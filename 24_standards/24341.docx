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D9B55" w14:textId="77777777" w:rsidR="004A3549" w:rsidRPr="00AF25BD" w:rsidRDefault="004A3549" w:rsidP="00895318">
      <w:pPr>
        <w:pStyle w:val="ZA"/>
        <w:framePr w:wrap="notBeside"/>
      </w:pPr>
      <w:bookmarkStart w:id="0" w:name="page1"/>
      <w:r w:rsidRPr="00AF25BD">
        <w:rPr>
          <w:sz w:val="64"/>
        </w:rPr>
        <w:t xml:space="preserve">3GPP TS </w:t>
      </w:r>
      <w:r w:rsidR="004D24D3" w:rsidRPr="00AF25BD">
        <w:rPr>
          <w:sz w:val="64"/>
        </w:rPr>
        <w:t>24</w:t>
      </w:r>
      <w:r w:rsidRPr="00AF25BD">
        <w:rPr>
          <w:sz w:val="64"/>
        </w:rPr>
        <w:t>.</w:t>
      </w:r>
      <w:r w:rsidR="004D24D3" w:rsidRPr="00AF25BD">
        <w:rPr>
          <w:sz w:val="64"/>
        </w:rPr>
        <w:t>341</w:t>
      </w:r>
      <w:r w:rsidRPr="00AF25BD">
        <w:rPr>
          <w:sz w:val="64"/>
        </w:rPr>
        <w:t xml:space="preserve"> </w:t>
      </w:r>
      <w:r w:rsidR="00F145CE" w:rsidRPr="00AF25BD">
        <w:t>V</w:t>
      </w:r>
      <w:r w:rsidR="00F145CE">
        <w:t>18</w:t>
      </w:r>
      <w:r w:rsidR="00B26F28">
        <w:t>.</w:t>
      </w:r>
      <w:r w:rsidR="00F145CE">
        <w:t>0</w:t>
      </w:r>
      <w:r w:rsidR="000C251D" w:rsidRPr="00AF25BD">
        <w:t>.0</w:t>
      </w:r>
      <w:r w:rsidRPr="00AF25BD">
        <w:t xml:space="preserve"> </w:t>
      </w:r>
      <w:r w:rsidRPr="00AF25BD">
        <w:rPr>
          <w:sz w:val="32"/>
        </w:rPr>
        <w:t>(</w:t>
      </w:r>
      <w:r w:rsidR="00FC5198" w:rsidRPr="00AF25BD">
        <w:rPr>
          <w:sz w:val="32"/>
        </w:rPr>
        <w:t>20</w:t>
      </w:r>
      <w:r w:rsidR="000621E8">
        <w:rPr>
          <w:sz w:val="32"/>
        </w:rPr>
        <w:t>2</w:t>
      </w:r>
      <w:r w:rsidR="00854FE6">
        <w:rPr>
          <w:sz w:val="32"/>
        </w:rPr>
        <w:t>2</w:t>
      </w:r>
      <w:r w:rsidR="00B26F28">
        <w:rPr>
          <w:sz w:val="32"/>
        </w:rPr>
        <w:t>-</w:t>
      </w:r>
      <w:r w:rsidR="00F145CE">
        <w:rPr>
          <w:sz w:val="32"/>
        </w:rPr>
        <w:t>12</w:t>
      </w:r>
      <w:r w:rsidRPr="00AF25BD">
        <w:rPr>
          <w:sz w:val="32"/>
        </w:rPr>
        <w:t>)</w:t>
      </w:r>
    </w:p>
    <w:p w14:paraId="0BDCFED3" w14:textId="77777777" w:rsidR="004A3549" w:rsidRPr="00AF25BD" w:rsidRDefault="004A3549">
      <w:pPr>
        <w:pStyle w:val="ZB"/>
        <w:framePr w:wrap="notBeside"/>
      </w:pPr>
      <w:r w:rsidRPr="00AF25BD">
        <w:t>Technical Specification</w:t>
      </w:r>
    </w:p>
    <w:p w14:paraId="38288A58" w14:textId="77777777" w:rsidR="004A3549" w:rsidRPr="00AF25BD" w:rsidRDefault="004A3549">
      <w:pPr>
        <w:pStyle w:val="ZT"/>
        <w:framePr w:wrap="notBeside"/>
      </w:pPr>
      <w:r w:rsidRPr="00AF25BD">
        <w:t>3rd Generation Partnership Project;</w:t>
      </w:r>
    </w:p>
    <w:p w14:paraId="06501376" w14:textId="77777777" w:rsidR="004A3549" w:rsidRPr="00AF25BD" w:rsidRDefault="004A3549">
      <w:pPr>
        <w:pStyle w:val="ZT"/>
        <w:framePr w:wrap="notBeside"/>
      </w:pPr>
      <w:r w:rsidRPr="00AF25BD">
        <w:t xml:space="preserve">Technical Specification Group </w:t>
      </w:r>
      <w:r w:rsidR="004D24D3" w:rsidRPr="00AF25BD">
        <w:t>Core Network and Terminals</w:t>
      </w:r>
      <w:r w:rsidRPr="00AF25BD">
        <w:t>;</w:t>
      </w:r>
    </w:p>
    <w:p w14:paraId="49073FE7" w14:textId="77777777" w:rsidR="004A3549" w:rsidRPr="00AF25BD" w:rsidRDefault="004E7321">
      <w:pPr>
        <w:pStyle w:val="ZT"/>
        <w:framePr w:wrap="notBeside"/>
      </w:pPr>
      <w:r w:rsidRPr="00AF25BD">
        <w:t xml:space="preserve">Support of </w:t>
      </w:r>
      <w:r w:rsidR="004D24D3" w:rsidRPr="00AF25BD">
        <w:t>SMS over IP networks</w:t>
      </w:r>
      <w:r w:rsidR="004A3549" w:rsidRPr="00AF25BD">
        <w:t>;</w:t>
      </w:r>
    </w:p>
    <w:p w14:paraId="362B56F0" w14:textId="77777777" w:rsidR="004A3549" w:rsidRPr="00AF25BD" w:rsidRDefault="004D24D3">
      <w:pPr>
        <w:pStyle w:val="ZT"/>
        <w:framePr w:wrap="notBeside"/>
      </w:pPr>
      <w:r w:rsidRPr="00AF25BD">
        <w:t>Stage 3</w:t>
      </w:r>
    </w:p>
    <w:p w14:paraId="37B2FCBF" w14:textId="77777777" w:rsidR="004A3549" w:rsidRPr="00AF25BD" w:rsidRDefault="004A3549">
      <w:pPr>
        <w:pStyle w:val="ZT"/>
        <w:framePr w:wrap="notBeside"/>
      </w:pPr>
      <w:r w:rsidRPr="00AF25BD">
        <w:t>(</w:t>
      </w:r>
      <w:r w:rsidRPr="00AF25BD">
        <w:rPr>
          <w:rStyle w:val="ZGSM"/>
        </w:rPr>
        <w:t xml:space="preserve">Release </w:t>
      </w:r>
      <w:r w:rsidR="003722E4">
        <w:rPr>
          <w:rStyle w:val="ZGSM"/>
        </w:rPr>
        <w:t>1</w:t>
      </w:r>
      <w:r w:rsidR="00F145CE">
        <w:rPr>
          <w:rStyle w:val="ZGSM"/>
        </w:rPr>
        <w:t>8</w:t>
      </w:r>
      <w:r w:rsidRPr="00AF25BD">
        <w:t>)</w:t>
      </w:r>
    </w:p>
    <w:p w14:paraId="6896F0C5" w14:textId="77777777" w:rsidR="004A3549" w:rsidRPr="00AF25BD" w:rsidRDefault="004A3549">
      <w:pPr>
        <w:pStyle w:val="ZT"/>
        <w:framePr w:wrap="notBeside"/>
      </w:pPr>
    </w:p>
    <w:p w14:paraId="019F970D" w14:textId="77777777" w:rsidR="004A3549" w:rsidRPr="00AF25BD" w:rsidRDefault="004A3549">
      <w:pPr>
        <w:pStyle w:val="ZT"/>
        <w:framePr w:wrap="notBeside"/>
        <w:rPr>
          <w:i/>
          <w:sz w:val="28"/>
        </w:rPr>
      </w:pPr>
    </w:p>
    <w:bookmarkStart w:id="1" w:name="_MON_1684549432"/>
    <w:bookmarkEnd w:id="1"/>
    <w:p w14:paraId="62728D43" w14:textId="2E0A5334" w:rsidR="00E0599F" w:rsidRPr="00235394" w:rsidRDefault="009A07F4" w:rsidP="00E0599F">
      <w:pPr>
        <w:pStyle w:val="ZU"/>
        <w:framePr w:wrap="notBeside"/>
        <w:tabs>
          <w:tab w:val="right" w:pos="10206"/>
        </w:tabs>
        <w:jc w:val="left"/>
      </w:pPr>
      <w:r>
        <w:object w:dxaOrig="2026" w:dyaOrig="1251" w14:anchorId="1C5C6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78131787" r:id="rId8"/>
        </w:object>
      </w:r>
      <w:r w:rsidR="00E0599F" w:rsidRPr="00235394">
        <w:rPr>
          <w:color w:val="0000FF"/>
        </w:rPr>
        <w:tab/>
      </w:r>
      <w:r w:rsidR="00FC24FF" w:rsidRPr="00235394">
        <w:drawing>
          <wp:inline distT="0" distB="0" distL="0" distR="0" wp14:anchorId="2104E813" wp14:editId="6B1F6248">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FA21E61" w14:textId="77777777" w:rsidR="004A3549" w:rsidRPr="00AF25BD" w:rsidRDefault="004A3549">
      <w:pPr>
        <w:framePr w:h="1636" w:hRule="exact" w:wrap="notBeside" w:vAnchor="page" w:hAnchor="margin" w:y="15121"/>
        <w:jc w:val="both"/>
        <w:rPr>
          <w:sz w:val="16"/>
        </w:rPr>
      </w:pPr>
      <w:r w:rsidRPr="00AF25BD">
        <w:rPr>
          <w:sz w:val="16"/>
        </w:rPr>
        <w:t>The present document has been developed within the 3</w:t>
      </w:r>
      <w:r w:rsidRPr="00AF25BD">
        <w:rPr>
          <w:sz w:val="16"/>
          <w:vertAlign w:val="superscript"/>
        </w:rPr>
        <w:t>rd</w:t>
      </w:r>
      <w:r w:rsidRPr="00AF25BD">
        <w:rPr>
          <w:sz w:val="16"/>
        </w:rPr>
        <w:t xml:space="preserve"> Generation Partnership Project (3GPP</w:t>
      </w:r>
      <w:r w:rsidRPr="00AF25BD">
        <w:rPr>
          <w:sz w:val="16"/>
          <w:vertAlign w:val="superscript"/>
        </w:rPr>
        <w:t xml:space="preserve"> TM</w:t>
      </w:r>
      <w:r w:rsidRPr="00AF25BD">
        <w:rPr>
          <w:sz w:val="16"/>
        </w:rPr>
        <w:t>) and may be further elaborated for the purposes of 3GPP.</w:t>
      </w:r>
      <w:r w:rsidRPr="00AF25BD">
        <w:rPr>
          <w:sz w:val="16"/>
        </w:rPr>
        <w:br/>
        <w:t>The present document has not been subject to any approval process by the 3GPP</w:t>
      </w:r>
      <w:r w:rsidRPr="00AF25BD">
        <w:rPr>
          <w:sz w:val="16"/>
          <w:vertAlign w:val="superscript"/>
        </w:rPr>
        <w:t xml:space="preserve"> </w:t>
      </w:r>
      <w:r w:rsidRPr="00AF25BD">
        <w:rPr>
          <w:sz w:val="16"/>
        </w:rPr>
        <w:t>Organizational Partners and shall not be implemented.</w:t>
      </w:r>
      <w:r w:rsidRPr="00AF25BD">
        <w:rPr>
          <w:sz w:val="16"/>
        </w:rPr>
        <w:br/>
        <w:t>This Specification is provided for future development work within 3GPP</w:t>
      </w:r>
      <w:r w:rsidRPr="00AF25BD">
        <w:rPr>
          <w:sz w:val="16"/>
          <w:vertAlign w:val="superscript"/>
        </w:rPr>
        <w:t xml:space="preserve"> </w:t>
      </w:r>
      <w:r w:rsidRPr="00AF25BD">
        <w:rPr>
          <w:sz w:val="16"/>
        </w:rPr>
        <w:t>only. The Organizational Partners accept no liability for any use of this Specification.</w:t>
      </w:r>
      <w:r w:rsidRPr="00AF25BD">
        <w:rPr>
          <w:sz w:val="16"/>
        </w:rPr>
        <w:br/>
        <w:t>Specifications and reports for implementation of the 3GPP</w:t>
      </w:r>
      <w:r w:rsidRPr="00AF25BD">
        <w:rPr>
          <w:sz w:val="16"/>
          <w:vertAlign w:val="superscript"/>
        </w:rPr>
        <w:t xml:space="preserve"> TM</w:t>
      </w:r>
      <w:r w:rsidRPr="00AF25BD">
        <w:rPr>
          <w:sz w:val="16"/>
        </w:rPr>
        <w:t xml:space="preserve"> system should be obtained via the 3GPP Organizational Partners' Publications Offices.</w:t>
      </w:r>
    </w:p>
    <w:p w14:paraId="697448C6" w14:textId="77777777" w:rsidR="004A3549" w:rsidRPr="00AF25BD" w:rsidRDefault="004A3549">
      <w:pPr>
        <w:pStyle w:val="ZV"/>
        <w:framePr w:wrap="notBeside"/>
      </w:pPr>
    </w:p>
    <w:p w14:paraId="2D18D675" w14:textId="77777777" w:rsidR="004A3549" w:rsidRPr="00AF25BD" w:rsidRDefault="004A3549"/>
    <w:bookmarkEnd w:id="0"/>
    <w:p w14:paraId="2CE80A04" w14:textId="77777777" w:rsidR="004A3549" w:rsidRPr="00AF25BD" w:rsidRDefault="004A3549">
      <w:pPr>
        <w:sectPr w:rsidR="004A3549" w:rsidRPr="00AF25BD">
          <w:footnotePr>
            <w:numRestart w:val="eachSect"/>
          </w:footnotePr>
          <w:pgSz w:w="11907" w:h="16840"/>
          <w:pgMar w:top="2268" w:right="851" w:bottom="10773" w:left="851" w:header="0" w:footer="0" w:gutter="0"/>
          <w:cols w:space="720"/>
        </w:sectPr>
      </w:pPr>
    </w:p>
    <w:p w14:paraId="5CD5082E" w14:textId="77777777" w:rsidR="004A3549" w:rsidRPr="00AF25BD" w:rsidRDefault="004A3549">
      <w:bookmarkStart w:id="2" w:name="page2"/>
    </w:p>
    <w:p w14:paraId="73A7A68C" w14:textId="77777777" w:rsidR="004A3549" w:rsidRPr="00AF25BD" w:rsidRDefault="004A3549">
      <w:pPr>
        <w:pStyle w:val="FP"/>
        <w:framePr w:wrap="notBeside" w:hAnchor="margin" w:y="1419"/>
        <w:pBdr>
          <w:bottom w:val="single" w:sz="6" w:space="1" w:color="auto"/>
        </w:pBdr>
        <w:spacing w:before="240"/>
        <w:ind w:left="2835" w:right="2835"/>
        <w:jc w:val="center"/>
      </w:pPr>
      <w:r w:rsidRPr="00AF25BD">
        <w:t>Keywords</w:t>
      </w:r>
    </w:p>
    <w:p w14:paraId="01AD40E6" w14:textId="77777777" w:rsidR="004A3549" w:rsidRPr="00AF25BD" w:rsidRDefault="00436872">
      <w:pPr>
        <w:pStyle w:val="FP"/>
        <w:framePr w:wrap="notBeside" w:hAnchor="margin" w:y="1419"/>
        <w:ind w:left="2835" w:right="2835"/>
        <w:jc w:val="center"/>
        <w:rPr>
          <w:rFonts w:ascii="Arial" w:hAnsi="Arial"/>
          <w:sz w:val="18"/>
        </w:rPr>
      </w:pPr>
      <w:r>
        <w:rPr>
          <w:rFonts w:ascii="Arial" w:hAnsi="Arial"/>
          <w:sz w:val="18"/>
        </w:rPr>
        <w:t xml:space="preserve">LTE, </w:t>
      </w:r>
      <w:r w:rsidR="00360D7D" w:rsidRPr="00AF25BD">
        <w:rPr>
          <w:rFonts w:ascii="Arial" w:hAnsi="Arial"/>
          <w:sz w:val="18"/>
        </w:rPr>
        <w:t>UMTS, Network, IP, SIP, SMS</w:t>
      </w:r>
    </w:p>
    <w:p w14:paraId="6E9F6ABA" w14:textId="77777777" w:rsidR="004A3549" w:rsidRPr="00AF25BD" w:rsidRDefault="004A3549"/>
    <w:p w14:paraId="74CE6418" w14:textId="77777777" w:rsidR="004A3549" w:rsidRPr="00AF25BD" w:rsidRDefault="004A3549">
      <w:pPr>
        <w:pStyle w:val="FP"/>
        <w:framePr w:wrap="notBeside" w:hAnchor="margin" w:yAlign="center"/>
        <w:spacing w:after="240"/>
        <w:ind w:left="2835" w:right="2835"/>
        <w:jc w:val="center"/>
        <w:rPr>
          <w:rFonts w:ascii="Arial" w:hAnsi="Arial"/>
          <w:b/>
          <w:i/>
        </w:rPr>
      </w:pPr>
      <w:r w:rsidRPr="00AF25BD">
        <w:rPr>
          <w:rFonts w:ascii="Arial" w:hAnsi="Arial"/>
          <w:b/>
          <w:i/>
        </w:rPr>
        <w:t>3GPP</w:t>
      </w:r>
    </w:p>
    <w:p w14:paraId="2CE2EDAC" w14:textId="77777777" w:rsidR="004A3549" w:rsidRPr="00AF25BD" w:rsidRDefault="004A3549">
      <w:pPr>
        <w:pStyle w:val="FP"/>
        <w:framePr w:wrap="notBeside" w:hAnchor="margin" w:yAlign="center"/>
        <w:pBdr>
          <w:bottom w:val="single" w:sz="6" w:space="1" w:color="auto"/>
        </w:pBdr>
        <w:ind w:left="2835" w:right="2835"/>
        <w:jc w:val="center"/>
      </w:pPr>
      <w:r w:rsidRPr="00AF25BD">
        <w:t>Postal address</w:t>
      </w:r>
    </w:p>
    <w:p w14:paraId="18C4AA31" w14:textId="77777777" w:rsidR="004A3549" w:rsidRPr="00AF25BD" w:rsidRDefault="004A3549">
      <w:pPr>
        <w:pStyle w:val="FP"/>
        <w:framePr w:wrap="notBeside" w:hAnchor="margin" w:yAlign="center"/>
        <w:ind w:left="2835" w:right="2835"/>
        <w:jc w:val="center"/>
        <w:rPr>
          <w:rFonts w:ascii="Arial" w:hAnsi="Arial"/>
          <w:sz w:val="18"/>
        </w:rPr>
      </w:pPr>
    </w:p>
    <w:p w14:paraId="4BC1D0F3" w14:textId="77777777" w:rsidR="004A3549" w:rsidRPr="00AF25BD" w:rsidRDefault="004A3549">
      <w:pPr>
        <w:pStyle w:val="FP"/>
        <w:framePr w:wrap="notBeside" w:hAnchor="margin" w:yAlign="center"/>
        <w:pBdr>
          <w:bottom w:val="single" w:sz="6" w:space="1" w:color="auto"/>
        </w:pBdr>
        <w:spacing w:before="240"/>
        <w:ind w:left="2835" w:right="2835"/>
        <w:jc w:val="center"/>
      </w:pPr>
      <w:r w:rsidRPr="00AF25BD">
        <w:t>3GPP support office address</w:t>
      </w:r>
    </w:p>
    <w:p w14:paraId="6579C820" w14:textId="77777777" w:rsidR="004A3549" w:rsidRPr="006F2092" w:rsidRDefault="004A3549">
      <w:pPr>
        <w:pStyle w:val="FP"/>
        <w:framePr w:wrap="notBeside" w:hAnchor="margin" w:yAlign="center"/>
        <w:ind w:left="2835" w:right="2835"/>
        <w:jc w:val="center"/>
        <w:rPr>
          <w:rFonts w:ascii="Arial" w:hAnsi="Arial"/>
          <w:sz w:val="18"/>
          <w:lang w:val="fr-FR"/>
        </w:rPr>
      </w:pPr>
      <w:r w:rsidRPr="006F2092">
        <w:rPr>
          <w:rFonts w:ascii="Arial" w:hAnsi="Arial"/>
          <w:sz w:val="18"/>
          <w:lang w:val="fr-FR"/>
        </w:rPr>
        <w:t>650 Route des Lucioles - Sophia Antipolis</w:t>
      </w:r>
    </w:p>
    <w:p w14:paraId="0BFF6944" w14:textId="77777777" w:rsidR="004A3549" w:rsidRPr="006F2092" w:rsidRDefault="004A3549">
      <w:pPr>
        <w:pStyle w:val="FP"/>
        <w:framePr w:wrap="notBeside" w:hAnchor="margin" w:yAlign="center"/>
        <w:ind w:left="2835" w:right="2835"/>
        <w:jc w:val="center"/>
        <w:rPr>
          <w:rFonts w:ascii="Arial" w:hAnsi="Arial"/>
          <w:sz w:val="18"/>
          <w:lang w:val="fr-FR"/>
        </w:rPr>
      </w:pPr>
      <w:r w:rsidRPr="006F2092">
        <w:rPr>
          <w:rFonts w:ascii="Arial" w:hAnsi="Arial"/>
          <w:sz w:val="18"/>
          <w:lang w:val="fr-FR"/>
        </w:rPr>
        <w:t>Valbonne - FRANCE</w:t>
      </w:r>
    </w:p>
    <w:p w14:paraId="60760FEC" w14:textId="77777777" w:rsidR="004A3549" w:rsidRPr="00AF25BD" w:rsidRDefault="004A3549">
      <w:pPr>
        <w:pStyle w:val="FP"/>
        <w:framePr w:wrap="notBeside" w:hAnchor="margin" w:yAlign="center"/>
        <w:spacing w:after="20"/>
        <w:ind w:left="2835" w:right="2835"/>
        <w:jc w:val="center"/>
        <w:rPr>
          <w:rFonts w:ascii="Arial" w:hAnsi="Arial"/>
          <w:sz w:val="18"/>
        </w:rPr>
      </w:pPr>
      <w:r w:rsidRPr="00AF25BD">
        <w:rPr>
          <w:rFonts w:ascii="Arial" w:hAnsi="Arial"/>
          <w:sz w:val="18"/>
        </w:rPr>
        <w:t>Tel.: +33 4 92 94 42 00 Fax: +33 4 93 65 47 16</w:t>
      </w:r>
    </w:p>
    <w:p w14:paraId="2C4DAFBF" w14:textId="77777777" w:rsidR="004A3549" w:rsidRPr="00AF25BD" w:rsidRDefault="004A3549">
      <w:pPr>
        <w:pStyle w:val="FP"/>
        <w:framePr w:wrap="notBeside" w:hAnchor="margin" w:yAlign="center"/>
        <w:pBdr>
          <w:bottom w:val="single" w:sz="6" w:space="1" w:color="auto"/>
        </w:pBdr>
        <w:spacing w:before="240"/>
        <w:ind w:left="2835" w:right="2835"/>
        <w:jc w:val="center"/>
      </w:pPr>
      <w:r w:rsidRPr="00AF25BD">
        <w:t>Internet</w:t>
      </w:r>
    </w:p>
    <w:p w14:paraId="3B5BF227" w14:textId="77777777" w:rsidR="004A3549" w:rsidRPr="00AF25BD" w:rsidRDefault="004A3549">
      <w:pPr>
        <w:pStyle w:val="FP"/>
        <w:framePr w:wrap="notBeside" w:hAnchor="margin" w:yAlign="center"/>
        <w:ind w:left="2835" w:right="2835"/>
        <w:jc w:val="center"/>
        <w:rPr>
          <w:rFonts w:ascii="Arial" w:hAnsi="Arial"/>
          <w:sz w:val="18"/>
        </w:rPr>
      </w:pPr>
      <w:r w:rsidRPr="00AF25BD">
        <w:rPr>
          <w:rFonts w:ascii="Arial" w:hAnsi="Arial"/>
          <w:sz w:val="18"/>
        </w:rPr>
        <w:t>http://www.3gpp.org</w:t>
      </w:r>
    </w:p>
    <w:p w14:paraId="51658BBF" w14:textId="77777777" w:rsidR="004A3549" w:rsidRPr="00AF25BD" w:rsidRDefault="004A3549"/>
    <w:p w14:paraId="3FAF0676" w14:textId="77777777" w:rsidR="006F2092" w:rsidRDefault="006F2092" w:rsidP="006F209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3897C22C" w14:textId="77777777" w:rsidR="006F2092" w:rsidRDefault="006F2092" w:rsidP="006F209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3100DBA4" w14:textId="77777777" w:rsidR="006F2092" w:rsidRDefault="006F2092" w:rsidP="006F2092">
      <w:pPr>
        <w:pStyle w:val="FP"/>
        <w:framePr w:h="3057" w:hRule="exact" w:wrap="notBeside" w:vAnchor="page" w:hAnchor="margin" w:y="12605"/>
        <w:jc w:val="center"/>
        <w:rPr>
          <w:noProof/>
        </w:rPr>
      </w:pPr>
    </w:p>
    <w:p w14:paraId="08F6EB43" w14:textId="77777777" w:rsidR="006F2092" w:rsidRDefault="006F2092" w:rsidP="006F2092">
      <w:pPr>
        <w:pStyle w:val="FP"/>
        <w:framePr w:h="3057" w:hRule="exact" w:wrap="notBeside" w:vAnchor="page" w:hAnchor="margin" w:y="12605"/>
        <w:jc w:val="center"/>
        <w:rPr>
          <w:noProof/>
          <w:sz w:val="18"/>
        </w:rPr>
      </w:pPr>
      <w:r>
        <w:rPr>
          <w:noProof/>
          <w:sz w:val="18"/>
        </w:rPr>
        <w:t xml:space="preserve">© </w:t>
      </w:r>
      <w:r w:rsidR="008E5CCC">
        <w:rPr>
          <w:noProof/>
          <w:sz w:val="18"/>
        </w:rPr>
        <w:t>20</w:t>
      </w:r>
      <w:r w:rsidR="000621E8">
        <w:rPr>
          <w:noProof/>
          <w:sz w:val="18"/>
        </w:rPr>
        <w:t>2</w:t>
      </w:r>
      <w:r w:rsidR="00854FE6">
        <w:rPr>
          <w:noProof/>
          <w:sz w:val="18"/>
        </w:rPr>
        <w:t>2</w:t>
      </w:r>
      <w:r>
        <w:rPr>
          <w:noProof/>
          <w:sz w:val="18"/>
        </w:rPr>
        <w:t xml:space="preserve">, 3GPP Organizational Partners (ARIB, ATIS, CCSA, ETSI, </w:t>
      </w:r>
      <w:r w:rsidR="005D447D">
        <w:rPr>
          <w:noProof/>
          <w:sz w:val="18"/>
        </w:rPr>
        <w:t xml:space="preserve">TSDSI, </w:t>
      </w:r>
      <w:r>
        <w:rPr>
          <w:noProof/>
          <w:sz w:val="18"/>
        </w:rPr>
        <w:t>TTA, TTC).</w:t>
      </w:r>
      <w:bookmarkStart w:id="3" w:name="copyrightaddon"/>
      <w:bookmarkEnd w:id="3"/>
    </w:p>
    <w:p w14:paraId="03AC242A" w14:textId="77777777" w:rsidR="006F2092" w:rsidRDefault="006F2092" w:rsidP="006F2092">
      <w:pPr>
        <w:pStyle w:val="FP"/>
        <w:framePr w:h="3057" w:hRule="exact" w:wrap="notBeside" w:vAnchor="page" w:hAnchor="margin" w:y="12605"/>
        <w:jc w:val="center"/>
        <w:rPr>
          <w:noProof/>
          <w:sz w:val="18"/>
        </w:rPr>
      </w:pPr>
      <w:r>
        <w:rPr>
          <w:noProof/>
          <w:sz w:val="18"/>
        </w:rPr>
        <w:t>All rights reserved.</w:t>
      </w:r>
    </w:p>
    <w:p w14:paraId="7DF402EC" w14:textId="77777777" w:rsidR="006F2092" w:rsidRDefault="006F2092" w:rsidP="006F2092">
      <w:pPr>
        <w:pStyle w:val="FP"/>
        <w:framePr w:h="3057" w:hRule="exact" w:wrap="notBeside" w:vAnchor="page" w:hAnchor="margin" w:y="12605"/>
        <w:rPr>
          <w:noProof/>
          <w:sz w:val="18"/>
        </w:rPr>
      </w:pPr>
    </w:p>
    <w:p w14:paraId="15210342" w14:textId="77777777" w:rsidR="006F2092" w:rsidRDefault="006F2092" w:rsidP="006F2092">
      <w:pPr>
        <w:pStyle w:val="FP"/>
        <w:framePr w:h="3057" w:hRule="exact" w:wrap="notBeside" w:vAnchor="page" w:hAnchor="margin" w:y="12605"/>
        <w:rPr>
          <w:noProof/>
          <w:sz w:val="18"/>
        </w:rPr>
      </w:pPr>
      <w:r>
        <w:rPr>
          <w:noProof/>
          <w:sz w:val="18"/>
        </w:rPr>
        <w:t>UMTS™ is a Trade Mark of ETSI registered for the benefit of its members</w:t>
      </w:r>
    </w:p>
    <w:p w14:paraId="2E86C7A1" w14:textId="77777777" w:rsidR="006F2092" w:rsidRDefault="006F2092" w:rsidP="0089531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03A53E5D" w14:textId="77777777" w:rsidR="006F2092" w:rsidRDefault="006F2092" w:rsidP="006F2092">
      <w:pPr>
        <w:pStyle w:val="FP"/>
        <w:framePr w:h="3057" w:hRule="exact" w:wrap="notBeside" w:vAnchor="page" w:hAnchor="margin" w:y="12605"/>
        <w:rPr>
          <w:noProof/>
          <w:sz w:val="18"/>
        </w:rPr>
      </w:pPr>
      <w:r>
        <w:rPr>
          <w:noProof/>
          <w:sz w:val="18"/>
        </w:rPr>
        <w:t>GSM® and the GSM logo are registered and owned by the GSM Association</w:t>
      </w:r>
    </w:p>
    <w:p w14:paraId="75562536" w14:textId="77777777" w:rsidR="004A3549" w:rsidRPr="00AF25BD" w:rsidRDefault="004A3549"/>
    <w:bookmarkEnd w:id="2"/>
    <w:p w14:paraId="04DE8800" w14:textId="77777777" w:rsidR="004A3549" w:rsidRPr="00AF25BD" w:rsidRDefault="004A3549" w:rsidP="00D7671F">
      <w:pPr>
        <w:pStyle w:val="TT"/>
      </w:pPr>
      <w:r w:rsidRPr="00AF25BD">
        <w:br w:type="page"/>
      </w:r>
      <w:r w:rsidRPr="00AF25BD">
        <w:lastRenderedPageBreak/>
        <w:t>Contents</w:t>
      </w:r>
    </w:p>
    <w:p w14:paraId="68141362" w14:textId="77777777" w:rsidR="00E86028" w:rsidRPr="00312B8F" w:rsidRDefault="001A1ACD">
      <w:pPr>
        <w:pStyle w:val="Innehll1"/>
        <w:rPr>
          <w:rFonts w:ascii="Calibri" w:hAnsi="Calibri"/>
          <w:szCs w:val="22"/>
          <w:lang w:eastAsia="en-GB"/>
        </w:rPr>
      </w:pPr>
      <w:r>
        <w:fldChar w:fldCharType="begin" w:fldLock="1"/>
      </w:r>
      <w:r>
        <w:instrText xml:space="preserve"> TOC \o "1-9" </w:instrText>
      </w:r>
      <w:r>
        <w:fldChar w:fldCharType="separate"/>
      </w:r>
      <w:r w:rsidR="00E86028">
        <w:t>Foreword</w:t>
      </w:r>
      <w:r w:rsidR="00E86028">
        <w:tab/>
      </w:r>
      <w:r w:rsidR="00E86028">
        <w:fldChar w:fldCharType="begin" w:fldLock="1"/>
      </w:r>
      <w:r w:rsidR="00E86028">
        <w:instrText xml:space="preserve"> PAGEREF _Toc123578099 \h </w:instrText>
      </w:r>
      <w:r w:rsidR="00E86028">
        <w:fldChar w:fldCharType="separate"/>
      </w:r>
      <w:r w:rsidR="00E86028">
        <w:t>6</w:t>
      </w:r>
      <w:r w:rsidR="00E86028">
        <w:fldChar w:fldCharType="end"/>
      </w:r>
    </w:p>
    <w:p w14:paraId="653876F5" w14:textId="77777777" w:rsidR="00E86028" w:rsidRPr="00312B8F" w:rsidRDefault="00E86028">
      <w:pPr>
        <w:pStyle w:val="Innehll1"/>
        <w:rPr>
          <w:rFonts w:ascii="Calibri" w:hAnsi="Calibri"/>
          <w:szCs w:val="22"/>
          <w:lang w:eastAsia="en-GB"/>
        </w:rPr>
      </w:pPr>
      <w:r>
        <w:t>1</w:t>
      </w:r>
      <w:r w:rsidRPr="00312B8F">
        <w:rPr>
          <w:rFonts w:ascii="Calibri" w:hAnsi="Calibri"/>
          <w:szCs w:val="22"/>
          <w:lang w:eastAsia="en-GB"/>
        </w:rPr>
        <w:tab/>
      </w:r>
      <w:r>
        <w:t>Scope</w:t>
      </w:r>
      <w:r>
        <w:tab/>
      </w:r>
      <w:r>
        <w:fldChar w:fldCharType="begin" w:fldLock="1"/>
      </w:r>
      <w:r>
        <w:instrText xml:space="preserve"> PAGEREF _Toc123578100 \h </w:instrText>
      </w:r>
      <w:r>
        <w:fldChar w:fldCharType="separate"/>
      </w:r>
      <w:r>
        <w:t>7</w:t>
      </w:r>
      <w:r>
        <w:fldChar w:fldCharType="end"/>
      </w:r>
    </w:p>
    <w:p w14:paraId="42388579" w14:textId="77777777" w:rsidR="00E86028" w:rsidRPr="00312B8F" w:rsidRDefault="00E86028">
      <w:pPr>
        <w:pStyle w:val="Innehll1"/>
        <w:rPr>
          <w:rFonts w:ascii="Calibri" w:hAnsi="Calibri"/>
          <w:szCs w:val="22"/>
          <w:lang w:eastAsia="en-GB"/>
        </w:rPr>
      </w:pPr>
      <w:r>
        <w:t>2</w:t>
      </w:r>
      <w:r w:rsidRPr="00312B8F">
        <w:rPr>
          <w:rFonts w:ascii="Calibri" w:hAnsi="Calibri"/>
          <w:szCs w:val="22"/>
          <w:lang w:eastAsia="en-GB"/>
        </w:rPr>
        <w:tab/>
      </w:r>
      <w:r>
        <w:t>References</w:t>
      </w:r>
      <w:r>
        <w:tab/>
      </w:r>
      <w:r>
        <w:fldChar w:fldCharType="begin" w:fldLock="1"/>
      </w:r>
      <w:r>
        <w:instrText xml:space="preserve"> PAGEREF _Toc123578101 \h </w:instrText>
      </w:r>
      <w:r>
        <w:fldChar w:fldCharType="separate"/>
      </w:r>
      <w:r>
        <w:t>7</w:t>
      </w:r>
      <w:r>
        <w:fldChar w:fldCharType="end"/>
      </w:r>
    </w:p>
    <w:p w14:paraId="0D653F16" w14:textId="77777777" w:rsidR="00E86028" w:rsidRPr="00312B8F" w:rsidRDefault="00E86028">
      <w:pPr>
        <w:pStyle w:val="Innehll1"/>
        <w:rPr>
          <w:rFonts w:ascii="Calibri" w:hAnsi="Calibri"/>
          <w:szCs w:val="22"/>
          <w:lang w:eastAsia="en-GB"/>
        </w:rPr>
      </w:pPr>
      <w:r>
        <w:t>3</w:t>
      </w:r>
      <w:r w:rsidRPr="00312B8F">
        <w:rPr>
          <w:rFonts w:ascii="Calibri" w:hAnsi="Calibri"/>
          <w:szCs w:val="22"/>
          <w:lang w:eastAsia="en-GB"/>
        </w:rPr>
        <w:tab/>
      </w:r>
      <w:r>
        <w:t>Definitions and abbreviations</w:t>
      </w:r>
      <w:r>
        <w:tab/>
      </w:r>
      <w:r>
        <w:fldChar w:fldCharType="begin" w:fldLock="1"/>
      </w:r>
      <w:r>
        <w:instrText xml:space="preserve"> PAGEREF _Toc123578102 \h </w:instrText>
      </w:r>
      <w:r>
        <w:fldChar w:fldCharType="separate"/>
      </w:r>
      <w:r>
        <w:t>8</w:t>
      </w:r>
      <w:r>
        <w:fldChar w:fldCharType="end"/>
      </w:r>
    </w:p>
    <w:p w14:paraId="0031F774" w14:textId="77777777" w:rsidR="00E86028" w:rsidRPr="00312B8F" w:rsidRDefault="00E86028">
      <w:pPr>
        <w:pStyle w:val="Innehll2"/>
        <w:rPr>
          <w:rFonts w:ascii="Calibri" w:hAnsi="Calibri"/>
          <w:sz w:val="22"/>
          <w:szCs w:val="22"/>
          <w:lang w:eastAsia="en-GB"/>
        </w:rPr>
      </w:pPr>
      <w:r>
        <w:t>3.1</w:t>
      </w:r>
      <w:r w:rsidRPr="00312B8F">
        <w:rPr>
          <w:rFonts w:ascii="Calibri" w:hAnsi="Calibri"/>
          <w:sz w:val="22"/>
          <w:szCs w:val="22"/>
          <w:lang w:eastAsia="en-GB"/>
        </w:rPr>
        <w:tab/>
      </w:r>
      <w:r>
        <w:t>Definitions</w:t>
      </w:r>
      <w:r>
        <w:tab/>
      </w:r>
      <w:r>
        <w:fldChar w:fldCharType="begin" w:fldLock="1"/>
      </w:r>
      <w:r>
        <w:instrText xml:space="preserve"> PAGEREF _Toc123578103 \h </w:instrText>
      </w:r>
      <w:r>
        <w:fldChar w:fldCharType="separate"/>
      </w:r>
      <w:r>
        <w:t>8</w:t>
      </w:r>
      <w:r>
        <w:fldChar w:fldCharType="end"/>
      </w:r>
    </w:p>
    <w:p w14:paraId="17EEC30F" w14:textId="77777777" w:rsidR="00E86028" w:rsidRPr="00312B8F" w:rsidRDefault="00E86028">
      <w:pPr>
        <w:pStyle w:val="Innehll2"/>
        <w:rPr>
          <w:rFonts w:ascii="Calibri" w:hAnsi="Calibri"/>
          <w:sz w:val="22"/>
          <w:szCs w:val="22"/>
          <w:lang w:eastAsia="en-GB"/>
        </w:rPr>
      </w:pPr>
      <w:r>
        <w:t>3.2</w:t>
      </w:r>
      <w:r w:rsidRPr="00312B8F">
        <w:rPr>
          <w:rFonts w:ascii="Calibri" w:hAnsi="Calibri"/>
          <w:sz w:val="22"/>
          <w:szCs w:val="22"/>
          <w:lang w:eastAsia="en-GB"/>
        </w:rPr>
        <w:tab/>
      </w:r>
      <w:r>
        <w:t>Abbreviations</w:t>
      </w:r>
      <w:r>
        <w:tab/>
      </w:r>
      <w:r>
        <w:fldChar w:fldCharType="begin" w:fldLock="1"/>
      </w:r>
      <w:r>
        <w:instrText xml:space="preserve"> PAGEREF _Toc123578104 \h </w:instrText>
      </w:r>
      <w:r>
        <w:fldChar w:fldCharType="separate"/>
      </w:r>
      <w:r>
        <w:t>9</w:t>
      </w:r>
      <w:r>
        <w:fldChar w:fldCharType="end"/>
      </w:r>
    </w:p>
    <w:p w14:paraId="3DBDC67B" w14:textId="77777777" w:rsidR="00E86028" w:rsidRPr="00312B8F" w:rsidRDefault="00E86028">
      <w:pPr>
        <w:pStyle w:val="Innehll1"/>
        <w:rPr>
          <w:rFonts w:ascii="Calibri" w:hAnsi="Calibri"/>
          <w:szCs w:val="22"/>
          <w:lang w:eastAsia="en-GB"/>
        </w:rPr>
      </w:pPr>
      <w:r>
        <w:t>4</w:t>
      </w:r>
      <w:r w:rsidRPr="00312B8F">
        <w:rPr>
          <w:rFonts w:ascii="Calibri" w:hAnsi="Calibri"/>
          <w:szCs w:val="22"/>
          <w:lang w:eastAsia="en-GB"/>
        </w:rPr>
        <w:tab/>
      </w:r>
      <w:r>
        <w:t>Overview of SMS over IP functionality</w:t>
      </w:r>
      <w:r>
        <w:tab/>
      </w:r>
      <w:r>
        <w:fldChar w:fldCharType="begin" w:fldLock="1"/>
      </w:r>
      <w:r>
        <w:instrText xml:space="preserve"> PAGEREF _Toc123578105 \h </w:instrText>
      </w:r>
      <w:r>
        <w:fldChar w:fldCharType="separate"/>
      </w:r>
      <w:r>
        <w:t>9</w:t>
      </w:r>
      <w:r>
        <w:fldChar w:fldCharType="end"/>
      </w:r>
    </w:p>
    <w:p w14:paraId="34742F16" w14:textId="77777777" w:rsidR="00E86028" w:rsidRPr="00312B8F" w:rsidRDefault="00E86028">
      <w:pPr>
        <w:pStyle w:val="Innehll2"/>
        <w:rPr>
          <w:rFonts w:ascii="Calibri" w:hAnsi="Calibri"/>
          <w:sz w:val="22"/>
          <w:szCs w:val="22"/>
          <w:lang w:eastAsia="en-GB"/>
        </w:rPr>
      </w:pPr>
      <w:r>
        <w:t>4.1</w:t>
      </w:r>
      <w:r w:rsidRPr="00312B8F">
        <w:rPr>
          <w:rFonts w:ascii="Calibri" w:hAnsi="Calibri"/>
          <w:sz w:val="22"/>
          <w:szCs w:val="22"/>
          <w:lang w:eastAsia="en-GB"/>
        </w:rPr>
        <w:tab/>
      </w:r>
      <w:r>
        <w:t>Introduction</w:t>
      </w:r>
      <w:r>
        <w:tab/>
      </w:r>
      <w:r>
        <w:fldChar w:fldCharType="begin" w:fldLock="1"/>
      </w:r>
      <w:r>
        <w:instrText xml:space="preserve"> PAGEREF _Toc123578106 \h </w:instrText>
      </w:r>
      <w:r>
        <w:fldChar w:fldCharType="separate"/>
      </w:r>
      <w:r>
        <w:t>9</w:t>
      </w:r>
      <w:r>
        <w:fldChar w:fldCharType="end"/>
      </w:r>
    </w:p>
    <w:p w14:paraId="683F3934" w14:textId="77777777" w:rsidR="00E86028" w:rsidRPr="00312B8F" w:rsidRDefault="00E86028">
      <w:pPr>
        <w:pStyle w:val="Innehll2"/>
        <w:rPr>
          <w:rFonts w:ascii="Calibri" w:hAnsi="Calibri"/>
          <w:sz w:val="22"/>
          <w:szCs w:val="22"/>
          <w:lang w:eastAsia="en-GB"/>
        </w:rPr>
      </w:pPr>
      <w:r>
        <w:t>4.2</w:t>
      </w:r>
      <w:r w:rsidRPr="00312B8F">
        <w:rPr>
          <w:rFonts w:ascii="Calibri" w:hAnsi="Calibri"/>
          <w:sz w:val="22"/>
          <w:szCs w:val="22"/>
          <w:lang w:eastAsia="en-GB"/>
        </w:rPr>
        <w:tab/>
      </w:r>
      <w:r>
        <w:t>SMS over IP</w:t>
      </w:r>
      <w:r>
        <w:tab/>
      </w:r>
      <w:r>
        <w:fldChar w:fldCharType="begin" w:fldLock="1"/>
      </w:r>
      <w:r>
        <w:instrText xml:space="preserve"> PAGEREF _Toc123578107 \h </w:instrText>
      </w:r>
      <w:r>
        <w:fldChar w:fldCharType="separate"/>
      </w:r>
      <w:r>
        <w:t>9</w:t>
      </w:r>
      <w:r>
        <w:fldChar w:fldCharType="end"/>
      </w:r>
    </w:p>
    <w:p w14:paraId="5C827467" w14:textId="77777777" w:rsidR="00E86028" w:rsidRPr="00312B8F" w:rsidRDefault="00E86028">
      <w:pPr>
        <w:pStyle w:val="Innehll2"/>
        <w:rPr>
          <w:rFonts w:ascii="Calibri" w:hAnsi="Calibri"/>
          <w:sz w:val="22"/>
          <w:szCs w:val="22"/>
          <w:lang w:eastAsia="en-GB"/>
        </w:rPr>
      </w:pPr>
      <w:r>
        <w:t>4.3</w:t>
      </w:r>
      <w:r w:rsidRPr="00312B8F">
        <w:rPr>
          <w:rFonts w:ascii="Calibri" w:hAnsi="Calibri"/>
          <w:sz w:val="22"/>
          <w:szCs w:val="22"/>
          <w:lang w:eastAsia="en-GB"/>
        </w:rPr>
        <w:tab/>
      </w:r>
      <w:r>
        <w:t>Application utilisation of SMS over IP</w:t>
      </w:r>
      <w:r>
        <w:tab/>
      </w:r>
      <w:r>
        <w:fldChar w:fldCharType="begin" w:fldLock="1"/>
      </w:r>
      <w:r>
        <w:instrText xml:space="preserve"> PAGEREF _Toc123578108 \h </w:instrText>
      </w:r>
      <w:r>
        <w:fldChar w:fldCharType="separate"/>
      </w:r>
      <w:r>
        <w:t>10</w:t>
      </w:r>
      <w:r>
        <w:fldChar w:fldCharType="end"/>
      </w:r>
    </w:p>
    <w:p w14:paraId="13B87E92" w14:textId="77777777" w:rsidR="00E86028" w:rsidRPr="00312B8F" w:rsidRDefault="00E86028">
      <w:pPr>
        <w:pStyle w:val="Innehll2"/>
        <w:rPr>
          <w:rFonts w:ascii="Calibri" w:hAnsi="Calibri"/>
          <w:sz w:val="22"/>
          <w:szCs w:val="22"/>
          <w:lang w:eastAsia="en-GB"/>
        </w:rPr>
      </w:pPr>
      <w:r>
        <w:t>4.4</w:t>
      </w:r>
      <w:r w:rsidRPr="00312B8F">
        <w:rPr>
          <w:rFonts w:ascii="Calibri" w:hAnsi="Calibri"/>
          <w:sz w:val="22"/>
          <w:szCs w:val="22"/>
          <w:lang w:eastAsia="en-GB"/>
        </w:rPr>
        <w:tab/>
      </w:r>
      <w:r>
        <w:t>SMS over IP and subscription without MSISDN</w:t>
      </w:r>
      <w:r>
        <w:tab/>
      </w:r>
      <w:r>
        <w:fldChar w:fldCharType="begin" w:fldLock="1"/>
      </w:r>
      <w:r>
        <w:instrText xml:space="preserve"> PAGEREF _Toc123578109 \h </w:instrText>
      </w:r>
      <w:r>
        <w:fldChar w:fldCharType="separate"/>
      </w:r>
      <w:r>
        <w:t>10</w:t>
      </w:r>
      <w:r>
        <w:fldChar w:fldCharType="end"/>
      </w:r>
    </w:p>
    <w:p w14:paraId="27DC50C7" w14:textId="77777777" w:rsidR="00E86028" w:rsidRPr="00312B8F" w:rsidRDefault="00E86028">
      <w:pPr>
        <w:pStyle w:val="Innehll1"/>
        <w:rPr>
          <w:rFonts w:ascii="Calibri" w:hAnsi="Calibri"/>
          <w:szCs w:val="22"/>
          <w:lang w:eastAsia="en-GB"/>
        </w:rPr>
      </w:pPr>
      <w:r>
        <w:t>5</w:t>
      </w:r>
      <w:r w:rsidRPr="00312B8F">
        <w:rPr>
          <w:rFonts w:ascii="Calibri" w:hAnsi="Calibri"/>
          <w:szCs w:val="22"/>
          <w:lang w:eastAsia="en-GB"/>
        </w:rPr>
        <w:tab/>
      </w:r>
      <w:r>
        <w:t>SIP related procedures</w:t>
      </w:r>
      <w:r>
        <w:tab/>
      </w:r>
      <w:r>
        <w:fldChar w:fldCharType="begin" w:fldLock="1"/>
      </w:r>
      <w:r>
        <w:instrText xml:space="preserve"> PAGEREF _Toc123578110 \h </w:instrText>
      </w:r>
      <w:r>
        <w:fldChar w:fldCharType="separate"/>
      </w:r>
      <w:r>
        <w:t>10</w:t>
      </w:r>
      <w:r>
        <w:fldChar w:fldCharType="end"/>
      </w:r>
    </w:p>
    <w:p w14:paraId="4A139C70" w14:textId="77777777" w:rsidR="00E86028" w:rsidRPr="00312B8F" w:rsidRDefault="00E86028">
      <w:pPr>
        <w:pStyle w:val="Innehll2"/>
        <w:rPr>
          <w:rFonts w:ascii="Calibri" w:hAnsi="Calibri"/>
          <w:sz w:val="22"/>
          <w:szCs w:val="22"/>
          <w:lang w:eastAsia="en-GB"/>
        </w:rPr>
      </w:pPr>
      <w:r>
        <w:t>5.1</w:t>
      </w:r>
      <w:r w:rsidRPr="00312B8F">
        <w:rPr>
          <w:rFonts w:ascii="Calibri" w:hAnsi="Calibri"/>
          <w:sz w:val="22"/>
          <w:szCs w:val="22"/>
          <w:lang w:eastAsia="en-GB"/>
        </w:rPr>
        <w:tab/>
      </w:r>
      <w:r>
        <w:t>Introduction</w:t>
      </w:r>
      <w:r>
        <w:tab/>
      </w:r>
      <w:r>
        <w:fldChar w:fldCharType="begin" w:fldLock="1"/>
      </w:r>
      <w:r>
        <w:instrText xml:space="preserve"> PAGEREF _Toc123578111 \h </w:instrText>
      </w:r>
      <w:r>
        <w:fldChar w:fldCharType="separate"/>
      </w:r>
      <w:r>
        <w:t>10</w:t>
      </w:r>
      <w:r>
        <w:fldChar w:fldCharType="end"/>
      </w:r>
    </w:p>
    <w:p w14:paraId="6D654CBA" w14:textId="77777777" w:rsidR="00E86028" w:rsidRPr="00312B8F" w:rsidRDefault="00E86028">
      <w:pPr>
        <w:pStyle w:val="Innehll2"/>
        <w:rPr>
          <w:rFonts w:ascii="Calibri" w:hAnsi="Calibri"/>
          <w:sz w:val="22"/>
          <w:szCs w:val="22"/>
          <w:lang w:eastAsia="en-GB"/>
        </w:rPr>
      </w:pPr>
      <w:r>
        <w:t>5.2</w:t>
      </w:r>
      <w:r w:rsidRPr="00312B8F">
        <w:rPr>
          <w:rFonts w:ascii="Calibri" w:hAnsi="Calibri"/>
          <w:sz w:val="22"/>
          <w:szCs w:val="22"/>
          <w:lang w:eastAsia="en-GB"/>
        </w:rPr>
        <w:tab/>
      </w:r>
      <w:r>
        <w:t>Functional entities</w:t>
      </w:r>
      <w:r>
        <w:tab/>
      </w:r>
      <w:r>
        <w:fldChar w:fldCharType="begin" w:fldLock="1"/>
      </w:r>
      <w:r>
        <w:instrText xml:space="preserve"> PAGEREF _Toc123578112 \h </w:instrText>
      </w:r>
      <w:r>
        <w:fldChar w:fldCharType="separate"/>
      </w:r>
      <w:r>
        <w:t>10</w:t>
      </w:r>
      <w:r>
        <w:fldChar w:fldCharType="end"/>
      </w:r>
    </w:p>
    <w:p w14:paraId="623D65D1" w14:textId="77777777" w:rsidR="00E86028" w:rsidRPr="00312B8F" w:rsidRDefault="00E86028">
      <w:pPr>
        <w:pStyle w:val="Innehll3"/>
        <w:rPr>
          <w:rFonts w:ascii="Calibri" w:hAnsi="Calibri"/>
          <w:sz w:val="22"/>
          <w:szCs w:val="22"/>
          <w:lang w:eastAsia="en-GB"/>
        </w:rPr>
      </w:pPr>
      <w:r>
        <w:t>5.2.1</w:t>
      </w:r>
      <w:r w:rsidRPr="00312B8F">
        <w:rPr>
          <w:rFonts w:ascii="Calibri" w:hAnsi="Calibri"/>
          <w:sz w:val="22"/>
          <w:szCs w:val="22"/>
          <w:lang w:eastAsia="en-GB"/>
        </w:rPr>
        <w:tab/>
      </w:r>
      <w:r>
        <w:t>User Equipment (UE)</w:t>
      </w:r>
      <w:r>
        <w:tab/>
      </w:r>
      <w:r>
        <w:fldChar w:fldCharType="begin" w:fldLock="1"/>
      </w:r>
      <w:r>
        <w:instrText xml:space="preserve"> PAGEREF _Toc123578113 \h </w:instrText>
      </w:r>
      <w:r>
        <w:fldChar w:fldCharType="separate"/>
      </w:r>
      <w:r>
        <w:t>10</w:t>
      </w:r>
      <w:r>
        <w:fldChar w:fldCharType="end"/>
      </w:r>
    </w:p>
    <w:p w14:paraId="6877F2A4" w14:textId="77777777" w:rsidR="00E86028" w:rsidRPr="00312B8F" w:rsidRDefault="00E86028">
      <w:pPr>
        <w:pStyle w:val="Innehll4"/>
        <w:rPr>
          <w:rFonts w:ascii="Calibri" w:hAnsi="Calibri"/>
          <w:sz w:val="22"/>
          <w:szCs w:val="22"/>
          <w:lang w:eastAsia="en-GB"/>
        </w:rPr>
      </w:pPr>
      <w:r>
        <w:t>5.2.1.1</w:t>
      </w:r>
      <w:r w:rsidRPr="00312B8F">
        <w:rPr>
          <w:rFonts w:ascii="Calibri" w:hAnsi="Calibri"/>
          <w:sz w:val="22"/>
          <w:szCs w:val="22"/>
          <w:lang w:eastAsia="en-GB"/>
        </w:rPr>
        <w:tab/>
      </w:r>
      <w:r>
        <w:t>General</w:t>
      </w:r>
      <w:r>
        <w:tab/>
      </w:r>
      <w:r>
        <w:fldChar w:fldCharType="begin" w:fldLock="1"/>
      </w:r>
      <w:r>
        <w:instrText xml:space="preserve"> PAGEREF _Toc123578114 \h </w:instrText>
      </w:r>
      <w:r>
        <w:fldChar w:fldCharType="separate"/>
      </w:r>
      <w:r>
        <w:t>10</w:t>
      </w:r>
      <w:r>
        <w:fldChar w:fldCharType="end"/>
      </w:r>
    </w:p>
    <w:p w14:paraId="5CA4771C" w14:textId="77777777" w:rsidR="00E86028" w:rsidRPr="00312B8F" w:rsidRDefault="00E86028">
      <w:pPr>
        <w:pStyle w:val="Innehll4"/>
        <w:rPr>
          <w:rFonts w:ascii="Calibri" w:hAnsi="Calibri"/>
          <w:sz w:val="22"/>
          <w:szCs w:val="22"/>
          <w:lang w:eastAsia="en-GB"/>
        </w:rPr>
      </w:pPr>
      <w:r>
        <w:t>5.2.1.2</w:t>
      </w:r>
      <w:r w:rsidRPr="00312B8F">
        <w:rPr>
          <w:rFonts w:ascii="Calibri" w:hAnsi="Calibri"/>
          <w:sz w:val="22"/>
          <w:szCs w:val="22"/>
          <w:lang w:eastAsia="en-GB"/>
        </w:rPr>
        <w:tab/>
      </w:r>
      <w:r>
        <w:t>Configuration</w:t>
      </w:r>
      <w:r>
        <w:tab/>
      </w:r>
      <w:r>
        <w:fldChar w:fldCharType="begin" w:fldLock="1"/>
      </w:r>
      <w:r>
        <w:instrText xml:space="preserve"> PAGEREF _Toc123578115 \h </w:instrText>
      </w:r>
      <w:r>
        <w:fldChar w:fldCharType="separate"/>
      </w:r>
      <w:r>
        <w:t>10</w:t>
      </w:r>
      <w:r>
        <w:fldChar w:fldCharType="end"/>
      </w:r>
    </w:p>
    <w:p w14:paraId="2C7A5ED7" w14:textId="77777777" w:rsidR="00E86028" w:rsidRPr="00312B8F" w:rsidRDefault="00E86028">
      <w:pPr>
        <w:pStyle w:val="Innehll4"/>
        <w:rPr>
          <w:rFonts w:ascii="Calibri" w:hAnsi="Calibri"/>
          <w:sz w:val="22"/>
          <w:szCs w:val="22"/>
          <w:lang w:eastAsia="en-GB"/>
        </w:rPr>
      </w:pPr>
      <w:r>
        <w:t>5.2.1.3</w:t>
      </w:r>
      <w:r w:rsidRPr="00312B8F">
        <w:rPr>
          <w:rFonts w:ascii="Calibri" w:hAnsi="Calibri"/>
          <w:sz w:val="22"/>
          <w:szCs w:val="22"/>
          <w:lang w:eastAsia="en-GB"/>
        </w:rPr>
        <w:tab/>
      </w:r>
      <w:r>
        <w:t>Policy enforcement</w:t>
      </w:r>
      <w:r>
        <w:tab/>
      </w:r>
      <w:r>
        <w:fldChar w:fldCharType="begin" w:fldLock="1"/>
      </w:r>
      <w:r>
        <w:instrText xml:space="preserve"> PAGEREF _Toc123578116 \h </w:instrText>
      </w:r>
      <w:r>
        <w:fldChar w:fldCharType="separate"/>
      </w:r>
      <w:r>
        <w:t>10</w:t>
      </w:r>
      <w:r>
        <w:fldChar w:fldCharType="end"/>
      </w:r>
    </w:p>
    <w:p w14:paraId="6D9526A2" w14:textId="77777777" w:rsidR="00E86028" w:rsidRPr="00312B8F" w:rsidRDefault="00E86028">
      <w:pPr>
        <w:pStyle w:val="Innehll3"/>
        <w:rPr>
          <w:rFonts w:ascii="Calibri" w:hAnsi="Calibri"/>
          <w:sz w:val="22"/>
          <w:szCs w:val="22"/>
          <w:lang w:eastAsia="en-GB"/>
        </w:rPr>
      </w:pPr>
      <w:r>
        <w:t>5.2.2</w:t>
      </w:r>
      <w:r w:rsidRPr="00312B8F">
        <w:rPr>
          <w:rFonts w:ascii="Calibri" w:hAnsi="Calibri"/>
          <w:sz w:val="22"/>
          <w:szCs w:val="22"/>
          <w:lang w:eastAsia="en-GB"/>
        </w:rPr>
        <w:tab/>
      </w:r>
      <w:r>
        <w:t>Application Server (AS)</w:t>
      </w:r>
      <w:r>
        <w:tab/>
      </w:r>
      <w:r>
        <w:fldChar w:fldCharType="begin" w:fldLock="1"/>
      </w:r>
      <w:r>
        <w:instrText xml:space="preserve"> PAGEREF _Toc123578117 \h </w:instrText>
      </w:r>
      <w:r>
        <w:fldChar w:fldCharType="separate"/>
      </w:r>
      <w:r>
        <w:t>12</w:t>
      </w:r>
      <w:r>
        <w:fldChar w:fldCharType="end"/>
      </w:r>
    </w:p>
    <w:p w14:paraId="0DF80E77" w14:textId="77777777" w:rsidR="00E86028" w:rsidRPr="00312B8F" w:rsidRDefault="00E86028">
      <w:pPr>
        <w:pStyle w:val="Innehll2"/>
        <w:rPr>
          <w:rFonts w:ascii="Calibri" w:hAnsi="Calibri"/>
          <w:sz w:val="22"/>
          <w:szCs w:val="22"/>
          <w:lang w:eastAsia="en-GB"/>
        </w:rPr>
      </w:pPr>
      <w:r>
        <w:t>5.3</w:t>
      </w:r>
      <w:r w:rsidRPr="00312B8F">
        <w:rPr>
          <w:rFonts w:ascii="Calibri" w:hAnsi="Calibri"/>
          <w:sz w:val="22"/>
          <w:szCs w:val="22"/>
          <w:lang w:eastAsia="en-GB"/>
        </w:rPr>
        <w:tab/>
      </w:r>
      <w:r>
        <w:t>Roles</w:t>
      </w:r>
      <w:r>
        <w:tab/>
      </w:r>
      <w:r>
        <w:fldChar w:fldCharType="begin" w:fldLock="1"/>
      </w:r>
      <w:r>
        <w:instrText xml:space="preserve"> PAGEREF _Toc123578118 \h </w:instrText>
      </w:r>
      <w:r>
        <w:fldChar w:fldCharType="separate"/>
      </w:r>
      <w:r>
        <w:t>12</w:t>
      </w:r>
      <w:r>
        <w:fldChar w:fldCharType="end"/>
      </w:r>
    </w:p>
    <w:p w14:paraId="004F9738" w14:textId="77777777" w:rsidR="00E86028" w:rsidRPr="00312B8F" w:rsidRDefault="00E86028">
      <w:pPr>
        <w:pStyle w:val="Innehll3"/>
        <w:rPr>
          <w:rFonts w:ascii="Calibri" w:hAnsi="Calibri"/>
          <w:sz w:val="22"/>
          <w:szCs w:val="22"/>
          <w:lang w:eastAsia="en-GB"/>
        </w:rPr>
      </w:pPr>
      <w:r>
        <w:t>5.3.1</w:t>
      </w:r>
      <w:r w:rsidRPr="00312B8F">
        <w:rPr>
          <w:rFonts w:ascii="Calibri" w:hAnsi="Calibri"/>
          <w:sz w:val="22"/>
          <w:szCs w:val="22"/>
          <w:lang w:eastAsia="en-GB"/>
        </w:rPr>
        <w:tab/>
      </w:r>
      <w:r>
        <w:t>SM-over-IP sender</w:t>
      </w:r>
      <w:r>
        <w:tab/>
      </w:r>
      <w:r>
        <w:fldChar w:fldCharType="begin" w:fldLock="1"/>
      </w:r>
      <w:r>
        <w:instrText xml:space="preserve"> PAGEREF _Toc123578119 \h </w:instrText>
      </w:r>
      <w:r>
        <w:fldChar w:fldCharType="separate"/>
      </w:r>
      <w:r>
        <w:t>12</w:t>
      </w:r>
      <w:r>
        <w:fldChar w:fldCharType="end"/>
      </w:r>
    </w:p>
    <w:p w14:paraId="0868E45D" w14:textId="77777777" w:rsidR="00E86028" w:rsidRPr="00312B8F" w:rsidRDefault="00E86028">
      <w:pPr>
        <w:pStyle w:val="Innehll4"/>
        <w:rPr>
          <w:rFonts w:ascii="Calibri" w:hAnsi="Calibri"/>
          <w:sz w:val="22"/>
          <w:szCs w:val="22"/>
          <w:lang w:eastAsia="en-GB"/>
        </w:rPr>
      </w:pPr>
      <w:r>
        <w:t>5.3.1.1</w:t>
      </w:r>
      <w:r w:rsidRPr="00312B8F">
        <w:rPr>
          <w:rFonts w:ascii="Calibri" w:hAnsi="Calibri"/>
          <w:sz w:val="22"/>
          <w:szCs w:val="22"/>
          <w:lang w:eastAsia="en-GB"/>
        </w:rPr>
        <w:tab/>
      </w:r>
      <w:r>
        <w:t>General</w:t>
      </w:r>
      <w:r>
        <w:tab/>
      </w:r>
      <w:r>
        <w:fldChar w:fldCharType="begin" w:fldLock="1"/>
      </w:r>
      <w:r>
        <w:instrText xml:space="preserve"> PAGEREF _Toc123578120 \h </w:instrText>
      </w:r>
      <w:r>
        <w:fldChar w:fldCharType="separate"/>
      </w:r>
      <w:r>
        <w:t>12</w:t>
      </w:r>
      <w:r>
        <w:fldChar w:fldCharType="end"/>
      </w:r>
    </w:p>
    <w:p w14:paraId="3B0D6CEC" w14:textId="77777777" w:rsidR="00E86028" w:rsidRPr="00312B8F" w:rsidRDefault="00E86028">
      <w:pPr>
        <w:pStyle w:val="Innehll4"/>
        <w:rPr>
          <w:rFonts w:ascii="Calibri" w:hAnsi="Calibri"/>
          <w:sz w:val="22"/>
          <w:szCs w:val="22"/>
          <w:lang w:eastAsia="en-GB"/>
        </w:rPr>
      </w:pPr>
      <w:r>
        <w:t>5.3.1.2</w:t>
      </w:r>
      <w:r w:rsidRPr="00312B8F">
        <w:rPr>
          <w:rFonts w:ascii="Calibri" w:hAnsi="Calibri"/>
          <w:sz w:val="22"/>
          <w:szCs w:val="22"/>
          <w:lang w:eastAsia="en-GB"/>
        </w:rPr>
        <w:tab/>
      </w:r>
      <w:r>
        <w:t>Submitting a short message</w:t>
      </w:r>
      <w:r>
        <w:tab/>
      </w:r>
      <w:r>
        <w:fldChar w:fldCharType="begin" w:fldLock="1"/>
      </w:r>
      <w:r>
        <w:instrText xml:space="preserve"> PAGEREF _Toc123578121 \h </w:instrText>
      </w:r>
      <w:r>
        <w:fldChar w:fldCharType="separate"/>
      </w:r>
      <w:r>
        <w:t>12</w:t>
      </w:r>
      <w:r>
        <w:fldChar w:fldCharType="end"/>
      </w:r>
    </w:p>
    <w:p w14:paraId="0D18773D" w14:textId="77777777" w:rsidR="00E86028" w:rsidRPr="00312B8F" w:rsidRDefault="00E86028">
      <w:pPr>
        <w:pStyle w:val="Innehll4"/>
        <w:rPr>
          <w:rFonts w:ascii="Calibri" w:hAnsi="Calibri"/>
          <w:sz w:val="22"/>
          <w:szCs w:val="22"/>
          <w:lang w:eastAsia="en-GB"/>
        </w:rPr>
      </w:pPr>
      <w:r>
        <w:t>5.3.1.3</w:t>
      </w:r>
      <w:r w:rsidRPr="00312B8F">
        <w:rPr>
          <w:rFonts w:ascii="Calibri" w:hAnsi="Calibri"/>
          <w:sz w:val="22"/>
          <w:szCs w:val="22"/>
          <w:lang w:eastAsia="en-GB"/>
        </w:rPr>
        <w:tab/>
      </w:r>
      <w:r>
        <w:t>Receiving a status report</w:t>
      </w:r>
      <w:r>
        <w:tab/>
      </w:r>
      <w:r>
        <w:fldChar w:fldCharType="begin" w:fldLock="1"/>
      </w:r>
      <w:r>
        <w:instrText xml:space="preserve"> PAGEREF _Toc123578122 \h </w:instrText>
      </w:r>
      <w:r>
        <w:fldChar w:fldCharType="separate"/>
      </w:r>
      <w:r>
        <w:t>14</w:t>
      </w:r>
      <w:r>
        <w:fldChar w:fldCharType="end"/>
      </w:r>
    </w:p>
    <w:p w14:paraId="7EA31DB9" w14:textId="77777777" w:rsidR="00E86028" w:rsidRPr="00312B8F" w:rsidRDefault="00E86028">
      <w:pPr>
        <w:pStyle w:val="Innehll4"/>
        <w:rPr>
          <w:rFonts w:ascii="Calibri" w:hAnsi="Calibri"/>
          <w:sz w:val="22"/>
          <w:szCs w:val="22"/>
          <w:lang w:eastAsia="en-GB"/>
        </w:rPr>
      </w:pPr>
      <w:r>
        <w:t>5.3.1.4</w:t>
      </w:r>
      <w:r w:rsidRPr="00312B8F">
        <w:rPr>
          <w:rFonts w:ascii="Calibri" w:hAnsi="Calibri"/>
          <w:sz w:val="22"/>
          <w:szCs w:val="22"/>
          <w:lang w:eastAsia="en-GB"/>
        </w:rPr>
        <w:tab/>
      </w:r>
      <w:r>
        <w:t>SM-over-IP sender procedures for operation without MSISDN</w:t>
      </w:r>
      <w:r>
        <w:tab/>
      </w:r>
      <w:r>
        <w:fldChar w:fldCharType="begin" w:fldLock="1"/>
      </w:r>
      <w:r>
        <w:instrText xml:space="preserve"> PAGEREF _Toc123578123 \h </w:instrText>
      </w:r>
      <w:r>
        <w:fldChar w:fldCharType="separate"/>
      </w:r>
      <w:r>
        <w:t>14</w:t>
      </w:r>
      <w:r>
        <w:fldChar w:fldCharType="end"/>
      </w:r>
    </w:p>
    <w:p w14:paraId="52B835BF" w14:textId="77777777" w:rsidR="00E86028" w:rsidRPr="00312B8F" w:rsidRDefault="00E86028">
      <w:pPr>
        <w:pStyle w:val="Innehll5"/>
        <w:rPr>
          <w:rFonts w:ascii="Calibri" w:hAnsi="Calibri"/>
          <w:sz w:val="22"/>
          <w:szCs w:val="22"/>
          <w:lang w:eastAsia="en-GB"/>
        </w:rPr>
      </w:pPr>
      <w:r>
        <w:t>5.3.1.4.1</w:t>
      </w:r>
      <w:r w:rsidRPr="00312B8F">
        <w:rPr>
          <w:rFonts w:ascii="Calibri" w:hAnsi="Calibri"/>
          <w:sz w:val="22"/>
          <w:szCs w:val="22"/>
          <w:lang w:eastAsia="en-GB"/>
        </w:rPr>
        <w:tab/>
      </w:r>
      <w:r>
        <w:t>General</w:t>
      </w:r>
      <w:r>
        <w:tab/>
      </w:r>
      <w:r>
        <w:fldChar w:fldCharType="begin" w:fldLock="1"/>
      </w:r>
      <w:r>
        <w:instrText xml:space="preserve"> PAGEREF _Toc123578124 \h </w:instrText>
      </w:r>
      <w:r>
        <w:fldChar w:fldCharType="separate"/>
      </w:r>
      <w:r>
        <w:t>14</w:t>
      </w:r>
      <w:r>
        <w:fldChar w:fldCharType="end"/>
      </w:r>
    </w:p>
    <w:p w14:paraId="7FF2BDD2" w14:textId="77777777" w:rsidR="00E86028" w:rsidRPr="00312B8F" w:rsidRDefault="00E86028">
      <w:pPr>
        <w:pStyle w:val="Innehll5"/>
        <w:rPr>
          <w:rFonts w:ascii="Calibri" w:hAnsi="Calibri"/>
          <w:sz w:val="22"/>
          <w:szCs w:val="22"/>
          <w:lang w:eastAsia="en-GB"/>
        </w:rPr>
      </w:pPr>
      <w:r>
        <w:t>5.3.1.4.2</w:t>
      </w:r>
      <w:r w:rsidRPr="00312B8F">
        <w:rPr>
          <w:rFonts w:ascii="Calibri" w:hAnsi="Calibri"/>
          <w:sz w:val="22"/>
          <w:szCs w:val="22"/>
          <w:lang w:eastAsia="en-GB"/>
        </w:rPr>
        <w:tab/>
      </w:r>
      <w:r>
        <w:t>Submitting a short message and subscription without MSISDN</w:t>
      </w:r>
      <w:r>
        <w:tab/>
      </w:r>
      <w:r>
        <w:fldChar w:fldCharType="begin" w:fldLock="1"/>
      </w:r>
      <w:r>
        <w:instrText xml:space="preserve"> PAGEREF _Toc123578125 \h </w:instrText>
      </w:r>
      <w:r>
        <w:fldChar w:fldCharType="separate"/>
      </w:r>
      <w:r>
        <w:t>14</w:t>
      </w:r>
      <w:r>
        <w:fldChar w:fldCharType="end"/>
      </w:r>
    </w:p>
    <w:p w14:paraId="1E690E89" w14:textId="77777777" w:rsidR="00E86028" w:rsidRPr="00312B8F" w:rsidRDefault="00E86028">
      <w:pPr>
        <w:pStyle w:val="Innehll5"/>
        <w:rPr>
          <w:rFonts w:ascii="Calibri" w:hAnsi="Calibri"/>
          <w:sz w:val="22"/>
          <w:szCs w:val="22"/>
          <w:lang w:eastAsia="en-GB"/>
        </w:rPr>
      </w:pPr>
      <w:r>
        <w:t>5.3.1.4.3</w:t>
      </w:r>
      <w:r w:rsidRPr="00312B8F">
        <w:rPr>
          <w:rFonts w:ascii="Calibri" w:hAnsi="Calibri"/>
          <w:sz w:val="22"/>
          <w:szCs w:val="22"/>
          <w:lang w:eastAsia="en-GB"/>
        </w:rPr>
        <w:tab/>
      </w:r>
      <w:r>
        <w:t>Receiving a status report and subscription without MSISDN</w:t>
      </w:r>
      <w:r>
        <w:tab/>
      </w:r>
      <w:r>
        <w:fldChar w:fldCharType="begin" w:fldLock="1"/>
      </w:r>
      <w:r>
        <w:instrText xml:space="preserve"> PAGEREF _Toc123578126 \h </w:instrText>
      </w:r>
      <w:r>
        <w:fldChar w:fldCharType="separate"/>
      </w:r>
      <w:r>
        <w:t>14</w:t>
      </w:r>
      <w:r>
        <w:fldChar w:fldCharType="end"/>
      </w:r>
    </w:p>
    <w:p w14:paraId="3F5F7151" w14:textId="77777777" w:rsidR="00E86028" w:rsidRPr="00312B8F" w:rsidRDefault="00E86028">
      <w:pPr>
        <w:pStyle w:val="Innehll3"/>
        <w:rPr>
          <w:rFonts w:ascii="Calibri" w:hAnsi="Calibri"/>
          <w:sz w:val="22"/>
          <w:szCs w:val="22"/>
          <w:lang w:eastAsia="en-GB"/>
        </w:rPr>
      </w:pPr>
      <w:r>
        <w:t>5.3.2</w:t>
      </w:r>
      <w:r w:rsidRPr="00312B8F">
        <w:rPr>
          <w:rFonts w:ascii="Calibri" w:hAnsi="Calibri"/>
          <w:sz w:val="22"/>
          <w:szCs w:val="22"/>
          <w:lang w:eastAsia="en-GB"/>
        </w:rPr>
        <w:tab/>
      </w:r>
      <w:r>
        <w:t>SM-over-IP receiver</w:t>
      </w:r>
      <w:r>
        <w:tab/>
      </w:r>
      <w:r>
        <w:fldChar w:fldCharType="begin" w:fldLock="1"/>
      </w:r>
      <w:r>
        <w:instrText xml:space="preserve"> PAGEREF _Toc123578127 \h </w:instrText>
      </w:r>
      <w:r>
        <w:fldChar w:fldCharType="separate"/>
      </w:r>
      <w:r>
        <w:t>15</w:t>
      </w:r>
      <w:r>
        <w:fldChar w:fldCharType="end"/>
      </w:r>
    </w:p>
    <w:p w14:paraId="4B8AF835" w14:textId="77777777" w:rsidR="00E86028" w:rsidRPr="00312B8F" w:rsidRDefault="00E86028">
      <w:pPr>
        <w:pStyle w:val="Innehll4"/>
        <w:rPr>
          <w:rFonts w:ascii="Calibri" w:hAnsi="Calibri"/>
          <w:sz w:val="22"/>
          <w:szCs w:val="22"/>
          <w:lang w:eastAsia="en-GB"/>
        </w:rPr>
      </w:pPr>
      <w:r>
        <w:t>5.3.2.1</w:t>
      </w:r>
      <w:r w:rsidRPr="00312B8F">
        <w:rPr>
          <w:rFonts w:ascii="Calibri" w:hAnsi="Calibri"/>
          <w:sz w:val="22"/>
          <w:szCs w:val="22"/>
          <w:lang w:eastAsia="en-GB"/>
        </w:rPr>
        <w:tab/>
      </w:r>
      <w:r>
        <w:t>General</w:t>
      </w:r>
      <w:r>
        <w:tab/>
      </w:r>
      <w:r>
        <w:fldChar w:fldCharType="begin" w:fldLock="1"/>
      </w:r>
      <w:r>
        <w:instrText xml:space="preserve"> PAGEREF _Toc123578128 \h </w:instrText>
      </w:r>
      <w:r>
        <w:fldChar w:fldCharType="separate"/>
      </w:r>
      <w:r>
        <w:t>15</w:t>
      </w:r>
      <w:r>
        <w:fldChar w:fldCharType="end"/>
      </w:r>
    </w:p>
    <w:p w14:paraId="2D60E38B" w14:textId="77777777" w:rsidR="00E86028" w:rsidRPr="00312B8F" w:rsidRDefault="00E86028">
      <w:pPr>
        <w:pStyle w:val="Innehll4"/>
        <w:rPr>
          <w:rFonts w:ascii="Calibri" w:hAnsi="Calibri"/>
          <w:sz w:val="22"/>
          <w:szCs w:val="22"/>
          <w:lang w:eastAsia="en-GB"/>
        </w:rPr>
      </w:pPr>
      <w:r>
        <w:t>5.3.2.2</w:t>
      </w:r>
      <w:r w:rsidRPr="00312B8F">
        <w:rPr>
          <w:rFonts w:ascii="Calibri" w:hAnsi="Calibri"/>
          <w:sz w:val="22"/>
          <w:szCs w:val="22"/>
          <w:lang w:eastAsia="en-GB"/>
        </w:rPr>
        <w:tab/>
      </w:r>
      <w:r>
        <w:t>Registration</w:t>
      </w:r>
      <w:r>
        <w:tab/>
      </w:r>
      <w:r>
        <w:fldChar w:fldCharType="begin" w:fldLock="1"/>
      </w:r>
      <w:r>
        <w:instrText xml:space="preserve"> PAGEREF _Toc123578129 \h </w:instrText>
      </w:r>
      <w:r>
        <w:fldChar w:fldCharType="separate"/>
      </w:r>
      <w:r>
        <w:t>15</w:t>
      </w:r>
      <w:r>
        <w:fldChar w:fldCharType="end"/>
      </w:r>
    </w:p>
    <w:p w14:paraId="7906209D" w14:textId="77777777" w:rsidR="00E86028" w:rsidRPr="00312B8F" w:rsidRDefault="00E86028">
      <w:pPr>
        <w:pStyle w:val="Innehll4"/>
        <w:rPr>
          <w:rFonts w:ascii="Calibri" w:hAnsi="Calibri"/>
          <w:sz w:val="22"/>
          <w:szCs w:val="22"/>
          <w:lang w:eastAsia="en-GB"/>
        </w:rPr>
      </w:pPr>
      <w:r>
        <w:t>5.3.2.3</w:t>
      </w:r>
      <w:r w:rsidRPr="00312B8F">
        <w:rPr>
          <w:rFonts w:ascii="Calibri" w:hAnsi="Calibri"/>
          <w:sz w:val="22"/>
          <w:szCs w:val="22"/>
          <w:lang w:eastAsia="en-GB"/>
        </w:rPr>
        <w:tab/>
      </w:r>
      <w:r>
        <w:t>Delivery of a short message</w:t>
      </w:r>
      <w:r>
        <w:tab/>
      </w:r>
      <w:r>
        <w:fldChar w:fldCharType="begin" w:fldLock="1"/>
      </w:r>
      <w:r>
        <w:instrText xml:space="preserve"> PAGEREF _Toc123578130 \h </w:instrText>
      </w:r>
      <w:r>
        <w:fldChar w:fldCharType="separate"/>
      </w:r>
      <w:r>
        <w:t>15</w:t>
      </w:r>
      <w:r>
        <w:fldChar w:fldCharType="end"/>
      </w:r>
    </w:p>
    <w:p w14:paraId="7B1E0E0F" w14:textId="77777777" w:rsidR="00E86028" w:rsidRPr="00312B8F" w:rsidRDefault="00E86028">
      <w:pPr>
        <w:pStyle w:val="Innehll4"/>
        <w:rPr>
          <w:rFonts w:ascii="Calibri" w:hAnsi="Calibri"/>
          <w:sz w:val="22"/>
          <w:szCs w:val="22"/>
          <w:lang w:eastAsia="en-GB"/>
        </w:rPr>
      </w:pPr>
      <w:r>
        <w:t>5.3.2.4</w:t>
      </w:r>
      <w:r w:rsidRPr="00312B8F">
        <w:rPr>
          <w:rFonts w:ascii="Calibri" w:hAnsi="Calibri"/>
          <w:sz w:val="22"/>
          <w:szCs w:val="22"/>
          <w:lang w:eastAsia="en-GB"/>
        </w:rPr>
        <w:tab/>
      </w:r>
      <w:r>
        <w:t>Sending a delivery report</w:t>
      </w:r>
      <w:r>
        <w:tab/>
      </w:r>
      <w:r>
        <w:fldChar w:fldCharType="begin" w:fldLock="1"/>
      </w:r>
      <w:r>
        <w:instrText xml:space="preserve"> PAGEREF _Toc123578131 \h </w:instrText>
      </w:r>
      <w:r>
        <w:fldChar w:fldCharType="separate"/>
      </w:r>
      <w:r>
        <w:t>15</w:t>
      </w:r>
      <w:r>
        <w:fldChar w:fldCharType="end"/>
      </w:r>
    </w:p>
    <w:p w14:paraId="4B0E4C5C" w14:textId="77777777" w:rsidR="00E86028" w:rsidRPr="00312B8F" w:rsidRDefault="00E86028">
      <w:pPr>
        <w:pStyle w:val="Innehll4"/>
        <w:rPr>
          <w:rFonts w:ascii="Calibri" w:hAnsi="Calibri"/>
          <w:sz w:val="22"/>
          <w:szCs w:val="22"/>
          <w:lang w:eastAsia="en-GB"/>
        </w:rPr>
      </w:pPr>
      <w:r>
        <w:t>5.3.2.5</w:t>
      </w:r>
      <w:r w:rsidRPr="00312B8F">
        <w:rPr>
          <w:rFonts w:ascii="Calibri" w:hAnsi="Calibri"/>
          <w:sz w:val="22"/>
          <w:szCs w:val="22"/>
          <w:lang w:eastAsia="en-GB"/>
        </w:rPr>
        <w:tab/>
      </w:r>
      <w:r>
        <w:t>Sending a notification about SM-over-IP receiver having memory available</w:t>
      </w:r>
      <w:r>
        <w:tab/>
      </w:r>
      <w:r>
        <w:fldChar w:fldCharType="begin" w:fldLock="1"/>
      </w:r>
      <w:r>
        <w:instrText xml:space="preserve"> PAGEREF _Toc123578132 \h </w:instrText>
      </w:r>
      <w:r>
        <w:fldChar w:fldCharType="separate"/>
      </w:r>
      <w:r>
        <w:t>16</w:t>
      </w:r>
      <w:r>
        <w:fldChar w:fldCharType="end"/>
      </w:r>
    </w:p>
    <w:p w14:paraId="7E944973" w14:textId="77777777" w:rsidR="00E86028" w:rsidRPr="00312B8F" w:rsidRDefault="00E86028">
      <w:pPr>
        <w:pStyle w:val="Innehll4"/>
        <w:rPr>
          <w:rFonts w:ascii="Calibri" w:hAnsi="Calibri"/>
          <w:sz w:val="22"/>
          <w:szCs w:val="22"/>
          <w:lang w:eastAsia="en-GB"/>
        </w:rPr>
      </w:pPr>
      <w:r>
        <w:t>5.3.2.6</w:t>
      </w:r>
      <w:r w:rsidRPr="00312B8F">
        <w:rPr>
          <w:rFonts w:ascii="Calibri" w:hAnsi="Calibri"/>
          <w:sz w:val="22"/>
          <w:szCs w:val="22"/>
          <w:lang w:eastAsia="en-GB"/>
        </w:rPr>
        <w:tab/>
      </w:r>
      <w:r>
        <w:t>SM-over-IP receiver procedures for operation without MSISDN</w:t>
      </w:r>
      <w:r>
        <w:tab/>
      </w:r>
      <w:r>
        <w:fldChar w:fldCharType="begin" w:fldLock="1"/>
      </w:r>
      <w:r>
        <w:instrText xml:space="preserve"> PAGEREF _Toc123578133 \h </w:instrText>
      </w:r>
      <w:r>
        <w:fldChar w:fldCharType="separate"/>
      </w:r>
      <w:r>
        <w:t>16</w:t>
      </w:r>
      <w:r>
        <w:fldChar w:fldCharType="end"/>
      </w:r>
    </w:p>
    <w:p w14:paraId="19D2AD6D" w14:textId="77777777" w:rsidR="00E86028" w:rsidRPr="00312B8F" w:rsidRDefault="00E86028">
      <w:pPr>
        <w:pStyle w:val="Innehll5"/>
        <w:rPr>
          <w:rFonts w:ascii="Calibri" w:hAnsi="Calibri"/>
          <w:sz w:val="22"/>
          <w:szCs w:val="22"/>
          <w:lang w:eastAsia="en-GB"/>
        </w:rPr>
      </w:pPr>
      <w:r>
        <w:t>5.3.2.6.1</w:t>
      </w:r>
      <w:r w:rsidRPr="00312B8F">
        <w:rPr>
          <w:rFonts w:ascii="Calibri" w:hAnsi="Calibri"/>
          <w:sz w:val="22"/>
          <w:szCs w:val="22"/>
          <w:lang w:eastAsia="en-GB"/>
        </w:rPr>
        <w:tab/>
      </w:r>
      <w:r>
        <w:t>General</w:t>
      </w:r>
      <w:r>
        <w:tab/>
      </w:r>
      <w:r>
        <w:fldChar w:fldCharType="begin" w:fldLock="1"/>
      </w:r>
      <w:r>
        <w:instrText xml:space="preserve"> PAGEREF _Toc123578134 \h </w:instrText>
      </w:r>
      <w:r>
        <w:fldChar w:fldCharType="separate"/>
      </w:r>
      <w:r>
        <w:t>16</w:t>
      </w:r>
      <w:r>
        <w:fldChar w:fldCharType="end"/>
      </w:r>
    </w:p>
    <w:p w14:paraId="4253F0C2" w14:textId="77777777" w:rsidR="00E86028" w:rsidRPr="00312B8F" w:rsidRDefault="00E86028">
      <w:pPr>
        <w:pStyle w:val="Innehll5"/>
        <w:rPr>
          <w:rFonts w:ascii="Calibri" w:hAnsi="Calibri"/>
          <w:sz w:val="22"/>
          <w:szCs w:val="22"/>
          <w:lang w:eastAsia="en-GB"/>
        </w:rPr>
      </w:pPr>
      <w:r>
        <w:t>5.3.2.6.2</w:t>
      </w:r>
      <w:r w:rsidRPr="00312B8F">
        <w:rPr>
          <w:rFonts w:ascii="Calibri" w:hAnsi="Calibri"/>
          <w:sz w:val="22"/>
          <w:szCs w:val="22"/>
          <w:lang w:eastAsia="en-GB"/>
        </w:rPr>
        <w:tab/>
      </w:r>
      <w:r>
        <w:t>Registration</w:t>
      </w:r>
      <w:r>
        <w:tab/>
      </w:r>
      <w:r>
        <w:fldChar w:fldCharType="begin" w:fldLock="1"/>
      </w:r>
      <w:r>
        <w:instrText xml:space="preserve"> PAGEREF _Toc123578135 \h </w:instrText>
      </w:r>
      <w:r>
        <w:fldChar w:fldCharType="separate"/>
      </w:r>
      <w:r>
        <w:t>16</w:t>
      </w:r>
      <w:r>
        <w:fldChar w:fldCharType="end"/>
      </w:r>
    </w:p>
    <w:p w14:paraId="29482B3A" w14:textId="77777777" w:rsidR="00E86028" w:rsidRPr="00312B8F" w:rsidRDefault="00E86028">
      <w:pPr>
        <w:pStyle w:val="Innehll5"/>
        <w:rPr>
          <w:rFonts w:ascii="Calibri" w:hAnsi="Calibri"/>
          <w:sz w:val="22"/>
          <w:szCs w:val="22"/>
          <w:lang w:eastAsia="en-GB"/>
        </w:rPr>
      </w:pPr>
      <w:r>
        <w:t>5.3.2.6.3</w:t>
      </w:r>
      <w:r w:rsidRPr="00312B8F">
        <w:rPr>
          <w:rFonts w:ascii="Calibri" w:hAnsi="Calibri"/>
          <w:sz w:val="22"/>
          <w:szCs w:val="22"/>
          <w:lang w:eastAsia="en-GB"/>
        </w:rPr>
        <w:tab/>
      </w:r>
      <w:r>
        <w:t>Delivery of a short message</w:t>
      </w:r>
      <w:r>
        <w:tab/>
      </w:r>
      <w:r>
        <w:fldChar w:fldCharType="begin" w:fldLock="1"/>
      </w:r>
      <w:r>
        <w:instrText xml:space="preserve"> PAGEREF _Toc123578136 \h </w:instrText>
      </w:r>
      <w:r>
        <w:fldChar w:fldCharType="separate"/>
      </w:r>
      <w:r>
        <w:t>16</w:t>
      </w:r>
      <w:r>
        <w:fldChar w:fldCharType="end"/>
      </w:r>
    </w:p>
    <w:p w14:paraId="50AF275C" w14:textId="77777777" w:rsidR="00E86028" w:rsidRPr="00312B8F" w:rsidRDefault="00E86028">
      <w:pPr>
        <w:pStyle w:val="Innehll5"/>
        <w:rPr>
          <w:rFonts w:ascii="Calibri" w:hAnsi="Calibri"/>
          <w:sz w:val="22"/>
          <w:szCs w:val="22"/>
          <w:lang w:eastAsia="en-GB"/>
        </w:rPr>
      </w:pPr>
      <w:r>
        <w:t>5.3.2.6.4</w:t>
      </w:r>
      <w:r w:rsidRPr="00312B8F">
        <w:rPr>
          <w:rFonts w:ascii="Calibri" w:hAnsi="Calibri"/>
          <w:sz w:val="22"/>
          <w:szCs w:val="22"/>
          <w:lang w:eastAsia="en-GB"/>
        </w:rPr>
        <w:tab/>
      </w:r>
      <w:r>
        <w:t>Sending a notification about SM-over-IP receiver having memory available</w:t>
      </w:r>
      <w:r>
        <w:tab/>
      </w:r>
      <w:r>
        <w:fldChar w:fldCharType="begin" w:fldLock="1"/>
      </w:r>
      <w:r>
        <w:instrText xml:space="preserve"> PAGEREF _Toc123578137 \h </w:instrText>
      </w:r>
      <w:r>
        <w:fldChar w:fldCharType="separate"/>
      </w:r>
      <w:r>
        <w:t>17</w:t>
      </w:r>
      <w:r>
        <w:fldChar w:fldCharType="end"/>
      </w:r>
    </w:p>
    <w:p w14:paraId="6A85E5B6" w14:textId="77777777" w:rsidR="00E86028" w:rsidRPr="00312B8F" w:rsidRDefault="00E86028">
      <w:pPr>
        <w:pStyle w:val="Innehll3"/>
        <w:rPr>
          <w:rFonts w:ascii="Calibri" w:hAnsi="Calibri"/>
          <w:sz w:val="22"/>
          <w:szCs w:val="22"/>
          <w:lang w:eastAsia="en-GB"/>
        </w:rPr>
      </w:pPr>
      <w:r>
        <w:t>5.3.3</w:t>
      </w:r>
      <w:r w:rsidRPr="00312B8F">
        <w:rPr>
          <w:rFonts w:ascii="Calibri" w:hAnsi="Calibri"/>
          <w:sz w:val="22"/>
          <w:szCs w:val="22"/>
          <w:lang w:eastAsia="en-GB"/>
        </w:rPr>
        <w:tab/>
      </w:r>
      <w:r>
        <w:t>IP-Short-Message-Gateway (IP-SM-GW)</w:t>
      </w:r>
      <w:r>
        <w:tab/>
      </w:r>
      <w:r>
        <w:fldChar w:fldCharType="begin" w:fldLock="1"/>
      </w:r>
      <w:r>
        <w:instrText xml:space="preserve"> PAGEREF _Toc123578138 \h </w:instrText>
      </w:r>
      <w:r>
        <w:fldChar w:fldCharType="separate"/>
      </w:r>
      <w:r>
        <w:t>17</w:t>
      </w:r>
      <w:r>
        <w:fldChar w:fldCharType="end"/>
      </w:r>
    </w:p>
    <w:p w14:paraId="2DCA6989" w14:textId="77777777" w:rsidR="00E86028" w:rsidRPr="00312B8F" w:rsidRDefault="00E86028">
      <w:pPr>
        <w:pStyle w:val="Innehll4"/>
        <w:rPr>
          <w:rFonts w:ascii="Calibri" w:hAnsi="Calibri"/>
          <w:sz w:val="22"/>
          <w:szCs w:val="22"/>
          <w:lang w:eastAsia="en-GB"/>
        </w:rPr>
      </w:pPr>
      <w:r>
        <w:t>5.3.3.1</w:t>
      </w:r>
      <w:r w:rsidRPr="00312B8F">
        <w:rPr>
          <w:rFonts w:ascii="Calibri" w:hAnsi="Calibri"/>
          <w:sz w:val="22"/>
          <w:szCs w:val="22"/>
          <w:lang w:eastAsia="en-GB"/>
        </w:rPr>
        <w:tab/>
      </w:r>
      <w:r>
        <w:t>General</w:t>
      </w:r>
      <w:r>
        <w:tab/>
      </w:r>
      <w:r>
        <w:fldChar w:fldCharType="begin" w:fldLock="1"/>
      </w:r>
      <w:r>
        <w:instrText xml:space="preserve"> PAGEREF _Toc123578139 \h </w:instrText>
      </w:r>
      <w:r>
        <w:fldChar w:fldCharType="separate"/>
      </w:r>
      <w:r>
        <w:t>17</w:t>
      </w:r>
      <w:r>
        <w:fldChar w:fldCharType="end"/>
      </w:r>
    </w:p>
    <w:p w14:paraId="493F6E42" w14:textId="77777777" w:rsidR="00E86028" w:rsidRPr="00312B8F" w:rsidRDefault="00E86028">
      <w:pPr>
        <w:pStyle w:val="Innehll4"/>
        <w:rPr>
          <w:rFonts w:ascii="Calibri" w:hAnsi="Calibri"/>
          <w:sz w:val="22"/>
          <w:szCs w:val="22"/>
          <w:lang w:eastAsia="en-GB"/>
        </w:rPr>
      </w:pPr>
      <w:r>
        <w:t>5.3.3.2</w:t>
      </w:r>
      <w:r w:rsidRPr="00312B8F">
        <w:rPr>
          <w:rFonts w:ascii="Calibri" w:hAnsi="Calibri"/>
          <w:sz w:val="22"/>
          <w:szCs w:val="22"/>
          <w:lang w:eastAsia="en-GB"/>
        </w:rPr>
        <w:tab/>
      </w:r>
      <w:r>
        <w:t>Indication of SM-over-IP receiver availability status for delivery of short messages</w:t>
      </w:r>
      <w:r>
        <w:tab/>
      </w:r>
      <w:r>
        <w:fldChar w:fldCharType="begin" w:fldLock="1"/>
      </w:r>
      <w:r>
        <w:instrText xml:space="preserve"> PAGEREF _Toc123578140 \h </w:instrText>
      </w:r>
      <w:r>
        <w:fldChar w:fldCharType="separate"/>
      </w:r>
      <w:r>
        <w:t>18</w:t>
      </w:r>
      <w:r>
        <w:fldChar w:fldCharType="end"/>
      </w:r>
    </w:p>
    <w:p w14:paraId="2175AA60" w14:textId="77777777" w:rsidR="00E86028" w:rsidRPr="00312B8F" w:rsidRDefault="00E86028">
      <w:pPr>
        <w:pStyle w:val="Innehll4"/>
        <w:rPr>
          <w:rFonts w:ascii="Calibri" w:hAnsi="Calibri"/>
          <w:sz w:val="22"/>
          <w:szCs w:val="22"/>
          <w:lang w:eastAsia="en-GB"/>
        </w:rPr>
      </w:pPr>
      <w:r>
        <w:t>5.3.3.3</w:t>
      </w:r>
      <w:r w:rsidRPr="00312B8F">
        <w:rPr>
          <w:rFonts w:ascii="Calibri" w:hAnsi="Calibri"/>
          <w:sz w:val="22"/>
          <w:szCs w:val="22"/>
          <w:lang w:eastAsia="en-GB"/>
        </w:rPr>
        <w:tab/>
      </w:r>
      <w:r>
        <w:t>Answering routing information query</w:t>
      </w:r>
      <w:r>
        <w:tab/>
      </w:r>
      <w:r>
        <w:fldChar w:fldCharType="begin" w:fldLock="1"/>
      </w:r>
      <w:r>
        <w:instrText xml:space="preserve"> PAGEREF _Toc123578141 \h </w:instrText>
      </w:r>
      <w:r>
        <w:fldChar w:fldCharType="separate"/>
      </w:r>
      <w:r>
        <w:t>18</w:t>
      </w:r>
      <w:r>
        <w:fldChar w:fldCharType="end"/>
      </w:r>
    </w:p>
    <w:p w14:paraId="3A15FAE5" w14:textId="77777777" w:rsidR="00E86028" w:rsidRPr="00312B8F" w:rsidRDefault="00E86028">
      <w:pPr>
        <w:pStyle w:val="Innehll4"/>
        <w:rPr>
          <w:rFonts w:ascii="Calibri" w:hAnsi="Calibri"/>
          <w:sz w:val="22"/>
          <w:szCs w:val="22"/>
          <w:lang w:eastAsia="en-GB"/>
        </w:rPr>
      </w:pPr>
      <w:r>
        <w:t>5.3.3.4</w:t>
      </w:r>
      <w:r w:rsidRPr="00312B8F">
        <w:rPr>
          <w:rFonts w:ascii="Calibri" w:hAnsi="Calibri"/>
          <w:sz w:val="22"/>
          <w:szCs w:val="22"/>
          <w:lang w:eastAsia="en-GB"/>
        </w:rPr>
        <w:tab/>
      </w:r>
      <w:r>
        <w:t>Transport layer interworking</w:t>
      </w:r>
      <w:r>
        <w:tab/>
      </w:r>
      <w:r>
        <w:fldChar w:fldCharType="begin" w:fldLock="1"/>
      </w:r>
      <w:r>
        <w:instrText xml:space="preserve"> PAGEREF _Toc123578142 \h </w:instrText>
      </w:r>
      <w:r>
        <w:fldChar w:fldCharType="separate"/>
      </w:r>
      <w:r>
        <w:t>19</w:t>
      </w:r>
      <w:r>
        <w:fldChar w:fldCharType="end"/>
      </w:r>
    </w:p>
    <w:p w14:paraId="7846EABF" w14:textId="77777777" w:rsidR="00E86028" w:rsidRPr="00312B8F" w:rsidRDefault="00E86028">
      <w:pPr>
        <w:pStyle w:val="Innehll5"/>
        <w:rPr>
          <w:rFonts w:ascii="Calibri" w:hAnsi="Calibri"/>
          <w:sz w:val="22"/>
          <w:szCs w:val="22"/>
          <w:lang w:eastAsia="en-GB"/>
        </w:rPr>
      </w:pPr>
      <w:r>
        <w:t>5.3.3.4.1</w:t>
      </w:r>
      <w:r w:rsidRPr="00312B8F">
        <w:rPr>
          <w:rFonts w:ascii="Calibri" w:hAnsi="Calibri"/>
          <w:sz w:val="22"/>
          <w:szCs w:val="22"/>
          <w:lang w:eastAsia="en-GB"/>
        </w:rPr>
        <w:tab/>
      </w:r>
      <w:r>
        <w:t>Receiving a short message in a SIP MESSAGE request</w:t>
      </w:r>
      <w:r>
        <w:tab/>
      </w:r>
      <w:r>
        <w:fldChar w:fldCharType="begin" w:fldLock="1"/>
      </w:r>
      <w:r>
        <w:instrText xml:space="preserve"> PAGEREF _Toc123578143 \h </w:instrText>
      </w:r>
      <w:r>
        <w:fldChar w:fldCharType="separate"/>
      </w:r>
      <w:r>
        <w:t>19</w:t>
      </w:r>
      <w:r>
        <w:fldChar w:fldCharType="end"/>
      </w:r>
    </w:p>
    <w:p w14:paraId="53A88D22" w14:textId="77777777" w:rsidR="00E86028" w:rsidRPr="00312B8F" w:rsidRDefault="00E86028">
      <w:pPr>
        <w:pStyle w:val="Innehll5"/>
        <w:rPr>
          <w:rFonts w:ascii="Calibri" w:hAnsi="Calibri"/>
          <w:sz w:val="22"/>
          <w:szCs w:val="22"/>
          <w:lang w:eastAsia="en-GB"/>
        </w:rPr>
      </w:pPr>
      <w:r>
        <w:t>5.3.3.4.2</w:t>
      </w:r>
      <w:r w:rsidRPr="00312B8F">
        <w:rPr>
          <w:rFonts w:ascii="Calibri" w:hAnsi="Calibri"/>
          <w:sz w:val="22"/>
          <w:szCs w:val="22"/>
          <w:lang w:eastAsia="en-GB"/>
        </w:rPr>
        <w:tab/>
      </w:r>
      <w:r>
        <w:t>Delivering a short message in a SIP MESSAGE request</w:t>
      </w:r>
      <w:r>
        <w:tab/>
      </w:r>
      <w:r>
        <w:fldChar w:fldCharType="begin" w:fldLock="1"/>
      </w:r>
      <w:r>
        <w:instrText xml:space="preserve"> PAGEREF _Toc123578144 \h </w:instrText>
      </w:r>
      <w:r>
        <w:fldChar w:fldCharType="separate"/>
      </w:r>
      <w:r>
        <w:t>21</w:t>
      </w:r>
      <w:r>
        <w:fldChar w:fldCharType="end"/>
      </w:r>
    </w:p>
    <w:p w14:paraId="043B32FD" w14:textId="77777777" w:rsidR="00E86028" w:rsidRPr="00312B8F" w:rsidRDefault="00E86028">
      <w:pPr>
        <w:pStyle w:val="Innehll5"/>
        <w:rPr>
          <w:rFonts w:ascii="Calibri" w:hAnsi="Calibri"/>
          <w:sz w:val="22"/>
          <w:szCs w:val="22"/>
          <w:lang w:eastAsia="en-GB"/>
        </w:rPr>
      </w:pPr>
      <w:r>
        <w:t>5.3.3.4.3</w:t>
      </w:r>
      <w:r w:rsidRPr="00312B8F">
        <w:rPr>
          <w:rFonts w:ascii="Calibri" w:hAnsi="Calibri"/>
          <w:sz w:val="22"/>
          <w:szCs w:val="22"/>
          <w:lang w:eastAsia="en-GB"/>
        </w:rPr>
        <w:tab/>
      </w:r>
      <w:r>
        <w:t>Forwarding a submit report in a SIP MESSAGE request</w:t>
      </w:r>
      <w:r>
        <w:tab/>
      </w:r>
      <w:r>
        <w:fldChar w:fldCharType="begin" w:fldLock="1"/>
      </w:r>
      <w:r>
        <w:instrText xml:space="preserve"> PAGEREF _Toc123578145 \h </w:instrText>
      </w:r>
      <w:r>
        <w:fldChar w:fldCharType="separate"/>
      </w:r>
      <w:r>
        <w:t>21</w:t>
      </w:r>
      <w:r>
        <w:fldChar w:fldCharType="end"/>
      </w:r>
    </w:p>
    <w:p w14:paraId="6E1FBB05" w14:textId="77777777" w:rsidR="00E86028" w:rsidRPr="00312B8F" w:rsidRDefault="00E86028">
      <w:pPr>
        <w:pStyle w:val="Innehll5"/>
        <w:rPr>
          <w:rFonts w:ascii="Calibri" w:hAnsi="Calibri"/>
          <w:sz w:val="22"/>
          <w:szCs w:val="22"/>
          <w:lang w:eastAsia="en-GB"/>
        </w:rPr>
      </w:pPr>
      <w:r>
        <w:t>5.3.3.4.4</w:t>
      </w:r>
      <w:r w:rsidRPr="00312B8F">
        <w:rPr>
          <w:rFonts w:ascii="Calibri" w:hAnsi="Calibri"/>
          <w:sz w:val="22"/>
          <w:szCs w:val="22"/>
          <w:lang w:eastAsia="en-GB"/>
        </w:rPr>
        <w:tab/>
      </w:r>
      <w:r>
        <w:t>Delivering a status report in a SIP MESSAGE request</w:t>
      </w:r>
      <w:r>
        <w:tab/>
      </w:r>
      <w:r>
        <w:fldChar w:fldCharType="begin" w:fldLock="1"/>
      </w:r>
      <w:r>
        <w:instrText xml:space="preserve"> PAGEREF _Toc123578146 \h </w:instrText>
      </w:r>
      <w:r>
        <w:fldChar w:fldCharType="separate"/>
      </w:r>
      <w:r>
        <w:t>21</w:t>
      </w:r>
      <w:r>
        <w:fldChar w:fldCharType="end"/>
      </w:r>
    </w:p>
    <w:p w14:paraId="5256A7FA" w14:textId="77777777" w:rsidR="00E86028" w:rsidRPr="00312B8F" w:rsidRDefault="00E86028">
      <w:pPr>
        <w:pStyle w:val="Innehll4"/>
        <w:rPr>
          <w:rFonts w:ascii="Calibri" w:hAnsi="Calibri"/>
          <w:sz w:val="22"/>
          <w:szCs w:val="22"/>
          <w:lang w:eastAsia="en-GB"/>
        </w:rPr>
      </w:pPr>
      <w:r>
        <w:t>5.3.3.5</w:t>
      </w:r>
      <w:r w:rsidRPr="00312B8F">
        <w:rPr>
          <w:rFonts w:ascii="Calibri" w:hAnsi="Calibri"/>
          <w:sz w:val="22"/>
          <w:szCs w:val="22"/>
          <w:lang w:eastAsia="en-GB"/>
        </w:rPr>
        <w:tab/>
      </w:r>
      <w:r>
        <w:t>IP-SM-GW procedures for operation without MSISDN</w:t>
      </w:r>
      <w:r>
        <w:tab/>
      </w:r>
      <w:r>
        <w:fldChar w:fldCharType="begin" w:fldLock="1"/>
      </w:r>
      <w:r>
        <w:instrText xml:space="preserve"> PAGEREF _Toc123578147 \h </w:instrText>
      </w:r>
      <w:r>
        <w:fldChar w:fldCharType="separate"/>
      </w:r>
      <w:r>
        <w:t>22</w:t>
      </w:r>
      <w:r>
        <w:fldChar w:fldCharType="end"/>
      </w:r>
    </w:p>
    <w:p w14:paraId="6176F0B8" w14:textId="77777777" w:rsidR="00E86028" w:rsidRPr="00312B8F" w:rsidRDefault="00E86028">
      <w:pPr>
        <w:pStyle w:val="Innehll5"/>
        <w:rPr>
          <w:rFonts w:ascii="Calibri" w:hAnsi="Calibri"/>
          <w:sz w:val="22"/>
          <w:szCs w:val="22"/>
          <w:lang w:eastAsia="en-GB"/>
        </w:rPr>
      </w:pPr>
      <w:r>
        <w:t>5.3.3.5.1</w:t>
      </w:r>
      <w:r w:rsidRPr="00312B8F">
        <w:rPr>
          <w:rFonts w:ascii="Calibri" w:hAnsi="Calibri"/>
          <w:sz w:val="22"/>
          <w:szCs w:val="22"/>
          <w:lang w:eastAsia="en-GB"/>
        </w:rPr>
        <w:tab/>
      </w:r>
      <w:r>
        <w:t>General</w:t>
      </w:r>
      <w:r>
        <w:tab/>
      </w:r>
      <w:r>
        <w:fldChar w:fldCharType="begin" w:fldLock="1"/>
      </w:r>
      <w:r>
        <w:instrText xml:space="preserve"> PAGEREF _Toc123578148 \h </w:instrText>
      </w:r>
      <w:r>
        <w:fldChar w:fldCharType="separate"/>
      </w:r>
      <w:r>
        <w:t>22</w:t>
      </w:r>
      <w:r>
        <w:fldChar w:fldCharType="end"/>
      </w:r>
    </w:p>
    <w:p w14:paraId="2AFDA6F3" w14:textId="77777777" w:rsidR="00E86028" w:rsidRPr="00312B8F" w:rsidRDefault="00E86028">
      <w:pPr>
        <w:pStyle w:val="Innehll5"/>
        <w:rPr>
          <w:rFonts w:ascii="Calibri" w:hAnsi="Calibri"/>
          <w:sz w:val="22"/>
          <w:szCs w:val="22"/>
          <w:lang w:eastAsia="en-GB"/>
        </w:rPr>
      </w:pPr>
      <w:r>
        <w:t>5.3.3.5.2</w:t>
      </w:r>
      <w:r w:rsidRPr="00312B8F">
        <w:rPr>
          <w:rFonts w:ascii="Calibri" w:hAnsi="Calibri"/>
          <w:sz w:val="22"/>
          <w:szCs w:val="22"/>
          <w:lang w:eastAsia="en-GB"/>
        </w:rPr>
        <w:tab/>
      </w:r>
      <w:r>
        <w:t>Receiving a short message in a SIP MESSAGE request from a SM-over-IP sender or SM-over-IP receiver</w:t>
      </w:r>
      <w:r>
        <w:tab/>
      </w:r>
      <w:r>
        <w:fldChar w:fldCharType="begin" w:fldLock="1"/>
      </w:r>
      <w:r>
        <w:instrText xml:space="preserve"> PAGEREF _Toc123578149 \h </w:instrText>
      </w:r>
      <w:r>
        <w:fldChar w:fldCharType="separate"/>
      </w:r>
      <w:r>
        <w:t>22</w:t>
      </w:r>
      <w:r>
        <w:fldChar w:fldCharType="end"/>
      </w:r>
    </w:p>
    <w:p w14:paraId="5FFA8587" w14:textId="77777777" w:rsidR="00E86028" w:rsidRPr="00312B8F" w:rsidRDefault="00E86028">
      <w:pPr>
        <w:pStyle w:val="Innehll5"/>
        <w:rPr>
          <w:rFonts w:ascii="Calibri" w:hAnsi="Calibri"/>
          <w:sz w:val="22"/>
          <w:szCs w:val="22"/>
          <w:lang w:eastAsia="en-GB"/>
        </w:rPr>
      </w:pPr>
      <w:r>
        <w:t>5.3.3.5.3</w:t>
      </w:r>
      <w:r w:rsidRPr="00312B8F">
        <w:rPr>
          <w:rFonts w:ascii="Calibri" w:hAnsi="Calibri"/>
          <w:sz w:val="22"/>
          <w:szCs w:val="22"/>
          <w:lang w:eastAsia="en-GB"/>
        </w:rPr>
        <w:tab/>
      </w:r>
      <w:r>
        <w:t>Delivering a short message in a SIP MESSAGE request to a SM-over-IP receiver</w:t>
      </w:r>
      <w:r>
        <w:tab/>
      </w:r>
      <w:r>
        <w:fldChar w:fldCharType="begin" w:fldLock="1"/>
      </w:r>
      <w:r>
        <w:instrText xml:space="preserve"> PAGEREF _Toc123578150 \h </w:instrText>
      </w:r>
      <w:r>
        <w:fldChar w:fldCharType="separate"/>
      </w:r>
      <w:r>
        <w:t>24</w:t>
      </w:r>
      <w:r>
        <w:fldChar w:fldCharType="end"/>
      </w:r>
    </w:p>
    <w:p w14:paraId="28E1704C" w14:textId="77777777" w:rsidR="00E86028" w:rsidRPr="00312B8F" w:rsidRDefault="00E86028">
      <w:pPr>
        <w:pStyle w:val="Innehll5"/>
        <w:rPr>
          <w:rFonts w:ascii="Calibri" w:hAnsi="Calibri"/>
          <w:sz w:val="22"/>
          <w:szCs w:val="22"/>
          <w:lang w:eastAsia="en-GB"/>
        </w:rPr>
      </w:pPr>
      <w:r>
        <w:t>5.3.3.5.4</w:t>
      </w:r>
      <w:r w:rsidRPr="00312B8F">
        <w:rPr>
          <w:rFonts w:ascii="Calibri" w:hAnsi="Calibri"/>
          <w:sz w:val="22"/>
          <w:szCs w:val="22"/>
          <w:lang w:eastAsia="en-GB"/>
        </w:rPr>
        <w:tab/>
      </w:r>
      <w:r>
        <w:t>Delivering a delivery report in a SIP MESSAGE request</w:t>
      </w:r>
      <w:r>
        <w:tab/>
      </w:r>
      <w:r>
        <w:fldChar w:fldCharType="begin" w:fldLock="1"/>
      </w:r>
      <w:r>
        <w:instrText xml:space="preserve"> PAGEREF _Toc123578151 \h </w:instrText>
      </w:r>
      <w:r>
        <w:fldChar w:fldCharType="separate"/>
      </w:r>
      <w:r>
        <w:t>25</w:t>
      </w:r>
      <w:r>
        <w:fldChar w:fldCharType="end"/>
      </w:r>
    </w:p>
    <w:p w14:paraId="6B9DEECB" w14:textId="77777777" w:rsidR="00E86028" w:rsidRPr="00312B8F" w:rsidRDefault="00E86028">
      <w:pPr>
        <w:pStyle w:val="Innehll5"/>
        <w:rPr>
          <w:rFonts w:ascii="Calibri" w:hAnsi="Calibri"/>
          <w:sz w:val="22"/>
          <w:szCs w:val="22"/>
          <w:lang w:eastAsia="en-GB"/>
        </w:rPr>
      </w:pPr>
      <w:r>
        <w:lastRenderedPageBreak/>
        <w:t>5.3.3.5.5</w:t>
      </w:r>
      <w:r w:rsidRPr="00312B8F">
        <w:rPr>
          <w:rFonts w:ascii="Calibri" w:hAnsi="Calibri"/>
          <w:sz w:val="22"/>
          <w:szCs w:val="22"/>
          <w:lang w:eastAsia="en-GB"/>
        </w:rPr>
        <w:tab/>
      </w:r>
      <w:r>
        <w:t>Delivering a submit report in a SIP MESSAGE request</w:t>
      </w:r>
      <w:r>
        <w:tab/>
      </w:r>
      <w:r>
        <w:fldChar w:fldCharType="begin" w:fldLock="1"/>
      </w:r>
      <w:r>
        <w:instrText xml:space="preserve"> PAGEREF _Toc123578152 \h </w:instrText>
      </w:r>
      <w:r>
        <w:fldChar w:fldCharType="separate"/>
      </w:r>
      <w:r>
        <w:t>26</w:t>
      </w:r>
      <w:r>
        <w:fldChar w:fldCharType="end"/>
      </w:r>
    </w:p>
    <w:p w14:paraId="24DEE420" w14:textId="77777777" w:rsidR="00E86028" w:rsidRPr="00312B8F" w:rsidRDefault="00E86028">
      <w:pPr>
        <w:pStyle w:val="Innehll5"/>
        <w:rPr>
          <w:rFonts w:ascii="Calibri" w:hAnsi="Calibri"/>
          <w:sz w:val="22"/>
          <w:szCs w:val="22"/>
          <w:lang w:eastAsia="en-GB"/>
        </w:rPr>
      </w:pPr>
      <w:r>
        <w:t>5.3.3.5.6</w:t>
      </w:r>
      <w:r w:rsidRPr="00312B8F">
        <w:rPr>
          <w:rFonts w:ascii="Calibri" w:hAnsi="Calibri"/>
          <w:sz w:val="22"/>
          <w:szCs w:val="22"/>
          <w:lang w:eastAsia="en-GB"/>
        </w:rPr>
        <w:tab/>
      </w:r>
      <w:r>
        <w:t>Procedures for receiving a SIP MESSAGE request from an IP-SM-GW</w:t>
      </w:r>
      <w:r>
        <w:tab/>
      </w:r>
      <w:r>
        <w:fldChar w:fldCharType="begin" w:fldLock="1"/>
      </w:r>
      <w:r>
        <w:instrText xml:space="preserve"> PAGEREF _Toc123578153 \h </w:instrText>
      </w:r>
      <w:r>
        <w:fldChar w:fldCharType="separate"/>
      </w:r>
      <w:r>
        <w:t>26</w:t>
      </w:r>
      <w:r>
        <w:fldChar w:fldCharType="end"/>
      </w:r>
    </w:p>
    <w:p w14:paraId="15E25534" w14:textId="77777777" w:rsidR="00E86028" w:rsidRPr="00312B8F" w:rsidRDefault="00E86028">
      <w:pPr>
        <w:pStyle w:val="Innehll4"/>
        <w:rPr>
          <w:rFonts w:ascii="Calibri" w:hAnsi="Calibri"/>
          <w:sz w:val="22"/>
          <w:szCs w:val="22"/>
          <w:lang w:eastAsia="en-GB"/>
        </w:rPr>
      </w:pPr>
      <w:r>
        <w:t>5.3.3.6</w:t>
      </w:r>
      <w:r w:rsidRPr="00312B8F">
        <w:rPr>
          <w:rFonts w:ascii="Calibri" w:hAnsi="Calibri"/>
          <w:sz w:val="22"/>
          <w:szCs w:val="22"/>
          <w:lang w:eastAsia="en-GB"/>
        </w:rPr>
        <w:tab/>
      </w:r>
      <w:r>
        <w:t>SIP failure case</w:t>
      </w:r>
      <w:r>
        <w:tab/>
      </w:r>
      <w:r>
        <w:fldChar w:fldCharType="begin" w:fldLock="1"/>
      </w:r>
      <w:r>
        <w:instrText xml:space="preserve"> PAGEREF _Toc123578154 \h </w:instrText>
      </w:r>
      <w:r>
        <w:fldChar w:fldCharType="separate"/>
      </w:r>
      <w:r>
        <w:t>27</w:t>
      </w:r>
      <w:r>
        <w:fldChar w:fldCharType="end"/>
      </w:r>
    </w:p>
    <w:p w14:paraId="26EB5A7F" w14:textId="77777777" w:rsidR="00E86028" w:rsidRPr="00312B8F" w:rsidRDefault="00E86028">
      <w:pPr>
        <w:pStyle w:val="Innehll8"/>
        <w:rPr>
          <w:rFonts w:ascii="Calibri" w:hAnsi="Calibri"/>
          <w:b w:val="0"/>
          <w:szCs w:val="22"/>
          <w:lang w:eastAsia="en-GB"/>
        </w:rPr>
      </w:pPr>
      <w:r>
        <w:t>Annex A (normative): Media feature tags defined within the current document</w:t>
      </w:r>
      <w:r>
        <w:tab/>
      </w:r>
      <w:r>
        <w:fldChar w:fldCharType="begin" w:fldLock="1"/>
      </w:r>
      <w:r>
        <w:instrText xml:space="preserve"> PAGEREF _Toc123578155 \h </w:instrText>
      </w:r>
      <w:r>
        <w:fldChar w:fldCharType="separate"/>
      </w:r>
      <w:r>
        <w:t>28</w:t>
      </w:r>
      <w:r>
        <w:fldChar w:fldCharType="end"/>
      </w:r>
    </w:p>
    <w:p w14:paraId="2DFB933A" w14:textId="77777777" w:rsidR="00E86028" w:rsidRPr="00312B8F" w:rsidRDefault="00E86028">
      <w:pPr>
        <w:pStyle w:val="Innehll1"/>
        <w:rPr>
          <w:rFonts w:ascii="Calibri" w:hAnsi="Calibri"/>
          <w:szCs w:val="22"/>
          <w:lang w:eastAsia="en-GB"/>
        </w:rPr>
      </w:pPr>
      <w:r>
        <w:t>A.1</w:t>
      </w:r>
      <w:r w:rsidRPr="00312B8F">
        <w:rPr>
          <w:rFonts w:ascii="Calibri" w:hAnsi="Calibri"/>
          <w:szCs w:val="22"/>
          <w:lang w:eastAsia="en-GB"/>
        </w:rPr>
        <w:tab/>
      </w:r>
      <w:r>
        <w:t>General</w:t>
      </w:r>
      <w:r>
        <w:tab/>
      </w:r>
      <w:r>
        <w:fldChar w:fldCharType="begin" w:fldLock="1"/>
      </w:r>
      <w:r>
        <w:instrText xml:space="preserve"> PAGEREF _Toc123578156 \h </w:instrText>
      </w:r>
      <w:r>
        <w:fldChar w:fldCharType="separate"/>
      </w:r>
      <w:r>
        <w:t>28</w:t>
      </w:r>
      <w:r>
        <w:fldChar w:fldCharType="end"/>
      </w:r>
    </w:p>
    <w:p w14:paraId="274BF0CA" w14:textId="77777777" w:rsidR="00E86028" w:rsidRPr="00312B8F" w:rsidRDefault="00E86028">
      <w:pPr>
        <w:pStyle w:val="Innehll1"/>
        <w:rPr>
          <w:rFonts w:ascii="Calibri" w:hAnsi="Calibri"/>
          <w:szCs w:val="22"/>
          <w:lang w:eastAsia="en-GB"/>
        </w:rPr>
      </w:pPr>
      <w:r>
        <w:t>A.2</w:t>
      </w:r>
      <w:r w:rsidRPr="00312B8F">
        <w:rPr>
          <w:rFonts w:ascii="Calibri" w:hAnsi="Calibri"/>
          <w:szCs w:val="22"/>
          <w:lang w:eastAsia="en-GB"/>
        </w:rPr>
        <w:tab/>
      </w:r>
      <w:r>
        <w:t>Definition of media feature tag g.3gpp.smsip</w:t>
      </w:r>
      <w:r>
        <w:tab/>
      </w:r>
      <w:r>
        <w:fldChar w:fldCharType="begin" w:fldLock="1"/>
      </w:r>
      <w:r>
        <w:instrText xml:space="preserve"> PAGEREF _Toc123578157 \h </w:instrText>
      </w:r>
      <w:r>
        <w:fldChar w:fldCharType="separate"/>
      </w:r>
      <w:r>
        <w:t>28</w:t>
      </w:r>
      <w:r>
        <w:fldChar w:fldCharType="end"/>
      </w:r>
    </w:p>
    <w:p w14:paraId="27612B42" w14:textId="77777777" w:rsidR="00E86028" w:rsidRPr="00312B8F" w:rsidRDefault="00E86028">
      <w:pPr>
        <w:pStyle w:val="Innehll1"/>
        <w:rPr>
          <w:rFonts w:ascii="Calibri" w:hAnsi="Calibri"/>
          <w:szCs w:val="22"/>
          <w:lang w:eastAsia="en-GB"/>
        </w:rPr>
      </w:pPr>
      <w:r>
        <w:rPr>
          <w:lang w:eastAsia="zh-CN"/>
        </w:rPr>
        <w:t>A</w:t>
      </w:r>
      <w:r>
        <w:t>.3</w:t>
      </w:r>
      <w:r w:rsidRPr="00312B8F">
        <w:rPr>
          <w:rFonts w:ascii="Calibri" w:hAnsi="Calibri"/>
          <w:szCs w:val="22"/>
          <w:lang w:eastAsia="en-GB"/>
        </w:rPr>
        <w:tab/>
      </w:r>
      <w:r>
        <w:t>Definition of media feature tag g.3gpp.smsip-msisdn-less</w:t>
      </w:r>
      <w:r>
        <w:tab/>
      </w:r>
      <w:r>
        <w:fldChar w:fldCharType="begin" w:fldLock="1"/>
      </w:r>
      <w:r>
        <w:instrText xml:space="preserve"> PAGEREF _Toc123578158 \h </w:instrText>
      </w:r>
      <w:r>
        <w:fldChar w:fldCharType="separate"/>
      </w:r>
      <w:r>
        <w:t>28</w:t>
      </w:r>
      <w:r>
        <w:fldChar w:fldCharType="end"/>
      </w:r>
    </w:p>
    <w:p w14:paraId="55C54D74" w14:textId="77777777" w:rsidR="00E86028" w:rsidRPr="00312B8F" w:rsidRDefault="00E86028">
      <w:pPr>
        <w:pStyle w:val="Innehll8"/>
        <w:rPr>
          <w:rFonts w:ascii="Calibri" w:hAnsi="Calibri"/>
          <w:b w:val="0"/>
          <w:szCs w:val="22"/>
          <w:lang w:eastAsia="en-GB"/>
        </w:rPr>
      </w:pPr>
      <w:r>
        <w:t>Annex B (informative): Example signalling flows of SMS over IP functionality</w:t>
      </w:r>
      <w:r>
        <w:tab/>
      </w:r>
      <w:r>
        <w:fldChar w:fldCharType="begin" w:fldLock="1"/>
      </w:r>
      <w:r>
        <w:instrText xml:space="preserve"> PAGEREF _Toc123578159 \h </w:instrText>
      </w:r>
      <w:r>
        <w:fldChar w:fldCharType="separate"/>
      </w:r>
      <w:r>
        <w:t>30</w:t>
      </w:r>
      <w:r>
        <w:fldChar w:fldCharType="end"/>
      </w:r>
    </w:p>
    <w:p w14:paraId="0D394A1D" w14:textId="77777777" w:rsidR="00E86028" w:rsidRPr="00312B8F" w:rsidRDefault="00E86028">
      <w:pPr>
        <w:pStyle w:val="Innehll1"/>
        <w:rPr>
          <w:rFonts w:ascii="Calibri" w:hAnsi="Calibri"/>
          <w:szCs w:val="22"/>
          <w:lang w:eastAsia="en-GB"/>
        </w:rPr>
      </w:pPr>
      <w:r>
        <w:t>B.1</w:t>
      </w:r>
      <w:r w:rsidRPr="00312B8F">
        <w:rPr>
          <w:rFonts w:ascii="Calibri" w:hAnsi="Calibri"/>
          <w:szCs w:val="22"/>
          <w:lang w:eastAsia="en-GB"/>
        </w:rPr>
        <w:tab/>
      </w:r>
      <w:r>
        <w:t>Scope of signalling flows</w:t>
      </w:r>
      <w:r>
        <w:tab/>
      </w:r>
      <w:r>
        <w:fldChar w:fldCharType="begin" w:fldLock="1"/>
      </w:r>
      <w:r>
        <w:instrText xml:space="preserve"> PAGEREF _Toc123578160 \h </w:instrText>
      </w:r>
      <w:r>
        <w:fldChar w:fldCharType="separate"/>
      </w:r>
      <w:r>
        <w:t>30</w:t>
      </w:r>
      <w:r>
        <w:fldChar w:fldCharType="end"/>
      </w:r>
    </w:p>
    <w:p w14:paraId="69DCEE62" w14:textId="77777777" w:rsidR="00E86028" w:rsidRPr="00312B8F" w:rsidRDefault="00E86028">
      <w:pPr>
        <w:pStyle w:val="Innehll1"/>
        <w:rPr>
          <w:rFonts w:ascii="Calibri" w:hAnsi="Calibri"/>
          <w:szCs w:val="22"/>
          <w:lang w:eastAsia="en-GB"/>
        </w:rPr>
      </w:pPr>
      <w:r>
        <w:t>B.2</w:t>
      </w:r>
      <w:r w:rsidRPr="00312B8F">
        <w:rPr>
          <w:rFonts w:ascii="Calibri" w:hAnsi="Calibri"/>
          <w:szCs w:val="22"/>
          <w:lang w:eastAsia="en-GB"/>
        </w:rPr>
        <w:tab/>
      </w:r>
      <w:r>
        <w:t>Introduction</w:t>
      </w:r>
      <w:r>
        <w:tab/>
      </w:r>
      <w:r>
        <w:fldChar w:fldCharType="begin" w:fldLock="1"/>
      </w:r>
      <w:r>
        <w:instrText xml:space="preserve"> PAGEREF _Toc123578161 \h </w:instrText>
      </w:r>
      <w:r>
        <w:fldChar w:fldCharType="separate"/>
      </w:r>
      <w:r>
        <w:t>30</w:t>
      </w:r>
      <w:r>
        <w:fldChar w:fldCharType="end"/>
      </w:r>
    </w:p>
    <w:p w14:paraId="5BB21A1D" w14:textId="77777777" w:rsidR="00E86028" w:rsidRPr="00312B8F" w:rsidRDefault="00E86028">
      <w:pPr>
        <w:pStyle w:val="Innehll2"/>
        <w:rPr>
          <w:rFonts w:ascii="Calibri" w:hAnsi="Calibri"/>
          <w:sz w:val="22"/>
          <w:szCs w:val="22"/>
          <w:lang w:eastAsia="en-GB"/>
        </w:rPr>
      </w:pPr>
      <w:r>
        <w:t>B.2.1</w:t>
      </w:r>
      <w:r w:rsidRPr="00312B8F">
        <w:rPr>
          <w:rFonts w:ascii="Calibri" w:hAnsi="Calibri"/>
          <w:sz w:val="22"/>
          <w:szCs w:val="22"/>
          <w:lang w:eastAsia="en-GB"/>
        </w:rPr>
        <w:tab/>
      </w:r>
      <w:r>
        <w:t>General</w:t>
      </w:r>
      <w:r>
        <w:tab/>
      </w:r>
      <w:r>
        <w:fldChar w:fldCharType="begin" w:fldLock="1"/>
      </w:r>
      <w:r>
        <w:instrText xml:space="preserve"> PAGEREF _Toc123578162 \h </w:instrText>
      </w:r>
      <w:r>
        <w:fldChar w:fldCharType="separate"/>
      </w:r>
      <w:r>
        <w:t>30</w:t>
      </w:r>
      <w:r>
        <w:fldChar w:fldCharType="end"/>
      </w:r>
    </w:p>
    <w:p w14:paraId="5AA0B5AE" w14:textId="77777777" w:rsidR="00E86028" w:rsidRPr="00312B8F" w:rsidRDefault="00E86028">
      <w:pPr>
        <w:pStyle w:val="Innehll2"/>
        <w:rPr>
          <w:rFonts w:ascii="Calibri" w:hAnsi="Calibri"/>
          <w:sz w:val="22"/>
          <w:szCs w:val="22"/>
          <w:lang w:eastAsia="en-GB"/>
        </w:rPr>
      </w:pPr>
      <w:r>
        <w:t>B.2.2</w:t>
      </w:r>
      <w:r w:rsidRPr="00312B8F">
        <w:rPr>
          <w:rFonts w:ascii="Calibri" w:hAnsi="Calibri"/>
          <w:sz w:val="22"/>
          <w:szCs w:val="22"/>
          <w:lang w:eastAsia="en-GB"/>
        </w:rPr>
        <w:tab/>
      </w:r>
      <w:r>
        <w:t>Key required to interpret signalling flows</w:t>
      </w:r>
      <w:r>
        <w:tab/>
      </w:r>
      <w:r>
        <w:fldChar w:fldCharType="begin" w:fldLock="1"/>
      </w:r>
      <w:r>
        <w:instrText xml:space="preserve"> PAGEREF _Toc123578163 \h </w:instrText>
      </w:r>
      <w:r>
        <w:fldChar w:fldCharType="separate"/>
      </w:r>
      <w:r>
        <w:t>30</w:t>
      </w:r>
      <w:r>
        <w:fldChar w:fldCharType="end"/>
      </w:r>
    </w:p>
    <w:p w14:paraId="6266CAAC" w14:textId="77777777" w:rsidR="00E86028" w:rsidRPr="00312B8F" w:rsidRDefault="00E86028">
      <w:pPr>
        <w:pStyle w:val="Innehll1"/>
        <w:rPr>
          <w:rFonts w:ascii="Calibri" w:hAnsi="Calibri"/>
          <w:szCs w:val="22"/>
          <w:lang w:eastAsia="en-GB"/>
        </w:rPr>
      </w:pPr>
      <w:r>
        <w:t>B.3</w:t>
      </w:r>
      <w:r w:rsidRPr="00312B8F">
        <w:rPr>
          <w:rFonts w:ascii="Calibri" w:hAnsi="Calibri"/>
          <w:szCs w:val="22"/>
          <w:lang w:eastAsia="en-GB"/>
        </w:rPr>
        <w:tab/>
      </w:r>
      <w:r>
        <w:t>Signalling flows demonstrating how IP-SM-GW indicates to HSS the availability of public user identity for delivery of short messages</w:t>
      </w:r>
      <w:r>
        <w:tab/>
      </w:r>
      <w:r>
        <w:fldChar w:fldCharType="begin" w:fldLock="1"/>
      </w:r>
      <w:r>
        <w:instrText xml:space="preserve"> PAGEREF _Toc123578164 \h </w:instrText>
      </w:r>
      <w:r>
        <w:fldChar w:fldCharType="separate"/>
      </w:r>
      <w:r>
        <w:t>31</w:t>
      </w:r>
      <w:r>
        <w:fldChar w:fldCharType="end"/>
      </w:r>
    </w:p>
    <w:p w14:paraId="1C7A08FF" w14:textId="77777777" w:rsidR="00E86028" w:rsidRPr="00312B8F" w:rsidRDefault="00E86028">
      <w:pPr>
        <w:pStyle w:val="Innehll1"/>
        <w:rPr>
          <w:rFonts w:ascii="Calibri" w:hAnsi="Calibri"/>
          <w:szCs w:val="22"/>
          <w:lang w:eastAsia="en-GB"/>
        </w:rPr>
      </w:pPr>
      <w:r>
        <w:t>B.4</w:t>
      </w:r>
      <w:r w:rsidRPr="00312B8F">
        <w:rPr>
          <w:rFonts w:ascii="Calibri" w:hAnsi="Calibri"/>
          <w:szCs w:val="22"/>
          <w:lang w:eastAsia="en-GB"/>
        </w:rPr>
        <w:tab/>
      </w:r>
      <w:r>
        <w:t>Signalling flows demonstrating how IP-SM-GW indicates to HSS the unavailability of UE for delivery of short messages</w:t>
      </w:r>
      <w:r>
        <w:tab/>
      </w:r>
      <w:r>
        <w:fldChar w:fldCharType="begin" w:fldLock="1"/>
      </w:r>
      <w:r>
        <w:instrText xml:space="preserve"> PAGEREF _Toc123578165 \h </w:instrText>
      </w:r>
      <w:r>
        <w:fldChar w:fldCharType="separate"/>
      </w:r>
      <w:r>
        <w:t>34</w:t>
      </w:r>
      <w:r>
        <w:fldChar w:fldCharType="end"/>
      </w:r>
    </w:p>
    <w:p w14:paraId="10B7D051" w14:textId="77777777" w:rsidR="00E86028" w:rsidRPr="00312B8F" w:rsidRDefault="00E86028">
      <w:pPr>
        <w:pStyle w:val="Innehll1"/>
        <w:rPr>
          <w:rFonts w:ascii="Calibri" w:hAnsi="Calibri"/>
          <w:szCs w:val="22"/>
          <w:lang w:eastAsia="en-GB"/>
        </w:rPr>
      </w:pPr>
      <w:r>
        <w:t>B.5</w:t>
      </w:r>
      <w:r w:rsidRPr="00312B8F">
        <w:rPr>
          <w:rFonts w:ascii="Calibri" w:hAnsi="Calibri"/>
          <w:szCs w:val="22"/>
          <w:lang w:eastAsia="en-GB"/>
        </w:rPr>
        <w:tab/>
      </w:r>
      <w:r>
        <w:t>Signalling flows demonstrating successful UE originated SM submit procedure over IP</w:t>
      </w:r>
      <w:r>
        <w:tab/>
      </w:r>
      <w:r>
        <w:fldChar w:fldCharType="begin" w:fldLock="1"/>
      </w:r>
      <w:r>
        <w:instrText xml:space="preserve"> PAGEREF _Toc123578166 \h </w:instrText>
      </w:r>
      <w:r>
        <w:fldChar w:fldCharType="separate"/>
      </w:r>
      <w:r>
        <w:t>36</w:t>
      </w:r>
      <w:r>
        <w:fldChar w:fldCharType="end"/>
      </w:r>
    </w:p>
    <w:p w14:paraId="76BF774F" w14:textId="77777777" w:rsidR="00E86028" w:rsidRPr="00312B8F" w:rsidRDefault="00E86028">
      <w:pPr>
        <w:pStyle w:val="Innehll1"/>
        <w:rPr>
          <w:rFonts w:ascii="Calibri" w:hAnsi="Calibri"/>
          <w:szCs w:val="22"/>
          <w:lang w:eastAsia="en-GB"/>
        </w:rPr>
      </w:pPr>
      <w:r>
        <w:t>B.6</w:t>
      </w:r>
      <w:r w:rsidRPr="00312B8F">
        <w:rPr>
          <w:rFonts w:ascii="Calibri" w:hAnsi="Calibri"/>
          <w:szCs w:val="22"/>
          <w:lang w:eastAsia="en-GB"/>
        </w:rPr>
        <w:tab/>
      </w:r>
      <w:r>
        <w:t>Signalling flows demonstrating successful UE terminated SM deliver procedure over IP (including delivery report)</w:t>
      </w:r>
      <w:r>
        <w:tab/>
      </w:r>
      <w:r>
        <w:fldChar w:fldCharType="begin" w:fldLock="1"/>
      </w:r>
      <w:r>
        <w:instrText xml:space="preserve"> PAGEREF _Toc123578167 \h </w:instrText>
      </w:r>
      <w:r>
        <w:fldChar w:fldCharType="separate"/>
      </w:r>
      <w:r>
        <w:t>40</w:t>
      </w:r>
      <w:r>
        <w:fldChar w:fldCharType="end"/>
      </w:r>
    </w:p>
    <w:p w14:paraId="2A510145" w14:textId="77777777" w:rsidR="00E86028" w:rsidRPr="00312B8F" w:rsidRDefault="00E86028">
      <w:pPr>
        <w:pStyle w:val="Innehll1"/>
        <w:rPr>
          <w:rFonts w:ascii="Calibri" w:hAnsi="Calibri"/>
          <w:szCs w:val="22"/>
          <w:lang w:eastAsia="en-GB"/>
        </w:rPr>
      </w:pPr>
      <w:r>
        <w:t>B.7</w:t>
      </w:r>
      <w:r w:rsidRPr="00312B8F">
        <w:rPr>
          <w:rFonts w:ascii="Calibri" w:hAnsi="Calibri"/>
          <w:szCs w:val="22"/>
          <w:lang w:eastAsia="en-GB"/>
        </w:rPr>
        <w:tab/>
      </w:r>
      <w:r>
        <w:t>Signalling flow demonstrating successful procedures for SM over IP in case terminating side is addressed with SIP URI</w:t>
      </w:r>
      <w:r>
        <w:tab/>
      </w:r>
      <w:r>
        <w:fldChar w:fldCharType="begin" w:fldLock="1"/>
      </w:r>
      <w:r>
        <w:instrText xml:space="preserve"> PAGEREF _Toc123578168 \h </w:instrText>
      </w:r>
      <w:r>
        <w:fldChar w:fldCharType="separate"/>
      </w:r>
      <w:r>
        <w:t>44</w:t>
      </w:r>
      <w:r>
        <w:fldChar w:fldCharType="end"/>
      </w:r>
    </w:p>
    <w:p w14:paraId="00AA7961" w14:textId="77777777" w:rsidR="00E86028" w:rsidRPr="00312B8F" w:rsidRDefault="00E86028">
      <w:pPr>
        <w:pStyle w:val="Innehll8"/>
        <w:rPr>
          <w:rFonts w:ascii="Calibri" w:hAnsi="Calibri"/>
          <w:b w:val="0"/>
          <w:szCs w:val="22"/>
          <w:lang w:eastAsia="en-GB"/>
        </w:rPr>
      </w:pPr>
      <w:r w:rsidRPr="009E64B2">
        <w:rPr>
          <w:lang w:val="en-US"/>
        </w:rPr>
        <w:t>Annex C (normative): XML schemas</w:t>
      </w:r>
      <w:r>
        <w:tab/>
      </w:r>
      <w:r>
        <w:fldChar w:fldCharType="begin" w:fldLock="1"/>
      </w:r>
      <w:r>
        <w:instrText xml:space="preserve"> PAGEREF _Toc123578169 \h </w:instrText>
      </w:r>
      <w:r>
        <w:fldChar w:fldCharType="separate"/>
      </w:r>
      <w:r>
        <w:t>48</w:t>
      </w:r>
      <w:r>
        <w:fldChar w:fldCharType="end"/>
      </w:r>
    </w:p>
    <w:p w14:paraId="26FF3264" w14:textId="77777777" w:rsidR="00E86028" w:rsidRPr="00312B8F" w:rsidRDefault="00E86028">
      <w:pPr>
        <w:pStyle w:val="Innehll1"/>
        <w:rPr>
          <w:rFonts w:ascii="Calibri" w:hAnsi="Calibri"/>
          <w:szCs w:val="22"/>
          <w:lang w:eastAsia="en-GB"/>
        </w:rPr>
      </w:pPr>
      <w:r w:rsidRPr="009E64B2">
        <w:rPr>
          <w:lang w:val="de-DE"/>
        </w:rPr>
        <w:t>C.1</w:t>
      </w:r>
      <w:r w:rsidRPr="00312B8F">
        <w:rPr>
          <w:rFonts w:ascii="Calibri" w:hAnsi="Calibri"/>
          <w:szCs w:val="22"/>
          <w:lang w:eastAsia="en-GB"/>
        </w:rPr>
        <w:tab/>
      </w:r>
      <w:r w:rsidRPr="009E64B2">
        <w:rPr>
          <w:lang w:val="de-DE"/>
        </w:rPr>
        <w:t>Short-messsage-info XML schema</w:t>
      </w:r>
      <w:r>
        <w:tab/>
      </w:r>
      <w:r>
        <w:fldChar w:fldCharType="begin" w:fldLock="1"/>
      </w:r>
      <w:r>
        <w:instrText xml:space="preserve"> PAGEREF _Toc123578170 \h </w:instrText>
      </w:r>
      <w:r>
        <w:fldChar w:fldCharType="separate"/>
      </w:r>
      <w:r>
        <w:t>48</w:t>
      </w:r>
      <w:r>
        <w:fldChar w:fldCharType="end"/>
      </w:r>
    </w:p>
    <w:p w14:paraId="273CE9FE" w14:textId="77777777" w:rsidR="00E86028" w:rsidRPr="00312B8F" w:rsidRDefault="00E86028">
      <w:pPr>
        <w:pStyle w:val="Innehll2"/>
        <w:rPr>
          <w:rFonts w:ascii="Calibri" w:hAnsi="Calibri"/>
          <w:sz w:val="22"/>
          <w:szCs w:val="22"/>
          <w:lang w:eastAsia="en-GB"/>
        </w:rPr>
      </w:pPr>
      <w:r w:rsidRPr="009E64B2">
        <w:rPr>
          <w:lang w:val="en-US"/>
        </w:rPr>
        <w:t>C.1.1</w:t>
      </w:r>
      <w:r w:rsidRPr="00312B8F">
        <w:rPr>
          <w:rFonts w:ascii="Calibri" w:hAnsi="Calibri"/>
          <w:sz w:val="22"/>
          <w:szCs w:val="22"/>
          <w:lang w:eastAsia="en-GB"/>
        </w:rPr>
        <w:tab/>
      </w:r>
      <w:r w:rsidRPr="009E64B2">
        <w:rPr>
          <w:lang w:val="en-US"/>
        </w:rPr>
        <w:t>General</w:t>
      </w:r>
      <w:r>
        <w:tab/>
      </w:r>
      <w:r>
        <w:fldChar w:fldCharType="begin" w:fldLock="1"/>
      </w:r>
      <w:r>
        <w:instrText xml:space="preserve"> PAGEREF _Toc123578171 \h </w:instrText>
      </w:r>
      <w:r>
        <w:fldChar w:fldCharType="separate"/>
      </w:r>
      <w:r>
        <w:t>48</w:t>
      </w:r>
      <w:r>
        <w:fldChar w:fldCharType="end"/>
      </w:r>
    </w:p>
    <w:p w14:paraId="66E97513" w14:textId="77777777" w:rsidR="00E86028" w:rsidRPr="00312B8F" w:rsidRDefault="00E86028">
      <w:pPr>
        <w:pStyle w:val="Innehll2"/>
        <w:rPr>
          <w:rFonts w:ascii="Calibri" w:hAnsi="Calibri"/>
          <w:sz w:val="22"/>
          <w:szCs w:val="22"/>
          <w:lang w:eastAsia="en-GB"/>
        </w:rPr>
      </w:pPr>
      <w:r w:rsidRPr="009E64B2">
        <w:rPr>
          <w:lang w:val="en-US"/>
        </w:rPr>
        <w:t>C.1.2</w:t>
      </w:r>
      <w:r w:rsidRPr="00312B8F">
        <w:rPr>
          <w:rFonts w:ascii="Calibri" w:hAnsi="Calibri"/>
          <w:sz w:val="22"/>
          <w:szCs w:val="22"/>
          <w:lang w:eastAsia="en-GB"/>
        </w:rPr>
        <w:tab/>
      </w:r>
      <w:r w:rsidRPr="009E64B2">
        <w:rPr>
          <w:lang w:val="en-US"/>
        </w:rPr>
        <w:t>application/vnd.3gpp.sms+xml</w:t>
      </w:r>
      <w:r>
        <w:tab/>
      </w:r>
      <w:r>
        <w:fldChar w:fldCharType="begin" w:fldLock="1"/>
      </w:r>
      <w:r>
        <w:instrText xml:space="preserve"> PAGEREF _Toc123578172 \h </w:instrText>
      </w:r>
      <w:r>
        <w:fldChar w:fldCharType="separate"/>
      </w:r>
      <w:r>
        <w:t>48</w:t>
      </w:r>
      <w:r>
        <w:fldChar w:fldCharType="end"/>
      </w:r>
    </w:p>
    <w:p w14:paraId="253D3A26" w14:textId="77777777" w:rsidR="00E86028" w:rsidRPr="00312B8F" w:rsidRDefault="00E86028">
      <w:pPr>
        <w:pStyle w:val="Innehll2"/>
        <w:rPr>
          <w:rFonts w:ascii="Calibri" w:hAnsi="Calibri"/>
          <w:sz w:val="22"/>
          <w:szCs w:val="22"/>
          <w:lang w:eastAsia="en-GB"/>
        </w:rPr>
      </w:pPr>
      <w:r w:rsidRPr="009E64B2">
        <w:rPr>
          <w:lang w:val="en-US"/>
        </w:rPr>
        <w:t>C.1.3</w:t>
      </w:r>
      <w:r w:rsidRPr="00312B8F">
        <w:rPr>
          <w:rFonts w:ascii="Calibri" w:hAnsi="Calibri"/>
          <w:sz w:val="22"/>
          <w:szCs w:val="22"/>
          <w:lang w:eastAsia="en-GB"/>
        </w:rPr>
        <w:tab/>
      </w:r>
      <w:r w:rsidRPr="009E64B2">
        <w:rPr>
          <w:lang w:val="en-US"/>
        </w:rPr>
        <w:t>Data semantics</w:t>
      </w:r>
      <w:r>
        <w:tab/>
      </w:r>
      <w:r>
        <w:fldChar w:fldCharType="begin" w:fldLock="1"/>
      </w:r>
      <w:r>
        <w:instrText xml:space="preserve"> PAGEREF _Toc123578173 \h </w:instrText>
      </w:r>
      <w:r>
        <w:fldChar w:fldCharType="separate"/>
      </w:r>
      <w:r>
        <w:t>48</w:t>
      </w:r>
      <w:r>
        <w:fldChar w:fldCharType="end"/>
      </w:r>
    </w:p>
    <w:p w14:paraId="38EC96AD" w14:textId="77777777" w:rsidR="00E86028" w:rsidRPr="00312B8F" w:rsidRDefault="00E86028">
      <w:pPr>
        <w:pStyle w:val="Innehll2"/>
        <w:rPr>
          <w:rFonts w:ascii="Calibri" w:hAnsi="Calibri"/>
          <w:sz w:val="22"/>
          <w:szCs w:val="22"/>
          <w:lang w:eastAsia="en-GB"/>
        </w:rPr>
      </w:pPr>
      <w:r w:rsidRPr="009E64B2">
        <w:rPr>
          <w:lang w:val="en-US"/>
        </w:rPr>
        <w:t>C.1.4</w:t>
      </w:r>
      <w:r w:rsidRPr="00312B8F">
        <w:rPr>
          <w:rFonts w:ascii="Calibri" w:hAnsi="Calibri"/>
          <w:sz w:val="22"/>
          <w:szCs w:val="22"/>
          <w:lang w:eastAsia="en-GB"/>
        </w:rPr>
        <w:tab/>
      </w:r>
      <w:r w:rsidRPr="009E64B2">
        <w:rPr>
          <w:lang w:val="en-US"/>
        </w:rPr>
        <w:t>XML schema</w:t>
      </w:r>
      <w:r>
        <w:tab/>
      </w:r>
      <w:r>
        <w:fldChar w:fldCharType="begin" w:fldLock="1"/>
      </w:r>
      <w:r>
        <w:instrText xml:space="preserve"> PAGEREF _Toc123578174 \h </w:instrText>
      </w:r>
      <w:r>
        <w:fldChar w:fldCharType="separate"/>
      </w:r>
      <w:r>
        <w:t>49</w:t>
      </w:r>
      <w:r>
        <w:fldChar w:fldCharType="end"/>
      </w:r>
    </w:p>
    <w:p w14:paraId="675D40A3" w14:textId="77777777" w:rsidR="00E86028" w:rsidRPr="00312B8F" w:rsidRDefault="00E86028">
      <w:pPr>
        <w:pStyle w:val="Innehll2"/>
        <w:rPr>
          <w:rFonts w:ascii="Calibri" w:hAnsi="Calibri"/>
          <w:sz w:val="22"/>
          <w:szCs w:val="22"/>
          <w:lang w:eastAsia="en-GB"/>
        </w:rPr>
      </w:pPr>
      <w:r w:rsidRPr="009E64B2">
        <w:rPr>
          <w:lang w:val="en-US"/>
        </w:rPr>
        <w:t>C.1.5</w:t>
      </w:r>
      <w:r w:rsidRPr="00312B8F">
        <w:rPr>
          <w:rFonts w:ascii="Calibri" w:hAnsi="Calibri"/>
          <w:sz w:val="22"/>
          <w:szCs w:val="22"/>
          <w:lang w:eastAsia="en-GB"/>
        </w:rPr>
        <w:tab/>
      </w:r>
      <w:r w:rsidRPr="009E64B2">
        <w:rPr>
          <w:lang w:val="en-US"/>
        </w:rPr>
        <w:t>IANA registration</w:t>
      </w:r>
      <w:r>
        <w:tab/>
      </w:r>
      <w:r>
        <w:fldChar w:fldCharType="begin" w:fldLock="1"/>
      </w:r>
      <w:r>
        <w:instrText xml:space="preserve"> PAGEREF _Toc123578175 \h </w:instrText>
      </w:r>
      <w:r>
        <w:fldChar w:fldCharType="separate"/>
      </w:r>
      <w:r>
        <w:t>49</w:t>
      </w:r>
      <w:r>
        <w:fldChar w:fldCharType="end"/>
      </w:r>
    </w:p>
    <w:p w14:paraId="7F85AC97" w14:textId="77777777" w:rsidR="00E86028" w:rsidRPr="00312B8F" w:rsidRDefault="00E86028">
      <w:pPr>
        <w:pStyle w:val="Innehll5"/>
        <w:rPr>
          <w:rFonts w:ascii="Calibri" w:hAnsi="Calibri"/>
          <w:sz w:val="22"/>
          <w:szCs w:val="22"/>
          <w:lang w:eastAsia="en-GB"/>
        </w:rPr>
      </w:pPr>
      <w:r w:rsidRPr="009E64B2">
        <w:rPr>
          <w:lang w:val="en-US" w:eastAsia="zh-CN"/>
        </w:rPr>
        <w:t>C.1.</w:t>
      </w:r>
      <w:r w:rsidRPr="009E64B2">
        <w:rPr>
          <w:lang w:val="en-US"/>
        </w:rPr>
        <w:t>5.1</w:t>
      </w:r>
      <w:r w:rsidRPr="00312B8F">
        <w:rPr>
          <w:rFonts w:ascii="Calibri" w:hAnsi="Calibri"/>
          <w:sz w:val="22"/>
          <w:szCs w:val="22"/>
          <w:lang w:eastAsia="en-GB"/>
        </w:rPr>
        <w:tab/>
      </w:r>
      <w:r w:rsidRPr="009E64B2">
        <w:rPr>
          <w:lang w:val="en-US"/>
        </w:rPr>
        <w:t>Name</w:t>
      </w:r>
      <w:r>
        <w:tab/>
      </w:r>
      <w:r>
        <w:fldChar w:fldCharType="begin" w:fldLock="1"/>
      </w:r>
      <w:r>
        <w:instrText xml:space="preserve"> PAGEREF _Toc123578176 \h </w:instrText>
      </w:r>
      <w:r>
        <w:fldChar w:fldCharType="separate"/>
      </w:r>
      <w:r>
        <w:t>49</w:t>
      </w:r>
      <w:r>
        <w:fldChar w:fldCharType="end"/>
      </w:r>
    </w:p>
    <w:p w14:paraId="463B14F7"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.2</w:t>
      </w:r>
      <w:r w:rsidRPr="00312B8F">
        <w:rPr>
          <w:rFonts w:ascii="Calibri" w:hAnsi="Calibri"/>
          <w:sz w:val="22"/>
          <w:szCs w:val="22"/>
          <w:lang w:eastAsia="en-GB"/>
        </w:rPr>
        <w:tab/>
      </w:r>
      <w:r w:rsidRPr="009E64B2">
        <w:rPr>
          <w:lang w:val="en-US"/>
        </w:rPr>
        <w:t>Email</w:t>
      </w:r>
      <w:r>
        <w:tab/>
      </w:r>
      <w:r>
        <w:fldChar w:fldCharType="begin" w:fldLock="1"/>
      </w:r>
      <w:r>
        <w:instrText xml:space="preserve"> PAGEREF _Toc123578177 \h </w:instrText>
      </w:r>
      <w:r>
        <w:fldChar w:fldCharType="separate"/>
      </w:r>
      <w:r>
        <w:t>50</w:t>
      </w:r>
      <w:r>
        <w:fldChar w:fldCharType="end"/>
      </w:r>
    </w:p>
    <w:p w14:paraId="63A02829" w14:textId="77777777" w:rsidR="00E86028" w:rsidRPr="00312B8F" w:rsidRDefault="00E86028">
      <w:pPr>
        <w:pStyle w:val="Innehll5"/>
        <w:rPr>
          <w:rFonts w:ascii="Calibri" w:hAnsi="Calibri"/>
          <w:sz w:val="22"/>
          <w:szCs w:val="22"/>
          <w:lang w:eastAsia="en-GB"/>
        </w:rPr>
      </w:pPr>
      <w:r w:rsidRPr="009E64B2">
        <w:rPr>
          <w:lang w:val="en-US" w:eastAsia="zh-CN"/>
        </w:rPr>
        <w:t>C.1.</w:t>
      </w:r>
      <w:r w:rsidRPr="009E64B2">
        <w:rPr>
          <w:lang w:val="en-US"/>
        </w:rPr>
        <w:t>5.3</w:t>
      </w:r>
      <w:r w:rsidRPr="00312B8F">
        <w:rPr>
          <w:rFonts w:ascii="Calibri" w:hAnsi="Calibri"/>
          <w:sz w:val="22"/>
          <w:szCs w:val="22"/>
          <w:lang w:eastAsia="en-GB"/>
        </w:rPr>
        <w:tab/>
      </w:r>
      <w:r w:rsidRPr="009E64B2">
        <w:rPr>
          <w:lang w:val="en-US"/>
        </w:rPr>
        <w:t>MIME media type name</w:t>
      </w:r>
      <w:r>
        <w:tab/>
      </w:r>
      <w:r>
        <w:fldChar w:fldCharType="begin" w:fldLock="1"/>
      </w:r>
      <w:r>
        <w:instrText xml:space="preserve"> PAGEREF _Toc123578178 \h </w:instrText>
      </w:r>
      <w:r>
        <w:fldChar w:fldCharType="separate"/>
      </w:r>
      <w:r>
        <w:t>50</w:t>
      </w:r>
      <w:r>
        <w:fldChar w:fldCharType="end"/>
      </w:r>
    </w:p>
    <w:p w14:paraId="1231A455"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4</w:t>
      </w:r>
      <w:r w:rsidRPr="00312B8F">
        <w:rPr>
          <w:rFonts w:ascii="Calibri" w:hAnsi="Calibri"/>
          <w:sz w:val="22"/>
          <w:szCs w:val="22"/>
          <w:lang w:eastAsia="en-GB"/>
        </w:rPr>
        <w:tab/>
      </w:r>
      <w:r w:rsidRPr="009E64B2">
        <w:rPr>
          <w:lang w:val="en-US"/>
        </w:rPr>
        <w:t>MIME subtype name</w:t>
      </w:r>
      <w:r>
        <w:tab/>
      </w:r>
      <w:r>
        <w:fldChar w:fldCharType="begin" w:fldLock="1"/>
      </w:r>
      <w:r>
        <w:instrText xml:space="preserve"> PAGEREF _Toc123578179 \h </w:instrText>
      </w:r>
      <w:r>
        <w:fldChar w:fldCharType="separate"/>
      </w:r>
      <w:r>
        <w:t>50</w:t>
      </w:r>
      <w:r>
        <w:fldChar w:fldCharType="end"/>
      </w:r>
    </w:p>
    <w:p w14:paraId="157A18E3" w14:textId="77777777" w:rsidR="00E86028" w:rsidRPr="00312B8F" w:rsidRDefault="00E86028">
      <w:pPr>
        <w:pStyle w:val="Innehll5"/>
        <w:rPr>
          <w:rFonts w:ascii="Calibri" w:hAnsi="Calibri"/>
          <w:sz w:val="22"/>
          <w:szCs w:val="22"/>
          <w:lang w:eastAsia="en-GB"/>
        </w:rPr>
      </w:pPr>
      <w:r w:rsidRPr="009E64B2">
        <w:rPr>
          <w:lang w:val="en-US" w:eastAsia="zh-CN"/>
        </w:rPr>
        <w:t>C.1.5.</w:t>
      </w:r>
      <w:r>
        <w:t>5</w:t>
      </w:r>
      <w:r w:rsidRPr="00312B8F">
        <w:rPr>
          <w:rFonts w:ascii="Calibri" w:hAnsi="Calibri"/>
          <w:sz w:val="22"/>
          <w:szCs w:val="22"/>
          <w:lang w:eastAsia="en-GB"/>
        </w:rPr>
        <w:tab/>
      </w:r>
      <w:r>
        <w:t>Required parameters</w:t>
      </w:r>
      <w:r>
        <w:tab/>
      </w:r>
      <w:r>
        <w:fldChar w:fldCharType="begin" w:fldLock="1"/>
      </w:r>
      <w:r>
        <w:instrText xml:space="preserve"> PAGEREF _Toc123578180 \h </w:instrText>
      </w:r>
      <w:r>
        <w:fldChar w:fldCharType="separate"/>
      </w:r>
      <w:r>
        <w:t>50</w:t>
      </w:r>
      <w:r>
        <w:fldChar w:fldCharType="end"/>
      </w:r>
    </w:p>
    <w:p w14:paraId="0819854D" w14:textId="77777777" w:rsidR="00E86028" w:rsidRPr="00312B8F" w:rsidRDefault="00E86028">
      <w:pPr>
        <w:pStyle w:val="Innehll5"/>
        <w:rPr>
          <w:rFonts w:ascii="Calibri" w:hAnsi="Calibri"/>
          <w:sz w:val="22"/>
          <w:szCs w:val="22"/>
          <w:lang w:eastAsia="en-GB"/>
        </w:rPr>
      </w:pPr>
      <w:r w:rsidRPr="009E64B2">
        <w:rPr>
          <w:lang w:val="en-US" w:eastAsia="zh-CN"/>
        </w:rPr>
        <w:t>C.1.</w:t>
      </w:r>
      <w:r w:rsidRPr="009E64B2">
        <w:rPr>
          <w:lang w:val="en-US"/>
        </w:rPr>
        <w:t>5.6</w:t>
      </w:r>
      <w:r w:rsidRPr="00312B8F">
        <w:rPr>
          <w:rFonts w:ascii="Calibri" w:hAnsi="Calibri"/>
          <w:sz w:val="22"/>
          <w:szCs w:val="22"/>
          <w:lang w:eastAsia="en-GB"/>
        </w:rPr>
        <w:tab/>
      </w:r>
      <w:r w:rsidRPr="009E64B2">
        <w:rPr>
          <w:lang w:val="en-US"/>
        </w:rPr>
        <w:t>Optional parameters</w:t>
      </w:r>
      <w:r>
        <w:tab/>
      </w:r>
      <w:r>
        <w:fldChar w:fldCharType="begin" w:fldLock="1"/>
      </w:r>
      <w:r>
        <w:instrText xml:space="preserve"> PAGEREF _Toc123578181 \h </w:instrText>
      </w:r>
      <w:r>
        <w:fldChar w:fldCharType="separate"/>
      </w:r>
      <w:r>
        <w:t>50</w:t>
      </w:r>
      <w:r>
        <w:fldChar w:fldCharType="end"/>
      </w:r>
    </w:p>
    <w:p w14:paraId="561B7D5D"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.7</w:t>
      </w:r>
      <w:r w:rsidRPr="00312B8F">
        <w:rPr>
          <w:rFonts w:ascii="Calibri" w:hAnsi="Calibri"/>
          <w:sz w:val="22"/>
          <w:szCs w:val="22"/>
          <w:lang w:eastAsia="en-GB"/>
        </w:rPr>
        <w:tab/>
      </w:r>
      <w:r w:rsidRPr="009E64B2">
        <w:rPr>
          <w:lang w:val="en-US"/>
        </w:rPr>
        <w:t>Encoding considerations</w:t>
      </w:r>
      <w:r>
        <w:tab/>
      </w:r>
      <w:r>
        <w:fldChar w:fldCharType="begin" w:fldLock="1"/>
      </w:r>
      <w:r>
        <w:instrText xml:space="preserve"> PAGEREF _Toc123578182 \h </w:instrText>
      </w:r>
      <w:r>
        <w:fldChar w:fldCharType="separate"/>
      </w:r>
      <w:r>
        <w:t>50</w:t>
      </w:r>
      <w:r>
        <w:fldChar w:fldCharType="end"/>
      </w:r>
    </w:p>
    <w:p w14:paraId="77A540EF"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.8</w:t>
      </w:r>
      <w:r w:rsidRPr="00312B8F">
        <w:rPr>
          <w:rFonts w:ascii="Calibri" w:hAnsi="Calibri"/>
          <w:sz w:val="22"/>
          <w:szCs w:val="22"/>
          <w:lang w:eastAsia="en-GB"/>
        </w:rPr>
        <w:tab/>
      </w:r>
      <w:r w:rsidRPr="009E64B2">
        <w:rPr>
          <w:lang w:val="en-US"/>
        </w:rPr>
        <w:t>Security considerations</w:t>
      </w:r>
      <w:r>
        <w:tab/>
      </w:r>
      <w:r>
        <w:fldChar w:fldCharType="begin" w:fldLock="1"/>
      </w:r>
      <w:r>
        <w:instrText xml:space="preserve"> PAGEREF _Toc123578183 \h </w:instrText>
      </w:r>
      <w:r>
        <w:fldChar w:fldCharType="separate"/>
      </w:r>
      <w:r>
        <w:t>50</w:t>
      </w:r>
      <w:r>
        <w:fldChar w:fldCharType="end"/>
      </w:r>
    </w:p>
    <w:p w14:paraId="19B8FD19"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.9</w:t>
      </w:r>
      <w:r w:rsidRPr="00312B8F">
        <w:rPr>
          <w:rFonts w:ascii="Calibri" w:hAnsi="Calibri"/>
          <w:sz w:val="22"/>
          <w:szCs w:val="22"/>
          <w:lang w:eastAsia="en-GB"/>
        </w:rPr>
        <w:tab/>
      </w:r>
      <w:r w:rsidRPr="009E64B2">
        <w:rPr>
          <w:lang w:val="en-US"/>
        </w:rPr>
        <w:t>Interoperability considerations</w:t>
      </w:r>
      <w:r>
        <w:tab/>
      </w:r>
      <w:r>
        <w:fldChar w:fldCharType="begin" w:fldLock="1"/>
      </w:r>
      <w:r>
        <w:instrText xml:space="preserve"> PAGEREF _Toc123578184 \h </w:instrText>
      </w:r>
      <w:r>
        <w:fldChar w:fldCharType="separate"/>
      </w:r>
      <w:r>
        <w:t>50</w:t>
      </w:r>
      <w:r>
        <w:fldChar w:fldCharType="end"/>
      </w:r>
    </w:p>
    <w:p w14:paraId="68D26DB0"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.10</w:t>
      </w:r>
      <w:r w:rsidRPr="00312B8F">
        <w:rPr>
          <w:rFonts w:ascii="Calibri" w:hAnsi="Calibri"/>
          <w:sz w:val="22"/>
          <w:szCs w:val="22"/>
          <w:lang w:eastAsia="en-GB"/>
        </w:rPr>
        <w:tab/>
      </w:r>
      <w:r w:rsidRPr="009E64B2">
        <w:rPr>
          <w:lang w:val="en-US"/>
        </w:rPr>
        <w:t>Published specification</w:t>
      </w:r>
      <w:r>
        <w:tab/>
      </w:r>
      <w:r>
        <w:fldChar w:fldCharType="begin" w:fldLock="1"/>
      </w:r>
      <w:r>
        <w:instrText xml:space="preserve"> PAGEREF _Toc123578185 \h </w:instrText>
      </w:r>
      <w:r>
        <w:fldChar w:fldCharType="separate"/>
      </w:r>
      <w:r>
        <w:t>50</w:t>
      </w:r>
      <w:r>
        <w:fldChar w:fldCharType="end"/>
      </w:r>
    </w:p>
    <w:p w14:paraId="6BC6EF52"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.11</w:t>
      </w:r>
      <w:r w:rsidRPr="00312B8F">
        <w:rPr>
          <w:rFonts w:ascii="Calibri" w:hAnsi="Calibri"/>
          <w:sz w:val="22"/>
          <w:szCs w:val="22"/>
          <w:lang w:eastAsia="en-GB"/>
        </w:rPr>
        <w:tab/>
      </w:r>
      <w:r w:rsidRPr="009E64B2">
        <w:rPr>
          <w:lang w:val="en-US"/>
        </w:rPr>
        <w:t>Applications which use this media</w:t>
      </w:r>
      <w:r>
        <w:tab/>
      </w:r>
      <w:r>
        <w:fldChar w:fldCharType="begin" w:fldLock="1"/>
      </w:r>
      <w:r>
        <w:instrText xml:space="preserve"> PAGEREF _Toc123578186 \h </w:instrText>
      </w:r>
      <w:r>
        <w:fldChar w:fldCharType="separate"/>
      </w:r>
      <w:r>
        <w:t>50</w:t>
      </w:r>
      <w:r>
        <w:fldChar w:fldCharType="end"/>
      </w:r>
    </w:p>
    <w:p w14:paraId="49D81CB1"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.12</w:t>
      </w:r>
      <w:r w:rsidRPr="00312B8F">
        <w:rPr>
          <w:rFonts w:ascii="Calibri" w:hAnsi="Calibri"/>
          <w:sz w:val="22"/>
          <w:szCs w:val="22"/>
          <w:lang w:eastAsia="en-GB"/>
        </w:rPr>
        <w:tab/>
      </w:r>
      <w:r w:rsidRPr="009E64B2">
        <w:rPr>
          <w:lang w:val="en-US" w:eastAsia="zh-CN"/>
        </w:rPr>
        <w:t>Applications that manipulate MIME typed objects (messaging, download etc.)</w:t>
      </w:r>
      <w:r>
        <w:tab/>
      </w:r>
      <w:r>
        <w:fldChar w:fldCharType="begin" w:fldLock="1"/>
      </w:r>
      <w:r>
        <w:instrText xml:space="preserve"> PAGEREF _Toc123578187 \h </w:instrText>
      </w:r>
      <w:r>
        <w:fldChar w:fldCharType="separate"/>
      </w:r>
      <w:r>
        <w:t>50</w:t>
      </w:r>
      <w:r>
        <w:fldChar w:fldCharType="end"/>
      </w:r>
    </w:p>
    <w:p w14:paraId="02D18E8B"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w:t>
      </w:r>
      <w:r>
        <w:t>13</w:t>
      </w:r>
      <w:r w:rsidRPr="00312B8F">
        <w:rPr>
          <w:rFonts w:ascii="Calibri" w:hAnsi="Calibri"/>
          <w:sz w:val="22"/>
          <w:szCs w:val="22"/>
          <w:lang w:eastAsia="en-GB"/>
        </w:rPr>
        <w:tab/>
      </w:r>
      <w:r>
        <w:t>Additional</w:t>
      </w:r>
      <w:r w:rsidRPr="009E64B2">
        <w:rPr>
          <w:lang w:val="en-US"/>
        </w:rPr>
        <w:t xml:space="preserve"> information</w:t>
      </w:r>
      <w:r>
        <w:tab/>
      </w:r>
      <w:r>
        <w:fldChar w:fldCharType="begin" w:fldLock="1"/>
      </w:r>
      <w:r>
        <w:instrText xml:space="preserve"> PAGEREF _Toc123578188 \h </w:instrText>
      </w:r>
      <w:r>
        <w:fldChar w:fldCharType="separate"/>
      </w:r>
      <w:r>
        <w:t>50</w:t>
      </w:r>
      <w:r>
        <w:fldChar w:fldCharType="end"/>
      </w:r>
    </w:p>
    <w:p w14:paraId="3C560E9D"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.14</w:t>
      </w:r>
      <w:r w:rsidRPr="00312B8F">
        <w:rPr>
          <w:rFonts w:ascii="Calibri" w:hAnsi="Calibri"/>
          <w:sz w:val="22"/>
          <w:szCs w:val="22"/>
          <w:lang w:eastAsia="en-GB"/>
        </w:rPr>
        <w:tab/>
      </w:r>
      <w:r w:rsidRPr="009E64B2">
        <w:rPr>
          <w:lang w:val="en-US"/>
        </w:rPr>
        <w:t>Intended usage</w:t>
      </w:r>
      <w:r>
        <w:tab/>
      </w:r>
      <w:r>
        <w:fldChar w:fldCharType="begin" w:fldLock="1"/>
      </w:r>
      <w:r>
        <w:instrText xml:space="preserve"> PAGEREF _Toc123578189 \h </w:instrText>
      </w:r>
      <w:r>
        <w:fldChar w:fldCharType="separate"/>
      </w:r>
      <w:r>
        <w:t>51</w:t>
      </w:r>
      <w:r>
        <w:fldChar w:fldCharType="end"/>
      </w:r>
    </w:p>
    <w:p w14:paraId="4C7B65A5"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.8.15</w:t>
      </w:r>
      <w:r w:rsidRPr="00312B8F">
        <w:rPr>
          <w:rFonts w:ascii="Calibri" w:hAnsi="Calibri"/>
          <w:sz w:val="22"/>
          <w:szCs w:val="22"/>
          <w:lang w:eastAsia="en-GB"/>
        </w:rPr>
        <w:tab/>
      </w:r>
      <w:r w:rsidRPr="009E64B2">
        <w:rPr>
          <w:lang w:val="en-US"/>
        </w:rPr>
        <w:t>Other information/general comment</w:t>
      </w:r>
      <w:r>
        <w:tab/>
      </w:r>
      <w:r>
        <w:fldChar w:fldCharType="begin" w:fldLock="1"/>
      </w:r>
      <w:r>
        <w:instrText xml:space="preserve"> PAGEREF _Toc123578190 \h </w:instrText>
      </w:r>
      <w:r>
        <w:fldChar w:fldCharType="separate"/>
      </w:r>
      <w:r>
        <w:t>51</w:t>
      </w:r>
      <w:r>
        <w:fldChar w:fldCharType="end"/>
      </w:r>
    </w:p>
    <w:p w14:paraId="34F735CC" w14:textId="77777777" w:rsidR="00E86028" w:rsidRPr="00312B8F" w:rsidRDefault="00E86028">
      <w:pPr>
        <w:pStyle w:val="Innehll5"/>
        <w:rPr>
          <w:rFonts w:ascii="Calibri" w:hAnsi="Calibri"/>
          <w:sz w:val="22"/>
          <w:szCs w:val="22"/>
          <w:lang w:eastAsia="en-GB"/>
        </w:rPr>
      </w:pPr>
      <w:r w:rsidRPr="009E64B2">
        <w:rPr>
          <w:lang w:val="en-US" w:eastAsia="zh-CN"/>
        </w:rPr>
        <w:t>C.1.5</w:t>
      </w:r>
      <w:r w:rsidRPr="009E64B2">
        <w:rPr>
          <w:lang w:val="en-US"/>
        </w:rPr>
        <w:t>.8.16</w:t>
      </w:r>
      <w:r w:rsidRPr="00312B8F">
        <w:rPr>
          <w:rFonts w:ascii="Calibri" w:hAnsi="Calibri"/>
          <w:sz w:val="22"/>
          <w:szCs w:val="22"/>
          <w:lang w:eastAsia="en-GB"/>
        </w:rPr>
        <w:tab/>
      </w:r>
      <w:r w:rsidRPr="009E64B2">
        <w:rPr>
          <w:lang w:val="en-US"/>
        </w:rPr>
        <w:t>Person to contact for further information</w:t>
      </w:r>
      <w:r>
        <w:tab/>
      </w:r>
      <w:r>
        <w:fldChar w:fldCharType="begin" w:fldLock="1"/>
      </w:r>
      <w:r>
        <w:instrText xml:space="preserve"> PAGEREF _Toc123578191 \h </w:instrText>
      </w:r>
      <w:r>
        <w:fldChar w:fldCharType="separate"/>
      </w:r>
      <w:r>
        <w:t>51</w:t>
      </w:r>
      <w:r>
        <w:fldChar w:fldCharType="end"/>
      </w:r>
    </w:p>
    <w:p w14:paraId="0AD79832" w14:textId="77777777" w:rsidR="00E86028" w:rsidRPr="00312B8F" w:rsidRDefault="00E86028">
      <w:pPr>
        <w:pStyle w:val="Innehll8"/>
        <w:rPr>
          <w:rFonts w:ascii="Calibri" w:hAnsi="Calibri"/>
          <w:b w:val="0"/>
          <w:szCs w:val="22"/>
          <w:lang w:eastAsia="en-GB"/>
        </w:rPr>
      </w:pPr>
      <w:r>
        <w:lastRenderedPageBreak/>
        <w:t>Annex D (normative): Feature-capability indicators defined within the current document</w:t>
      </w:r>
      <w:r>
        <w:tab/>
      </w:r>
      <w:r>
        <w:fldChar w:fldCharType="begin" w:fldLock="1"/>
      </w:r>
      <w:r>
        <w:instrText xml:space="preserve"> PAGEREF _Toc123578192 \h </w:instrText>
      </w:r>
      <w:r>
        <w:fldChar w:fldCharType="separate"/>
      </w:r>
      <w:r>
        <w:t>52</w:t>
      </w:r>
      <w:r>
        <w:fldChar w:fldCharType="end"/>
      </w:r>
    </w:p>
    <w:p w14:paraId="0BF67BC7" w14:textId="77777777" w:rsidR="00E86028" w:rsidRPr="00312B8F" w:rsidRDefault="00E86028">
      <w:pPr>
        <w:pStyle w:val="Innehll1"/>
        <w:rPr>
          <w:rFonts w:ascii="Calibri" w:hAnsi="Calibri"/>
          <w:szCs w:val="22"/>
          <w:lang w:eastAsia="en-GB"/>
        </w:rPr>
      </w:pPr>
      <w:r>
        <w:t>D.1</w:t>
      </w:r>
      <w:r w:rsidRPr="00312B8F">
        <w:rPr>
          <w:rFonts w:ascii="Calibri" w:hAnsi="Calibri"/>
          <w:szCs w:val="22"/>
          <w:lang w:eastAsia="en-GB"/>
        </w:rPr>
        <w:tab/>
      </w:r>
      <w:r>
        <w:t>General</w:t>
      </w:r>
      <w:r>
        <w:tab/>
      </w:r>
      <w:r>
        <w:fldChar w:fldCharType="begin" w:fldLock="1"/>
      </w:r>
      <w:r>
        <w:instrText xml:space="preserve"> PAGEREF _Toc123578193 \h </w:instrText>
      </w:r>
      <w:r>
        <w:fldChar w:fldCharType="separate"/>
      </w:r>
      <w:r>
        <w:t>52</w:t>
      </w:r>
      <w:r>
        <w:fldChar w:fldCharType="end"/>
      </w:r>
    </w:p>
    <w:p w14:paraId="09F72AF5" w14:textId="77777777" w:rsidR="00E86028" w:rsidRPr="00312B8F" w:rsidRDefault="00E86028">
      <w:pPr>
        <w:pStyle w:val="Innehll1"/>
        <w:rPr>
          <w:rFonts w:ascii="Calibri" w:hAnsi="Calibri"/>
          <w:szCs w:val="22"/>
          <w:lang w:eastAsia="en-GB"/>
        </w:rPr>
      </w:pPr>
      <w:r>
        <w:t>D.2</w:t>
      </w:r>
      <w:r w:rsidRPr="00312B8F">
        <w:rPr>
          <w:rFonts w:ascii="Calibri" w:hAnsi="Calibri"/>
          <w:szCs w:val="22"/>
          <w:lang w:eastAsia="en-GB"/>
        </w:rPr>
        <w:tab/>
      </w:r>
      <w:r>
        <w:t>Definition of feature-capability indicator g.3gpp.smsip-msisdn-less</w:t>
      </w:r>
      <w:r>
        <w:tab/>
      </w:r>
      <w:r>
        <w:fldChar w:fldCharType="begin" w:fldLock="1"/>
      </w:r>
      <w:r>
        <w:instrText xml:space="preserve"> PAGEREF _Toc123578194 \h </w:instrText>
      </w:r>
      <w:r>
        <w:fldChar w:fldCharType="separate"/>
      </w:r>
      <w:r>
        <w:t>52</w:t>
      </w:r>
      <w:r>
        <w:fldChar w:fldCharType="end"/>
      </w:r>
    </w:p>
    <w:p w14:paraId="6A37AC2D" w14:textId="77777777" w:rsidR="00E86028" w:rsidRPr="00312B8F" w:rsidRDefault="00E86028">
      <w:pPr>
        <w:pStyle w:val="Innehll8"/>
        <w:rPr>
          <w:rFonts w:ascii="Calibri" w:hAnsi="Calibri"/>
          <w:b w:val="0"/>
          <w:szCs w:val="22"/>
          <w:lang w:eastAsia="en-GB"/>
        </w:rPr>
      </w:pPr>
      <w:r>
        <w:t>Annex E (normative): IP-Connectivity Access Network specific concepts when using EPS to access IM CN subsystem</w:t>
      </w:r>
      <w:r>
        <w:tab/>
      </w:r>
      <w:r>
        <w:fldChar w:fldCharType="begin" w:fldLock="1"/>
      </w:r>
      <w:r>
        <w:instrText xml:space="preserve"> PAGEREF _Toc123578195 \h </w:instrText>
      </w:r>
      <w:r>
        <w:fldChar w:fldCharType="separate"/>
      </w:r>
      <w:r>
        <w:t>53</w:t>
      </w:r>
      <w:r>
        <w:fldChar w:fldCharType="end"/>
      </w:r>
    </w:p>
    <w:p w14:paraId="74D53CDF" w14:textId="77777777" w:rsidR="00E86028" w:rsidRPr="00312B8F" w:rsidRDefault="00E86028">
      <w:pPr>
        <w:pStyle w:val="Innehll1"/>
        <w:rPr>
          <w:rFonts w:ascii="Calibri" w:hAnsi="Calibri"/>
          <w:szCs w:val="22"/>
          <w:lang w:eastAsia="en-GB"/>
        </w:rPr>
      </w:pPr>
      <w:r>
        <w:t>E.1</w:t>
      </w:r>
      <w:r w:rsidRPr="00312B8F">
        <w:rPr>
          <w:rFonts w:ascii="Calibri" w:hAnsi="Calibri"/>
          <w:szCs w:val="22"/>
          <w:lang w:eastAsia="en-GB"/>
        </w:rPr>
        <w:tab/>
      </w:r>
      <w:r>
        <w:t>Scope</w:t>
      </w:r>
      <w:r>
        <w:tab/>
      </w:r>
      <w:r>
        <w:fldChar w:fldCharType="begin" w:fldLock="1"/>
      </w:r>
      <w:r>
        <w:instrText xml:space="preserve"> PAGEREF _Toc123578196 \h </w:instrText>
      </w:r>
      <w:r>
        <w:fldChar w:fldCharType="separate"/>
      </w:r>
      <w:r>
        <w:t>53</w:t>
      </w:r>
      <w:r>
        <w:fldChar w:fldCharType="end"/>
      </w:r>
    </w:p>
    <w:p w14:paraId="338D20E3" w14:textId="77777777" w:rsidR="00E86028" w:rsidRPr="00312B8F" w:rsidRDefault="00E86028">
      <w:pPr>
        <w:pStyle w:val="Innehll1"/>
        <w:rPr>
          <w:rFonts w:ascii="Calibri" w:hAnsi="Calibri"/>
          <w:szCs w:val="22"/>
          <w:lang w:eastAsia="en-GB"/>
        </w:rPr>
      </w:pPr>
      <w:r>
        <w:t>E.2</w:t>
      </w:r>
      <w:r w:rsidRPr="00312B8F">
        <w:rPr>
          <w:rFonts w:ascii="Calibri" w:hAnsi="Calibri"/>
          <w:szCs w:val="22"/>
          <w:lang w:eastAsia="en-GB"/>
        </w:rPr>
        <w:tab/>
      </w:r>
      <w:r>
        <w:t>EPS aspects when connected to the IM CN subsystem</w:t>
      </w:r>
      <w:r>
        <w:tab/>
      </w:r>
      <w:r>
        <w:fldChar w:fldCharType="begin" w:fldLock="1"/>
      </w:r>
      <w:r>
        <w:instrText xml:space="preserve"> PAGEREF _Toc123578197 \h </w:instrText>
      </w:r>
      <w:r>
        <w:fldChar w:fldCharType="separate"/>
      </w:r>
      <w:r>
        <w:t>53</w:t>
      </w:r>
      <w:r>
        <w:fldChar w:fldCharType="end"/>
      </w:r>
    </w:p>
    <w:p w14:paraId="48337144" w14:textId="77777777" w:rsidR="00E86028" w:rsidRPr="00312B8F" w:rsidRDefault="00E86028">
      <w:pPr>
        <w:pStyle w:val="Innehll2"/>
        <w:rPr>
          <w:rFonts w:ascii="Calibri" w:hAnsi="Calibri"/>
          <w:sz w:val="22"/>
          <w:szCs w:val="22"/>
          <w:lang w:eastAsia="en-GB"/>
        </w:rPr>
      </w:pPr>
      <w:r>
        <w:t>E.2.1</w:t>
      </w:r>
      <w:r w:rsidRPr="00312B8F">
        <w:rPr>
          <w:rFonts w:ascii="Calibri" w:hAnsi="Calibri"/>
          <w:sz w:val="22"/>
          <w:szCs w:val="22"/>
          <w:lang w:eastAsia="en-GB"/>
        </w:rPr>
        <w:tab/>
      </w:r>
      <w:r>
        <w:t>Procedures at the UE</w:t>
      </w:r>
      <w:r>
        <w:tab/>
      </w:r>
      <w:r>
        <w:fldChar w:fldCharType="begin" w:fldLock="1"/>
      </w:r>
      <w:r>
        <w:instrText xml:space="preserve"> PAGEREF _Toc123578198 \h </w:instrText>
      </w:r>
      <w:r>
        <w:fldChar w:fldCharType="separate"/>
      </w:r>
      <w:r>
        <w:t>53</w:t>
      </w:r>
      <w:r>
        <w:fldChar w:fldCharType="end"/>
      </w:r>
    </w:p>
    <w:p w14:paraId="788D1E82" w14:textId="77777777" w:rsidR="00E86028" w:rsidRPr="00312B8F" w:rsidRDefault="00E86028">
      <w:pPr>
        <w:pStyle w:val="Innehll3"/>
        <w:rPr>
          <w:rFonts w:ascii="Calibri" w:hAnsi="Calibri"/>
          <w:sz w:val="22"/>
          <w:szCs w:val="22"/>
          <w:lang w:eastAsia="en-GB"/>
        </w:rPr>
      </w:pPr>
      <w:r>
        <w:rPr>
          <w:lang w:eastAsia="ko-KR"/>
        </w:rPr>
        <w:t>E.2.1.1</w:t>
      </w:r>
      <w:r w:rsidRPr="00312B8F">
        <w:rPr>
          <w:rFonts w:ascii="Calibri" w:hAnsi="Calibri"/>
          <w:sz w:val="22"/>
          <w:szCs w:val="22"/>
          <w:lang w:eastAsia="en-GB"/>
        </w:rPr>
        <w:tab/>
      </w:r>
      <w:r>
        <w:rPr>
          <w:lang w:eastAsia="ko-KR"/>
        </w:rPr>
        <w:t>Smart Congestion Mitigation</w:t>
      </w:r>
      <w:r>
        <w:tab/>
      </w:r>
      <w:r>
        <w:fldChar w:fldCharType="begin" w:fldLock="1"/>
      </w:r>
      <w:r>
        <w:instrText xml:space="preserve"> PAGEREF _Toc123578199 \h </w:instrText>
      </w:r>
      <w:r>
        <w:fldChar w:fldCharType="separate"/>
      </w:r>
      <w:r>
        <w:t>53</w:t>
      </w:r>
      <w:r>
        <w:fldChar w:fldCharType="end"/>
      </w:r>
    </w:p>
    <w:p w14:paraId="58D85524" w14:textId="77777777" w:rsidR="00E86028" w:rsidRPr="00312B8F" w:rsidRDefault="00E86028">
      <w:pPr>
        <w:pStyle w:val="Innehll1"/>
        <w:rPr>
          <w:rFonts w:ascii="Calibri" w:hAnsi="Calibri"/>
          <w:szCs w:val="22"/>
          <w:lang w:eastAsia="en-GB"/>
        </w:rPr>
      </w:pPr>
      <w:r>
        <w:t>E.3</w:t>
      </w:r>
      <w:r w:rsidRPr="00312B8F">
        <w:rPr>
          <w:rFonts w:ascii="Calibri" w:hAnsi="Calibri"/>
          <w:szCs w:val="22"/>
          <w:lang w:eastAsia="en-GB"/>
        </w:rPr>
        <w:tab/>
      </w:r>
      <w:r>
        <w:t>Application usage of SIP</w:t>
      </w:r>
      <w:r>
        <w:tab/>
      </w:r>
      <w:r>
        <w:fldChar w:fldCharType="begin" w:fldLock="1"/>
      </w:r>
      <w:r>
        <w:instrText xml:space="preserve"> PAGEREF _Toc123578200 \h </w:instrText>
      </w:r>
      <w:r>
        <w:fldChar w:fldCharType="separate"/>
      </w:r>
      <w:r>
        <w:t>54</w:t>
      </w:r>
      <w:r>
        <w:fldChar w:fldCharType="end"/>
      </w:r>
    </w:p>
    <w:p w14:paraId="7E471FEA" w14:textId="77777777" w:rsidR="00E86028" w:rsidRPr="00312B8F" w:rsidRDefault="00E86028">
      <w:pPr>
        <w:pStyle w:val="Innehll2"/>
        <w:rPr>
          <w:rFonts w:ascii="Calibri" w:hAnsi="Calibri"/>
          <w:sz w:val="22"/>
          <w:szCs w:val="22"/>
          <w:lang w:eastAsia="en-GB"/>
        </w:rPr>
      </w:pPr>
      <w:r>
        <w:t>E.3.1</w:t>
      </w:r>
      <w:r w:rsidRPr="00312B8F">
        <w:rPr>
          <w:rFonts w:ascii="Calibri" w:hAnsi="Calibri"/>
          <w:sz w:val="22"/>
          <w:szCs w:val="22"/>
          <w:lang w:eastAsia="en-GB"/>
        </w:rPr>
        <w:tab/>
      </w:r>
      <w:r>
        <w:t>Procedures at the UE</w:t>
      </w:r>
      <w:r>
        <w:tab/>
      </w:r>
      <w:r>
        <w:fldChar w:fldCharType="begin" w:fldLock="1"/>
      </w:r>
      <w:r>
        <w:instrText xml:space="preserve"> PAGEREF _Toc123578201 \h </w:instrText>
      </w:r>
      <w:r>
        <w:fldChar w:fldCharType="separate"/>
      </w:r>
      <w:r>
        <w:t>54</w:t>
      </w:r>
      <w:r>
        <w:fldChar w:fldCharType="end"/>
      </w:r>
    </w:p>
    <w:p w14:paraId="09A04C0C" w14:textId="77777777" w:rsidR="00E86028" w:rsidRPr="00312B8F" w:rsidRDefault="00E86028">
      <w:pPr>
        <w:pStyle w:val="Innehll3"/>
        <w:rPr>
          <w:rFonts w:ascii="Calibri" w:hAnsi="Calibri"/>
          <w:sz w:val="22"/>
          <w:szCs w:val="22"/>
          <w:lang w:eastAsia="en-GB"/>
        </w:rPr>
      </w:pPr>
      <w:r>
        <w:t>E.3.1.1</w:t>
      </w:r>
      <w:r w:rsidRPr="00312B8F">
        <w:rPr>
          <w:rFonts w:ascii="Calibri" w:hAnsi="Calibri"/>
          <w:sz w:val="22"/>
          <w:szCs w:val="22"/>
          <w:lang w:eastAsia="en-GB"/>
        </w:rPr>
        <w:tab/>
      </w:r>
      <w:r>
        <w:t>3GPP PS data off</w:t>
      </w:r>
      <w:r>
        <w:tab/>
      </w:r>
      <w:r>
        <w:fldChar w:fldCharType="begin" w:fldLock="1"/>
      </w:r>
      <w:r>
        <w:instrText xml:space="preserve"> PAGEREF _Toc123578202 \h </w:instrText>
      </w:r>
      <w:r>
        <w:fldChar w:fldCharType="separate"/>
      </w:r>
      <w:r>
        <w:t>54</w:t>
      </w:r>
      <w:r>
        <w:fldChar w:fldCharType="end"/>
      </w:r>
    </w:p>
    <w:p w14:paraId="65921B89" w14:textId="77777777" w:rsidR="00E86028" w:rsidRPr="00312B8F" w:rsidRDefault="00E86028">
      <w:pPr>
        <w:pStyle w:val="Innehll4"/>
        <w:rPr>
          <w:rFonts w:ascii="Calibri" w:hAnsi="Calibri"/>
          <w:sz w:val="22"/>
          <w:szCs w:val="22"/>
          <w:lang w:eastAsia="en-GB"/>
        </w:rPr>
      </w:pPr>
      <w:r>
        <w:t>E.3.1.1.1</w:t>
      </w:r>
      <w:r w:rsidRPr="00312B8F">
        <w:rPr>
          <w:rFonts w:ascii="Calibri" w:hAnsi="Calibri"/>
          <w:sz w:val="22"/>
          <w:szCs w:val="22"/>
          <w:lang w:eastAsia="en-GB"/>
        </w:rPr>
        <w:tab/>
      </w:r>
      <w:r>
        <w:t>General</w:t>
      </w:r>
      <w:r>
        <w:tab/>
      </w:r>
      <w:r>
        <w:fldChar w:fldCharType="begin" w:fldLock="1"/>
      </w:r>
      <w:r>
        <w:instrText xml:space="preserve"> PAGEREF _Toc123578203 \h </w:instrText>
      </w:r>
      <w:r>
        <w:fldChar w:fldCharType="separate"/>
      </w:r>
      <w:r>
        <w:t>54</w:t>
      </w:r>
      <w:r>
        <w:fldChar w:fldCharType="end"/>
      </w:r>
    </w:p>
    <w:p w14:paraId="313732EF" w14:textId="77777777" w:rsidR="00E86028" w:rsidRPr="00312B8F" w:rsidRDefault="00E86028">
      <w:pPr>
        <w:pStyle w:val="Innehll4"/>
        <w:rPr>
          <w:rFonts w:ascii="Calibri" w:hAnsi="Calibri"/>
          <w:sz w:val="22"/>
          <w:szCs w:val="22"/>
          <w:lang w:eastAsia="en-GB"/>
        </w:rPr>
      </w:pPr>
      <w:r>
        <w:t>E.3.1.1.2</w:t>
      </w:r>
      <w:r w:rsidRPr="00312B8F">
        <w:rPr>
          <w:rFonts w:ascii="Calibri" w:hAnsi="Calibri"/>
          <w:sz w:val="22"/>
          <w:szCs w:val="22"/>
          <w:lang w:eastAsia="en-GB"/>
        </w:rPr>
        <w:tab/>
      </w:r>
      <w:r>
        <w:t>Enforcement</w:t>
      </w:r>
      <w:r>
        <w:tab/>
      </w:r>
      <w:r>
        <w:fldChar w:fldCharType="begin" w:fldLock="1"/>
      </w:r>
      <w:r>
        <w:instrText xml:space="preserve"> PAGEREF _Toc123578204 \h </w:instrText>
      </w:r>
      <w:r>
        <w:fldChar w:fldCharType="separate"/>
      </w:r>
      <w:r>
        <w:t>54</w:t>
      </w:r>
      <w:r>
        <w:fldChar w:fldCharType="end"/>
      </w:r>
    </w:p>
    <w:p w14:paraId="2DA9BE56" w14:textId="77777777" w:rsidR="00E86028" w:rsidRPr="00312B8F" w:rsidRDefault="00E86028">
      <w:pPr>
        <w:pStyle w:val="Innehll2"/>
        <w:rPr>
          <w:rFonts w:ascii="Calibri" w:hAnsi="Calibri"/>
          <w:sz w:val="22"/>
          <w:szCs w:val="22"/>
          <w:lang w:eastAsia="en-GB"/>
        </w:rPr>
      </w:pPr>
      <w:r>
        <w:t>E.3.2</w:t>
      </w:r>
      <w:r w:rsidRPr="00312B8F">
        <w:rPr>
          <w:rFonts w:ascii="Calibri" w:hAnsi="Calibri"/>
          <w:sz w:val="22"/>
          <w:szCs w:val="22"/>
          <w:lang w:eastAsia="en-GB"/>
        </w:rPr>
        <w:tab/>
      </w:r>
      <w:r>
        <w:t>Procedures at the AS</w:t>
      </w:r>
      <w:r>
        <w:tab/>
      </w:r>
      <w:r>
        <w:fldChar w:fldCharType="begin" w:fldLock="1"/>
      </w:r>
      <w:r>
        <w:instrText xml:space="preserve"> PAGEREF _Toc123578205 \h </w:instrText>
      </w:r>
      <w:r>
        <w:fldChar w:fldCharType="separate"/>
      </w:r>
      <w:r>
        <w:t>55</w:t>
      </w:r>
      <w:r>
        <w:fldChar w:fldCharType="end"/>
      </w:r>
    </w:p>
    <w:p w14:paraId="63F7B5F8" w14:textId="77777777" w:rsidR="00E86028" w:rsidRPr="00312B8F" w:rsidRDefault="00E86028">
      <w:pPr>
        <w:pStyle w:val="Innehll3"/>
        <w:rPr>
          <w:rFonts w:ascii="Calibri" w:hAnsi="Calibri"/>
          <w:sz w:val="22"/>
          <w:szCs w:val="22"/>
          <w:lang w:eastAsia="en-GB"/>
        </w:rPr>
      </w:pPr>
      <w:r>
        <w:t>E.3.2.1</w:t>
      </w:r>
      <w:r w:rsidRPr="00312B8F">
        <w:rPr>
          <w:rFonts w:ascii="Calibri" w:hAnsi="Calibri"/>
          <w:sz w:val="22"/>
          <w:szCs w:val="22"/>
          <w:lang w:eastAsia="en-GB"/>
        </w:rPr>
        <w:tab/>
      </w:r>
      <w:r>
        <w:t>3GPP PS data off</w:t>
      </w:r>
      <w:r>
        <w:tab/>
      </w:r>
      <w:r>
        <w:fldChar w:fldCharType="begin" w:fldLock="1"/>
      </w:r>
      <w:r>
        <w:instrText xml:space="preserve"> PAGEREF _Toc123578206 \h </w:instrText>
      </w:r>
      <w:r>
        <w:fldChar w:fldCharType="separate"/>
      </w:r>
      <w:r>
        <w:t>55</w:t>
      </w:r>
      <w:r>
        <w:fldChar w:fldCharType="end"/>
      </w:r>
    </w:p>
    <w:p w14:paraId="310CC4EF" w14:textId="77777777" w:rsidR="00E86028" w:rsidRPr="00312B8F" w:rsidRDefault="00E86028">
      <w:pPr>
        <w:pStyle w:val="Innehll8"/>
        <w:rPr>
          <w:rFonts w:ascii="Calibri" w:hAnsi="Calibri"/>
          <w:b w:val="0"/>
          <w:szCs w:val="22"/>
          <w:lang w:eastAsia="en-GB"/>
        </w:rPr>
      </w:pPr>
      <w:r>
        <w:t xml:space="preserve">Annex </w:t>
      </w:r>
      <w:r>
        <w:rPr>
          <w:lang w:eastAsia="ko-KR"/>
        </w:rPr>
        <w:t>F</w:t>
      </w:r>
      <w:r>
        <w:t xml:space="preserve"> (normative): IP-Connectivity Access Network specific concepts when using </w:t>
      </w:r>
      <w:r>
        <w:rPr>
          <w:lang w:eastAsia="ko-KR"/>
        </w:rPr>
        <w:t xml:space="preserve">GPRS </w:t>
      </w:r>
      <w:r>
        <w:t>to access IM CN subsystem</w:t>
      </w:r>
      <w:r>
        <w:tab/>
      </w:r>
      <w:r>
        <w:fldChar w:fldCharType="begin" w:fldLock="1"/>
      </w:r>
      <w:r>
        <w:instrText xml:space="preserve"> PAGEREF _Toc123578207 \h </w:instrText>
      </w:r>
      <w:r>
        <w:fldChar w:fldCharType="separate"/>
      </w:r>
      <w:r>
        <w:t>56</w:t>
      </w:r>
      <w:r>
        <w:fldChar w:fldCharType="end"/>
      </w:r>
    </w:p>
    <w:p w14:paraId="51EBD67F" w14:textId="77777777" w:rsidR="00E86028" w:rsidRPr="00312B8F" w:rsidRDefault="00E86028">
      <w:pPr>
        <w:pStyle w:val="Innehll1"/>
        <w:rPr>
          <w:rFonts w:ascii="Calibri" w:hAnsi="Calibri"/>
          <w:szCs w:val="22"/>
          <w:lang w:eastAsia="en-GB"/>
        </w:rPr>
      </w:pPr>
      <w:r>
        <w:rPr>
          <w:lang w:eastAsia="ko-KR"/>
        </w:rPr>
        <w:t>F</w:t>
      </w:r>
      <w:r>
        <w:t>.1</w:t>
      </w:r>
      <w:r w:rsidRPr="00312B8F">
        <w:rPr>
          <w:rFonts w:ascii="Calibri" w:hAnsi="Calibri"/>
          <w:szCs w:val="22"/>
          <w:lang w:eastAsia="en-GB"/>
        </w:rPr>
        <w:tab/>
      </w:r>
      <w:r>
        <w:t>Scope</w:t>
      </w:r>
      <w:r>
        <w:tab/>
      </w:r>
      <w:r>
        <w:fldChar w:fldCharType="begin" w:fldLock="1"/>
      </w:r>
      <w:r>
        <w:instrText xml:space="preserve"> PAGEREF _Toc123578208 \h </w:instrText>
      </w:r>
      <w:r>
        <w:fldChar w:fldCharType="separate"/>
      </w:r>
      <w:r>
        <w:t>56</w:t>
      </w:r>
      <w:r>
        <w:fldChar w:fldCharType="end"/>
      </w:r>
    </w:p>
    <w:p w14:paraId="5F909F86" w14:textId="77777777" w:rsidR="00E86028" w:rsidRPr="00312B8F" w:rsidRDefault="00E86028">
      <w:pPr>
        <w:pStyle w:val="Innehll1"/>
        <w:rPr>
          <w:rFonts w:ascii="Calibri" w:hAnsi="Calibri"/>
          <w:szCs w:val="22"/>
          <w:lang w:eastAsia="en-GB"/>
        </w:rPr>
      </w:pPr>
      <w:r>
        <w:rPr>
          <w:lang w:eastAsia="ko-KR"/>
        </w:rPr>
        <w:t>F</w:t>
      </w:r>
      <w:r>
        <w:t>.2</w:t>
      </w:r>
      <w:r w:rsidRPr="00312B8F">
        <w:rPr>
          <w:rFonts w:ascii="Calibri" w:hAnsi="Calibri"/>
          <w:szCs w:val="22"/>
          <w:lang w:eastAsia="en-GB"/>
        </w:rPr>
        <w:tab/>
      </w:r>
      <w:r>
        <w:rPr>
          <w:lang w:eastAsia="ko-KR"/>
        </w:rPr>
        <w:t>GPRS (Iu mode only)</w:t>
      </w:r>
      <w:r>
        <w:t xml:space="preserve"> aspects when connected to the IM CN subsystem</w:t>
      </w:r>
      <w:r>
        <w:tab/>
      </w:r>
      <w:r>
        <w:fldChar w:fldCharType="begin" w:fldLock="1"/>
      </w:r>
      <w:r>
        <w:instrText xml:space="preserve"> PAGEREF _Toc123578209 \h </w:instrText>
      </w:r>
      <w:r>
        <w:fldChar w:fldCharType="separate"/>
      </w:r>
      <w:r>
        <w:t>56</w:t>
      </w:r>
      <w:r>
        <w:fldChar w:fldCharType="end"/>
      </w:r>
    </w:p>
    <w:p w14:paraId="4A44CC45" w14:textId="77777777" w:rsidR="00E86028" w:rsidRPr="00312B8F" w:rsidRDefault="00E86028">
      <w:pPr>
        <w:pStyle w:val="Innehll2"/>
        <w:rPr>
          <w:rFonts w:ascii="Calibri" w:hAnsi="Calibri"/>
          <w:sz w:val="22"/>
          <w:szCs w:val="22"/>
          <w:lang w:eastAsia="en-GB"/>
        </w:rPr>
      </w:pPr>
      <w:r>
        <w:rPr>
          <w:lang w:eastAsia="ko-KR"/>
        </w:rPr>
        <w:t>F</w:t>
      </w:r>
      <w:r>
        <w:t>.2.1</w:t>
      </w:r>
      <w:r w:rsidRPr="00312B8F">
        <w:rPr>
          <w:rFonts w:ascii="Calibri" w:hAnsi="Calibri"/>
          <w:sz w:val="22"/>
          <w:szCs w:val="22"/>
          <w:lang w:eastAsia="en-GB"/>
        </w:rPr>
        <w:tab/>
      </w:r>
      <w:r>
        <w:t xml:space="preserve">Procedures at the </w:t>
      </w:r>
      <w:r>
        <w:rPr>
          <w:lang w:eastAsia="ko-KR"/>
        </w:rPr>
        <w:t>UE</w:t>
      </w:r>
      <w:r>
        <w:tab/>
      </w:r>
      <w:r>
        <w:fldChar w:fldCharType="begin" w:fldLock="1"/>
      </w:r>
      <w:r>
        <w:instrText xml:space="preserve"> PAGEREF _Toc123578210 \h </w:instrText>
      </w:r>
      <w:r>
        <w:fldChar w:fldCharType="separate"/>
      </w:r>
      <w:r>
        <w:t>56</w:t>
      </w:r>
      <w:r>
        <w:fldChar w:fldCharType="end"/>
      </w:r>
    </w:p>
    <w:p w14:paraId="4C5D3ED2" w14:textId="77777777" w:rsidR="00E86028" w:rsidRPr="00312B8F" w:rsidRDefault="00E86028">
      <w:pPr>
        <w:pStyle w:val="Innehll3"/>
        <w:rPr>
          <w:rFonts w:ascii="Calibri" w:hAnsi="Calibri"/>
          <w:sz w:val="22"/>
          <w:szCs w:val="22"/>
          <w:lang w:eastAsia="en-GB"/>
        </w:rPr>
      </w:pPr>
      <w:r>
        <w:rPr>
          <w:lang w:eastAsia="ko-KR"/>
        </w:rPr>
        <w:t>F.2.1.1</w:t>
      </w:r>
      <w:r w:rsidRPr="00312B8F">
        <w:rPr>
          <w:rFonts w:ascii="Calibri" w:hAnsi="Calibri"/>
          <w:sz w:val="22"/>
          <w:szCs w:val="22"/>
          <w:lang w:eastAsia="en-GB"/>
        </w:rPr>
        <w:tab/>
      </w:r>
      <w:r>
        <w:rPr>
          <w:lang w:eastAsia="ko-KR"/>
        </w:rPr>
        <w:t>General</w:t>
      </w:r>
      <w:r>
        <w:tab/>
      </w:r>
      <w:r>
        <w:fldChar w:fldCharType="begin" w:fldLock="1"/>
      </w:r>
      <w:r>
        <w:instrText xml:space="preserve"> PAGEREF _Toc123578211 \h </w:instrText>
      </w:r>
      <w:r>
        <w:fldChar w:fldCharType="separate"/>
      </w:r>
      <w:r>
        <w:t>56</w:t>
      </w:r>
      <w:r>
        <w:fldChar w:fldCharType="end"/>
      </w:r>
    </w:p>
    <w:p w14:paraId="303FCA45" w14:textId="77777777" w:rsidR="00E86028" w:rsidRPr="00312B8F" w:rsidRDefault="00E86028">
      <w:pPr>
        <w:pStyle w:val="Innehll3"/>
        <w:rPr>
          <w:rFonts w:ascii="Calibri" w:hAnsi="Calibri"/>
          <w:sz w:val="22"/>
          <w:szCs w:val="22"/>
          <w:lang w:eastAsia="en-GB"/>
        </w:rPr>
      </w:pPr>
      <w:r>
        <w:rPr>
          <w:lang w:eastAsia="ko-KR"/>
        </w:rPr>
        <w:t>F.2.1.2</w:t>
      </w:r>
      <w:r w:rsidRPr="00312B8F">
        <w:rPr>
          <w:rFonts w:ascii="Calibri" w:hAnsi="Calibri"/>
          <w:sz w:val="22"/>
          <w:szCs w:val="22"/>
          <w:lang w:eastAsia="en-GB"/>
        </w:rPr>
        <w:tab/>
      </w:r>
      <w:r>
        <w:rPr>
          <w:lang w:eastAsia="ko-KR"/>
        </w:rPr>
        <w:t>Application specific Congestion control for Data Communication (ACDC) procedure</w:t>
      </w:r>
      <w:r>
        <w:tab/>
      </w:r>
      <w:r>
        <w:fldChar w:fldCharType="begin" w:fldLock="1"/>
      </w:r>
      <w:r>
        <w:instrText xml:space="preserve"> PAGEREF _Toc123578212 \h </w:instrText>
      </w:r>
      <w:r>
        <w:fldChar w:fldCharType="separate"/>
      </w:r>
      <w:r>
        <w:t>56</w:t>
      </w:r>
      <w:r>
        <w:fldChar w:fldCharType="end"/>
      </w:r>
    </w:p>
    <w:p w14:paraId="1A3F7397" w14:textId="77777777" w:rsidR="00E86028" w:rsidRPr="00312B8F" w:rsidRDefault="00E86028">
      <w:pPr>
        <w:pStyle w:val="Innehll1"/>
        <w:rPr>
          <w:rFonts w:ascii="Calibri" w:hAnsi="Calibri"/>
          <w:szCs w:val="22"/>
          <w:lang w:eastAsia="en-GB"/>
        </w:rPr>
      </w:pPr>
      <w:r>
        <w:t>F.3</w:t>
      </w:r>
      <w:r w:rsidRPr="00312B8F">
        <w:rPr>
          <w:rFonts w:ascii="Calibri" w:hAnsi="Calibri"/>
          <w:szCs w:val="22"/>
          <w:lang w:eastAsia="en-GB"/>
        </w:rPr>
        <w:tab/>
      </w:r>
      <w:r>
        <w:t>Application usage of SIP</w:t>
      </w:r>
      <w:r>
        <w:tab/>
      </w:r>
      <w:r>
        <w:fldChar w:fldCharType="begin" w:fldLock="1"/>
      </w:r>
      <w:r>
        <w:instrText xml:space="preserve"> PAGEREF _Toc123578213 \h </w:instrText>
      </w:r>
      <w:r>
        <w:fldChar w:fldCharType="separate"/>
      </w:r>
      <w:r>
        <w:t>57</w:t>
      </w:r>
      <w:r>
        <w:fldChar w:fldCharType="end"/>
      </w:r>
    </w:p>
    <w:p w14:paraId="0F421604" w14:textId="77777777" w:rsidR="00E86028" w:rsidRPr="00312B8F" w:rsidRDefault="00E86028">
      <w:pPr>
        <w:pStyle w:val="Innehll2"/>
        <w:rPr>
          <w:rFonts w:ascii="Calibri" w:hAnsi="Calibri"/>
          <w:sz w:val="22"/>
          <w:szCs w:val="22"/>
          <w:lang w:eastAsia="en-GB"/>
        </w:rPr>
      </w:pPr>
      <w:r>
        <w:t>F.3.1</w:t>
      </w:r>
      <w:r w:rsidRPr="00312B8F">
        <w:rPr>
          <w:rFonts w:ascii="Calibri" w:hAnsi="Calibri"/>
          <w:sz w:val="22"/>
          <w:szCs w:val="22"/>
          <w:lang w:eastAsia="en-GB"/>
        </w:rPr>
        <w:tab/>
      </w:r>
      <w:r>
        <w:t>Procedures at the UE</w:t>
      </w:r>
      <w:r>
        <w:tab/>
      </w:r>
      <w:r>
        <w:fldChar w:fldCharType="begin" w:fldLock="1"/>
      </w:r>
      <w:r>
        <w:instrText xml:space="preserve"> PAGEREF _Toc123578214 \h </w:instrText>
      </w:r>
      <w:r>
        <w:fldChar w:fldCharType="separate"/>
      </w:r>
      <w:r>
        <w:t>57</w:t>
      </w:r>
      <w:r>
        <w:fldChar w:fldCharType="end"/>
      </w:r>
    </w:p>
    <w:p w14:paraId="755346BB" w14:textId="77777777" w:rsidR="00E86028" w:rsidRPr="00312B8F" w:rsidRDefault="00E86028">
      <w:pPr>
        <w:pStyle w:val="Innehll3"/>
        <w:rPr>
          <w:rFonts w:ascii="Calibri" w:hAnsi="Calibri"/>
          <w:sz w:val="22"/>
          <w:szCs w:val="22"/>
          <w:lang w:eastAsia="en-GB"/>
        </w:rPr>
      </w:pPr>
      <w:r>
        <w:t>F.3.1.1</w:t>
      </w:r>
      <w:r w:rsidRPr="00312B8F">
        <w:rPr>
          <w:rFonts w:ascii="Calibri" w:hAnsi="Calibri"/>
          <w:sz w:val="22"/>
          <w:szCs w:val="22"/>
          <w:lang w:eastAsia="en-GB"/>
        </w:rPr>
        <w:tab/>
      </w:r>
      <w:r>
        <w:t>3GPP PS data off</w:t>
      </w:r>
      <w:r>
        <w:tab/>
      </w:r>
      <w:r>
        <w:fldChar w:fldCharType="begin" w:fldLock="1"/>
      </w:r>
      <w:r>
        <w:instrText xml:space="preserve"> PAGEREF _Toc123578215 \h </w:instrText>
      </w:r>
      <w:r>
        <w:fldChar w:fldCharType="separate"/>
      </w:r>
      <w:r>
        <w:t>57</w:t>
      </w:r>
      <w:r>
        <w:fldChar w:fldCharType="end"/>
      </w:r>
    </w:p>
    <w:p w14:paraId="16CD6561" w14:textId="77777777" w:rsidR="00E86028" w:rsidRPr="00312B8F" w:rsidRDefault="00E86028">
      <w:pPr>
        <w:pStyle w:val="Innehll4"/>
        <w:rPr>
          <w:rFonts w:ascii="Calibri" w:hAnsi="Calibri"/>
          <w:sz w:val="22"/>
          <w:szCs w:val="22"/>
          <w:lang w:eastAsia="en-GB"/>
        </w:rPr>
      </w:pPr>
      <w:r>
        <w:t>F.3.1.1.1</w:t>
      </w:r>
      <w:r w:rsidRPr="00312B8F">
        <w:rPr>
          <w:rFonts w:ascii="Calibri" w:hAnsi="Calibri"/>
          <w:sz w:val="22"/>
          <w:szCs w:val="22"/>
          <w:lang w:eastAsia="en-GB"/>
        </w:rPr>
        <w:tab/>
      </w:r>
      <w:r>
        <w:t>General</w:t>
      </w:r>
      <w:r>
        <w:tab/>
      </w:r>
      <w:r>
        <w:fldChar w:fldCharType="begin" w:fldLock="1"/>
      </w:r>
      <w:r>
        <w:instrText xml:space="preserve"> PAGEREF _Toc123578216 \h </w:instrText>
      </w:r>
      <w:r>
        <w:fldChar w:fldCharType="separate"/>
      </w:r>
      <w:r>
        <w:t>57</w:t>
      </w:r>
      <w:r>
        <w:fldChar w:fldCharType="end"/>
      </w:r>
    </w:p>
    <w:p w14:paraId="60B6EE03" w14:textId="77777777" w:rsidR="00E86028" w:rsidRPr="00312B8F" w:rsidRDefault="00E86028">
      <w:pPr>
        <w:pStyle w:val="Innehll4"/>
        <w:rPr>
          <w:rFonts w:ascii="Calibri" w:hAnsi="Calibri"/>
          <w:sz w:val="22"/>
          <w:szCs w:val="22"/>
          <w:lang w:eastAsia="en-GB"/>
        </w:rPr>
      </w:pPr>
      <w:r>
        <w:t>F.3.1.1.2</w:t>
      </w:r>
      <w:r w:rsidRPr="00312B8F">
        <w:rPr>
          <w:rFonts w:ascii="Calibri" w:hAnsi="Calibri"/>
          <w:sz w:val="22"/>
          <w:szCs w:val="22"/>
          <w:lang w:eastAsia="en-GB"/>
        </w:rPr>
        <w:tab/>
      </w:r>
      <w:r>
        <w:t>Enforcement</w:t>
      </w:r>
      <w:r>
        <w:tab/>
      </w:r>
      <w:r>
        <w:fldChar w:fldCharType="begin" w:fldLock="1"/>
      </w:r>
      <w:r>
        <w:instrText xml:space="preserve"> PAGEREF _Toc123578217 \h </w:instrText>
      </w:r>
      <w:r>
        <w:fldChar w:fldCharType="separate"/>
      </w:r>
      <w:r>
        <w:t>57</w:t>
      </w:r>
      <w:r>
        <w:fldChar w:fldCharType="end"/>
      </w:r>
    </w:p>
    <w:p w14:paraId="64D5D6A2" w14:textId="77777777" w:rsidR="00E86028" w:rsidRPr="00312B8F" w:rsidRDefault="00E86028">
      <w:pPr>
        <w:pStyle w:val="Innehll2"/>
        <w:rPr>
          <w:rFonts w:ascii="Calibri" w:hAnsi="Calibri"/>
          <w:sz w:val="22"/>
          <w:szCs w:val="22"/>
          <w:lang w:eastAsia="en-GB"/>
        </w:rPr>
      </w:pPr>
      <w:r>
        <w:t>F.3.2</w:t>
      </w:r>
      <w:r w:rsidRPr="00312B8F">
        <w:rPr>
          <w:rFonts w:ascii="Calibri" w:hAnsi="Calibri"/>
          <w:sz w:val="22"/>
          <w:szCs w:val="22"/>
          <w:lang w:eastAsia="en-GB"/>
        </w:rPr>
        <w:tab/>
      </w:r>
      <w:r>
        <w:t>Procedures at the AS</w:t>
      </w:r>
      <w:r>
        <w:tab/>
      </w:r>
      <w:r>
        <w:fldChar w:fldCharType="begin" w:fldLock="1"/>
      </w:r>
      <w:r>
        <w:instrText xml:space="preserve"> PAGEREF _Toc123578218 \h </w:instrText>
      </w:r>
      <w:r>
        <w:fldChar w:fldCharType="separate"/>
      </w:r>
      <w:r>
        <w:t>57</w:t>
      </w:r>
      <w:r>
        <w:fldChar w:fldCharType="end"/>
      </w:r>
    </w:p>
    <w:p w14:paraId="7A97F41E" w14:textId="77777777" w:rsidR="00E86028" w:rsidRPr="00312B8F" w:rsidRDefault="00E86028">
      <w:pPr>
        <w:pStyle w:val="Innehll3"/>
        <w:rPr>
          <w:rFonts w:ascii="Calibri" w:hAnsi="Calibri"/>
          <w:sz w:val="22"/>
          <w:szCs w:val="22"/>
          <w:lang w:eastAsia="en-GB"/>
        </w:rPr>
      </w:pPr>
      <w:r>
        <w:t>F.3.2.1</w:t>
      </w:r>
      <w:r w:rsidRPr="00312B8F">
        <w:rPr>
          <w:rFonts w:ascii="Calibri" w:hAnsi="Calibri"/>
          <w:sz w:val="22"/>
          <w:szCs w:val="22"/>
          <w:lang w:eastAsia="en-GB"/>
        </w:rPr>
        <w:tab/>
      </w:r>
      <w:r>
        <w:t>3GPP PS data off</w:t>
      </w:r>
      <w:r>
        <w:tab/>
      </w:r>
      <w:r>
        <w:fldChar w:fldCharType="begin" w:fldLock="1"/>
      </w:r>
      <w:r>
        <w:instrText xml:space="preserve"> PAGEREF _Toc123578219 \h </w:instrText>
      </w:r>
      <w:r>
        <w:fldChar w:fldCharType="separate"/>
      </w:r>
      <w:r>
        <w:t>57</w:t>
      </w:r>
      <w:r>
        <w:fldChar w:fldCharType="end"/>
      </w:r>
    </w:p>
    <w:p w14:paraId="327D18FD" w14:textId="77777777" w:rsidR="00E86028" w:rsidRPr="00312B8F" w:rsidRDefault="00E86028">
      <w:pPr>
        <w:pStyle w:val="Innehll8"/>
        <w:rPr>
          <w:rFonts w:ascii="Calibri" w:hAnsi="Calibri"/>
          <w:b w:val="0"/>
          <w:szCs w:val="22"/>
          <w:lang w:eastAsia="en-GB"/>
        </w:rPr>
      </w:pPr>
      <w:r>
        <w:t>Annex G (normative): IP-Connectivity Access Network specific concepts when using 5GS to access IM CN subsystem</w:t>
      </w:r>
      <w:r>
        <w:tab/>
      </w:r>
      <w:r>
        <w:fldChar w:fldCharType="begin" w:fldLock="1"/>
      </w:r>
      <w:r>
        <w:instrText xml:space="preserve"> PAGEREF _Toc123578220 \h </w:instrText>
      </w:r>
      <w:r>
        <w:fldChar w:fldCharType="separate"/>
      </w:r>
      <w:r>
        <w:t>58</w:t>
      </w:r>
      <w:r>
        <w:fldChar w:fldCharType="end"/>
      </w:r>
    </w:p>
    <w:p w14:paraId="04345F95" w14:textId="77777777" w:rsidR="00E86028" w:rsidRPr="00312B8F" w:rsidRDefault="00E86028">
      <w:pPr>
        <w:pStyle w:val="Innehll1"/>
        <w:rPr>
          <w:rFonts w:ascii="Calibri" w:hAnsi="Calibri"/>
          <w:szCs w:val="22"/>
          <w:lang w:eastAsia="en-GB"/>
        </w:rPr>
      </w:pPr>
      <w:r>
        <w:t>G.1</w:t>
      </w:r>
      <w:r w:rsidRPr="00312B8F">
        <w:rPr>
          <w:rFonts w:ascii="Calibri" w:hAnsi="Calibri"/>
          <w:szCs w:val="22"/>
          <w:lang w:eastAsia="en-GB"/>
        </w:rPr>
        <w:tab/>
      </w:r>
      <w:r>
        <w:t>Scope</w:t>
      </w:r>
      <w:r>
        <w:tab/>
      </w:r>
      <w:r>
        <w:fldChar w:fldCharType="begin" w:fldLock="1"/>
      </w:r>
      <w:r>
        <w:instrText xml:space="preserve"> PAGEREF _Toc123578221 \h </w:instrText>
      </w:r>
      <w:r>
        <w:fldChar w:fldCharType="separate"/>
      </w:r>
      <w:r>
        <w:t>58</w:t>
      </w:r>
      <w:r>
        <w:fldChar w:fldCharType="end"/>
      </w:r>
    </w:p>
    <w:p w14:paraId="6843770C" w14:textId="77777777" w:rsidR="00E86028" w:rsidRPr="00312B8F" w:rsidRDefault="00E86028">
      <w:pPr>
        <w:pStyle w:val="Innehll1"/>
        <w:rPr>
          <w:rFonts w:ascii="Calibri" w:hAnsi="Calibri"/>
          <w:szCs w:val="22"/>
          <w:lang w:eastAsia="en-GB"/>
        </w:rPr>
      </w:pPr>
      <w:r>
        <w:t>G.2</w:t>
      </w:r>
      <w:r w:rsidRPr="00312B8F">
        <w:rPr>
          <w:rFonts w:ascii="Calibri" w:hAnsi="Calibri"/>
          <w:szCs w:val="22"/>
          <w:lang w:eastAsia="en-GB"/>
        </w:rPr>
        <w:tab/>
      </w:r>
      <w:r>
        <w:t>5GS aspects when connected to the IM CN subsystem</w:t>
      </w:r>
      <w:r>
        <w:tab/>
      </w:r>
      <w:r>
        <w:fldChar w:fldCharType="begin" w:fldLock="1"/>
      </w:r>
      <w:r>
        <w:instrText xml:space="preserve"> PAGEREF _Toc123578222 \h </w:instrText>
      </w:r>
      <w:r>
        <w:fldChar w:fldCharType="separate"/>
      </w:r>
      <w:r>
        <w:t>58</w:t>
      </w:r>
      <w:r>
        <w:fldChar w:fldCharType="end"/>
      </w:r>
    </w:p>
    <w:p w14:paraId="7F3AEFBB" w14:textId="77777777" w:rsidR="00E86028" w:rsidRPr="00312B8F" w:rsidRDefault="00E86028">
      <w:pPr>
        <w:pStyle w:val="Innehll2"/>
        <w:rPr>
          <w:rFonts w:ascii="Calibri" w:hAnsi="Calibri"/>
          <w:sz w:val="22"/>
          <w:szCs w:val="22"/>
          <w:lang w:eastAsia="en-GB"/>
        </w:rPr>
      </w:pPr>
      <w:r>
        <w:t>G.2.1</w:t>
      </w:r>
      <w:r w:rsidRPr="00312B8F">
        <w:rPr>
          <w:rFonts w:ascii="Calibri" w:hAnsi="Calibri"/>
          <w:sz w:val="22"/>
          <w:szCs w:val="22"/>
          <w:lang w:eastAsia="en-GB"/>
        </w:rPr>
        <w:tab/>
      </w:r>
      <w:r>
        <w:t>Procedures at the UE</w:t>
      </w:r>
      <w:r>
        <w:tab/>
      </w:r>
      <w:r>
        <w:fldChar w:fldCharType="begin" w:fldLock="1"/>
      </w:r>
      <w:r>
        <w:instrText xml:space="preserve"> PAGEREF _Toc123578223 \h </w:instrText>
      </w:r>
      <w:r>
        <w:fldChar w:fldCharType="separate"/>
      </w:r>
      <w:r>
        <w:t>58</w:t>
      </w:r>
      <w:r>
        <w:fldChar w:fldCharType="end"/>
      </w:r>
    </w:p>
    <w:p w14:paraId="130BDA1D" w14:textId="77777777" w:rsidR="00E86028" w:rsidRPr="00312B8F" w:rsidRDefault="00E86028">
      <w:pPr>
        <w:pStyle w:val="Innehll3"/>
        <w:rPr>
          <w:rFonts w:ascii="Calibri" w:hAnsi="Calibri"/>
          <w:sz w:val="22"/>
          <w:szCs w:val="22"/>
          <w:lang w:eastAsia="en-GB"/>
        </w:rPr>
      </w:pPr>
      <w:r w:rsidRPr="009E64B2">
        <w:rPr>
          <w:lang w:val="en-US"/>
        </w:rPr>
        <w:t>G</w:t>
      </w:r>
      <w:r>
        <w:t>.2.1.1</w:t>
      </w:r>
      <w:r w:rsidRPr="00312B8F">
        <w:rPr>
          <w:rFonts w:ascii="Calibri" w:hAnsi="Calibri"/>
          <w:sz w:val="22"/>
          <w:szCs w:val="22"/>
          <w:lang w:eastAsia="en-GB"/>
        </w:rPr>
        <w:tab/>
      </w:r>
      <w:r>
        <w:t>Indications to lower layers about start and stop of SMSoIP</w:t>
      </w:r>
      <w:r>
        <w:tab/>
      </w:r>
      <w:r>
        <w:fldChar w:fldCharType="begin" w:fldLock="1"/>
      </w:r>
      <w:r>
        <w:instrText xml:space="preserve"> PAGEREF _Toc123578224 \h </w:instrText>
      </w:r>
      <w:r>
        <w:fldChar w:fldCharType="separate"/>
      </w:r>
      <w:r>
        <w:t>58</w:t>
      </w:r>
      <w:r>
        <w:fldChar w:fldCharType="end"/>
      </w:r>
    </w:p>
    <w:p w14:paraId="48BB43B5" w14:textId="77777777" w:rsidR="00E86028" w:rsidRPr="00312B8F" w:rsidRDefault="00E86028">
      <w:pPr>
        <w:pStyle w:val="Innehll1"/>
        <w:rPr>
          <w:rFonts w:ascii="Calibri" w:hAnsi="Calibri"/>
          <w:szCs w:val="22"/>
          <w:lang w:eastAsia="en-GB"/>
        </w:rPr>
      </w:pPr>
      <w:r>
        <w:t>G.3</w:t>
      </w:r>
      <w:r w:rsidRPr="00312B8F">
        <w:rPr>
          <w:rFonts w:ascii="Calibri" w:hAnsi="Calibri"/>
          <w:szCs w:val="22"/>
          <w:lang w:eastAsia="en-GB"/>
        </w:rPr>
        <w:tab/>
      </w:r>
      <w:r>
        <w:t>Application usage of SIP</w:t>
      </w:r>
      <w:r>
        <w:tab/>
      </w:r>
      <w:r>
        <w:fldChar w:fldCharType="begin" w:fldLock="1"/>
      </w:r>
      <w:r>
        <w:instrText xml:space="preserve"> PAGEREF _Toc123578225 \h </w:instrText>
      </w:r>
      <w:r>
        <w:fldChar w:fldCharType="separate"/>
      </w:r>
      <w:r>
        <w:t>59</w:t>
      </w:r>
      <w:r>
        <w:fldChar w:fldCharType="end"/>
      </w:r>
    </w:p>
    <w:p w14:paraId="532140EF" w14:textId="77777777" w:rsidR="00E86028" w:rsidRPr="00312B8F" w:rsidRDefault="00E86028">
      <w:pPr>
        <w:pStyle w:val="Innehll2"/>
        <w:rPr>
          <w:rFonts w:ascii="Calibri" w:hAnsi="Calibri"/>
          <w:sz w:val="22"/>
          <w:szCs w:val="22"/>
          <w:lang w:eastAsia="en-GB"/>
        </w:rPr>
      </w:pPr>
      <w:r>
        <w:t>G.3.1</w:t>
      </w:r>
      <w:r w:rsidRPr="00312B8F">
        <w:rPr>
          <w:rFonts w:ascii="Calibri" w:hAnsi="Calibri"/>
          <w:sz w:val="22"/>
          <w:szCs w:val="22"/>
          <w:lang w:eastAsia="en-GB"/>
        </w:rPr>
        <w:tab/>
      </w:r>
      <w:r>
        <w:t>Procedures at the UE</w:t>
      </w:r>
      <w:r>
        <w:tab/>
      </w:r>
      <w:r>
        <w:fldChar w:fldCharType="begin" w:fldLock="1"/>
      </w:r>
      <w:r>
        <w:instrText xml:space="preserve"> PAGEREF _Toc123578226 \h </w:instrText>
      </w:r>
      <w:r>
        <w:fldChar w:fldCharType="separate"/>
      </w:r>
      <w:r>
        <w:t>59</w:t>
      </w:r>
      <w:r>
        <w:fldChar w:fldCharType="end"/>
      </w:r>
    </w:p>
    <w:p w14:paraId="3DC4E3EC" w14:textId="77777777" w:rsidR="00E86028" w:rsidRPr="00312B8F" w:rsidRDefault="00E86028">
      <w:pPr>
        <w:pStyle w:val="Innehll3"/>
        <w:rPr>
          <w:rFonts w:ascii="Calibri" w:hAnsi="Calibri"/>
          <w:sz w:val="22"/>
          <w:szCs w:val="22"/>
          <w:lang w:eastAsia="en-GB"/>
        </w:rPr>
      </w:pPr>
      <w:r>
        <w:t>G.3.1.1</w:t>
      </w:r>
      <w:r w:rsidRPr="00312B8F">
        <w:rPr>
          <w:rFonts w:ascii="Calibri" w:hAnsi="Calibri"/>
          <w:sz w:val="22"/>
          <w:szCs w:val="22"/>
          <w:lang w:eastAsia="en-GB"/>
        </w:rPr>
        <w:tab/>
      </w:r>
      <w:r>
        <w:t>3GPP PS data off</w:t>
      </w:r>
      <w:r>
        <w:tab/>
      </w:r>
      <w:r>
        <w:fldChar w:fldCharType="begin" w:fldLock="1"/>
      </w:r>
      <w:r>
        <w:instrText xml:space="preserve"> PAGEREF _Toc123578227 \h </w:instrText>
      </w:r>
      <w:r>
        <w:fldChar w:fldCharType="separate"/>
      </w:r>
      <w:r>
        <w:t>59</w:t>
      </w:r>
      <w:r>
        <w:fldChar w:fldCharType="end"/>
      </w:r>
    </w:p>
    <w:p w14:paraId="45689912" w14:textId="77777777" w:rsidR="00E86028" w:rsidRPr="00312B8F" w:rsidRDefault="00E86028">
      <w:pPr>
        <w:pStyle w:val="Innehll4"/>
        <w:rPr>
          <w:rFonts w:ascii="Calibri" w:hAnsi="Calibri"/>
          <w:sz w:val="22"/>
          <w:szCs w:val="22"/>
          <w:lang w:eastAsia="en-GB"/>
        </w:rPr>
      </w:pPr>
      <w:r>
        <w:t>G.3.1.1.1</w:t>
      </w:r>
      <w:r w:rsidRPr="00312B8F">
        <w:rPr>
          <w:rFonts w:ascii="Calibri" w:hAnsi="Calibri"/>
          <w:sz w:val="22"/>
          <w:szCs w:val="22"/>
          <w:lang w:eastAsia="en-GB"/>
        </w:rPr>
        <w:tab/>
      </w:r>
      <w:r>
        <w:t>General</w:t>
      </w:r>
      <w:r>
        <w:tab/>
      </w:r>
      <w:r>
        <w:fldChar w:fldCharType="begin" w:fldLock="1"/>
      </w:r>
      <w:r>
        <w:instrText xml:space="preserve"> PAGEREF _Toc123578228 \h </w:instrText>
      </w:r>
      <w:r>
        <w:fldChar w:fldCharType="separate"/>
      </w:r>
      <w:r>
        <w:t>59</w:t>
      </w:r>
      <w:r>
        <w:fldChar w:fldCharType="end"/>
      </w:r>
    </w:p>
    <w:p w14:paraId="58C51431" w14:textId="77777777" w:rsidR="00E86028" w:rsidRPr="00312B8F" w:rsidRDefault="00E86028">
      <w:pPr>
        <w:pStyle w:val="Innehll4"/>
        <w:rPr>
          <w:rFonts w:ascii="Calibri" w:hAnsi="Calibri"/>
          <w:sz w:val="22"/>
          <w:szCs w:val="22"/>
          <w:lang w:eastAsia="en-GB"/>
        </w:rPr>
      </w:pPr>
      <w:r>
        <w:t>G.3.1.1.2</w:t>
      </w:r>
      <w:r w:rsidRPr="00312B8F">
        <w:rPr>
          <w:rFonts w:ascii="Calibri" w:hAnsi="Calibri"/>
          <w:sz w:val="22"/>
          <w:szCs w:val="22"/>
          <w:lang w:eastAsia="en-GB"/>
        </w:rPr>
        <w:tab/>
      </w:r>
      <w:r>
        <w:t>Enforcement</w:t>
      </w:r>
      <w:r>
        <w:tab/>
      </w:r>
      <w:r>
        <w:fldChar w:fldCharType="begin" w:fldLock="1"/>
      </w:r>
      <w:r>
        <w:instrText xml:space="preserve"> PAGEREF _Toc123578229 \h </w:instrText>
      </w:r>
      <w:r>
        <w:fldChar w:fldCharType="separate"/>
      </w:r>
      <w:r>
        <w:t>59</w:t>
      </w:r>
      <w:r>
        <w:fldChar w:fldCharType="end"/>
      </w:r>
    </w:p>
    <w:p w14:paraId="1BA46EAD" w14:textId="77777777" w:rsidR="00E86028" w:rsidRPr="00312B8F" w:rsidRDefault="00E86028">
      <w:pPr>
        <w:pStyle w:val="Innehll2"/>
        <w:rPr>
          <w:rFonts w:ascii="Calibri" w:hAnsi="Calibri"/>
          <w:sz w:val="22"/>
          <w:szCs w:val="22"/>
          <w:lang w:eastAsia="en-GB"/>
        </w:rPr>
      </w:pPr>
      <w:r>
        <w:t>G.3.2</w:t>
      </w:r>
      <w:r w:rsidRPr="00312B8F">
        <w:rPr>
          <w:rFonts w:ascii="Calibri" w:hAnsi="Calibri"/>
          <w:sz w:val="22"/>
          <w:szCs w:val="22"/>
          <w:lang w:eastAsia="en-GB"/>
        </w:rPr>
        <w:tab/>
      </w:r>
      <w:r>
        <w:t>Procedures at the AS</w:t>
      </w:r>
      <w:r>
        <w:tab/>
      </w:r>
      <w:r>
        <w:fldChar w:fldCharType="begin" w:fldLock="1"/>
      </w:r>
      <w:r>
        <w:instrText xml:space="preserve"> PAGEREF _Toc123578230 \h </w:instrText>
      </w:r>
      <w:r>
        <w:fldChar w:fldCharType="separate"/>
      </w:r>
      <w:r>
        <w:t>60</w:t>
      </w:r>
      <w:r>
        <w:fldChar w:fldCharType="end"/>
      </w:r>
    </w:p>
    <w:p w14:paraId="0E369248" w14:textId="77777777" w:rsidR="00E86028" w:rsidRPr="00312B8F" w:rsidRDefault="00E86028">
      <w:pPr>
        <w:pStyle w:val="Innehll3"/>
        <w:rPr>
          <w:rFonts w:ascii="Calibri" w:hAnsi="Calibri"/>
          <w:sz w:val="22"/>
          <w:szCs w:val="22"/>
          <w:lang w:eastAsia="en-GB"/>
        </w:rPr>
      </w:pPr>
      <w:r>
        <w:t>G.3.2.1</w:t>
      </w:r>
      <w:r w:rsidRPr="00312B8F">
        <w:rPr>
          <w:rFonts w:ascii="Calibri" w:hAnsi="Calibri"/>
          <w:sz w:val="22"/>
          <w:szCs w:val="22"/>
          <w:lang w:eastAsia="en-GB"/>
        </w:rPr>
        <w:tab/>
      </w:r>
      <w:r>
        <w:t>3GPP PS data off</w:t>
      </w:r>
      <w:r>
        <w:tab/>
      </w:r>
      <w:r>
        <w:fldChar w:fldCharType="begin" w:fldLock="1"/>
      </w:r>
      <w:r>
        <w:instrText xml:space="preserve"> PAGEREF _Toc123578231 \h </w:instrText>
      </w:r>
      <w:r>
        <w:fldChar w:fldCharType="separate"/>
      </w:r>
      <w:r>
        <w:t>60</w:t>
      </w:r>
      <w:r>
        <w:fldChar w:fldCharType="end"/>
      </w:r>
    </w:p>
    <w:p w14:paraId="5E9686CE" w14:textId="77777777" w:rsidR="00E86028" w:rsidRPr="00312B8F" w:rsidRDefault="00E86028">
      <w:pPr>
        <w:pStyle w:val="Innehll8"/>
        <w:rPr>
          <w:rFonts w:ascii="Calibri" w:hAnsi="Calibri"/>
          <w:b w:val="0"/>
          <w:szCs w:val="22"/>
          <w:lang w:eastAsia="en-GB"/>
        </w:rPr>
      </w:pPr>
      <w:r>
        <w:t>Annex H (informative): Change history</w:t>
      </w:r>
      <w:r>
        <w:tab/>
      </w:r>
      <w:r>
        <w:fldChar w:fldCharType="begin" w:fldLock="1"/>
      </w:r>
      <w:r>
        <w:instrText xml:space="preserve"> PAGEREF _Toc123578232 \h </w:instrText>
      </w:r>
      <w:r>
        <w:fldChar w:fldCharType="separate"/>
      </w:r>
      <w:r>
        <w:t>61</w:t>
      </w:r>
      <w:r>
        <w:fldChar w:fldCharType="end"/>
      </w:r>
    </w:p>
    <w:p w14:paraId="4FBE84F2" w14:textId="77777777" w:rsidR="004A3549" w:rsidRPr="00AF25BD" w:rsidRDefault="001A1ACD">
      <w:r>
        <w:rPr>
          <w:noProof/>
          <w:sz w:val="22"/>
        </w:rPr>
        <w:fldChar w:fldCharType="end"/>
      </w:r>
    </w:p>
    <w:p w14:paraId="5AFF1845" w14:textId="77777777" w:rsidR="004A3549" w:rsidRPr="00AF25BD" w:rsidRDefault="004A3549" w:rsidP="00D7671F">
      <w:pPr>
        <w:pStyle w:val="Rubrik1"/>
      </w:pPr>
      <w:r w:rsidRPr="00AF25BD">
        <w:br w:type="page"/>
      </w:r>
      <w:bookmarkStart w:id="4" w:name="_Toc533146181"/>
      <w:bookmarkStart w:id="5" w:name="_Toc123578099"/>
      <w:r w:rsidRPr="00AF25BD">
        <w:lastRenderedPageBreak/>
        <w:t>Foreword</w:t>
      </w:r>
      <w:bookmarkEnd w:id="4"/>
      <w:bookmarkEnd w:id="5"/>
    </w:p>
    <w:p w14:paraId="0752FF8A" w14:textId="77777777" w:rsidR="004A3549" w:rsidRPr="00AF25BD" w:rsidRDefault="004A3549">
      <w:r w:rsidRPr="00AF25BD">
        <w:t>This Technical Specification has been produced by the 3</w:t>
      </w:r>
      <w:r w:rsidRPr="00AF25BD">
        <w:rPr>
          <w:vertAlign w:val="superscript"/>
        </w:rPr>
        <w:t>rd</w:t>
      </w:r>
      <w:r w:rsidRPr="00AF25BD">
        <w:t xml:space="preserve"> Generation Partnership Project (3GPP).</w:t>
      </w:r>
    </w:p>
    <w:p w14:paraId="1621F6E6" w14:textId="77777777" w:rsidR="004A3549" w:rsidRPr="00AF25BD" w:rsidRDefault="004A3549">
      <w:r w:rsidRPr="00AF25B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0099E03" w14:textId="77777777" w:rsidR="004A3549" w:rsidRPr="00AF25BD" w:rsidRDefault="004A3549">
      <w:pPr>
        <w:pStyle w:val="B1"/>
      </w:pPr>
      <w:r w:rsidRPr="00AF25BD">
        <w:t>Version x.y.z</w:t>
      </w:r>
    </w:p>
    <w:p w14:paraId="7BFFA55D" w14:textId="77777777" w:rsidR="004A3549" w:rsidRPr="00AF25BD" w:rsidRDefault="004A3549">
      <w:pPr>
        <w:pStyle w:val="B1"/>
      </w:pPr>
      <w:r w:rsidRPr="00AF25BD">
        <w:t>where:</w:t>
      </w:r>
    </w:p>
    <w:p w14:paraId="1977DD8B" w14:textId="77777777" w:rsidR="004A3549" w:rsidRPr="00AF25BD" w:rsidRDefault="004A3549">
      <w:pPr>
        <w:pStyle w:val="B2"/>
      </w:pPr>
      <w:r w:rsidRPr="00AF25BD">
        <w:t>x</w:t>
      </w:r>
      <w:r w:rsidRPr="00AF25BD">
        <w:tab/>
        <w:t>the first digit:</w:t>
      </w:r>
    </w:p>
    <w:p w14:paraId="267AE19C" w14:textId="77777777" w:rsidR="004A3549" w:rsidRPr="00AF25BD" w:rsidRDefault="004A3549">
      <w:pPr>
        <w:pStyle w:val="B3"/>
      </w:pPr>
      <w:r w:rsidRPr="00AF25BD">
        <w:t>1</w:t>
      </w:r>
      <w:r w:rsidRPr="00AF25BD">
        <w:tab/>
        <w:t>presented to TSG for information;</w:t>
      </w:r>
    </w:p>
    <w:p w14:paraId="532DD56B" w14:textId="77777777" w:rsidR="004A3549" w:rsidRPr="00AF25BD" w:rsidRDefault="004A3549">
      <w:pPr>
        <w:pStyle w:val="B3"/>
      </w:pPr>
      <w:r w:rsidRPr="00AF25BD">
        <w:t>2</w:t>
      </w:r>
      <w:r w:rsidRPr="00AF25BD">
        <w:tab/>
        <w:t>presented to TSG for approval;</w:t>
      </w:r>
    </w:p>
    <w:p w14:paraId="2061491B" w14:textId="77777777" w:rsidR="004A3549" w:rsidRPr="00AF25BD" w:rsidRDefault="004A3549">
      <w:pPr>
        <w:pStyle w:val="B3"/>
      </w:pPr>
      <w:r w:rsidRPr="00AF25BD">
        <w:t>3</w:t>
      </w:r>
      <w:r w:rsidRPr="00AF25BD">
        <w:tab/>
        <w:t>or greater indicates TSG approved document under change control.</w:t>
      </w:r>
    </w:p>
    <w:p w14:paraId="4F3E657A" w14:textId="77777777" w:rsidR="004A3549" w:rsidRPr="00AF25BD" w:rsidRDefault="004A3549">
      <w:pPr>
        <w:pStyle w:val="B2"/>
      </w:pPr>
      <w:r w:rsidRPr="00AF25BD">
        <w:t>y</w:t>
      </w:r>
      <w:r w:rsidRPr="00AF25BD">
        <w:tab/>
        <w:t>the second digit is incremented for all changes of substance, i.e. technical enhancements, corrections, updates, etc.</w:t>
      </w:r>
    </w:p>
    <w:p w14:paraId="27C7DCE7" w14:textId="77777777" w:rsidR="004A3549" w:rsidRPr="00AF25BD" w:rsidRDefault="004A3549">
      <w:pPr>
        <w:pStyle w:val="B2"/>
      </w:pPr>
      <w:r w:rsidRPr="00AF25BD">
        <w:t>z</w:t>
      </w:r>
      <w:r w:rsidRPr="00AF25BD">
        <w:tab/>
        <w:t>the third digit is incremented when editorial only changes have been incorporated in the document.</w:t>
      </w:r>
    </w:p>
    <w:p w14:paraId="39724CC1" w14:textId="77777777" w:rsidR="004A3549" w:rsidRPr="00AF25BD" w:rsidRDefault="004A3549" w:rsidP="00D7671F">
      <w:pPr>
        <w:pStyle w:val="Rubrik1"/>
      </w:pPr>
      <w:r w:rsidRPr="00AF25BD">
        <w:br w:type="page"/>
      </w:r>
      <w:bookmarkStart w:id="6" w:name="_Toc533146182"/>
      <w:bookmarkStart w:id="7" w:name="_Toc123578100"/>
      <w:r w:rsidRPr="00AF25BD">
        <w:lastRenderedPageBreak/>
        <w:t>1</w:t>
      </w:r>
      <w:r w:rsidRPr="00AF25BD">
        <w:tab/>
        <w:t>Scope</w:t>
      </w:r>
      <w:bookmarkEnd w:id="6"/>
      <w:bookmarkEnd w:id="7"/>
    </w:p>
    <w:p w14:paraId="70F762D9" w14:textId="77777777" w:rsidR="00901DF2" w:rsidRDefault="003863E6" w:rsidP="00901DF2">
      <w:pPr>
        <w:rPr>
          <w:rFonts w:hint="eastAsia"/>
          <w:lang w:eastAsia="ja-JP"/>
        </w:rPr>
      </w:pPr>
      <w:r w:rsidRPr="00AF25BD">
        <w:t>The present document provides the protocol details for SMS over IP within the IP Multimedia (IM) Core Network (CN) subsystem based on the Session Initiation Protocol (SIP) and SIP Events as defined in 3GPP TS 24.229 [10].</w:t>
      </w:r>
    </w:p>
    <w:p w14:paraId="5D981DC2" w14:textId="77777777" w:rsidR="003863E6" w:rsidRPr="00AF25BD" w:rsidRDefault="00901DF2" w:rsidP="00901DF2">
      <w:r w:rsidRPr="00AF25BD">
        <w:t xml:space="preserve">The present document provides the protocol details for SMS over IP within the IP Multimedia (IM) Core Network (CN) subsystem based on the </w:t>
      </w:r>
      <w:r>
        <w:rPr>
          <w:rFonts w:hint="eastAsia"/>
          <w:lang w:eastAsia="ja-JP"/>
        </w:rPr>
        <w:t>SMS layer</w:t>
      </w:r>
      <w:r>
        <w:t xml:space="preserve"> as defined in 3GPP TS 24.</w:t>
      </w:r>
      <w:r>
        <w:rPr>
          <w:rFonts w:hint="eastAsia"/>
          <w:lang w:eastAsia="ja-JP"/>
        </w:rPr>
        <w:t>011</w:t>
      </w:r>
      <w:r>
        <w:t> [</w:t>
      </w:r>
      <w:r>
        <w:rPr>
          <w:rFonts w:hint="eastAsia"/>
          <w:lang w:eastAsia="ja-JP"/>
        </w:rPr>
        <w:t>8</w:t>
      </w:r>
      <w:r w:rsidRPr="00AF25BD">
        <w:t>].</w:t>
      </w:r>
    </w:p>
    <w:p w14:paraId="2FBA904B" w14:textId="77777777" w:rsidR="003863E6" w:rsidRPr="00AF25BD" w:rsidRDefault="003863E6" w:rsidP="003863E6">
      <w:r w:rsidRPr="00AF25BD">
        <w:t>Where possible the present document specifies the requirements for this protocol by reference to specifications produced by the IETF within the scope of SIP and SIP Events, either d</w:t>
      </w:r>
      <w:r w:rsidR="007F4CD9">
        <w:t>irectly, or as modified by 3GPP </w:t>
      </w:r>
      <w:r w:rsidRPr="00AF25BD">
        <w:t>TS 24.229 [10].</w:t>
      </w:r>
    </w:p>
    <w:p w14:paraId="233E478B" w14:textId="77777777" w:rsidR="003863E6" w:rsidRPr="00AF25BD" w:rsidRDefault="003863E6" w:rsidP="003863E6">
      <w:r w:rsidRPr="00AF25BD">
        <w:t>The present document is applicable to Application Servers (ASs) and User Equipment (UE) providing SMS over IP functionality.</w:t>
      </w:r>
    </w:p>
    <w:p w14:paraId="274B5F1D" w14:textId="77777777" w:rsidR="004A3549" w:rsidRPr="00AF25BD" w:rsidRDefault="004A3549" w:rsidP="00D7671F">
      <w:pPr>
        <w:pStyle w:val="Rubrik1"/>
      </w:pPr>
      <w:bookmarkStart w:id="8" w:name="_Toc533146183"/>
      <w:bookmarkStart w:id="9" w:name="_Toc123578101"/>
      <w:r w:rsidRPr="00AF25BD">
        <w:t>2</w:t>
      </w:r>
      <w:r w:rsidRPr="00AF25BD">
        <w:tab/>
        <w:t>References</w:t>
      </w:r>
      <w:bookmarkEnd w:id="8"/>
      <w:bookmarkEnd w:id="9"/>
    </w:p>
    <w:p w14:paraId="118C972E" w14:textId="77777777" w:rsidR="004A3549" w:rsidRPr="00AF25BD" w:rsidRDefault="004A3549">
      <w:r w:rsidRPr="00AF25BD">
        <w:t>The following documents contain provisions which, through reference in this text, constitute provisions of the present document.</w:t>
      </w:r>
    </w:p>
    <w:p w14:paraId="599089AA" w14:textId="77777777" w:rsidR="004A3549" w:rsidRPr="00AF25BD" w:rsidRDefault="007F4CD9" w:rsidP="007F4CD9">
      <w:pPr>
        <w:pStyle w:val="B1"/>
      </w:pPr>
      <w:r>
        <w:t>-</w:t>
      </w:r>
      <w:r>
        <w:tab/>
      </w:r>
      <w:r w:rsidR="004A3549" w:rsidRPr="00AF25BD">
        <w:t>References are either specific (identified by date of publication, edition number, version number, etc.) or non</w:t>
      </w:r>
      <w:r w:rsidR="004A3549" w:rsidRPr="00AF25BD">
        <w:noBreakHyphen/>
        <w:t>specific.</w:t>
      </w:r>
    </w:p>
    <w:p w14:paraId="18FE2350" w14:textId="77777777" w:rsidR="004A3549" w:rsidRPr="00AF25BD" w:rsidRDefault="007F4CD9" w:rsidP="007F4CD9">
      <w:pPr>
        <w:pStyle w:val="B1"/>
      </w:pPr>
      <w:r>
        <w:t>-</w:t>
      </w:r>
      <w:r>
        <w:tab/>
      </w:r>
      <w:r w:rsidR="004A3549" w:rsidRPr="00AF25BD">
        <w:t>For a specific reference, subsequent revisions do not apply.</w:t>
      </w:r>
    </w:p>
    <w:p w14:paraId="689D84C2" w14:textId="77777777" w:rsidR="004A3549" w:rsidRPr="00AF25BD" w:rsidRDefault="007F4CD9" w:rsidP="007F4CD9">
      <w:pPr>
        <w:pStyle w:val="B1"/>
      </w:pPr>
      <w:r>
        <w:t>-</w:t>
      </w:r>
      <w:r>
        <w:tab/>
      </w:r>
      <w:r w:rsidR="004A3549" w:rsidRPr="00AF25BD">
        <w:t>For a non-specific reference, the latest version applies.</w:t>
      </w:r>
      <w:r w:rsidR="00AD2CAE" w:rsidRPr="00AF25BD">
        <w:t xml:space="preserve"> </w:t>
      </w:r>
      <w:r w:rsidR="004A3549" w:rsidRPr="00AF25BD">
        <w:t xml:space="preserve">In the case of a reference to a 3GPP document (including a GSM document), a non-specific reference implicitly refers to the latest version of that document </w:t>
      </w:r>
      <w:r w:rsidR="004A3549" w:rsidRPr="00AF25BD">
        <w:rPr>
          <w:i/>
          <w:iCs/>
        </w:rPr>
        <w:t>in the same Release as the present document</w:t>
      </w:r>
      <w:r w:rsidR="004A3549" w:rsidRPr="00AF25BD">
        <w:t>.</w:t>
      </w:r>
    </w:p>
    <w:p w14:paraId="7DFAF85D" w14:textId="77777777" w:rsidR="00383736" w:rsidRPr="00AF25BD" w:rsidRDefault="00383736">
      <w:pPr>
        <w:pStyle w:val="EX"/>
      </w:pPr>
      <w:r w:rsidRPr="00AF25BD">
        <w:t>[</w:t>
      </w:r>
      <w:r w:rsidR="00895DE7" w:rsidRPr="00AF25BD">
        <w:t>1</w:t>
      </w:r>
      <w:r w:rsidRPr="00AF25BD">
        <w:t>]</w:t>
      </w:r>
      <w:r w:rsidRPr="00AF25BD">
        <w:tab/>
        <w:t>3GPP</w:t>
      </w:r>
      <w:r w:rsidR="00895DE7" w:rsidRPr="00AF25BD">
        <w:t> </w:t>
      </w:r>
      <w:r w:rsidRPr="00AF25BD">
        <w:t>TR</w:t>
      </w:r>
      <w:r w:rsidR="00895DE7" w:rsidRPr="00AF25BD">
        <w:t> </w:t>
      </w:r>
      <w:r w:rsidRPr="00AF25BD">
        <w:t>21.905: "Vocabulary for 3GPP Specifications".</w:t>
      </w:r>
    </w:p>
    <w:p w14:paraId="20170B96" w14:textId="77777777" w:rsidR="003863E6" w:rsidRPr="00AF25BD" w:rsidRDefault="003863E6" w:rsidP="003863E6">
      <w:pPr>
        <w:pStyle w:val="EX"/>
      </w:pPr>
      <w:r w:rsidRPr="00AF25BD">
        <w:t>[2]</w:t>
      </w:r>
      <w:r w:rsidRPr="00AF25BD">
        <w:tab/>
        <w:t>3GPP </w:t>
      </w:r>
      <w:r w:rsidRPr="00AF25BD">
        <w:rPr>
          <w:lang w:eastAsia="zh-CN"/>
        </w:rPr>
        <w:t>TS 23.002: "Network Architecture".</w:t>
      </w:r>
    </w:p>
    <w:p w14:paraId="2F244073" w14:textId="77777777" w:rsidR="003863E6" w:rsidRPr="00AF25BD" w:rsidRDefault="003863E6" w:rsidP="003863E6">
      <w:pPr>
        <w:pStyle w:val="EX"/>
      </w:pPr>
      <w:r w:rsidRPr="00AF25BD">
        <w:t>[3]</w:t>
      </w:r>
      <w:r w:rsidRPr="00AF25BD">
        <w:tab/>
        <w:t>3GPP </w:t>
      </w:r>
      <w:r w:rsidRPr="00AF25BD">
        <w:rPr>
          <w:lang w:eastAsia="zh-CN"/>
        </w:rPr>
        <w:t>TS 23.040: "Technical realization of the Short Message Service (SMS)".</w:t>
      </w:r>
    </w:p>
    <w:p w14:paraId="1CC95625" w14:textId="77777777" w:rsidR="003863E6" w:rsidRPr="00AF25BD" w:rsidRDefault="003863E6" w:rsidP="003863E6">
      <w:pPr>
        <w:pStyle w:val="EX"/>
      </w:pPr>
      <w:r w:rsidRPr="00AF25BD">
        <w:t>[4]</w:t>
      </w:r>
      <w:r w:rsidRPr="00AF25BD">
        <w:tab/>
        <w:t>3GPP </w:t>
      </w:r>
      <w:r w:rsidRPr="00AF25BD">
        <w:rPr>
          <w:lang w:eastAsia="zh-CN"/>
        </w:rPr>
        <w:t>TS 23.140: "Multimedia Messaging Service (MMS); Functional description; Stage 2".</w:t>
      </w:r>
    </w:p>
    <w:p w14:paraId="72FA7F2A" w14:textId="77777777" w:rsidR="003863E6" w:rsidRPr="00AF25BD" w:rsidRDefault="003863E6" w:rsidP="003863E6">
      <w:pPr>
        <w:pStyle w:val="EX"/>
      </w:pPr>
      <w:r w:rsidRPr="00AF25BD">
        <w:t>[5]</w:t>
      </w:r>
      <w:r w:rsidRPr="00AF25BD">
        <w:tab/>
        <w:t>3GPP </w:t>
      </w:r>
      <w:r w:rsidRPr="00AF25BD">
        <w:rPr>
          <w:lang w:eastAsia="zh-CN"/>
        </w:rPr>
        <w:t>TS 23.204: "Support of SMS over generic 3GPP IP access; Stage 2".</w:t>
      </w:r>
    </w:p>
    <w:p w14:paraId="0EED512B" w14:textId="77777777" w:rsidR="003863E6" w:rsidRPr="00AF25BD" w:rsidRDefault="003863E6" w:rsidP="003863E6">
      <w:pPr>
        <w:pStyle w:val="EX"/>
      </w:pPr>
      <w:r w:rsidRPr="00AF25BD">
        <w:t>[6]</w:t>
      </w:r>
      <w:r w:rsidRPr="00AF25BD">
        <w:tab/>
        <w:t>3GPP TS 23.218: "IP Multimedia (IM) session handling; IM call model; Stage 2".</w:t>
      </w:r>
    </w:p>
    <w:p w14:paraId="414F891B" w14:textId="77777777" w:rsidR="003863E6" w:rsidRPr="00AF25BD" w:rsidRDefault="003863E6" w:rsidP="003863E6">
      <w:pPr>
        <w:pStyle w:val="EX"/>
      </w:pPr>
      <w:r w:rsidRPr="00AF25BD">
        <w:t>[7]</w:t>
      </w:r>
      <w:r w:rsidRPr="00AF25BD">
        <w:tab/>
        <w:t>3GPP TS 23.228: "IP Multimedia Subsystem (IMS); Stage 2".</w:t>
      </w:r>
    </w:p>
    <w:p w14:paraId="234BAA46" w14:textId="77777777" w:rsidR="00F50B3D" w:rsidRDefault="003863E6" w:rsidP="00F50B3D">
      <w:pPr>
        <w:pStyle w:val="EX"/>
        <w:rPr>
          <w:lang w:eastAsia="zh-CN"/>
        </w:rPr>
      </w:pPr>
      <w:r w:rsidRPr="00AF25BD">
        <w:t>[8]</w:t>
      </w:r>
      <w:r w:rsidRPr="00AF25BD">
        <w:tab/>
        <w:t>3GPP </w:t>
      </w:r>
      <w:r w:rsidRPr="00AF25BD">
        <w:rPr>
          <w:lang w:eastAsia="zh-CN"/>
        </w:rPr>
        <w:t>TS 24.011: "Point-to-Point (PP) Short Message Service (SMS) support on mobile radio interface".</w:t>
      </w:r>
    </w:p>
    <w:p w14:paraId="28D014A0" w14:textId="77777777" w:rsidR="003863E6" w:rsidRPr="00AF25BD" w:rsidRDefault="00F50B3D" w:rsidP="00F50B3D">
      <w:pPr>
        <w:pStyle w:val="EX"/>
      </w:pPr>
      <w:r>
        <w:rPr>
          <w:lang w:eastAsia="zh-CN"/>
        </w:rPr>
        <w:t>[8A]</w:t>
      </w:r>
      <w:r>
        <w:rPr>
          <w:lang w:eastAsia="zh-CN"/>
        </w:rPr>
        <w:tab/>
        <w:t>3GPP TS 24.167: "3GPP IMS Management Object (MO)".</w:t>
      </w:r>
    </w:p>
    <w:p w14:paraId="51B405C1" w14:textId="77777777" w:rsidR="003863E6" w:rsidRPr="00AF25BD" w:rsidRDefault="003863E6" w:rsidP="003863E6">
      <w:pPr>
        <w:pStyle w:val="EX"/>
      </w:pPr>
      <w:r w:rsidRPr="00AF25BD">
        <w:t>[9]</w:t>
      </w:r>
      <w:r w:rsidRPr="00AF25BD">
        <w:tab/>
        <w:t xml:space="preserve">3GPP TS 24.228 </w:t>
      </w:r>
      <w:r w:rsidRPr="00AF25BD">
        <w:rPr>
          <w:snapToGrid w:val="0"/>
        </w:rPr>
        <w:t>Release 5</w:t>
      </w:r>
      <w:r w:rsidRPr="00AF25BD">
        <w:t>: "</w:t>
      </w:r>
      <w:r w:rsidRPr="00AF25BD">
        <w:rPr>
          <w:snapToGrid w:val="0"/>
        </w:rPr>
        <w:t>Signalling flows for the IP multimedia call control based on Session Initiation Protocol (SIP) and Session Description Protocol (SDP); Stage 3</w:t>
      </w:r>
      <w:r w:rsidRPr="00AF25BD">
        <w:t>".</w:t>
      </w:r>
    </w:p>
    <w:p w14:paraId="024DAFD5" w14:textId="77777777" w:rsidR="003863E6" w:rsidRPr="00AF25BD" w:rsidRDefault="003863E6" w:rsidP="003863E6">
      <w:pPr>
        <w:pStyle w:val="EX"/>
      </w:pPr>
      <w:r w:rsidRPr="00AF25BD">
        <w:t>[10]</w:t>
      </w:r>
      <w:r w:rsidRPr="00AF25BD">
        <w:tab/>
        <w:t>3GPP TS 24.229: "Internet Protocol (IP) multimedia call control protocol based on Session Initiation Protocol (SIP) and Session Description Protocol (SDP); Stage 3".</w:t>
      </w:r>
    </w:p>
    <w:p w14:paraId="795F3560" w14:textId="77777777" w:rsidR="00C070EC" w:rsidRPr="00AF25BD" w:rsidRDefault="00C070EC" w:rsidP="00C070EC">
      <w:pPr>
        <w:pStyle w:val="EX"/>
      </w:pPr>
      <w:r w:rsidRPr="00AF25BD">
        <w:t>[</w:t>
      </w:r>
      <w:r w:rsidR="001468BC" w:rsidRPr="00AF25BD">
        <w:t>11</w:t>
      </w:r>
      <w:r w:rsidRPr="00AF25BD">
        <w:t>]</w:t>
      </w:r>
      <w:r w:rsidRPr="00AF25BD">
        <w:tab/>
        <w:t>3GPP TS 29.002: "Mobile Application Part (MAP) specification".</w:t>
      </w:r>
    </w:p>
    <w:p w14:paraId="548F8A27" w14:textId="77777777" w:rsidR="003863E6" w:rsidRPr="00AF25BD" w:rsidRDefault="003863E6" w:rsidP="00C070EC">
      <w:pPr>
        <w:pStyle w:val="EX"/>
      </w:pPr>
      <w:r w:rsidRPr="00AF25BD">
        <w:t>[12]</w:t>
      </w:r>
      <w:r w:rsidRPr="00AF25BD">
        <w:tab/>
        <w:t>RFC 3261 (June 2002): "SIP: Session Initiation Protocol".</w:t>
      </w:r>
    </w:p>
    <w:p w14:paraId="21B3E8B0" w14:textId="77777777" w:rsidR="00B62CFD" w:rsidRPr="00AF25BD" w:rsidRDefault="00B62CFD" w:rsidP="003863E6">
      <w:pPr>
        <w:pStyle w:val="EX"/>
      </w:pPr>
      <w:r w:rsidRPr="00AF25BD">
        <w:t>[13]</w:t>
      </w:r>
      <w:r w:rsidRPr="00AF25BD">
        <w:tab/>
        <w:t>RFC 3325 (November 2002): "Private Extensions to the Session Initiation Protocol (SIP) for Asserted Identity within Trusted Networks".</w:t>
      </w:r>
    </w:p>
    <w:p w14:paraId="0DF27EB5" w14:textId="77777777" w:rsidR="003863E6" w:rsidRPr="00AF25BD" w:rsidRDefault="003863E6" w:rsidP="003863E6">
      <w:pPr>
        <w:pStyle w:val="EX"/>
      </w:pPr>
      <w:r w:rsidRPr="00AF25BD">
        <w:t>[</w:t>
      </w:r>
      <w:r w:rsidR="00B62CFD" w:rsidRPr="00AF25BD">
        <w:t>14</w:t>
      </w:r>
      <w:r w:rsidRPr="00AF25BD">
        <w:t>]</w:t>
      </w:r>
      <w:r w:rsidRPr="00AF25BD">
        <w:tab/>
        <w:t>RFC 3428 (December 2002): "Session Initiation Protocol (SIP) Extension for Instant Messaging".</w:t>
      </w:r>
    </w:p>
    <w:p w14:paraId="2AF3A645" w14:textId="77777777" w:rsidR="00CB3A96" w:rsidRPr="00AF25BD" w:rsidRDefault="00CB3A96" w:rsidP="00CB3A96">
      <w:pPr>
        <w:pStyle w:val="EX"/>
      </w:pPr>
      <w:r w:rsidRPr="00AF25BD">
        <w:t>[15]</w:t>
      </w:r>
      <w:r w:rsidRPr="00AF25BD">
        <w:tab/>
        <w:t>RFC 3680 (March 2004): "A Session Initiation Protocol (SIP) Event Package for Registrations".</w:t>
      </w:r>
    </w:p>
    <w:p w14:paraId="603E679A" w14:textId="77777777" w:rsidR="00CB3A96" w:rsidRPr="00AF25BD" w:rsidRDefault="00CB3A96" w:rsidP="00CB3A96">
      <w:pPr>
        <w:pStyle w:val="EX"/>
      </w:pPr>
      <w:r w:rsidRPr="00AF25BD">
        <w:lastRenderedPageBreak/>
        <w:t>[16]</w:t>
      </w:r>
      <w:r w:rsidRPr="00AF25BD">
        <w:tab/>
        <w:t>RFC 3840 (August 2004): "Indicating User Agent Capabilities in the Session Initiation Protocol (SIP)".</w:t>
      </w:r>
    </w:p>
    <w:p w14:paraId="5519642C" w14:textId="77777777" w:rsidR="00CB3A96" w:rsidRDefault="00CB3A96" w:rsidP="00CB3A96">
      <w:pPr>
        <w:pStyle w:val="EX"/>
      </w:pPr>
      <w:r w:rsidRPr="00AF25BD">
        <w:t>[17]</w:t>
      </w:r>
      <w:r w:rsidRPr="00AF25BD">
        <w:tab/>
        <w:t>RFC 3841 (August 2004): "Caller Preferences for the Session Initiation Protocol (SIP)".</w:t>
      </w:r>
    </w:p>
    <w:p w14:paraId="4A24D509" w14:textId="77777777" w:rsidR="004B3557" w:rsidRDefault="004B3557" w:rsidP="004B3557">
      <w:pPr>
        <w:pStyle w:val="EX"/>
      </w:pPr>
      <w:r w:rsidRPr="00AF25BD">
        <w:t>[</w:t>
      </w:r>
      <w:r>
        <w:t>18</w:t>
      </w:r>
      <w:r w:rsidRPr="00AF25BD">
        <w:t>]</w:t>
      </w:r>
      <w:r w:rsidRPr="00AF25BD">
        <w:tab/>
        <w:t>3GPP TS </w:t>
      </w:r>
      <w:r>
        <w:t>31</w:t>
      </w:r>
      <w:r w:rsidRPr="00AF25BD">
        <w:t>.</w:t>
      </w:r>
      <w:r>
        <w:t>103:</w:t>
      </w:r>
      <w:r w:rsidRPr="00AF25BD">
        <w:t xml:space="preserve"> "</w:t>
      </w:r>
      <w:r>
        <w:rPr>
          <w:snapToGrid w:val="0"/>
        </w:rPr>
        <w:t>Characteristics of the IP Multimedia Services Identity Module (ISIM) Application</w:t>
      </w:r>
      <w:r w:rsidRPr="00AF25BD">
        <w:t>".</w:t>
      </w:r>
    </w:p>
    <w:p w14:paraId="020D8713" w14:textId="77777777" w:rsidR="004B3557" w:rsidRDefault="004B3557" w:rsidP="004B3557">
      <w:pPr>
        <w:pStyle w:val="EX"/>
      </w:pPr>
      <w:r w:rsidRPr="00AF25BD">
        <w:t>[</w:t>
      </w:r>
      <w:r>
        <w:t>19</w:t>
      </w:r>
      <w:r w:rsidRPr="00AF25BD">
        <w:t>]</w:t>
      </w:r>
      <w:r w:rsidRPr="00AF25BD">
        <w:tab/>
        <w:t>3GPP TS </w:t>
      </w:r>
      <w:r>
        <w:t>31</w:t>
      </w:r>
      <w:r w:rsidRPr="00AF25BD">
        <w:t>.</w:t>
      </w:r>
      <w:r>
        <w:t>102:</w:t>
      </w:r>
      <w:r w:rsidRPr="00AF25BD">
        <w:t xml:space="preserve"> "</w:t>
      </w:r>
      <w:r>
        <w:rPr>
          <w:snapToGrid w:val="0"/>
        </w:rPr>
        <w:t>Characteristics of the Universal Subscriber Identity Module (USIM) Application</w:t>
      </w:r>
      <w:r w:rsidRPr="00AF25BD">
        <w:t>"</w:t>
      </w:r>
      <w:r>
        <w:t>.</w:t>
      </w:r>
    </w:p>
    <w:p w14:paraId="5C039E58" w14:textId="77777777" w:rsidR="004B3557" w:rsidRDefault="004B3557" w:rsidP="004B3557">
      <w:pPr>
        <w:pStyle w:val="EX"/>
      </w:pPr>
      <w:r>
        <w:t>[20]</w:t>
      </w:r>
      <w:r>
        <w:tab/>
      </w:r>
      <w:r w:rsidRPr="00AF25BD">
        <w:t>3GPP TS </w:t>
      </w:r>
      <w:r>
        <w:t>51</w:t>
      </w:r>
      <w:r w:rsidRPr="00AF25BD">
        <w:t>.</w:t>
      </w:r>
      <w:r>
        <w:t>011</w:t>
      </w:r>
      <w:r w:rsidRPr="00AF25BD">
        <w:t xml:space="preserve"> </w:t>
      </w:r>
      <w:r>
        <w:t xml:space="preserve">Release 4: </w:t>
      </w:r>
      <w:r w:rsidRPr="00AF25BD">
        <w:t>"</w:t>
      </w:r>
      <w:r>
        <w:t>Specification of the Subscriber Identity Module,</w:t>
      </w:r>
      <w:r w:rsidRPr="0083027A">
        <w:t xml:space="preserve"> </w:t>
      </w:r>
      <w:r>
        <w:t>Mobile Equipment (SIM - ME) interface</w:t>
      </w:r>
      <w:r w:rsidRPr="00AF25BD">
        <w:t>"</w:t>
      </w:r>
      <w:r>
        <w:t>.</w:t>
      </w:r>
    </w:p>
    <w:p w14:paraId="11DE89E3" w14:textId="77777777" w:rsidR="00EF5B07" w:rsidRDefault="004B3557" w:rsidP="00EF5B07">
      <w:pPr>
        <w:pStyle w:val="EX"/>
      </w:pPr>
      <w:r w:rsidRPr="00AF25BD">
        <w:t>[</w:t>
      </w:r>
      <w:r>
        <w:t>21</w:t>
      </w:r>
      <w:r w:rsidRPr="00AF25BD">
        <w:t>]</w:t>
      </w:r>
      <w:r w:rsidRPr="00AF25BD">
        <w:tab/>
        <w:t>3GPP TS </w:t>
      </w:r>
      <w:r>
        <w:t>31</w:t>
      </w:r>
      <w:r w:rsidRPr="00AF25BD">
        <w:t>.</w:t>
      </w:r>
      <w:r>
        <w:t>111:</w:t>
      </w:r>
      <w:r w:rsidRPr="00AF25BD">
        <w:t xml:space="preserve"> "</w:t>
      </w:r>
      <w:r>
        <w:rPr>
          <w:snapToGrid w:val="0"/>
        </w:rPr>
        <w:t>Universal Subscriber Identity Module (USIM) Application Toolkit (USAT)</w:t>
      </w:r>
      <w:r w:rsidRPr="00AF25BD">
        <w:t>".</w:t>
      </w:r>
    </w:p>
    <w:p w14:paraId="215C93DF" w14:textId="77777777" w:rsidR="00EF5B07" w:rsidRDefault="00EF5B07" w:rsidP="00EF5B07">
      <w:pPr>
        <w:pStyle w:val="EX"/>
        <w:rPr>
          <w:rFonts w:hint="eastAsia"/>
          <w:lang w:eastAsia="zh-CN"/>
        </w:rPr>
      </w:pPr>
      <w:bookmarkStart w:id="10" w:name="ref23003"/>
      <w:r w:rsidRPr="00B81036">
        <w:t>[</w:t>
      </w:r>
      <w:r>
        <w:t>22</w:t>
      </w:r>
      <w:r w:rsidRPr="00B81036">
        <w:t>]</w:t>
      </w:r>
      <w:bookmarkEnd w:id="10"/>
      <w:r w:rsidRPr="00B81036">
        <w:tab/>
        <w:t>3GPP TS 23.003: "Numbering, addressing and identification".</w:t>
      </w:r>
    </w:p>
    <w:p w14:paraId="77A193A5" w14:textId="77777777" w:rsidR="002B5402" w:rsidRDefault="00EF5B07" w:rsidP="002B5402">
      <w:pPr>
        <w:pStyle w:val="EX"/>
        <w:rPr>
          <w:lang w:eastAsia="zh-CN"/>
        </w:rPr>
      </w:pPr>
      <w:r>
        <w:rPr>
          <w:rFonts w:hint="eastAsia"/>
          <w:lang w:eastAsia="zh-CN"/>
        </w:rPr>
        <w:t>[</w:t>
      </w:r>
      <w:r>
        <w:rPr>
          <w:lang w:eastAsia="zh-CN"/>
        </w:rPr>
        <w:t>23</w:t>
      </w:r>
      <w:r>
        <w:rPr>
          <w:rFonts w:hint="eastAsia"/>
          <w:lang w:eastAsia="zh-CN"/>
        </w:rPr>
        <w:t>]</w:t>
      </w:r>
      <w:r>
        <w:rPr>
          <w:rFonts w:hint="eastAsia"/>
          <w:lang w:eastAsia="zh-CN"/>
        </w:rPr>
        <w:tab/>
      </w:r>
      <w:r w:rsidRPr="00006CEB">
        <w:rPr>
          <w:lang w:eastAsia="zh-CN"/>
        </w:rPr>
        <w:t>3GPP TS </w:t>
      </w:r>
      <w:r>
        <w:rPr>
          <w:rFonts w:hint="eastAsia"/>
          <w:lang w:eastAsia="zh-CN"/>
        </w:rPr>
        <w:t>29</w:t>
      </w:r>
      <w:r w:rsidRPr="00006CEB">
        <w:rPr>
          <w:lang w:eastAsia="zh-CN"/>
        </w:rPr>
        <w:t>.</w:t>
      </w:r>
      <w:r>
        <w:rPr>
          <w:rFonts w:hint="eastAsia"/>
          <w:lang w:eastAsia="zh-CN"/>
        </w:rPr>
        <w:t>3</w:t>
      </w:r>
      <w:r w:rsidRPr="00006CEB">
        <w:rPr>
          <w:lang w:eastAsia="zh-CN"/>
        </w:rPr>
        <w:t>11:</w:t>
      </w:r>
      <w:r>
        <w:rPr>
          <w:rFonts w:hint="eastAsia"/>
          <w:lang w:eastAsia="zh-CN"/>
        </w:rPr>
        <w:t xml:space="preserve"> "</w:t>
      </w:r>
      <w:r w:rsidRPr="005A7E62">
        <w:rPr>
          <w:lang w:eastAsia="zh-CN"/>
        </w:rPr>
        <w:t>Service Level Interworking (SLI) for messaging services</w:t>
      </w:r>
      <w:r>
        <w:rPr>
          <w:rFonts w:hint="eastAsia"/>
          <w:lang w:eastAsia="zh-CN"/>
        </w:rPr>
        <w:t>".</w:t>
      </w:r>
    </w:p>
    <w:p w14:paraId="0CAA25A5" w14:textId="77777777" w:rsidR="004B3557" w:rsidRDefault="002B5402" w:rsidP="002B5402">
      <w:pPr>
        <w:pStyle w:val="EX"/>
      </w:pPr>
      <w:r>
        <w:rPr>
          <w:lang w:eastAsia="zh-CN"/>
        </w:rPr>
        <w:t>[24]</w:t>
      </w:r>
      <w:r>
        <w:rPr>
          <w:lang w:eastAsia="zh-CN"/>
        </w:rPr>
        <w:tab/>
      </w:r>
      <w:r>
        <w:t>RFC 6809 (November 2012): "Mechanism to Indicate Support of Features and Capabilities in the Session Initiation Protocol (SIP)".</w:t>
      </w:r>
    </w:p>
    <w:p w14:paraId="7672D26D" w14:textId="77777777" w:rsidR="00F877FA" w:rsidRDefault="00F877FA" w:rsidP="002B5402">
      <w:pPr>
        <w:pStyle w:val="EX"/>
        <w:rPr>
          <w:lang w:eastAsia="zh-CN"/>
        </w:rPr>
      </w:pPr>
      <w:r>
        <w:rPr>
          <w:lang w:eastAsia="zh-CN"/>
        </w:rPr>
        <w:t>[25]</w:t>
      </w:r>
      <w:r>
        <w:rPr>
          <w:lang w:eastAsia="zh-CN"/>
        </w:rPr>
        <w:tab/>
      </w:r>
      <w:r>
        <w:t xml:space="preserve">RFC 5621 </w:t>
      </w:r>
      <w:r w:rsidRPr="00B81036">
        <w:rPr>
          <w:lang w:eastAsia="zh-CN"/>
        </w:rPr>
        <w:t>(</w:t>
      </w:r>
      <w:r>
        <w:rPr>
          <w:lang w:eastAsia="zh-CN"/>
        </w:rPr>
        <w:t>September</w:t>
      </w:r>
      <w:r w:rsidRPr="00B81036">
        <w:rPr>
          <w:lang w:eastAsia="zh-CN"/>
        </w:rPr>
        <w:t> 200</w:t>
      </w:r>
      <w:r>
        <w:rPr>
          <w:lang w:eastAsia="zh-CN"/>
        </w:rPr>
        <w:t>9</w:t>
      </w:r>
      <w:r w:rsidRPr="00B81036">
        <w:rPr>
          <w:lang w:eastAsia="zh-CN"/>
        </w:rPr>
        <w:t xml:space="preserve">): </w:t>
      </w:r>
      <w:r w:rsidRPr="00B81036">
        <w:t>"</w:t>
      </w:r>
      <w:r w:rsidRPr="00B81036">
        <w:rPr>
          <w:lang w:eastAsia="zh-CN"/>
        </w:rPr>
        <w:t>Message Body Handling in the Session Initiation Protocol (SIP)</w:t>
      </w:r>
      <w:r w:rsidRPr="00B81036">
        <w:t>"</w:t>
      </w:r>
      <w:r w:rsidRPr="00B81036">
        <w:rPr>
          <w:lang w:eastAsia="zh-CN"/>
        </w:rPr>
        <w:t>.</w:t>
      </w:r>
    </w:p>
    <w:p w14:paraId="2DFF953D" w14:textId="77777777" w:rsidR="00082883" w:rsidRDefault="00082883" w:rsidP="002B5402">
      <w:pPr>
        <w:pStyle w:val="EX"/>
      </w:pPr>
      <w:r>
        <w:t>[26]</w:t>
      </w:r>
      <w:r>
        <w:tab/>
        <w:t>RFC 4288 (December 2005</w:t>
      </w:r>
      <w:r w:rsidRPr="0091628F">
        <w:t xml:space="preserve">): </w:t>
      </w:r>
      <w:r w:rsidRPr="00D20CCB">
        <w:t>"</w:t>
      </w:r>
      <w:r>
        <w:t>Media Type Specifications and Registration Procedures".</w:t>
      </w:r>
    </w:p>
    <w:p w14:paraId="410CFF88" w14:textId="77777777" w:rsidR="00895318" w:rsidRPr="00AF25BD" w:rsidRDefault="00895318" w:rsidP="00895318">
      <w:pPr>
        <w:pStyle w:val="EX"/>
      </w:pPr>
      <w:r>
        <w:rPr>
          <w:lang w:eastAsia="zh-CN"/>
        </w:rPr>
        <w:t>[27]</w:t>
      </w:r>
      <w:r>
        <w:rPr>
          <w:lang w:eastAsia="zh-CN"/>
        </w:rPr>
        <w:tab/>
      </w:r>
      <w:r w:rsidRPr="00B81036">
        <w:t>RFC </w:t>
      </w:r>
      <w:r>
        <w:t>66</w:t>
      </w:r>
      <w:r w:rsidRPr="00B81036">
        <w:t>65 (Ju</w:t>
      </w:r>
      <w:r>
        <w:t>ly </w:t>
      </w:r>
      <w:r w:rsidRPr="00B81036">
        <w:t>20</w:t>
      </w:r>
      <w:r>
        <w:t>1</w:t>
      </w:r>
      <w:r w:rsidRPr="00B81036">
        <w:t>2): "</w:t>
      </w:r>
      <w:r>
        <w:t>SIP-</w:t>
      </w:r>
      <w:r w:rsidRPr="00B81036">
        <w:t>Specific Event Notification".</w:t>
      </w:r>
    </w:p>
    <w:p w14:paraId="2AB3CAFE" w14:textId="77777777" w:rsidR="006E1998" w:rsidRPr="00A0678C" w:rsidRDefault="006E1998" w:rsidP="006E1998">
      <w:pPr>
        <w:pStyle w:val="EX"/>
      </w:pPr>
      <w:r>
        <w:t>[28]</w:t>
      </w:r>
      <w:r>
        <w:tab/>
        <w:t>3GPP TS 22.011: "Service accessibility"</w:t>
      </w:r>
      <w:r w:rsidRPr="00A0678C">
        <w:t>.</w:t>
      </w:r>
    </w:p>
    <w:p w14:paraId="4E7F29CB" w14:textId="77777777" w:rsidR="006E1998" w:rsidRDefault="006E1998" w:rsidP="006E1998">
      <w:pPr>
        <w:pStyle w:val="EX"/>
        <w:rPr>
          <w:rFonts w:hint="eastAsia"/>
          <w:lang w:eastAsia="zh-CN"/>
        </w:rPr>
      </w:pPr>
      <w:r w:rsidRPr="00B81036">
        <w:t>[</w:t>
      </w:r>
      <w:r>
        <w:rPr>
          <w:lang w:eastAsia="ja-JP"/>
        </w:rPr>
        <w:t>29</w:t>
      </w:r>
      <w:r>
        <w:t>]</w:t>
      </w:r>
      <w:r>
        <w:tab/>
        <w:t>3GPP TS 23.</w:t>
      </w:r>
      <w:r>
        <w:rPr>
          <w:rFonts w:hint="eastAsia"/>
          <w:lang w:eastAsia="ja-JP"/>
        </w:rPr>
        <w:t>221</w:t>
      </w:r>
      <w:r w:rsidRPr="00B81036">
        <w:t>: "</w:t>
      </w:r>
      <w:r w:rsidRPr="003F15CC">
        <w:t>Architectural requirements</w:t>
      </w:r>
      <w:r w:rsidRPr="00B81036">
        <w:t>".</w:t>
      </w:r>
    </w:p>
    <w:p w14:paraId="7F73416F" w14:textId="77777777" w:rsidR="002B473D" w:rsidRDefault="006E1998" w:rsidP="002B473D">
      <w:pPr>
        <w:pStyle w:val="EX"/>
      </w:pPr>
      <w:r w:rsidRPr="00B81036">
        <w:t>[</w:t>
      </w:r>
      <w:r>
        <w:rPr>
          <w:lang w:eastAsia="ja-JP"/>
        </w:rPr>
        <w:t>30</w:t>
      </w:r>
      <w:r w:rsidRPr="00B81036">
        <w:t>]</w:t>
      </w:r>
      <w:r w:rsidRPr="00B81036">
        <w:tab/>
        <w:t>3GPP TS 2</w:t>
      </w:r>
      <w:r>
        <w:rPr>
          <w:rFonts w:hint="eastAsia"/>
          <w:lang w:eastAsia="ja-JP"/>
        </w:rPr>
        <w:t>4</w:t>
      </w:r>
      <w:r>
        <w:t>.</w:t>
      </w:r>
      <w:r>
        <w:rPr>
          <w:rFonts w:hint="eastAsia"/>
          <w:lang w:eastAsia="ja-JP"/>
        </w:rPr>
        <w:t>216</w:t>
      </w:r>
      <w:r w:rsidRPr="00B81036">
        <w:t>: "</w:t>
      </w:r>
      <w:r w:rsidRPr="00DF4978">
        <w:t>Communication Continuity Management Object (MO)</w:t>
      </w:r>
      <w:r w:rsidRPr="00B81036">
        <w:t>".</w:t>
      </w:r>
    </w:p>
    <w:p w14:paraId="03A246B9" w14:textId="77777777" w:rsidR="006E1998" w:rsidRPr="003F15CC" w:rsidRDefault="002B473D" w:rsidP="002B473D">
      <w:pPr>
        <w:pStyle w:val="EX"/>
        <w:rPr>
          <w:rFonts w:hint="eastAsia"/>
          <w:noProof/>
          <w:lang w:eastAsia="ja-JP"/>
        </w:rPr>
      </w:pPr>
      <w:r>
        <w:t>[31</w:t>
      </w:r>
      <w:r w:rsidRPr="00FE320E">
        <w:t>]</w:t>
      </w:r>
      <w:r w:rsidRPr="00FE320E">
        <w:tab/>
        <w:t>3GPP</w:t>
      </w:r>
      <w:r>
        <w:t> </w:t>
      </w:r>
      <w:r w:rsidRPr="00FE320E">
        <w:t>TS 23.122: "Non-Access-Stratum functions related to Mobile Station (MS) in idle mode".</w:t>
      </w:r>
    </w:p>
    <w:p w14:paraId="037FE361" w14:textId="77777777" w:rsidR="004A3549" w:rsidRPr="00AF25BD" w:rsidRDefault="004A3549" w:rsidP="00D7671F">
      <w:pPr>
        <w:pStyle w:val="Rubrik1"/>
      </w:pPr>
      <w:bookmarkStart w:id="11" w:name="_Toc533146184"/>
      <w:bookmarkStart w:id="12" w:name="_Toc123578102"/>
      <w:r w:rsidRPr="00AF25BD">
        <w:t>3</w:t>
      </w:r>
      <w:r w:rsidRPr="00AF25BD">
        <w:tab/>
        <w:t>Definitions and abbreviations</w:t>
      </w:r>
      <w:bookmarkEnd w:id="11"/>
      <w:bookmarkEnd w:id="12"/>
    </w:p>
    <w:p w14:paraId="5C42AE3E" w14:textId="77777777" w:rsidR="004A3549" w:rsidRPr="00AF25BD" w:rsidRDefault="004A3549" w:rsidP="00D7671F">
      <w:pPr>
        <w:pStyle w:val="Rubrik2"/>
      </w:pPr>
      <w:bookmarkStart w:id="13" w:name="_Toc533146185"/>
      <w:bookmarkStart w:id="14" w:name="_Toc123578103"/>
      <w:r w:rsidRPr="00AF25BD">
        <w:t>3.1</w:t>
      </w:r>
      <w:r w:rsidRPr="00AF25BD">
        <w:tab/>
        <w:t>Definitions</w:t>
      </w:r>
      <w:bookmarkEnd w:id="13"/>
      <w:bookmarkEnd w:id="14"/>
    </w:p>
    <w:p w14:paraId="05236E99" w14:textId="77777777" w:rsidR="004A3549" w:rsidRPr="00AF25BD" w:rsidRDefault="004A3549">
      <w:r w:rsidRPr="00AF25BD">
        <w:t xml:space="preserve">For the purposes of the present document, the terms and definitions given in </w:t>
      </w:r>
      <w:r w:rsidR="00383736" w:rsidRPr="00AF25BD">
        <w:t>TR</w:t>
      </w:r>
      <w:r w:rsidR="003E2780" w:rsidRPr="00AF25BD">
        <w:t> </w:t>
      </w:r>
      <w:r w:rsidR="00383736" w:rsidRPr="00AF25BD">
        <w:t>21.905</w:t>
      </w:r>
      <w:r w:rsidR="003E2780" w:rsidRPr="00AF25BD">
        <w:t> [</w:t>
      </w:r>
      <w:r w:rsidR="00176948" w:rsidRPr="00AF25BD">
        <w:t>1</w:t>
      </w:r>
      <w:r w:rsidR="003E2780" w:rsidRPr="00AF25BD">
        <w:t>]</w:t>
      </w:r>
      <w:r w:rsidR="00383736" w:rsidRPr="00AF25BD">
        <w:t xml:space="preserve"> </w:t>
      </w:r>
      <w:r w:rsidRPr="00AF25BD">
        <w:t>and the following apply.</w:t>
      </w:r>
      <w:r w:rsidR="00AD2CAE" w:rsidRPr="00AF25BD">
        <w:t xml:space="preserve"> </w:t>
      </w:r>
      <w:r w:rsidR="00383736" w:rsidRPr="00AF25BD">
        <w:t xml:space="preserve">A term defined in the present document takes precedence over the definition </w:t>
      </w:r>
      <w:r w:rsidR="003E2780" w:rsidRPr="00AF25BD">
        <w:t>of the same term, if any, in TR </w:t>
      </w:r>
      <w:r w:rsidR="00383736" w:rsidRPr="00AF25BD">
        <w:t>21.905</w:t>
      </w:r>
      <w:r w:rsidR="003E2780" w:rsidRPr="00AF25BD">
        <w:t> [</w:t>
      </w:r>
      <w:r w:rsidR="00176948" w:rsidRPr="00AF25BD">
        <w:t>1</w:t>
      </w:r>
      <w:r w:rsidR="003E2780" w:rsidRPr="00AF25BD">
        <w:t>]</w:t>
      </w:r>
      <w:r w:rsidR="00383736" w:rsidRPr="00AF25BD">
        <w:t>.</w:t>
      </w:r>
    </w:p>
    <w:p w14:paraId="3B56908A" w14:textId="77777777" w:rsidR="00B371A6" w:rsidRDefault="00B371A6" w:rsidP="00B371A6">
      <w:pPr>
        <w:rPr>
          <w:b/>
        </w:rPr>
      </w:pPr>
      <w:r w:rsidRPr="0039117B">
        <w:rPr>
          <w:b/>
        </w:rPr>
        <w:t>MSISDN less operation</w:t>
      </w:r>
      <w:r w:rsidRPr="00AF25BD">
        <w:rPr>
          <w:b/>
        </w:rPr>
        <w:t>:</w:t>
      </w:r>
      <w:r>
        <w:rPr>
          <w:b/>
        </w:rPr>
        <w:t xml:space="preserve"> </w:t>
      </w:r>
      <w:r w:rsidRPr="0039117B">
        <w:rPr>
          <w:lang w:eastAsia="zh-CN"/>
        </w:rPr>
        <w:t xml:space="preserve">Operation of </w:t>
      </w:r>
      <w:r>
        <w:rPr>
          <w:lang w:eastAsia="zh-CN"/>
        </w:rPr>
        <w:t>SMS over IP</w:t>
      </w:r>
      <w:r w:rsidRPr="0039117B">
        <w:rPr>
          <w:lang w:eastAsia="zh-CN"/>
        </w:rPr>
        <w:t xml:space="preserve"> for subscriber without MSISDN</w:t>
      </w:r>
      <w:r>
        <w:rPr>
          <w:lang w:eastAsia="zh-CN"/>
        </w:rPr>
        <w:t xml:space="preserve"> in the subscription profile</w:t>
      </w:r>
      <w:r w:rsidRPr="0039117B">
        <w:rPr>
          <w:lang w:eastAsia="zh-CN"/>
        </w:rPr>
        <w:t xml:space="preserve"> as defined in </w:t>
      </w:r>
      <w:r w:rsidRPr="00575218">
        <w:rPr>
          <w:lang w:eastAsia="zh-CN"/>
        </w:rPr>
        <w:t>3GPP TS 23.204</w:t>
      </w:r>
      <w:r w:rsidRPr="00AF25BD">
        <w:t> </w:t>
      </w:r>
      <w:r>
        <w:rPr>
          <w:lang w:eastAsia="zh-CN"/>
        </w:rPr>
        <w:t xml:space="preserve">[5] in </w:t>
      </w:r>
      <w:r w:rsidR="008B4789">
        <w:rPr>
          <w:lang w:eastAsia="zh-CN"/>
        </w:rPr>
        <w:t>clause</w:t>
      </w:r>
      <w:r w:rsidRPr="00AF25BD">
        <w:t> </w:t>
      </w:r>
      <w:r w:rsidRPr="00575218">
        <w:rPr>
          <w:lang w:eastAsia="zh-CN"/>
        </w:rPr>
        <w:t>6.0a</w:t>
      </w:r>
      <w:r>
        <w:rPr>
          <w:lang w:eastAsia="zh-CN"/>
        </w:rPr>
        <w:t>.</w:t>
      </w:r>
    </w:p>
    <w:p w14:paraId="02F3D760" w14:textId="77777777" w:rsidR="003863E6" w:rsidRPr="00AF25BD" w:rsidRDefault="003863E6" w:rsidP="003863E6">
      <w:r w:rsidRPr="00AF25BD">
        <w:rPr>
          <w:b/>
        </w:rPr>
        <w:t>SM-over-IP sender:</w:t>
      </w:r>
      <w:r w:rsidRPr="00AF25BD">
        <w:t xml:space="preserve"> </w:t>
      </w:r>
      <w:r w:rsidR="00B949C7" w:rsidRPr="00AF25BD">
        <w:t xml:space="preserve">the A party </w:t>
      </w:r>
      <w:r w:rsidRPr="00AF25BD">
        <w:t xml:space="preserve">that </w:t>
      </w:r>
      <w:r w:rsidR="00B949C7" w:rsidRPr="00AF25BD">
        <w:t>sends an SM using</w:t>
      </w:r>
      <w:r w:rsidR="001B4A9D" w:rsidRPr="00AF25BD">
        <w:t xml:space="preserve"> </w:t>
      </w:r>
      <w:r w:rsidRPr="00AF25BD">
        <w:t>a SIP MESSAGE request including a vnd.3gpp.sms payload (introduced in 3GPP TS 23.140 [4]).</w:t>
      </w:r>
    </w:p>
    <w:p w14:paraId="5F9A3E29" w14:textId="77777777" w:rsidR="003863E6" w:rsidRPr="00AF25BD" w:rsidRDefault="003863E6" w:rsidP="003863E6">
      <w:r w:rsidRPr="00AF25BD">
        <w:rPr>
          <w:b/>
        </w:rPr>
        <w:t>SM-over-IP receiver:</w:t>
      </w:r>
      <w:r w:rsidRPr="00AF25BD">
        <w:t xml:space="preserve"> </w:t>
      </w:r>
      <w:r w:rsidR="00B949C7" w:rsidRPr="00AF25BD">
        <w:t xml:space="preserve">the B party </w:t>
      </w:r>
      <w:r w:rsidRPr="00AF25BD">
        <w:t xml:space="preserve">that </w:t>
      </w:r>
      <w:r w:rsidR="00B949C7" w:rsidRPr="00AF25BD">
        <w:t xml:space="preserve">receives an SM encapsulated in </w:t>
      </w:r>
      <w:r w:rsidRPr="00AF25BD">
        <w:t xml:space="preserve">the vnd.3gpp.sms payload </w:t>
      </w:r>
      <w:r w:rsidR="00B949C7" w:rsidRPr="00AF25BD">
        <w:t>of</w:t>
      </w:r>
      <w:r w:rsidRPr="00AF25BD">
        <w:t xml:space="preserve"> a SIP MESSAGE request</w:t>
      </w:r>
      <w:r w:rsidR="00B949C7" w:rsidRPr="00AF25BD">
        <w:t>.</w:t>
      </w:r>
    </w:p>
    <w:p w14:paraId="3B4FA541" w14:textId="77777777" w:rsidR="003863E6" w:rsidRPr="00AF25BD" w:rsidRDefault="003863E6" w:rsidP="003863E6">
      <w:r w:rsidRPr="00AF25BD">
        <w:t>For the purposes of the present document, the following terms and definitions given in RFC 3261 [12] apply.</w:t>
      </w:r>
    </w:p>
    <w:p w14:paraId="798390D7" w14:textId="77777777" w:rsidR="003863E6" w:rsidRPr="00AF25BD" w:rsidRDefault="003863E6" w:rsidP="003863E6">
      <w:pPr>
        <w:pStyle w:val="EW"/>
        <w:rPr>
          <w:b/>
          <w:bCs/>
        </w:rPr>
      </w:pPr>
      <w:r w:rsidRPr="00AF25BD">
        <w:rPr>
          <w:b/>
          <w:bCs/>
        </w:rPr>
        <w:t>Header</w:t>
      </w:r>
    </w:p>
    <w:p w14:paraId="47588D54" w14:textId="77777777" w:rsidR="003863E6" w:rsidRPr="00AF25BD" w:rsidRDefault="003863E6" w:rsidP="003863E6">
      <w:pPr>
        <w:pStyle w:val="EW"/>
        <w:rPr>
          <w:b/>
          <w:bCs/>
        </w:rPr>
      </w:pPr>
      <w:r w:rsidRPr="00AF25BD">
        <w:rPr>
          <w:b/>
          <w:bCs/>
        </w:rPr>
        <w:t>Header field</w:t>
      </w:r>
    </w:p>
    <w:p w14:paraId="2B32A7DC" w14:textId="77777777" w:rsidR="003863E6" w:rsidRPr="00AF25BD" w:rsidRDefault="003863E6" w:rsidP="003863E6">
      <w:pPr>
        <w:pStyle w:val="EW"/>
        <w:rPr>
          <w:b/>
          <w:bCs/>
        </w:rPr>
      </w:pPr>
      <w:r w:rsidRPr="00AF25BD">
        <w:rPr>
          <w:b/>
          <w:bCs/>
        </w:rPr>
        <w:t>Method</w:t>
      </w:r>
    </w:p>
    <w:p w14:paraId="515E5C51" w14:textId="77777777" w:rsidR="003863E6" w:rsidRPr="00AF25BD" w:rsidRDefault="003863E6" w:rsidP="003863E6">
      <w:pPr>
        <w:pStyle w:val="EW"/>
        <w:rPr>
          <w:b/>
          <w:bCs/>
        </w:rPr>
      </w:pPr>
      <w:r w:rsidRPr="00AF25BD">
        <w:rPr>
          <w:b/>
          <w:bCs/>
        </w:rPr>
        <w:t>Request</w:t>
      </w:r>
    </w:p>
    <w:p w14:paraId="2C086E83" w14:textId="77777777" w:rsidR="003863E6" w:rsidRPr="00AF25BD" w:rsidRDefault="003863E6" w:rsidP="003863E6">
      <w:pPr>
        <w:pStyle w:val="EW"/>
        <w:rPr>
          <w:b/>
          <w:bCs/>
        </w:rPr>
      </w:pPr>
      <w:r w:rsidRPr="00AF25BD">
        <w:rPr>
          <w:b/>
          <w:bCs/>
        </w:rPr>
        <w:t>Response</w:t>
      </w:r>
    </w:p>
    <w:p w14:paraId="5A845E52" w14:textId="77777777" w:rsidR="003863E6" w:rsidRPr="00AF25BD" w:rsidRDefault="003863E6" w:rsidP="003863E6">
      <w:pPr>
        <w:pStyle w:val="EW"/>
        <w:rPr>
          <w:b/>
          <w:bCs/>
        </w:rPr>
      </w:pPr>
      <w:r w:rsidRPr="00AF25BD">
        <w:rPr>
          <w:b/>
          <w:bCs/>
        </w:rPr>
        <w:t>(SIP) transaction</w:t>
      </w:r>
    </w:p>
    <w:p w14:paraId="23235B9D" w14:textId="77777777" w:rsidR="003863E6" w:rsidRPr="00AF25BD" w:rsidRDefault="003863E6" w:rsidP="003863E6">
      <w:pPr>
        <w:pStyle w:val="EW"/>
      </w:pPr>
      <w:r w:rsidRPr="00AF25BD">
        <w:rPr>
          <w:b/>
          <w:bCs/>
        </w:rPr>
        <w:t>Status-code</w:t>
      </w:r>
      <w:r w:rsidRPr="00AF25BD">
        <w:t xml:space="preserve"> (see RFC 3261 [12], </w:t>
      </w:r>
      <w:r w:rsidR="008B4789">
        <w:t>clause</w:t>
      </w:r>
      <w:r w:rsidRPr="00AF25BD">
        <w:t> 7.2)</w:t>
      </w:r>
    </w:p>
    <w:p w14:paraId="1E7E5820" w14:textId="77777777" w:rsidR="003863E6" w:rsidRPr="00AF25BD" w:rsidRDefault="003863E6" w:rsidP="003863E6">
      <w:pPr>
        <w:pStyle w:val="EX"/>
      </w:pPr>
      <w:r w:rsidRPr="00AF25BD">
        <w:rPr>
          <w:b/>
          <w:bCs/>
        </w:rPr>
        <w:t>Tag</w:t>
      </w:r>
      <w:r w:rsidRPr="00AF25BD">
        <w:t xml:space="preserve"> (see RFC 3261 [12], </w:t>
      </w:r>
      <w:r w:rsidR="008B4789">
        <w:t>clause</w:t>
      </w:r>
      <w:r w:rsidRPr="00AF25BD">
        <w:t> 19.3)</w:t>
      </w:r>
    </w:p>
    <w:p w14:paraId="70077F0A" w14:textId="77777777" w:rsidR="003863E6" w:rsidRPr="00AF25BD" w:rsidRDefault="003863E6" w:rsidP="003863E6">
      <w:r w:rsidRPr="00AF25BD">
        <w:lastRenderedPageBreak/>
        <w:t>For the purposes of the present document, the following terms and definitions given in 3GPP TS 23.002 [</w:t>
      </w:r>
      <w:r w:rsidRPr="00AF25BD">
        <w:rPr>
          <w:noProof/>
        </w:rPr>
        <w:t>2</w:t>
      </w:r>
      <w:r w:rsidRPr="00AF25BD">
        <w:t xml:space="preserve">], </w:t>
      </w:r>
      <w:r w:rsidR="008B4789">
        <w:t>clause</w:t>
      </w:r>
      <w:r w:rsidRPr="00AF25BD">
        <w:t>s 4.1.1.1 and 4a.7 apply:</w:t>
      </w:r>
    </w:p>
    <w:p w14:paraId="6AA1A468" w14:textId="77777777" w:rsidR="003863E6" w:rsidRPr="00AF25BD" w:rsidRDefault="003863E6" w:rsidP="003863E6">
      <w:pPr>
        <w:pStyle w:val="EW"/>
        <w:rPr>
          <w:b/>
          <w:bCs/>
        </w:rPr>
      </w:pPr>
      <w:r w:rsidRPr="00AF25BD">
        <w:rPr>
          <w:b/>
          <w:bCs/>
        </w:rPr>
        <w:t>Call Session Control Function (CSCF)</w:t>
      </w:r>
    </w:p>
    <w:p w14:paraId="562D1AB2" w14:textId="77777777" w:rsidR="003863E6" w:rsidRPr="00AF25BD" w:rsidRDefault="003863E6" w:rsidP="003863E6">
      <w:pPr>
        <w:pStyle w:val="EX"/>
        <w:rPr>
          <w:b/>
          <w:bCs/>
        </w:rPr>
      </w:pPr>
      <w:r w:rsidRPr="00AF25BD">
        <w:rPr>
          <w:b/>
          <w:bCs/>
        </w:rPr>
        <w:t>Home Subscriber Server (HSS)</w:t>
      </w:r>
    </w:p>
    <w:p w14:paraId="1B66149B" w14:textId="77777777" w:rsidR="003863E6" w:rsidRPr="00AF25BD" w:rsidRDefault="003863E6" w:rsidP="003863E6">
      <w:pPr>
        <w:keepNext/>
        <w:keepLines/>
      </w:pPr>
      <w:r w:rsidRPr="00AF25BD">
        <w:t xml:space="preserve">For the purposes of the present document, the following terms and definitions given in 3GPP TS 23.218 [6], </w:t>
      </w:r>
      <w:r w:rsidR="008B4789">
        <w:t>clause</w:t>
      </w:r>
      <w:r w:rsidRPr="00AF25BD">
        <w:t> 3.1 apply:</w:t>
      </w:r>
    </w:p>
    <w:p w14:paraId="36312E0A" w14:textId="77777777" w:rsidR="003863E6" w:rsidRPr="00AF25BD" w:rsidRDefault="003863E6" w:rsidP="003863E6">
      <w:pPr>
        <w:pStyle w:val="EW"/>
        <w:keepNext/>
        <w:rPr>
          <w:b/>
        </w:rPr>
      </w:pPr>
      <w:r w:rsidRPr="00AF25BD">
        <w:rPr>
          <w:b/>
        </w:rPr>
        <w:t>Filter criteria</w:t>
      </w:r>
    </w:p>
    <w:p w14:paraId="17C00429" w14:textId="77777777" w:rsidR="003863E6" w:rsidRPr="00AF25BD" w:rsidRDefault="003863E6" w:rsidP="003863E6">
      <w:pPr>
        <w:pStyle w:val="EX"/>
        <w:rPr>
          <w:b/>
        </w:rPr>
      </w:pPr>
      <w:r w:rsidRPr="00AF25BD">
        <w:rPr>
          <w:b/>
          <w:bCs/>
        </w:rPr>
        <w:t>Initial filter criteria</w:t>
      </w:r>
    </w:p>
    <w:p w14:paraId="3C6C5A28" w14:textId="77777777" w:rsidR="003863E6" w:rsidRPr="00AF25BD" w:rsidRDefault="003863E6" w:rsidP="003863E6">
      <w:r w:rsidRPr="00AF25BD">
        <w:t>For the purposes of the present document, the following terms and definitions given in 3GPP TS 23.228 [</w:t>
      </w:r>
      <w:r w:rsidRPr="00AF25BD">
        <w:rPr>
          <w:noProof/>
        </w:rPr>
        <w:t>7</w:t>
      </w:r>
      <w:r w:rsidRPr="00AF25BD">
        <w:t xml:space="preserve">], </w:t>
      </w:r>
      <w:r w:rsidR="008B4789">
        <w:t>clause</w:t>
      </w:r>
      <w:r w:rsidRPr="00AF25BD">
        <w:t>s 4.3.3.1</w:t>
      </w:r>
      <w:r w:rsidR="007F7128" w:rsidRPr="00AF25BD">
        <w:t>, 4.3.6</w:t>
      </w:r>
      <w:r w:rsidRPr="00AF25BD">
        <w:t xml:space="preserve"> and 4.6 apply:</w:t>
      </w:r>
    </w:p>
    <w:p w14:paraId="23CB9264" w14:textId="77777777" w:rsidR="003863E6" w:rsidRPr="00AF25BD" w:rsidRDefault="003863E6" w:rsidP="003863E6">
      <w:pPr>
        <w:pStyle w:val="EW"/>
        <w:rPr>
          <w:b/>
          <w:bCs/>
        </w:rPr>
      </w:pPr>
      <w:r w:rsidRPr="00AF25BD">
        <w:rPr>
          <w:b/>
          <w:bCs/>
        </w:rPr>
        <w:t>Interrogating-CSCF (I-CSCF)</w:t>
      </w:r>
    </w:p>
    <w:p w14:paraId="53BBC258" w14:textId="77777777" w:rsidR="007F7128" w:rsidRPr="00AF25BD" w:rsidRDefault="007F7128" w:rsidP="007F7128">
      <w:pPr>
        <w:pStyle w:val="EW"/>
        <w:rPr>
          <w:b/>
          <w:bCs/>
        </w:rPr>
      </w:pPr>
      <w:r w:rsidRPr="00AF25BD">
        <w:rPr>
          <w:b/>
          <w:bCs/>
        </w:rPr>
        <w:t>Public Service Identity (PSI)</w:t>
      </w:r>
    </w:p>
    <w:p w14:paraId="651B96C3" w14:textId="77777777" w:rsidR="003863E6" w:rsidRPr="00AF25BD" w:rsidRDefault="003863E6" w:rsidP="003863E6">
      <w:pPr>
        <w:pStyle w:val="EW"/>
        <w:rPr>
          <w:b/>
          <w:bCs/>
        </w:rPr>
      </w:pPr>
      <w:r w:rsidRPr="00AF25BD">
        <w:rPr>
          <w:b/>
          <w:bCs/>
        </w:rPr>
        <w:t>Proxy-CSCF (P-CSCF)</w:t>
      </w:r>
    </w:p>
    <w:p w14:paraId="6E73AD26" w14:textId="77777777" w:rsidR="003863E6" w:rsidRPr="00AF25BD" w:rsidRDefault="003863E6" w:rsidP="003863E6">
      <w:pPr>
        <w:pStyle w:val="EX"/>
        <w:rPr>
          <w:b/>
          <w:bCs/>
        </w:rPr>
      </w:pPr>
      <w:r w:rsidRPr="00AF25BD">
        <w:rPr>
          <w:b/>
          <w:bCs/>
        </w:rPr>
        <w:t>Serving-CSCF (S-CSCF)</w:t>
      </w:r>
    </w:p>
    <w:p w14:paraId="66C683BD" w14:textId="77777777" w:rsidR="006E1998" w:rsidRDefault="006E1998" w:rsidP="006E1998">
      <w:r>
        <w:t xml:space="preserve">For the purposes of the present document, the following terms and definitions given in </w:t>
      </w:r>
      <w:r w:rsidRPr="00C922F4">
        <w:t>3GPP TS </w:t>
      </w:r>
      <w:r>
        <w:t>22.011</w:t>
      </w:r>
      <w:r w:rsidRPr="00C922F4">
        <w:t> [</w:t>
      </w:r>
      <w:r>
        <w:t>28</w:t>
      </w:r>
      <w:r w:rsidRPr="00C922F4">
        <w:t>]</w:t>
      </w:r>
      <w:r>
        <w:t xml:space="preserve"> apply:</w:t>
      </w:r>
    </w:p>
    <w:p w14:paraId="68B8CA17" w14:textId="77777777" w:rsidR="006E1998" w:rsidRDefault="006E1998" w:rsidP="006E1998">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142DCBCB" w14:textId="77777777" w:rsidR="006E1998" w:rsidRPr="00381A53" w:rsidRDefault="006E1998" w:rsidP="006E1998">
      <w:pPr>
        <w:pStyle w:val="EX"/>
        <w:rPr>
          <w:b/>
          <w:lang w:val="en-US" w:eastAsia="zh-CN"/>
        </w:rPr>
      </w:pPr>
      <w:r w:rsidRPr="00381A53">
        <w:rPr>
          <w:b/>
          <w:lang w:val="cs-CZ"/>
        </w:rPr>
        <w:t>3GPP PS data off exempt service</w:t>
      </w:r>
    </w:p>
    <w:p w14:paraId="3BEFF2C1" w14:textId="77777777" w:rsidR="006E1998" w:rsidRDefault="006E1998" w:rsidP="006E1998">
      <w:r>
        <w:t xml:space="preserve">For the purposes of the present document, the following terms and definitions given in </w:t>
      </w:r>
      <w:r w:rsidRPr="00C922F4">
        <w:t>3GPP TS 24.229 [10]</w:t>
      </w:r>
      <w:r>
        <w:t xml:space="preserve"> apply:</w:t>
      </w:r>
    </w:p>
    <w:p w14:paraId="7F409EF1" w14:textId="77777777" w:rsidR="002B473D" w:rsidRDefault="006E1998" w:rsidP="002B473D">
      <w:pPr>
        <w:pStyle w:val="EX"/>
        <w:rPr>
          <w:b/>
          <w:bCs/>
          <w:lang w:val="cs-CZ"/>
        </w:rPr>
      </w:pPr>
      <w:r>
        <w:rPr>
          <w:b/>
          <w:bCs/>
          <w:lang w:val="cs-CZ"/>
        </w:rPr>
        <w:t>3GPP PS data off status</w:t>
      </w:r>
    </w:p>
    <w:p w14:paraId="6D1E72AB" w14:textId="77777777" w:rsidR="002B473D" w:rsidRDefault="002B473D" w:rsidP="002B473D">
      <w:r w:rsidRPr="007E6407">
        <w:t>For the purposes of the present document, the following terms and definitions given in 3GPP TS 23.</w:t>
      </w:r>
      <w:r>
        <w:rPr>
          <w:rFonts w:hint="eastAsia"/>
        </w:rPr>
        <w:t>122</w:t>
      </w:r>
      <w:r w:rsidRPr="007E6407">
        <w:t> </w:t>
      </w:r>
      <w:r>
        <w:t>[31]</w:t>
      </w:r>
      <w:r w:rsidRPr="007E6407">
        <w:t xml:space="preserve"> apply:</w:t>
      </w:r>
    </w:p>
    <w:p w14:paraId="4421F259" w14:textId="77777777" w:rsidR="002B473D" w:rsidRDefault="002B473D" w:rsidP="002B473D">
      <w:pPr>
        <w:pStyle w:val="EW"/>
        <w:rPr>
          <w:rFonts w:hint="eastAsia"/>
          <w:b/>
          <w:lang w:eastAsia="zh-CN"/>
        </w:rPr>
      </w:pPr>
      <w:r>
        <w:rPr>
          <w:rFonts w:hint="eastAsia"/>
          <w:b/>
          <w:lang w:eastAsia="zh-CN"/>
        </w:rPr>
        <w:t>Equ</w:t>
      </w:r>
      <w:r>
        <w:rPr>
          <w:b/>
          <w:lang w:eastAsia="zh-CN"/>
        </w:rPr>
        <w:t>ivalent Home PLMN (EHPLMN)</w:t>
      </w:r>
    </w:p>
    <w:p w14:paraId="655B0D48" w14:textId="77777777" w:rsidR="002B473D" w:rsidRPr="00B81036" w:rsidRDefault="002B473D" w:rsidP="002B473D">
      <w:pPr>
        <w:pStyle w:val="EW"/>
        <w:rPr>
          <w:b/>
        </w:rPr>
      </w:pPr>
      <w:r w:rsidRPr="00B81036">
        <w:rPr>
          <w:b/>
        </w:rPr>
        <w:t>Home PLMN (HPLMN)</w:t>
      </w:r>
    </w:p>
    <w:p w14:paraId="711971E6" w14:textId="77777777" w:rsidR="006E1998" w:rsidRPr="002B473D" w:rsidRDefault="002B473D" w:rsidP="006E1998">
      <w:pPr>
        <w:pStyle w:val="EX"/>
      </w:pPr>
      <w:r w:rsidRPr="00C14126">
        <w:rPr>
          <w:b/>
        </w:rPr>
        <w:t>Visited PLMN (VPLMN)</w:t>
      </w:r>
    </w:p>
    <w:p w14:paraId="78337039" w14:textId="77777777" w:rsidR="004A3549" w:rsidRPr="00AF25BD" w:rsidRDefault="004A3549" w:rsidP="00D7671F">
      <w:pPr>
        <w:pStyle w:val="Rubrik2"/>
      </w:pPr>
      <w:bookmarkStart w:id="15" w:name="_Toc533146186"/>
      <w:bookmarkStart w:id="16" w:name="_Toc123578104"/>
      <w:r w:rsidRPr="00AF25BD">
        <w:t>3.2</w:t>
      </w:r>
      <w:r w:rsidRPr="00AF25BD">
        <w:tab/>
        <w:t>Abbreviations</w:t>
      </w:r>
      <w:bookmarkEnd w:id="15"/>
      <w:bookmarkEnd w:id="16"/>
    </w:p>
    <w:p w14:paraId="68653BA8" w14:textId="77777777" w:rsidR="004A3549" w:rsidRPr="00AF25BD" w:rsidRDefault="004A3549">
      <w:pPr>
        <w:keepNext/>
      </w:pPr>
      <w:r w:rsidRPr="00AF25BD">
        <w:t xml:space="preserve">For the purposes of the present document, the abbreviations </w:t>
      </w:r>
      <w:r w:rsidR="008C6DB3" w:rsidRPr="00AF25BD">
        <w:t>given in TR 21.905</w:t>
      </w:r>
      <w:r w:rsidR="00706392" w:rsidRPr="00AF25BD">
        <w:t> </w:t>
      </w:r>
      <w:r w:rsidR="008C6DB3" w:rsidRPr="00AF25BD">
        <w:t>[</w:t>
      </w:r>
      <w:r w:rsidR="00C25FF1" w:rsidRPr="00AF25BD">
        <w:t>1</w:t>
      </w:r>
      <w:r w:rsidR="008C6DB3" w:rsidRPr="00AF25BD">
        <w:t>]</w:t>
      </w:r>
      <w:r w:rsidR="001B4A9D" w:rsidRPr="00AF25BD">
        <w:t>, TS 23.040 [3]</w:t>
      </w:r>
      <w:r w:rsidR="008C6DB3" w:rsidRPr="00AF25BD">
        <w:t xml:space="preserve"> and the following </w:t>
      </w:r>
      <w:r w:rsidRPr="00AF25BD">
        <w:t>apply</w:t>
      </w:r>
      <w:r w:rsidR="008C6DB3" w:rsidRPr="00AF25BD">
        <w:t>. An abbreviation defined in the present document takes precedence over the definition of the same abbreviation, if any, in TR 21.905 [</w:t>
      </w:r>
      <w:r w:rsidR="007020DA" w:rsidRPr="00AF25BD">
        <w:t>1</w:t>
      </w:r>
      <w:r w:rsidR="008C6DB3" w:rsidRPr="00AF25BD">
        <w:t>].</w:t>
      </w:r>
    </w:p>
    <w:p w14:paraId="0EAE8D1A" w14:textId="77777777" w:rsidR="003863E6" w:rsidRPr="00AF25BD" w:rsidRDefault="003863E6" w:rsidP="003863E6">
      <w:pPr>
        <w:pStyle w:val="EW"/>
      </w:pPr>
      <w:r w:rsidRPr="00AF25BD">
        <w:t>AS</w:t>
      </w:r>
      <w:r w:rsidRPr="00AF25BD">
        <w:tab/>
        <w:t>Application Server</w:t>
      </w:r>
    </w:p>
    <w:p w14:paraId="5967D597" w14:textId="77777777" w:rsidR="006E1998" w:rsidRDefault="003863E6" w:rsidP="006E1998">
      <w:pPr>
        <w:pStyle w:val="EW"/>
      </w:pPr>
      <w:r w:rsidRPr="00AF25BD">
        <w:t>IP-SM-GW</w:t>
      </w:r>
      <w:r w:rsidRPr="00AF25BD">
        <w:tab/>
        <w:t>IP-Short-Message-Gateway</w:t>
      </w:r>
    </w:p>
    <w:p w14:paraId="7F79F611" w14:textId="77777777" w:rsidR="003863E6" w:rsidRPr="00AF25BD" w:rsidRDefault="006E1998" w:rsidP="006E1998">
      <w:pPr>
        <w:pStyle w:val="EW"/>
      </w:pPr>
      <w:r>
        <w:t>PS</w:t>
      </w:r>
      <w:r>
        <w:tab/>
        <w:t>Packet Switched</w:t>
      </w:r>
    </w:p>
    <w:p w14:paraId="04E1DFD1" w14:textId="77777777" w:rsidR="004A3549" w:rsidRPr="00AF25BD" w:rsidRDefault="004A3549" w:rsidP="00D7671F">
      <w:pPr>
        <w:pStyle w:val="Rubrik1"/>
      </w:pPr>
      <w:bookmarkStart w:id="17" w:name="_Toc533146187"/>
      <w:bookmarkStart w:id="18" w:name="_Toc123578105"/>
      <w:r w:rsidRPr="00AF25BD">
        <w:t>4</w:t>
      </w:r>
      <w:r w:rsidRPr="00AF25BD">
        <w:tab/>
      </w:r>
      <w:r w:rsidR="00C22926" w:rsidRPr="00AF25BD">
        <w:t>Overview of SMS over IP</w:t>
      </w:r>
      <w:r w:rsidR="005B42D9" w:rsidRPr="00AF25BD">
        <w:t xml:space="preserve"> functionality</w:t>
      </w:r>
      <w:bookmarkEnd w:id="17"/>
      <w:bookmarkEnd w:id="18"/>
    </w:p>
    <w:p w14:paraId="68540F4B" w14:textId="77777777" w:rsidR="002B1118" w:rsidRPr="00AF25BD" w:rsidRDefault="002B1118" w:rsidP="00D7671F">
      <w:pPr>
        <w:pStyle w:val="Rubrik2"/>
      </w:pPr>
      <w:bookmarkStart w:id="19" w:name="_Toc533146188"/>
      <w:bookmarkStart w:id="20" w:name="_Toc123578106"/>
      <w:r w:rsidRPr="00AF25BD">
        <w:t>4.1</w:t>
      </w:r>
      <w:r w:rsidRPr="00AF25BD">
        <w:tab/>
        <w:t>Introduction</w:t>
      </w:r>
      <w:bookmarkEnd w:id="19"/>
      <w:bookmarkEnd w:id="20"/>
    </w:p>
    <w:p w14:paraId="7BDB9D30" w14:textId="77777777" w:rsidR="003863E6" w:rsidRPr="00AF25BD" w:rsidRDefault="003863E6" w:rsidP="003863E6">
      <w:pPr>
        <w:keepNext/>
        <w:keepLines/>
      </w:pPr>
      <w:r w:rsidRPr="00AF25BD">
        <w:t xml:space="preserve">SMS over IP functionality provides the UE with the capability of sending traditional </w:t>
      </w:r>
      <w:r w:rsidR="00A33354" w:rsidRPr="00AF25BD">
        <w:t xml:space="preserve">short </w:t>
      </w:r>
      <w:r w:rsidRPr="00AF25BD">
        <w:t xml:space="preserve">messages over IMS network. The architecture for SMS </w:t>
      </w:r>
      <w:r w:rsidR="001B4A9D" w:rsidRPr="00AF25BD">
        <w:t xml:space="preserve">is specified in 3GPP TS 23.040 [3] and for SMS </w:t>
      </w:r>
      <w:r w:rsidRPr="00AF25BD">
        <w:t>over IP functionality in 3GPP TS 23.204 [</w:t>
      </w:r>
      <w:r w:rsidRPr="00AF25BD">
        <w:rPr>
          <w:noProof/>
        </w:rPr>
        <w:t>5</w:t>
      </w:r>
      <w:r w:rsidRPr="00AF25BD">
        <w:t>].</w:t>
      </w:r>
    </w:p>
    <w:p w14:paraId="332A3EB0" w14:textId="77777777" w:rsidR="00587D41" w:rsidRPr="00AF25BD" w:rsidRDefault="00587D41" w:rsidP="00D7671F">
      <w:pPr>
        <w:pStyle w:val="Rubrik2"/>
      </w:pPr>
      <w:bookmarkStart w:id="21" w:name="_Toc533146189"/>
      <w:bookmarkStart w:id="22" w:name="_Toc123578107"/>
      <w:r w:rsidRPr="00AF25BD">
        <w:t>4.2</w:t>
      </w:r>
      <w:r w:rsidRPr="00AF25BD">
        <w:tab/>
        <w:t>SMS over IP</w:t>
      </w:r>
      <w:bookmarkEnd w:id="21"/>
      <w:bookmarkEnd w:id="22"/>
    </w:p>
    <w:p w14:paraId="76B3B057" w14:textId="77777777" w:rsidR="00587D41" w:rsidRPr="00AF25BD" w:rsidRDefault="00587D41" w:rsidP="00587D41">
      <w:r w:rsidRPr="00AF25BD">
        <w:t>In order to guarantee SMS interoperability the SM-over-IP sender, the SM-over-IP receiver and the IP-SM-GW shall support encapsulation of RPDUs defined in 3GPP</w:t>
      </w:r>
      <w:r w:rsidR="00706392" w:rsidRPr="00AF25BD">
        <w:t> </w:t>
      </w:r>
      <w:r w:rsidRPr="00AF25BD">
        <w:t>TS</w:t>
      </w:r>
      <w:r w:rsidR="00706392" w:rsidRPr="00AF25BD">
        <w:t> </w:t>
      </w:r>
      <w:r w:rsidRPr="00AF25BD">
        <w:t>24.011</w:t>
      </w:r>
      <w:r w:rsidR="00706392" w:rsidRPr="00AF25BD">
        <w:t> </w:t>
      </w:r>
      <w:r w:rsidRPr="00AF25BD">
        <w:t xml:space="preserve">[8], </w:t>
      </w:r>
      <w:r w:rsidR="008B4789">
        <w:t>clause</w:t>
      </w:r>
      <w:r w:rsidRPr="00AF25BD">
        <w:t> 7.3. The SM-over-IP sender, the SM-over-IP receiver and the IP-SM-GW shall use the MIME type "application/vnd.3gpp.sms</w:t>
      </w:r>
      <w:r w:rsidR="00706392" w:rsidRPr="00AF25BD">
        <w:t>"</w:t>
      </w:r>
      <w:r w:rsidRPr="00AF25BD">
        <w:t xml:space="preserve"> for this purpose.</w:t>
      </w:r>
    </w:p>
    <w:p w14:paraId="6680E19B" w14:textId="77777777" w:rsidR="00587D41" w:rsidRPr="00AF25BD" w:rsidRDefault="00587D41" w:rsidP="00D7671F">
      <w:pPr>
        <w:pStyle w:val="Rubrik2"/>
      </w:pPr>
      <w:bookmarkStart w:id="23" w:name="_Toc533146190"/>
      <w:bookmarkStart w:id="24" w:name="_Toc123578108"/>
      <w:r w:rsidRPr="00AF25BD">
        <w:lastRenderedPageBreak/>
        <w:t>4.3</w:t>
      </w:r>
      <w:r w:rsidRPr="00AF25BD">
        <w:tab/>
      </w:r>
      <w:r w:rsidR="00F43012" w:rsidRPr="00AF25BD">
        <w:t xml:space="preserve">Application utilisation of SMS </w:t>
      </w:r>
      <w:r w:rsidRPr="00AF25BD">
        <w:t>over IP</w:t>
      </w:r>
      <w:bookmarkEnd w:id="23"/>
      <w:bookmarkEnd w:id="24"/>
    </w:p>
    <w:p w14:paraId="795BD5A4" w14:textId="77777777" w:rsidR="003863E6" w:rsidRDefault="003863E6" w:rsidP="003863E6">
      <w:r w:rsidRPr="00AF25BD">
        <w:t>SMS over generic IP access can be used</w:t>
      </w:r>
      <w:r w:rsidR="00423BF8" w:rsidRPr="00AF25BD">
        <w:t xml:space="preserve"> to support all applications and services that use SMS</w:t>
      </w:r>
      <w:r w:rsidRPr="00AF25BD">
        <w:t>.</w:t>
      </w:r>
    </w:p>
    <w:p w14:paraId="531FE8B7" w14:textId="77777777" w:rsidR="00EF5B07" w:rsidRDefault="00EF5B07" w:rsidP="00D7671F">
      <w:pPr>
        <w:pStyle w:val="Rubrik2"/>
      </w:pPr>
      <w:bookmarkStart w:id="25" w:name="_Toc533146191"/>
      <w:bookmarkStart w:id="26" w:name="_Toc123578109"/>
      <w:r>
        <w:t>4.4</w:t>
      </w:r>
      <w:r>
        <w:tab/>
        <w:t>SMS over IP and subscription without MSISDN</w:t>
      </w:r>
      <w:bookmarkEnd w:id="25"/>
      <w:bookmarkEnd w:id="26"/>
    </w:p>
    <w:p w14:paraId="0A2FA34E" w14:textId="77777777" w:rsidR="00EF5B07" w:rsidRDefault="00EF5B07" w:rsidP="00EF5B07">
      <w:r>
        <w:t>When SMS over IP is to be delivered to a subscriber where the subscription profile does not contain an MSISDN, then there is a need for the IP-SM-GW to become aware of the IMSI during IMS registration for later correlation of short messages. In order to do so the IP-SM-GW derives the IMSI from the private user identity of the user that the UE includes in the REGISTER request at registration or if the private user identity is not available, derives the IMSI from the public user identity.</w:t>
      </w:r>
    </w:p>
    <w:p w14:paraId="60988D3F" w14:textId="77777777" w:rsidR="00EF5B07" w:rsidRPr="00AF25BD" w:rsidRDefault="00EF5B07" w:rsidP="003863E6">
      <w:r w:rsidRPr="00B81036">
        <w:t>3GPP TS 23.003 </w:t>
      </w:r>
      <w:r>
        <w:t>[22] defines the relationship between the private user identity and the IMSI and the relationship between the public user identity and the IMSI.</w:t>
      </w:r>
    </w:p>
    <w:p w14:paraId="576FA6A4" w14:textId="77777777" w:rsidR="005B42D9" w:rsidRPr="00AF25BD" w:rsidRDefault="005B42D9" w:rsidP="00D7671F">
      <w:pPr>
        <w:pStyle w:val="Rubrik1"/>
      </w:pPr>
      <w:bookmarkStart w:id="27" w:name="_Toc533146192"/>
      <w:bookmarkStart w:id="28" w:name="_Toc123578110"/>
      <w:r w:rsidRPr="00AF25BD">
        <w:t>5</w:t>
      </w:r>
      <w:r w:rsidRPr="00AF25BD">
        <w:tab/>
        <w:t>SIP related procedures</w:t>
      </w:r>
      <w:bookmarkEnd w:id="27"/>
      <w:bookmarkEnd w:id="28"/>
    </w:p>
    <w:p w14:paraId="7158CBF9" w14:textId="77777777" w:rsidR="005B42D9" w:rsidRPr="00AF25BD" w:rsidRDefault="005B42D9" w:rsidP="00D7671F">
      <w:pPr>
        <w:pStyle w:val="Rubrik2"/>
      </w:pPr>
      <w:bookmarkStart w:id="29" w:name="_Toc533146193"/>
      <w:bookmarkStart w:id="30" w:name="_Toc123578111"/>
      <w:r w:rsidRPr="00AF25BD">
        <w:t>5.1</w:t>
      </w:r>
      <w:r w:rsidRPr="00AF25BD">
        <w:tab/>
        <w:t>Introduction</w:t>
      </w:r>
      <w:bookmarkEnd w:id="29"/>
      <w:bookmarkEnd w:id="30"/>
    </w:p>
    <w:p w14:paraId="76960CF5" w14:textId="77777777" w:rsidR="005B42D9" w:rsidRPr="00AF25BD" w:rsidRDefault="005B42D9" w:rsidP="00D7671F">
      <w:pPr>
        <w:pStyle w:val="Rubrik2"/>
      </w:pPr>
      <w:bookmarkStart w:id="31" w:name="_Toc533146194"/>
      <w:bookmarkStart w:id="32" w:name="_Toc123578112"/>
      <w:r w:rsidRPr="00AF25BD">
        <w:t>5.2</w:t>
      </w:r>
      <w:r w:rsidRPr="00AF25BD">
        <w:tab/>
        <w:t>Functional entities</w:t>
      </w:r>
      <w:bookmarkEnd w:id="31"/>
      <w:bookmarkEnd w:id="32"/>
    </w:p>
    <w:p w14:paraId="757C1CCB" w14:textId="77777777" w:rsidR="006E1998" w:rsidRDefault="005B42D9" w:rsidP="00D7671F">
      <w:pPr>
        <w:pStyle w:val="Rubrik3"/>
      </w:pPr>
      <w:bookmarkStart w:id="33" w:name="_Toc533146195"/>
      <w:bookmarkStart w:id="34" w:name="_Toc123578113"/>
      <w:r w:rsidRPr="00AF25BD">
        <w:t>5.2.1</w:t>
      </w:r>
      <w:r w:rsidRPr="00AF25BD">
        <w:tab/>
        <w:t>User Equipment (UE)</w:t>
      </w:r>
      <w:bookmarkEnd w:id="33"/>
      <w:bookmarkEnd w:id="34"/>
    </w:p>
    <w:p w14:paraId="35699973" w14:textId="77777777" w:rsidR="005B42D9" w:rsidRPr="00AF25BD" w:rsidRDefault="006E1998" w:rsidP="00D7671F">
      <w:pPr>
        <w:pStyle w:val="Rubrik4"/>
      </w:pPr>
      <w:bookmarkStart w:id="35" w:name="_Toc533146196"/>
      <w:bookmarkStart w:id="36" w:name="_Toc123578114"/>
      <w:r w:rsidRPr="00AF25BD">
        <w:t>5.2.1</w:t>
      </w:r>
      <w:r>
        <w:t>.1</w:t>
      </w:r>
      <w:r>
        <w:tab/>
        <w:t>General</w:t>
      </w:r>
      <w:bookmarkEnd w:id="35"/>
      <w:bookmarkEnd w:id="36"/>
    </w:p>
    <w:p w14:paraId="2F309470" w14:textId="77777777" w:rsidR="00C54C61" w:rsidRDefault="00C54C61" w:rsidP="00C54C61">
      <w:r w:rsidRPr="00A32990">
        <w:t xml:space="preserve">To be compliant with </w:t>
      </w:r>
      <w:r>
        <w:t xml:space="preserve">short message over IP in </w:t>
      </w:r>
      <w:r w:rsidRPr="00A32990">
        <w:t>this</w:t>
      </w:r>
      <w:r>
        <w:t xml:space="preserve"> document, a UE shall implement:</w:t>
      </w:r>
    </w:p>
    <w:p w14:paraId="75BB6759" w14:textId="77777777" w:rsidR="00C54C61" w:rsidRDefault="00C54C61" w:rsidP="00C54C61">
      <w:pPr>
        <w:pStyle w:val="B1"/>
      </w:pPr>
      <w:r>
        <w:t>a)</w:t>
      </w:r>
      <w:r>
        <w:tab/>
        <w:t xml:space="preserve">the role of an SM-over-IP sender as specified in </w:t>
      </w:r>
      <w:r w:rsidR="008B4789">
        <w:t>clause</w:t>
      </w:r>
      <w:r w:rsidRPr="00AF25BD">
        <w:t> </w:t>
      </w:r>
      <w:r>
        <w:t xml:space="preserve">5.3.1.1, </w:t>
      </w:r>
      <w:r w:rsidR="008B4789">
        <w:t>clause</w:t>
      </w:r>
      <w:r w:rsidRPr="00AF25BD">
        <w:t> </w:t>
      </w:r>
      <w:r>
        <w:t xml:space="preserve">5.3.1.2, and </w:t>
      </w:r>
      <w:r w:rsidR="008B4789">
        <w:t>clause</w:t>
      </w:r>
      <w:r w:rsidRPr="00AF25BD">
        <w:t> </w:t>
      </w:r>
      <w:r>
        <w:t>5.3.1.3;</w:t>
      </w:r>
    </w:p>
    <w:p w14:paraId="3178B94B" w14:textId="77777777" w:rsidR="00C54C61" w:rsidRDefault="00C54C61" w:rsidP="00C54C61">
      <w:pPr>
        <w:pStyle w:val="B1"/>
      </w:pPr>
      <w:r>
        <w:t>b)</w:t>
      </w:r>
      <w:r>
        <w:tab/>
        <w:t xml:space="preserve">the role of an SM-over-IP receiver as specified in </w:t>
      </w:r>
      <w:r w:rsidR="008B4789">
        <w:t>clause</w:t>
      </w:r>
      <w:r w:rsidRPr="00AF25BD">
        <w:t> </w:t>
      </w:r>
      <w:r>
        <w:t xml:space="preserve">5.3.2.1, </w:t>
      </w:r>
      <w:r w:rsidR="008B4789">
        <w:t>clause</w:t>
      </w:r>
      <w:r w:rsidRPr="00AF25BD">
        <w:t> </w:t>
      </w:r>
      <w:r>
        <w:t xml:space="preserve">5.3.2.2, </w:t>
      </w:r>
      <w:r w:rsidR="008B4789">
        <w:t>clause</w:t>
      </w:r>
      <w:r w:rsidRPr="00AF25BD">
        <w:t> </w:t>
      </w:r>
      <w:r>
        <w:t xml:space="preserve">5.3.2.3, </w:t>
      </w:r>
      <w:r w:rsidR="008B4789">
        <w:t>clause</w:t>
      </w:r>
      <w:r w:rsidRPr="00AF25BD">
        <w:t> </w:t>
      </w:r>
      <w:r>
        <w:t xml:space="preserve">5.3.2.4, and </w:t>
      </w:r>
      <w:r w:rsidR="008B4789">
        <w:t>clause</w:t>
      </w:r>
      <w:r w:rsidRPr="00AF25BD">
        <w:t> </w:t>
      </w:r>
      <w:r>
        <w:t>5.3.2.5; or</w:t>
      </w:r>
    </w:p>
    <w:p w14:paraId="7F6944BD" w14:textId="77777777" w:rsidR="00C54C61" w:rsidRDefault="00C54C61" w:rsidP="00C54C61">
      <w:pPr>
        <w:pStyle w:val="B1"/>
      </w:pPr>
      <w:r>
        <w:t>c)</w:t>
      </w:r>
      <w:r>
        <w:tab/>
        <w:t>the roles described in item a) and item b).</w:t>
      </w:r>
    </w:p>
    <w:p w14:paraId="047F0658" w14:textId="77777777" w:rsidR="00C54C61" w:rsidRDefault="00C54C61" w:rsidP="00C54C61">
      <w:r w:rsidRPr="00A32990">
        <w:t xml:space="preserve">To be compliant with </w:t>
      </w:r>
      <w:r>
        <w:t xml:space="preserve">short message over IP in </w:t>
      </w:r>
      <w:r w:rsidRPr="000E687F">
        <w:t>MSISDN less operation</w:t>
      </w:r>
      <w:r>
        <w:t xml:space="preserve"> in this document, a UE shall implement:</w:t>
      </w:r>
    </w:p>
    <w:p w14:paraId="1822FEDD" w14:textId="77777777" w:rsidR="00C54C61" w:rsidRDefault="00C54C61" w:rsidP="00C54C61">
      <w:pPr>
        <w:pStyle w:val="B1"/>
      </w:pPr>
      <w:r>
        <w:t>a)</w:t>
      </w:r>
      <w:r>
        <w:tab/>
        <w:t xml:space="preserve">the role of an SM-over-IP sender as specified in </w:t>
      </w:r>
      <w:r w:rsidR="008B4789">
        <w:t>clause</w:t>
      </w:r>
      <w:r w:rsidRPr="00AF25BD">
        <w:t> </w:t>
      </w:r>
      <w:r>
        <w:t xml:space="preserve">5.3.1.4.1, </w:t>
      </w:r>
      <w:r w:rsidR="008B4789">
        <w:t>clause</w:t>
      </w:r>
      <w:r w:rsidRPr="00AF25BD">
        <w:t> </w:t>
      </w:r>
      <w:r>
        <w:t xml:space="preserve">5.3.1.4.2, and </w:t>
      </w:r>
      <w:r w:rsidR="008B4789">
        <w:t>clause</w:t>
      </w:r>
      <w:r w:rsidRPr="00AF25BD">
        <w:t> </w:t>
      </w:r>
      <w:r>
        <w:t>5.3.1.4.3;</w:t>
      </w:r>
    </w:p>
    <w:p w14:paraId="11983429" w14:textId="77777777" w:rsidR="00C54C61" w:rsidRDefault="00C54C61" w:rsidP="00C54C61">
      <w:pPr>
        <w:pStyle w:val="B1"/>
      </w:pPr>
      <w:r>
        <w:t>b)</w:t>
      </w:r>
      <w:r>
        <w:tab/>
        <w:t xml:space="preserve">the role of an SM-over-IP receiver as specified in </w:t>
      </w:r>
      <w:r w:rsidR="008B4789">
        <w:t>clause</w:t>
      </w:r>
      <w:r w:rsidRPr="00AF25BD">
        <w:t> </w:t>
      </w:r>
      <w:r>
        <w:t xml:space="preserve">5.3.2.6.1, </w:t>
      </w:r>
      <w:r w:rsidR="008B4789">
        <w:t>clause</w:t>
      </w:r>
      <w:r w:rsidRPr="00AF25BD">
        <w:t> </w:t>
      </w:r>
      <w:r>
        <w:t xml:space="preserve">5.3.2.6.2, </w:t>
      </w:r>
      <w:r w:rsidR="008B4789">
        <w:t>clause</w:t>
      </w:r>
      <w:r w:rsidRPr="00AF25BD">
        <w:t> </w:t>
      </w:r>
      <w:r>
        <w:t xml:space="preserve">5.3.2.6.3, and </w:t>
      </w:r>
      <w:r w:rsidR="008B4789">
        <w:t>clause</w:t>
      </w:r>
      <w:r w:rsidRPr="00AF25BD">
        <w:t> </w:t>
      </w:r>
      <w:r>
        <w:t>5.3.2.6.4; or</w:t>
      </w:r>
    </w:p>
    <w:p w14:paraId="1715D480" w14:textId="77777777" w:rsidR="00C54C61" w:rsidRDefault="00C54C61" w:rsidP="00C54C61">
      <w:pPr>
        <w:pStyle w:val="B1"/>
      </w:pPr>
      <w:r>
        <w:t>c)</w:t>
      </w:r>
      <w:r>
        <w:tab/>
        <w:t>the roles described in item a) and item b).</w:t>
      </w:r>
    </w:p>
    <w:p w14:paraId="3B85F08B" w14:textId="77777777" w:rsidR="001A5642" w:rsidRPr="00AF25BD" w:rsidRDefault="001A5642" w:rsidP="001A5642">
      <w:pPr>
        <w:pStyle w:val="NO"/>
      </w:pPr>
      <w:r w:rsidRPr="00AF25BD">
        <w:t>NOTE:</w:t>
      </w:r>
      <w:r w:rsidRPr="00AF25BD">
        <w:tab/>
        <w:t xml:space="preserve">The capability of sending short messages over IP does not affect current limitations, thus the UE is limited to send at most one UE originated SM and to receive </w:t>
      </w:r>
      <w:r w:rsidR="005E7075" w:rsidRPr="00AF25BD">
        <w:t xml:space="preserve">at most </w:t>
      </w:r>
      <w:r w:rsidRPr="00AF25BD">
        <w:t>one UE terminated SM at a time.</w:t>
      </w:r>
    </w:p>
    <w:p w14:paraId="1C69C742" w14:textId="77777777" w:rsidR="006E1998" w:rsidRPr="00A32958" w:rsidRDefault="006E1998" w:rsidP="00D7671F">
      <w:pPr>
        <w:pStyle w:val="Rubrik4"/>
      </w:pPr>
      <w:bookmarkStart w:id="37" w:name="_Toc533146197"/>
      <w:bookmarkStart w:id="38" w:name="_Toc123578115"/>
      <w:r w:rsidRPr="00AF25BD">
        <w:t>5.2.1</w:t>
      </w:r>
      <w:r>
        <w:t>.2</w:t>
      </w:r>
      <w:r>
        <w:tab/>
        <w:t>Configuration</w:t>
      </w:r>
      <w:bookmarkEnd w:id="37"/>
      <w:bookmarkEnd w:id="38"/>
    </w:p>
    <w:p w14:paraId="210E02C0" w14:textId="77777777" w:rsidR="006E1998" w:rsidRPr="00AF25BD" w:rsidRDefault="006E1998" w:rsidP="006E1998">
      <w:r>
        <w:t xml:space="preserve">Parameters such as the PSI of the SC </w:t>
      </w:r>
      <w:r w:rsidRPr="00AF25BD">
        <w:t>of the SM-over-IP sender</w:t>
      </w:r>
      <w:r>
        <w:t xml:space="preserve"> can be obtained from the UICC as per </w:t>
      </w:r>
      <w:r w:rsidRPr="00AF25BD">
        <w:t>3GPP TS </w:t>
      </w:r>
      <w:r>
        <w:t>31.103</w:t>
      </w:r>
      <w:r w:rsidRPr="00AF25BD">
        <w:t> [</w:t>
      </w:r>
      <w:r>
        <w:t>18</w:t>
      </w:r>
      <w:r w:rsidRPr="00AF25BD">
        <w:t>]</w:t>
      </w:r>
      <w:r>
        <w:t xml:space="preserve"> and </w:t>
      </w:r>
      <w:r w:rsidRPr="00AF25BD">
        <w:t>3GPP TS </w:t>
      </w:r>
      <w:r>
        <w:t>31.102</w:t>
      </w:r>
      <w:r w:rsidRPr="00AF25BD">
        <w:t> [</w:t>
      </w:r>
      <w:r>
        <w:t>19</w:t>
      </w:r>
      <w:r w:rsidRPr="00AF25BD">
        <w:t>]</w:t>
      </w:r>
      <w:r w:rsidRPr="00E0294B">
        <w:t xml:space="preserve"> </w:t>
      </w:r>
      <w:r>
        <w:t>if used or from the SIM as per 3GPP TS 51.011 [20] if used</w:t>
      </w:r>
      <w:r w:rsidRPr="00AF25BD">
        <w:t>.</w:t>
      </w:r>
    </w:p>
    <w:p w14:paraId="318C3613" w14:textId="77777777" w:rsidR="006E1998" w:rsidRDefault="006E1998" w:rsidP="00D7671F">
      <w:pPr>
        <w:pStyle w:val="Rubrik4"/>
      </w:pPr>
      <w:bookmarkStart w:id="39" w:name="_Toc533146198"/>
      <w:bookmarkStart w:id="40" w:name="_Toc123578116"/>
      <w:r w:rsidRPr="00AF25BD">
        <w:t>5.2.1</w:t>
      </w:r>
      <w:r>
        <w:t>.3</w:t>
      </w:r>
      <w:r>
        <w:tab/>
        <w:t>Policy enforcement</w:t>
      </w:r>
      <w:bookmarkEnd w:id="39"/>
      <w:bookmarkEnd w:id="40"/>
    </w:p>
    <w:p w14:paraId="6B0344D3" w14:textId="77777777" w:rsidR="006E1998" w:rsidRDefault="006E1998" w:rsidP="006E1998">
      <w:pPr>
        <w:rPr>
          <w:lang w:eastAsia="ja-JP"/>
        </w:rPr>
      </w:pPr>
      <w:r>
        <w:rPr>
          <w:lang w:eastAsia="ja-JP"/>
        </w:rPr>
        <w:t xml:space="preserve">The </w:t>
      </w:r>
      <w:r>
        <w:t xml:space="preserve">network operator's preference for selection of the domain to be used for </w:t>
      </w:r>
      <w:r>
        <w:rPr>
          <w:rFonts w:hint="eastAsia"/>
          <w:lang w:eastAsia="ko-KR"/>
        </w:rPr>
        <w:t xml:space="preserve">short message service </w:t>
      </w:r>
      <w:r>
        <w:t xml:space="preserve">originated by the UE indicates the domain for originating </w:t>
      </w:r>
      <w:r>
        <w:rPr>
          <w:noProof/>
          <w:lang w:eastAsia="ja-JP"/>
        </w:rPr>
        <w:t>short messages</w:t>
      </w:r>
      <w:r>
        <w:rPr>
          <w:rFonts w:hint="eastAsia"/>
          <w:lang w:eastAsia="ja-JP"/>
        </w:rPr>
        <w:t>.</w:t>
      </w:r>
    </w:p>
    <w:p w14:paraId="77744F41" w14:textId="77777777" w:rsidR="006E1998" w:rsidRDefault="006E1998" w:rsidP="006E1998">
      <w:pPr>
        <w:rPr>
          <w:lang w:eastAsia="ja-JP"/>
        </w:rPr>
      </w:pPr>
      <w:r>
        <w:rPr>
          <w:lang w:eastAsia="ja-JP"/>
        </w:rPr>
        <w:lastRenderedPageBreak/>
        <w:t xml:space="preserve">The </w:t>
      </w:r>
      <w:r>
        <w:t xml:space="preserve">network operator's preference for selection of the domain to be used for </w:t>
      </w:r>
      <w:r>
        <w:rPr>
          <w:rFonts w:hint="eastAsia"/>
          <w:lang w:eastAsia="ko-KR"/>
        </w:rPr>
        <w:t xml:space="preserve">short message service </w:t>
      </w:r>
      <w:r>
        <w:t xml:space="preserve">originated by the UE can be </w:t>
      </w:r>
      <w:r>
        <w:rPr>
          <w:lang w:eastAsia="ja-JP"/>
        </w:rPr>
        <w:t>set to one of the following values:</w:t>
      </w:r>
    </w:p>
    <w:p w14:paraId="44117383" w14:textId="77777777" w:rsidR="006E1998" w:rsidRPr="004F063E" w:rsidRDefault="006E1998" w:rsidP="006E1998">
      <w:pPr>
        <w:pStyle w:val="B1"/>
      </w:pPr>
      <w:r>
        <w:t>a)</w:t>
      </w:r>
      <w:r>
        <w:tab/>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 and</w:t>
      </w:r>
    </w:p>
    <w:p w14:paraId="6C894F04" w14:textId="77777777" w:rsidR="006E1998" w:rsidRDefault="006E1998" w:rsidP="006E1998">
      <w:pPr>
        <w:pStyle w:val="B1"/>
      </w:pPr>
      <w:r>
        <w:t>b)</w:t>
      </w:r>
      <w:r>
        <w:tab/>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14:paraId="6AA931E7" w14:textId="77777777" w:rsidR="006E1998" w:rsidRDefault="006E1998" w:rsidP="006E1998">
      <w:r>
        <w:t xml:space="preserve">The UE shall support </w:t>
      </w:r>
      <w:r>
        <w:rPr>
          <w:lang w:eastAsia="ja-JP"/>
        </w:rPr>
        <w:t xml:space="preserve">the </w:t>
      </w:r>
      <w:r>
        <w:t xml:space="preserve">network operator's preference for selection of the domain to be used for </w:t>
      </w:r>
      <w:r>
        <w:rPr>
          <w:rFonts w:hint="eastAsia"/>
          <w:lang w:eastAsia="ko-KR"/>
        </w:rPr>
        <w:t xml:space="preserve">short message service </w:t>
      </w:r>
      <w:r>
        <w:t>originated by the UE.</w:t>
      </w:r>
    </w:p>
    <w:p w14:paraId="77EC6905" w14:textId="77777777" w:rsidR="006E1998" w:rsidRDefault="006E1998" w:rsidP="006E1998">
      <w:r>
        <w:t xml:space="preserve">The UE may support being configured with </w:t>
      </w:r>
      <w:r>
        <w:rPr>
          <w:lang w:eastAsia="ja-JP"/>
        </w:rPr>
        <w:t xml:space="preserve">the </w:t>
      </w:r>
      <w:r>
        <w:t xml:space="preserve">network operator's preference for selection of the domain to be used for </w:t>
      </w:r>
      <w:r>
        <w:rPr>
          <w:rFonts w:hint="eastAsia"/>
          <w:lang w:eastAsia="ko-KR"/>
        </w:rPr>
        <w:t xml:space="preserve">short message service </w:t>
      </w:r>
      <w:r>
        <w:t xml:space="preserve">originated by the UE in the </w:t>
      </w:r>
      <w:r>
        <w:rPr>
          <w:rFonts w:hint="eastAsia"/>
          <w:lang w:eastAsia="ko-KR"/>
        </w:rPr>
        <w:t>SMS_Over_IP_Networks_Indication</w:t>
      </w:r>
      <w:r w:rsidRPr="006E1998">
        <w:t xml:space="preserve"> of </w:t>
      </w:r>
      <w:r w:rsidRPr="00B81036">
        <w:t>3GPP TS 24.167 [8</w:t>
      </w:r>
      <w:r>
        <w:rPr>
          <w:rFonts w:hint="eastAsia"/>
          <w:lang w:eastAsia="ja-JP"/>
        </w:rPr>
        <w:t>A</w:t>
      </w:r>
      <w:r w:rsidRPr="00B81036">
        <w:t>]</w:t>
      </w:r>
      <w:r>
        <w:t>.</w:t>
      </w:r>
    </w:p>
    <w:p w14:paraId="4385D98E" w14:textId="77777777" w:rsidR="006E1998" w:rsidRPr="0056326C" w:rsidRDefault="006E1998" w:rsidP="006E1998">
      <w:pPr>
        <w:pStyle w:val="editorsnote0"/>
        <w:rPr>
          <w:lang w:val="en-US"/>
        </w:rPr>
      </w:pPr>
      <w:r w:rsidRPr="0024049F">
        <w:rPr>
          <w:lang w:val="en-GB"/>
        </w:rPr>
        <w:t>Editor's note [CR#</w:t>
      </w:r>
      <w:r w:rsidRPr="0024049F">
        <w:rPr>
          <w:rFonts w:eastAsia="MS Mincho" w:hint="eastAsia"/>
          <w:lang w:val="en-GB" w:eastAsia="ja-JP"/>
        </w:rPr>
        <w:t>0086</w:t>
      </w:r>
      <w:r w:rsidRPr="0024049F">
        <w:rPr>
          <w:lang w:val="en-GB"/>
        </w:rPr>
        <w:t xml:space="preserve">, IOC_UE_conf]: Handling of any configuration on </w:t>
      </w:r>
      <w:r w:rsidRPr="0024049F">
        <w:rPr>
          <w:lang w:val="en-US"/>
        </w:rPr>
        <w:t xml:space="preserve">UICC related to </w:t>
      </w:r>
      <w:r w:rsidRPr="006E1998">
        <w:rPr>
          <w:lang w:val="en-GB" w:eastAsia="ja-JP"/>
        </w:rPr>
        <w:t xml:space="preserve">the </w:t>
      </w:r>
      <w:r w:rsidRPr="006E1998">
        <w:rPr>
          <w:lang w:val="en-GB"/>
        </w:rPr>
        <w:t xml:space="preserve">network operator's preference for selection of the domain to be used for </w:t>
      </w:r>
      <w:r w:rsidRPr="006E1998">
        <w:rPr>
          <w:rFonts w:hint="eastAsia"/>
          <w:lang w:val="en-GB" w:eastAsia="ko-KR"/>
        </w:rPr>
        <w:t xml:space="preserve">short message service </w:t>
      </w:r>
      <w:r w:rsidRPr="006E1998">
        <w:rPr>
          <w:lang w:val="en-GB"/>
        </w:rPr>
        <w:t>originated by the UE</w:t>
      </w:r>
      <w:r w:rsidRPr="0056326C">
        <w:rPr>
          <w:lang w:val="en-US"/>
        </w:rPr>
        <w:t xml:space="preserve"> is FFS.</w:t>
      </w:r>
    </w:p>
    <w:p w14:paraId="00F7F66E" w14:textId="77777777" w:rsidR="006E1998" w:rsidRPr="00CE6F49" w:rsidRDefault="006E1998" w:rsidP="006E1998">
      <w:pPr>
        <w:rPr>
          <w:lang w:val="en-US"/>
        </w:rPr>
      </w:pPr>
      <w:r w:rsidRPr="0056326C">
        <w:rPr>
          <w:lang w:val="en-US"/>
        </w:rPr>
        <w:t xml:space="preserve">If </w:t>
      </w:r>
      <w:r w:rsidRPr="0056326C">
        <w:rPr>
          <w:lang w:eastAsia="ja-JP"/>
        </w:rPr>
        <w:t xml:space="preserve">the </w:t>
      </w:r>
      <w:r w:rsidRPr="0056326C">
        <w:t xml:space="preserve">network operator's preference for selection of the domain to be used for </w:t>
      </w:r>
      <w:r w:rsidRPr="0056326C">
        <w:rPr>
          <w:rFonts w:hint="eastAsia"/>
          <w:lang w:eastAsia="ko-KR"/>
        </w:rPr>
        <w:t xml:space="preserve">short message service </w:t>
      </w:r>
      <w:r w:rsidRPr="0056326C">
        <w:t>originated by the UE is set to "</w:t>
      </w:r>
      <w:r w:rsidRPr="00DB02CE">
        <w:rPr>
          <w:rFonts w:hint="eastAsia"/>
          <w:lang w:eastAsia="ko-KR"/>
        </w:rPr>
        <w:t>the SMS</w:t>
      </w:r>
      <w:r w:rsidRPr="00953AF8">
        <w:t xml:space="preserve"> service</w:t>
      </w:r>
      <w:r w:rsidRPr="00953AF8">
        <w:rPr>
          <w:rFonts w:hint="eastAsia"/>
          <w:lang w:eastAsia="ko-KR"/>
        </w:rPr>
        <w:t xml:space="preserve"> is not to </w:t>
      </w:r>
      <w:r w:rsidRPr="00953AF8">
        <w:t xml:space="preserve">be invoked over the </w:t>
      </w:r>
      <w:r w:rsidRPr="00970C40">
        <w:rPr>
          <w:rFonts w:hint="eastAsia"/>
          <w:lang w:eastAsia="ko-KR"/>
        </w:rPr>
        <w:t>IP networks</w:t>
      </w:r>
      <w:r w:rsidRPr="00970C40">
        <w:t xml:space="preserve">", </w:t>
      </w:r>
      <w:r w:rsidRPr="00913953">
        <w:rPr>
          <w:rFonts w:hint="eastAsia"/>
          <w:lang w:eastAsia="ja-JP"/>
        </w:rPr>
        <w:t xml:space="preserve">the UE shall not </w:t>
      </w:r>
      <w:r w:rsidRPr="00913953">
        <w:rPr>
          <w:lang w:eastAsia="ja-JP"/>
        </w:rPr>
        <w:t xml:space="preserve">perform the procedures in </w:t>
      </w:r>
      <w:r w:rsidR="008B4789">
        <w:rPr>
          <w:lang w:eastAsia="ja-JP"/>
        </w:rPr>
        <w:t>clause</w:t>
      </w:r>
      <w:r w:rsidRPr="00913953">
        <w:rPr>
          <w:lang w:eastAsia="ja-JP"/>
        </w:rPr>
        <w:t> 5.3.1</w:t>
      </w:r>
      <w:r w:rsidRPr="00CE6F49">
        <w:rPr>
          <w:lang w:eastAsia="ja-JP"/>
        </w:rPr>
        <w:t>.</w:t>
      </w:r>
    </w:p>
    <w:p w14:paraId="43B58545" w14:textId="77777777" w:rsidR="006E1998" w:rsidRPr="00A245D7" w:rsidRDefault="006E1998" w:rsidP="006E1998">
      <w:pPr>
        <w:rPr>
          <w:lang w:eastAsia="ja-JP"/>
        </w:rPr>
      </w:pPr>
      <w:r w:rsidRPr="00A813EC">
        <w:rPr>
          <w:lang w:eastAsia="ja-JP"/>
        </w:rPr>
        <w:t xml:space="preserve">The </w:t>
      </w:r>
      <w:r w:rsidRPr="00A813EC">
        <w:rPr>
          <w:rFonts w:eastAsia="Malgun Gothic"/>
          <w:lang w:eastAsia="ko-KR"/>
        </w:rPr>
        <w:t xml:space="preserve">policy on </w:t>
      </w:r>
      <w:r w:rsidRPr="00A813EC">
        <w:rPr>
          <w:rFonts w:hint="eastAsia"/>
          <w:lang w:eastAsia="ja-JP"/>
        </w:rPr>
        <w:t>us</w:t>
      </w:r>
      <w:r w:rsidRPr="00F41E9E">
        <w:rPr>
          <w:lang w:eastAsia="ja-JP"/>
        </w:rPr>
        <w:t xml:space="preserve">age of </w:t>
      </w:r>
      <w:r w:rsidRPr="00F41E9E">
        <w:rPr>
          <w:rFonts w:hint="eastAsia"/>
          <w:lang w:eastAsia="ja-JP"/>
        </w:rPr>
        <w:t>SMS over IP</w:t>
      </w:r>
      <w:r w:rsidRPr="00F41E9E">
        <w:rPr>
          <w:lang w:eastAsia="ja-JP"/>
        </w:rPr>
        <w:t xml:space="preserve"> indicates </w:t>
      </w:r>
      <w:r w:rsidRPr="00F41E9E">
        <w:rPr>
          <w:rFonts w:hint="eastAsia"/>
          <w:lang w:eastAsia="ja-JP"/>
        </w:rPr>
        <w:t xml:space="preserve">when </w:t>
      </w:r>
      <w:r w:rsidRPr="00A245D7">
        <w:t>the UE</w:t>
      </w:r>
      <w:r w:rsidRPr="00A245D7">
        <w:rPr>
          <w:rFonts w:hint="eastAsia"/>
          <w:noProof/>
          <w:lang w:eastAsia="ja-JP"/>
        </w:rPr>
        <w:t xml:space="preserve"> </w:t>
      </w:r>
      <w:r w:rsidRPr="00A245D7">
        <w:rPr>
          <w:lang w:eastAsia="ja-JP"/>
        </w:rPr>
        <w:t xml:space="preserve">is allowed to </w:t>
      </w:r>
      <w:r w:rsidRPr="00A245D7">
        <w:rPr>
          <w:rFonts w:hint="eastAsia"/>
          <w:noProof/>
          <w:lang w:eastAsia="ja-JP"/>
        </w:rPr>
        <w:t>use SMS over IP</w:t>
      </w:r>
      <w:r w:rsidRPr="00A245D7">
        <w:rPr>
          <w:rFonts w:hint="eastAsia"/>
          <w:lang w:eastAsia="ja-JP"/>
        </w:rPr>
        <w:t>.</w:t>
      </w:r>
    </w:p>
    <w:p w14:paraId="25C68175" w14:textId="77777777" w:rsidR="006E1998" w:rsidRPr="005F03BD" w:rsidRDefault="006E1998" w:rsidP="006E1998">
      <w:pPr>
        <w:rPr>
          <w:rFonts w:hint="eastAsia"/>
          <w:lang w:eastAsia="ja-JP"/>
        </w:rPr>
      </w:pPr>
      <w:r w:rsidRPr="005F03BD">
        <w:rPr>
          <w:lang w:eastAsia="ja-JP"/>
        </w:rPr>
        <w:t xml:space="preserve">The </w:t>
      </w:r>
      <w:r w:rsidRPr="005F03BD">
        <w:rPr>
          <w:rFonts w:eastAsia="Malgun Gothic"/>
          <w:lang w:eastAsia="ko-KR"/>
        </w:rPr>
        <w:t xml:space="preserve">policy on </w:t>
      </w:r>
      <w:r w:rsidRPr="005F03BD">
        <w:rPr>
          <w:rFonts w:hint="eastAsia"/>
          <w:lang w:eastAsia="ja-JP"/>
        </w:rPr>
        <w:t>us</w:t>
      </w:r>
      <w:r w:rsidRPr="005F03BD">
        <w:rPr>
          <w:lang w:eastAsia="ja-JP"/>
        </w:rPr>
        <w:t xml:space="preserve">age of </w:t>
      </w:r>
      <w:r w:rsidRPr="005F03BD">
        <w:rPr>
          <w:rFonts w:hint="eastAsia"/>
          <w:lang w:eastAsia="ja-JP"/>
        </w:rPr>
        <w:t>SMS over IP</w:t>
      </w:r>
      <w:r w:rsidRPr="005F03BD">
        <w:rPr>
          <w:lang w:eastAsia="ja-JP"/>
        </w:rPr>
        <w:t xml:space="preserve"> can be set to one of the following values:</w:t>
      </w:r>
    </w:p>
    <w:p w14:paraId="4B613F31" w14:textId="77777777" w:rsidR="006E1998" w:rsidRDefault="006E1998" w:rsidP="006E1998">
      <w:pPr>
        <w:pStyle w:val="B1"/>
      </w:pPr>
      <w:r w:rsidRPr="005F03BD">
        <w:t>a)</w:t>
      </w:r>
      <w:r w:rsidRPr="005F03BD">
        <w:tab/>
      </w:r>
      <w:r w:rsidRPr="005F03BD">
        <w:rPr>
          <w:rFonts w:hint="eastAsia"/>
          <w:lang w:eastAsia="ja-JP"/>
        </w:rPr>
        <w:t xml:space="preserve">SMS over IP </w:t>
      </w:r>
      <w:r w:rsidRPr="005F03BD">
        <w:rPr>
          <w:lang w:eastAsia="ja-JP"/>
        </w:rPr>
        <w:t xml:space="preserve">is used </w:t>
      </w:r>
      <w:r w:rsidRPr="005F03BD">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 xml:space="preserve">is available and only on the IP-CAN bearer </w:t>
      </w:r>
      <w:r w:rsidRPr="0024049F">
        <w:rPr>
          <w:rFonts w:hint="eastAsia"/>
          <w:lang w:eastAsia="ja-JP"/>
        </w:rPr>
        <w:t>that is used for the transport of SIP signalling</w:t>
      </w:r>
      <w:r>
        <w:rPr>
          <w:rFonts w:hint="eastAsia"/>
          <w:lang w:eastAsia="ja-JP"/>
        </w:rPr>
        <w:t xml:space="preserve"> </w:t>
      </w:r>
      <w:r w:rsidRPr="0056326C">
        <w:rPr>
          <w:rFonts w:hint="eastAsia"/>
          <w:lang w:eastAsia="ja-JP"/>
        </w:rPr>
        <w:t xml:space="preserve">associated with </w:t>
      </w:r>
      <w:r w:rsidRPr="00913953">
        <w:rPr>
          <w:rFonts w:hint="eastAsia"/>
          <w:lang w:eastAsia="ja-JP"/>
        </w:rPr>
        <w:t>voice over PS</w:t>
      </w:r>
      <w:r>
        <w:t>;</w:t>
      </w:r>
    </w:p>
    <w:p w14:paraId="6CC224E6" w14:textId="77777777" w:rsidR="006E1998" w:rsidRPr="0056326C" w:rsidRDefault="006E1998" w:rsidP="006E1998">
      <w:pPr>
        <w:pStyle w:val="B1"/>
      </w:pPr>
      <w:r>
        <w:t>b)</w:t>
      </w:r>
      <w:r>
        <w:tab/>
      </w:r>
      <w:r w:rsidRPr="0024049F">
        <w:rPr>
          <w:rFonts w:hint="eastAsia"/>
          <w:lang w:eastAsia="ja-JP"/>
        </w:rPr>
        <w:t xml:space="preserve">SMS over IP </w:t>
      </w:r>
      <w:r w:rsidRPr="0024049F">
        <w:rPr>
          <w:lang w:eastAsia="ja-JP"/>
        </w:rPr>
        <w:t xml:space="preserve">is used </w:t>
      </w:r>
      <w:r>
        <w:rPr>
          <w:rFonts w:hint="eastAsia"/>
          <w:lang w:eastAsia="ja-JP"/>
        </w:rPr>
        <w:t xml:space="preserve">only if </w:t>
      </w:r>
      <w:r w:rsidRPr="00913953">
        <w:rPr>
          <w:rFonts w:hint="eastAsia"/>
          <w:lang w:eastAsia="ja-JP"/>
        </w:rPr>
        <w:t>voice over PS</w:t>
      </w:r>
      <w:r>
        <w:rPr>
          <w:rFonts w:hint="eastAsia"/>
          <w:lang w:eastAsia="ja-JP"/>
        </w:rPr>
        <w:t xml:space="preserve"> </w:t>
      </w:r>
      <w:r w:rsidRPr="0024049F">
        <w:rPr>
          <w:rFonts w:hint="eastAsia"/>
          <w:lang w:eastAsia="ja-JP"/>
        </w:rPr>
        <w:t xml:space="preserve">is </w:t>
      </w:r>
      <w:r w:rsidRPr="0024049F">
        <w:rPr>
          <w:lang w:eastAsia="ja-JP"/>
        </w:rPr>
        <w:t>available</w:t>
      </w:r>
      <w:r w:rsidRPr="0024049F">
        <w:rPr>
          <w:rFonts w:hint="eastAsia"/>
          <w:lang w:eastAsia="ja-JP"/>
        </w:rPr>
        <w:t xml:space="preserve"> and on any IP-CAN bearer</w:t>
      </w:r>
      <w:r w:rsidRPr="0056326C">
        <w:t>; and</w:t>
      </w:r>
    </w:p>
    <w:p w14:paraId="6F0E6D2F" w14:textId="77777777" w:rsidR="006E1998" w:rsidRDefault="006E1998" w:rsidP="006E1998">
      <w:pPr>
        <w:pStyle w:val="B1"/>
      </w:pPr>
      <w:r w:rsidRPr="0056326C">
        <w:t>c)</w:t>
      </w:r>
      <w:r w:rsidRPr="0056326C">
        <w:tab/>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irrespective of whether </w:t>
      </w:r>
      <w:r w:rsidRPr="00913953">
        <w:rPr>
          <w:rFonts w:hint="eastAsia"/>
          <w:lang w:eastAsia="ja-JP"/>
        </w:rPr>
        <w:t>voice over PS</w:t>
      </w:r>
      <w:r>
        <w:rPr>
          <w:rFonts w:hint="eastAsia"/>
          <w:lang w:eastAsia="ja-JP"/>
        </w:rPr>
        <w:t xml:space="preserve"> </w:t>
      </w:r>
      <w:r w:rsidRPr="0056326C">
        <w:rPr>
          <w:rFonts w:hint="eastAsia"/>
          <w:lang w:eastAsia="ja-JP"/>
        </w:rPr>
        <w:t>is available and on any IP-CAN bearer</w:t>
      </w:r>
      <w:r w:rsidRPr="0056326C">
        <w:t>.</w:t>
      </w:r>
    </w:p>
    <w:p w14:paraId="177F97FE" w14:textId="77777777" w:rsidR="006E1998" w:rsidRDefault="006E1998" w:rsidP="006E1998">
      <w:r>
        <w:t xml:space="preserve">The UE may support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t>.</w:t>
      </w:r>
    </w:p>
    <w:p w14:paraId="14F69EC1" w14:textId="77777777" w:rsidR="006E1998" w:rsidRDefault="006E1998" w:rsidP="006E1998">
      <w:r>
        <w:t xml:space="preserve">If the UE supports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rPr>
          <w:lang w:eastAsia="ja-JP"/>
        </w:rPr>
        <w:t xml:space="preserve"> and the </w:t>
      </w:r>
      <w:r>
        <w:t xml:space="preserve">network operator's preference for selection of the domain to be used for </w:t>
      </w:r>
      <w:r>
        <w:rPr>
          <w:rFonts w:hint="eastAsia"/>
          <w:lang w:eastAsia="ko-KR"/>
        </w:rPr>
        <w:t xml:space="preserve">short message service </w:t>
      </w:r>
      <w:r>
        <w:t>originated by the UE is set to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14:paraId="5434FD6C" w14:textId="77777777" w:rsidR="006E1998" w:rsidRPr="00BA1252" w:rsidRDefault="006E1998" w:rsidP="006E1998">
      <w:pPr>
        <w:pStyle w:val="B1"/>
        <w:rPr>
          <w:lang w:val="en-US"/>
        </w:rPr>
      </w:pPr>
      <w:r>
        <w:t>a)</w:t>
      </w:r>
      <w:r>
        <w:tab/>
      </w:r>
      <w:r>
        <w:rPr>
          <w:rFonts w:hint="eastAsia"/>
          <w:lang w:eastAsia="ja-JP"/>
        </w:rPr>
        <w:t>t</w:t>
      </w:r>
      <w:r>
        <w:t xml:space="preserve">he UE may support being configured with </w:t>
      </w:r>
      <w:r>
        <w:rPr>
          <w:rFonts w:hint="eastAsia"/>
          <w:lang w:eastAsia="ja-JP"/>
        </w:rPr>
        <w:t xml:space="preserve">SMSoIP usage policy </w:t>
      </w:r>
      <w:r>
        <w:rPr>
          <w:lang w:val="en-US"/>
        </w:rPr>
        <w:t xml:space="preserve">using one or more of </w:t>
      </w:r>
      <w:r>
        <w:t>the</w:t>
      </w:r>
      <w:r>
        <w:rPr>
          <w:lang w:val="en-US"/>
        </w:rPr>
        <w:t xml:space="preserve"> following methods:</w:t>
      </w:r>
    </w:p>
    <w:p w14:paraId="0FEAF1A1" w14:textId="77777777" w:rsidR="006E1998" w:rsidRPr="00E11F3B" w:rsidRDefault="006E1998" w:rsidP="006E1998">
      <w:pPr>
        <w:pStyle w:val="B2"/>
        <w:rPr>
          <w:lang w:val="en-US"/>
        </w:rPr>
      </w:pPr>
      <w:r>
        <w:rPr>
          <w:rFonts w:hint="eastAsia"/>
          <w:lang w:val="en-US" w:eastAsia="ja-JP"/>
        </w:rPr>
        <w:t>1</w:t>
      </w:r>
      <w:r>
        <w:t>)</w:t>
      </w:r>
      <w:r>
        <w:tab/>
      </w:r>
      <w:r>
        <w:rPr>
          <w:lang w:val="en-US"/>
        </w:rPr>
        <w:t xml:space="preserve">the </w:t>
      </w:r>
      <w:r w:rsidRPr="005F03BD">
        <w:rPr>
          <w:rFonts w:hint="eastAsia"/>
          <w:noProof/>
          <w:lang w:val="en-US"/>
        </w:rPr>
        <w:t>SMSoIP</w:t>
      </w:r>
      <w:r>
        <w:rPr>
          <w:rFonts w:hint="eastAsia"/>
          <w:lang w:eastAsia="ja-JP"/>
        </w:rPr>
        <w:t xml:space="preserve"> usage policy leaf</w:t>
      </w:r>
      <w:r w:rsidRPr="0063111F">
        <w:t xml:space="preserve"> </w:t>
      </w:r>
      <w:r>
        <w:rPr>
          <w:lang w:val="en-US"/>
        </w:rPr>
        <w:t xml:space="preserve">of the </w:t>
      </w:r>
      <w:r>
        <w:t>EF</w:t>
      </w:r>
      <w:r>
        <w:rPr>
          <w:vertAlign w:val="subscript"/>
        </w:rPr>
        <w:t>IMSConfigData</w:t>
      </w:r>
      <w:r>
        <w:t xml:space="preserve"> file </w:t>
      </w:r>
      <w:r>
        <w:rPr>
          <w:lang w:val="en-US"/>
        </w:rPr>
        <w:t>described in</w:t>
      </w:r>
      <w:r>
        <w:t xml:space="preserve"> 3GPP TS 31.102 [1</w:t>
      </w:r>
      <w:r>
        <w:rPr>
          <w:rFonts w:hint="eastAsia"/>
          <w:lang w:eastAsia="ja-JP"/>
        </w:rPr>
        <w:t>9</w:t>
      </w:r>
      <w:r>
        <w:t>]</w:t>
      </w:r>
      <w:r>
        <w:rPr>
          <w:lang w:val="en-US"/>
        </w:rPr>
        <w:t>;</w:t>
      </w:r>
    </w:p>
    <w:p w14:paraId="4344555A" w14:textId="77777777" w:rsidR="006E1998" w:rsidRDefault="006E1998" w:rsidP="006E1998">
      <w:pPr>
        <w:pStyle w:val="B2"/>
        <w:rPr>
          <w:lang w:val="en-US"/>
        </w:rPr>
      </w:pPr>
      <w:r>
        <w:rPr>
          <w:rFonts w:hint="eastAsia"/>
          <w:lang w:val="en-US" w:eastAsia="ja-JP"/>
        </w:rPr>
        <w:t>2</w:t>
      </w:r>
      <w:r>
        <w:rPr>
          <w:lang w:val="en-US"/>
        </w:rPr>
        <w:t>)</w:t>
      </w:r>
      <w:r>
        <w:rPr>
          <w:lang w:val="en-US"/>
        </w:rPr>
        <w:tab/>
        <w:t xml:space="preserve">the </w:t>
      </w:r>
      <w:r>
        <w:rPr>
          <w:rFonts w:hint="eastAsia"/>
        </w:rPr>
        <w:t>SMSoIP</w:t>
      </w:r>
      <w:r>
        <w:rPr>
          <w:rFonts w:hint="eastAsia"/>
          <w:lang w:eastAsia="ja-JP"/>
        </w:rPr>
        <w:t xml:space="preserve"> usage policy leaf</w:t>
      </w:r>
      <w:r w:rsidRPr="0063111F">
        <w:t xml:space="preserve"> </w:t>
      </w:r>
      <w:r>
        <w:rPr>
          <w:lang w:val="en-US"/>
        </w:rPr>
        <w:t xml:space="preserve">of the </w:t>
      </w:r>
      <w:r>
        <w:t>EF</w:t>
      </w:r>
      <w:r>
        <w:rPr>
          <w:vertAlign w:val="subscript"/>
        </w:rPr>
        <w:t>IMSConfigData</w:t>
      </w:r>
      <w:r>
        <w:t xml:space="preserve"> file </w:t>
      </w:r>
      <w:r>
        <w:rPr>
          <w:lang w:val="en-US"/>
        </w:rPr>
        <w:t>described in</w:t>
      </w:r>
      <w:r>
        <w:t xml:space="preserve"> 3GPP TS 31.103 [1</w:t>
      </w:r>
      <w:r>
        <w:rPr>
          <w:rFonts w:hint="eastAsia"/>
          <w:lang w:eastAsia="ja-JP"/>
        </w:rPr>
        <w:t>8</w:t>
      </w:r>
      <w:r>
        <w:t>]</w:t>
      </w:r>
      <w:r>
        <w:rPr>
          <w:lang w:val="en-US"/>
        </w:rPr>
        <w:t>; and</w:t>
      </w:r>
    </w:p>
    <w:p w14:paraId="2F8B2973" w14:textId="77777777" w:rsidR="006E1998" w:rsidRDefault="006E1998" w:rsidP="006E1998">
      <w:pPr>
        <w:pStyle w:val="B2"/>
      </w:pPr>
      <w:r>
        <w:rPr>
          <w:rFonts w:hint="eastAsia"/>
          <w:lang w:val="en-US" w:eastAsia="ja-JP"/>
        </w:rPr>
        <w:t>3</w:t>
      </w:r>
      <w:r>
        <w:rPr>
          <w:lang w:val="en-US"/>
        </w:rPr>
        <w:t>)</w:t>
      </w:r>
      <w:r>
        <w:rPr>
          <w:lang w:val="en-US"/>
        </w:rPr>
        <w:tab/>
        <w:t xml:space="preserve">the </w:t>
      </w:r>
      <w:r>
        <w:rPr>
          <w:rFonts w:hint="eastAsia"/>
        </w:rPr>
        <w:t>SMSoIP</w:t>
      </w:r>
      <w:r>
        <w:rPr>
          <w:rFonts w:hint="eastAsia"/>
          <w:lang w:eastAsia="ja-JP"/>
        </w:rPr>
        <w:t xml:space="preserve"> usage policy leaf</w:t>
      </w:r>
      <w:r w:rsidRPr="0063111F">
        <w:t xml:space="preserve"> of </w:t>
      </w:r>
      <w:r w:rsidRPr="00B81036">
        <w:t>3GPP TS 24.167 </w:t>
      </w:r>
      <w:r>
        <w:t>[8</w:t>
      </w:r>
      <w:r>
        <w:rPr>
          <w:rFonts w:hint="eastAsia"/>
          <w:lang w:eastAsia="ja-JP"/>
        </w:rPr>
        <w:t>A</w:t>
      </w:r>
      <w:r w:rsidRPr="00B81036">
        <w:t>]</w:t>
      </w:r>
      <w:r>
        <w:t>.</w:t>
      </w:r>
    </w:p>
    <w:p w14:paraId="08C1ECC2" w14:textId="77777777" w:rsidR="006E1998" w:rsidRDefault="006E1998" w:rsidP="006E1998">
      <w:pPr>
        <w:pStyle w:val="B1"/>
      </w:pPr>
      <w:r>
        <w:rPr>
          <w:noProof/>
          <w:lang w:val="en-US"/>
        </w:rPr>
        <w:tab/>
      </w:r>
      <w:r>
        <w:t xml:space="preserve">If the UE </w:t>
      </w:r>
      <w:r>
        <w:rPr>
          <w:lang w:val="en-US"/>
        </w:rPr>
        <w:t>is</w:t>
      </w:r>
      <w:r>
        <w:t xml:space="preserve"> </w:t>
      </w:r>
      <w:r w:rsidRPr="00713A0B">
        <w:t>configured</w:t>
      </w:r>
      <w:r>
        <w:t xml:space="preserve"> with </w:t>
      </w:r>
      <w:r>
        <w:rPr>
          <w:lang w:val="en-US"/>
        </w:rPr>
        <w:t>both the</w:t>
      </w:r>
      <w:r>
        <w:t xml:space="preserve"> </w:t>
      </w:r>
      <w:r>
        <w:rPr>
          <w:rFonts w:hint="eastAsia"/>
          <w:lang w:eastAsia="ja-JP"/>
        </w:rPr>
        <w:t>SMSoIP usage policy leaf</w:t>
      </w:r>
      <w:r>
        <w:rPr>
          <w:lang w:val="en-US"/>
        </w:rPr>
        <w:t xml:space="preserve"> of </w:t>
      </w:r>
      <w:r w:rsidRPr="00B81036">
        <w:t>3GPP TS 24.167 </w:t>
      </w:r>
      <w:r>
        <w:t>[8</w:t>
      </w:r>
      <w:r>
        <w:rPr>
          <w:rFonts w:hint="eastAsia"/>
          <w:lang w:eastAsia="ja-JP"/>
        </w:rPr>
        <w:t>A</w:t>
      </w:r>
      <w:r w:rsidRPr="00B81036">
        <w:t>]</w:t>
      </w:r>
      <w:r>
        <w:rPr>
          <w:lang w:val="en-US"/>
        </w:rPr>
        <w:t xml:space="preserve"> </w:t>
      </w:r>
      <w:r>
        <w:t xml:space="preserve">and </w:t>
      </w:r>
      <w:r>
        <w:rPr>
          <w:lang w:val="en-US"/>
        </w:rPr>
        <w:t xml:space="preserve">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described in 3GPP TS 31.102 [1</w:t>
      </w:r>
      <w:r>
        <w:rPr>
          <w:rFonts w:hint="eastAsia"/>
          <w:lang w:eastAsia="ja-JP"/>
        </w:rPr>
        <w:t>9</w:t>
      </w:r>
      <w:r>
        <w:t>]</w:t>
      </w:r>
      <w:r>
        <w:rPr>
          <w:lang w:val="en-US"/>
        </w:rPr>
        <w:t xml:space="preserve"> or 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described in 3GPP TS 31.103 [1</w:t>
      </w:r>
      <w:r>
        <w:rPr>
          <w:rFonts w:hint="eastAsia"/>
          <w:lang w:eastAsia="ja-JP"/>
        </w:rPr>
        <w:t>8</w:t>
      </w:r>
      <w:r>
        <w:t xml:space="preserve">], then </w:t>
      </w:r>
      <w:r>
        <w:rPr>
          <w:lang w:val="en-US"/>
        </w:rPr>
        <w:t xml:space="preserve">the </w:t>
      </w:r>
      <w:r>
        <w:rPr>
          <w:rFonts w:hint="eastAsia"/>
          <w:lang w:eastAsia="ja-JP"/>
        </w:rPr>
        <w:t>SMSoIP usage policy leaf</w:t>
      </w:r>
      <w:r w:rsidRPr="0063111F">
        <w:t xml:space="preserve"> </w:t>
      </w:r>
      <w:r>
        <w:rPr>
          <w:lang w:val="en-US"/>
        </w:rPr>
        <w:t xml:space="preserve">of </w:t>
      </w:r>
      <w:r>
        <w:t>the EF</w:t>
      </w:r>
      <w:r>
        <w:rPr>
          <w:vertAlign w:val="subscript"/>
        </w:rPr>
        <w:t>IMSConfigData</w:t>
      </w:r>
      <w:r>
        <w:t xml:space="preserve"> file </w:t>
      </w:r>
      <w:r>
        <w:rPr>
          <w:lang w:val="en-US"/>
        </w:rPr>
        <w:t xml:space="preserve">shall </w:t>
      </w:r>
      <w:r>
        <w:t>take precedence.</w:t>
      </w:r>
    </w:p>
    <w:p w14:paraId="12A48900" w14:textId="77777777" w:rsidR="006E1998" w:rsidRPr="00D0361D" w:rsidRDefault="006E1998" w:rsidP="006E1998">
      <w:pPr>
        <w:pStyle w:val="NO"/>
        <w:rPr>
          <w:lang w:val="en-US"/>
        </w:rPr>
      </w:pPr>
      <w:r>
        <w:t>NOTE</w:t>
      </w:r>
      <w:r w:rsidRPr="0056326C">
        <w:t> 1</w:t>
      </w:r>
      <w:r>
        <w:t>:</w:t>
      </w:r>
      <w:r>
        <w:tab/>
        <w:t>Precedence</w:t>
      </w:r>
      <w:r>
        <w:rPr>
          <w:rFonts w:hint="eastAsia"/>
          <w:lang w:eastAsia="ja-JP"/>
        </w:rPr>
        <w:t xml:space="preserve"> for</w:t>
      </w:r>
      <w:r>
        <w:t xml:space="preserve"> files configured on both the USIM and ISIM is defined in 3GPP TS 31.103 [1</w:t>
      </w:r>
      <w:r>
        <w:rPr>
          <w:rFonts w:hint="eastAsia"/>
          <w:lang w:eastAsia="ja-JP"/>
        </w:rPr>
        <w:t>8</w:t>
      </w:r>
      <w:r>
        <w:t>]</w:t>
      </w:r>
      <w:r>
        <w:rPr>
          <w:lang w:val="en-US"/>
        </w:rPr>
        <w:t>.</w:t>
      </w:r>
    </w:p>
    <w:p w14:paraId="4D287328" w14:textId="77777777" w:rsidR="006E1998" w:rsidRDefault="006E1998" w:rsidP="006E1998">
      <w:pPr>
        <w:pStyle w:val="B1"/>
        <w:rPr>
          <w:lang w:eastAsia="ja-JP"/>
        </w:rPr>
      </w:pPr>
      <w:r w:rsidRPr="0056326C">
        <w:rPr>
          <w:lang w:eastAsia="ja-JP"/>
        </w:rPr>
        <w:t>b)</w:t>
      </w:r>
      <w:r w:rsidRPr="0056326C">
        <w:rPr>
          <w:lang w:eastAsia="ja-JP"/>
        </w:rPr>
        <w:tab/>
        <w:t xml:space="preserve">if 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 "</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is available and only on the IP-CAN bearer that</w:t>
      </w:r>
      <w:r w:rsidRPr="0024049F">
        <w:rPr>
          <w:rFonts w:hint="eastAsia"/>
          <w:lang w:eastAsia="ja-JP"/>
        </w:rPr>
        <w:t xml:space="preserve"> is used for the transport of SIP signalling</w:t>
      </w:r>
      <w:r>
        <w:rPr>
          <w:rFonts w:hint="eastAsia"/>
          <w:lang w:eastAsia="ja-JP"/>
        </w:rPr>
        <w:t xml:space="preserve"> </w:t>
      </w:r>
      <w:r w:rsidRPr="0056326C">
        <w:rPr>
          <w:rFonts w:hint="eastAsia"/>
          <w:lang w:eastAsia="ja-JP"/>
        </w:rPr>
        <w:t xml:space="preserve">associated with </w:t>
      </w:r>
      <w:r w:rsidRPr="00913953">
        <w:rPr>
          <w:rFonts w:hint="eastAsia"/>
          <w:lang w:eastAsia="ja-JP"/>
        </w:rPr>
        <w:t>voice over PS</w:t>
      </w:r>
      <w:r>
        <w:rPr>
          <w:lang w:eastAsia="ja-JP"/>
        </w:rPr>
        <w:t>":</w:t>
      </w:r>
    </w:p>
    <w:p w14:paraId="23D69B2D" w14:textId="77777777" w:rsidR="006E1998" w:rsidRDefault="006E1998" w:rsidP="006E1998">
      <w:pPr>
        <w:pStyle w:val="B2"/>
      </w:pPr>
      <w:r>
        <w:rPr>
          <w:lang w:eastAsia="ja-JP"/>
        </w:rPr>
        <w:t>1)</w:t>
      </w:r>
      <w:r>
        <w:rPr>
          <w:lang w:eastAsia="ja-JP"/>
        </w:rPr>
        <w:tab/>
        <w:t xml:space="preserve">if </w:t>
      </w:r>
      <w:r>
        <w:rPr>
          <w:noProof/>
          <w:lang w:val="en-US"/>
        </w:rPr>
        <w:t xml:space="preserve">the </w:t>
      </w:r>
      <w:r w:rsidRPr="000B71AE">
        <w:rPr>
          <w:noProof/>
          <w:lang w:val="en-US"/>
        </w:rPr>
        <w:t>domain selection for originating voice calls</w:t>
      </w:r>
      <w:r>
        <w:rPr>
          <w:noProof/>
          <w:lang w:val="en-US"/>
        </w:rPr>
        <w:t xml:space="preserve"> specified in 3GPP TS 23.221 [29]</w:t>
      </w:r>
      <w:r>
        <w:t xml:space="preserve"> determines that the </w:t>
      </w:r>
      <w:r w:rsidRPr="000B71AE">
        <w:t xml:space="preserve">UE </w:t>
      </w:r>
      <w:r>
        <w:t xml:space="preserve">does not </w:t>
      </w:r>
      <w:r w:rsidRPr="000B71AE">
        <w:t xml:space="preserve">use the </w:t>
      </w:r>
      <w:r>
        <w:t>IMS</w:t>
      </w:r>
      <w:r w:rsidRPr="000B71AE">
        <w:t xml:space="preserve"> to originate voice call</w:t>
      </w:r>
      <w:r>
        <w:t xml:space="preserve"> then </w:t>
      </w:r>
      <w:r>
        <w:rPr>
          <w:rFonts w:hint="eastAsia"/>
          <w:lang w:eastAsia="ja-JP"/>
        </w:rPr>
        <w:t xml:space="preserve">the UE shall not </w:t>
      </w:r>
      <w:r>
        <w:rPr>
          <w:lang w:eastAsia="ja-JP"/>
        </w:rPr>
        <w:t xml:space="preserve">perform the procedures in </w:t>
      </w:r>
      <w:r w:rsidR="008B4789">
        <w:rPr>
          <w:lang w:eastAsia="ja-JP"/>
        </w:rPr>
        <w:t>clause</w:t>
      </w:r>
      <w:r>
        <w:rPr>
          <w:lang w:eastAsia="ja-JP"/>
        </w:rPr>
        <w:t xml:space="preserve"> 5.3.1 and </w:t>
      </w:r>
      <w:r w:rsidR="008B4789">
        <w:rPr>
          <w:lang w:eastAsia="ja-JP"/>
        </w:rPr>
        <w:t>clause</w:t>
      </w:r>
      <w:r>
        <w:rPr>
          <w:lang w:eastAsia="ja-JP"/>
        </w:rPr>
        <w:t> 5</w:t>
      </w:r>
      <w:r w:rsidRPr="0024049F">
        <w:rPr>
          <w:lang w:eastAsia="ja-JP"/>
        </w:rPr>
        <w:t>.3.2</w:t>
      </w:r>
      <w:r w:rsidRPr="0024049F">
        <w:rPr>
          <w:rFonts w:hint="eastAsia"/>
          <w:lang w:eastAsia="ja-JP"/>
        </w:rPr>
        <w:t xml:space="preserve"> 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lang w:eastAsia="ja-JP"/>
        </w:rPr>
        <w:t>; a</w:t>
      </w:r>
      <w:r>
        <w:rPr>
          <w:lang w:eastAsia="ja-JP"/>
        </w:rPr>
        <w:t>nd</w:t>
      </w:r>
    </w:p>
    <w:p w14:paraId="7B0BD86C" w14:textId="77777777" w:rsidR="006E1998" w:rsidRDefault="006E1998" w:rsidP="006E1998">
      <w:pPr>
        <w:pStyle w:val="B2"/>
        <w:rPr>
          <w:lang w:eastAsia="ja-JP"/>
        </w:rPr>
      </w:pPr>
      <w:r>
        <w:rPr>
          <w:lang w:eastAsia="ja-JP"/>
        </w:rPr>
        <w:t>2)</w:t>
      </w:r>
      <w:r>
        <w:rPr>
          <w:lang w:eastAsia="ja-JP"/>
        </w:rPr>
        <w:tab/>
        <w:t>if:</w:t>
      </w:r>
    </w:p>
    <w:p w14:paraId="107AA797" w14:textId="77777777" w:rsidR="006E1998" w:rsidRDefault="006E1998" w:rsidP="006E1998">
      <w:pPr>
        <w:pStyle w:val="B3"/>
      </w:pPr>
      <w:r>
        <w:rPr>
          <w:lang w:eastAsia="ja-JP"/>
        </w:rPr>
        <w:t>A)</w:t>
      </w:r>
      <w:r>
        <w:rPr>
          <w:lang w:eastAsia="ja-JP"/>
        </w:rPr>
        <w:tab/>
      </w:r>
      <w:r>
        <w:rPr>
          <w:noProof/>
          <w:lang w:val="en-US"/>
        </w:rPr>
        <w:t xml:space="preserve">the </w:t>
      </w:r>
      <w:r w:rsidRPr="000B71AE">
        <w:rPr>
          <w:noProof/>
          <w:lang w:val="en-US"/>
        </w:rPr>
        <w:t>domain selection for originating voice calls</w:t>
      </w:r>
      <w:r>
        <w:rPr>
          <w:noProof/>
          <w:lang w:val="en-US"/>
        </w:rPr>
        <w:t xml:space="preserve"> specified in 3GPP TS 23.221 [29]</w:t>
      </w:r>
      <w:r>
        <w:t xml:space="preserve"> determines that the </w:t>
      </w:r>
      <w:r w:rsidRPr="000B71AE">
        <w:t>UE use</w:t>
      </w:r>
      <w:r>
        <w:t>s</w:t>
      </w:r>
      <w:r w:rsidRPr="000B71AE">
        <w:t xml:space="preserve"> the </w:t>
      </w:r>
      <w:r>
        <w:t>IMS</w:t>
      </w:r>
      <w:r w:rsidRPr="000B71AE">
        <w:t xml:space="preserve"> to originate voice calls</w:t>
      </w:r>
      <w:r>
        <w:t>;</w:t>
      </w:r>
    </w:p>
    <w:p w14:paraId="4C7C052D" w14:textId="77777777" w:rsidR="006E1998" w:rsidRDefault="006E1998" w:rsidP="006E1998">
      <w:pPr>
        <w:pStyle w:val="B3"/>
        <w:rPr>
          <w:noProof/>
          <w:lang w:val="en-US"/>
        </w:rPr>
      </w:pPr>
      <w:r>
        <w:t>B)</w:t>
      </w:r>
      <w:r>
        <w:tab/>
      </w:r>
      <w:r>
        <w:rPr>
          <w:noProof/>
          <w:lang w:val="en-US"/>
        </w:rPr>
        <w:t>the UE supports multiple registrations as specified in 3GPP TS 24.229 [10];</w:t>
      </w:r>
    </w:p>
    <w:p w14:paraId="4CDF6776" w14:textId="77777777" w:rsidR="006E1998" w:rsidRDefault="006E1998" w:rsidP="006E1998">
      <w:pPr>
        <w:pStyle w:val="B3"/>
        <w:rPr>
          <w:noProof/>
          <w:lang w:val="en-US"/>
        </w:rPr>
      </w:pPr>
      <w:r>
        <w:rPr>
          <w:noProof/>
          <w:lang w:val="en-US"/>
        </w:rPr>
        <w:t>C)</w:t>
      </w:r>
      <w:r>
        <w:rPr>
          <w:noProof/>
          <w:lang w:val="en-US"/>
        </w:rPr>
        <w:tab/>
        <w:t>the UE registered several registration flows; and</w:t>
      </w:r>
    </w:p>
    <w:p w14:paraId="31910B16" w14:textId="77777777" w:rsidR="006E1998" w:rsidRDefault="006E1998" w:rsidP="006E1998">
      <w:pPr>
        <w:pStyle w:val="B3"/>
        <w:rPr>
          <w:noProof/>
          <w:lang w:val="en-US"/>
        </w:rPr>
      </w:pPr>
      <w:r>
        <w:rPr>
          <w:noProof/>
          <w:lang w:val="en-US"/>
        </w:rPr>
        <w:lastRenderedPageBreak/>
        <w:t>D)</w:t>
      </w:r>
      <w:r>
        <w:rPr>
          <w:noProof/>
          <w:lang w:val="en-US"/>
        </w:rPr>
        <w:tab/>
        <w:t>at least one of the registration flow was registered via an IP-CAN different than the remaining registration flows;</w:t>
      </w:r>
    </w:p>
    <w:p w14:paraId="24631014" w14:textId="77777777" w:rsidR="006E1998" w:rsidRPr="0056326C" w:rsidRDefault="006E1998" w:rsidP="006E1998">
      <w:pPr>
        <w:pStyle w:val="B2"/>
        <w:rPr>
          <w:noProof/>
          <w:lang w:val="en-US"/>
        </w:rPr>
      </w:pPr>
      <w:r>
        <w:rPr>
          <w:noProof/>
          <w:lang w:val="en-US"/>
        </w:rPr>
        <w:tab/>
        <w:t xml:space="preserve">then </w:t>
      </w:r>
      <w:r>
        <w:rPr>
          <w:rFonts w:hint="eastAsia"/>
          <w:lang w:eastAsia="ja-JP"/>
        </w:rPr>
        <w:t>the UE s</w:t>
      </w:r>
      <w:r w:rsidRPr="0024049F">
        <w:rPr>
          <w:rFonts w:hint="eastAsia"/>
          <w:lang w:eastAsia="ja-JP"/>
        </w:rPr>
        <w:t xml:space="preserve">hall not </w:t>
      </w:r>
      <w:r w:rsidRPr="0024049F">
        <w:rPr>
          <w:lang w:eastAsia="ja-JP"/>
        </w:rPr>
        <w:t xml:space="preserve">perform the procedures in </w:t>
      </w:r>
      <w:r w:rsidR="008B4789">
        <w:rPr>
          <w:lang w:eastAsia="ja-JP"/>
        </w:rPr>
        <w:t>clause</w:t>
      </w:r>
      <w:r w:rsidRPr="0024049F">
        <w:rPr>
          <w:lang w:eastAsia="ja-JP"/>
        </w:rPr>
        <w:t xml:space="preserve"> 5.3.1 and </w:t>
      </w:r>
      <w:r w:rsidR="008B4789">
        <w:rPr>
          <w:lang w:eastAsia="ja-JP"/>
        </w:rPr>
        <w:t>clause</w:t>
      </w:r>
      <w:r w:rsidRPr="0024049F">
        <w:rPr>
          <w:lang w:eastAsia="ja-JP"/>
        </w:rPr>
        <w:t xml:space="preserve"> 5.3.2 </w:t>
      </w:r>
      <w:r w:rsidRPr="0024049F">
        <w:rPr>
          <w:rFonts w:hint="eastAsia"/>
          <w:lang w:eastAsia="ja-JP"/>
        </w:rPr>
        <w:t xml:space="preserve">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rFonts w:hint="eastAsia"/>
          <w:lang w:eastAsia="ja-JP"/>
        </w:rPr>
        <w:t xml:space="preserve"> </w:t>
      </w:r>
      <w:r w:rsidRPr="0024049F">
        <w:rPr>
          <w:lang w:eastAsia="ja-JP"/>
        </w:rPr>
        <w:t xml:space="preserve">over access technology where the audio is restricted or </w:t>
      </w:r>
      <w:r w:rsidRPr="0056326C">
        <w:rPr>
          <w:lang w:eastAsia="ja-JP"/>
        </w:rPr>
        <w:t xml:space="preserve">not preferred according to </w:t>
      </w:r>
      <w:r w:rsidRPr="0056326C">
        <w:rPr>
          <w:noProof/>
          <w:lang w:val="en-US"/>
        </w:rPr>
        <w:t>3GPP TS 24.216 </w:t>
      </w:r>
      <w:r>
        <w:rPr>
          <w:noProof/>
          <w:lang w:val="en-US"/>
        </w:rPr>
        <w:t>[30]</w:t>
      </w:r>
      <w:r w:rsidRPr="0056326C">
        <w:rPr>
          <w:noProof/>
          <w:lang w:val="en-US"/>
        </w:rPr>
        <w:t>; and</w:t>
      </w:r>
    </w:p>
    <w:p w14:paraId="076C94E1" w14:textId="77777777" w:rsidR="006E1998" w:rsidRPr="0024049F" w:rsidRDefault="006E1998" w:rsidP="006E1998">
      <w:pPr>
        <w:pStyle w:val="B1"/>
        <w:rPr>
          <w:lang w:eastAsia="ja-JP"/>
        </w:rPr>
      </w:pPr>
      <w:r w:rsidRPr="0056326C">
        <w:rPr>
          <w:lang w:eastAsia="ja-JP"/>
        </w:rPr>
        <w:t>c)</w:t>
      </w:r>
      <w:r w:rsidRPr="0056326C">
        <w:rPr>
          <w:lang w:eastAsia="ja-JP"/>
        </w:rPr>
        <w:tab/>
        <w:t xml:space="preserve">if 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 "</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only if </w:t>
      </w:r>
      <w:r w:rsidRPr="00913953">
        <w:rPr>
          <w:rFonts w:hint="eastAsia"/>
          <w:lang w:eastAsia="ja-JP"/>
        </w:rPr>
        <w:t>voice over PS</w:t>
      </w:r>
      <w:r>
        <w:rPr>
          <w:rFonts w:hint="eastAsia"/>
          <w:lang w:eastAsia="ja-JP"/>
        </w:rPr>
        <w:t xml:space="preserve"> </w:t>
      </w:r>
      <w:r w:rsidRPr="0056326C">
        <w:rPr>
          <w:rFonts w:hint="eastAsia"/>
          <w:lang w:eastAsia="ja-JP"/>
        </w:rPr>
        <w:t>is available and on any IP-CAN bearer</w:t>
      </w:r>
      <w:r w:rsidRPr="0056326C">
        <w:rPr>
          <w:lang w:eastAsia="ja-JP"/>
        </w:rPr>
        <w:t xml:space="preserve">" and </w:t>
      </w:r>
      <w:r w:rsidRPr="0056326C">
        <w:rPr>
          <w:noProof/>
          <w:lang w:val="en-US"/>
        </w:rPr>
        <w:t>the domain selection for originating voice calls specified in 3GPP TS 23.221 </w:t>
      </w:r>
      <w:r>
        <w:rPr>
          <w:noProof/>
          <w:lang w:val="en-US"/>
        </w:rPr>
        <w:t>[29]</w:t>
      </w:r>
      <w:r w:rsidRPr="0056326C">
        <w:t xml:space="preserve"> determines that the UE does not use the IMS to originate voice call then </w:t>
      </w:r>
      <w:r w:rsidRPr="0056326C">
        <w:rPr>
          <w:rFonts w:hint="eastAsia"/>
          <w:lang w:eastAsia="ja-JP"/>
        </w:rPr>
        <w:t xml:space="preserve">the UE shall not </w:t>
      </w:r>
      <w:r w:rsidRPr="0056326C">
        <w:rPr>
          <w:lang w:eastAsia="ja-JP"/>
        </w:rPr>
        <w:t xml:space="preserve">perform the procedures in </w:t>
      </w:r>
      <w:r w:rsidR="008B4789">
        <w:rPr>
          <w:lang w:eastAsia="ja-JP"/>
        </w:rPr>
        <w:t>clause</w:t>
      </w:r>
      <w:r w:rsidRPr="0056326C">
        <w:rPr>
          <w:lang w:eastAsia="ja-JP"/>
        </w:rPr>
        <w:t xml:space="preserve"> 5.3.1 and </w:t>
      </w:r>
      <w:r w:rsidR="008B4789">
        <w:rPr>
          <w:lang w:eastAsia="ja-JP"/>
        </w:rPr>
        <w:t>clause</w:t>
      </w:r>
      <w:r w:rsidRPr="0056326C">
        <w:rPr>
          <w:lang w:eastAsia="ja-JP"/>
        </w:rPr>
        <w:t> 5.3.2</w:t>
      </w:r>
      <w:r w:rsidRPr="0024049F">
        <w:rPr>
          <w:rFonts w:hint="eastAsia"/>
          <w:lang w:eastAsia="ja-JP"/>
        </w:rPr>
        <w:t xml:space="preserve"> and determines that SMS over IP is </w:t>
      </w:r>
      <w:r w:rsidRPr="00913953">
        <w:rPr>
          <w:rFonts w:hint="eastAsia"/>
          <w:lang w:eastAsia="ja-JP"/>
        </w:rPr>
        <w:t>restricted</w:t>
      </w:r>
      <w:r w:rsidRPr="0024049F">
        <w:rPr>
          <w:rFonts w:hint="eastAsia"/>
          <w:lang w:eastAsia="ja-JP"/>
        </w:rPr>
        <w:t xml:space="preserve"> </w:t>
      </w:r>
      <w:r w:rsidRPr="0024049F">
        <w:t>(see 3GPP TS 24.229 [10])</w:t>
      </w:r>
      <w:r w:rsidRPr="0024049F">
        <w:rPr>
          <w:lang w:eastAsia="ja-JP"/>
        </w:rPr>
        <w:t>.</w:t>
      </w:r>
    </w:p>
    <w:p w14:paraId="6B982565" w14:textId="77777777" w:rsidR="006E1998" w:rsidRDefault="006E1998" w:rsidP="006E1998">
      <w:pPr>
        <w:pStyle w:val="NO"/>
        <w:rPr>
          <w:rFonts w:hint="eastAsia"/>
          <w:lang w:eastAsia="ja-JP"/>
        </w:rPr>
      </w:pPr>
      <w:r w:rsidRPr="0056326C">
        <w:rPr>
          <w:lang w:eastAsia="ja-JP"/>
        </w:rPr>
        <w:t>NOTE</w:t>
      </w:r>
      <w:r w:rsidRPr="0056326C">
        <w:t> </w:t>
      </w:r>
      <w:r>
        <w:rPr>
          <w:rFonts w:hint="eastAsia"/>
          <w:lang w:eastAsia="ja-JP"/>
        </w:rPr>
        <w:t>2</w:t>
      </w:r>
      <w:r w:rsidRPr="0056326C">
        <w:rPr>
          <w:lang w:eastAsia="ja-JP"/>
        </w:rPr>
        <w:t>:</w:t>
      </w:r>
      <w:r w:rsidRPr="0056326C">
        <w:rPr>
          <w:lang w:eastAsia="ja-JP"/>
        </w:rPr>
        <w:tab/>
      </w:r>
      <w:r w:rsidRPr="0056326C">
        <w:rPr>
          <w:lang w:val="en-US"/>
        </w:rPr>
        <w:t xml:space="preserve">If </w:t>
      </w:r>
      <w:r w:rsidRPr="0056326C">
        <w:rPr>
          <w:lang w:eastAsia="ja-JP"/>
        </w:rPr>
        <w:t xml:space="preserve">the </w:t>
      </w:r>
      <w:r w:rsidRPr="0056326C">
        <w:t xml:space="preserve">network operator's preference for selection of the domain to be used for </w:t>
      </w:r>
      <w:r w:rsidRPr="0056326C">
        <w:rPr>
          <w:rFonts w:hint="eastAsia"/>
          <w:lang w:eastAsia="ko-KR"/>
        </w:rPr>
        <w:t>short message ser</w:t>
      </w:r>
      <w:r>
        <w:rPr>
          <w:rFonts w:hint="eastAsia"/>
          <w:lang w:eastAsia="ko-KR"/>
        </w:rPr>
        <w:t xml:space="preserve">vice </w:t>
      </w:r>
      <w:r>
        <w:t>originated by the UE is set to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r>
        <w:t xml:space="preserve">", </w:t>
      </w:r>
      <w:r>
        <w:rPr>
          <w:lang w:eastAsia="ja-JP"/>
        </w:rPr>
        <w:t xml:space="preserve">the </w:t>
      </w:r>
      <w:r>
        <w:rPr>
          <w:rFonts w:eastAsia="Malgun Gothic"/>
          <w:lang w:eastAsia="ko-KR"/>
        </w:rPr>
        <w:t xml:space="preserve">policy on </w:t>
      </w:r>
      <w:r>
        <w:rPr>
          <w:rFonts w:hint="eastAsia"/>
          <w:lang w:eastAsia="ja-JP"/>
        </w:rPr>
        <w:t>us</w:t>
      </w:r>
      <w:r>
        <w:rPr>
          <w:lang w:eastAsia="ja-JP"/>
        </w:rPr>
        <w:t xml:space="preserve">age of </w:t>
      </w:r>
      <w:r>
        <w:rPr>
          <w:rFonts w:hint="eastAsia"/>
          <w:lang w:eastAsia="ja-JP"/>
        </w:rPr>
        <w:t>SMS over IP</w:t>
      </w:r>
      <w:r>
        <w:rPr>
          <w:lang w:eastAsia="ja-JP"/>
        </w:rPr>
        <w:t xml:space="preserve"> has no effect.</w:t>
      </w:r>
    </w:p>
    <w:p w14:paraId="46DF9398" w14:textId="77777777" w:rsidR="006E1998" w:rsidRDefault="006E1998" w:rsidP="006E1998">
      <w:pPr>
        <w:pStyle w:val="NO"/>
      </w:pPr>
      <w:r w:rsidRPr="0056326C">
        <w:rPr>
          <w:lang w:eastAsia="ja-JP"/>
        </w:rPr>
        <w:t>NOTE</w:t>
      </w:r>
      <w:r w:rsidRPr="0056326C">
        <w:t> </w:t>
      </w:r>
      <w:r>
        <w:rPr>
          <w:rFonts w:hint="eastAsia"/>
          <w:lang w:eastAsia="ja-JP"/>
        </w:rPr>
        <w:t>3</w:t>
      </w:r>
      <w:r w:rsidRPr="0056326C">
        <w:rPr>
          <w:lang w:eastAsia="ja-JP"/>
        </w:rPr>
        <w:t>:</w:t>
      </w:r>
      <w:r w:rsidRPr="0056326C">
        <w:rPr>
          <w:lang w:eastAsia="ja-JP"/>
        </w:rPr>
        <w:tab/>
      </w:r>
      <w:r w:rsidRPr="0056326C">
        <w:rPr>
          <w:lang w:val="en-US"/>
        </w:rPr>
        <w:t xml:space="preserve">If </w:t>
      </w:r>
      <w:r w:rsidRPr="0056326C">
        <w:rPr>
          <w:lang w:eastAsia="ja-JP"/>
        </w:rPr>
        <w:t xml:space="preserve">the </w:t>
      </w:r>
      <w:r w:rsidRPr="0056326C">
        <w:rPr>
          <w:rFonts w:eastAsia="Malgun Gothic"/>
          <w:lang w:eastAsia="ko-KR"/>
        </w:rPr>
        <w:t xml:space="preserve">policy on </w:t>
      </w:r>
      <w:r w:rsidRPr="0056326C">
        <w:rPr>
          <w:rFonts w:hint="eastAsia"/>
          <w:lang w:eastAsia="ja-JP"/>
        </w:rPr>
        <w:t>us</w:t>
      </w:r>
      <w:r w:rsidRPr="0056326C">
        <w:rPr>
          <w:lang w:eastAsia="ja-JP"/>
        </w:rPr>
        <w:t xml:space="preserve">age of </w:t>
      </w:r>
      <w:r w:rsidRPr="0056326C">
        <w:rPr>
          <w:rFonts w:hint="eastAsia"/>
          <w:lang w:eastAsia="ja-JP"/>
        </w:rPr>
        <w:t>SMS over IP</w:t>
      </w:r>
      <w:r w:rsidRPr="0056326C">
        <w:rPr>
          <w:lang w:eastAsia="ja-JP"/>
        </w:rPr>
        <w:t xml:space="preserve"> is set to</w:t>
      </w:r>
      <w:r w:rsidRPr="0056326C">
        <w:rPr>
          <w:rFonts w:hint="eastAsia"/>
          <w:lang w:eastAsia="ja-JP"/>
        </w:rPr>
        <w:t xml:space="preserve"> </w:t>
      </w:r>
      <w:r w:rsidRPr="0056326C">
        <w:rPr>
          <w:lang w:eastAsia="ja-JP"/>
        </w:rPr>
        <w:t>"</w:t>
      </w:r>
      <w:r w:rsidRPr="0056326C">
        <w:rPr>
          <w:rFonts w:hint="eastAsia"/>
          <w:lang w:eastAsia="ja-JP"/>
        </w:rPr>
        <w:t xml:space="preserve">SMS over IP </w:t>
      </w:r>
      <w:r w:rsidRPr="0056326C">
        <w:rPr>
          <w:lang w:eastAsia="ja-JP"/>
        </w:rPr>
        <w:t xml:space="preserve">is used </w:t>
      </w:r>
      <w:r w:rsidRPr="0056326C">
        <w:rPr>
          <w:rFonts w:hint="eastAsia"/>
          <w:lang w:eastAsia="ja-JP"/>
        </w:rPr>
        <w:t xml:space="preserve">irrespective of whether </w:t>
      </w:r>
      <w:r w:rsidRPr="00913953">
        <w:rPr>
          <w:rFonts w:hint="eastAsia"/>
          <w:lang w:eastAsia="ja-JP"/>
        </w:rPr>
        <w:t>voice over PS is available and on any IP-CAN bearer</w:t>
      </w:r>
      <w:r w:rsidRPr="0056326C">
        <w:rPr>
          <w:lang w:eastAsia="ja-JP"/>
        </w:rPr>
        <w:t>"</w:t>
      </w:r>
      <w:r w:rsidRPr="0056326C">
        <w:rPr>
          <w:rFonts w:hint="eastAsia"/>
          <w:lang w:eastAsia="ja-JP"/>
        </w:rPr>
        <w:t>, there is no restriction regarding how SMS over IP is used</w:t>
      </w:r>
      <w:r w:rsidRPr="0056326C">
        <w:rPr>
          <w:lang w:eastAsia="ja-JP"/>
        </w:rPr>
        <w:t>.</w:t>
      </w:r>
    </w:p>
    <w:p w14:paraId="0A2E0A76" w14:textId="77777777" w:rsidR="005B42D9" w:rsidRPr="00AF25BD" w:rsidRDefault="005B42D9" w:rsidP="00D7671F">
      <w:pPr>
        <w:pStyle w:val="Rubrik3"/>
      </w:pPr>
      <w:bookmarkStart w:id="41" w:name="_Toc533146199"/>
      <w:bookmarkStart w:id="42" w:name="_Toc123578117"/>
      <w:r w:rsidRPr="00AF25BD">
        <w:t>5.2.2</w:t>
      </w:r>
      <w:r w:rsidRPr="00AF25BD">
        <w:tab/>
        <w:t>Application Server (AS)</w:t>
      </w:r>
      <w:bookmarkEnd w:id="41"/>
      <w:bookmarkEnd w:id="42"/>
    </w:p>
    <w:p w14:paraId="2353F4FC" w14:textId="77777777" w:rsidR="00C54C61" w:rsidRDefault="00C54C61" w:rsidP="00C54C61">
      <w:r>
        <w:t xml:space="preserve">To be compliant with short message over IP in this document, an AS shall implement the role of an IP-SM-GW as specified in </w:t>
      </w:r>
      <w:r w:rsidR="008B4789">
        <w:t>clause</w:t>
      </w:r>
      <w:r w:rsidRPr="00AF25BD">
        <w:t> 5.3.3</w:t>
      </w:r>
      <w:r>
        <w:t xml:space="preserve">.1, </w:t>
      </w:r>
      <w:r w:rsidR="008B4789">
        <w:t>clause</w:t>
      </w:r>
      <w:r w:rsidRPr="00AF25BD">
        <w:t> 5.3.3</w:t>
      </w:r>
      <w:r>
        <w:t xml:space="preserve">.2, </w:t>
      </w:r>
      <w:r w:rsidR="008B4789">
        <w:t>clause</w:t>
      </w:r>
      <w:r w:rsidRPr="00AF25BD">
        <w:t> 5.3.3</w:t>
      </w:r>
      <w:r>
        <w:t xml:space="preserve">.3, and </w:t>
      </w:r>
      <w:r w:rsidR="008B4789">
        <w:t>clause</w:t>
      </w:r>
      <w:r w:rsidRPr="00AF25BD">
        <w:t> 5.3.3</w:t>
      </w:r>
      <w:r>
        <w:t>.4.</w:t>
      </w:r>
    </w:p>
    <w:p w14:paraId="66EA3026" w14:textId="77777777" w:rsidR="00C54C61" w:rsidRDefault="00C54C61" w:rsidP="00C54C61">
      <w:r>
        <w:t xml:space="preserve">To be compliant with short message over IP in MSISDN less operation in this document, an AS shall implement the role of an IP-SM-GW as specified in </w:t>
      </w:r>
      <w:r w:rsidR="008B4789">
        <w:t>clause</w:t>
      </w:r>
      <w:r w:rsidRPr="00AF25BD">
        <w:t> 5.3.3</w:t>
      </w:r>
      <w:r>
        <w:t xml:space="preserve">.1, </w:t>
      </w:r>
      <w:r w:rsidR="008B4789">
        <w:t>clause</w:t>
      </w:r>
      <w:r w:rsidRPr="00AF25BD">
        <w:t> 5.3.3</w:t>
      </w:r>
      <w:r>
        <w:t xml:space="preserve">.2, </w:t>
      </w:r>
      <w:r w:rsidR="008B4789">
        <w:t>clause</w:t>
      </w:r>
      <w:r w:rsidRPr="00AF25BD">
        <w:t> 5.3.3</w:t>
      </w:r>
      <w:r>
        <w:t xml:space="preserve">.3, and </w:t>
      </w:r>
      <w:r w:rsidR="008B4789">
        <w:t>clause</w:t>
      </w:r>
      <w:r w:rsidRPr="00AF25BD">
        <w:t> 5.3.3</w:t>
      </w:r>
      <w:r>
        <w:t>.5.</w:t>
      </w:r>
    </w:p>
    <w:p w14:paraId="41462262" w14:textId="77777777" w:rsidR="001F1817" w:rsidRPr="00AF25BD" w:rsidRDefault="001F1817" w:rsidP="00D7671F">
      <w:pPr>
        <w:pStyle w:val="Rubrik2"/>
      </w:pPr>
      <w:bookmarkStart w:id="43" w:name="_Toc533146200"/>
      <w:bookmarkStart w:id="44" w:name="_Toc123578118"/>
      <w:r w:rsidRPr="00AF25BD">
        <w:t>5.3</w:t>
      </w:r>
      <w:r w:rsidRPr="00AF25BD">
        <w:tab/>
        <w:t>Roles</w:t>
      </w:r>
      <w:bookmarkEnd w:id="43"/>
      <w:bookmarkEnd w:id="44"/>
    </w:p>
    <w:p w14:paraId="3AA1D7C1" w14:textId="77777777" w:rsidR="001F1817" w:rsidRPr="00AF25BD" w:rsidRDefault="001F1817" w:rsidP="00D7671F">
      <w:pPr>
        <w:pStyle w:val="Rubrik3"/>
      </w:pPr>
      <w:bookmarkStart w:id="45" w:name="_Toc533146201"/>
      <w:bookmarkStart w:id="46" w:name="_Toc123578119"/>
      <w:r w:rsidRPr="00AF25BD">
        <w:t>5.3.1</w:t>
      </w:r>
      <w:r w:rsidRPr="00AF25BD">
        <w:tab/>
      </w:r>
      <w:r w:rsidR="009C7BDD" w:rsidRPr="00AF25BD">
        <w:t>SM-over-IP sender</w:t>
      </w:r>
      <w:bookmarkEnd w:id="45"/>
      <w:bookmarkEnd w:id="46"/>
    </w:p>
    <w:p w14:paraId="6DDECBE5" w14:textId="77777777" w:rsidR="001F1817" w:rsidRPr="00AF25BD" w:rsidRDefault="001F1817" w:rsidP="00D7671F">
      <w:pPr>
        <w:pStyle w:val="Rubrik4"/>
      </w:pPr>
      <w:bookmarkStart w:id="47" w:name="_Toc533146202"/>
      <w:bookmarkStart w:id="48" w:name="_Toc123578120"/>
      <w:r w:rsidRPr="00AF25BD">
        <w:t>5.3.1.1</w:t>
      </w:r>
      <w:r w:rsidRPr="00AF25BD">
        <w:tab/>
        <w:t>General</w:t>
      </w:r>
      <w:bookmarkEnd w:id="47"/>
      <w:bookmarkEnd w:id="48"/>
    </w:p>
    <w:p w14:paraId="174106A8" w14:textId="77777777" w:rsidR="00AB0B88" w:rsidRPr="00AF25BD" w:rsidRDefault="00AB0B88" w:rsidP="00AB0B88">
      <w:r w:rsidRPr="00AF25BD">
        <w:t xml:space="preserve">In addition to the procedures specified in </w:t>
      </w:r>
      <w:r w:rsidR="008B4789">
        <w:t>clause</w:t>
      </w:r>
      <w:r w:rsidRPr="00AF25BD">
        <w:t> 5.3.1, the SM-over-IP sender shall support the procedures specified in 3GPP TS 24.229 [</w:t>
      </w:r>
      <w:r w:rsidR="009E7B2C" w:rsidRPr="00AF25BD">
        <w:t>10</w:t>
      </w:r>
      <w:r w:rsidRPr="00AF25BD">
        <w:t xml:space="preserve">] appropriate to the functional entity in which the SM-over-IP sender is implemented. The SM-over-IP sender shall build and populate RP-DATA message, containing all the information that a mobile station </w:t>
      </w:r>
      <w:r w:rsidR="001B4A9D" w:rsidRPr="00AF25BD">
        <w:t>submit</w:t>
      </w:r>
      <w:r w:rsidR="005E7075" w:rsidRPr="00AF25BD">
        <w:t>ting</w:t>
      </w:r>
      <w:r w:rsidR="001B4A9D" w:rsidRPr="00AF25BD">
        <w:t xml:space="preserve"> </w:t>
      </w:r>
      <w:r w:rsidRPr="00AF25BD">
        <w:t>an SM according to 3GPP TS 24.011 [8] would place, for successful delivery.</w:t>
      </w:r>
      <w:r w:rsidR="00B949C7" w:rsidRPr="00AF25BD">
        <w:t xml:space="preserve"> The SM-over-IP sender shall parse and interpret RP- DATA, RP-ACK and RP-ERROR messages, containing all the information that a mobile station receiving an SM according to 3GPP TS 24.011 [8] would see, in a SM submission </w:t>
      </w:r>
      <w:r w:rsidR="005E7075" w:rsidRPr="00AF25BD">
        <w:t xml:space="preserve">or </w:t>
      </w:r>
      <w:r w:rsidR="00B949C7" w:rsidRPr="00AF25BD">
        <w:t>status report.</w:t>
      </w:r>
    </w:p>
    <w:p w14:paraId="34A91540" w14:textId="77777777" w:rsidR="00FC5198" w:rsidRDefault="00901DF2" w:rsidP="00FC5198">
      <w:pPr>
        <w:pStyle w:val="NO"/>
      </w:pPr>
      <w:r>
        <w:t>NOTE</w:t>
      </w:r>
      <w:r w:rsidR="00FC5198" w:rsidRPr="009F7DB3">
        <w:t> </w:t>
      </w:r>
      <w:r w:rsidR="00FC5198">
        <w:t>1</w:t>
      </w:r>
      <w:r>
        <w:t>:</w:t>
      </w:r>
      <w:r>
        <w:tab/>
      </w:r>
      <w:r>
        <w:rPr>
          <w:rFonts w:hint="eastAsia"/>
          <w:lang w:eastAsia="ja-JP"/>
        </w:rPr>
        <w:t>If t</w:t>
      </w:r>
      <w:r w:rsidRPr="00AF25BD">
        <w:t>he SM-over-IP sender</w:t>
      </w:r>
      <w:r>
        <w:rPr>
          <w:rFonts w:hint="eastAsia"/>
          <w:lang w:eastAsia="ja-JP"/>
        </w:rPr>
        <w:t xml:space="preserve"> uses SMR entity timers</w:t>
      </w:r>
      <w:r w:rsidRPr="00E54893">
        <w:rPr>
          <w:rFonts w:hint="eastAsia"/>
          <w:lang w:eastAsia="ja-JP"/>
        </w:rPr>
        <w:t xml:space="preserve"> </w:t>
      </w:r>
      <w:r>
        <w:rPr>
          <w:rFonts w:hint="eastAsia"/>
          <w:lang w:eastAsia="ja-JP"/>
        </w:rPr>
        <w:t xml:space="preserve">as specified in </w:t>
      </w:r>
      <w:r w:rsidRPr="00AF25BD">
        <w:t>3GPP TS 24.011 [8]</w:t>
      </w:r>
      <w:r>
        <w:rPr>
          <w:rFonts w:hint="eastAsia"/>
          <w:lang w:eastAsia="ja-JP"/>
        </w:rPr>
        <w:t xml:space="preserve">, then TR1M </w:t>
      </w:r>
      <w:r>
        <w:rPr>
          <w:lang w:eastAsia="ja-JP"/>
        </w:rPr>
        <w:t xml:space="preserve">is </w:t>
      </w:r>
      <w:r>
        <w:rPr>
          <w:rFonts w:hint="eastAsia"/>
          <w:lang w:eastAsia="ja-JP"/>
        </w:rPr>
        <w:t xml:space="preserve">set to a value greater </w:t>
      </w:r>
      <w:r>
        <w:rPr>
          <w:lang w:eastAsia="ja-JP"/>
        </w:rPr>
        <w:t>tha</w:t>
      </w:r>
      <w:r>
        <w:rPr>
          <w:rFonts w:hint="eastAsia"/>
          <w:lang w:eastAsia="ja-JP"/>
        </w:rPr>
        <w:t xml:space="preserve">n </w:t>
      </w:r>
      <w:r>
        <w:rPr>
          <w:lang w:eastAsia="ja-JP"/>
        </w:rPr>
        <w:t>t</w:t>
      </w:r>
      <w:r>
        <w:rPr>
          <w:rFonts w:hint="eastAsia"/>
          <w:lang w:eastAsia="ja-JP"/>
        </w:rPr>
        <w:t xml:space="preserve">imer F </w:t>
      </w:r>
      <w:r w:rsidRPr="00AF25BD">
        <w:t>(see 3GPP TS 24.229 [10])</w:t>
      </w:r>
      <w:r>
        <w:t>.</w:t>
      </w:r>
    </w:p>
    <w:p w14:paraId="55A11742" w14:textId="77777777" w:rsidR="00901DF2" w:rsidRPr="00AF25BD" w:rsidRDefault="00FC5198" w:rsidP="00901DF2">
      <w:pPr>
        <w:pStyle w:val="NO"/>
        <w:rPr>
          <w:rFonts w:hint="eastAsia"/>
          <w:noProof/>
          <w:lang w:eastAsia="zh-CN"/>
        </w:rPr>
      </w:pPr>
      <w:r>
        <w:t>NOTE</w:t>
      </w:r>
      <w:r w:rsidRPr="009F7DB3">
        <w:t> </w:t>
      </w:r>
      <w:r>
        <w:t>2:</w:t>
      </w:r>
      <w:r>
        <w:tab/>
        <w:t>If the SM-over-IP sender expects to receive a SM submit report will include the "+g.3gpp.smsip" parameter in the Contact header field when sending a REGISTER request.</w:t>
      </w:r>
    </w:p>
    <w:p w14:paraId="2006251B" w14:textId="77777777" w:rsidR="001F1817" w:rsidRPr="00AF25BD" w:rsidRDefault="001F1817" w:rsidP="00D7671F">
      <w:pPr>
        <w:pStyle w:val="Rubrik4"/>
      </w:pPr>
      <w:bookmarkStart w:id="49" w:name="_Toc533146203"/>
      <w:bookmarkStart w:id="50" w:name="_Toc123578121"/>
      <w:r w:rsidRPr="00AF25BD">
        <w:t>5.3.1.2</w:t>
      </w:r>
      <w:r w:rsidRPr="00AF25BD">
        <w:tab/>
      </w:r>
      <w:r w:rsidR="001B4A9D" w:rsidRPr="00AF25BD">
        <w:t xml:space="preserve">Submitting </w:t>
      </w:r>
      <w:r w:rsidR="003B5890" w:rsidRPr="00AF25BD">
        <w:t xml:space="preserve">a </w:t>
      </w:r>
      <w:r w:rsidR="00A33354" w:rsidRPr="00AF25BD">
        <w:t xml:space="preserve">short </w:t>
      </w:r>
      <w:r w:rsidR="002B1118" w:rsidRPr="00AF25BD">
        <w:t>message</w:t>
      </w:r>
      <w:bookmarkEnd w:id="49"/>
      <w:bookmarkEnd w:id="50"/>
    </w:p>
    <w:p w14:paraId="26CA4664" w14:textId="77777777" w:rsidR="00304F3F" w:rsidRPr="00AF25BD" w:rsidRDefault="00304F3F" w:rsidP="00304F3F">
      <w:r w:rsidRPr="00AF25BD">
        <w:t>When an SM-over-IP sender wants to submit an SM over IP, the SM-over-IP sender shall send a</w:t>
      </w:r>
      <w:r w:rsidR="00073999" w:rsidRPr="00AF25BD">
        <w:t xml:space="preserve"> SIP</w:t>
      </w:r>
      <w:r w:rsidRPr="00AF25BD">
        <w:t xml:space="preserve"> MESSAGE request with the following information:</w:t>
      </w:r>
    </w:p>
    <w:p w14:paraId="38FB2C0A" w14:textId="77777777" w:rsidR="00304F3F" w:rsidRPr="00AF25BD" w:rsidRDefault="00304F3F" w:rsidP="00304F3F">
      <w:pPr>
        <w:pStyle w:val="B1"/>
      </w:pPr>
      <w:r w:rsidRPr="00AF25BD">
        <w:t>a)</w:t>
      </w:r>
      <w:r w:rsidRPr="00AF25BD">
        <w:tab/>
        <w:t xml:space="preserve">the Request-URI, which shall contain the </w:t>
      </w:r>
      <w:r w:rsidR="007F7128" w:rsidRPr="00AF25BD">
        <w:t>PSI of the SC of the SM-over-IP sender</w:t>
      </w:r>
      <w:r w:rsidRPr="00AF25BD">
        <w:t>;</w:t>
      </w:r>
    </w:p>
    <w:p w14:paraId="16D560F0" w14:textId="77777777" w:rsidR="004B3557" w:rsidRDefault="007F7128" w:rsidP="004B3557">
      <w:pPr>
        <w:pStyle w:val="NO"/>
      </w:pPr>
      <w:r w:rsidRPr="00AF25BD">
        <w:t>NOTE 1:</w:t>
      </w:r>
      <w:r w:rsidRPr="00AF25BD">
        <w:tab/>
        <w:t>The PSI of the SC can be SIP URI or tel URI based on operator policy.</w:t>
      </w:r>
      <w:r w:rsidR="004B3557">
        <w:t xml:space="preserve"> The </w:t>
      </w:r>
      <w:r w:rsidR="004B3557" w:rsidRPr="00AF25BD">
        <w:t xml:space="preserve">PSI of the SC </w:t>
      </w:r>
      <w:r w:rsidR="004B3557">
        <w:t>can be obtained using one of the following methods in the priority order listed below:</w:t>
      </w:r>
    </w:p>
    <w:p w14:paraId="12F4A0D8" w14:textId="77777777" w:rsidR="004B3557" w:rsidRDefault="004B3557" w:rsidP="004B3557">
      <w:pPr>
        <w:pStyle w:val="B4"/>
      </w:pPr>
      <w:r>
        <w:t>1)</w:t>
      </w:r>
      <w:r>
        <w:tab/>
        <w:t>provided by the user;</w:t>
      </w:r>
    </w:p>
    <w:p w14:paraId="4DCB4726" w14:textId="77777777" w:rsidR="004B3557" w:rsidRDefault="004B3557" w:rsidP="004B3557">
      <w:pPr>
        <w:pStyle w:val="B4"/>
      </w:pPr>
      <w:r>
        <w:t>2)</w:t>
      </w:r>
      <w:r>
        <w:tab/>
        <w:t>if UICC is used, then:</w:t>
      </w:r>
    </w:p>
    <w:p w14:paraId="0A755DFE" w14:textId="77777777" w:rsidR="004B3557" w:rsidRDefault="004B3557" w:rsidP="004B3557">
      <w:pPr>
        <w:pStyle w:val="B5"/>
      </w:pPr>
      <w:r>
        <w:lastRenderedPageBreak/>
        <w:t>-</w:t>
      </w:r>
      <w:r>
        <w:tab/>
        <w:t xml:space="preserve">if </w:t>
      </w:r>
      <w:r w:rsidR="003722E4">
        <w:t xml:space="preserve">an ISIM is </w:t>
      </w:r>
      <w:r>
        <w:t xml:space="preserve">present, then the </w:t>
      </w:r>
      <w:r w:rsidRPr="00AF25BD">
        <w:t xml:space="preserve">PSI of the SC </w:t>
      </w:r>
      <w:r>
        <w:t xml:space="preserve">is obtained from the </w:t>
      </w:r>
      <w:r w:rsidRPr="009B2E0E">
        <w:rPr>
          <w:lang w:val="en-US"/>
        </w:rPr>
        <w:t>EF</w:t>
      </w:r>
      <w:r>
        <w:rPr>
          <w:vertAlign w:val="subscript"/>
          <w:lang w:val="en-US"/>
        </w:rPr>
        <w:t xml:space="preserve">PSISMSC </w:t>
      </w:r>
      <w:r>
        <w:t xml:space="preserve">in DF_TELECOM as per </w:t>
      </w:r>
      <w:r w:rsidRPr="00AF25BD">
        <w:t>3GPP TS </w:t>
      </w:r>
      <w:r>
        <w:t>31.103</w:t>
      </w:r>
      <w:r w:rsidRPr="00AF25BD">
        <w:t> [</w:t>
      </w:r>
      <w:r>
        <w:t>18</w:t>
      </w:r>
      <w:r w:rsidRPr="00AF25BD">
        <w:t>]</w:t>
      </w:r>
      <w:r>
        <w:t>;</w:t>
      </w:r>
    </w:p>
    <w:p w14:paraId="53A37CF0" w14:textId="77777777" w:rsidR="004B3557" w:rsidRDefault="004B3557" w:rsidP="004B3557">
      <w:pPr>
        <w:pStyle w:val="B5"/>
      </w:pPr>
      <w:r>
        <w:t>-</w:t>
      </w:r>
      <w:r>
        <w:tab/>
        <w:t xml:space="preserve">if </w:t>
      </w:r>
      <w:r w:rsidR="003722E4">
        <w:t xml:space="preserve">an ISIM is </w:t>
      </w:r>
      <w:r>
        <w:t xml:space="preserve">not present, then the </w:t>
      </w:r>
      <w:r w:rsidRPr="00AF25BD">
        <w:t xml:space="preserve">PSI of the SC </w:t>
      </w:r>
      <w:r>
        <w:t xml:space="preserve">is obtained from the </w:t>
      </w:r>
      <w:r w:rsidRPr="009B2E0E">
        <w:rPr>
          <w:lang w:val="en-US"/>
        </w:rPr>
        <w:t>EF</w:t>
      </w:r>
      <w:r>
        <w:rPr>
          <w:vertAlign w:val="subscript"/>
          <w:lang w:val="en-US"/>
        </w:rPr>
        <w:t xml:space="preserve">PSISMSC </w:t>
      </w:r>
      <w:r>
        <w:t xml:space="preserve">in DF_TELECOM as per </w:t>
      </w:r>
      <w:r w:rsidRPr="00AF25BD">
        <w:t>3GPP TS </w:t>
      </w:r>
      <w:r>
        <w:t>31.102</w:t>
      </w:r>
      <w:r w:rsidRPr="00AF25BD">
        <w:t> [</w:t>
      </w:r>
      <w:r>
        <w:t>19</w:t>
      </w:r>
      <w:r w:rsidRPr="00AF25BD">
        <w:t>]</w:t>
      </w:r>
      <w:r>
        <w:t>; or</w:t>
      </w:r>
    </w:p>
    <w:p w14:paraId="41FCEEB6" w14:textId="77777777" w:rsidR="004B3557" w:rsidRDefault="004B3557" w:rsidP="004B3557">
      <w:pPr>
        <w:pStyle w:val="B5"/>
      </w:pPr>
      <w:r>
        <w:t>-</w:t>
      </w:r>
      <w:r>
        <w:tab/>
        <w:t xml:space="preserve">if </w:t>
      </w:r>
      <w:r w:rsidR="003722E4">
        <w:t xml:space="preserve">the </w:t>
      </w:r>
      <w:r w:rsidR="003722E4" w:rsidRPr="00AF25BD">
        <w:t xml:space="preserve">PSI of the SC </w:t>
      </w:r>
      <w:r w:rsidR="003722E4">
        <w:t xml:space="preserve">is not available in </w:t>
      </w:r>
      <w:r w:rsidR="003722E4" w:rsidRPr="009B2E0E">
        <w:rPr>
          <w:lang w:val="en-US"/>
        </w:rPr>
        <w:t>EF</w:t>
      </w:r>
      <w:r w:rsidR="003722E4">
        <w:rPr>
          <w:vertAlign w:val="subscript"/>
          <w:lang w:val="en-US"/>
        </w:rPr>
        <w:t xml:space="preserve">PSISMSC </w:t>
      </w:r>
      <w:r w:rsidR="003722E4">
        <w:t>in DF_TELECOM</w:t>
      </w:r>
      <w:r>
        <w:t xml:space="preserve">, </w:t>
      </w:r>
      <w:r w:rsidRPr="00756BA0">
        <w:t xml:space="preserve">then </w:t>
      </w:r>
      <w:r>
        <w:t xml:space="preserve">the </w:t>
      </w:r>
      <w:r w:rsidRPr="00AF25BD">
        <w:t xml:space="preserve">PSI of the SC </w:t>
      </w:r>
      <w:r>
        <w:t xml:space="preserve">contains </w:t>
      </w:r>
      <w:r w:rsidRPr="00756BA0">
        <w:t xml:space="preserve">the </w:t>
      </w:r>
      <w:r w:rsidRPr="00756BA0">
        <w:rPr>
          <w:bCs/>
          <w:iCs/>
        </w:rPr>
        <w:t>TS</w:t>
      </w:r>
      <w:r w:rsidRPr="00756BA0">
        <w:rPr>
          <w:bCs/>
          <w:iCs/>
        </w:rPr>
        <w:noBreakHyphen/>
        <w:t>Service</w:t>
      </w:r>
      <w:r>
        <w:rPr>
          <w:bCs/>
          <w:iCs/>
        </w:rPr>
        <w:t>-</w:t>
      </w:r>
      <w:r w:rsidRPr="00756BA0">
        <w:rPr>
          <w:bCs/>
          <w:iCs/>
        </w:rPr>
        <w:t>Centre</w:t>
      </w:r>
      <w:r>
        <w:rPr>
          <w:bCs/>
          <w:iCs/>
        </w:rPr>
        <w:t>-</w:t>
      </w:r>
      <w:r w:rsidRPr="00756BA0">
        <w:rPr>
          <w:bCs/>
          <w:iCs/>
        </w:rPr>
        <w:t>Address</w:t>
      </w:r>
      <w:r w:rsidRPr="00756BA0">
        <w:t xml:space="preserve"> stored in the EF</w:t>
      </w:r>
      <w:r w:rsidRPr="00756BA0">
        <w:rPr>
          <w:vertAlign w:val="subscript"/>
        </w:rPr>
        <w:t>SMSP</w:t>
      </w:r>
      <w:r w:rsidRPr="00756BA0">
        <w:t xml:space="preserve"> in DF_TELECOM as per 3GPP TS 31.102 [19].</w:t>
      </w:r>
      <w:r>
        <w:t xml:space="preserve"> </w:t>
      </w:r>
      <w:r w:rsidRPr="00DD4836">
        <w:t xml:space="preserve">If the PSI of the SC is based on the E.164 number from the </w:t>
      </w:r>
      <w:r w:rsidRPr="00DD4836">
        <w:rPr>
          <w:bCs/>
          <w:iCs/>
        </w:rPr>
        <w:t>TS</w:t>
      </w:r>
      <w:r w:rsidRPr="00DD4836">
        <w:rPr>
          <w:bCs/>
          <w:iCs/>
        </w:rPr>
        <w:noBreakHyphen/>
        <w:t>Service-Centre-Address</w:t>
      </w:r>
      <w:r w:rsidRPr="00DD4836">
        <w:t xml:space="preserve"> stored in the EF</w:t>
      </w:r>
      <w:r w:rsidRPr="00DD4836">
        <w:rPr>
          <w:vertAlign w:val="subscript"/>
        </w:rPr>
        <w:t>SMSP</w:t>
      </w:r>
      <w:r w:rsidRPr="00DD4836">
        <w:t xml:space="preserve"> in DF_TELECOM then the URI constructed can be either a tel URI or a SIP URI (using the "user=phone" SIP URI  parameter format).</w:t>
      </w:r>
    </w:p>
    <w:p w14:paraId="1F5E88B2" w14:textId="77777777" w:rsidR="004B3557" w:rsidRDefault="004B3557" w:rsidP="004B3557">
      <w:pPr>
        <w:pStyle w:val="B4"/>
      </w:pPr>
      <w:r>
        <w:t>3)</w:t>
      </w:r>
      <w:r>
        <w:tab/>
        <w:t xml:space="preserve">if SIM is used instead of UICC, then the PSI </w:t>
      </w:r>
      <w:r w:rsidRPr="00AF25BD">
        <w:t>of the SC</w:t>
      </w:r>
      <w:r>
        <w:t xml:space="preserve"> contains the </w:t>
      </w:r>
      <w:r w:rsidRPr="00465929">
        <w:rPr>
          <w:bCs/>
          <w:iCs/>
        </w:rPr>
        <w:t>TS</w:t>
      </w:r>
      <w:r w:rsidRPr="00465929">
        <w:rPr>
          <w:bCs/>
          <w:iCs/>
        </w:rPr>
        <w:noBreakHyphen/>
        <w:t>Service Centre Address</w:t>
      </w:r>
      <w:r>
        <w:t xml:space="preserve"> stored in the EF</w:t>
      </w:r>
      <w:r>
        <w:rPr>
          <w:vertAlign w:val="subscript"/>
        </w:rPr>
        <w:t>SMSP</w:t>
      </w:r>
      <w:r>
        <w:t xml:space="preserve"> in DF_TELECOM as per </w:t>
      </w:r>
      <w:r w:rsidRPr="00AF25BD">
        <w:t>3GPP TS </w:t>
      </w:r>
      <w:r>
        <w:t>51.011</w:t>
      </w:r>
      <w:r w:rsidRPr="00AF25BD">
        <w:t> [</w:t>
      </w:r>
      <w:r>
        <w:t>20</w:t>
      </w:r>
      <w:r w:rsidRPr="00DD4836">
        <w:t xml:space="preserve">]. If the PSI of the SC is based on the E.164 number from the </w:t>
      </w:r>
      <w:r w:rsidRPr="00DD4836">
        <w:rPr>
          <w:bCs/>
          <w:iCs/>
        </w:rPr>
        <w:t>TS</w:t>
      </w:r>
      <w:r w:rsidRPr="00DD4836">
        <w:rPr>
          <w:bCs/>
          <w:iCs/>
        </w:rPr>
        <w:noBreakHyphen/>
        <w:t>Service-Centre-Address</w:t>
      </w:r>
      <w:r w:rsidRPr="00DD4836">
        <w:t xml:space="preserve"> stored in the EF</w:t>
      </w:r>
      <w:r w:rsidRPr="00DD4836">
        <w:rPr>
          <w:vertAlign w:val="subscript"/>
        </w:rPr>
        <w:t>SMSP</w:t>
      </w:r>
      <w:r w:rsidRPr="00DD4836">
        <w:t xml:space="preserve"> in DF_TELECOM then the URI constructed can be either a tel URI or a SIP URI (using the "user=phone" SIP URI  parameter format); or</w:t>
      </w:r>
    </w:p>
    <w:p w14:paraId="08AEE092" w14:textId="77777777" w:rsidR="007F7128" w:rsidRPr="00AF25BD" w:rsidRDefault="004B3557" w:rsidP="004B3557">
      <w:pPr>
        <w:pStyle w:val="B4"/>
      </w:pPr>
      <w:r>
        <w:t>4)</w:t>
      </w:r>
      <w:r>
        <w:tab/>
        <w:t xml:space="preserve">if neither the UICC nor SIM is used, then how the </w:t>
      </w:r>
      <w:r w:rsidRPr="00AF25BD">
        <w:t>PSI of the SC</w:t>
      </w:r>
      <w:r>
        <w:t xml:space="preserve"> is configured and obtained is through means outside the scope of this specification.</w:t>
      </w:r>
    </w:p>
    <w:p w14:paraId="37E9F497" w14:textId="77777777" w:rsidR="002F1ADB" w:rsidRPr="00AF25BD" w:rsidRDefault="002F1ADB" w:rsidP="002F1ADB">
      <w:pPr>
        <w:pStyle w:val="B1"/>
      </w:pPr>
      <w:r w:rsidRPr="00AF25BD">
        <w:t>b)</w:t>
      </w:r>
      <w:r w:rsidRPr="00AF25BD">
        <w:tab/>
        <w:t>the From header, which shall contain a public user identity of the SM-over-IP sender;</w:t>
      </w:r>
    </w:p>
    <w:p w14:paraId="25591D7F" w14:textId="77777777" w:rsidR="002F1ADB" w:rsidRPr="00AF25BD" w:rsidRDefault="007F7128" w:rsidP="002F1ADB">
      <w:pPr>
        <w:pStyle w:val="NO"/>
      </w:pPr>
      <w:r w:rsidRPr="00AF25BD">
        <w:t>NOTE 2</w:t>
      </w:r>
      <w:r w:rsidR="002F1ADB" w:rsidRPr="00AF25BD">
        <w:t>:</w:t>
      </w:r>
      <w:r w:rsidR="002F1ADB" w:rsidRPr="00AF25BD">
        <w:tab/>
        <w:t xml:space="preserve">The IP-SM-GW will have to use an address of the SM-over-IP sender that the SC can process (i.e. an E.164 number). This address will come from a tel URI in a P-Asserted-Identity header </w:t>
      </w:r>
      <w:r w:rsidR="002F1ADB" w:rsidRPr="00AF25BD">
        <w:rPr>
          <w:lang w:eastAsia="zh-CN"/>
        </w:rPr>
        <w:t xml:space="preserve">(as defined in RFC 3325 [13]) </w:t>
      </w:r>
      <w:r w:rsidR="002F1ADB" w:rsidRPr="00AF25BD">
        <w:t>placed in the SIP MESSAGE request by the P-CSCF or S-CSCF.</w:t>
      </w:r>
    </w:p>
    <w:p w14:paraId="66CD6667" w14:textId="77777777" w:rsidR="002F1ADB" w:rsidRPr="00AF25BD" w:rsidRDefault="007F7128" w:rsidP="002F1ADB">
      <w:pPr>
        <w:pStyle w:val="NO"/>
      </w:pPr>
      <w:r w:rsidRPr="00AF25BD">
        <w:t>NOTE 3</w:t>
      </w:r>
      <w:r w:rsidR="002F1ADB" w:rsidRPr="00AF25BD">
        <w:t>:</w:t>
      </w:r>
      <w:r w:rsidR="002F1ADB" w:rsidRPr="00AF25BD">
        <w:tab/>
        <w:t>The SM-over-IP sender has to store the Call-ID of the SIP MESSAGE request, so it can associate the appropriate SIP MESSAGE request including a submit report with it.</w:t>
      </w:r>
    </w:p>
    <w:p w14:paraId="70DE7261" w14:textId="77777777" w:rsidR="00C019FE" w:rsidRPr="00AF25BD" w:rsidRDefault="00C019FE" w:rsidP="00C019FE">
      <w:pPr>
        <w:pStyle w:val="B1"/>
      </w:pPr>
      <w:r w:rsidRPr="00AF25BD">
        <w:t>c)</w:t>
      </w:r>
      <w:r w:rsidRPr="00AF25BD">
        <w:tab/>
        <w:t xml:space="preserve">the To header, which shall contain the </w:t>
      </w:r>
      <w:r w:rsidR="004B3557">
        <w:t xml:space="preserve">PSI of the </w:t>
      </w:r>
      <w:r w:rsidR="007F7128" w:rsidRPr="00AF25BD">
        <w:t>SC of the SM-over-IP sender</w:t>
      </w:r>
      <w:r w:rsidRPr="00AF25BD">
        <w:t>;</w:t>
      </w:r>
    </w:p>
    <w:p w14:paraId="20D6E1D6" w14:textId="77777777" w:rsidR="002F1ADB" w:rsidRPr="00AF25BD" w:rsidRDefault="002F1ADB" w:rsidP="002F1ADB">
      <w:pPr>
        <w:pStyle w:val="B1"/>
      </w:pPr>
      <w:r w:rsidRPr="00AF25BD">
        <w:t>d)</w:t>
      </w:r>
      <w:r w:rsidRPr="00AF25BD">
        <w:tab/>
        <w:t>the Content-Type header, which shall contain "application/vnd.3gpp.sms"; and</w:t>
      </w:r>
    </w:p>
    <w:p w14:paraId="6EA2861D" w14:textId="77777777" w:rsidR="00915F5D" w:rsidRPr="00AF25BD" w:rsidRDefault="00C019FE" w:rsidP="00915F5D">
      <w:pPr>
        <w:pStyle w:val="B1"/>
      </w:pPr>
      <w:r w:rsidRPr="00AF25BD">
        <w:t>e</w:t>
      </w:r>
      <w:r w:rsidR="00915F5D" w:rsidRPr="00AF25BD">
        <w:t>)</w:t>
      </w:r>
      <w:r w:rsidR="00915F5D" w:rsidRPr="00AF25BD">
        <w:tab/>
        <w:t>the body of the request shall contain an RP-DATA message as defined in 3GPP TS 24.011 [8], including the SMS headers and the SMS user information encoded as specified in 3GPP TS 23.040 [3].</w:t>
      </w:r>
    </w:p>
    <w:p w14:paraId="6BFFE94A" w14:textId="77777777" w:rsidR="00915F5D" w:rsidRPr="00AF25BD" w:rsidRDefault="00915F5D" w:rsidP="00B76374">
      <w:pPr>
        <w:pStyle w:val="NO"/>
      </w:pPr>
      <w:r w:rsidRPr="00AF25BD">
        <w:t>NOTE </w:t>
      </w:r>
      <w:r w:rsidR="007F7128" w:rsidRPr="00AF25BD">
        <w:t>4</w:t>
      </w:r>
      <w:r w:rsidRPr="00AF25BD">
        <w:t>:</w:t>
      </w:r>
      <w:r w:rsidRPr="00AF25BD">
        <w:tab/>
        <w:t xml:space="preserve">The address of the SC is included in the RP-DATA message content. The address of the SC </w:t>
      </w:r>
      <w:r w:rsidR="004B3557" w:rsidRPr="00AF25BD">
        <w:t>included in the RP-DATA message content</w:t>
      </w:r>
      <w:r w:rsidR="004B3557" w:rsidRPr="00AF25BD" w:rsidDel="00083383">
        <w:t xml:space="preserve"> </w:t>
      </w:r>
      <w:r w:rsidRPr="00AF25BD">
        <w:t xml:space="preserve">is </w:t>
      </w:r>
      <w:r w:rsidR="004B3557">
        <w:t xml:space="preserve">stored </w:t>
      </w:r>
      <w:r w:rsidRPr="00AF25BD">
        <w:t xml:space="preserve">in the </w:t>
      </w:r>
      <w:r w:rsidR="004B3557">
        <w:t>EF</w:t>
      </w:r>
      <w:r w:rsidR="004B3557">
        <w:rPr>
          <w:vertAlign w:val="subscript"/>
        </w:rPr>
        <w:t>SMSP</w:t>
      </w:r>
      <w:r w:rsidR="004B3557">
        <w:t xml:space="preserve"> in DF_TELECOM of the (U)SIM of the </w:t>
      </w:r>
      <w:r w:rsidRPr="00AF25BD">
        <w:t>SM-over-IP sender.</w:t>
      </w:r>
    </w:p>
    <w:p w14:paraId="53A5A54E" w14:textId="77777777" w:rsidR="004B3557" w:rsidRDefault="00915F5D" w:rsidP="004B3557">
      <w:pPr>
        <w:pStyle w:val="NO"/>
      </w:pPr>
      <w:r w:rsidRPr="00AF25BD">
        <w:t>NOTE </w:t>
      </w:r>
      <w:r w:rsidR="007F7128" w:rsidRPr="00AF25BD">
        <w:t>5</w:t>
      </w:r>
      <w:r w:rsidRPr="00AF25BD">
        <w:t>:</w:t>
      </w:r>
      <w:r w:rsidRPr="00AF25BD">
        <w:tab/>
        <w:t>The SM-over-IP sender will use content transfer encoding of type "binary" for the encoding of the SM in the body of the SIP MESSAGE request.</w:t>
      </w:r>
    </w:p>
    <w:p w14:paraId="14C3910F" w14:textId="77777777" w:rsidR="00915F5D" w:rsidRPr="00AF25BD" w:rsidRDefault="004B3557" w:rsidP="00915F5D">
      <w:pPr>
        <w:pStyle w:val="NO"/>
      </w:pPr>
      <w:r w:rsidRPr="00AF25BD">
        <w:t>NOTE </w:t>
      </w:r>
      <w:r>
        <w:t>6</w:t>
      </w:r>
      <w:r w:rsidRPr="00AF25BD">
        <w:t>:</w:t>
      </w:r>
      <w:r w:rsidRPr="00AF25BD">
        <w:tab/>
      </w:r>
      <w:r>
        <w:t>Both t</w:t>
      </w:r>
      <w:r w:rsidRPr="00AF25BD">
        <w:t xml:space="preserve">he address of the SC </w:t>
      </w:r>
      <w:r>
        <w:t xml:space="preserve">and the PSI of the SC can be configured in the </w:t>
      </w:r>
      <w:r w:rsidRPr="009B2E0E">
        <w:rPr>
          <w:lang w:val="en-US"/>
        </w:rPr>
        <w:t>EF</w:t>
      </w:r>
      <w:r>
        <w:rPr>
          <w:vertAlign w:val="subscript"/>
          <w:lang w:val="en-US"/>
        </w:rPr>
        <w:t xml:space="preserve">PSISMSC </w:t>
      </w:r>
      <w:r>
        <w:t xml:space="preserve">in DF_TELECOM of the USIM and ISIM respectively using the USAT as per </w:t>
      </w:r>
      <w:r w:rsidRPr="00AF25BD">
        <w:t>3GPP TS </w:t>
      </w:r>
      <w:r>
        <w:t>31.111</w:t>
      </w:r>
      <w:r w:rsidRPr="00AF25BD">
        <w:t> [</w:t>
      </w:r>
      <w:r>
        <w:t>21</w:t>
      </w:r>
      <w:r w:rsidRPr="00AF25BD">
        <w:t>]</w:t>
      </w:r>
      <w:r>
        <w:t>.</w:t>
      </w:r>
    </w:p>
    <w:p w14:paraId="2DA09942" w14:textId="77777777" w:rsidR="002F1ADB" w:rsidRPr="00AF25BD" w:rsidRDefault="002F1ADB" w:rsidP="002F1ADB">
      <w:r w:rsidRPr="00AF25BD">
        <w:t>The SM-over-IP sender may request the SC to return the status of the submitted message. The support of status report capabilities is optional for the SC.</w:t>
      </w:r>
    </w:p>
    <w:p w14:paraId="05244449" w14:textId="77777777" w:rsidR="00B949C7" w:rsidRPr="00AF25BD" w:rsidRDefault="00B949C7" w:rsidP="00B949C7">
      <w:r w:rsidRPr="00AF25BD">
        <w:t>When a SIP MESSAGE request including a submit report in the "vnd.3gpp.sms" payload is received, the SM-over-IP sender shall:</w:t>
      </w:r>
    </w:p>
    <w:p w14:paraId="5B5C46AF" w14:textId="77777777" w:rsidR="007869B1" w:rsidRDefault="00B949C7" w:rsidP="007869B1">
      <w:pPr>
        <w:pStyle w:val="B1"/>
      </w:pPr>
      <w:r w:rsidRPr="00AF25BD">
        <w:t>-</w:t>
      </w:r>
      <w:r w:rsidRPr="00AF25BD">
        <w:tab/>
      </w:r>
      <w:r w:rsidR="002F1ADB" w:rsidRPr="00AF25BD">
        <w:t xml:space="preserve">if SM-over-IP sender supports In-Reply-To header usage and the In-Reply-To header indicates that the request corresponds to a short message submitted by the SM-over-IP sender, </w:t>
      </w:r>
      <w:r w:rsidRPr="00AF25BD">
        <w:t xml:space="preserve">generate a </w:t>
      </w:r>
      <w:r w:rsidR="00915F5D" w:rsidRPr="00AF25BD">
        <w:t xml:space="preserve">200 (OK) </w:t>
      </w:r>
      <w:r w:rsidRPr="00AF25BD">
        <w:t>SIP response according to RFC 3428 [14]</w:t>
      </w:r>
      <w:r w:rsidR="002F1ADB" w:rsidRPr="00AF25BD">
        <w:t xml:space="preserve">. </w:t>
      </w:r>
    </w:p>
    <w:p w14:paraId="7E10A12E" w14:textId="77777777" w:rsidR="007869B1" w:rsidRDefault="007869B1" w:rsidP="007869B1">
      <w:pPr>
        <w:pStyle w:val="B1"/>
      </w:pPr>
      <w:r>
        <w:tab/>
        <w:t>if SM-over-IP sender supports In-Reply-To header usage and the In-Reply-To header indicates that the request does not correspond to a short message submitted by the SM-over-IP sender, a 488 (Not Acceptable here) SIP response according to RFC 3428 [14].</w:t>
      </w:r>
    </w:p>
    <w:p w14:paraId="5F045A58" w14:textId="77777777" w:rsidR="00B949C7" w:rsidRPr="00AF25BD" w:rsidRDefault="007869B1" w:rsidP="00B949C7">
      <w:pPr>
        <w:pStyle w:val="B1"/>
      </w:pPr>
      <w:r>
        <w:t>-</w:t>
      </w:r>
      <w:r>
        <w:tab/>
      </w:r>
      <w:r w:rsidR="002F1ADB" w:rsidRPr="00AF25BD">
        <w:t>if SM-over-IP sender does not support In-Reply-To header usage</w:t>
      </w:r>
      <w:r>
        <w:t>,</w:t>
      </w:r>
      <w:r w:rsidR="002F1ADB" w:rsidRPr="00AF25BD">
        <w:t xml:space="preserve"> generate a 200 (OK) SIP response according to RFC 3428 [14]</w:t>
      </w:r>
      <w:r w:rsidR="00B949C7" w:rsidRPr="00AF25BD">
        <w:t>; and</w:t>
      </w:r>
      <w:r>
        <w:t xml:space="preserve"> </w:t>
      </w:r>
      <w:r w:rsidR="00B949C7" w:rsidRPr="00AF25BD">
        <w:t>extract the payload encoded according to 3GPP TS 24.011 [8] for RP-ACK or RP-ERROR.</w:t>
      </w:r>
    </w:p>
    <w:p w14:paraId="450ACCE4" w14:textId="77777777" w:rsidR="002F1ADB" w:rsidRPr="00AF25BD" w:rsidRDefault="002F1ADB" w:rsidP="00D7671F">
      <w:pPr>
        <w:pStyle w:val="Rubrik4"/>
      </w:pPr>
      <w:bookmarkStart w:id="51" w:name="_Toc533146204"/>
      <w:bookmarkStart w:id="52" w:name="_Toc123578122"/>
      <w:r w:rsidRPr="00AF25BD">
        <w:lastRenderedPageBreak/>
        <w:t>5.3.1.3</w:t>
      </w:r>
      <w:r w:rsidRPr="00AF25BD">
        <w:tab/>
        <w:t>Receiving a status report</w:t>
      </w:r>
      <w:bookmarkEnd w:id="51"/>
      <w:bookmarkEnd w:id="52"/>
    </w:p>
    <w:p w14:paraId="4A632862" w14:textId="77777777" w:rsidR="002F1ADB" w:rsidRPr="00AF25BD" w:rsidRDefault="002F1ADB" w:rsidP="002F1ADB">
      <w:r w:rsidRPr="00AF25BD">
        <w:t>When a SIP MESSAGE request including a status report in the "vnd.3gpp.sms" payload is delivered, the SM-over-IP sender shall:</w:t>
      </w:r>
    </w:p>
    <w:p w14:paraId="59112479" w14:textId="77777777" w:rsidR="002F1ADB" w:rsidRPr="00AF25BD" w:rsidRDefault="002F1ADB" w:rsidP="002F1ADB">
      <w:pPr>
        <w:pStyle w:val="B1"/>
      </w:pPr>
      <w:r w:rsidRPr="00AF25BD">
        <w:t>-</w:t>
      </w:r>
      <w:r w:rsidRPr="00AF25BD">
        <w:tab/>
        <w:t>generate a SIP response according to RFC 3428 [14];</w:t>
      </w:r>
    </w:p>
    <w:p w14:paraId="01B10CE1" w14:textId="77777777" w:rsidR="002F1ADB" w:rsidRPr="00AF25BD" w:rsidRDefault="002F1ADB" w:rsidP="002F1ADB">
      <w:pPr>
        <w:pStyle w:val="B1"/>
      </w:pPr>
      <w:r w:rsidRPr="00AF25BD">
        <w:t>-</w:t>
      </w:r>
      <w:r w:rsidRPr="00AF25BD">
        <w:tab/>
        <w:t>extract the payload encoded according to 3GPP TS 24.011 [8] for RP-DATA; and</w:t>
      </w:r>
    </w:p>
    <w:p w14:paraId="0047BBD4" w14:textId="77777777" w:rsidR="002F1ADB" w:rsidRPr="00AF25BD" w:rsidRDefault="002F1ADB" w:rsidP="00B949C7">
      <w:pPr>
        <w:pStyle w:val="B1"/>
      </w:pPr>
      <w:r w:rsidRPr="00AF25BD">
        <w:t>-</w:t>
      </w:r>
      <w:r w:rsidRPr="00AF25BD">
        <w:tab/>
        <w:t xml:space="preserve">create a delivery report for the status report as described in </w:t>
      </w:r>
      <w:r w:rsidR="008B4789">
        <w:t>clause</w:t>
      </w:r>
      <w:r w:rsidRPr="00AF25BD">
        <w:t> 5.3.2.4. The content of the delivery report is defined in 3GPP TS 24.011 [8].</w:t>
      </w:r>
    </w:p>
    <w:p w14:paraId="5AFD6E50" w14:textId="77777777" w:rsidR="00635101" w:rsidRDefault="00635101" w:rsidP="00D7671F">
      <w:pPr>
        <w:pStyle w:val="Rubrik4"/>
      </w:pPr>
      <w:bookmarkStart w:id="53" w:name="_Toc533146205"/>
      <w:bookmarkStart w:id="54" w:name="_Toc123578123"/>
      <w:r w:rsidRPr="00956E1C">
        <w:t>5.3.1.4</w:t>
      </w:r>
      <w:r w:rsidRPr="00956E1C">
        <w:tab/>
        <w:t>SM-over-IP sender procedures for operation without MSISDN</w:t>
      </w:r>
      <w:bookmarkEnd w:id="53"/>
      <w:bookmarkEnd w:id="54"/>
    </w:p>
    <w:p w14:paraId="477DC9AD" w14:textId="77777777" w:rsidR="00635101" w:rsidRDefault="00635101" w:rsidP="00D7671F">
      <w:pPr>
        <w:pStyle w:val="Rubrik5"/>
      </w:pPr>
      <w:bookmarkStart w:id="55" w:name="_Toc533146206"/>
      <w:bookmarkStart w:id="56" w:name="_Toc123578124"/>
      <w:r>
        <w:t>5.3.1.4.1</w:t>
      </w:r>
      <w:r>
        <w:tab/>
        <w:t>General</w:t>
      </w:r>
      <w:bookmarkEnd w:id="55"/>
      <w:bookmarkEnd w:id="56"/>
    </w:p>
    <w:p w14:paraId="3FAEBA87" w14:textId="77777777" w:rsidR="00635101" w:rsidRPr="00575218" w:rsidRDefault="00635101" w:rsidP="00635101">
      <w:r w:rsidRPr="00575218">
        <w:t xml:space="preserve">This </w:t>
      </w:r>
      <w:r w:rsidR="008B4789">
        <w:t>clause</w:t>
      </w:r>
      <w:r w:rsidRPr="00575218">
        <w:t xml:space="preserve"> specifies the procedures for the SM-over-IP sender to support the MSISDN less.</w:t>
      </w:r>
    </w:p>
    <w:p w14:paraId="2D36AE3A" w14:textId="77777777" w:rsidR="00C54C61" w:rsidRDefault="00635101" w:rsidP="00C54C61">
      <w:r w:rsidRPr="00575218">
        <w:t xml:space="preserve">An SM-over-IP sender supporting the procedures in this </w:t>
      </w:r>
      <w:r w:rsidR="008B4789">
        <w:t>clause</w:t>
      </w:r>
      <w:r w:rsidRPr="00575218">
        <w:t xml:space="preserve"> shall support</w:t>
      </w:r>
      <w:r w:rsidR="00C54C61">
        <w:t>:</w:t>
      </w:r>
    </w:p>
    <w:p w14:paraId="25C6B11A" w14:textId="77777777" w:rsidR="00C54C61" w:rsidRPr="006A6297" w:rsidRDefault="00C54C61" w:rsidP="00C54C61">
      <w:pPr>
        <w:pStyle w:val="B1"/>
      </w:pPr>
      <w:r>
        <w:t>a)</w:t>
      </w:r>
      <w:r>
        <w:tab/>
      </w:r>
      <w:r w:rsidRPr="006A6297">
        <w:t xml:space="preserve">procedures specified in </w:t>
      </w:r>
      <w:r w:rsidR="008B4789">
        <w:t>clause</w:t>
      </w:r>
      <w:r w:rsidRPr="006A6297">
        <w:t> 5.3.</w:t>
      </w:r>
      <w:r>
        <w:t>1.1; and</w:t>
      </w:r>
    </w:p>
    <w:p w14:paraId="5284F79A" w14:textId="77777777" w:rsidR="00635101" w:rsidRPr="00575218" w:rsidRDefault="00C54C61" w:rsidP="00C54C61">
      <w:pPr>
        <w:pStyle w:val="B1"/>
      </w:pPr>
      <w:r>
        <w:t>b)</w:t>
      </w:r>
      <w:r>
        <w:tab/>
      </w:r>
      <w:r w:rsidR="00635101" w:rsidRPr="00575218">
        <w:t>the In-Reply-To header field.</w:t>
      </w:r>
    </w:p>
    <w:p w14:paraId="521BC1E2" w14:textId="77777777" w:rsidR="00635101" w:rsidRPr="00575218" w:rsidRDefault="00635101" w:rsidP="00D7671F">
      <w:pPr>
        <w:pStyle w:val="Rubrik5"/>
      </w:pPr>
      <w:bookmarkStart w:id="57" w:name="_Toc533146207"/>
      <w:bookmarkStart w:id="58" w:name="_Toc123578125"/>
      <w:r w:rsidRPr="00575218">
        <w:t>5.3.1.4.2</w:t>
      </w:r>
      <w:r w:rsidRPr="00575218">
        <w:tab/>
        <w:t>Submitting a short message and subscription without MSISDN</w:t>
      </w:r>
      <w:bookmarkEnd w:id="57"/>
      <w:bookmarkEnd w:id="58"/>
    </w:p>
    <w:p w14:paraId="0DE9ED5F" w14:textId="77777777" w:rsidR="00635101" w:rsidRDefault="00635101" w:rsidP="00635101">
      <w:r w:rsidRPr="00575218">
        <w:t>When an SM-over-IP sender wants to submit an SM over IP and the destination</w:t>
      </w:r>
      <w:r>
        <w:t xml:space="preserve"> side is addressed with a SIP URI, then the SM-over-IP sender</w:t>
      </w:r>
      <w:r w:rsidRPr="00B81036">
        <w:t xml:space="preserve"> shall perform the actions as specified in </w:t>
      </w:r>
      <w:r w:rsidR="008B4789">
        <w:t>clause</w:t>
      </w:r>
      <w:r w:rsidRPr="00B81036">
        <w:t> 5.</w:t>
      </w:r>
      <w:r>
        <w:t>3.1.2</w:t>
      </w:r>
      <w:r w:rsidRPr="00B81036">
        <w:t xml:space="preserve"> with the following additions</w:t>
      </w:r>
      <w:r>
        <w:t xml:space="preserve"> and modifications</w:t>
      </w:r>
      <w:r w:rsidRPr="00B81036">
        <w:t>:</w:t>
      </w:r>
    </w:p>
    <w:p w14:paraId="62440910" w14:textId="77777777" w:rsidR="00635101" w:rsidRDefault="00635101" w:rsidP="00635101">
      <w:pPr>
        <w:pStyle w:val="B1"/>
      </w:pPr>
      <w:r>
        <w:t>a</w:t>
      </w:r>
      <w:r w:rsidRPr="00AF25BD">
        <w:t>)</w:t>
      </w:r>
      <w:r w:rsidRPr="00AF25BD">
        <w:tab/>
      </w:r>
      <w:r w:rsidRPr="0067625F">
        <w:t>the Content-Type header</w:t>
      </w:r>
      <w:r>
        <w:t xml:space="preserve"> field</w:t>
      </w:r>
      <w:r w:rsidRPr="0067625F">
        <w:t>, which shall contain "multipart/mixed";</w:t>
      </w:r>
    </w:p>
    <w:p w14:paraId="671C8373" w14:textId="77777777" w:rsidR="00635101" w:rsidRDefault="00635101" w:rsidP="00635101">
      <w:pPr>
        <w:pStyle w:val="B1"/>
      </w:pPr>
      <w:r>
        <w:t>b)</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&lt;To&gt; element which contains the URI of the receiver of the short message; and</w:t>
      </w:r>
    </w:p>
    <w:p w14:paraId="4BEBCE69" w14:textId="77777777" w:rsidR="002B5402" w:rsidRDefault="00635101" w:rsidP="002B5402">
      <w:pPr>
        <w:pStyle w:val="B1"/>
      </w:pPr>
      <w:r>
        <w:t>c)</w:t>
      </w:r>
      <w:r>
        <w:tab/>
        <w:t xml:space="preserve">an </w:t>
      </w:r>
      <w:r w:rsidRPr="0067625F">
        <w:t>application/vnd.3gpp.sms MIME body containing the RP-DATA message as defined in 3GPP</w:t>
      </w:r>
      <w:r w:rsidRPr="00B81036">
        <w:t> </w:t>
      </w:r>
      <w:r>
        <w:t>T</w:t>
      </w:r>
      <w:r w:rsidRPr="0067625F">
        <w:t>S</w:t>
      </w:r>
      <w:r w:rsidRPr="00B81036">
        <w:t> </w:t>
      </w:r>
      <w:r w:rsidRPr="0067625F">
        <w:t>24.011</w:t>
      </w:r>
      <w:r w:rsidRPr="00B81036">
        <w:t> </w:t>
      </w:r>
      <w:r w:rsidRPr="0067625F">
        <w:t>[8], including the SMS headers and the SMS user information encoded as specified in 3GPP</w:t>
      </w:r>
      <w:r w:rsidRPr="00B81036">
        <w:t> </w:t>
      </w:r>
      <w:r w:rsidRPr="0067625F">
        <w:t>TS</w:t>
      </w:r>
      <w:r w:rsidRPr="00B81036">
        <w:t> </w:t>
      </w:r>
      <w:r w:rsidRPr="0067625F">
        <w:t>23.040</w:t>
      </w:r>
      <w:r w:rsidRPr="00B81036">
        <w:t> </w:t>
      </w:r>
      <w:r w:rsidRPr="0067625F">
        <w:t xml:space="preserve">[3] with a TP-DA field set to the dummy </w:t>
      </w:r>
      <w:r>
        <w:t>MSISDN value as defined in 3GPP</w:t>
      </w:r>
      <w:r w:rsidRPr="00B81036">
        <w:t> </w:t>
      </w:r>
      <w:r>
        <w:t>TS</w:t>
      </w:r>
      <w:r w:rsidRPr="00B81036">
        <w:t> </w:t>
      </w:r>
      <w:r>
        <w:t>23.003</w:t>
      </w:r>
      <w:r w:rsidRPr="00B81036">
        <w:t> </w:t>
      </w:r>
      <w:r w:rsidRPr="0067625F">
        <w:t>[22].</w:t>
      </w:r>
    </w:p>
    <w:p w14:paraId="305A60BF" w14:textId="77777777" w:rsidR="002B5402" w:rsidRDefault="002B5402" w:rsidP="002B5402">
      <w:r>
        <w:t>The SM-over-IP sender can  request the IP-SM-GW to return the status of submitted messages.</w:t>
      </w:r>
    </w:p>
    <w:p w14:paraId="163E479F" w14:textId="77777777" w:rsidR="002B5402" w:rsidRDefault="002B5402" w:rsidP="002B5402">
      <w:r>
        <w:t>When a SIP MESSAGE request including a submit report in the "vnd.3gpp.sms" payload is received, the SM-over-IP sender shall:</w:t>
      </w:r>
    </w:p>
    <w:p w14:paraId="6E4E5622" w14:textId="77777777" w:rsidR="002B5402" w:rsidRDefault="002B5402" w:rsidP="002B5402">
      <w:pPr>
        <w:pStyle w:val="B1"/>
      </w:pPr>
      <w:r>
        <w:t>1)</w:t>
      </w:r>
      <w:r>
        <w:tab/>
        <w:t>if</w:t>
      </w:r>
      <w:r w:rsidRPr="00AF25BD">
        <w:t xml:space="preserve"> the In-Reply-To header</w:t>
      </w:r>
      <w:r>
        <w:t xml:space="preserve"> field</w:t>
      </w:r>
      <w:r w:rsidRPr="00AF25BD">
        <w:t xml:space="preserve"> indicates that the request corresponds to a short message submitted by the SM-over-IP sender, generate a 200 (OK) SIP response according to RFC 3428 [14]</w:t>
      </w:r>
      <w:r>
        <w:t>; or</w:t>
      </w:r>
    </w:p>
    <w:p w14:paraId="4E4B391B" w14:textId="77777777" w:rsidR="00635101" w:rsidRPr="0067625F" w:rsidRDefault="002B5402" w:rsidP="002B5402">
      <w:pPr>
        <w:pStyle w:val="B1"/>
      </w:pPr>
      <w:r>
        <w:t>2)</w:t>
      </w:r>
      <w:r>
        <w:tab/>
        <w:t>if the In-Reply-To header field indicates that the request does not correspond to a short message submitted by the SM-over-IP sender, generate a 488 (Not Acceptable here) SIP response according to RFC 3428 [14].</w:t>
      </w:r>
    </w:p>
    <w:p w14:paraId="36DAAA3C" w14:textId="77777777" w:rsidR="00635101" w:rsidRDefault="00635101" w:rsidP="00D7671F">
      <w:pPr>
        <w:pStyle w:val="Rubrik5"/>
      </w:pPr>
      <w:bookmarkStart w:id="59" w:name="_Toc533146208"/>
      <w:bookmarkStart w:id="60" w:name="_Toc123578126"/>
      <w:r w:rsidRPr="00AF25BD">
        <w:t>5.3.1.</w:t>
      </w:r>
      <w:r>
        <w:t>4.3</w:t>
      </w:r>
      <w:r w:rsidRPr="00AF25BD">
        <w:tab/>
      </w:r>
      <w:r>
        <w:t>Receiving a status report and subscription without MSISDN</w:t>
      </w:r>
      <w:bookmarkEnd w:id="59"/>
      <w:bookmarkEnd w:id="60"/>
    </w:p>
    <w:p w14:paraId="7DC18913" w14:textId="77777777" w:rsidR="00635101" w:rsidRDefault="00635101" w:rsidP="00635101">
      <w:r w:rsidRPr="00AF25BD">
        <w:t xml:space="preserve">When a SIP MESSAGE request including a "vnd.3gpp.sms" payload is </w:t>
      </w:r>
      <w:r>
        <w:t xml:space="preserve">received in response to a short message sent according to the procedures in </w:t>
      </w:r>
      <w:r w:rsidR="008B4789">
        <w:t>clause</w:t>
      </w:r>
      <w:r w:rsidRPr="00B81036">
        <w:t> </w:t>
      </w:r>
      <w:r>
        <w:t>5.3.1.4.2 then the SM-over-IP sender</w:t>
      </w:r>
      <w:r w:rsidRPr="00B81036">
        <w:t xml:space="preserve"> shall</w:t>
      </w:r>
      <w:r>
        <w:t>:</w:t>
      </w:r>
    </w:p>
    <w:p w14:paraId="04B49079" w14:textId="77777777" w:rsidR="00635101" w:rsidRPr="009D7CB0" w:rsidRDefault="00635101" w:rsidP="00635101">
      <w:pPr>
        <w:pStyle w:val="B1"/>
      </w:pPr>
      <w:r>
        <w:t>-</w:t>
      </w:r>
      <w:r w:rsidRPr="009D7CB0">
        <w:tab/>
        <w:t>generate a SIP response according to RFC 3428 [14];</w:t>
      </w:r>
    </w:p>
    <w:p w14:paraId="1E171B18" w14:textId="77777777" w:rsidR="00635101" w:rsidRPr="009D7CB0" w:rsidRDefault="00635101" w:rsidP="00635101">
      <w:pPr>
        <w:pStyle w:val="B1"/>
      </w:pPr>
      <w:r w:rsidRPr="009D7CB0">
        <w:t>-</w:t>
      </w:r>
      <w:r w:rsidRPr="009D7CB0">
        <w:tab/>
        <w:t>extract the payload encoded according to 3GPP TS 24.011 [8] for RP-DATA; and</w:t>
      </w:r>
    </w:p>
    <w:p w14:paraId="777736D7" w14:textId="77777777" w:rsidR="00635101" w:rsidRPr="009D7CB0" w:rsidRDefault="00635101" w:rsidP="00635101">
      <w:pPr>
        <w:pStyle w:val="B1"/>
      </w:pPr>
      <w:r w:rsidRPr="009D7CB0">
        <w:t>-</w:t>
      </w:r>
      <w:r w:rsidRPr="009D7CB0">
        <w:tab/>
        <w:t>create a delivery report for the received SMS-STATUS-REPORT. In order to do so send a SIP MESSAGE as follows:</w:t>
      </w:r>
    </w:p>
    <w:p w14:paraId="337FCF1E" w14:textId="77777777" w:rsidR="00635101" w:rsidRPr="00AF25BD" w:rsidRDefault="00635101" w:rsidP="00635101">
      <w:pPr>
        <w:pStyle w:val="B2"/>
      </w:pPr>
      <w:r w:rsidRPr="00AF25BD">
        <w:t>a)</w:t>
      </w:r>
      <w:r w:rsidRPr="00AF25BD">
        <w:tab/>
        <w:t xml:space="preserve">the Request-URI, which shall contain the </w:t>
      </w:r>
      <w:r>
        <w:t xml:space="preserve">address of the </w:t>
      </w:r>
      <w:r w:rsidRPr="00AF25BD">
        <w:t>IP-SM-GW;</w:t>
      </w:r>
    </w:p>
    <w:p w14:paraId="493972DC" w14:textId="77777777" w:rsidR="00635101" w:rsidRPr="009D7CB0" w:rsidRDefault="00635101" w:rsidP="00635101">
      <w:pPr>
        <w:pStyle w:val="NO"/>
      </w:pPr>
      <w:r w:rsidRPr="009D7CB0">
        <w:lastRenderedPageBreak/>
        <w:t>NOTE 1:</w:t>
      </w:r>
      <w:r w:rsidRPr="009D7CB0">
        <w:tab/>
        <w:t>The address of the IP-SM-GW is received in the P-Asserted-Identity header</w:t>
      </w:r>
      <w:r>
        <w:t xml:space="preserve"> field</w:t>
      </w:r>
      <w:r w:rsidRPr="009D7CB0">
        <w:t xml:space="preserve"> in the received SIP MESSAGE request.</w:t>
      </w:r>
    </w:p>
    <w:p w14:paraId="3BF84E45" w14:textId="77777777" w:rsidR="00635101" w:rsidRPr="00AF25BD" w:rsidRDefault="00635101" w:rsidP="00635101">
      <w:pPr>
        <w:pStyle w:val="B2"/>
      </w:pPr>
      <w:r w:rsidRPr="00AF25BD">
        <w:t>b)</w:t>
      </w:r>
      <w:r w:rsidRPr="00AF25BD">
        <w:tab/>
        <w:t>the From header</w:t>
      </w:r>
      <w:r>
        <w:t xml:space="preserve"> field</w:t>
      </w:r>
      <w:r w:rsidRPr="00AF25BD">
        <w:t xml:space="preserve"> which shall contain a public user identity of the SM-over-IP </w:t>
      </w:r>
      <w:r>
        <w:t>sender</w:t>
      </w:r>
      <w:r w:rsidRPr="00AF25BD">
        <w:t>.</w:t>
      </w:r>
    </w:p>
    <w:p w14:paraId="3FDF7992" w14:textId="77777777" w:rsidR="00635101" w:rsidRDefault="00635101" w:rsidP="00635101">
      <w:pPr>
        <w:pStyle w:val="B2"/>
        <w:rPr>
          <w:rFonts w:eastAsia="SimSun" w:hint="eastAsia"/>
          <w:lang w:eastAsia="zh-CN"/>
        </w:rPr>
      </w:pPr>
      <w:r w:rsidRPr="00AF25BD">
        <w:t>c)</w:t>
      </w:r>
      <w:r w:rsidRPr="00AF25BD">
        <w:tab/>
        <w:t>the To header</w:t>
      </w:r>
      <w:r>
        <w:t xml:space="preserve"> field</w:t>
      </w:r>
      <w:r w:rsidRPr="00AF25BD">
        <w:t xml:space="preserve"> which shall contain the</w:t>
      </w:r>
      <w:r>
        <w:t xml:space="preserve"> address of the</w:t>
      </w:r>
      <w:r w:rsidRPr="00AF25BD">
        <w:t xml:space="preserve"> IP-SM-GW;</w:t>
      </w:r>
      <w:r w:rsidRPr="005B244F">
        <w:rPr>
          <w:rFonts w:eastAsia="SimSun" w:hint="eastAsia"/>
          <w:lang w:eastAsia="zh-CN"/>
        </w:rPr>
        <w:t xml:space="preserve"> </w:t>
      </w:r>
    </w:p>
    <w:p w14:paraId="7B479AF8" w14:textId="77777777" w:rsidR="00635101" w:rsidRPr="00AF25BD" w:rsidRDefault="00635101" w:rsidP="00635101">
      <w:pPr>
        <w:pStyle w:val="B2"/>
      </w:pPr>
      <w:r>
        <w:rPr>
          <w:rFonts w:eastAsia="SimSun" w:hint="eastAsia"/>
          <w:lang w:eastAsia="zh-CN"/>
        </w:rPr>
        <w:t>d)</w:t>
      </w:r>
      <w:r>
        <w:rPr>
          <w:rFonts w:eastAsia="SimSun" w:hint="eastAsia"/>
          <w:lang w:eastAsia="zh-CN"/>
        </w:rPr>
        <w:tab/>
        <w:t xml:space="preserve">the </w:t>
      </w:r>
      <w:r w:rsidRPr="00AF25BD">
        <w:t>In-Reply-To header</w:t>
      </w:r>
      <w:r>
        <w:t xml:space="preserve"> field</w:t>
      </w:r>
      <w:r w:rsidRPr="00AF25BD">
        <w:t xml:space="preserve"> which shall contain the Call-Id of the</w:t>
      </w:r>
      <w:r>
        <w:t xml:space="preserve"> received</w:t>
      </w:r>
      <w:r w:rsidRPr="00AF25BD">
        <w:t xml:space="preserve"> SIP MESSAGE</w:t>
      </w:r>
      <w:r>
        <w:t xml:space="preserve"> request</w:t>
      </w:r>
      <w:r>
        <w:rPr>
          <w:rFonts w:eastAsia="SimSun" w:hint="eastAsia"/>
          <w:lang w:eastAsia="zh-CN"/>
        </w:rPr>
        <w:t>;</w:t>
      </w:r>
    </w:p>
    <w:p w14:paraId="0511207F" w14:textId="77777777" w:rsidR="00635101" w:rsidRPr="00AF25BD" w:rsidRDefault="00635101" w:rsidP="00635101">
      <w:pPr>
        <w:pStyle w:val="B2"/>
      </w:pPr>
      <w:r>
        <w:rPr>
          <w:rFonts w:eastAsia="SimSun" w:hint="eastAsia"/>
          <w:lang w:eastAsia="zh-CN"/>
        </w:rPr>
        <w:t>e</w:t>
      </w:r>
      <w:r w:rsidRPr="00AF25BD">
        <w:t>)</w:t>
      </w:r>
      <w:r w:rsidRPr="00AF25BD">
        <w:tab/>
        <w:t>the Content-Type header</w:t>
      </w:r>
      <w:r>
        <w:t xml:space="preserve"> field</w:t>
      </w:r>
      <w:r w:rsidRPr="00AF25BD">
        <w:t xml:space="preserve"> shall contain "application/vnd.3gpp.sms"; and</w:t>
      </w:r>
    </w:p>
    <w:p w14:paraId="7D185A1C" w14:textId="77777777" w:rsidR="00635101" w:rsidRPr="00AF25BD" w:rsidRDefault="00635101" w:rsidP="00635101">
      <w:pPr>
        <w:pStyle w:val="B2"/>
      </w:pPr>
      <w:r>
        <w:rPr>
          <w:rFonts w:eastAsia="SimSun" w:hint="eastAsia"/>
          <w:lang w:eastAsia="zh-CN"/>
        </w:rPr>
        <w:t>f</w:t>
      </w:r>
      <w:r w:rsidRPr="00AF25BD">
        <w:t>)</w:t>
      </w:r>
      <w:r w:rsidRPr="00AF25BD">
        <w:tab/>
        <w:t>the body of the request shall contain the RP-ACK or RP-ERROR message for the SM delivery report, as defined in 3GPP TS 24.011 [8].</w:t>
      </w:r>
    </w:p>
    <w:p w14:paraId="2A45EA4C" w14:textId="77777777" w:rsidR="00635101" w:rsidRDefault="00635101" w:rsidP="00635101">
      <w:pPr>
        <w:pStyle w:val="NO"/>
      </w:pPr>
      <w:r w:rsidRPr="009D7CB0">
        <w:t>NOTE 2:</w:t>
      </w:r>
      <w:r w:rsidRPr="009D7CB0">
        <w:tab/>
        <w:t>The SM-over-IP sender will use content transfer encoding of type "binary" for the encoding of the SM in the body of the SIP MESSAGE request.</w:t>
      </w:r>
    </w:p>
    <w:p w14:paraId="573A1E7B" w14:textId="77777777" w:rsidR="009C7BDD" w:rsidRPr="00AF25BD" w:rsidRDefault="009C7BDD" w:rsidP="00D7671F">
      <w:pPr>
        <w:pStyle w:val="Rubrik3"/>
      </w:pPr>
      <w:bookmarkStart w:id="61" w:name="_Toc533146209"/>
      <w:bookmarkStart w:id="62" w:name="_Toc123578127"/>
      <w:r w:rsidRPr="00AF25BD">
        <w:t>5.3.2</w:t>
      </w:r>
      <w:r w:rsidRPr="00AF25BD">
        <w:tab/>
        <w:t xml:space="preserve">SM-over-IP </w:t>
      </w:r>
      <w:r w:rsidR="00411C3B" w:rsidRPr="00AF25BD">
        <w:t>receiver</w:t>
      </w:r>
      <w:bookmarkEnd w:id="61"/>
      <w:bookmarkEnd w:id="62"/>
    </w:p>
    <w:p w14:paraId="6BB0295A" w14:textId="77777777" w:rsidR="005929F6" w:rsidRPr="00AF25BD" w:rsidRDefault="005929F6" w:rsidP="00D7671F">
      <w:pPr>
        <w:pStyle w:val="Rubrik4"/>
      </w:pPr>
      <w:bookmarkStart w:id="63" w:name="_Toc533146210"/>
      <w:bookmarkStart w:id="64" w:name="_Toc123578128"/>
      <w:r w:rsidRPr="00AF25BD">
        <w:t>5.3.2.1</w:t>
      </w:r>
      <w:r w:rsidRPr="00AF25BD">
        <w:tab/>
        <w:t>General</w:t>
      </w:r>
      <w:bookmarkEnd w:id="63"/>
      <w:bookmarkEnd w:id="64"/>
    </w:p>
    <w:p w14:paraId="602F4546" w14:textId="77777777" w:rsidR="00C237FC" w:rsidRPr="00AF25BD" w:rsidRDefault="00C237FC" w:rsidP="00C237FC">
      <w:r w:rsidRPr="00AF25BD">
        <w:t xml:space="preserve">In addition to the procedures specified in </w:t>
      </w:r>
      <w:r w:rsidR="008B4789">
        <w:t>clause</w:t>
      </w:r>
      <w:r w:rsidRPr="00AF25BD">
        <w:t> 5.3.2, the SM-over-IP receiver shall support the procedures specified in 3GPP TS 24.229 [</w:t>
      </w:r>
      <w:r w:rsidR="009E7B2C" w:rsidRPr="00AF25BD">
        <w:t>10</w:t>
      </w:r>
      <w:r w:rsidRPr="00AF25BD">
        <w:t xml:space="preserve">] appropriate to the functional entity in which the SM-over-IP receiver is implemented. </w:t>
      </w:r>
      <w:r w:rsidR="00B949C7" w:rsidRPr="00AF25BD">
        <w:t xml:space="preserve">The SM-over-IP receiver shall build and populate RP-SMMA, RP-ACK, and RP-ERROR messages, containing all the information that a mobile station according to 3GPP TS 24.011 [8] would place, for </w:t>
      </w:r>
      <w:r w:rsidR="00B577D7" w:rsidRPr="00AF25BD">
        <w:t xml:space="preserve">a notification for availability of memory and </w:t>
      </w:r>
      <w:r w:rsidR="00B949C7" w:rsidRPr="00AF25BD">
        <w:t xml:space="preserve">a delivery report. </w:t>
      </w:r>
      <w:r w:rsidRPr="00AF25BD">
        <w:t xml:space="preserve">The SM-over-IP receiver shall parse and interpret RP- DATA message, containing all the information that a mobile station receiving an SM according to </w:t>
      </w:r>
      <w:r w:rsidR="00803DAB" w:rsidRPr="00AF25BD">
        <w:t>3GPP </w:t>
      </w:r>
      <w:r w:rsidRPr="00AF25BD">
        <w:t>TS</w:t>
      </w:r>
      <w:r w:rsidR="00803DAB" w:rsidRPr="00AF25BD">
        <w:t> </w:t>
      </w:r>
      <w:r w:rsidRPr="00AF25BD">
        <w:t>24.011</w:t>
      </w:r>
      <w:r w:rsidR="00803DAB" w:rsidRPr="00AF25BD">
        <w:t> </w:t>
      </w:r>
      <w:r w:rsidRPr="00AF25BD">
        <w:t>[8] would see, in a SM delivery.</w:t>
      </w:r>
    </w:p>
    <w:p w14:paraId="108177B5" w14:textId="77777777" w:rsidR="00CB3A96" w:rsidRPr="00AF25BD" w:rsidRDefault="00CB3A96" w:rsidP="00D7671F">
      <w:pPr>
        <w:pStyle w:val="Rubrik4"/>
      </w:pPr>
      <w:bookmarkStart w:id="65" w:name="_Toc533146211"/>
      <w:bookmarkStart w:id="66" w:name="_Toc123578129"/>
      <w:r w:rsidRPr="00AF25BD">
        <w:t>5.3.2.2</w:t>
      </w:r>
      <w:r w:rsidRPr="00AF25BD">
        <w:tab/>
        <w:t>Registration</w:t>
      </w:r>
      <w:bookmarkEnd w:id="65"/>
      <w:bookmarkEnd w:id="66"/>
    </w:p>
    <w:p w14:paraId="51DA1619" w14:textId="77777777" w:rsidR="00CB3A96" w:rsidRPr="00AF25BD" w:rsidRDefault="00CB3A96" w:rsidP="00CB3A96">
      <w:r w:rsidRPr="00AF25BD">
        <w:t>On sending a REGISTER request, the SM-over-IP receiver shall indicate its capability to receive traditional short messages over IMS network by including a "+g.3gpp.smsip" parameter into the Contact header according to RFC 3840 [16].</w:t>
      </w:r>
    </w:p>
    <w:p w14:paraId="368E9187" w14:textId="77777777" w:rsidR="005929F6" w:rsidRPr="00AF25BD" w:rsidRDefault="005929F6" w:rsidP="00D7671F">
      <w:pPr>
        <w:pStyle w:val="Rubrik4"/>
      </w:pPr>
      <w:bookmarkStart w:id="67" w:name="_Toc533146212"/>
      <w:bookmarkStart w:id="68" w:name="_Toc123578130"/>
      <w:r w:rsidRPr="00AF25BD">
        <w:t>5.3.2.</w:t>
      </w:r>
      <w:r w:rsidR="00CB3A96" w:rsidRPr="00AF25BD">
        <w:t>3</w:t>
      </w:r>
      <w:r w:rsidRPr="00AF25BD">
        <w:tab/>
      </w:r>
      <w:r w:rsidR="001B4A9D" w:rsidRPr="00AF25BD">
        <w:t xml:space="preserve">Delivery of </w:t>
      </w:r>
      <w:r w:rsidRPr="00AF25BD">
        <w:t xml:space="preserve">a </w:t>
      </w:r>
      <w:r w:rsidR="00A33354" w:rsidRPr="00AF25BD">
        <w:t xml:space="preserve">short </w:t>
      </w:r>
      <w:r w:rsidR="002B1118" w:rsidRPr="00AF25BD">
        <w:t>message</w:t>
      </w:r>
      <w:bookmarkEnd w:id="67"/>
      <w:bookmarkEnd w:id="68"/>
    </w:p>
    <w:p w14:paraId="1671B6B8" w14:textId="77777777" w:rsidR="00F13B78" w:rsidRPr="00AF25BD" w:rsidRDefault="00F13B78" w:rsidP="00F13B78">
      <w:r w:rsidRPr="00AF25BD">
        <w:t xml:space="preserve">When a SIP MESSAGE request including a short message in the "vnd.3gpp.sms" payload is </w:t>
      </w:r>
      <w:r w:rsidR="001B4A9D" w:rsidRPr="00AF25BD">
        <w:t>delivered</w:t>
      </w:r>
      <w:r w:rsidRPr="00AF25BD">
        <w:t>, the SM-over-IP receiver shall:</w:t>
      </w:r>
    </w:p>
    <w:p w14:paraId="237B800C" w14:textId="77777777" w:rsidR="00304F3F" w:rsidRPr="00AF25BD" w:rsidRDefault="00304F3F" w:rsidP="00304F3F">
      <w:pPr>
        <w:pStyle w:val="B1"/>
      </w:pPr>
      <w:r w:rsidRPr="00AF25BD">
        <w:t>-</w:t>
      </w:r>
      <w:r w:rsidRPr="00AF25BD">
        <w:tab/>
        <w:t>generate a SIP response according to RFC 3428</w:t>
      </w:r>
      <w:r w:rsidR="00803DAB" w:rsidRPr="00AF25BD">
        <w:t> </w:t>
      </w:r>
      <w:r w:rsidR="009E7B2C" w:rsidRPr="00AF25BD">
        <w:t>[</w:t>
      </w:r>
      <w:r w:rsidR="00B62CFD" w:rsidRPr="00AF25BD">
        <w:t>14</w:t>
      </w:r>
      <w:r w:rsidRPr="00AF25BD">
        <w:t>];</w:t>
      </w:r>
    </w:p>
    <w:p w14:paraId="53EBFF9C" w14:textId="77777777" w:rsidR="00803DAB" w:rsidRPr="00AF25BD" w:rsidRDefault="00803DAB" w:rsidP="00803DAB">
      <w:pPr>
        <w:pStyle w:val="B1"/>
      </w:pPr>
      <w:r w:rsidRPr="00AF25BD">
        <w:t>-</w:t>
      </w:r>
      <w:r w:rsidRPr="00AF25BD">
        <w:tab/>
        <w:t>extract the payload encoded according to 3GPP TS 24.011 [8]</w:t>
      </w:r>
      <w:r w:rsidR="00E76130" w:rsidRPr="00AF25BD">
        <w:t xml:space="preserve"> for RP-DATA</w:t>
      </w:r>
      <w:r w:rsidRPr="00AF25BD">
        <w:t>; and</w:t>
      </w:r>
    </w:p>
    <w:p w14:paraId="1FB9E6CE" w14:textId="77777777" w:rsidR="00803DAB" w:rsidRPr="00AF25BD" w:rsidRDefault="00803DAB" w:rsidP="00803DAB">
      <w:pPr>
        <w:pStyle w:val="B1"/>
      </w:pPr>
      <w:r w:rsidRPr="00AF25BD">
        <w:t>-</w:t>
      </w:r>
      <w:r w:rsidRPr="00AF25BD">
        <w:tab/>
        <w:t xml:space="preserve">create a delivery report as described in </w:t>
      </w:r>
      <w:r w:rsidR="008B4789">
        <w:t>clause</w:t>
      </w:r>
      <w:r w:rsidRPr="00AF25BD">
        <w:t> 5.3.</w:t>
      </w:r>
      <w:r w:rsidR="00B949C7" w:rsidRPr="00AF25BD">
        <w:t>2</w:t>
      </w:r>
      <w:r w:rsidRPr="00AF25BD">
        <w:t>.</w:t>
      </w:r>
      <w:r w:rsidR="00CB3A96" w:rsidRPr="00AF25BD">
        <w:t>4</w:t>
      </w:r>
      <w:r w:rsidRPr="00AF25BD">
        <w:t>. The content of the report is defined in 3GPP TS 24.011 [8].</w:t>
      </w:r>
    </w:p>
    <w:p w14:paraId="39D82C3A" w14:textId="77777777" w:rsidR="00B949C7" w:rsidRPr="00AF25BD" w:rsidRDefault="00B949C7" w:rsidP="00D7671F">
      <w:pPr>
        <w:pStyle w:val="Rubrik4"/>
      </w:pPr>
      <w:bookmarkStart w:id="69" w:name="_Toc533146213"/>
      <w:bookmarkStart w:id="70" w:name="_Toc123578131"/>
      <w:r w:rsidRPr="00AF25BD">
        <w:t>5.3.</w:t>
      </w:r>
      <w:r w:rsidR="003111B3" w:rsidRPr="00AF25BD">
        <w:t>2</w:t>
      </w:r>
      <w:r w:rsidRPr="00AF25BD">
        <w:t>.</w:t>
      </w:r>
      <w:r w:rsidR="00CB3A96" w:rsidRPr="00AF25BD">
        <w:t>4</w:t>
      </w:r>
      <w:r w:rsidRPr="00AF25BD">
        <w:tab/>
      </w:r>
      <w:r w:rsidR="005E7075" w:rsidRPr="00AF25BD">
        <w:t xml:space="preserve">Sending </w:t>
      </w:r>
      <w:r w:rsidRPr="00AF25BD">
        <w:t>a delivery report</w:t>
      </w:r>
      <w:bookmarkEnd w:id="69"/>
      <w:bookmarkEnd w:id="70"/>
    </w:p>
    <w:p w14:paraId="35257A2C" w14:textId="77777777" w:rsidR="00B949C7" w:rsidRPr="00AF25BD" w:rsidRDefault="00B949C7" w:rsidP="00B949C7">
      <w:r w:rsidRPr="00AF25BD">
        <w:t xml:space="preserve">When an SM-over-IP </w:t>
      </w:r>
      <w:r w:rsidR="00CB3A96" w:rsidRPr="00AF25BD">
        <w:t xml:space="preserve">receiver </w:t>
      </w:r>
      <w:r w:rsidRPr="00AF25BD">
        <w:t xml:space="preserve">wants to </w:t>
      </w:r>
      <w:r w:rsidR="005E7075" w:rsidRPr="00AF25BD">
        <w:t xml:space="preserve">send </w:t>
      </w:r>
      <w:r w:rsidRPr="00AF25BD">
        <w:t xml:space="preserve">an SM delivery report over IP, the SM-over-IP </w:t>
      </w:r>
      <w:r w:rsidR="00CB3A96" w:rsidRPr="00AF25BD">
        <w:t xml:space="preserve">receiver </w:t>
      </w:r>
      <w:r w:rsidRPr="00AF25BD">
        <w:t>shall send a SIP MESSAGE request with the following information:</w:t>
      </w:r>
    </w:p>
    <w:p w14:paraId="79CCC04C" w14:textId="77777777" w:rsidR="00B949C7" w:rsidRPr="00AF25BD" w:rsidRDefault="00B949C7" w:rsidP="00B949C7">
      <w:pPr>
        <w:pStyle w:val="B1"/>
      </w:pPr>
      <w:r w:rsidRPr="00AF25BD">
        <w:t>a)</w:t>
      </w:r>
      <w:r w:rsidRPr="00AF25BD">
        <w:tab/>
        <w:t>the Request-URI, which shall contain the IP-SM-GW;</w:t>
      </w:r>
    </w:p>
    <w:p w14:paraId="3EFA2D67" w14:textId="77777777" w:rsidR="00B949C7" w:rsidRPr="00AF25BD" w:rsidRDefault="00B949C7" w:rsidP="00B949C7">
      <w:pPr>
        <w:pStyle w:val="NO"/>
      </w:pPr>
      <w:r w:rsidRPr="00AF25BD">
        <w:t>NOTE 1:</w:t>
      </w:r>
      <w:r w:rsidRPr="00AF25BD">
        <w:tab/>
        <w:t xml:space="preserve">The address of the IP-SM-GW is received in the </w:t>
      </w:r>
      <w:r w:rsidR="00D474B1" w:rsidRPr="00AF25BD">
        <w:t xml:space="preserve">P-Asserted-Identity header in the </w:t>
      </w:r>
      <w:r w:rsidRPr="00AF25BD">
        <w:t xml:space="preserve">SIP MESSAGE request including the delivered </w:t>
      </w:r>
      <w:r w:rsidR="00A33354" w:rsidRPr="00AF25BD">
        <w:t>short</w:t>
      </w:r>
      <w:r w:rsidRPr="00AF25BD">
        <w:t xml:space="preserve"> message.</w:t>
      </w:r>
    </w:p>
    <w:p w14:paraId="1EACA3C2" w14:textId="77777777" w:rsidR="00D474B1" w:rsidRPr="00AF25BD" w:rsidRDefault="00D474B1" w:rsidP="00D474B1">
      <w:pPr>
        <w:pStyle w:val="B1"/>
      </w:pPr>
      <w:r w:rsidRPr="00AF25BD">
        <w:t>b)</w:t>
      </w:r>
      <w:r w:rsidRPr="00AF25BD">
        <w:tab/>
        <w:t>the From header, which shall contain a public user identity of the SM-over-IP receiver.</w:t>
      </w:r>
    </w:p>
    <w:p w14:paraId="60130D0F" w14:textId="77777777" w:rsidR="005B244F" w:rsidRDefault="00D474B1" w:rsidP="005B244F">
      <w:pPr>
        <w:pStyle w:val="B1"/>
        <w:rPr>
          <w:rFonts w:eastAsia="SimSun" w:hint="eastAsia"/>
          <w:lang w:eastAsia="zh-CN"/>
        </w:rPr>
      </w:pPr>
      <w:r w:rsidRPr="00AF25BD">
        <w:t>c)</w:t>
      </w:r>
      <w:r w:rsidRPr="00AF25BD">
        <w:tab/>
        <w:t>the To header, which shall contain the IP-SM-GW;</w:t>
      </w:r>
      <w:r w:rsidR="005B244F" w:rsidRPr="005B244F">
        <w:rPr>
          <w:rFonts w:eastAsia="SimSun" w:hint="eastAsia"/>
          <w:lang w:eastAsia="zh-CN"/>
        </w:rPr>
        <w:t xml:space="preserve"> </w:t>
      </w:r>
    </w:p>
    <w:p w14:paraId="55E8F282" w14:textId="77777777" w:rsidR="00D474B1" w:rsidRPr="00AF25BD" w:rsidRDefault="005B244F" w:rsidP="005B244F">
      <w:pPr>
        <w:pStyle w:val="B1"/>
      </w:pPr>
      <w:r>
        <w:rPr>
          <w:rFonts w:eastAsia="SimSun" w:hint="eastAsia"/>
          <w:lang w:eastAsia="zh-CN"/>
        </w:rPr>
        <w:t>d)</w:t>
      </w:r>
      <w:r>
        <w:rPr>
          <w:rFonts w:eastAsia="SimSun" w:hint="eastAsia"/>
          <w:lang w:eastAsia="zh-CN"/>
        </w:rPr>
        <w:tab/>
        <w:t xml:space="preserve">the </w:t>
      </w:r>
      <w:r w:rsidRPr="00AF25BD">
        <w:t>In-Reply-To header which shall contain the Call-Id of the SIP MESSAGE request that</w:t>
      </w:r>
      <w:r>
        <w:rPr>
          <w:rFonts w:eastAsia="SimSun" w:hint="eastAsia"/>
          <w:lang w:eastAsia="zh-CN"/>
        </w:rPr>
        <w:t xml:space="preserve"> was received in</w:t>
      </w:r>
      <w:r w:rsidRPr="00AF25BD">
        <w:t xml:space="preserve"> the </w:t>
      </w:r>
      <w:r>
        <w:rPr>
          <w:rFonts w:eastAsia="SimSun"/>
          <w:lang w:eastAsia="zh-CN"/>
        </w:rPr>
        <w:t>received</w:t>
      </w:r>
      <w:r w:rsidRPr="00AF25BD">
        <w:t xml:space="preserve"> short message</w:t>
      </w:r>
      <w:r>
        <w:rPr>
          <w:rFonts w:eastAsia="SimSun" w:hint="eastAsia"/>
          <w:lang w:eastAsia="zh-CN"/>
        </w:rPr>
        <w:t>;</w:t>
      </w:r>
    </w:p>
    <w:p w14:paraId="64AC3AF1" w14:textId="77777777" w:rsidR="00B949C7" w:rsidRPr="00AF25BD" w:rsidRDefault="005B244F" w:rsidP="00B949C7">
      <w:pPr>
        <w:pStyle w:val="B1"/>
      </w:pPr>
      <w:r>
        <w:rPr>
          <w:rFonts w:eastAsia="SimSun" w:hint="eastAsia"/>
          <w:lang w:eastAsia="zh-CN"/>
        </w:rPr>
        <w:lastRenderedPageBreak/>
        <w:t>e</w:t>
      </w:r>
      <w:r w:rsidR="00B949C7" w:rsidRPr="00AF25BD">
        <w:t>)</w:t>
      </w:r>
      <w:r w:rsidR="00B949C7" w:rsidRPr="00AF25BD">
        <w:tab/>
        <w:t>the Content-Type header shall contain "application/vnd.3gpp.sms"; and</w:t>
      </w:r>
    </w:p>
    <w:p w14:paraId="3E5E27F6" w14:textId="77777777" w:rsidR="00B949C7" w:rsidRPr="00AF25BD" w:rsidRDefault="005B244F" w:rsidP="00B949C7">
      <w:pPr>
        <w:pStyle w:val="B1"/>
      </w:pPr>
      <w:r>
        <w:rPr>
          <w:rFonts w:eastAsia="SimSun" w:hint="eastAsia"/>
          <w:lang w:eastAsia="zh-CN"/>
        </w:rPr>
        <w:t>f</w:t>
      </w:r>
      <w:r w:rsidR="00B949C7" w:rsidRPr="00AF25BD">
        <w:t>)</w:t>
      </w:r>
      <w:r w:rsidR="00B949C7" w:rsidRPr="00AF25BD">
        <w:tab/>
        <w:t>the body of the request shall contain the RP-ACK</w:t>
      </w:r>
      <w:r w:rsidR="00A33354" w:rsidRPr="00AF25BD">
        <w:t xml:space="preserve"> or RP-ERROR message for the SM</w:t>
      </w:r>
      <w:r w:rsidR="00B949C7" w:rsidRPr="00AF25BD">
        <w:t xml:space="preserve"> delivery report, as defined in 3GPP TS 24.011 [8].</w:t>
      </w:r>
    </w:p>
    <w:p w14:paraId="3D2FDE3C" w14:textId="77777777" w:rsidR="00B949C7" w:rsidRPr="00AF25BD" w:rsidRDefault="00B949C7" w:rsidP="00B949C7">
      <w:pPr>
        <w:pStyle w:val="NO"/>
      </w:pPr>
      <w:r w:rsidRPr="00AF25BD">
        <w:t>NOTE 2:</w:t>
      </w:r>
      <w:r w:rsidRPr="00AF25BD">
        <w:tab/>
        <w:t>The SM-over-IP sender will use content transfer encoding of type "binary" for the encoding of the SM in the body of the SIP MESSAGE request.</w:t>
      </w:r>
    </w:p>
    <w:p w14:paraId="706D83C7" w14:textId="77777777" w:rsidR="00E17179" w:rsidRPr="00AF25BD" w:rsidRDefault="00E17179" w:rsidP="00D7671F">
      <w:pPr>
        <w:pStyle w:val="Rubrik4"/>
      </w:pPr>
      <w:bookmarkStart w:id="71" w:name="_Toc533146214"/>
      <w:bookmarkStart w:id="72" w:name="_Toc123578132"/>
      <w:r w:rsidRPr="00AF25BD">
        <w:t>5.3.2.</w:t>
      </w:r>
      <w:r w:rsidR="00955B65" w:rsidRPr="00AF25BD">
        <w:t>5</w:t>
      </w:r>
      <w:r w:rsidRPr="00AF25BD">
        <w:tab/>
        <w:t>S</w:t>
      </w:r>
      <w:r w:rsidR="005E7075" w:rsidRPr="00AF25BD">
        <w:t>ending</w:t>
      </w:r>
      <w:r w:rsidRPr="00AF25BD">
        <w:t xml:space="preserve"> a notification about SM-over-IP receiver</w:t>
      </w:r>
      <w:r w:rsidRPr="00AF25BD" w:rsidDel="00EB2EAE">
        <w:t xml:space="preserve"> </w:t>
      </w:r>
      <w:r w:rsidRPr="00AF25BD">
        <w:t>having memory available</w:t>
      </w:r>
      <w:bookmarkEnd w:id="71"/>
      <w:bookmarkEnd w:id="72"/>
    </w:p>
    <w:p w14:paraId="34655D48" w14:textId="77777777" w:rsidR="00E17179" w:rsidRPr="00AF25BD" w:rsidRDefault="00E17179" w:rsidP="00E17179">
      <w:r w:rsidRPr="00AF25BD">
        <w:t>When an SM-over-IP receiver wants to send a notification about UE having memory available, the SM-over-IP receiver shall send a SIP MESSAGE request with the following information:</w:t>
      </w:r>
    </w:p>
    <w:p w14:paraId="2FB873E4" w14:textId="77777777" w:rsidR="00E17179" w:rsidRPr="00AF25BD" w:rsidRDefault="00E17179" w:rsidP="00E17179">
      <w:pPr>
        <w:pStyle w:val="B1"/>
      </w:pPr>
      <w:r w:rsidRPr="00AF25BD">
        <w:t>a)</w:t>
      </w:r>
      <w:r w:rsidRPr="00AF25BD">
        <w:tab/>
        <w:t xml:space="preserve">the Request-URI, which shall contain the </w:t>
      </w:r>
      <w:r w:rsidR="002F1ADB" w:rsidRPr="00AF25BD">
        <w:t>IP-SM-GW</w:t>
      </w:r>
      <w:r w:rsidR="007E192D">
        <w:t xml:space="preserve"> address, if available, and shall contain </w:t>
      </w:r>
      <w:r w:rsidR="007E192D" w:rsidRPr="00AF25BD">
        <w:t xml:space="preserve">PSI of the SC </w:t>
      </w:r>
      <w:r w:rsidR="007E192D">
        <w:t>otherwise</w:t>
      </w:r>
      <w:r w:rsidRPr="00AF25BD">
        <w:t>;</w:t>
      </w:r>
    </w:p>
    <w:p w14:paraId="5242B869" w14:textId="77777777" w:rsidR="00E17179" w:rsidRPr="00AF25BD" w:rsidRDefault="00E17179" w:rsidP="00B76374">
      <w:pPr>
        <w:pStyle w:val="NO"/>
      </w:pPr>
      <w:r w:rsidRPr="00AF25BD">
        <w:t>NOTE 1:</w:t>
      </w:r>
      <w:r w:rsidRPr="00AF25BD">
        <w:tab/>
      </w:r>
      <w:r w:rsidR="002F1ADB" w:rsidRPr="00AF25BD">
        <w:t>The address of the IP-SM-GW is received in the P-Asserted-Identity in the SIP MESSAGE request that included the short message the UE could not store</w:t>
      </w:r>
      <w:r w:rsidRPr="00AF25BD">
        <w:t>.</w:t>
      </w:r>
    </w:p>
    <w:p w14:paraId="64A97207" w14:textId="77777777" w:rsidR="002F1ADB" w:rsidRPr="00AF25BD" w:rsidRDefault="002F1ADB" w:rsidP="002F1ADB">
      <w:pPr>
        <w:pStyle w:val="B1"/>
      </w:pPr>
      <w:r w:rsidRPr="00AF25BD">
        <w:t>b)</w:t>
      </w:r>
      <w:r w:rsidRPr="00AF25BD">
        <w:tab/>
        <w:t>the From header, which shall contain a public user identity of the SM-over-IP receiver;</w:t>
      </w:r>
    </w:p>
    <w:p w14:paraId="5388673C" w14:textId="77777777" w:rsidR="002F1ADB" w:rsidRPr="00AF25BD" w:rsidRDefault="002F1ADB" w:rsidP="002F1ADB">
      <w:pPr>
        <w:pStyle w:val="B1"/>
      </w:pPr>
      <w:r w:rsidRPr="00AF25BD">
        <w:t>c)</w:t>
      </w:r>
      <w:r w:rsidRPr="00AF25BD">
        <w:tab/>
        <w:t>the To header, which shall contain the IP-SM-GW</w:t>
      </w:r>
      <w:r w:rsidR="007E192D">
        <w:t xml:space="preserve"> address, if available, and shall contain </w:t>
      </w:r>
      <w:r w:rsidR="007E192D" w:rsidRPr="00AF25BD">
        <w:t>PSI of the SC</w:t>
      </w:r>
      <w:r w:rsidR="007E192D">
        <w:t>,</w:t>
      </w:r>
      <w:r w:rsidR="007E192D" w:rsidRPr="00AF25BD">
        <w:t xml:space="preserve"> </w:t>
      </w:r>
      <w:r w:rsidR="007E192D">
        <w:t>otherwise</w:t>
      </w:r>
      <w:r w:rsidRPr="00AF25BD">
        <w:t>;</w:t>
      </w:r>
    </w:p>
    <w:p w14:paraId="32ED49D5" w14:textId="77777777" w:rsidR="00E17179" w:rsidRPr="00AF25BD" w:rsidRDefault="002F1ADB" w:rsidP="00E17179">
      <w:pPr>
        <w:pStyle w:val="B1"/>
      </w:pPr>
      <w:r w:rsidRPr="00AF25BD">
        <w:t>d</w:t>
      </w:r>
      <w:r w:rsidR="00E17179" w:rsidRPr="00AF25BD">
        <w:t>)</w:t>
      </w:r>
      <w:r w:rsidR="00E17179" w:rsidRPr="00AF25BD">
        <w:tab/>
        <w:t>the Content-Type header shall contain "application/vnd.3gpp.sms";</w:t>
      </w:r>
      <w:r w:rsidRPr="00AF25BD">
        <w:t xml:space="preserve"> and</w:t>
      </w:r>
    </w:p>
    <w:p w14:paraId="54362C78" w14:textId="77777777" w:rsidR="00E17179" w:rsidRPr="00AF25BD" w:rsidRDefault="002F1ADB" w:rsidP="00E17179">
      <w:pPr>
        <w:pStyle w:val="B1"/>
      </w:pPr>
      <w:r w:rsidRPr="00AF25BD">
        <w:t>e</w:t>
      </w:r>
      <w:r w:rsidR="00E17179" w:rsidRPr="00AF25BD">
        <w:t>)</w:t>
      </w:r>
      <w:r w:rsidR="00E17179" w:rsidRPr="00AF25BD">
        <w:tab/>
        <w:t>the body of the request shall contain an RP-SMMA message, see 3GPP TS 24.011 [8], including the SMS headers and the SMS user information encoded as specified in 3GPP TS 23.040 [3]</w:t>
      </w:r>
      <w:r w:rsidRPr="00AF25BD">
        <w:t>.</w:t>
      </w:r>
    </w:p>
    <w:p w14:paraId="3D54EB5C" w14:textId="77777777" w:rsidR="00E17179" w:rsidRDefault="00E17179" w:rsidP="00E17179">
      <w:pPr>
        <w:pStyle w:val="NO"/>
      </w:pPr>
      <w:r w:rsidRPr="00AF25BD">
        <w:t>NOTE 2:</w:t>
      </w:r>
      <w:r w:rsidRPr="00AF25BD">
        <w:tab/>
        <w:t>The SM-over-IP receiver will use content transfer encoding of type "binary" for the encoding of the SMS in the body of the SIP MESSAGE request.</w:t>
      </w:r>
    </w:p>
    <w:p w14:paraId="7DD5F43F" w14:textId="77777777" w:rsidR="007E192D" w:rsidRPr="00AF25BD" w:rsidRDefault="007E192D" w:rsidP="00E17179">
      <w:pPr>
        <w:pStyle w:val="NO"/>
      </w:pPr>
      <w:r>
        <w:t>NOTE</w:t>
      </w:r>
      <w:r w:rsidRPr="00AF25BD">
        <w:t> </w:t>
      </w:r>
      <w:r>
        <w:t>3:</w:t>
      </w:r>
      <w:r>
        <w:tab/>
        <w:t>According to 3GPP</w:t>
      </w:r>
      <w:r w:rsidRPr="00AF25BD">
        <w:t> </w:t>
      </w:r>
      <w:r>
        <w:t>TS</w:t>
      </w:r>
      <w:r w:rsidRPr="00AF25BD">
        <w:t> </w:t>
      </w:r>
      <w:r>
        <w:t>23.204</w:t>
      </w:r>
      <w:r w:rsidRPr="00AF25BD">
        <w:t> </w:t>
      </w:r>
      <w:r>
        <w:t>[5], the IP-SM-GW routes SIP MESSAGE requests containing a notification of UE having memory available (containing RP-SMMA as the body) towards the HSS and  routes other SIP MESSAGE requests (containing RP-DATA, RP-ACK or RP-ERROR as the body) towards SMS-IWMSC.</w:t>
      </w:r>
    </w:p>
    <w:p w14:paraId="14080E33" w14:textId="77777777" w:rsidR="00A0456F" w:rsidRDefault="00A0456F" w:rsidP="00D7671F">
      <w:pPr>
        <w:pStyle w:val="Rubrik4"/>
      </w:pPr>
      <w:bookmarkStart w:id="73" w:name="_Toc533146215"/>
      <w:bookmarkStart w:id="74" w:name="_Toc123578133"/>
      <w:r w:rsidRPr="00AF25BD">
        <w:t>5.3.2.</w:t>
      </w:r>
      <w:r>
        <w:t>6</w:t>
      </w:r>
      <w:r w:rsidRPr="00AF25BD">
        <w:tab/>
      </w:r>
      <w:r w:rsidRPr="00EF3963">
        <w:t xml:space="preserve">SM-over-IP </w:t>
      </w:r>
      <w:r>
        <w:t>receiver</w:t>
      </w:r>
      <w:r w:rsidRPr="00EF3963">
        <w:t xml:space="preserve"> procedures for </w:t>
      </w:r>
      <w:r>
        <w:t>operation</w:t>
      </w:r>
      <w:r w:rsidRPr="00EF3963">
        <w:t xml:space="preserve"> without MSISDN</w:t>
      </w:r>
      <w:bookmarkEnd w:id="73"/>
      <w:bookmarkEnd w:id="74"/>
    </w:p>
    <w:p w14:paraId="14157101" w14:textId="77777777" w:rsidR="00A0456F" w:rsidRDefault="00A0456F" w:rsidP="00D7671F">
      <w:pPr>
        <w:pStyle w:val="Rubrik5"/>
      </w:pPr>
      <w:bookmarkStart w:id="75" w:name="_Toc533146216"/>
      <w:bookmarkStart w:id="76" w:name="_Toc123578134"/>
      <w:r>
        <w:t>5.3.2.6.1</w:t>
      </w:r>
      <w:r>
        <w:tab/>
        <w:t>General</w:t>
      </w:r>
      <w:bookmarkEnd w:id="75"/>
      <w:bookmarkEnd w:id="76"/>
    </w:p>
    <w:p w14:paraId="159CE8DD" w14:textId="77777777" w:rsidR="00A0456F" w:rsidRPr="00575218" w:rsidRDefault="00A0456F" w:rsidP="00A0456F">
      <w:r w:rsidRPr="00575218">
        <w:t xml:space="preserve">This </w:t>
      </w:r>
      <w:r w:rsidR="008B4789">
        <w:t>clause</w:t>
      </w:r>
      <w:r w:rsidRPr="00575218">
        <w:t xml:space="preserve"> specifies the procedures for the SM-over-IP </w:t>
      </w:r>
      <w:r>
        <w:t>receiver</w:t>
      </w:r>
      <w:r w:rsidRPr="00575218">
        <w:t xml:space="preserve"> to support the MSISDN less operation.</w:t>
      </w:r>
    </w:p>
    <w:p w14:paraId="3F9E3449" w14:textId="77777777" w:rsidR="00C54C61" w:rsidRDefault="00A0456F" w:rsidP="00C54C61">
      <w:r w:rsidRPr="00575218">
        <w:t xml:space="preserve">An SM-over-IP </w:t>
      </w:r>
      <w:r>
        <w:t>receiver</w:t>
      </w:r>
      <w:r w:rsidRPr="00575218">
        <w:t xml:space="preserve"> supporting the procedures in this </w:t>
      </w:r>
      <w:r w:rsidR="008B4789">
        <w:t>clause</w:t>
      </w:r>
      <w:r w:rsidRPr="00575218">
        <w:t xml:space="preserve"> shall support</w:t>
      </w:r>
      <w:r w:rsidR="00C54C61">
        <w:t>:</w:t>
      </w:r>
    </w:p>
    <w:p w14:paraId="3348B1BB" w14:textId="77777777" w:rsidR="00C54C61" w:rsidRDefault="00C54C61" w:rsidP="00C54C61">
      <w:pPr>
        <w:pStyle w:val="B1"/>
      </w:pPr>
      <w:r>
        <w:t>a)</w:t>
      </w:r>
      <w:r>
        <w:tab/>
        <w:t xml:space="preserve">procedures specified in </w:t>
      </w:r>
      <w:r w:rsidR="008B4789">
        <w:t>clause</w:t>
      </w:r>
      <w:r w:rsidRPr="00AF25BD">
        <w:t> 5.3.2.1</w:t>
      </w:r>
      <w:r>
        <w:t>; and</w:t>
      </w:r>
    </w:p>
    <w:p w14:paraId="06D72B47" w14:textId="77777777" w:rsidR="00A0456F" w:rsidRPr="00575218" w:rsidRDefault="00C54C61" w:rsidP="00C54C61">
      <w:pPr>
        <w:pStyle w:val="B1"/>
      </w:pPr>
      <w:r>
        <w:t>b)</w:t>
      </w:r>
      <w:r>
        <w:tab/>
      </w:r>
      <w:r w:rsidR="00A0456F" w:rsidRPr="00575218">
        <w:t>the In-Reply-To header field.</w:t>
      </w:r>
    </w:p>
    <w:p w14:paraId="07A3FC31" w14:textId="77777777" w:rsidR="00A0456F" w:rsidRDefault="00A0456F" w:rsidP="00D7671F">
      <w:pPr>
        <w:pStyle w:val="Rubrik5"/>
      </w:pPr>
      <w:bookmarkStart w:id="77" w:name="_Toc533146217"/>
      <w:bookmarkStart w:id="78" w:name="_Toc123578135"/>
      <w:r>
        <w:t>5.3.2.6.2</w:t>
      </w:r>
      <w:r>
        <w:tab/>
        <w:t>Registration</w:t>
      </w:r>
      <w:bookmarkEnd w:id="77"/>
      <w:bookmarkEnd w:id="78"/>
    </w:p>
    <w:p w14:paraId="390E9C86" w14:textId="77777777" w:rsidR="00A0456F" w:rsidRDefault="00A0456F" w:rsidP="00A0456F">
      <w:r w:rsidRPr="00AF25BD">
        <w:t>On sending a REGISTER request</w:t>
      </w:r>
      <w:r>
        <w:t xml:space="preserve">, a SM-over-IP receiver that supports </w:t>
      </w:r>
      <w:r w:rsidRPr="00575218">
        <w:t>the MSISDN less operation</w:t>
      </w:r>
      <w:r>
        <w:t xml:space="preserve"> shall include a "+g.3gpp.smsip-msisdnless" media feature tag into the Contact header field according to </w:t>
      </w:r>
      <w:r w:rsidR="00C54C61" w:rsidRPr="00AF25BD">
        <w:t>RFC 3840 [16].</w:t>
      </w:r>
      <w:r>
        <w:t>.</w:t>
      </w:r>
    </w:p>
    <w:p w14:paraId="0097876B" w14:textId="77777777" w:rsidR="00A0456F" w:rsidRDefault="00A0456F" w:rsidP="00A0456F">
      <w:pPr>
        <w:pStyle w:val="NO"/>
      </w:pPr>
      <w:r>
        <w:t>NOTE</w:t>
      </w:r>
      <w:r w:rsidRPr="00AF25BD">
        <w:t>:</w:t>
      </w:r>
      <w:r w:rsidRPr="00AF25BD">
        <w:tab/>
      </w:r>
      <w:r>
        <w:t xml:space="preserve">When in </w:t>
      </w:r>
      <w:r w:rsidRPr="00575218">
        <w:t>MSISDN less operation</w:t>
      </w:r>
      <w:r>
        <w:t xml:space="preserve"> the SM-over-IP receiver gets the address of the originating side from the received XML document that is included in the body of the SIP MESAGE request.</w:t>
      </w:r>
    </w:p>
    <w:p w14:paraId="5032B2F7" w14:textId="77777777" w:rsidR="00A0456F" w:rsidRPr="00AF25BD" w:rsidRDefault="00A0456F" w:rsidP="00D7671F">
      <w:pPr>
        <w:pStyle w:val="Rubrik5"/>
      </w:pPr>
      <w:bookmarkStart w:id="79" w:name="_Toc533146218"/>
      <w:bookmarkStart w:id="80" w:name="_Toc123578136"/>
      <w:r w:rsidRPr="00AF25BD">
        <w:t>5.3.2.</w:t>
      </w:r>
      <w:r>
        <w:t>6.</w:t>
      </w:r>
      <w:r w:rsidRPr="00AF25BD">
        <w:t>3</w:t>
      </w:r>
      <w:r w:rsidRPr="00AF25BD">
        <w:tab/>
        <w:t>Delivery of a short message</w:t>
      </w:r>
      <w:bookmarkEnd w:id="79"/>
      <w:bookmarkEnd w:id="80"/>
    </w:p>
    <w:p w14:paraId="4408962F" w14:textId="77777777" w:rsidR="00A0456F" w:rsidRDefault="00A0456F" w:rsidP="00A0456F">
      <w:r w:rsidRPr="00AF25BD">
        <w:t xml:space="preserve">When a SIP MESSAGE request including a "vnd.3gpp.sms" </w:t>
      </w:r>
      <w:r>
        <w:t>MIME body</w:t>
      </w:r>
      <w:r w:rsidRPr="00AF25BD">
        <w:t xml:space="preserve"> is </w:t>
      </w:r>
      <w:r>
        <w:t>received then the SM-over-IP receiver</w:t>
      </w:r>
      <w:r w:rsidRPr="00B81036">
        <w:t xml:space="preserve"> shall</w:t>
      </w:r>
      <w:r>
        <w:t>:</w:t>
      </w:r>
    </w:p>
    <w:p w14:paraId="18764FF6" w14:textId="77777777" w:rsidR="00A0456F" w:rsidRPr="009D7CB0" w:rsidRDefault="00A0456F" w:rsidP="00A0456F">
      <w:pPr>
        <w:pStyle w:val="B1"/>
      </w:pPr>
      <w:r>
        <w:t>1)</w:t>
      </w:r>
      <w:r w:rsidRPr="009D7CB0">
        <w:tab/>
        <w:t>generate a SIP response according to RFC 3428 [14];</w:t>
      </w:r>
    </w:p>
    <w:p w14:paraId="0DE63D67" w14:textId="77777777" w:rsidR="00A0456F" w:rsidRDefault="00A0456F" w:rsidP="00A0456F">
      <w:pPr>
        <w:pStyle w:val="B1"/>
      </w:pPr>
      <w:r>
        <w:lastRenderedPageBreak/>
        <w:t>2)</w:t>
      </w:r>
      <w:r w:rsidRPr="009D7CB0">
        <w:tab/>
        <w:t xml:space="preserve">extract the payload encoded according to </w:t>
      </w:r>
      <w:r>
        <w:t>3GPP TS 24.011 [8] for RP-DATA;</w:t>
      </w:r>
    </w:p>
    <w:p w14:paraId="54CE5243" w14:textId="77777777" w:rsidR="00A0456F" w:rsidRDefault="00A0456F" w:rsidP="00A0456F">
      <w:pPr>
        <w:pStyle w:val="B1"/>
      </w:pPr>
      <w:r>
        <w:t>3)</w:t>
      </w:r>
      <w:r>
        <w:tab/>
        <w:t xml:space="preserve">check if the received short message contains a TP-OA field is set to the dummy MSISDN value as defined in </w:t>
      </w:r>
      <w:r w:rsidRPr="00AF25BD">
        <w:t>3GPP TS 23.00</w:t>
      </w:r>
      <w:r>
        <w:t>3</w:t>
      </w:r>
      <w:r w:rsidRPr="00AF25BD">
        <w:t> [</w:t>
      </w:r>
      <w:r>
        <w:t>22</w:t>
      </w:r>
      <w:r w:rsidRPr="00AF25BD">
        <w:t>]</w:t>
      </w:r>
      <w:r>
        <w:t xml:space="preserve">. If the TP-OA does not contain the dummy MSISDN value, then continue with the procedures in </w:t>
      </w:r>
      <w:r w:rsidR="008B4789">
        <w:t>clause</w:t>
      </w:r>
      <w:r>
        <w:t xml:space="preserve"> 5.3.2.4. If the TP-OA contains the dummy MSISDN value, then continue with the next steps;</w:t>
      </w:r>
    </w:p>
    <w:p w14:paraId="0A36B6E0" w14:textId="77777777" w:rsidR="00F71396" w:rsidRDefault="00A0456F" w:rsidP="00F71396">
      <w:pPr>
        <w:pStyle w:val="B1"/>
      </w:pPr>
      <w:r w:rsidRPr="00142CB9">
        <w:t>4)</w:t>
      </w:r>
      <w:r w:rsidRPr="00142CB9">
        <w:tab/>
      </w:r>
      <w:r w:rsidR="00F71396">
        <w:t>check if the received SIP MESSAGE contains a</w:t>
      </w:r>
      <w:r w:rsidR="00F71396" w:rsidRPr="00693BC6">
        <w:t xml:space="preserve"> 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 If it is present then continue with the following steps, otherwise discard the received SIP MESSAGE and skip the following steps; and</w:t>
      </w:r>
    </w:p>
    <w:p w14:paraId="70125D61" w14:textId="77777777" w:rsidR="00A0456F" w:rsidRPr="009D7CB0" w:rsidRDefault="00F71396" w:rsidP="00F71396">
      <w:pPr>
        <w:pStyle w:val="B1"/>
      </w:pPr>
      <w:r>
        <w:t>5)</w:t>
      </w:r>
      <w:r>
        <w:tab/>
      </w:r>
      <w:r w:rsidR="00A0456F" w:rsidRPr="00142CB9">
        <w:t>create a delivery report for the received short</w:t>
      </w:r>
      <w:r w:rsidR="00A0456F">
        <w:t xml:space="preserve"> message</w:t>
      </w:r>
      <w:r w:rsidR="00A0456F" w:rsidRPr="009D7CB0">
        <w:t>. In order to do so send a SIP MESSAGE as follows:</w:t>
      </w:r>
    </w:p>
    <w:p w14:paraId="0B954050" w14:textId="77777777" w:rsidR="00A0456F" w:rsidRPr="00AF25BD" w:rsidRDefault="00A0456F" w:rsidP="00A0456F">
      <w:pPr>
        <w:pStyle w:val="B2"/>
      </w:pPr>
      <w:r w:rsidRPr="00AF25BD">
        <w:t>a)</w:t>
      </w:r>
      <w:r w:rsidRPr="00AF25BD">
        <w:tab/>
        <w:t xml:space="preserve">the Request-URI, which shall contain the </w:t>
      </w:r>
      <w:r>
        <w:t xml:space="preserve">address of the </w:t>
      </w:r>
      <w:r w:rsidRPr="00AF25BD">
        <w:t>IP-SM-GW;</w:t>
      </w:r>
    </w:p>
    <w:p w14:paraId="77D0EA17" w14:textId="77777777" w:rsidR="00A0456F" w:rsidRPr="009D7CB0" w:rsidRDefault="00A0456F" w:rsidP="00A0456F">
      <w:pPr>
        <w:pStyle w:val="NO"/>
      </w:pPr>
      <w:r w:rsidRPr="009D7CB0">
        <w:t>NOTE 1:</w:t>
      </w:r>
      <w:r w:rsidRPr="009D7CB0">
        <w:tab/>
        <w:t>The address of the IP-SM-GW is received in the P-Asserted-Identity header</w:t>
      </w:r>
      <w:r>
        <w:t xml:space="preserve"> field</w:t>
      </w:r>
      <w:r w:rsidRPr="009D7CB0">
        <w:t xml:space="preserve"> in the received SIP MESSAGE request.</w:t>
      </w:r>
    </w:p>
    <w:p w14:paraId="24B17AEE" w14:textId="77777777" w:rsidR="00A0456F" w:rsidRPr="00AF25BD" w:rsidRDefault="00A0456F" w:rsidP="00A0456F">
      <w:pPr>
        <w:pStyle w:val="B2"/>
      </w:pPr>
      <w:r w:rsidRPr="00AF25BD">
        <w:t>b)</w:t>
      </w:r>
      <w:r w:rsidRPr="00AF25BD">
        <w:tab/>
        <w:t>the From header</w:t>
      </w:r>
      <w:r>
        <w:t xml:space="preserve"> field</w:t>
      </w:r>
      <w:r w:rsidRPr="00AF25BD">
        <w:t>, which shall contain a public user identity of the SM-over-IP receiver</w:t>
      </w:r>
      <w:r w:rsidR="00F71396">
        <w:t>;</w:t>
      </w:r>
    </w:p>
    <w:p w14:paraId="47C5B8A1" w14:textId="77777777" w:rsidR="00A0456F" w:rsidRDefault="00A0456F" w:rsidP="00A0456F">
      <w:pPr>
        <w:pStyle w:val="B2"/>
        <w:rPr>
          <w:rFonts w:eastAsia="SimSun" w:hint="eastAsia"/>
          <w:lang w:eastAsia="zh-CN"/>
        </w:rPr>
      </w:pPr>
      <w:r w:rsidRPr="00AF25BD">
        <w:t>c)</w:t>
      </w:r>
      <w:r w:rsidRPr="00AF25BD">
        <w:tab/>
        <w:t>the To header</w:t>
      </w:r>
      <w:r>
        <w:t xml:space="preserve"> field</w:t>
      </w:r>
      <w:r w:rsidRPr="00AF25BD">
        <w:t>, which shall contain the</w:t>
      </w:r>
      <w:r>
        <w:t xml:space="preserve"> address of</w:t>
      </w:r>
      <w:r w:rsidRPr="00AF25BD">
        <w:t xml:space="preserve"> IP-SM-GW;</w:t>
      </w:r>
    </w:p>
    <w:p w14:paraId="0748CCDC" w14:textId="77777777" w:rsidR="00A0456F" w:rsidRDefault="00A0456F" w:rsidP="00A0456F">
      <w:pPr>
        <w:pStyle w:val="B2"/>
        <w:rPr>
          <w:rFonts w:eastAsia="SimSun"/>
          <w:lang w:eastAsia="zh-CN"/>
        </w:rPr>
      </w:pPr>
      <w:r>
        <w:rPr>
          <w:rFonts w:eastAsia="SimSun" w:hint="eastAsia"/>
          <w:lang w:eastAsia="zh-CN"/>
        </w:rPr>
        <w:t>d)</w:t>
      </w:r>
      <w:r>
        <w:rPr>
          <w:rFonts w:eastAsia="SimSun" w:hint="eastAsia"/>
          <w:lang w:eastAsia="zh-CN"/>
        </w:rPr>
        <w:tab/>
        <w:t xml:space="preserve">the </w:t>
      </w:r>
      <w:r w:rsidRPr="00AF25BD">
        <w:t>In-Reply-To header</w:t>
      </w:r>
      <w:r>
        <w:t xml:space="preserve"> field</w:t>
      </w:r>
      <w:r w:rsidRPr="00AF25BD">
        <w:t xml:space="preserve"> which shall contain the Call-Id of the</w:t>
      </w:r>
      <w:r>
        <w:t xml:space="preserve"> received</w:t>
      </w:r>
      <w:r w:rsidRPr="00AF25BD">
        <w:t xml:space="preserve"> SIP MESSAGE</w:t>
      </w:r>
      <w:r>
        <w:rPr>
          <w:rFonts w:eastAsia="SimSun" w:hint="eastAsia"/>
          <w:lang w:eastAsia="zh-CN"/>
        </w:rPr>
        <w:t>;</w:t>
      </w:r>
    </w:p>
    <w:p w14:paraId="0EE7DBA2" w14:textId="77777777" w:rsidR="00A0456F" w:rsidRDefault="00A0456F" w:rsidP="00A0456F">
      <w:pPr>
        <w:pStyle w:val="B2"/>
      </w:pPr>
      <w:r>
        <w:t>e</w:t>
      </w:r>
      <w:r w:rsidRPr="00AF25BD">
        <w:t>)</w:t>
      </w:r>
      <w:r w:rsidRPr="00AF25BD">
        <w:tab/>
      </w:r>
      <w:r w:rsidRPr="0067625F">
        <w:t>the Content-Type header, which shall contain "multipart/mixed";</w:t>
      </w:r>
    </w:p>
    <w:p w14:paraId="6FE182CE" w14:textId="77777777" w:rsidR="00A0456F" w:rsidRDefault="00A0456F" w:rsidP="00A0456F">
      <w:pPr>
        <w:pStyle w:val="B2"/>
      </w:pPr>
      <w:r>
        <w:t>f)</w:t>
      </w:r>
      <w:r>
        <w:tab/>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&lt;To&gt; element which contains the URI of the receiver of the short message</w:t>
      </w:r>
      <w:r>
        <w:t xml:space="preserve"> delivery report</w:t>
      </w:r>
      <w:r w:rsidRPr="0067625F">
        <w:t>; and</w:t>
      </w:r>
    </w:p>
    <w:p w14:paraId="39641871" w14:textId="77777777" w:rsidR="00A0456F" w:rsidRPr="009D7CB0" w:rsidRDefault="00A0456F" w:rsidP="00A0456F">
      <w:pPr>
        <w:pStyle w:val="NO"/>
      </w:pPr>
      <w:r w:rsidRPr="009D7CB0">
        <w:t>NOTE </w:t>
      </w:r>
      <w:r>
        <w:t>2</w:t>
      </w:r>
      <w:r w:rsidRPr="009D7CB0">
        <w:t>:</w:t>
      </w:r>
      <w:r w:rsidRPr="009D7CB0">
        <w:tab/>
      </w:r>
      <w:r>
        <w:t>The address of the receiver of the delivery report is taken from the &lt;From&gt; element of the xml document that has been received in the related SIP MESSAGE request</w:t>
      </w:r>
      <w:r w:rsidRPr="009D7CB0">
        <w:t>.</w:t>
      </w:r>
    </w:p>
    <w:p w14:paraId="500A676A" w14:textId="77777777" w:rsidR="00A0456F" w:rsidRPr="00AF25BD" w:rsidRDefault="00A0456F" w:rsidP="00A0456F">
      <w:pPr>
        <w:pStyle w:val="B2"/>
      </w:pPr>
      <w:r>
        <w:t>g)</w:t>
      </w:r>
      <w:r>
        <w:tab/>
      </w:r>
      <w:r w:rsidRPr="0067625F">
        <w:t>application/vnd.3gpp.sms MIME body containing the RP-</w:t>
      </w:r>
      <w:r>
        <w:t>ACK or RP-ERROR</w:t>
      </w:r>
      <w:r w:rsidRPr="0067625F">
        <w:t xml:space="preserve"> message</w:t>
      </w:r>
      <w:r>
        <w:t xml:space="preserve"> for the SM delivery report</w:t>
      </w:r>
      <w:r w:rsidRPr="0067625F">
        <w:t xml:space="preserve"> as defined in 3GPP TS 24.011 [8]</w:t>
      </w:r>
      <w:r>
        <w:t>.</w:t>
      </w:r>
    </w:p>
    <w:p w14:paraId="3A2E2879" w14:textId="77777777" w:rsidR="00A0456F" w:rsidRPr="009D7CB0" w:rsidRDefault="00A0456F" w:rsidP="00A0456F">
      <w:pPr>
        <w:pStyle w:val="NO"/>
      </w:pPr>
      <w:r w:rsidRPr="009D7CB0">
        <w:t>NOTE </w:t>
      </w:r>
      <w:r>
        <w:t>3</w:t>
      </w:r>
      <w:r w:rsidRPr="009D7CB0">
        <w:t>:</w:t>
      </w:r>
      <w:r w:rsidRPr="009D7CB0">
        <w:tab/>
        <w:t>The SM-over-IP sender will use content transfer encoding of type "binary" for the encoding of the SM in the body of the SIP MESSAGE request.</w:t>
      </w:r>
    </w:p>
    <w:p w14:paraId="17D37111" w14:textId="77777777" w:rsidR="00C54C61" w:rsidRPr="00AF25BD" w:rsidRDefault="00C54C61" w:rsidP="00D7671F">
      <w:pPr>
        <w:pStyle w:val="Rubrik5"/>
      </w:pPr>
      <w:bookmarkStart w:id="81" w:name="_Toc533146219"/>
      <w:bookmarkStart w:id="82" w:name="_Toc123578137"/>
      <w:r w:rsidRPr="00AF25BD">
        <w:t>5.3.2.</w:t>
      </w:r>
      <w:r>
        <w:t>6.4</w:t>
      </w:r>
      <w:r>
        <w:tab/>
      </w:r>
      <w:r w:rsidRPr="00AF25BD">
        <w:t>Sending a notification about SM-over-IP receiver</w:t>
      </w:r>
      <w:r w:rsidRPr="00AF25BD" w:rsidDel="00EB2EAE">
        <w:t xml:space="preserve"> </w:t>
      </w:r>
      <w:r w:rsidRPr="00AF25BD">
        <w:t>having memory available</w:t>
      </w:r>
      <w:bookmarkEnd w:id="81"/>
      <w:bookmarkEnd w:id="82"/>
    </w:p>
    <w:p w14:paraId="25A55B1D" w14:textId="77777777" w:rsidR="00C54C61" w:rsidRPr="009D7CB0" w:rsidRDefault="00C54C61" w:rsidP="00C54C61">
      <w:r w:rsidRPr="00AF25BD">
        <w:t xml:space="preserve">When an SM-over-IP receiver wants to send a notification about UE having memory available, </w:t>
      </w:r>
      <w:r>
        <w:t xml:space="preserve">then the SM-over-IP receiver shall implement the procedures of </w:t>
      </w:r>
      <w:r w:rsidR="008B4789">
        <w:t>clause</w:t>
      </w:r>
      <w:r>
        <w:t> 5.3.2.5.</w:t>
      </w:r>
    </w:p>
    <w:p w14:paraId="53A53B61" w14:textId="77777777" w:rsidR="001F1817" w:rsidRPr="00AF25BD" w:rsidRDefault="001F1817" w:rsidP="00D7671F">
      <w:pPr>
        <w:pStyle w:val="Rubrik3"/>
      </w:pPr>
      <w:bookmarkStart w:id="83" w:name="_Toc533146220"/>
      <w:bookmarkStart w:id="84" w:name="_Toc123578138"/>
      <w:r w:rsidRPr="00AF25BD">
        <w:t>5.3.</w:t>
      </w:r>
      <w:r w:rsidR="009C7BDD" w:rsidRPr="00AF25BD">
        <w:t>3</w:t>
      </w:r>
      <w:r w:rsidRPr="00AF25BD">
        <w:tab/>
      </w:r>
      <w:r w:rsidR="002A3FC9" w:rsidRPr="00AF25BD">
        <w:t>IP-Short-Message-Gateway (IP-SM-GW)</w:t>
      </w:r>
      <w:bookmarkEnd w:id="83"/>
      <w:bookmarkEnd w:id="84"/>
    </w:p>
    <w:p w14:paraId="04E3DBE6" w14:textId="77777777" w:rsidR="002A3FC9" w:rsidRPr="00AF25BD" w:rsidRDefault="002A3FC9" w:rsidP="00D7671F">
      <w:pPr>
        <w:pStyle w:val="Rubrik4"/>
      </w:pPr>
      <w:bookmarkStart w:id="85" w:name="_Toc533146221"/>
      <w:bookmarkStart w:id="86" w:name="_Toc123578139"/>
      <w:r w:rsidRPr="00AF25BD">
        <w:t>5.3.</w:t>
      </w:r>
      <w:r w:rsidR="009C7BDD" w:rsidRPr="00AF25BD">
        <w:t>3</w:t>
      </w:r>
      <w:r w:rsidRPr="00AF25BD">
        <w:t>.1</w:t>
      </w:r>
      <w:r w:rsidRPr="00AF25BD">
        <w:tab/>
        <w:t>General</w:t>
      </w:r>
      <w:bookmarkEnd w:id="85"/>
      <w:bookmarkEnd w:id="86"/>
    </w:p>
    <w:p w14:paraId="3477A9FF" w14:textId="77777777" w:rsidR="00D21F59" w:rsidRPr="00AF25BD" w:rsidRDefault="00D21F59" w:rsidP="00D21F59">
      <w:r w:rsidRPr="00AF25BD">
        <w:t xml:space="preserve">An IP-SM-GW </w:t>
      </w:r>
      <w:r w:rsidR="00C54C61">
        <w:t>for transport layer interworking</w:t>
      </w:r>
      <w:r w:rsidRPr="00AF25BD">
        <w:t xml:space="preserve"> provides the protocol interworking for the submission of short messages from the SM-over-IP sender to the SC, for the delivery of short messages </w:t>
      </w:r>
      <w:r w:rsidRPr="00AF25BD">
        <w:rPr>
          <w:rFonts w:eastAsia="MS PGothic" w:cs="Arial"/>
          <w:lang w:eastAsia="zh-TW"/>
        </w:rPr>
        <w:t xml:space="preserve">from the SC to the </w:t>
      </w:r>
      <w:r w:rsidRPr="00AF25BD">
        <w:t xml:space="preserve">SM-over-IP receiver, and for the </w:t>
      </w:r>
      <w:r w:rsidRPr="00AF25BD">
        <w:rPr>
          <w:rFonts w:eastAsia="MS PGothic" w:cs="Arial"/>
          <w:lang w:eastAsia="zh-TW"/>
        </w:rPr>
        <w:t xml:space="preserve">SMS-Status Reports from the SC to the </w:t>
      </w:r>
      <w:r w:rsidRPr="00AF25BD">
        <w:t>SM-over-IP sender.</w:t>
      </w:r>
    </w:p>
    <w:p w14:paraId="6DC17240" w14:textId="77777777" w:rsidR="00C54C61" w:rsidRDefault="00C54C61" w:rsidP="00C54C61">
      <w:r w:rsidRPr="00AF25BD">
        <w:t>An IP-SM-GW</w:t>
      </w:r>
      <w:r>
        <w:t xml:space="preserve"> in MSISDN less operation </w:t>
      </w:r>
      <w:r w:rsidRPr="00AF25BD">
        <w:t xml:space="preserve">provides </w:t>
      </w:r>
      <w:r>
        <w:t xml:space="preserve">for SIP MESSAGE based </w:t>
      </w:r>
      <w:r w:rsidRPr="00AF25BD">
        <w:t>submission of short messages from the SM-over-IP sender to the SM-over-IP receiver,</w:t>
      </w:r>
      <w:r>
        <w:t xml:space="preserve"> of SMS Submit Reports to the </w:t>
      </w:r>
      <w:r w:rsidRPr="00AF25BD">
        <w:t xml:space="preserve">SM-over-IP </w:t>
      </w:r>
      <w:r>
        <w:t>sender and S</w:t>
      </w:r>
      <w:r w:rsidRPr="00AF25BD">
        <w:rPr>
          <w:rFonts w:eastAsia="MS PGothic" w:cs="Arial"/>
          <w:lang w:eastAsia="zh-TW"/>
        </w:rPr>
        <w:t xml:space="preserve">MS-Status Reports to the </w:t>
      </w:r>
      <w:r w:rsidRPr="00AF25BD">
        <w:t>SM-over-IP sender.</w:t>
      </w:r>
    </w:p>
    <w:p w14:paraId="3149008E" w14:textId="77777777" w:rsidR="00C63E81" w:rsidRPr="00AF25BD" w:rsidRDefault="00C63E81" w:rsidP="00C63E81">
      <w:r w:rsidRPr="00AF25BD">
        <w:t xml:space="preserve">In addition to the procedures specified in </w:t>
      </w:r>
      <w:r w:rsidR="008B4789">
        <w:t>clause</w:t>
      </w:r>
      <w:r w:rsidRPr="00AF25BD">
        <w:t xml:space="preserve"> 5.3.3, the IP-SM-GW shall support the procedures specified in </w:t>
      </w:r>
      <w:r w:rsidR="008B4789">
        <w:t>clause</w:t>
      </w:r>
      <w:r w:rsidRPr="00AF25BD">
        <w:t> 5.7 in 3GPP TS 24.229 [10].</w:t>
      </w:r>
    </w:p>
    <w:p w14:paraId="58A71270" w14:textId="77777777" w:rsidR="001A4681" w:rsidRPr="00AF25BD" w:rsidRDefault="001A4681" w:rsidP="00D7671F">
      <w:pPr>
        <w:pStyle w:val="Rubrik4"/>
      </w:pPr>
      <w:bookmarkStart w:id="87" w:name="_Toc533146222"/>
      <w:bookmarkStart w:id="88" w:name="_Toc123578140"/>
      <w:r w:rsidRPr="00AF25BD">
        <w:lastRenderedPageBreak/>
        <w:t>5.3.3.2</w:t>
      </w:r>
      <w:r w:rsidRPr="00AF25BD">
        <w:tab/>
      </w:r>
      <w:r w:rsidR="00862919" w:rsidRPr="00AF25BD">
        <w:t xml:space="preserve">Indication of </w:t>
      </w:r>
      <w:r w:rsidR="00807E5E" w:rsidRPr="00AF25BD">
        <w:t xml:space="preserve">SM-over-IP receiver </w:t>
      </w:r>
      <w:r w:rsidR="00862919" w:rsidRPr="00AF25BD">
        <w:t xml:space="preserve">availability </w:t>
      </w:r>
      <w:r w:rsidR="00955B65" w:rsidRPr="00AF25BD">
        <w:t xml:space="preserve">status </w:t>
      </w:r>
      <w:r w:rsidR="00862919" w:rsidRPr="00AF25BD">
        <w:t xml:space="preserve">for </w:t>
      </w:r>
      <w:r w:rsidR="001B4A9D" w:rsidRPr="00AF25BD">
        <w:t xml:space="preserve">delivery of </w:t>
      </w:r>
      <w:r w:rsidR="00A33354" w:rsidRPr="00AF25BD">
        <w:t xml:space="preserve">short </w:t>
      </w:r>
      <w:r w:rsidR="00862919" w:rsidRPr="00AF25BD">
        <w:t>messages</w:t>
      </w:r>
      <w:bookmarkEnd w:id="87"/>
      <w:bookmarkEnd w:id="88"/>
    </w:p>
    <w:p w14:paraId="1C7B3E23" w14:textId="77777777" w:rsidR="00955B65" w:rsidRPr="00AF25BD" w:rsidRDefault="00955B65" w:rsidP="00955B65">
      <w:pPr>
        <w:pStyle w:val="NO"/>
      </w:pPr>
      <w:r w:rsidRPr="00AF25BD">
        <w:t>NOTE 1: If operator policy does not require the indication the availability status of public user identity for receiving SMS over IP messages, then IP-SM-GW will not receive third-party REGISTER request.</w:t>
      </w:r>
    </w:p>
    <w:p w14:paraId="3F0B8A53" w14:textId="77777777" w:rsidR="00955B65" w:rsidRPr="00AF25BD" w:rsidRDefault="00C63E81" w:rsidP="00C070EC">
      <w:r w:rsidRPr="00AF25BD">
        <w:t xml:space="preserve">Upon receipt of a third-party REGISTER request, the IP-SM-GW </w:t>
      </w:r>
      <w:r w:rsidR="00C070EC" w:rsidRPr="00AF25BD">
        <w:t>shall</w:t>
      </w:r>
      <w:r w:rsidR="00955B65" w:rsidRPr="00AF25BD">
        <w:t>:</w:t>
      </w:r>
    </w:p>
    <w:p w14:paraId="38C6622D" w14:textId="77777777" w:rsidR="00955B65" w:rsidRPr="00AF25BD" w:rsidRDefault="00955B65" w:rsidP="00955B65">
      <w:pPr>
        <w:pStyle w:val="B1"/>
      </w:pPr>
      <w:r w:rsidRPr="00AF25BD">
        <w:t>-</w:t>
      </w:r>
      <w:r w:rsidRPr="00AF25BD">
        <w:tab/>
      </w:r>
      <w:r w:rsidR="00C63E81" w:rsidRPr="00AF25BD">
        <w:t>send a 200 (OK) response for the REGISTER request</w:t>
      </w:r>
      <w:r w:rsidRPr="00AF25BD">
        <w:t>;</w:t>
      </w:r>
    </w:p>
    <w:p w14:paraId="2DB131E3" w14:textId="77777777" w:rsidR="00EF5B07" w:rsidRDefault="00955B65" w:rsidP="00EF5B07">
      <w:pPr>
        <w:pStyle w:val="B1"/>
      </w:pPr>
      <w:r w:rsidRPr="00AF25BD">
        <w:t>-</w:t>
      </w:r>
      <w:r w:rsidRPr="00AF25BD">
        <w:tab/>
      </w:r>
      <w:r w:rsidR="00EF5B07">
        <w:t xml:space="preserve">if an MSISDN is received in the message body of the third party REGISTER request within the &lt;service-info&gt; XML element, </w:t>
      </w:r>
      <w:r w:rsidR="00C070EC" w:rsidRPr="00AF25BD">
        <w:rPr>
          <w:noProof/>
        </w:rPr>
        <w:t xml:space="preserve">store the MSISDN sent </w:t>
      </w:r>
      <w:r w:rsidR="00C070EC" w:rsidRPr="00AF25BD">
        <w:t>in the message body of the REGISTER request within the &lt;service-info&gt; XML element</w:t>
      </w:r>
      <w:r w:rsidR="00EF5B07">
        <w:t>.</w:t>
      </w:r>
    </w:p>
    <w:p w14:paraId="01D3ADA1" w14:textId="77777777" w:rsidR="00EF5B07" w:rsidRDefault="00EF5B07" w:rsidP="00EF5B07">
      <w:pPr>
        <w:pStyle w:val="B1"/>
      </w:pPr>
      <w:r>
        <w:t>-</w:t>
      </w:r>
      <w:r>
        <w:tab/>
        <w:t xml:space="preserve">if no MSISDN is received, </w:t>
      </w:r>
    </w:p>
    <w:p w14:paraId="30B8BD00" w14:textId="77777777" w:rsidR="00EF5B07" w:rsidRDefault="00EF5B07" w:rsidP="00EF5B07">
      <w:pPr>
        <w:pStyle w:val="B2"/>
      </w:pPr>
      <w:r>
        <w:t>a)</w:t>
      </w:r>
      <w:r>
        <w:tab/>
        <w:t>if an Authorization header field was contained in the REGISTER request received from the UE that is contained in a "</w:t>
      </w:r>
      <w:r w:rsidRPr="00B81036">
        <w:t>message/sip</w:t>
      </w:r>
      <w:r w:rsidRPr="00B81036">
        <w:rPr>
          <w:lang w:eastAsia="ja-JP"/>
        </w:rPr>
        <w:t>"</w:t>
      </w:r>
      <w:r w:rsidRPr="00B81036">
        <w:t xml:space="preserve"> MIME body </w:t>
      </w:r>
      <w:r>
        <w:t xml:space="preserve">of the third party REGISTER request, derive the IMSI from the private user identity obtained from the </w:t>
      </w:r>
      <w:r w:rsidRPr="00F1783A">
        <w:t>"username"</w:t>
      </w:r>
      <w:r>
        <w:t xml:space="preserve"> header field parameter of  the Authorization header field in the REGISTER request received from the UE that is contained in a "</w:t>
      </w:r>
      <w:r w:rsidRPr="00B81036">
        <w:t>message/sip</w:t>
      </w:r>
      <w:r w:rsidRPr="00B81036">
        <w:rPr>
          <w:lang w:eastAsia="ja-JP"/>
        </w:rPr>
        <w:t>"</w:t>
      </w:r>
      <w:r w:rsidRPr="00B81036">
        <w:t xml:space="preserve"> MIME body </w:t>
      </w:r>
      <w:r>
        <w:t>of the third party REGISTER request</w:t>
      </w:r>
      <w:r w:rsidR="00955B65" w:rsidRPr="00AF25BD">
        <w:t>;</w:t>
      </w:r>
      <w:r>
        <w:t xml:space="preserve"> or</w:t>
      </w:r>
    </w:p>
    <w:p w14:paraId="3A3775BB" w14:textId="77777777" w:rsidR="00C070EC" w:rsidRPr="00AF25BD" w:rsidRDefault="00EF5B07" w:rsidP="00EF5B07">
      <w:pPr>
        <w:pStyle w:val="B2"/>
      </w:pPr>
      <w:r>
        <w:t>b)</w:t>
      </w:r>
      <w:r>
        <w:tab/>
        <w:t>if no Authorization header field was contained in the REGISTER request received from the UE that is contained in a "</w:t>
      </w:r>
      <w:r w:rsidRPr="00B81036">
        <w:t>message/sip</w:t>
      </w:r>
      <w:r w:rsidRPr="00B81036">
        <w:rPr>
          <w:lang w:eastAsia="ja-JP"/>
        </w:rPr>
        <w:t>"</w:t>
      </w:r>
      <w:r w:rsidRPr="00B81036">
        <w:t xml:space="preserve"> MIME body </w:t>
      </w:r>
      <w:r>
        <w:t>of the third party REGISTER request derive the IMSI from the public user identity obtained from the "To" header field in the REGISTER request received from the UE that is contained in a "</w:t>
      </w:r>
      <w:r w:rsidRPr="00B81036">
        <w:t>message/sip</w:t>
      </w:r>
      <w:r w:rsidRPr="00B81036">
        <w:rPr>
          <w:lang w:eastAsia="ja-JP"/>
        </w:rPr>
        <w:t>"</w:t>
      </w:r>
      <w:r w:rsidRPr="00B81036">
        <w:t xml:space="preserve"> MIME body </w:t>
      </w:r>
      <w:r>
        <w:t>of the third party REGISTER request;</w:t>
      </w:r>
      <w:r w:rsidR="00955B65" w:rsidRPr="00AF25BD">
        <w:t xml:space="preserve"> and</w:t>
      </w:r>
    </w:p>
    <w:p w14:paraId="7CAC5169" w14:textId="77777777" w:rsidR="00EF5B07" w:rsidRDefault="00C070EC" w:rsidP="00EF5B07">
      <w:pPr>
        <w:pStyle w:val="NO"/>
        <w:rPr>
          <w:noProof/>
        </w:rPr>
      </w:pPr>
      <w:r w:rsidRPr="00AF25BD">
        <w:t>NOTE</w:t>
      </w:r>
      <w:r w:rsidR="00955B65" w:rsidRPr="00AF25BD">
        <w:t> 2</w:t>
      </w:r>
      <w:r w:rsidRPr="00AF25BD">
        <w:t xml:space="preserve">: </w:t>
      </w:r>
      <w:r w:rsidRPr="00AF25BD">
        <w:rPr>
          <w:noProof/>
        </w:rPr>
        <w:t>The actual format</w:t>
      </w:r>
      <w:r w:rsidR="00EF5B07">
        <w:rPr>
          <w:noProof/>
        </w:rPr>
        <w:t xml:space="preserve"> of the &lt;service-info&gt; element</w:t>
      </w:r>
      <w:r w:rsidRPr="00AF25BD">
        <w:rPr>
          <w:noProof/>
        </w:rPr>
        <w:t xml:space="preserve"> is transparent to the S-CSCF.</w:t>
      </w:r>
    </w:p>
    <w:p w14:paraId="79BC181C" w14:textId="77777777" w:rsidR="00EF5B07" w:rsidRDefault="00EF5B07" w:rsidP="00EF5B07">
      <w:pPr>
        <w:pStyle w:val="NO"/>
        <w:rPr>
          <w:noProof/>
        </w:rPr>
      </w:pPr>
      <w:r w:rsidRPr="00AF25BD">
        <w:t>NOTE </w:t>
      </w:r>
      <w:r>
        <w:t>3</w:t>
      </w:r>
      <w:r w:rsidRPr="00AF25BD">
        <w:t xml:space="preserve">: </w:t>
      </w:r>
      <w:r>
        <w:rPr>
          <w:noProof/>
        </w:rPr>
        <w:t xml:space="preserve">The relation between private user identity and the IMSI is defined in </w:t>
      </w:r>
      <w:r w:rsidRPr="00B81036">
        <w:t>3GPP TS 23.003</w:t>
      </w:r>
      <w:r>
        <w:t> [22]</w:t>
      </w:r>
      <w:r w:rsidRPr="00AF25BD">
        <w:rPr>
          <w:noProof/>
        </w:rPr>
        <w:t>.</w:t>
      </w:r>
    </w:p>
    <w:p w14:paraId="3FF5EAD3" w14:textId="77777777" w:rsidR="00C070EC" w:rsidRPr="00AF25BD" w:rsidRDefault="00EF5B07" w:rsidP="00EF5B07">
      <w:pPr>
        <w:pStyle w:val="NO"/>
        <w:rPr>
          <w:noProof/>
        </w:rPr>
      </w:pPr>
      <w:r w:rsidRPr="00AF25BD">
        <w:t>NOTE </w:t>
      </w:r>
      <w:r>
        <w:t>4</w:t>
      </w:r>
      <w:r w:rsidRPr="00AF25BD">
        <w:t xml:space="preserve">: </w:t>
      </w:r>
      <w:r w:rsidRPr="00B81036">
        <w:t>3GPP TS 2</w:t>
      </w:r>
      <w:r>
        <w:t>4</w:t>
      </w:r>
      <w:r w:rsidRPr="00B81036">
        <w:t>.</w:t>
      </w:r>
      <w:r>
        <w:t>229 [10] specifies how the REGISTER request from the UE can be included in the third party REGISTER request</w:t>
      </w:r>
      <w:r w:rsidRPr="00AF25BD">
        <w:rPr>
          <w:noProof/>
        </w:rPr>
        <w:t>.</w:t>
      </w:r>
    </w:p>
    <w:p w14:paraId="583E75D8" w14:textId="77777777" w:rsidR="00955B65" w:rsidRPr="00AF25BD" w:rsidRDefault="00955B65" w:rsidP="00895318">
      <w:pPr>
        <w:pStyle w:val="B1"/>
      </w:pPr>
      <w:r w:rsidRPr="00AF25BD">
        <w:t>-</w:t>
      </w:r>
      <w:r w:rsidRPr="00AF25BD">
        <w:tab/>
        <w:t>subscribe to the reg event package for the public user identity registered at the user's registrar (S-CSCF) as described in RFC 3680 [15]</w:t>
      </w:r>
      <w:r w:rsidR="00895318">
        <w:t xml:space="preserve"> and </w:t>
      </w:r>
      <w:r w:rsidR="00895318" w:rsidRPr="00B81036">
        <w:t>RFC </w:t>
      </w:r>
      <w:r w:rsidR="00895318">
        <w:t>6665</w:t>
      </w:r>
      <w:r w:rsidR="00895318" w:rsidRPr="00B81036">
        <w:t> [</w:t>
      </w:r>
      <w:r w:rsidR="00895318">
        <w:t>27</w:t>
      </w:r>
      <w:r w:rsidR="00895318" w:rsidRPr="00B81036">
        <w:t>]</w:t>
      </w:r>
      <w:r w:rsidRPr="00AF25BD">
        <w:t>.</w:t>
      </w:r>
    </w:p>
    <w:p w14:paraId="6F3BCD76" w14:textId="77777777" w:rsidR="00C63E81" w:rsidRPr="00AF25BD" w:rsidRDefault="00955B65" w:rsidP="00C63E81">
      <w:r w:rsidRPr="00AF25BD">
        <w:t>Upon receipt of a NOTIFY request t</w:t>
      </w:r>
      <w:r w:rsidR="00C070EC" w:rsidRPr="00AF25BD">
        <w:t>he IP-SM-GW shall</w:t>
      </w:r>
      <w:r w:rsidR="00C63E81" w:rsidRPr="00AF25BD">
        <w:t xml:space="preserve"> </w:t>
      </w:r>
      <w:r w:rsidRPr="00AF25BD">
        <w:t xml:space="preserve">check the availability status for receiving SMS over IP messages, i.e. if the public user identity has a contact registered with the ability to receive SMS over IP messages. If the availability status of the public user identity for receiving SMS over IP messages has changed, the IP-SM-GW shall </w:t>
      </w:r>
      <w:r w:rsidR="00C63E81" w:rsidRPr="00AF25BD">
        <w:t>start a data update procedure to the HSS as specified in 3GPP TS 29.</w:t>
      </w:r>
      <w:r w:rsidR="00C070EC" w:rsidRPr="00AF25BD">
        <w:t>002</w:t>
      </w:r>
      <w:r w:rsidR="00C63E81" w:rsidRPr="00AF25BD">
        <w:t xml:space="preserve"> [11] to indicate that </w:t>
      </w:r>
      <w:r w:rsidR="00EF5B07">
        <w:t xml:space="preserve">either </w:t>
      </w:r>
      <w:r w:rsidR="00C63E81" w:rsidRPr="00AF25BD">
        <w:t xml:space="preserve">the </w:t>
      </w:r>
      <w:r w:rsidR="00C070EC" w:rsidRPr="00AF25BD">
        <w:t>MSISDN</w:t>
      </w:r>
      <w:r w:rsidR="00EF5B07">
        <w:t xml:space="preserve"> or IMSI</w:t>
      </w:r>
      <w:r w:rsidR="00C070EC" w:rsidRPr="00AF25BD">
        <w:t xml:space="preserve"> </w:t>
      </w:r>
      <w:r w:rsidR="00C63E81" w:rsidRPr="00AF25BD">
        <w:t xml:space="preserve">registered with it </w:t>
      </w:r>
      <w:r w:rsidRPr="00AF25BD">
        <w:t xml:space="preserve">is available/unavailable </w:t>
      </w:r>
      <w:r w:rsidR="00C63E81" w:rsidRPr="00AF25BD">
        <w:t>for delivery of SMS.</w:t>
      </w:r>
    </w:p>
    <w:p w14:paraId="64461A95" w14:textId="77777777" w:rsidR="002F1ADB" w:rsidRPr="00AF25BD" w:rsidRDefault="002F1ADB" w:rsidP="00D7671F">
      <w:pPr>
        <w:pStyle w:val="Rubrik4"/>
      </w:pPr>
      <w:bookmarkStart w:id="89" w:name="_Toc533146223"/>
      <w:bookmarkStart w:id="90" w:name="_Toc123578141"/>
      <w:r w:rsidRPr="00AF25BD">
        <w:t>5.3.3.3</w:t>
      </w:r>
      <w:r w:rsidRPr="00AF25BD">
        <w:tab/>
        <w:t>Answering routing information query</w:t>
      </w:r>
      <w:bookmarkEnd w:id="89"/>
      <w:bookmarkEnd w:id="90"/>
    </w:p>
    <w:p w14:paraId="7076A390" w14:textId="77777777" w:rsidR="002F1ADB" w:rsidRPr="00AF25BD" w:rsidRDefault="002F1ADB" w:rsidP="002F1ADB">
      <w:r w:rsidRPr="00AF25BD">
        <w:t xml:space="preserve">If a routing information query is received from the HSS/HLR, the IP-SM-GW shall extract the MSISDN of the SM-over-IP receiver (destination UE) from the received message. If the IP-SM-GW has information about a public user identity associated with the MSISDN, the IP-SM-GW shall return </w:t>
      </w:r>
      <w:r w:rsidR="00E937EA">
        <w:t>its own</w:t>
      </w:r>
      <w:r w:rsidR="00E937EA" w:rsidRPr="00AF25BD">
        <w:t xml:space="preserve"> </w:t>
      </w:r>
      <w:r w:rsidRPr="00AF25BD">
        <w:t>address to the SMS-GMSC that originated the routing information query.</w:t>
      </w:r>
    </w:p>
    <w:p w14:paraId="126DB890" w14:textId="77777777" w:rsidR="002F1ADB" w:rsidRPr="00AF25BD" w:rsidRDefault="002F1ADB" w:rsidP="002F1ADB">
      <w:pPr>
        <w:rPr>
          <w:lang w:eastAsia="zh-CN"/>
        </w:rPr>
      </w:pPr>
      <w:r w:rsidRPr="00AF25BD">
        <w:t xml:space="preserve">If the </w:t>
      </w:r>
      <w:r w:rsidRPr="00AF25BD">
        <w:rPr>
          <w:lang w:eastAsia="zh-CN"/>
        </w:rPr>
        <w:t xml:space="preserve">IP-SM-GW has no information related to the </w:t>
      </w:r>
      <w:r w:rsidRPr="00AF25BD">
        <w:t>MSISDN of the SM-over-IP receiver (destination UE), the IP-SM-GW shall query the HSS/HLR for routing information</w:t>
      </w:r>
      <w:r w:rsidR="00E937EA">
        <w:t>.</w:t>
      </w:r>
      <w:r w:rsidRPr="00AF25BD">
        <w:t xml:space="preserve"> </w:t>
      </w:r>
      <w:r w:rsidR="00E937EA">
        <w:t xml:space="preserve">If the query results in an error response, the IP-SM-GW shall return the error response to the SMS-GMSC; otherwise </w:t>
      </w:r>
      <w:r w:rsidR="00E937EA" w:rsidRPr="00AF25BD">
        <w:t xml:space="preserve">the IP-SM-GW shall return </w:t>
      </w:r>
      <w:r w:rsidR="00E937EA">
        <w:t xml:space="preserve">its own </w:t>
      </w:r>
      <w:r w:rsidR="00E937EA" w:rsidRPr="00AF25BD">
        <w:t xml:space="preserve">address </w:t>
      </w:r>
      <w:r w:rsidRPr="00AF25BD">
        <w:t>to the SMS-GMSC that originated the routing information query</w:t>
      </w:r>
      <w:r w:rsidRPr="00AF25BD">
        <w:rPr>
          <w:lang w:eastAsia="zh-CN"/>
        </w:rPr>
        <w:t>.</w:t>
      </w:r>
    </w:p>
    <w:p w14:paraId="164E197F" w14:textId="77777777" w:rsidR="002F1ADB" w:rsidRPr="00AF25BD" w:rsidRDefault="002F1ADB" w:rsidP="002F1ADB">
      <w:pPr>
        <w:pStyle w:val="NO"/>
      </w:pPr>
      <w:r w:rsidRPr="00AF25BD">
        <w:t>NOTE:</w:t>
      </w:r>
      <w:r w:rsidRPr="00AF25BD">
        <w:tab/>
        <w:t>The address of the SMS-GMSC is available in the received routing information query.</w:t>
      </w:r>
    </w:p>
    <w:p w14:paraId="4D34E4EB" w14:textId="77777777" w:rsidR="002F1ADB" w:rsidRPr="00AF25BD" w:rsidRDefault="002F1ADB" w:rsidP="00D7671F">
      <w:pPr>
        <w:pStyle w:val="Rubrik4"/>
      </w:pPr>
      <w:bookmarkStart w:id="91" w:name="_Toc533146224"/>
      <w:bookmarkStart w:id="92" w:name="_Toc123578142"/>
      <w:r w:rsidRPr="00AF25BD">
        <w:lastRenderedPageBreak/>
        <w:t>5.3.3.4</w:t>
      </w:r>
      <w:r w:rsidRPr="00AF25BD">
        <w:tab/>
        <w:t>Transport layer interworking</w:t>
      </w:r>
      <w:bookmarkEnd w:id="91"/>
      <w:bookmarkEnd w:id="92"/>
    </w:p>
    <w:p w14:paraId="013EE5AA" w14:textId="77777777" w:rsidR="002A3FC9" w:rsidRPr="00AF25BD" w:rsidRDefault="002A3FC9" w:rsidP="00D7671F">
      <w:pPr>
        <w:pStyle w:val="Rubrik5"/>
      </w:pPr>
      <w:bookmarkStart w:id="93" w:name="_Toc533146225"/>
      <w:bookmarkStart w:id="94" w:name="_Toc123578143"/>
      <w:r w:rsidRPr="00AF25BD">
        <w:t>5.3.</w:t>
      </w:r>
      <w:r w:rsidR="009C7BDD" w:rsidRPr="00AF25BD">
        <w:t>3</w:t>
      </w:r>
      <w:r w:rsidR="001A4681" w:rsidRPr="00AF25BD">
        <w:t>.</w:t>
      </w:r>
      <w:r w:rsidR="002F1ADB" w:rsidRPr="00AF25BD">
        <w:t>4.1</w:t>
      </w:r>
      <w:r w:rsidRPr="00AF25BD">
        <w:tab/>
      </w:r>
      <w:r w:rsidR="005E7075" w:rsidRPr="00AF25BD">
        <w:t xml:space="preserve">Receiving </w:t>
      </w:r>
      <w:r w:rsidR="00D26676" w:rsidRPr="00AF25BD">
        <w:t xml:space="preserve">a short message </w:t>
      </w:r>
      <w:r w:rsidR="00BB4C18" w:rsidRPr="00AF25BD">
        <w:t xml:space="preserve">in a </w:t>
      </w:r>
      <w:r w:rsidR="00B30520" w:rsidRPr="00AF25BD">
        <w:t>SIP MESSAGE request</w:t>
      </w:r>
      <w:bookmarkEnd w:id="93"/>
      <w:bookmarkEnd w:id="94"/>
    </w:p>
    <w:p w14:paraId="64FD5983" w14:textId="77777777" w:rsidR="00C63E81" w:rsidRPr="00AF25BD" w:rsidRDefault="00C63E81" w:rsidP="00C63E81">
      <w:pPr>
        <w:pStyle w:val="NO"/>
      </w:pPr>
      <w:r w:rsidRPr="00AF25BD">
        <w:t>NOTE</w:t>
      </w:r>
      <w:r w:rsidR="00C019FE" w:rsidRPr="00AF25BD">
        <w:t> 1</w:t>
      </w:r>
      <w:r w:rsidRPr="00AF25BD">
        <w:t>:</w:t>
      </w:r>
      <w:r w:rsidR="009C762F" w:rsidRPr="00AF25BD">
        <w:tab/>
      </w:r>
      <w:r w:rsidRPr="00AF25BD">
        <w:t xml:space="preserve">The SIP MESSAGE received from the </w:t>
      </w:r>
      <w:r w:rsidR="00807E5E" w:rsidRPr="00AF25BD">
        <w:t xml:space="preserve">SM-over-IP sender/receiver </w:t>
      </w:r>
      <w:r w:rsidRPr="00AF25BD">
        <w:t xml:space="preserve">will include </w:t>
      </w:r>
      <w:r w:rsidR="00B30520" w:rsidRPr="00AF25BD">
        <w:t>a P-Asserted-</w:t>
      </w:r>
      <w:r w:rsidR="00B62CFD" w:rsidRPr="00AF25BD">
        <w:t xml:space="preserve">Identity </w:t>
      </w:r>
      <w:r w:rsidR="00B30520" w:rsidRPr="00AF25BD">
        <w:t xml:space="preserve">header </w:t>
      </w:r>
      <w:r w:rsidR="00B62CFD" w:rsidRPr="00AF25BD">
        <w:rPr>
          <w:lang w:eastAsia="zh-CN"/>
        </w:rPr>
        <w:t xml:space="preserve">(as defined in RFC 3325 [13]) </w:t>
      </w:r>
      <w:r w:rsidR="00B30520" w:rsidRPr="00AF25BD">
        <w:t xml:space="preserve">containing a tel URI of the </w:t>
      </w:r>
      <w:r w:rsidR="00807E5E" w:rsidRPr="00AF25BD">
        <w:t xml:space="preserve">SM-over-IP sender/receiver </w:t>
      </w:r>
      <w:r w:rsidR="00B30520" w:rsidRPr="00AF25BD">
        <w:t xml:space="preserve">and will contain </w:t>
      </w:r>
      <w:r w:rsidRPr="00AF25BD">
        <w:t>either a short message (RP-DATA)</w:t>
      </w:r>
      <w:r w:rsidR="009479C7" w:rsidRPr="00AF25BD" w:rsidDel="00643FDC">
        <w:t>,</w:t>
      </w:r>
      <w:r w:rsidR="009479C7" w:rsidRPr="00AF25BD">
        <w:t xml:space="preserve"> or a notification for availability of memory (RP-SMMA)</w:t>
      </w:r>
      <w:r w:rsidRPr="00AF25BD">
        <w:t>, or a delivery report (RP-ACK</w:t>
      </w:r>
      <w:r w:rsidR="009479C7" w:rsidRPr="00AF25BD">
        <w:t xml:space="preserve"> or RP-ERROR</w:t>
      </w:r>
      <w:r w:rsidRPr="00AF25BD">
        <w:t>).</w:t>
      </w:r>
    </w:p>
    <w:p w14:paraId="665FDD9E" w14:textId="77777777" w:rsidR="00C63E81" w:rsidRPr="00AF25BD" w:rsidRDefault="00C63E81" w:rsidP="00C63E81">
      <w:r w:rsidRPr="00AF25BD">
        <w:t>If a SIP MESSAGE request including "vnd.3gpp.sms" payload is received from the SM-over-IP sender</w:t>
      </w:r>
      <w:r w:rsidR="00C019FE" w:rsidRPr="00AF25BD">
        <w:t>/receiver</w:t>
      </w:r>
      <w:r w:rsidR="005B244F">
        <w:rPr>
          <w:rFonts w:eastAsia="SimSun" w:hint="eastAsia"/>
          <w:lang w:eastAsia="zh-CN"/>
        </w:rPr>
        <w:t xml:space="preserve"> and the IP-SM-GW does not </w:t>
      </w:r>
      <w:r w:rsidR="005B244F">
        <w:t>support</w:t>
      </w:r>
      <w:r w:rsidR="005B244F">
        <w:rPr>
          <w:rFonts w:eastAsia="SimSun" w:hint="eastAsia"/>
          <w:lang w:eastAsia="zh-CN"/>
        </w:rPr>
        <w:t xml:space="preserve"> the</w:t>
      </w:r>
      <w:r w:rsidR="005B244F" w:rsidRPr="00AF25BD">
        <w:t xml:space="preserve"> In-Reply-To header usage</w:t>
      </w:r>
      <w:r w:rsidRPr="00AF25BD">
        <w:t>, the IP-SM-GW shall:</w:t>
      </w:r>
    </w:p>
    <w:p w14:paraId="06C5D257" w14:textId="77777777" w:rsidR="0048083E" w:rsidRPr="00AF25BD" w:rsidRDefault="0048083E" w:rsidP="00C63E81">
      <w:pPr>
        <w:pStyle w:val="B1"/>
      </w:pPr>
      <w:r w:rsidRPr="00AF25BD">
        <w:t>1)</w:t>
      </w:r>
      <w:r w:rsidRPr="00AF25BD">
        <w:tab/>
        <w:t>respond with a 202 (Accepted) response;</w:t>
      </w:r>
    </w:p>
    <w:p w14:paraId="6E230235" w14:textId="77777777" w:rsidR="00C63E81" w:rsidRPr="00AF25BD" w:rsidRDefault="0048083E" w:rsidP="00C63E81">
      <w:pPr>
        <w:pStyle w:val="B1"/>
      </w:pPr>
      <w:r w:rsidRPr="00AF25BD">
        <w:t>2)</w:t>
      </w:r>
      <w:r w:rsidRPr="00AF25BD">
        <w:tab/>
      </w:r>
      <w:r w:rsidR="00C63E81" w:rsidRPr="00AF25BD">
        <w:t xml:space="preserve">extract </w:t>
      </w:r>
      <w:r w:rsidR="00B30520" w:rsidRPr="00AF25BD">
        <w:t xml:space="preserve">and validate the format of </w:t>
      </w:r>
      <w:r w:rsidR="00C63E81" w:rsidRPr="00AF25BD">
        <w:t>the SC address from the received payload as defined in 3GPP TS 24.011 [8]</w:t>
      </w:r>
      <w:r w:rsidR="00B30520" w:rsidRPr="00AF25BD">
        <w:t xml:space="preserve"> and 3GPP TS 23.040 [3]</w:t>
      </w:r>
      <w:r w:rsidR="00C63E81" w:rsidRPr="00AF25BD">
        <w:t>;</w:t>
      </w:r>
    </w:p>
    <w:p w14:paraId="5018AAB5" w14:textId="77777777" w:rsidR="00C019FE" w:rsidRPr="00AF25BD" w:rsidRDefault="0048083E" w:rsidP="00C63E81">
      <w:pPr>
        <w:pStyle w:val="B1"/>
      </w:pPr>
      <w:r w:rsidRPr="00AF25BD">
        <w:t>3)</w:t>
      </w:r>
      <w:r w:rsidRPr="00AF25BD">
        <w:tab/>
      </w:r>
      <w:r w:rsidR="00C63E81" w:rsidRPr="00AF25BD">
        <w:t xml:space="preserve">extract </w:t>
      </w:r>
      <w:r w:rsidR="0008399B" w:rsidRPr="00AF25BD">
        <w:t xml:space="preserve">the </w:t>
      </w:r>
      <w:r w:rsidR="00F13B78" w:rsidRPr="00AF25BD">
        <w:t>R</w:t>
      </w:r>
      <w:r w:rsidR="0008399B" w:rsidRPr="00AF25BD">
        <w:t xml:space="preserve">PDU type </w:t>
      </w:r>
      <w:r w:rsidR="008B7D2C" w:rsidRPr="00AF25BD">
        <w:t xml:space="preserve">(see 3GPP TS 24.011 [8]) </w:t>
      </w:r>
      <w:r w:rsidR="0008399B" w:rsidRPr="00AF25BD">
        <w:t>from the received payload</w:t>
      </w:r>
      <w:r w:rsidR="00C019FE" w:rsidRPr="00AF25BD">
        <w:t>;</w:t>
      </w:r>
    </w:p>
    <w:p w14:paraId="5D59BA8B" w14:textId="77777777" w:rsidR="00C019FE" w:rsidRPr="00AF25BD" w:rsidRDefault="00C019FE" w:rsidP="00C63E81">
      <w:pPr>
        <w:pStyle w:val="B1"/>
      </w:pPr>
      <w:r w:rsidRPr="00AF25BD">
        <w:t>4)</w:t>
      </w:r>
      <w:r w:rsidRPr="00AF25BD">
        <w:tab/>
        <w:t xml:space="preserve">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sidRPr="00AF25BD">
        <w:rPr>
          <w:lang w:eastAsia="zh-CN"/>
        </w:rPr>
        <w:t xml:space="preserve">(as defined in RFC 3325 [13]) </w:t>
      </w:r>
      <w:r w:rsidRPr="00AF25BD">
        <w:t>placed in the SIP MESSAGE request by the P-CSCF or S-CSCF;</w:t>
      </w:r>
      <w:r w:rsidR="0008399B" w:rsidRPr="00AF25BD">
        <w:t xml:space="preserve"> and</w:t>
      </w:r>
    </w:p>
    <w:p w14:paraId="565649B3" w14:textId="77777777" w:rsidR="00C019FE" w:rsidRPr="00AF25BD" w:rsidRDefault="00C019FE" w:rsidP="00C019FE">
      <w:pPr>
        <w:pStyle w:val="NO"/>
      </w:pPr>
      <w:r w:rsidRPr="00AF25BD">
        <w:t>NOTE 2:</w:t>
      </w:r>
      <w:r w:rsidRPr="00AF25BD">
        <w:tab/>
        <w:t>The MSISDN is not available if the registration is not required according to the operator policy.</w:t>
      </w:r>
    </w:p>
    <w:p w14:paraId="475644C0" w14:textId="77777777" w:rsidR="00353142" w:rsidRPr="00AF25BD" w:rsidRDefault="00C019FE" w:rsidP="00C63E81">
      <w:pPr>
        <w:pStyle w:val="B1"/>
      </w:pPr>
      <w:r w:rsidRPr="00AF25BD">
        <w:t>5)</w:t>
      </w:r>
      <w:r w:rsidRPr="00AF25BD">
        <w:tab/>
      </w:r>
      <w:r w:rsidR="0008399B" w:rsidRPr="00AF25BD">
        <w:t xml:space="preserve">include </w:t>
      </w:r>
      <w:r w:rsidR="00353142" w:rsidRPr="00AF25BD">
        <w:t xml:space="preserve">the RPDU type </w:t>
      </w:r>
      <w:r w:rsidR="0008399B" w:rsidRPr="00AF25BD">
        <w:t>in the</w:t>
      </w:r>
      <w:r w:rsidR="00C63E81" w:rsidRPr="00AF25BD">
        <w:t xml:space="preserve"> appropriate message to</w:t>
      </w:r>
    </w:p>
    <w:p w14:paraId="539842BB" w14:textId="77777777" w:rsidR="002F1ADB" w:rsidRPr="00AF25BD" w:rsidRDefault="00353142" w:rsidP="00353142">
      <w:pPr>
        <w:pStyle w:val="B2"/>
      </w:pPr>
      <w:r w:rsidRPr="00AF25BD">
        <w:t>-</w:t>
      </w:r>
      <w:r w:rsidRPr="00AF25BD">
        <w:tab/>
        <w:t xml:space="preserve">the </w:t>
      </w:r>
      <w:r w:rsidR="00C63E81" w:rsidRPr="00AF25BD">
        <w:t>SC via SMS-IWMSC</w:t>
      </w:r>
      <w:r w:rsidRPr="00AF25BD">
        <w:t xml:space="preserve"> in case of a short message</w:t>
      </w:r>
      <w:r w:rsidR="002F1ADB" w:rsidRPr="00AF25BD">
        <w:t>;</w:t>
      </w:r>
    </w:p>
    <w:p w14:paraId="1344D6A1" w14:textId="77777777" w:rsidR="00353142" w:rsidRPr="00AF25BD" w:rsidRDefault="002F1ADB" w:rsidP="00353142">
      <w:pPr>
        <w:pStyle w:val="B2"/>
      </w:pPr>
      <w:r w:rsidRPr="00AF25BD">
        <w:t>-</w:t>
      </w:r>
      <w:r w:rsidRPr="00AF25BD">
        <w:tab/>
        <w:t>the SC</w:t>
      </w:r>
      <w:r w:rsidR="00AF25BD" w:rsidRPr="00AF25BD">
        <w:t xml:space="preserve"> </w:t>
      </w:r>
      <w:r w:rsidRPr="00AF25BD">
        <w:t>via SMS-GMSC in case of</w:t>
      </w:r>
      <w:r w:rsidR="00353142" w:rsidRPr="00AF25BD">
        <w:t xml:space="preserve"> a delivery report; or</w:t>
      </w:r>
    </w:p>
    <w:p w14:paraId="52EA9808" w14:textId="77777777" w:rsidR="00B30520" w:rsidRPr="00AF25BD" w:rsidRDefault="00353142" w:rsidP="00353142">
      <w:pPr>
        <w:pStyle w:val="B2"/>
      </w:pPr>
      <w:r w:rsidRPr="00AF25BD">
        <w:t>-</w:t>
      </w:r>
      <w:r w:rsidRPr="00AF25BD">
        <w:tab/>
        <w:t>the HSS in case of a notification for availability of memory</w:t>
      </w:r>
      <w:r w:rsidR="0048083E" w:rsidRPr="00AF25BD">
        <w:t>.</w:t>
      </w:r>
    </w:p>
    <w:p w14:paraId="0CD757EE" w14:textId="77777777" w:rsidR="0048083E" w:rsidRPr="00AF25BD" w:rsidRDefault="0048083E" w:rsidP="0048083E">
      <w:r w:rsidRPr="00AF25BD">
        <w:t>If step 2) or 3) above fails</w:t>
      </w:r>
      <w:r w:rsidR="00405C8D" w:rsidRPr="00AF25BD">
        <w:rPr>
          <w:lang w:eastAsia="zh-CN"/>
        </w:rPr>
        <w:t xml:space="preserve"> for message that contains RPDU with RP-DATA or RP-SMMA content</w:t>
      </w:r>
      <w:r w:rsidRPr="00AF25BD">
        <w:t>, the IP-SM-GW shall send a SIP MESSAGE request with the following information:</w:t>
      </w:r>
    </w:p>
    <w:p w14:paraId="3C5503F4" w14:textId="77777777" w:rsidR="0048083E" w:rsidRPr="00AF25BD" w:rsidRDefault="0048083E" w:rsidP="0048083E">
      <w:pPr>
        <w:pStyle w:val="B1"/>
      </w:pPr>
      <w:r w:rsidRPr="00AF25BD">
        <w:t>a)</w:t>
      </w:r>
      <w:r w:rsidRPr="00AF25BD">
        <w:tab/>
        <w:t>the Request-URI, containing the sending user</w:t>
      </w:r>
      <w:r w:rsidR="002C5EC0">
        <w:t>'</w:t>
      </w:r>
      <w:r w:rsidRPr="00AF25BD">
        <w:t>s URI;</w:t>
      </w:r>
    </w:p>
    <w:p w14:paraId="24856DDA" w14:textId="77777777" w:rsidR="0048083E" w:rsidRPr="00AF25BD" w:rsidRDefault="0048083E" w:rsidP="0048083E">
      <w:pPr>
        <w:pStyle w:val="B1"/>
      </w:pPr>
      <w:r w:rsidRPr="00AF25BD">
        <w:t>b)</w:t>
      </w:r>
      <w:r w:rsidRPr="00AF25BD">
        <w:tab/>
        <w:t>the Content-Type header, set to "application/vnd.3gpp.sms"; and</w:t>
      </w:r>
    </w:p>
    <w:p w14:paraId="2DD3FF3E" w14:textId="77777777" w:rsidR="0048083E" w:rsidRPr="00AF25BD" w:rsidRDefault="0048083E" w:rsidP="0048083E">
      <w:pPr>
        <w:pStyle w:val="B1"/>
      </w:pPr>
      <w:r w:rsidRPr="00AF25BD">
        <w:t>c)</w:t>
      </w:r>
      <w:r w:rsidRPr="00AF25BD">
        <w:tab/>
        <w:t>the body of the request containing an RP-ERROR message including an appropriate error code as defined in 3GPP TS 24.011 [8].</w:t>
      </w:r>
    </w:p>
    <w:p w14:paraId="38F3A618" w14:textId="77777777" w:rsidR="005B244F" w:rsidRDefault="0048083E" w:rsidP="005B244F">
      <w:pPr>
        <w:pStyle w:val="NO"/>
        <w:rPr>
          <w:rFonts w:eastAsia="SimSun" w:hint="eastAsia"/>
          <w:lang w:eastAsia="zh-CN"/>
        </w:rPr>
      </w:pPr>
      <w:r w:rsidRPr="00AF25BD">
        <w:t>NOTE</w:t>
      </w:r>
      <w:r w:rsidR="00C019FE" w:rsidRPr="00AF25BD">
        <w:t> 3</w:t>
      </w:r>
      <w:r w:rsidRPr="00AF25BD">
        <w:t>:</w:t>
      </w:r>
      <w:r w:rsidRPr="00AF25BD">
        <w:tab/>
        <w:t>The IP-SM-GW will use content transfer encoding of type "binary" for the encoding of the SM in the body of the SIP MESSAGE request.</w:t>
      </w:r>
      <w:r w:rsidR="005B244F" w:rsidRPr="005B244F">
        <w:rPr>
          <w:rFonts w:eastAsia="SimSun" w:hint="eastAsia"/>
          <w:lang w:eastAsia="zh-CN"/>
        </w:rPr>
        <w:t xml:space="preserve"> </w:t>
      </w:r>
    </w:p>
    <w:p w14:paraId="7637C5E0" w14:textId="77777777" w:rsidR="005B244F" w:rsidRDefault="005B244F" w:rsidP="005B244F">
      <w:pPr>
        <w:rPr>
          <w:rFonts w:eastAsia="SimSun" w:hint="eastAsia"/>
          <w:lang w:eastAsia="zh-CN"/>
        </w:rPr>
      </w:pPr>
      <w:r w:rsidRPr="00AF25BD">
        <w:t>If a SIP MESSAGE request including "vnd.3gpp.sms" payload is received from the sender/receiver</w:t>
      </w:r>
      <w:r>
        <w:rPr>
          <w:rFonts w:eastAsia="SimSun" w:hint="eastAsia"/>
          <w:lang w:eastAsia="zh-CN"/>
        </w:rPr>
        <w:t xml:space="preserve">, and the IP-SM-GW supports the </w:t>
      </w:r>
      <w:r>
        <w:t>In-Reply-To header</w:t>
      </w:r>
      <w:r w:rsidRPr="00AF25BD">
        <w:t>, the IP-SM-GW shall:</w:t>
      </w:r>
    </w:p>
    <w:p w14:paraId="54AF1670" w14:textId="77777777" w:rsidR="005B244F" w:rsidRDefault="007F4CD9" w:rsidP="007F4CD9">
      <w:pPr>
        <w:pStyle w:val="B1"/>
        <w:rPr>
          <w:rFonts w:eastAsia="SimSun" w:hint="eastAsia"/>
          <w:lang w:eastAsia="zh-CN"/>
        </w:rPr>
      </w:pPr>
      <w:r>
        <w:rPr>
          <w:rFonts w:eastAsia="SimSun"/>
          <w:lang w:eastAsia="zh-CN"/>
        </w:rPr>
        <w:t>1)</w:t>
      </w:r>
      <w:r>
        <w:rPr>
          <w:rFonts w:eastAsia="SimSun"/>
          <w:lang w:eastAsia="zh-CN"/>
        </w:rPr>
        <w:tab/>
      </w:r>
      <w:r w:rsidR="005B244F">
        <w:rPr>
          <w:rFonts w:eastAsia="SimSun" w:hint="eastAsia"/>
          <w:lang w:eastAsia="zh-CN"/>
        </w:rPr>
        <w:t xml:space="preserve">if the SIP MESSAGE does not include the In-Reply-To header: </w:t>
      </w:r>
    </w:p>
    <w:p w14:paraId="5BFCAE76" w14:textId="77777777" w:rsidR="005B244F" w:rsidRPr="00AF25BD" w:rsidRDefault="005B244F" w:rsidP="005B244F">
      <w:pPr>
        <w:pStyle w:val="B2"/>
      </w:pPr>
      <w:r w:rsidRPr="00AC231C">
        <w:rPr>
          <w:rFonts w:hint="eastAsia"/>
          <w:lang w:eastAsia="ja-JP"/>
        </w:rPr>
        <w:t>a)</w:t>
      </w:r>
      <w:r w:rsidRPr="00AC231C">
        <w:rPr>
          <w:rFonts w:hint="eastAsia"/>
          <w:lang w:eastAsia="ja-JP"/>
        </w:rPr>
        <w:tab/>
      </w:r>
      <w:r w:rsidRPr="00AF25BD">
        <w:t>respond with a 202 (Accepted) response;</w:t>
      </w:r>
    </w:p>
    <w:p w14:paraId="07BDD4AA" w14:textId="77777777" w:rsidR="005B244F" w:rsidRDefault="005B244F" w:rsidP="005B244F">
      <w:pPr>
        <w:pStyle w:val="B2"/>
        <w:rPr>
          <w:rFonts w:eastAsia="SimSun" w:hint="eastAsia"/>
          <w:lang w:eastAsia="zh-CN"/>
        </w:rPr>
      </w:pPr>
      <w:r w:rsidRPr="00AC231C">
        <w:rPr>
          <w:rFonts w:hint="eastAsia"/>
          <w:lang w:eastAsia="ja-JP"/>
        </w:rPr>
        <w:t>b</w:t>
      </w:r>
      <w:r w:rsidRPr="00AF25BD">
        <w:t>)</w:t>
      </w:r>
      <w:r w:rsidRPr="00AF25BD">
        <w:tab/>
        <w:t>extract and validate the format of the SC address from the received payload as defined in 3GPP TS 24.011 [8] and 3GPP TS 23.040 [3];</w:t>
      </w:r>
    </w:p>
    <w:p w14:paraId="18943189" w14:textId="77777777" w:rsidR="005B244F" w:rsidRPr="00845D65" w:rsidRDefault="005B244F" w:rsidP="005B244F">
      <w:pPr>
        <w:pStyle w:val="B2"/>
        <w:rPr>
          <w:rFonts w:eastAsia="SimSun" w:hint="eastAsia"/>
          <w:lang w:eastAsia="zh-CN"/>
        </w:rPr>
      </w:pPr>
      <w:r>
        <w:rPr>
          <w:rFonts w:eastAsia="SimSun" w:hint="eastAsia"/>
          <w:lang w:eastAsia="zh-CN"/>
        </w:rPr>
        <w:t>c</w:t>
      </w:r>
      <w:r w:rsidRPr="00AF25BD">
        <w:t>)</w:t>
      </w:r>
      <w:r w:rsidRPr="00AF25BD">
        <w:tab/>
        <w:t>extract the RPDU type (see 3GPP TS 24.011 [8]) from the received payload;</w:t>
      </w:r>
    </w:p>
    <w:p w14:paraId="083D1BF5" w14:textId="77777777" w:rsidR="005B244F" w:rsidRPr="00AF25BD" w:rsidRDefault="005B244F" w:rsidP="005B244F">
      <w:pPr>
        <w:pStyle w:val="B2"/>
      </w:pPr>
      <w:r>
        <w:rPr>
          <w:rFonts w:eastAsia="SimSun" w:hint="eastAsia"/>
          <w:lang w:eastAsia="zh-CN"/>
        </w:rPr>
        <w:t>d)</w:t>
      </w:r>
      <w:r>
        <w:rPr>
          <w:rFonts w:eastAsia="SimSun" w:hint="eastAsia"/>
          <w:lang w:eastAsia="zh-CN"/>
        </w:rPr>
        <w:tab/>
      </w:r>
      <w:r w:rsidRPr="00AF25BD">
        <w:t xml:space="preserve">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w:t>
      </w:r>
      <w:r w:rsidRPr="00AF25BD">
        <w:rPr>
          <w:lang w:eastAsia="zh-CN"/>
        </w:rPr>
        <w:t xml:space="preserve">(as defined in RFC 3325 [13]) </w:t>
      </w:r>
      <w:r w:rsidRPr="00AF25BD">
        <w:t>placed in the SIP MESSAGE request by the P-CSCF or S-CSCF; and</w:t>
      </w:r>
    </w:p>
    <w:p w14:paraId="2B66288C" w14:textId="77777777" w:rsidR="005B244F" w:rsidRPr="00AF25BD" w:rsidRDefault="005B244F" w:rsidP="005B244F">
      <w:pPr>
        <w:pStyle w:val="NO"/>
      </w:pPr>
      <w:r w:rsidRPr="00AF25BD">
        <w:t>NOTE </w:t>
      </w:r>
      <w:r>
        <w:rPr>
          <w:rFonts w:eastAsia="SimSun" w:hint="eastAsia"/>
          <w:lang w:eastAsia="zh-CN"/>
        </w:rPr>
        <w:t>4</w:t>
      </w:r>
      <w:r w:rsidRPr="00AF25BD">
        <w:t>:</w:t>
      </w:r>
      <w:r w:rsidRPr="00AF25BD">
        <w:tab/>
        <w:t>The MSISDN is not available if the registration is not required according to the operator policy.</w:t>
      </w:r>
    </w:p>
    <w:p w14:paraId="092E5296" w14:textId="77777777" w:rsidR="005B244F" w:rsidRPr="00AF25BD" w:rsidRDefault="005B244F" w:rsidP="005B244F">
      <w:pPr>
        <w:pStyle w:val="B2"/>
      </w:pPr>
      <w:r>
        <w:rPr>
          <w:rFonts w:eastAsia="SimSun" w:hint="eastAsia"/>
          <w:lang w:eastAsia="zh-CN"/>
        </w:rPr>
        <w:lastRenderedPageBreak/>
        <w:t>e</w:t>
      </w:r>
      <w:r w:rsidRPr="00AF25BD">
        <w:t>)</w:t>
      </w:r>
      <w:r w:rsidRPr="00AF25BD">
        <w:tab/>
        <w:t>include the RPDU type in the appropriate message to</w:t>
      </w:r>
    </w:p>
    <w:p w14:paraId="51230228" w14:textId="77777777" w:rsidR="005B244F" w:rsidRPr="00AF25BD" w:rsidRDefault="005B244F" w:rsidP="005B244F">
      <w:pPr>
        <w:pStyle w:val="B3"/>
      </w:pPr>
      <w:r w:rsidRPr="00AF25BD">
        <w:t>-</w:t>
      </w:r>
      <w:r w:rsidRPr="00AF25BD">
        <w:tab/>
        <w:t>the SC via SMS-IWMSC in case of a short message;</w:t>
      </w:r>
    </w:p>
    <w:p w14:paraId="4716A52D" w14:textId="77777777" w:rsidR="005B244F" w:rsidRPr="00AF25BD" w:rsidRDefault="005B244F" w:rsidP="005B244F">
      <w:pPr>
        <w:pStyle w:val="B3"/>
      </w:pPr>
      <w:r w:rsidRPr="00AF25BD">
        <w:t>-</w:t>
      </w:r>
      <w:r w:rsidRPr="00AF25BD">
        <w:tab/>
        <w:t>the SC via SMS-GMSC in case of a delivery report; or</w:t>
      </w:r>
    </w:p>
    <w:p w14:paraId="4ACB97B9" w14:textId="77777777" w:rsidR="005B244F" w:rsidRPr="00AF25BD" w:rsidRDefault="005B244F" w:rsidP="005B244F">
      <w:pPr>
        <w:pStyle w:val="B3"/>
      </w:pPr>
      <w:r w:rsidRPr="00AF25BD">
        <w:t>-</w:t>
      </w:r>
      <w:r w:rsidRPr="00AF25BD">
        <w:tab/>
        <w:t>the HSS in case of a notification for availability of memory.</w:t>
      </w:r>
    </w:p>
    <w:p w14:paraId="7F886F04" w14:textId="77777777" w:rsidR="005B244F" w:rsidRPr="00AF25BD" w:rsidRDefault="005B244F" w:rsidP="005B244F">
      <w:pPr>
        <w:pStyle w:val="B1"/>
      </w:pPr>
      <w:r w:rsidRPr="00AF25BD">
        <w:t xml:space="preserve">If step </w:t>
      </w:r>
      <w:r>
        <w:rPr>
          <w:rFonts w:eastAsia="SimSun" w:hint="eastAsia"/>
          <w:lang w:eastAsia="zh-CN"/>
        </w:rPr>
        <w:t>b</w:t>
      </w:r>
      <w:r w:rsidRPr="00AF25BD">
        <w:t xml:space="preserve">) or </w:t>
      </w:r>
      <w:r>
        <w:rPr>
          <w:rFonts w:eastAsia="SimSun" w:hint="eastAsia"/>
          <w:lang w:eastAsia="zh-CN"/>
        </w:rPr>
        <w:t>c</w:t>
      </w:r>
      <w:r w:rsidRPr="00AF25BD">
        <w:t>) above fails</w:t>
      </w:r>
      <w:r w:rsidRPr="00AF25BD">
        <w:rPr>
          <w:lang w:eastAsia="zh-CN"/>
        </w:rPr>
        <w:t xml:space="preserve"> for message that contains RPDU with RP-DATA</w:t>
      </w:r>
      <w:r w:rsidRPr="00845D65">
        <w:rPr>
          <w:lang w:eastAsia="zh-CN"/>
        </w:rPr>
        <w:t xml:space="preserve"> </w:t>
      </w:r>
      <w:r w:rsidRPr="00AF25BD">
        <w:rPr>
          <w:lang w:eastAsia="zh-CN"/>
        </w:rPr>
        <w:t>or RP-SMMA content</w:t>
      </w:r>
      <w:r w:rsidRPr="00AF25BD">
        <w:t>, the IP-SM-GW shall send a SIP MESSAGE request with the following information:</w:t>
      </w:r>
    </w:p>
    <w:p w14:paraId="3017F25A" w14:textId="77777777" w:rsidR="005B244F" w:rsidRPr="00AF25BD" w:rsidRDefault="005B244F" w:rsidP="005B244F">
      <w:pPr>
        <w:pStyle w:val="B2"/>
      </w:pPr>
      <w:r>
        <w:rPr>
          <w:rFonts w:eastAsia="SimSun" w:hint="eastAsia"/>
          <w:lang w:eastAsia="zh-CN"/>
        </w:rPr>
        <w:t>-</w:t>
      </w:r>
      <w:r w:rsidRPr="00AF25BD">
        <w:tab/>
        <w:t>the Request-URI, containing the sending user</w:t>
      </w:r>
      <w:r w:rsidR="002C5EC0">
        <w:t>'</w:t>
      </w:r>
      <w:r w:rsidRPr="00AF25BD">
        <w:t>s URI;</w:t>
      </w:r>
    </w:p>
    <w:p w14:paraId="21B930F4" w14:textId="77777777" w:rsidR="005B244F" w:rsidRPr="00AF25BD" w:rsidRDefault="005B244F" w:rsidP="005B244F">
      <w:pPr>
        <w:pStyle w:val="B2"/>
      </w:pPr>
      <w:r>
        <w:rPr>
          <w:rFonts w:eastAsia="SimSun" w:hint="eastAsia"/>
          <w:lang w:eastAsia="zh-CN"/>
        </w:rPr>
        <w:t>-</w:t>
      </w:r>
      <w:r w:rsidRPr="00AF25BD">
        <w:tab/>
        <w:t>the Content-Type header, set to "application/vnd.3gpp.sms"; and</w:t>
      </w:r>
    </w:p>
    <w:p w14:paraId="5897B457" w14:textId="77777777" w:rsidR="005B244F" w:rsidRPr="00AF25BD" w:rsidRDefault="005B244F" w:rsidP="005B244F">
      <w:pPr>
        <w:pStyle w:val="B2"/>
      </w:pPr>
      <w:r>
        <w:rPr>
          <w:rFonts w:eastAsia="SimSun" w:hint="eastAsia"/>
          <w:lang w:eastAsia="zh-CN"/>
        </w:rPr>
        <w:t>-</w:t>
      </w:r>
      <w:r w:rsidRPr="00AF25BD">
        <w:tab/>
        <w:t>the body of the request containing an RP-ERROR message including an appropriate error code as defined in 3GPP TS 24.011 [8].</w:t>
      </w:r>
    </w:p>
    <w:p w14:paraId="4EEE542F" w14:textId="77777777" w:rsidR="005B244F" w:rsidRDefault="005B244F" w:rsidP="005B244F">
      <w:pPr>
        <w:pStyle w:val="NO"/>
        <w:rPr>
          <w:rFonts w:eastAsia="SimSun" w:hint="eastAsia"/>
          <w:lang w:eastAsia="zh-CN"/>
        </w:rPr>
      </w:pPr>
      <w:r w:rsidRPr="00AF25BD">
        <w:t>NOTE </w:t>
      </w:r>
      <w:r>
        <w:rPr>
          <w:rFonts w:eastAsia="SimSun" w:hint="eastAsia"/>
          <w:lang w:eastAsia="zh-CN"/>
        </w:rPr>
        <w:t>5</w:t>
      </w:r>
      <w:r w:rsidRPr="00AF25BD">
        <w:t>:</w:t>
      </w:r>
      <w:r w:rsidRPr="00AF25BD">
        <w:tab/>
        <w:t>The IP-SM-GW will use content transfer encoding of type "binary" for the encoding of the SM in the body of the SIP MESSAGE request.</w:t>
      </w:r>
    </w:p>
    <w:p w14:paraId="28205C1A" w14:textId="77777777" w:rsidR="005B244F" w:rsidRPr="00F32B1B" w:rsidRDefault="007F4CD9" w:rsidP="007F4CD9">
      <w:pPr>
        <w:pStyle w:val="B1"/>
        <w:rPr>
          <w:rFonts w:eastAsia="SimSun" w:hint="eastAsia"/>
          <w:lang w:eastAsia="zh-CN"/>
        </w:rPr>
      </w:pPr>
      <w:r>
        <w:rPr>
          <w:rFonts w:eastAsia="SimSun"/>
          <w:lang w:eastAsia="zh-CN"/>
        </w:rPr>
        <w:t>1)</w:t>
      </w:r>
      <w:r>
        <w:rPr>
          <w:rFonts w:eastAsia="SimSun"/>
          <w:lang w:eastAsia="zh-CN"/>
        </w:rPr>
        <w:tab/>
      </w:r>
      <w:r w:rsidR="005B244F" w:rsidRPr="00F32B1B">
        <w:rPr>
          <w:rFonts w:eastAsia="SimSun" w:hint="eastAsia"/>
          <w:lang w:eastAsia="zh-CN"/>
        </w:rPr>
        <w:t xml:space="preserve">if the SIP MESSAGE </w:t>
      </w:r>
      <w:r w:rsidR="005B244F">
        <w:rPr>
          <w:rFonts w:eastAsia="SimSun" w:hint="eastAsia"/>
          <w:lang w:eastAsia="zh-CN"/>
        </w:rPr>
        <w:t>includes</w:t>
      </w:r>
      <w:r w:rsidR="005B244F" w:rsidRPr="00F32B1B">
        <w:rPr>
          <w:rFonts w:eastAsia="SimSun" w:hint="eastAsia"/>
          <w:lang w:eastAsia="zh-CN"/>
        </w:rPr>
        <w:t xml:space="preserve"> the In-Reply-To header: </w:t>
      </w:r>
    </w:p>
    <w:p w14:paraId="7C7A20CA" w14:textId="77777777" w:rsidR="005B244F" w:rsidRDefault="005B244F" w:rsidP="005B244F">
      <w:pPr>
        <w:pStyle w:val="B2"/>
        <w:rPr>
          <w:rFonts w:eastAsia="SimSun" w:hint="eastAsia"/>
          <w:lang w:eastAsia="zh-CN"/>
        </w:rPr>
      </w:pPr>
      <w:r>
        <w:rPr>
          <w:rFonts w:eastAsia="SimSun" w:hint="eastAsia"/>
          <w:lang w:eastAsia="zh-CN"/>
        </w:rPr>
        <w:t>a)</w:t>
      </w:r>
      <w:r>
        <w:rPr>
          <w:rFonts w:eastAsia="SimSun" w:hint="eastAsia"/>
          <w:lang w:eastAsia="zh-CN"/>
        </w:rPr>
        <w:tab/>
      </w:r>
      <w:r>
        <w:t xml:space="preserve">if </w:t>
      </w:r>
      <w:r>
        <w:rPr>
          <w:rFonts w:eastAsia="SimSun" w:hint="eastAsia"/>
          <w:lang w:eastAsia="zh-CN"/>
        </w:rPr>
        <w:t xml:space="preserve">the </w:t>
      </w:r>
      <w:r>
        <w:t xml:space="preserve">In-Reply-To header indicates that the request does not correspond to a short message submitted by the </w:t>
      </w:r>
      <w:r w:rsidRPr="00AF25BD">
        <w:t>IP-SM-GW</w:t>
      </w:r>
      <w:r>
        <w:t xml:space="preserve">, </w:t>
      </w:r>
      <w:r>
        <w:rPr>
          <w:rFonts w:eastAsia="SimSun" w:hint="eastAsia"/>
          <w:lang w:eastAsia="zh-CN"/>
        </w:rPr>
        <w:t xml:space="preserve">send </w:t>
      </w:r>
      <w:r>
        <w:t>a 488 (Not Acceptable here) SIP response according to RFC 3428 [14]</w:t>
      </w:r>
      <w:r>
        <w:rPr>
          <w:rFonts w:eastAsia="SimSun" w:hint="eastAsia"/>
          <w:lang w:eastAsia="zh-CN"/>
        </w:rPr>
        <w:t>;</w:t>
      </w:r>
    </w:p>
    <w:p w14:paraId="7448F34B" w14:textId="77777777" w:rsidR="005B244F" w:rsidRDefault="005B244F" w:rsidP="005B244F">
      <w:pPr>
        <w:pStyle w:val="B2"/>
        <w:rPr>
          <w:rFonts w:eastAsia="SimSun" w:hint="eastAsia"/>
          <w:lang w:eastAsia="zh-CN"/>
        </w:rPr>
      </w:pPr>
      <w:r>
        <w:rPr>
          <w:rFonts w:eastAsia="SimSun" w:hint="eastAsia"/>
          <w:lang w:eastAsia="zh-CN"/>
        </w:rPr>
        <w:t>b)</w:t>
      </w:r>
      <w:r>
        <w:rPr>
          <w:rFonts w:eastAsia="SimSun" w:hint="eastAsia"/>
          <w:lang w:eastAsia="zh-CN"/>
        </w:rPr>
        <w:tab/>
      </w:r>
      <w:r w:rsidRPr="00AF25BD">
        <w:t xml:space="preserve">if </w:t>
      </w:r>
      <w:r>
        <w:rPr>
          <w:rFonts w:eastAsia="SimSun" w:hint="eastAsia"/>
          <w:lang w:eastAsia="zh-CN"/>
        </w:rPr>
        <w:t xml:space="preserve">the </w:t>
      </w:r>
      <w:r w:rsidRPr="00AF25BD">
        <w:t>In-Reply-To header indicates that the request corresponds to a short message submitted by the</w:t>
      </w:r>
      <w:r w:rsidRPr="00EC10B2">
        <w:t xml:space="preserve"> </w:t>
      </w:r>
      <w:r w:rsidRPr="00AF25BD">
        <w:t>IP-SM-GW</w:t>
      </w:r>
      <w:r>
        <w:rPr>
          <w:rFonts w:eastAsia="SimSun" w:hint="eastAsia"/>
          <w:lang w:eastAsia="zh-CN"/>
        </w:rPr>
        <w:t>:</w:t>
      </w:r>
    </w:p>
    <w:p w14:paraId="2DAA85A6" w14:textId="77777777" w:rsidR="005B244F" w:rsidRDefault="005B244F" w:rsidP="005B244F">
      <w:pPr>
        <w:pStyle w:val="B3"/>
        <w:rPr>
          <w:rFonts w:eastAsia="SimSun" w:hint="eastAsia"/>
          <w:lang w:eastAsia="zh-CN"/>
        </w:rPr>
      </w:pPr>
      <w:r>
        <w:rPr>
          <w:rFonts w:eastAsia="SimSun" w:hint="eastAsia"/>
          <w:lang w:eastAsia="zh-CN"/>
        </w:rPr>
        <w:t>-</w:t>
      </w:r>
      <w:r>
        <w:rPr>
          <w:rFonts w:eastAsia="SimSun" w:hint="eastAsia"/>
          <w:lang w:eastAsia="zh-CN"/>
        </w:rPr>
        <w:tab/>
      </w:r>
      <w:r w:rsidRPr="00AF25BD">
        <w:t>generate a 20</w:t>
      </w:r>
      <w:r>
        <w:rPr>
          <w:rFonts w:eastAsia="SimSun" w:hint="eastAsia"/>
          <w:lang w:eastAsia="zh-CN"/>
        </w:rPr>
        <w:t>2</w:t>
      </w:r>
      <w:r w:rsidRPr="00AF25BD">
        <w:t xml:space="preserve"> (</w:t>
      </w:r>
      <w:r>
        <w:rPr>
          <w:rFonts w:eastAsia="SimSun" w:hint="eastAsia"/>
          <w:lang w:eastAsia="zh-CN"/>
        </w:rPr>
        <w:t>Accepted</w:t>
      </w:r>
      <w:r w:rsidRPr="00AF25BD">
        <w:t>) SIP response according to RFC 3428 [14]</w:t>
      </w:r>
      <w:r>
        <w:rPr>
          <w:rFonts w:eastAsia="SimSun" w:hint="eastAsia"/>
          <w:lang w:eastAsia="zh-CN"/>
        </w:rPr>
        <w:t>;</w:t>
      </w:r>
    </w:p>
    <w:p w14:paraId="01D5FF76" w14:textId="77777777" w:rsidR="005B244F" w:rsidRPr="00AF25BD" w:rsidRDefault="005B244F" w:rsidP="005B244F">
      <w:pPr>
        <w:pStyle w:val="B3"/>
      </w:pPr>
      <w:r>
        <w:rPr>
          <w:rFonts w:eastAsia="SimSun" w:hint="eastAsia"/>
          <w:lang w:eastAsia="zh-CN"/>
        </w:rPr>
        <w:t>-</w:t>
      </w:r>
      <w:r>
        <w:rPr>
          <w:rFonts w:eastAsia="SimSun" w:hint="eastAsia"/>
          <w:lang w:eastAsia="zh-CN"/>
        </w:rPr>
        <w:tab/>
      </w:r>
      <w:r w:rsidRPr="00AF25BD">
        <w:t>extract and validate the format of the SC address from the received payload as defined in 3GPP TS 24.011 [8] and 3GPP TS 23.040 [3];</w:t>
      </w:r>
    </w:p>
    <w:p w14:paraId="09B5F04B" w14:textId="77777777" w:rsidR="005B244F" w:rsidRPr="00AF25BD" w:rsidRDefault="005B244F" w:rsidP="005B244F">
      <w:pPr>
        <w:pStyle w:val="B3"/>
      </w:pPr>
      <w:r>
        <w:rPr>
          <w:rFonts w:eastAsia="SimSun" w:hint="eastAsia"/>
          <w:lang w:eastAsia="zh-CN"/>
        </w:rPr>
        <w:t>-</w:t>
      </w:r>
      <w:r>
        <w:rPr>
          <w:rFonts w:eastAsia="SimSun" w:hint="eastAsia"/>
          <w:lang w:eastAsia="zh-CN"/>
        </w:rPr>
        <w:tab/>
      </w:r>
      <w:r w:rsidRPr="00AF25BD">
        <w:t>extract the RPDU type (see 3GPP TS 24.011 [8]) from the received payload;</w:t>
      </w:r>
    </w:p>
    <w:p w14:paraId="23D016FC" w14:textId="77777777" w:rsidR="005B244F" w:rsidRPr="00AF25BD" w:rsidRDefault="005B244F" w:rsidP="005B244F">
      <w:pPr>
        <w:pStyle w:val="B3"/>
      </w:pPr>
      <w:r>
        <w:rPr>
          <w:rFonts w:eastAsia="SimSun" w:hint="eastAsia"/>
          <w:lang w:eastAsia="zh-CN"/>
        </w:rPr>
        <w:t>-</w:t>
      </w:r>
      <w:r>
        <w:rPr>
          <w:rFonts w:eastAsia="SimSun" w:hint="eastAsia"/>
          <w:lang w:eastAsia="zh-CN"/>
        </w:rPr>
        <w:tab/>
      </w:r>
      <w:r w:rsidRPr="00AF25BD">
        <w:t>add the MSISDN of the SM-over-IP receiver to the RP International Mobile Subscriber Identity field if the received payload is a notification for availability of memory. If the MSISDN of the SM-over-IP receiver is not available then insert the tel URI received in a P-Asserted-Identity header (as defined in RFC 3325 [13]) placed in the SIP MESSAGE request by the P-CSCF or S-CSCF; and</w:t>
      </w:r>
    </w:p>
    <w:p w14:paraId="010E92B0" w14:textId="77777777" w:rsidR="005B244F" w:rsidRPr="00AF25BD" w:rsidRDefault="005B244F" w:rsidP="005B244F">
      <w:pPr>
        <w:pStyle w:val="NO"/>
      </w:pPr>
      <w:r w:rsidRPr="00AF25BD">
        <w:t>NOTE </w:t>
      </w:r>
      <w:r>
        <w:rPr>
          <w:rFonts w:eastAsia="SimSun" w:hint="eastAsia"/>
          <w:lang w:eastAsia="zh-CN"/>
        </w:rPr>
        <w:t>6</w:t>
      </w:r>
      <w:r w:rsidRPr="00AF25BD">
        <w:t>:</w:t>
      </w:r>
      <w:r w:rsidRPr="00AF25BD">
        <w:tab/>
        <w:t>The MSISDN is not available if the registration is not required according to the operator policy.</w:t>
      </w:r>
    </w:p>
    <w:p w14:paraId="271E29AA" w14:textId="77777777" w:rsidR="005B244F" w:rsidRPr="00CF02F9" w:rsidRDefault="005B244F" w:rsidP="00D7671F">
      <w:pPr>
        <w:pStyle w:val="B3"/>
      </w:pPr>
      <w:r w:rsidRPr="00D7671F">
        <w:rPr>
          <w:rFonts w:eastAsia="SimSun" w:hint="eastAsia"/>
        </w:rPr>
        <w:t>-</w:t>
      </w:r>
      <w:r w:rsidRPr="00D7671F">
        <w:rPr>
          <w:rFonts w:eastAsia="SimSun" w:hint="eastAsia"/>
        </w:rPr>
        <w:tab/>
      </w:r>
      <w:r w:rsidRPr="00D7671F">
        <w:t xml:space="preserve">include the RPDU type in the appropriate message </w:t>
      </w:r>
      <w:r w:rsidRPr="00D7671F">
        <w:rPr>
          <w:rFonts w:hint="eastAsia"/>
        </w:rPr>
        <w:t xml:space="preserve">within the same MAP dialog delivering the short message </w:t>
      </w:r>
      <w:r w:rsidRPr="00D7671F">
        <w:t>to</w:t>
      </w:r>
    </w:p>
    <w:p w14:paraId="4B313809" w14:textId="77777777" w:rsidR="005B244F" w:rsidRPr="00CF02F9" w:rsidRDefault="005B244F" w:rsidP="005B244F">
      <w:pPr>
        <w:pStyle w:val="B4"/>
      </w:pPr>
      <w:r w:rsidRPr="00CF02F9">
        <w:t>-</w:t>
      </w:r>
      <w:r w:rsidRPr="00CF02F9">
        <w:rPr>
          <w:rFonts w:eastAsia="SimSun" w:hint="eastAsia"/>
        </w:rPr>
        <w:tab/>
      </w:r>
      <w:r w:rsidRPr="00CF02F9">
        <w:t>the SC via SMS-GMSC in case of a delivery report; or</w:t>
      </w:r>
    </w:p>
    <w:p w14:paraId="3A3F93BA" w14:textId="77777777" w:rsidR="005B244F" w:rsidRPr="00CF02F9" w:rsidRDefault="005B244F" w:rsidP="005B244F">
      <w:pPr>
        <w:pStyle w:val="B4"/>
        <w:rPr>
          <w:rFonts w:eastAsia="SimSun" w:hint="eastAsia"/>
          <w:lang w:eastAsia="zh-CN"/>
        </w:rPr>
      </w:pPr>
      <w:r w:rsidRPr="00CF02F9">
        <w:t>-</w:t>
      </w:r>
      <w:r w:rsidRPr="00CF02F9">
        <w:tab/>
        <w:t>the HSS in case of a notification for availability of memory</w:t>
      </w:r>
      <w:r>
        <w:rPr>
          <w:rFonts w:eastAsia="SimSun" w:hint="eastAsia"/>
          <w:lang w:eastAsia="zh-CN"/>
        </w:rPr>
        <w:t>.</w:t>
      </w:r>
    </w:p>
    <w:p w14:paraId="341313F9" w14:textId="77777777" w:rsidR="005B244F" w:rsidRPr="00B15005" w:rsidRDefault="005B244F" w:rsidP="005B244F">
      <w:pPr>
        <w:pStyle w:val="NO"/>
        <w:rPr>
          <w:rFonts w:eastAsia="SimSun" w:hint="eastAsia"/>
          <w:lang w:eastAsia="zh-CN"/>
        </w:rPr>
      </w:pPr>
      <w:r w:rsidRPr="00AF25BD">
        <w:t>NOTE </w:t>
      </w:r>
      <w:r>
        <w:rPr>
          <w:rFonts w:eastAsia="SimSun" w:hint="eastAsia"/>
          <w:lang w:eastAsia="zh-CN"/>
        </w:rPr>
        <w:t>7</w:t>
      </w:r>
      <w:r w:rsidRPr="00AF25BD">
        <w:t>:</w:t>
      </w:r>
      <w:r w:rsidRPr="00AF25BD">
        <w:tab/>
        <w:t xml:space="preserve">The </w:t>
      </w:r>
      <w:r>
        <w:rPr>
          <w:rFonts w:eastAsia="SimSun" w:hint="eastAsia"/>
          <w:lang w:eastAsia="zh-CN"/>
        </w:rPr>
        <w:t>IP-SM-GW</w:t>
      </w:r>
      <w:r w:rsidRPr="00B15005">
        <w:t xml:space="preserve"> finding the MAP dialog using the SIP session</w:t>
      </w:r>
      <w:r>
        <w:rPr>
          <w:rFonts w:eastAsia="SimSun" w:hint="eastAsia"/>
          <w:lang w:eastAsia="zh-CN"/>
        </w:rPr>
        <w:t xml:space="preserve"> identified by the Call-ID contained in the In-Reply-To header</w:t>
      </w:r>
      <w:r w:rsidRPr="00AF25BD">
        <w:t>.</w:t>
      </w:r>
    </w:p>
    <w:p w14:paraId="5AF20348" w14:textId="77777777" w:rsidR="005B244F" w:rsidRPr="00EE019C" w:rsidRDefault="005B244F" w:rsidP="005B244F">
      <w:pPr>
        <w:pStyle w:val="B2"/>
      </w:pPr>
      <w:r w:rsidRPr="00EE019C">
        <w:rPr>
          <w:rFonts w:hint="eastAsia"/>
        </w:rPr>
        <w:t>i</w:t>
      </w:r>
      <w:r w:rsidRPr="00EE019C">
        <w:t xml:space="preserve">f step </w:t>
      </w:r>
      <w:r w:rsidRPr="00EE019C">
        <w:rPr>
          <w:rFonts w:eastAsia="SimSun" w:hint="eastAsia"/>
          <w:lang w:eastAsia="ja-JP"/>
        </w:rPr>
        <w:t>2</w:t>
      </w:r>
      <w:r w:rsidRPr="00EE019C">
        <w:t xml:space="preserve">) or </w:t>
      </w:r>
      <w:r>
        <w:rPr>
          <w:rFonts w:eastAsia="SimSun" w:hint="eastAsia"/>
          <w:lang w:eastAsia="zh-CN"/>
        </w:rPr>
        <w:t>3</w:t>
      </w:r>
      <w:r w:rsidRPr="00EE019C">
        <w:t>) above fails for message that contains RPDU with RP-SMMA content, the IP-SM-GW shall send a SIP MESSAGE request with the following information:</w:t>
      </w:r>
    </w:p>
    <w:p w14:paraId="1174DA78" w14:textId="77777777" w:rsidR="005B244F" w:rsidRPr="00EE019C" w:rsidRDefault="005B244F" w:rsidP="005B244F">
      <w:pPr>
        <w:pStyle w:val="B3"/>
      </w:pPr>
      <w:r w:rsidRPr="00EE019C">
        <w:rPr>
          <w:rFonts w:eastAsia="SimSun" w:hint="eastAsia"/>
          <w:lang w:eastAsia="ja-JP"/>
        </w:rPr>
        <w:t>-</w:t>
      </w:r>
      <w:r w:rsidRPr="00EE019C">
        <w:tab/>
        <w:t>the Request-URI, containing the sending user</w:t>
      </w:r>
      <w:r w:rsidR="002C5EC0">
        <w:t>'</w:t>
      </w:r>
      <w:r w:rsidRPr="00EE019C">
        <w:t>s URI;</w:t>
      </w:r>
    </w:p>
    <w:p w14:paraId="4AEDE3FE" w14:textId="77777777" w:rsidR="005B244F" w:rsidRPr="00EE019C" w:rsidRDefault="005B244F" w:rsidP="005B244F">
      <w:pPr>
        <w:pStyle w:val="B3"/>
      </w:pPr>
      <w:r w:rsidRPr="00EE019C">
        <w:rPr>
          <w:rFonts w:eastAsia="SimSun" w:hint="eastAsia"/>
          <w:lang w:eastAsia="ja-JP"/>
        </w:rPr>
        <w:t>-</w:t>
      </w:r>
      <w:r w:rsidRPr="00EE019C">
        <w:tab/>
        <w:t>the Content-Type header, set to "application/vnd.3gpp.sms"; and</w:t>
      </w:r>
    </w:p>
    <w:p w14:paraId="23505C2B" w14:textId="77777777" w:rsidR="005B244F" w:rsidRPr="00EE019C" w:rsidRDefault="005B244F" w:rsidP="005B244F">
      <w:pPr>
        <w:pStyle w:val="B3"/>
      </w:pPr>
      <w:r w:rsidRPr="00EE019C">
        <w:rPr>
          <w:rFonts w:eastAsia="SimSun" w:hint="eastAsia"/>
          <w:lang w:eastAsia="ja-JP"/>
        </w:rPr>
        <w:t>-</w:t>
      </w:r>
      <w:r w:rsidRPr="00EE019C">
        <w:tab/>
        <w:t>the body of the request containing an RP-ERROR message including an appropriate error code as defined in 3GPP TS 24.011 [8].</w:t>
      </w:r>
    </w:p>
    <w:p w14:paraId="5CECAFBE" w14:textId="77777777" w:rsidR="0048083E" w:rsidRPr="005B244F" w:rsidRDefault="005B244F" w:rsidP="0048083E">
      <w:pPr>
        <w:pStyle w:val="NO"/>
        <w:rPr>
          <w:rFonts w:eastAsia="SimSun"/>
          <w:lang w:eastAsia="zh-CN"/>
        </w:rPr>
      </w:pPr>
      <w:r w:rsidRPr="00AF25BD">
        <w:t>NOTE </w:t>
      </w:r>
      <w:r>
        <w:rPr>
          <w:rFonts w:eastAsia="SimSun" w:hint="eastAsia"/>
          <w:lang w:eastAsia="zh-CN"/>
        </w:rPr>
        <w:t>8</w:t>
      </w:r>
      <w:r w:rsidRPr="00AF25BD">
        <w:t>:</w:t>
      </w:r>
      <w:r w:rsidRPr="00AF25BD">
        <w:tab/>
        <w:t>The IP-SM-GW will use content transfer encoding of type "binary" for the encoding of the SM in the body of the SIP MESSAGE request.</w:t>
      </w:r>
    </w:p>
    <w:p w14:paraId="7F1EE8DB" w14:textId="77777777" w:rsidR="00DA209F" w:rsidRPr="00AF25BD" w:rsidRDefault="001A4681" w:rsidP="00D7671F">
      <w:pPr>
        <w:pStyle w:val="Rubrik5"/>
      </w:pPr>
      <w:bookmarkStart w:id="95" w:name="_Toc533146226"/>
      <w:bookmarkStart w:id="96" w:name="_Toc123578144"/>
      <w:r w:rsidRPr="00AF25BD">
        <w:lastRenderedPageBreak/>
        <w:t>5.3.3.</w:t>
      </w:r>
      <w:r w:rsidR="00955B65" w:rsidRPr="00AF25BD">
        <w:t>4</w:t>
      </w:r>
      <w:r w:rsidR="002F1ADB" w:rsidRPr="00AF25BD">
        <w:t>.2</w:t>
      </w:r>
      <w:r w:rsidR="00DA209F" w:rsidRPr="00AF25BD">
        <w:tab/>
      </w:r>
      <w:r w:rsidR="005E7075" w:rsidRPr="00AF25BD">
        <w:t>D</w:t>
      </w:r>
      <w:r w:rsidR="00BB4C18" w:rsidRPr="00AF25BD">
        <w:t>eliver</w:t>
      </w:r>
      <w:r w:rsidR="005E7075" w:rsidRPr="00AF25BD">
        <w:t>ing</w:t>
      </w:r>
      <w:r w:rsidR="00BB4C18" w:rsidRPr="00AF25BD">
        <w:t xml:space="preserve"> </w:t>
      </w:r>
      <w:r w:rsidR="00D26676" w:rsidRPr="00AF25BD">
        <w:t xml:space="preserve">a short message </w:t>
      </w:r>
      <w:r w:rsidR="00BB4C18" w:rsidRPr="00AF25BD">
        <w:t>in a</w:t>
      </w:r>
      <w:r w:rsidR="009B488A" w:rsidRPr="00AF25BD">
        <w:t xml:space="preserve"> SIP MESSAGE request</w:t>
      </w:r>
      <w:bookmarkEnd w:id="95"/>
      <w:bookmarkEnd w:id="96"/>
    </w:p>
    <w:p w14:paraId="5FD81BC8" w14:textId="77777777" w:rsidR="00C5529D" w:rsidRPr="00AF25BD" w:rsidRDefault="00C5529D" w:rsidP="00C5529D">
      <w:r w:rsidRPr="00AF25BD">
        <w:t xml:space="preserve">If a short message is received from the SMS-GMSC, the IP-SM-GW shall extract the IMSI of the SM-over-IP receiver from the received message. Then the IP-SM-GW shall </w:t>
      </w:r>
      <w:r w:rsidR="006C0B63" w:rsidRPr="00AF25BD">
        <w:t>send</w:t>
      </w:r>
      <w:r w:rsidR="00F665E6" w:rsidRPr="00AF25BD">
        <w:t xml:space="preserve"> </w:t>
      </w:r>
      <w:r w:rsidRPr="00AF25BD">
        <w:t xml:space="preserve">a </w:t>
      </w:r>
      <w:r w:rsidR="00073999" w:rsidRPr="00AF25BD">
        <w:t xml:space="preserve">SIP </w:t>
      </w:r>
      <w:r w:rsidRPr="00AF25BD">
        <w:t>MESSAGE request with the following information:</w:t>
      </w:r>
    </w:p>
    <w:p w14:paraId="00AEBC2D" w14:textId="77777777" w:rsidR="00C5529D" w:rsidRPr="00AF25BD" w:rsidRDefault="00C5529D" w:rsidP="00C5529D">
      <w:pPr>
        <w:pStyle w:val="B1"/>
      </w:pPr>
      <w:r w:rsidRPr="00AF25BD">
        <w:t>a)</w:t>
      </w:r>
      <w:r w:rsidRPr="00AF25BD">
        <w:tab/>
        <w:t>the Request-URI, which shall contain a public user identity of the SM-over-IP receiver</w:t>
      </w:r>
      <w:r w:rsidR="006C0B63" w:rsidRPr="00AF25BD">
        <w:t xml:space="preserve"> associated with the received IMSI</w:t>
      </w:r>
      <w:r w:rsidRPr="00AF25BD">
        <w:t>;</w:t>
      </w:r>
    </w:p>
    <w:p w14:paraId="4A75A8C5" w14:textId="77777777" w:rsidR="00955B65" w:rsidRPr="00AF25BD" w:rsidRDefault="00955B65" w:rsidP="00955B65">
      <w:pPr>
        <w:pStyle w:val="B1"/>
      </w:pPr>
      <w:r w:rsidRPr="00AF25BD">
        <w:t>b)</w:t>
      </w:r>
      <w:r w:rsidRPr="00AF25BD">
        <w:tab/>
        <w:t>the Accept-Contact header, which shall contain a "+g.3gpp.smsip" parameter and the "explicit" and "require" tags according to RFC 3841 [17];</w:t>
      </w:r>
    </w:p>
    <w:p w14:paraId="1ED85DAB" w14:textId="77777777" w:rsidR="00915F5D" w:rsidRPr="00AF25BD" w:rsidRDefault="00955B65" w:rsidP="00915F5D">
      <w:pPr>
        <w:pStyle w:val="B1"/>
      </w:pPr>
      <w:r w:rsidRPr="00AF25BD">
        <w:t>c</w:t>
      </w:r>
      <w:r w:rsidR="00915F5D" w:rsidRPr="00AF25BD">
        <w:t>)</w:t>
      </w:r>
      <w:r w:rsidR="00915F5D" w:rsidRPr="00AF25BD">
        <w:tab/>
        <w:t>the Request-Disposition header which shall contain the "no-fork" directive;</w:t>
      </w:r>
    </w:p>
    <w:p w14:paraId="6D8E2EBA" w14:textId="77777777" w:rsidR="006C0B63" w:rsidRPr="00AF25BD" w:rsidRDefault="006C0B63" w:rsidP="006C0B63">
      <w:pPr>
        <w:pStyle w:val="B1"/>
      </w:pPr>
      <w:r w:rsidRPr="00AF25BD">
        <w:t>d)</w:t>
      </w:r>
      <w:r w:rsidRPr="00AF25BD">
        <w:tab/>
        <w:t>the P-Asserted-Identity header which shall contain the SIP URI of the IP-SM-GW;</w:t>
      </w:r>
    </w:p>
    <w:p w14:paraId="02A38BF6" w14:textId="77777777" w:rsidR="00C5529D" w:rsidRPr="00AF25BD" w:rsidRDefault="006C0B63" w:rsidP="00C5529D">
      <w:pPr>
        <w:pStyle w:val="B1"/>
      </w:pPr>
      <w:r w:rsidRPr="00AF25BD">
        <w:t>e</w:t>
      </w:r>
      <w:r w:rsidR="00C5529D" w:rsidRPr="00AF25BD">
        <w:t>)</w:t>
      </w:r>
      <w:r w:rsidR="00C5529D" w:rsidRPr="00AF25BD">
        <w:tab/>
        <w:t>the Content-Type header which shall contain "application/vnd.3gpp.sms"; and</w:t>
      </w:r>
    </w:p>
    <w:p w14:paraId="573D0F8B" w14:textId="77777777" w:rsidR="00C5529D" w:rsidRPr="00AF25BD" w:rsidRDefault="006C0B63" w:rsidP="00C5529D">
      <w:pPr>
        <w:pStyle w:val="B1"/>
      </w:pPr>
      <w:r w:rsidRPr="00AF25BD">
        <w:t>f</w:t>
      </w:r>
      <w:r w:rsidR="00C5529D" w:rsidRPr="00AF25BD">
        <w:t>)</w:t>
      </w:r>
      <w:r w:rsidR="00C5529D" w:rsidRPr="00AF25BD">
        <w:tab/>
        <w:t>the body of the request which shall contain an RP-DATA message as defined in 3GPP TS 24.011 [8], including the SMS headers and the SMS</w:t>
      </w:r>
      <w:r w:rsidR="00C622E2" w:rsidRPr="00AF25BD">
        <w:t xml:space="preserve"> user information encoded as specified in 3GPP TS 23.040 [3]</w:t>
      </w:r>
      <w:r w:rsidR="00C5529D" w:rsidRPr="00AF25BD">
        <w:t>.</w:t>
      </w:r>
    </w:p>
    <w:p w14:paraId="5C8A23A9" w14:textId="77777777" w:rsidR="009C762F" w:rsidRPr="00AF25BD" w:rsidRDefault="009C762F" w:rsidP="009C762F">
      <w:pPr>
        <w:pStyle w:val="NO"/>
      </w:pPr>
      <w:r w:rsidRPr="00AF25BD">
        <w:t>NOTE</w:t>
      </w:r>
      <w:r w:rsidR="00A1317A">
        <w:t> 1</w:t>
      </w:r>
      <w:r w:rsidRPr="00AF25BD">
        <w:t>:</w:t>
      </w:r>
      <w:r w:rsidRPr="00AF25BD">
        <w:tab/>
        <w:t>The IP-SM-GW will use content transfer encoding of type "binary" for the encoding of the SM in the body of the SIP MESSAGE request.</w:t>
      </w:r>
    </w:p>
    <w:p w14:paraId="3A86E4E9" w14:textId="77777777" w:rsidR="00B34F66" w:rsidRPr="00AF25BD" w:rsidRDefault="00B34F66" w:rsidP="00B34F66">
      <w:pPr>
        <w:rPr>
          <w:lang w:eastAsia="zh-CN"/>
        </w:rPr>
      </w:pPr>
      <w:r w:rsidRPr="00AF25BD">
        <w:t xml:space="preserve">If the </w:t>
      </w:r>
      <w:r w:rsidRPr="00AF25BD">
        <w:rPr>
          <w:lang w:eastAsia="zh-CN"/>
        </w:rPr>
        <w:t>IP-SM-GW cannot deliver the short message successfully</w:t>
      </w:r>
      <w:r w:rsidR="00A1317A">
        <w:rPr>
          <w:lang w:eastAsia="zh-CN"/>
        </w:rPr>
        <w:t xml:space="preserve"> in a SIP MESSAGE request and cannot deliver the short message via SGSN or MSC</w:t>
      </w:r>
      <w:r w:rsidRPr="00AF25BD">
        <w:rPr>
          <w:lang w:eastAsia="zh-CN"/>
        </w:rPr>
        <w:t xml:space="preserve">, </w:t>
      </w:r>
      <w:r w:rsidR="00A1317A">
        <w:rPr>
          <w:lang w:eastAsia="zh-CN"/>
        </w:rPr>
        <w:t xml:space="preserve">then </w:t>
      </w:r>
      <w:r w:rsidRPr="00AF25BD">
        <w:rPr>
          <w:lang w:eastAsia="zh-CN"/>
        </w:rPr>
        <w:t xml:space="preserve">the IP-SM-GW </w:t>
      </w:r>
      <w:r w:rsidR="00EF5B07">
        <w:rPr>
          <w:rFonts w:hint="eastAsia"/>
          <w:lang w:eastAsia="zh-CN"/>
        </w:rPr>
        <w:t>will</w:t>
      </w:r>
      <w:r w:rsidR="00EF5B07" w:rsidRPr="00AF25BD">
        <w:rPr>
          <w:lang w:eastAsia="zh-CN"/>
        </w:rPr>
        <w:t xml:space="preserve"> </w:t>
      </w:r>
      <w:r w:rsidR="00EF5B07">
        <w:rPr>
          <w:rFonts w:hint="eastAsia"/>
          <w:lang w:eastAsia="zh-CN"/>
        </w:rPr>
        <w:t>a</w:t>
      </w:r>
      <w:r w:rsidR="00EF5B07" w:rsidRPr="005A7E62">
        <w:rPr>
          <w:lang w:eastAsia="zh-CN"/>
        </w:rPr>
        <w:t>pply the procedures defined in 3GPP TS 2</w:t>
      </w:r>
      <w:r w:rsidR="00EF5B07">
        <w:rPr>
          <w:rFonts w:hint="eastAsia"/>
          <w:lang w:eastAsia="zh-CN"/>
        </w:rPr>
        <w:t>9</w:t>
      </w:r>
      <w:r w:rsidR="00EF5B07" w:rsidRPr="005A7E62">
        <w:rPr>
          <w:lang w:eastAsia="zh-CN"/>
        </w:rPr>
        <w:t>.</w:t>
      </w:r>
      <w:r w:rsidR="00EF5B07">
        <w:rPr>
          <w:rFonts w:hint="eastAsia"/>
          <w:lang w:eastAsia="zh-CN"/>
        </w:rPr>
        <w:t>311</w:t>
      </w:r>
      <w:r w:rsidR="00EF5B07" w:rsidRPr="005A7E62">
        <w:rPr>
          <w:lang w:eastAsia="zh-CN"/>
        </w:rPr>
        <w:t> [</w:t>
      </w:r>
      <w:r w:rsidR="00EF5B07">
        <w:rPr>
          <w:lang w:eastAsia="zh-CN"/>
        </w:rPr>
        <w:t>23</w:t>
      </w:r>
      <w:r w:rsidR="00EF5B07" w:rsidRPr="005A7E62">
        <w:rPr>
          <w:lang w:eastAsia="zh-CN"/>
        </w:rPr>
        <w:t xml:space="preserve">] </w:t>
      </w:r>
      <w:r w:rsidR="008B4789">
        <w:rPr>
          <w:lang w:eastAsia="zh-CN"/>
        </w:rPr>
        <w:t>clause</w:t>
      </w:r>
      <w:r w:rsidR="00EF5B07" w:rsidRPr="005A7E62">
        <w:rPr>
          <w:lang w:eastAsia="zh-CN"/>
        </w:rPr>
        <w:t xml:space="preserve"> 6.1.4.4.1 to </w:t>
      </w:r>
      <w:r w:rsidRPr="00AF25BD">
        <w:rPr>
          <w:lang w:eastAsia="zh-CN"/>
        </w:rPr>
        <w:t>send a delivery report to SC via SMS-</w:t>
      </w:r>
      <w:r w:rsidR="00F60A72">
        <w:rPr>
          <w:lang w:eastAsia="zh-CN"/>
        </w:rPr>
        <w:t>G</w:t>
      </w:r>
      <w:r w:rsidRPr="00AF25BD">
        <w:rPr>
          <w:lang w:eastAsia="zh-CN"/>
        </w:rPr>
        <w:t>MSC.</w:t>
      </w:r>
    </w:p>
    <w:p w14:paraId="6408824E" w14:textId="77777777" w:rsidR="00A1317A" w:rsidRPr="00AF25BD" w:rsidRDefault="00A1317A" w:rsidP="00D7671F">
      <w:pPr>
        <w:pStyle w:val="NO"/>
      </w:pPr>
      <w:r w:rsidRPr="00D7671F">
        <w:t>NOTE 2:</w:t>
      </w:r>
      <w:r w:rsidRPr="00D7671F">
        <w:tab/>
        <w:t>If routing information is available (SGSN or MSC address or both), the IP-SM-GW can also attempt the delivery of a short message via SGSN or MSC or both before sending a delivery report to SC via SMS-GMSC. The priority order of these attempts (i.e., SMS over IP, SMS over CS, SMS over PS) is subject to operator policy.</w:t>
      </w:r>
      <w:r w:rsidR="00EF5B07" w:rsidRPr="00D7671F">
        <w:t xml:space="preserve"> However, if no MSISDN is present in the short message then no routing information is obtainable by the IP-SM-GW, and attempting delivery of the short message via other domains (e.g. MSC, SGSN) by the IP-SM-GW is not possible.</w:t>
      </w:r>
    </w:p>
    <w:p w14:paraId="357BC500" w14:textId="77777777" w:rsidR="00915F5D" w:rsidRPr="00AF25BD" w:rsidRDefault="00915F5D" w:rsidP="00D7671F">
      <w:pPr>
        <w:pStyle w:val="Rubrik5"/>
      </w:pPr>
      <w:bookmarkStart w:id="97" w:name="_Toc533146227"/>
      <w:bookmarkStart w:id="98" w:name="_Toc123578145"/>
      <w:r w:rsidRPr="00AF25BD">
        <w:t>5.3.3.</w:t>
      </w:r>
      <w:r w:rsidR="002F1ADB" w:rsidRPr="00AF25BD">
        <w:t>4.3</w:t>
      </w:r>
      <w:r w:rsidRPr="00AF25BD">
        <w:tab/>
      </w:r>
      <w:r w:rsidR="005E7075" w:rsidRPr="00AF25BD">
        <w:t>Forwarding</w:t>
      </w:r>
      <w:r w:rsidRPr="00AF25BD">
        <w:t xml:space="preserve"> </w:t>
      </w:r>
      <w:r w:rsidR="006D46F9" w:rsidRPr="00AF25BD">
        <w:t xml:space="preserve">a </w:t>
      </w:r>
      <w:r w:rsidRPr="00AF25BD">
        <w:t>submit report in a SIP MESSAGE request</w:t>
      </w:r>
      <w:bookmarkEnd w:id="97"/>
      <w:bookmarkEnd w:id="98"/>
    </w:p>
    <w:p w14:paraId="68416298" w14:textId="77777777" w:rsidR="00915F5D" w:rsidRPr="00AF25BD" w:rsidRDefault="00915F5D" w:rsidP="00915F5D">
      <w:r w:rsidRPr="00AF25BD">
        <w:t>If an SM submit report is received from the SMS-</w:t>
      </w:r>
      <w:r w:rsidR="00F60A72">
        <w:t>IW</w:t>
      </w:r>
      <w:r w:rsidRPr="00AF25BD">
        <w:t>MSC, the IP-SM-GW shall retrieve the IMSI of the SM-over-IP sender from the existing MAP context. Then the IP-SM-GW shall obtain a corresponding public user identity and send a SIP MESSAGE request with the following information:</w:t>
      </w:r>
    </w:p>
    <w:p w14:paraId="2F705A01" w14:textId="77777777" w:rsidR="00FC5198" w:rsidRDefault="00915F5D" w:rsidP="00FC5198">
      <w:pPr>
        <w:pStyle w:val="B1"/>
      </w:pPr>
      <w:r w:rsidRPr="00AF25BD">
        <w:t>a)</w:t>
      </w:r>
      <w:r w:rsidRPr="00AF25BD">
        <w:tab/>
        <w:t>the Request-URI, which shall contain a public user identity of the SM-over-IP sender;</w:t>
      </w:r>
    </w:p>
    <w:p w14:paraId="0439AAB7" w14:textId="77777777" w:rsidR="00915F5D" w:rsidRPr="00AF25BD" w:rsidRDefault="00FC5198" w:rsidP="00FC5198">
      <w:pPr>
        <w:pStyle w:val="B1"/>
      </w:pPr>
      <w:r w:rsidRPr="00AF25BD">
        <w:t>b)</w:t>
      </w:r>
      <w:r w:rsidRPr="00AF25BD">
        <w:tab/>
        <w:t>the Accept-Contact header, which shall contain a "+g.3gpp.smsip" parameter and the "explicit" and "require" tags according to RFC 3841 [17];</w:t>
      </w:r>
    </w:p>
    <w:p w14:paraId="3356D37F" w14:textId="77777777" w:rsidR="00915F5D" w:rsidRPr="00AF25BD" w:rsidRDefault="00FC5198" w:rsidP="00915F5D">
      <w:pPr>
        <w:pStyle w:val="B1"/>
      </w:pPr>
      <w:r>
        <w:t>c</w:t>
      </w:r>
      <w:r w:rsidR="00915F5D" w:rsidRPr="00AF25BD">
        <w:t>)</w:t>
      </w:r>
      <w:r w:rsidR="00915F5D" w:rsidRPr="00AF25BD">
        <w:tab/>
        <w:t>the Request-Disposition header which shall contain the "fork" and optionally the "</w:t>
      </w:r>
      <w:r w:rsidR="002F1ADB" w:rsidRPr="00AF25BD">
        <w:t>parallel</w:t>
      </w:r>
      <w:r w:rsidR="00915F5D" w:rsidRPr="00AF25BD">
        <w:t>" directives;</w:t>
      </w:r>
    </w:p>
    <w:p w14:paraId="24FC7EA3" w14:textId="77777777" w:rsidR="00915F5D" w:rsidRPr="00AF25BD" w:rsidRDefault="00FC5198" w:rsidP="00915F5D">
      <w:pPr>
        <w:pStyle w:val="B1"/>
      </w:pPr>
      <w:r>
        <w:t>d</w:t>
      </w:r>
      <w:r w:rsidR="00915F5D" w:rsidRPr="00AF25BD">
        <w:t>)</w:t>
      </w:r>
      <w:r w:rsidR="00915F5D" w:rsidRPr="00AF25BD">
        <w:tab/>
        <w:t>the In-Reply-To header which shall contain the Call-Id of the SIP MESSAGE request that included the submitted short message;</w:t>
      </w:r>
    </w:p>
    <w:p w14:paraId="05930258" w14:textId="77777777" w:rsidR="004663A0" w:rsidRPr="00AF25BD" w:rsidRDefault="00FC5198" w:rsidP="004663A0">
      <w:pPr>
        <w:pStyle w:val="B1"/>
      </w:pPr>
      <w:r>
        <w:t>e</w:t>
      </w:r>
      <w:r w:rsidR="004663A0" w:rsidRPr="00AF25BD">
        <w:t>)</w:t>
      </w:r>
      <w:r w:rsidR="004663A0" w:rsidRPr="00AF25BD">
        <w:tab/>
        <w:t>the P-Asserted-Identity header which shall contain the SIP URI of the IP-SM-GW;</w:t>
      </w:r>
    </w:p>
    <w:p w14:paraId="73CD9640" w14:textId="77777777" w:rsidR="00915F5D" w:rsidRPr="00AF25BD" w:rsidRDefault="00FC5198" w:rsidP="00915F5D">
      <w:pPr>
        <w:pStyle w:val="B1"/>
      </w:pPr>
      <w:r>
        <w:t>f</w:t>
      </w:r>
      <w:r w:rsidR="00915F5D" w:rsidRPr="00AF25BD">
        <w:t>)</w:t>
      </w:r>
      <w:r w:rsidR="00915F5D" w:rsidRPr="00AF25BD">
        <w:tab/>
        <w:t>the Content-Type header which shall contain "application/vnd.3gpp.sms"; and</w:t>
      </w:r>
    </w:p>
    <w:p w14:paraId="3109FC81" w14:textId="77777777" w:rsidR="00915F5D" w:rsidRPr="00AF25BD" w:rsidRDefault="00FC5198" w:rsidP="00915F5D">
      <w:pPr>
        <w:pStyle w:val="B1"/>
      </w:pPr>
      <w:r>
        <w:t>g</w:t>
      </w:r>
      <w:r w:rsidR="00915F5D" w:rsidRPr="00AF25BD">
        <w:t>)</w:t>
      </w:r>
      <w:r w:rsidR="00915F5D" w:rsidRPr="00AF25BD">
        <w:tab/>
        <w:t>the body of the request which shall contain an RP-ACK or RP-ERROR message as defined in 3GPP TS 24.011 [8].</w:t>
      </w:r>
    </w:p>
    <w:p w14:paraId="6728A007" w14:textId="77777777" w:rsidR="00915F5D" w:rsidRPr="00AF25BD" w:rsidRDefault="00915F5D" w:rsidP="00915F5D">
      <w:pPr>
        <w:pStyle w:val="NO"/>
      </w:pPr>
      <w:r w:rsidRPr="00AF25BD">
        <w:t>NOTE:</w:t>
      </w:r>
      <w:r w:rsidRPr="00AF25BD">
        <w:tab/>
        <w:t>The IP-SM-GW will use content transfer encoding of type "binary" for the encoding of the SM in the body of the SIP MESSAGE request.</w:t>
      </w:r>
    </w:p>
    <w:p w14:paraId="1C900B1B" w14:textId="77777777" w:rsidR="002F1ADB" w:rsidRPr="00AF25BD" w:rsidRDefault="002F1ADB" w:rsidP="00D7671F">
      <w:pPr>
        <w:pStyle w:val="Rubrik5"/>
      </w:pPr>
      <w:bookmarkStart w:id="99" w:name="_Toc533146228"/>
      <w:bookmarkStart w:id="100" w:name="_Toc123578146"/>
      <w:r w:rsidRPr="00AF25BD">
        <w:t>5.3.3.4.4</w:t>
      </w:r>
      <w:r w:rsidRPr="00AF25BD">
        <w:tab/>
        <w:t>Delivering a status report in a SIP MESSAGE request</w:t>
      </w:r>
      <w:bookmarkEnd w:id="99"/>
      <w:bookmarkEnd w:id="100"/>
    </w:p>
    <w:p w14:paraId="5D06C720" w14:textId="77777777" w:rsidR="002F1ADB" w:rsidRPr="00AF25BD" w:rsidRDefault="002F1ADB" w:rsidP="002F1ADB">
      <w:r w:rsidRPr="00AF25BD">
        <w:t>If a status report is received from the SMS-GMSC, the IP-SM-GW shall extract the IMSI of the SM-over-IP sender from the received message. Then the IP-SM-GW shall send a SIP MESSAGE request with the following information:</w:t>
      </w:r>
    </w:p>
    <w:p w14:paraId="6811F8EE" w14:textId="77777777" w:rsidR="002F1ADB" w:rsidRPr="00AF25BD" w:rsidRDefault="002F1ADB" w:rsidP="002F1ADB">
      <w:pPr>
        <w:pStyle w:val="B1"/>
      </w:pPr>
      <w:r w:rsidRPr="00AF25BD">
        <w:lastRenderedPageBreak/>
        <w:t>a)</w:t>
      </w:r>
      <w:r w:rsidRPr="00AF25BD">
        <w:tab/>
        <w:t>the Request-URI, which shall contain a public user identity of the SM-over-IP sender associated with the received IMSI;</w:t>
      </w:r>
    </w:p>
    <w:p w14:paraId="1487A84B" w14:textId="77777777" w:rsidR="002F1ADB" w:rsidRPr="00AF25BD" w:rsidRDefault="002F1ADB" w:rsidP="002F1ADB">
      <w:pPr>
        <w:pStyle w:val="B1"/>
      </w:pPr>
      <w:r w:rsidRPr="00AF25BD">
        <w:t>b)</w:t>
      </w:r>
      <w:r w:rsidRPr="00AF25BD">
        <w:tab/>
        <w:t>the Accept-Contact header, which shall contain a "+g.3gpp.smsip" parameter and the "explicit" and "require" tags according to RFC 3841 [17];</w:t>
      </w:r>
    </w:p>
    <w:p w14:paraId="334FF2F4" w14:textId="77777777" w:rsidR="002F1ADB" w:rsidRPr="00AF25BD" w:rsidRDefault="002F1ADB" w:rsidP="002F1ADB">
      <w:pPr>
        <w:pStyle w:val="B1"/>
      </w:pPr>
      <w:r w:rsidRPr="00AF25BD">
        <w:t>c)</w:t>
      </w:r>
      <w:r w:rsidRPr="00AF25BD">
        <w:tab/>
        <w:t>the Request-Disposition header which shall contain the "no-fork" directive;</w:t>
      </w:r>
    </w:p>
    <w:p w14:paraId="1D284CD7" w14:textId="77777777" w:rsidR="002F1ADB" w:rsidRPr="00AF25BD" w:rsidRDefault="002F1ADB" w:rsidP="002F1ADB">
      <w:pPr>
        <w:pStyle w:val="NO"/>
      </w:pPr>
      <w:r w:rsidRPr="00AF25BD">
        <w:t>NOTE 1:</w:t>
      </w:r>
      <w:r w:rsidRPr="00AF25BD">
        <w:tab/>
        <w:t>The status report is always sent to the SMS capable UE that registered with the highest q value.</w:t>
      </w:r>
    </w:p>
    <w:p w14:paraId="2E18918C" w14:textId="77777777" w:rsidR="002F1ADB" w:rsidRPr="00AF25BD" w:rsidRDefault="002F1ADB" w:rsidP="002F1ADB">
      <w:pPr>
        <w:pStyle w:val="B1"/>
      </w:pPr>
      <w:r w:rsidRPr="00AF25BD">
        <w:t>d)</w:t>
      </w:r>
      <w:r w:rsidRPr="00AF25BD">
        <w:tab/>
        <w:t>the Content-Type header which shall contain "application/vnd.3gpp.sms"; and</w:t>
      </w:r>
    </w:p>
    <w:p w14:paraId="7F947F99" w14:textId="77777777" w:rsidR="002F1ADB" w:rsidRPr="00AF25BD" w:rsidRDefault="002F1ADB" w:rsidP="002F1ADB">
      <w:pPr>
        <w:pStyle w:val="B1"/>
      </w:pPr>
      <w:r w:rsidRPr="00AF25BD">
        <w:t>e)</w:t>
      </w:r>
      <w:r w:rsidRPr="00AF25BD">
        <w:tab/>
        <w:t>the body of the request which shall contain an RP-DATA message as defined in 3GPP TS 24.011 [8], including the SMS headers and the SMS user information encoded as specified in 3GPP TS 23.040 [3].</w:t>
      </w:r>
    </w:p>
    <w:p w14:paraId="7EF00551" w14:textId="77777777" w:rsidR="002F1ADB" w:rsidRPr="00AF25BD" w:rsidRDefault="002F1ADB" w:rsidP="002F1ADB">
      <w:pPr>
        <w:pStyle w:val="NO"/>
      </w:pPr>
      <w:r w:rsidRPr="00AF25BD">
        <w:t>NOTE 2:</w:t>
      </w:r>
      <w:r w:rsidRPr="00AF25BD">
        <w:tab/>
        <w:t>The IP-SM-GW will use content transfer encoding of type "binary" for the encoding of the SM in the body of the SIP MESSAGE request.</w:t>
      </w:r>
    </w:p>
    <w:p w14:paraId="5908F4A0" w14:textId="77777777" w:rsidR="002F1ADB" w:rsidRPr="00AF25BD" w:rsidRDefault="002F1ADB" w:rsidP="002F1ADB">
      <w:pPr>
        <w:rPr>
          <w:lang w:eastAsia="zh-CN"/>
        </w:rPr>
      </w:pPr>
      <w:r w:rsidRPr="00AF25BD">
        <w:t xml:space="preserve">If the </w:t>
      </w:r>
      <w:r w:rsidRPr="00AF25BD">
        <w:rPr>
          <w:lang w:eastAsia="zh-CN"/>
        </w:rPr>
        <w:t>IP-SM-GW cannot deliver the status report successfully</w:t>
      </w:r>
      <w:r w:rsidR="001F6A83">
        <w:rPr>
          <w:lang w:eastAsia="zh-CN"/>
        </w:rPr>
        <w:t xml:space="preserve"> </w:t>
      </w:r>
      <w:r w:rsidR="00A1317A">
        <w:rPr>
          <w:lang w:eastAsia="zh-CN"/>
        </w:rPr>
        <w:t>in a SIP MESSAGE request and cannot deliver the short message via SGSN or MSC</w:t>
      </w:r>
      <w:r w:rsidR="001F6A83">
        <w:rPr>
          <w:lang w:eastAsia="zh-CN"/>
        </w:rPr>
        <w:t>,</w:t>
      </w:r>
      <w:r w:rsidRPr="00AF25BD">
        <w:rPr>
          <w:lang w:eastAsia="zh-CN"/>
        </w:rPr>
        <w:t xml:space="preserve"> </w:t>
      </w:r>
      <w:r w:rsidR="00A1317A">
        <w:rPr>
          <w:lang w:eastAsia="zh-CN"/>
        </w:rPr>
        <w:t xml:space="preserve">then </w:t>
      </w:r>
      <w:r w:rsidR="001F6A83">
        <w:rPr>
          <w:lang w:eastAsia="zh-CN"/>
        </w:rPr>
        <w:t>t</w:t>
      </w:r>
      <w:r w:rsidRPr="00AF25BD">
        <w:rPr>
          <w:lang w:eastAsia="zh-CN"/>
        </w:rPr>
        <w:t xml:space="preserve">he IP-SM-GW </w:t>
      </w:r>
      <w:r w:rsidR="00EF5B07">
        <w:rPr>
          <w:rFonts w:hint="eastAsia"/>
          <w:lang w:eastAsia="zh-CN"/>
        </w:rPr>
        <w:t>will</w:t>
      </w:r>
      <w:r w:rsidR="00EF5B07" w:rsidRPr="00AF25BD">
        <w:rPr>
          <w:lang w:eastAsia="zh-CN"/>
        </w:rPr>
        <w:t xml:space="preserve"> </w:t>
      </w:r>
      <w:r w:rsidR="00EF5B07" w:rsidRPr="005A7E62">
        <w:rPr>
          <w:lang w:eastAsia="zh-CN"/>
        </w:rPr>
        <w:t>apply the procedures defined in 3GPP TS 29.311 [</w:t>
      </w:r>
      <w:r w:rsidR="00EF5B07">
        <w:rPr>
          <w:lang w:eastAsia="zh-CN"/>
        </w:rPr>
        <w:t>23</w:t>
      </w:r>
      <w:r w:rsidR="00EF5B07" w:rsidRPr="005A7E62">
        <w:rPr>
          <w:lang w:eastAsia="zh-CN"/>
        </w:rPr>
        <w:t xml:space="preserve">] </w:t>
      </w:r>
      <w:r w:rsidR="008B4789">
        <w:rPr>
          <w:lang w:eastAsia="zh-CN"/>
        </w:rPr>
        <w:t>clause</w:t>
      </w:r>
      <w:r w:rsidR="00EF5B07" w:rsidRPr="005A7E62">
        <w:rPr>
          <w:lang w:eastAsia="zh-CN"/>
        </w:rPr>
        <w:t xml:space="preserve"> 6.1.4.4.1 to </w:t>
      </w:r>
      <w:r w:rsidRPr="00AF25BD">
        <w:rPr>
          <w:lang w:eastAsia="zh-CN"/>
        </w:rPr>
        <w:t>send a delivery report to SC via SMS-GMSC.</w:t>
      </w:r>
    </w:p>
    <w:p w14:paraId="479D963C" w14:textId="77777777" w:rsidR="00A1317A" w:rsidRPr="00A1317A" w:rsidRDefault="00A1317A" w:rsidP="00915F5D">
      <w:pPr>
        <w:pStyle w:val="NO"/>
      </w:pPr>
      <w:r w:rsidRPr="00AF25BD">
        <w:t>NOTE </w:t>
      </w:r>
      <w:r>
        <w:t>3</w:t>
      </w:r>
      <w:r w:rsidRPr="00AF25BD">
        <w:t>:</w:t>
      </w:r>
      <w:r>
        <w:tab/>
        <w:t>If routing information is available (SGSN or MSC address</w:t>
      </w:r>
      <w:r w:rsidRPr="00275522">
        <w:t xml:space="preserve"> </w:t>
      </w:r>
      <w:r>
        <w:t xml:space="preserve">or both), the </w:t>
      </w:r>
      <w:r w:rsidRPr="00AF25BD">
        <w:t>I</w:t>
      </w:r>
      <w:r>
        <w:t>P-SM-GW can also attempt the delivery o</w:t>
      </w:r>
      <w:r w:rsidRPr="00AF25BD">
        <w:t xml:space="preserve">f </w:t>
      </w:r>
      <w:r>
        <w:t>a short message via SGSN or MSC or both before sending a delivery report to SC via SMS-GMSC.</w:t>
      </w:r>
      <w:r w:rsidRPr="00AF25BD">
        <w:t xml:space="preserve"> </w:t>
      </w:r>
      <w:r>
        <w:t xml:space="preserve">The priority order of these attempts (i.e., SMS over IP, SMS over CS, SMS over PS) is subject to </w:t>
      </w:r>
      <w:r w:rsidRPr="00AF25BD">
        <w:t>operator policy.</w:t>
      </w:r>
    </w:p>
    <w:p w14:paraId="03995C29" w14:textId="77777777" w:rsidR="002F1ADB" w:rsidRDefault="002F1ADB" w:rsidP="00915F5D">
      <w:pPr>
        <w:pStyle w:val="NO"/>
      </w:pPr>
      <w:r w:rsidRPr="00AF25BD">
        <w:t>NOTE </w:t>
      </w:r>
      <w:r w:rsidR="00A1317A">
        <w:t>4</w:t>
      </w:r>
      <w:r w:rsidRPr="00AF25BD">
        <w:t>:</w:t>
      </w:r>
      <w:r w:rsidRPr="00AF25BD">
        <w:tab/>
        <w:t>The SM-over-IP sender will acknowledge the status report with a delivery report.</w:t>
      </w:r>
    </w:p>
    <w:p w14:paraId="2D7134A3" w14:textId="77777777" w:rsidR="00012117" w:rsidRPr="009C11FC" w:rsidRDefault="00012117" w:rsidP="00D7671F">
      <w:pPr>
        <w:pStyle w:val="Rubrik4"/>
      </w:pPr>
      <w:bookmarkStart w:id="101" w:name="_Toc533146229"/>
      <w:bookmarkStart w:id="102" w:name="_Toc123578147"/>
      <w:r w:rsidRPr="009C11FC">
        <w:t>5.3.3.</w:t>
      </w:r>
      <w:r>
        <w:t>5</w:t>
      </w:r>
      <w:r w:rsidRPr="009C11FC">
        <w:tab/>
      </w:r>
      <w:r>
        <w:t>IP-SM-GW procedures for operation without MSISDN</w:t>
      </w:r>
      <w:bookmarkEnd w:id="101"/>
      <w:bookmarkEnd w:id="102"/>
    </w:p>
    <w:p w14:paraId="6AFD1D57" w14:textId="77777777" w:rsidR="00012117" w:rsidRPr="009C11FC" w:rsidRDefault="00012117" w:rsidP="00D7671F">
      <w:pPr>
        <w:pStyle w:val="Rubrik5"/>
      </w:pPr>
      <w:bookmarkStart w:id="103" w:name="_Toc533146230"/>
      <w:bookmarkStart w:id="104" w:name="_Toc123578148"/>
      <w:r w:rsidRPr="009C11FC">
        <w:t>5.3.3.</w:t>
      </w:r>
      <w:r>
        <w:t>5.1</w:t>
      </w:r>
      <w:r w:rsidRPr="009C11FC">
        <w:tab/>
      </w:r>
      <w:r>
        <w:t>General</w:t>
      </w:r>
      <w:bookmarkEnd w:id="103"/>
      <w:bookmarkEnd w:id="104"/>
    </w:p>
    <w:p w14:paraId="0B5B816E" w14:textId="77777777" w:rsidR="00012117" w:rsidRPr="009C11FC" w:rsidRDefault="00012117" w:rsidP="00012117">
      <w:r>
        <w:t xml:space="preserve">This </w:t>
      </w:r>
      <w:r w:rsidR="008B4789">
        <w:t>clause</w:t>
      </w:r>
      <w:r w:rsidRPr="009C11FC">
        <w:t xml:space="preserve"> specifies the procedures for the IP-SM-GW to support the MSISDN less operation.</w:t>
      </w:r>
    </w:p>
    <w:p w14:paraId="5080FEF3" w14:textId="77777777" w:rsidR="00012117" w:rsidRDefault="00012117" w:rsidP="00012117">
      <w:r w:rsidRPr="009C11FC">
        <w:t>An IP-SM-GW suppor</w:t>
      </w:r>
      <w:r>
        <w:t xml:space="preserve">ting the procedures in this </w:t>
      </w:r>
      <w:r w:rsidR="008B4789">
        <w:t>clause</w:t>
      </w:r>
      <w:r w:rsidRPr="009C11FC">
        <w:t xml:space="preserve"> shall support the In-Reply-To header field.</w:t>
      </w:r>
    </w:p>
    <w:p w14:paraId="7FC18DA2" w14:textId="77777777" w:rsidR="00012117" w:rsidRPr="009C11FC" w:rsidRDefault="00012117" w:rsidP="00D7671F">
      <w:pPr>
        <w:pStyle w:val="Rubrik5"/>
      </w:pPr>
      <w:bookmarkStart w:id="105" w:name="_Toc533146231"/>
      <w:bookmarkStart w:id="106" w:name="_Toc123578149"/>
      <w:r w:rsidRPr="009C11FC">
        <w:t>5.3.3.</w:t>
      </w:r>
      <w:r>
        <w:t>5.2</w:t>
      </w:r>
      <w:r w:rsidRPr="009C11FC">
        <w:tab/>
        <w:t xml:space="preserve">Receiving a short message in a SIP MESSAGE request from a SM-over-IP sender or </w:t>
      </w:r>
      <w:r>
        <w:t xml:space="preserve">SM-over-IP </w:t>
      </w:r>
      <w:r w:rsidRPr="009C11FC">
        <w:t>receiver</w:t>
      </w:r>
      <w:bookmarkEnd w:id="105"/>
      <w:bookmarkEnd w:id="106"/>
    </w:p>
    <w:p w14:paraId="3F638C7E" w14:textId="77777777" w:rsidR="00012117" w:rsidRPr="009C11FC" w:rsidRDefault="00012117" w:rsidP="00012117">
      <w:pPr>
        <w:rPr>
          <w:rFonts w:eastAsia="SimSun" w:hint="eastAsia"/>
          <w:lang w:eastAsia="zh-CN"/>
        </w:rPr>
      </w:pPr>
      <w:r w:rsidRPr="009C11FC">
        <w:t xml:space="preserve">If a SIP MESSAGE request is received from the sender/receiver including a"vnd.3gpp.sms" </w:t>
      </w:r>
      <w:r>
        <w:t>MIME body</w:t>
      </w:r>
      <w:r w:rsidRPr="009C11FC">
        <w:rPr>
          <w:rFonts w:eastAsia="SimSun"/>
          <w:lang w:eastAsia="zh-CN"/>
        </w:rPr>
        <w:t>;</w:t>
      </w:r>
      <w:r w:rsidRPr="009C11FC">
        <w:rPr>
          <w:rFonts w:eastAsia="SimSun" w:hint="eastAsia"/>
          <w:lang w:eastAsia="zh-CN"/>
        </w:rPr>
        <w:t xml:space="preserve"> </w:t>
      </w:r>
      <w:r>
        <w:rPr>
          <w:rFonts w:eastAsia="SimSun"/>
          <w:lang w:eastAsia="zh-CN"/>
        </w:rPr>
        <w:t xml:space="preserve">then </w:t>
      </w:r>
      <w:r w:rsidRPr="009C11FC">
        <w:t>the IP-SM-GW shall:</w:t>
      </w:r>
    </w:p>
    <w:p w14:paraId="6911955D" w14:textId="77777777" w:rsidR="00012117" w:rsidRPr="00844EA0" w:rsidRDefault="00012117" w:rsidP="00012117">
      <w:pPr>
        <w:pStyle w:val="B1"/>
        <w:rPr>
          <w:rFonts w:eastAsia="SimSun" w:hint="eastAsia"/>
        </w:rPr>
      </w:pPr>
      <w:r>
        <w:rPr>
          <w:rFonts w:eastAsia="SimSun"/>
        </w:rPr>
        <w:t>1)</w:t>
      </w:r>
      <w:r>
        <w:rPr>
          <w:rFonts w:eastAsia="SimSun"/>
        </w:rPr>
        <w:tab/>
      </w:r>
      <w:r w:rsidRPr="00844EA0">
        <w:rPr>
          <w:rFonts w:eastAsia="SimSun" w:hint="eastAsia"/>
        </w:rPr>
        <w:t>if the SIP MESSAGE</w:t>
      </w:r>
      <w:r w:rsidRPr="00844EA0">
        <w:rPr>
          <w:rFonts w:eastAsia="SimSun"/>
        </w:rPr>
        <w:t xml:space="preserve"> request</w:t>
      </w:r>
      <w:r w:rsidRPr="00844EA0">
        <w:rPr>
          <w:rFonts w:eastAsia="SimSun" w:hint="eastAsia"/>
        </w:rPr>
        <w:t xml:space="preserve"> does not include the In-Reply-To header</w:t>
      </w:r>
      <w:r w:rsidRPr="00844EA0">
        <w:rPr>
          <w:rFonts w:eastAsia="SimSun"/>
        </w:rPr>
        <w:t xml:space="preserve"> field</w:t>
      </w:r>
      <w:r w:rsidRPr="00844EA0">
        <w:rPr>
          <w:rFonts w:eastAsia="SimSun" w:hint="eastAsia"/>
        </w:rPr>
        <w:t xml:space="preserve">: </w:t>
      </w:r>
    </w:p>
    <w:p w14:paraId="629BF796" w14:textId="77777777" w:rsidR="00012117" w:rsidRPr="009C11FC" w:rsidRDefault="00012117" w:rsidP="00012117">
      <w:pPr>
        <w:pStyle w:val="B2"/>
      </w:pPr>
      <w:r w:rsidRPr="009C11FC">
        <w:rPr>
          <w:rFonts w:hint="eastAsia"/>
          <w:lang w:eastAsia="ja-JP"/>
        </w:rPr>
        <w:t>a)</w:t>
      </w:r>
      <w:r w:rsidRPr="009C11FC">
        <w:rPr>
          <w:rFonts w:hint="eastAsia"/>
          <w:lang w:eastAsia="ja-JP"/>
        </w:rPr>
        <w:tab/>
      </w:r>
      <w:r w:rsidRPr="009C11FC">
        <w:t>respond with a 202 (Accepted) response</w:t>
      </w:r>
      <w:r>
        <w:t xml:space="preserve"> </w:t>
      </w:r>
      <w:r w:rsidRPr="009C11FC">
        <w:t>according to RFC 3428 [14];</w:t>
      </w:r>
    </w:p>
    <w:p w14:paraId="1476176D" w14:textId="77777777" w:rsidR="00012117" w:rsidRPr="009C11FC" w:rsidRDefault="00012117" w:rsidP="00012117">
      <w:pPr>
        <w:pStyle w:val="B2"/>
        <w:rPr>
          <w:rFonts w:eastAsia="SimSun" w:hint="eastAsia"/>
          <w:lang w:eastAsia="zh-CN"/>
        </w:rPr>
      </w:pPr>
      <w:r w:rsidRPr="009C11FC">
        <w:rPr>
          <w:rFonts w:hint="eastAsia"/>
          <w:lang w:eastAsia="ja-JP"/>
        </w:rPr>
        <w:t>b</w:t>
      </w:r>
      <w:r w:rsidRPr="009C11FC">
        <w:t>)</w:t>
      </w:r>
      <w:r w:rsidRPr="009C11FC">
        <w:tab/>
        <w:t>extract and validate the format of the SC address from the received payload as defined in 3GPP TS 24.011 [8] and 3GPP TS 23.040 [3];</w:t>
      </w:r>
    </w:p>
    <w:p w14:paraId="116D7396" w14:textId="77777777" w:rsidR="00012117" w:rsidRDefault="00012117" w:rsidP="00012117">
      <w:pPr>
        <w:pStyle w:val="B2"/>
      </w:pPr>
      <w:r w:rsidRPr="009C11FC">
        <w:rPr>
          <w:rFonts w:eastAsia="SimSun" w:hint="eastAsia"/>
          <w:lang w:eastAsia="zh-CN"/>
        </w:rPr>
        <w:t>c</w:t>
      </w:r>
      <w:r w:rsidRPr="009C11FC">
        <w:t>)</w:t>
      </w:r>
      <w:r w:rsidRPr="009C11FC">
        <w:tab/>
        <w:t>extract the RPDU type (see 3GPP TS 24.011 [8]) from the received payload</w:t>
      </w:r>
      <w:r w:rsidR="00C54C61">
        <w:t>. If the received payload is a notification for availability of memory then include the RPDU in the appropriate message to the HSS an skip the following steps</w:t>
      </w:r>
      <w:r w:rsidRPr="009C11FC">
        <w:t>;</w:t>
      </w:r>
      <w:r w:rsidR="00C54C61">
        <w:t xml:space="preserve"> and</w:t>
      </w:r>
    </w:p>
    <w:p w14:paraId="2EF803CE" w14:textId="77777777" w:rsidR="00012117" w:rsidRDefault="00012117" w:rsidP="00012117">
      <w:pPr>
        <w:pStyle w:val="B2"/>
      </w:pPr>
      <w:r>
        <w:t>d)</w:t>
      </w:r>
      <w:r>
        <w:tab/>
        <w:t>extract the TP-DA field and check if the the TP-DA field it is set to the dummy</w:t>
      </w:r>
      <w:r w:rsidRPr="009C11FC">
        <w:t xml:space="preserve"> MSISDN as defined in 3GPP TS 23.003 [22]</w:t>
      </w:r>
      <w:r>
        <w:t xml:space="preserve">. If the value is not set to the dummy MSISDN then continue with the procedures specified in </w:t>
      </w:r>
      <w:r w:rsidR="008B4789">
        <w:t>clause</w:t>
      </w:r>
      <w:r>
        <w:t xml:space="preserve"> 5.3.3.4.1. Otherwise the IP-SM-GW shall based on local policy determine whether the procedures in this </w:t>
      </w:r>
      <w:r w:rsidR="008B4789">
        <w:t>clause</w:t>
      </w:r>
      <w:r>
        <w:t xml:space="preserve"> are to be employed and shall:</w:t>
      </w:r>
    </w:p>
    <w:p w14:paraId="7BB6C628" w14:textId="77777777" w:rsidR="00012117" w:rsidRPr="009C11FC" w:rsidRDefault="00012117" w:rsidP="00012117">
      <w:pPr>
        <w:pStyle w:val="NO"/>
      </w:pPr>
      <w:r w:rsidRPr="009C11FC">
        <w:t>NOTE 1:</w:t>
      </w:r>
      <w:r w:rsidRPr="009C11FC">
        <w:tab/>
        <w:t>Local policy can e.g. include subscriber specific authorization and can include information support in the terminating side network.</w:t>
      </w:r>
    </w:p>
    <w:p w14:paraId="2DDCE1F2" w14:textId="77777777" w:rsidR="00012117" w:rsidRDefault="00012117" w:rsidP="00012117">
      <w:pPr>
        <w:pStyle w:val="B3"/>
      </w:pPr>
      <w:r>
        <w:rPr>
          <w:rFonts w:eastAsia="SimSun"/>
          <w:lang w:eastAsia="zh-CN"/>
        </w:rPr>
        <w:t>A</w:t>
      </w:r>
      <w:r w:rsidRPr="009C11FC">
        <w:rPr>
          <w:rFonts w:eastAsia="SimSun"/>
          <w:lang w:eastAsia="zh-CN"/>
        </w:rPr>
        <w:t>)</w:t>
      </w:r>
      <w:r>
        <w:rPr>
          <w:rFonts w:eastAsia="SimSun"/>
          <w:lang w:eastAsia="zh-CN"/>
        </w:rPr>
        <w:tab/>
      </w:r>
      <w:r w:rsidRPr="009C11FC">
        <w:t xml:space="preserve">construct a SMS-DELIVER from the received SMS-SUBMIT. </w:t>
      </w:r>
      <w:r>
        <w:t>The T</w:t>
      </w:r>
      <w:r w:rsidRPr="009C11FC">
        <w:t>P-</w:t>
      </w:r>
      <w:r>
        <w:t>O</w:t>
      </w:r>
      <w:r w:rsidRPr="009C11FC">
        <w:t>A field shall be set to the dummy MSISDN value as defined in 3GPP TS 23.003 [22]</w:t>
      </w:r>
      <w:r>
        <w:t>;</w:t>
      </w:r>
    </w:p>
    <w:p w14:paraId="0DD4CCAC" w14:textId="77777777" w:rsidR="00012117" w:rsidRDefault="00012117" w:rsidP="00012117">
      <w:pPr>
        <w:pStyle w:val="B3"/>
      </w:pPr>
      <w:r>
        <w:rPr>
          <w:rFonts w:eastAsia="SimSun"/>
          <w:lang w:eastAsia="zh-CN"/>
        </w:rPr>
        <w:lastRenderedPageBreak/>
        <w:t>B)</w:t>
      </w:r>
      <w:r>
        <w:rPr>
          <w:rFonts w:eastAsia="SimSun"/>
          <w:lang w:eastAsia="zh-CN"/>
        </w:rPr>
        <w:tab/>
      </w:r>
      <w:r>
        <w:t>set the Request-URI for the MESSAGE to be sent to what has been received in the &lt;To&gt; element in the received XML document;</w:t>
      </w:r>
    </w:p>
    <w:p w14:paraId="37BC8819" w14:textId="77777777" w:rsidR="00012117" w:rsidRDefault="00012117" w:rsidP="00012117">
      <w:pPr>
        <w:pStyle w:val="B3"/>
      </w:pPr>
      <w:r>
        <w:rPr>
          <w:rFonts w:eastAsia="SimSun"/>
          <w:lang w:eastAsia="zh-CN"/>
        </w:rPr>
        <w:t>C)</w:t>
      </w:r>
      <w:r>
        <w:rPr>
          <w:rFonts w:eastAsia="SimSun"/>
          <w:lang w:eastAsia="zh-CN"/>
        </w:rPr>
        <w:tab/>
      </w:r>
      <w:r w:rsidRPr="009C11FC">
        <w:t>set the To header field to the same value as contained in the Request-URI;</w:t>
      </w:r>
    </w:p>
    <w:p w14:paraId="56BE07F7" w14:textId="77777777" w:rsidR="00012117" w:rsidRDefault="00012117" w:rsidP="00012117">
      <w:pPr>
        <w:pStyle w:val="B3"/>
      </w:pPr>
      <w:r>
        <w:rPr>
          <w:rFonts w:eastAsia="SimSun"/>
          <w:lang w:eastAsia="zh-CN"/>
        </w:rPr>
        <w:t>D)</w:t>
      </w:r>
      <w:r>
        <w:rPr>
          <w:rFonts w:eastAsia="SimSun"/>
          <w:lang w:eastAsia="zh-CN"/>
        </w:rPr>
        <w:tab/>
      </w:r>
      <w:r w:rsidRPr="009C11FC">
        <w:t xml:space="preserve">set the P-Asserted-Identity header field to </w:t>
      </w:r>
      <w:r>
        <w:t>its own SIP URI</w:t>
      </w:r>
      <w:r w:rsidRPr="009C11FC">
        <w:t>;</w:t>
      </w:r>
    </w:p>
    <w:p w14:paraId="53446340" w14:textId="77777777" w:rsidR="00F71396" w:rsidRDefault="00012117" w:rsidP="00F71396">
      <w:pPr>
        <w:pStyle w:val="B3"/>
      </w:pPr>
      <w:r>
        <w:rPr>
          <w:rFonts w:eastAsia="SimSun"/>
          <w:lang w:eastAsia="zh-CN"/>
        </w:rPr>
        <w:t>E)</w:t>
      </w:r>
      <w:r>
        <w:rPr>
          <w:rFonts w:eastAsia="SimSun"/>
          <w:lang w:eastAsia="zh-CN"/>
        </w:rPr>
        <w:tab/>
      </w:r>
      <w:r w:rsidRPr="009C11FC">
        <w:t xml:space="preserve">set the From header field to </w:t>
      </w:r>
      <w:r>
        <w:t>its own SIP URI</w:t>
      </w:r>
      <w:r w:rsidRPr="009C11FC">
        <w:t>;</w:t>
      </w:r>
    </w:p>
    <w:p w14:paraId="01A063E6" w14:textId="77777777" w:rsidR="00012117" w:rsidRDefault="00F71396" w:rsidP="00F71396">
      <w:pPr>
        <w:pStyle w:val="B3"/>
      </w:pPr>
      <w:r>
        <w:rPr>
          <w:rFonts w:eastAsia="SimSun"/>
          <w:lang w:eastAsia="zh-CN"/>
        </w:rPr>
        <w:t>G)</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14:paraId="01251346" w14:textId="77777777" w:rsidR="00012117" w:rsidRDefault="00F71396" w:rsidP="00012117">
      <w:pPr>
        <w:pStyle w:val="B3"/>
      </w:pPr>
      <w:r>
        <w:t>H</w:t>
      </w:r>
      <w:r w:rsidR="00012117" w:rsidRPr="00AF25BD">
        <w:t>)</w:t>
      </w:r>
      <w:r w:rsidR="00012117" w:rsidRPr="00AF25BD">
        <w:tab/>
      </w:r>
      <w:r w:rsidR="00012117">
        <w:t xml:space="preserve">set </w:t>
      </w:r>
      <w:r w:rsidR="00012117" w:rsidRPr="0067625F">
        <w:t>the Content-Type header, which shall contain "multipart/mixed";</w:t>
      </w:r>
    </w:p>
    <w:p w14:paraId="0661180F" w14:textId="77777777" w:rsidR="00012117" w:rsidRDefault="00F71396" w:rsidP="00C54C61">
      <w:pPr>
        <w:pStyle w:val="B3"/>
      </w:pPr>
      <w:r>
        <w:t>I</w:t>
      </w:r>
      <w:r w:rsidR="00012117">
        <w:t>)</w:t>
      </w:r>
      <w:r w:rsidR="00012117">
        <w:tab/>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w:t>
      </w:r>
      <w:r w:rsidR="00012117">
        <w:t>. The URI of the sender is taken from the P-Asserted-Identity header field of the related received SIP MESSAGE request</w:t>
      </w:r>
      <w:r w:rsidR="00012117" w:rsidRPr="0067625F">
        <w:t>;</w:t>
      </w:r>
    </w:p>
    <w:p w14:paraId="55E4BC31" w14:textId="77777777" w:rsidR="00012117" w:rsidRPr="0067625F" w:rsidRDefault="00F71396" w:rsidP="00012117">
      <w:pPr>
        <w:pStyle w:val="B3"/>
      </w:pPr>
      <w:r>
        <w:t>J</w:t>
      </w:r>
      <w:r w:rsidR="00012117">
        <w:t>)</w:t>
      </w:r>
      <w:r w:rsidR="00012117">
        <w:tab/>
        <w:t xml:space="preserve">include an </w:t>
      </w:r>
      <w:r w:rsidR="00012117" w:rsidRPr="0067625F">
        <w:t>application/vnd.3gpp.sms MIME body containing the RP-DATA message as defined in 3GPP TS 24.011 [8], including the SMS headers and the SMS user information encoded as specified in 3GPP TS 23.040 [3] with a TP-DA field set to the dummy MSISDN value as defined in 3GPP TS 23.003 [22]</w:t>
      </w:r>
      <w:r w:rsidR="00C54C61">
        <w:t>; and</w:t>
      </w:r>
    </w:p>
    <w:p w14:paraId="431492F7" w14:textId="77777777" w:rsidR="00012117" w:rsidRDefault="00F71396" w:rsidP="00012117">
      <w:pPr>
        <w:pStyle w:val="B3"/>
      </w:pPr>
      <w:r>
        <w:rPr>
          <w:rFonts w:eastAsia="SimSun"/>
          <w:lang w:eastAsia="zh-CN"/>
        </w:rPr>
        <w:t>K</w:t>
      </w:r>
      <w:r w:rsidR="00012117" w:rsidRPr="009C11FC">
        <w:t>)</w:t>
      </w:r>
      <w:r w:rsidR="00012117" w:rsidRPr="009C11FC">
        <w:tab/>
      </w:r>
      <w:r w:rsidR="00012117">
        <w:t xml:space="preserve">send the so created SIP MESSAGE request </w:t>
      </w:r>
      <w:r w:rsidR="00012117" w:rsidRPr="009C11FC">
        <w:t xml:space="preserve">towards the </w:t>
      </w:r>
      <w:r w:rsidR="00012117">
        <w:t>terminating side IP-SM-GW.</w:t>
      </w:r>
    </w:p>
    <w:p w14:paraId="0756F56F" w14:textId="77777777" w:rsidR="00012117" w:rsidRPr="00482DB3" w:rsidRDefault="00C54C61" w:rsidP="00C54C61">
      <w:pPr>
        <w:pStyle w:val="B2"/>
      </w:pPr>
      <w:r>
        <w:tab/>
      </w:r>
      <w:r w:rsidR="00012117" w:rsidRPr="00482DB3">
        <w:t xml:space="preserve">If step </w:t>
      </w:r>
      <w:r w:rsidR="00012117" w:rsidRPr="00482DB3">
        <w:rPr>
          <w:rFonts w:eastAsia="SimSun" w:hint="eastAsia"/>
        </w:rPr>
        <w:t>b</w:t>
      </w:r>
      <w:r w:rsidR="00012117" w:rsidRPr="00482DB3">
        <w:t xml:space="preserve">) or </w:t>
      </w:r>
      <w:r w:rsidR="00012117" w:rsidRPr="00482DB3">
        <w:rPr>
          <w:rFonts w:eastAsia="SimSun" w:hint="eastAsia"/>
        </w:rPr>
        <w:t>c</w:t>
      </w:r>
      <w:r w:rsidR="00012117" w:rsidRPr="00482DB3">
        <w:t>) above fails for message that contains RPDU with RP-DATA content, the IP-SM-GW shall send a SIP MESSAGE request with the following information:</w:t>
      </w:r>
    </w:p>
    <w:p w14:paraId="2E1265C9" w14:textId="77777777" w:rsidR="00012117" w:rsidRPr="009C11FC" w:rsidRDefault="00C54C61" w:rsidP="00C54C61">
      <w:pPr>
        <w:pStyle w:val="B3"/>
      </w:pPr>
      <w:r>
        <w:rPr>
          <w:rFonts w:eastAsia="SimSun"/>
          <w:lang w:eastAsia="zh-CN"/>
        </w:rPr>
        <w:t>A</w:t>
      </w:r>
      <w:r w:rsidR="00012117">
        <w:rPr>
          <w:rFonts w:eastAsia="SimSun"/>
          <w:lang w:eastAsia="zh-CN"/>
        </w:rPr>
        <w:t>)</w:t>
      </w:r>
      <w:r w:rsidR="00012117" w:rsidRPr="009C11FC">
        <w:tab/>
        <w:t>the Request-URI, containing the sending user</w:t>
      </w:r>
      <w:r w:rsidR="002C5EC0">
        <w:t>'</w:t>
      </w:r>
      <w:r w:rsidR="00012117" w:rsidRPr="009C11FC">
        <w:t>s URI;</w:t>
      </w:r>
    </w:p>
    <w:p w14:paraId="12D7AE48" w14:textId="77777777" w:rsidR="00F71396" w:rsidRDefault="00C54C61" w:rsidP="00C54C61">
      <w:pPr>
        <w:pStyle w:val="B3"/>
      </w:pPr>
      <w:r>
        <w:rPr>
          <w:rFonts w:eastAsia="SimSun"/>
          <w:lang w:eastAsia="zh-CN"/>
        </w:rPr>
        <w:t>B</w:t>
      </w:r>
      <w:r w:rsidR="00012117">
        <w:rPr>
          <w:rFonts w:eastAsia="SimSun"/>
          <w:lang w:eastAsia="zh-CN"/>
        </w:rPr>
        <w:t>)</w:t>
      </w:r>
      <w:r w:rsidR="00012117" w:rsidRPr="009C11FC">
        <w:tab/>
        <w:t xml:space="preserve">the </w:t>
      </w:r>
      <w:r w:rsidR="00012117" w:rsidRPr="0067625F">
        <w:t>Content-Type header, which shall contain "multipart/mixed"</w:t>
      </w:r>
      <w:r w:rsidR="00012117" w:rsidRPr="009C11FC">
        <w:t>;</w:t>
      </w:r>
    </w:p>
    <w:p w14:paraId="7745C6F6" w14:textId="77777777" w:rsidR="00012117" w:rsidRPr="009C11FC" w:rsidRDefault="00C54C61" w:rsidP="00C54C61">
      <w:pPr>
        <w:pStyle w:val="B3"/>
      </w:pPr>
      <w:r>
        <w:t>C</w:t>
      </w:r>
      <w:r w:rsidR="00F71396">
        <w:t>)</w:t>
      </w:r>
      <w:r w:rsidR="00F71396">
        <w:tab/>
      </w:r>
      <w:r w:rsidR="00F71396">
        <w:rPr>
          <w:rFonts w:eastAsia="SimSun"/>
          <w:lang w:eastAsia="zh-CN"/>
        </w:rPr>
        <w:t xml:space="preserve">include a </w:t>
      </w:r>
      <w:r w:rsidR="00F71396" w:rsidRPr="00693BC6">
        <w:t xml:space="preserve">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w:t>
      </w:r>
    </w:p>
    <w:p w14:paraId="4AEEBE28" w14:textId="77777777" w:rsidR="00012117" w:rsidRDefault="00C54C61" w:rsidP="00C54C61">
      <w:pPr>
        <w:pStyle w:val="B3"/>
      </w:pPr>
      <w:r>
        <w:rPr>
          <w:rFonts w:eastAsia="SimSun"/>
          <w:lang w:eastAsia="zh-CN"/>
        </w:rPr>
        <w:t>D</w:t>
      </w:r>
      <w:r w:rsidR="00012117">
        <w:rPr>
          <w:rFonts w:eastAsia="SimSun"/>
          <w:lang w:eastAsia="zh-CN"/>
        </w:rPr>
        <w:t>)</w:t>
      </w:r>
      <w:r w:rsidR="00012117" w:rsidRPr="009C11FC">
        <w:tab/>
      </w:r>
      <w:r w:rsidR="00012117">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14:paraId="4401E8DC" w14:textId="77777777" w:rsidR="00012117" w:rsidRPr="00CC3E62" w:rsidRDefault="00C54C61" w:rsidP="00C54C61">
      <w:pPr>
        <w:pStyle w:val="B3"/>
      </w:pPr>
      <w:r>
        <w:t>E</w:t>
      </w:r>
      <w:r w:rsidR="00012117">
        <w:t>)</w:t>
      </w:r>
      <w:r w:rsidR="00012117" w:rsidRPr="00CC3E62">
        <w:tab/>
        <w:t>include an application/vnd.3gpp.sms MIME body containing the RP-ERROR message including an appropriate error code as defined in 3GPP</w:t>
      </w:r>
      <w:r w:rsidR="00DA5864">
        <w:t> </w:t>
      </w:r>
      <w:r w:rsidR="00012117" w:rsidRPr="00CC3E62">
        <w:t>TS</w:t>
      </w:r>
      <w:r w:rsidR="00DA5864">
        <w:t> </w:t>
      </w:r>
      <w:r w:rsidR="00012117" w:rsidRPr="00CC3E62">
        <w:t>24.011</w:t>
      </w:r>
      <w:r w:rsidR="00DA5864">
        <w:t> </w:t>
      </w:r>
      <w:r w:rsidR="00012117" w:rsidRPr="00CC3E62">
        <w:t>[8], including the SMS headers and the SMS user information encoded as spec</w:t>
      </w:r>
      <w:r w:rsidR="00012117">
        <w:t>ified in 3GPP</w:t>
      </w:r>
      <w:r w:rsidR="00DA5864">
        <w:t> </w:t>
      </w:r>
      <w:r w:rsidR="00012117">
        <w:t>TS</w:t>
      </w:r>
      <w:r w:rsidR="00DA5864">
        <w:t> </w:t>
      </w:r>
      <w:r w:rsidR="00012117">
        <w:t>23.040</w:t>
      </w:r>
      <w:r w:rsidR="00DA5864">
        <w:t> </w:t>
      </w:r>
      <w:r w:rsidR="00012117">
        <w:t>[3]</w:t>
      </w:r>
      <w:r w:rsidR="00012117" w:rsidRPr="00CC3E62">
        <w:t>.</w:t>
      </w:r>
    </w:p>
    <w:p w14:paraId="184F2215" w14:textId="77777777" w:rsidR="00012117" w:rsidRDefault="00012117" w:rsidP="00012117">
      <w:pPr>
        <w:pStyle w:val="NO"/>
      </w:pPr>
      <w:r w:rsidRPr="009C11FC">
        <w:t>NOTE </w:t>
      </w:r>
      <w:r>
        <w:t>2</w:t>
      </w:r>
      <w:r w:rsidRPr="009C11FC">
        <w:t>:</w:t>
      </w:r>
      <w:r w:rsidRPr="009C11FC">
        <w:tab/>
        <w:t>The IP-SM-GW will use content transfer encoding of type "binary" for the encoding of the SM in the body of the SIP MESSAGE request.</w:t>
      </w:r>
    </w:p>
    <w:p w14:paraId="2EDB3128" w14:textId="77777777" w:rsidR="00012117" w:rsidRDefault="00C54C61" w:rsidP="00C54C61">
      <w:pPr>
        <w:pStyle w:val="B2"/>
      </w:pPr>
      <w:r>
        <w:tab/>
      </w:r>
      <w:r w:rsidR="00012117" w:rsidRPr="00CC3E62">
        <w:t>If the IP-SM-</w:t>
      </w:r>
      <w:r w:rsidR="00012117" w:rsidRPr="009C11FC">
        <w:t xml:space="preserve">GW decides to </w:t>
      </w:r>
      <w:r w:rsidR="00012117">
        <w:t xml:space="preserve">not </w:t>
      </w:r>
      <w:r w:rsidR="00012117" w:rsidRPr="009C11FC">
        <w:t>forward the received SIP MESSAGE</w:t>
      </w:r>
      <w:r w:rsidR="00012117">
        <w:t xml:space="preserve"> request, the IP-SM-GW shall send </w:t>
      </w:r>
      <w:r w:rsidR="00012117" w:rsidRPr="009C11FC">
        <w:t>a SIP MESSAGE request with the following information:</w:t>
      </w:r>
    </w:p>
    <w:p w14:paraId="29F9A7D8" w14:textId="77777777" w:rsidR="00012117" w:rsidRPr="009C11FC" w:rsidRDefault="00C54C61" w:rsidP="00C54C61">
      <w:pPr>
        <w:pStyle w:val="B3"/>
      </w:pPr>
      <w:r>
        <w:rPr>
          <w:rFonts w:eastAsia="SimSun"/>
          <w:lang w:eastAsia="zh-CN"/>
        </w:rPr>
        <w:t>A</w:t>
      </w:r>
      <w:r w:rsidR="00012117">
        <w:rPr>
          <w:rFonts w:eastAsia="SimSun"/>
          <w:lang w:eastAsia="zh-CN"/>
        </w:rPr>
        <w:t>)</w:t>
      </w:r>
      <w:r w:rsidR="00012117" w:rsidRPr="009C11FC">
        <w:tab/>
        <w:t>the Request-URI, containing the sending user</w:t>
      </w:r>
      <w:r w:rsidR="002C5EC0">
        <w:t>'</w:t>
      </w:r>
      <w:r w:rsidR="00012117" w:rsidRPr="009C11FC">
        <w:t>s URI;</w:t>
      </w:r>
    </w:p>
    <w:p w14:paraId="69A8DAEA" w14:textId="77777777" w:rsidR="00F71396" w:rsidRDefault="00C54C61" w:rsidP="00C54C61">
      <w:pPr>
        <w:pStyle w:val="B3"/>
      </w:pPr>
      <w:r>
        <w:rPr>
          <w:rFonts w:eastAsia="SimSun"/>
          <w:lang w:eastAsia="zh-CN"/>
        </w:rPr>
        <w:t>B</w:t>
      </w:r>
      <w:r w:rsidR="00012117">
        <w:rPr>
          <w:rFonts w:eastAsia="SimSun"/>
          <w:lang w:eastAsia="zh-CN"/>
        </w:rPr>
        <w:t>)</w:t>
      </w:r>
      <w:r w:rsidR="00012117" w:rsidRPr="009C11FC">
        <w:tab/>
        <w:t xml:space="preserve">the </w:t>
      </w:r>
      <w:r w:rsidR="00012117" w:rsidRPr="0067625F">
        <w:t>Content-Type header, which shall contain "multipart/mixed"</w:t>
      </w:r>
      <w:r w:rsidR="00012117" w:rsidRPr="009C11FC">
        <w:t>;</w:t>
      </w:r>
    </w:p>
    <w:p w14:paraId="0DE32DDC" w14:textId="77777777" w:rsidR="00012117" w:rsidRPr="009C11FC" w:rsidRDefault="00C54C61" w:rsidP="00C54C61">
      <w:pPr>
        <w:pStyle w:val="B3"/>
      </w:pPr>
      <w:r>
        <w:t>C</w:t>
      </w:r>
      <w:r w:rsidR="00F71396">
        <w:t>)</w:t>
      </w:r>
      <w:r w:rsidR="002C5EC0">
        <w:tab/>
      </w:r>
      <w:r w:rsidR="00F71396">
        <w:rPr>
          <w:rFonts w:eastAsia="SimSun"/>
          <w:lang w:eastAsia="zh-CN"/>
        </w:rPr>
        <w:t xml:space="preserve">include a </w:t>
      </w:r>
      <w:r w:rsidR="00F71396" w:rsidRPr="00693BC6">
        <w:t xml:space="preserve">Feature-Caps header field with a </w:t>
      </w:r>
      <w:r w:rsidR="00F71396">
        <w:t>"+</w:t>
      </w:r>
      <w:r w:rsidR="00F71396" w:rsidRPr="00B81036">
        <w:rPr>
          <w:rFonts w:eastAsia="SimSun"/>
          <w:lang w:eastAsia="zh-CN"/>
        </w:rPr>
        <w:t>g.3gpp.</w:t>
      </w:r>
      <w:r w:rsidR="00F71396">
        <w:rPr>
          <w:rFonts w:eastAsia="SimSun"/>
          <w:lang w:eastAsia="zh-CN"/>
        </w:rPr>
        <w:t>smsip-msisdn-less</w:t>
      </w:r>
      <w:r w:rsidR="00F71396">
        <w:t>"</w:t>
      </w:r>
      <w:r w:rsidR="00F71396" w:rsidRPr="00693BC6">
        <w:t xml:space="preserve"> </w:t>
      </w:r>
      <w:r w:rsidR="00F71396">
        <w:t>header field parameter;</w:t>
      </w:r>
    </w:p>
    <w:p w14:paraId="5F630525" w14:textId="77777777" w:rsidR="00012117" w:rsidRDefault="00C54C61" w:rsidP="00C54C61">
      <w:pPr>
        <w:pStyle w:val="B3"/>
      </w:pPr>
      <w:r>
        <w:rPr>
          <w:rFonts w:eastAsia="SimSun"/>
          <w:lang w:eastAsia="zh-CN"/>
        </w:rPr>
        <w:t>D</w:t>
      </w:r>
      <w:r w:rsidR="00012117">
        <w:rPr>
          <w:rFonts w:eastAsia="SimSun"/>
          <w:lang w:eastAsia="zh-CN"/>
        </w:rPr>
        <w:t>)</w:t>
      </w:r>
      <w:r w:rsidR="00012117" w:rsidRPr="009C11FC">
        <w:tab/>
      </w:r>
      <w:r w:rsidR="00012117">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14:paraId="74C94D6E" w14:textId="77777777" w:rsidR="00012117" w:rsidRPr="00CC3E62" w:rsidRDefault="00C54C61" w:rsidP="00C54C61">
      <w:pPr>
        <w:pStyle w:val="B3"/>
      </w:pPr>
      <w:r>
        <w:t>E</w:t>
      </w:r>
      <w:r w:rsidR="00012117">
        <w:t>)</w:t>
      </w:r>
      <w:r w:rsidR="00012117" w:rsidRPr="00CC3E62">
        <w:tab/>
        <w:t>include an application/vnd.3gpp.sms MIME body containing the RP-ERROR message including an appropriate error code as defined in 3GPP</w:t>
      </w:r>
      <w:r w:rsidR="00DA5864">
        <w:t> </w:t>
      </w:r>
      <w:r w:rsidR="00012117" w:rsidRPr="00CC3E62">
        <w:t>TS</w:t>
      </w:r>
      <w:r w:rsidR="00DA5864">
        <w:t> </w:t>
      </w:r>
      <w:r w:rsidR="00012117" w:rsidRPr="00CC3E62">
        <w:t>24.011</w:t>
      </w:r>
      <w:r w:rsidR="00DA5864">
        <w:t> </w:t>
      </w:r>
      <w:r w:rsidR="00012117" w:rsidRPr="00CC3E62">
        <w:t xml:space="preserve"> [8], including the SMS headers and the SMS user information encoded</w:t>
      </w:r>
      <w:r w:rsidR="00DA5864">
        <w:t xml:space="preserve"> as specified in 3GPP TS 23.040 </w:t>
      </w:r>
      <w:r w:rsidR="00012117" w:rsidRPr="00CC3E62">
        <w:t>[3</w:t>
      </w:r>
      <w:r w:rsidR="00DA5864">
        <w:t>]</w:t>
      </w:r>
      <w:r>
        <w:t>; or</w:t>
      </w:r>
    </w:p>
    <w:p w14:paraId="69AC71DD" w14:textId="77777777" w:rsidR="00012117" w:rsidRPr="009C11FC" w:rsidRDefault="00012117" w:rsidP="00012117">
      <w:pPr>
        <w:pStyle w:val="NO"/>
        <w:rPr>
          <w:rFonts w:eastAsia="SimSun" w:hint="eastAsia"/>
          <w:lang w:eastAsia="zh-CN"/>
        </w:rPr>
      </w:pPr>
      <w:r w:rsidRPr="009C11FC">
        <w:lastRenderedPageBreak/>
        <w:t>NOTE </w:t>
      </w:r>
      <w:r>
        <w:rPr>
          <w:rFonts w:eastAsia="SimSun"/>
          <w:lang w:eastAsia="zh-CN"/>
        </w:rPr>
        <w:t>3</w:t>
      </w:r>
      <w:r w:rsidRPr="009C11FC">
        <w:t>:</w:t>
      </w:r>
      <w:r w:rsidRPr="009C11FC">
        <w:tab/>
        <w:t>The IP-SM-GW will use content transfer encoding of type "binary" for the encoding of the SM in the body of the SIP MESSAGE request.</w:t>
      </w:r>
    </w:p>
    <w:p w14:paraId="179923B3" w14:textId="77777777" w:rsidR="00012117" w:rsidRPr="00844EA0" w:rsidRDefault="00C54C61" w:rsidP="00012117">
      <w:pPr>
        <w:pStyle w:val="B1"/>
        <w:rPr>
          <w:rFonts w:eastAsia="SimSun" w:hint="eastAsia"/>
        </w:rPr>
      </w:pPr>
      <w:r>
        <w:rPr>
          <w:rFonts w:eastAsia="SimSun"/>
        </w:rPr>
        <w:t>2</w:t>
      </w:r>
      <w:r w:rsidR="00012117">
        <w:rPr>
          <w:rFonts w:eastAsia="SimSun"/>
        </w:rPr>
        <w:t>)</w:t>
      </w:r>
      <w:r w:rsidR="00012117">
        <w:rPr>
          <w:rFonts w:eastAsia="SimSun"/>
        </w:rPr>
        <w:tab/>
      </w:r>
      <w:r w:rsidR="00012117" w:rsidRPr="00844EA0">
        <w:rPr>
          <w:rFonts w:eastAsia="SimSun" w:hint="eastAsia"/>
        </w:rPr>
        <w:t xml:space="preserve">if the SIP MESSAGE </w:t>
      </w:r>
      <w:r w:rsidR="00012117" w:rsidRPr="00844EA0">
        <w:rPr>
          <w:rFonts w:eastAsia="SimSun"/>
        </w:rPr>
        <w:t xml:space="preserve">request </w:t>
      </w:r>
      <w:r w:rsidR="00012117" w:rsidRPr="00844EA0">
        <w:rPr>
          <w:rFonts w:eastAsia="SimSun" w:hint="eastAsia"/>
        </w:rPr>
        <w:t>includes the In-Reply-To header</w:t>
      </w:r>
      <w:r w:rsidR="00012117" w:rsidRPr="00844EA0">
        <w:rPr>
          <w:rFonts w:eastAsia="SimSun"/>
        </w:rPr>
        <w:t xml:space="preserve"> field</w:t>
      </w:r>
      <w:r w:rsidR="00012117" w:rsidRPr="00844EA0">
        <w:rPr>
          <w:rFonts w:eastAsia="SimSun" w:hint="eastAsia"/>
        </w:rPr>
        <w:t xml:space="preserve">: </w:t>
      </w:r>
    </w:p>
    <w:p w14:paraId="68FB3988" w14:textId="77777777" w:rsidR="00012117" w:rsidRPr="009C11FC" w:rsidRDefault="00012117" w:rsidP="00012117">
      <w:pPr>
        <w:pStyle w:val="B2"/>
        <w:rPr>
          <w:rFonts w:eastAsia="SimSun" w:hint="eastAsia"/>
          <w:lang w:eastAsia="zh-CN"/>
        </w:rPr>
      </w:pPr>
      <w:r w:rsidRPr="009C11FC">
        <w:rPr>
          <w:rFonts w:eastAsia="SimSun" w:hint="eastAsia"/>
          <w:lang w:eastAsia="zh-CN"/>
        </w:rPr>
        <w:t>a)</w:t>
      </w:r>
      <w:r w:rsidRPr="009C11FC">
        <w:rPr>
          <w:rFonts w:eastAsia="SimSun" w:hint="eastAsia"/>
          <w:lang w:eastAsia="zh-CN"/>
        </w:rPr>
        <w:tab/>
      </w:r>
      <w:r w:rsidRPr="009C11FC">
        <w:t xml:space="preserve">if </w:t>
      </w:r>
      <w:r w:rsidRPr="009C11FC">
        <w:rPr>
          <w:rFonts w:eastAsia="SimSun" w:hint="eastAsia"/>
          <w:lang w:eastAsia="zh-CN"/>
        </w:rPr>
        <w:t xml:space="preserve">the </w:t>
      </w:r>
      <w:r w:rsidRPr="009C11FC">
        <w:t>In-Reply-To header</w:t>
      </w:r>
      <w:r>
        <w:t xml:space="preserve"> field</w:t>
      </w:r>
      <w:r w:rsidRPr="009C11FC">
        <w:t xml:space="preserve"> indicates that the request does not correspond to a short message submitted by the IP-SM-GW, </w:t>
      </w:r>
      <w:r w:rsidRPr="009C11FC">
        <w:rPr>
          <w:rFonts w:eastAsia="SimSun" w:hint="eastAsia"/>
          <w:lang w:eastAsia="zh-CN"/>
        </w:rPr>
        <w:t xml:space="preserve">send </w:t>
      </w:r>
      <w:r w:rsidRPr="009C11FC">
        <w:t>a 488 (Not Acceptable here) SIP response according to RFC 3428 [14]</w:t>
      </w:r>
      <w:r w:rsidRPr="009C11FC">
        <w:rPr>
          <w:rFonts w:eastAsia="SimSun" w:hint="eastAsia"/>
          <w:lang w:eastAsia="zh-CN"/>
        </w:rPr>
        <w:t>;</w:t>
      </w:r>
    </w:p>
    <w:p w14:paraId="08DAF665" w14:textId="77777777" w:rsidR="00012117" w:rsidRPr="009C11FC" w:rsidRDefault="00012117" w:rsidP="00012117">
      <w:pPr>
        <w:pStyle w:val="B2"/>
        <w:rPr>
          <w:rFonts w:eastAsia="SimSun" w:hint="eastAsia"/>
          <w:lang w:eastAsia="zh-CN"/>
        </w:rPr>
      </w:pPr>
      <w:r w:rsidRPr="009C11FC">
        <w:rPr>
          <w:rFonts w:eastAsia="SimSun" w:hint="eastAsia"/>
          <w:lang w:eastAsia="zh-CN"/>
        </w:rPr>
        <w:t>b)</w:t>
      </w:r>
      <w:r w:rsidRPr="009C11FC">
        <w:rPr>
          <w:rFonts w:eastAsia="SimSun" w:hint="eastAsia"/>
          <w:lang w:eastAsia="zh-CN"/>
        </w:rPr>
        <w:tab/>
      </w:r>
      <w:r w:rsidRPr="009C11FC">
        <w:t xml:space="preserve">if </w:t>
      </w:r>
      <w:r w:rsidRPr="009C11FC">
        <w:rPr>
          <w:rFonts w:eastAsia="SimSun" w:hint="eastAsia"/>
          <w:lang w:eastAsia="zh-CN"/>
        </w:rPr>
        <w:t xml:space="preserve">the </w:t>
      </w:r>
      <w:r w:rsidRPr="009C11FC">
        <w:t>In-Reply-To header</w:t>
      </w:r>
      <w:r>
        <w:t xml:space="preserve"> field</w:t>
      </w:r>
      <w:r w:rsidRPr="009C11FC">
        <w:t xml:space="preserve"> indicates that the request corresponds to a short message submitted by the IP-SM-GW</w:t>
      </w:r>
      <w:r>
        <w:t xml:space="preserve"> and the IP-SM-GW has used </w:t>
      </w:r>
      <w:r w:rsidR="008B4789">
        <w:t>clause</w:t>
      </w:r>
      <w:r w:rsidR="00DA5864">
        <w:t> </w:t>
      </w:r>
      <w:r>
        <w:t>5.3.3.5.3 procedures for delivery of the short message</w:t>
      </w:r>
      <w:r w:rsidRPr="009C11FC">
        <w:rPr>
          <w:rFonts w:eastAsia="SimSun" w:hint="eastAsia"/>
          <w:lang w:eastAsia="zh-CN"/>
        </w:rPr>
        <w:t>:</w:t>
      </w:r>
    </w:p>
    <w:p w14:paraId="532B27F4" w14:textId="77777777" w:rsidR="00012117" w:rsidRPr="009C11FC" w:rsidRDefault="00012117" w:rsidP="00012117">
      <w:pPr>
        <w:pStyle w:val="B3"/>
        <w:rPr>
          <w:rFonts w:eastAsia="SimSun" w:hint="eastAsia"/>
          <w:lang w:eastAsia="zh-CN"/>
        </w:rPr>
      </w:pPr>
      <w:r>
        <w:rPr>
          <w:rFonts w:eastAsia="SimSun"/>
          <w:lang w:eastAsia="zh-CN"/>
        </w:rPr>
        <w:t>A)</w:t>
      </w:r>
      <w:r w:rsidRPr="009C11FC">
        <w:rPr>
          <w:rFonts w:eastAsia="SimSun" w:hint="eastAsia"/>
          <w:lang w:eastAsia="zh-CN"/>
        </w:rPr>
        <w:tab/>
      </w:r>
      <w:r w:rsidRPr="009C11FC">
        <w:t>generate a 20</w:t>
      </w:r>
      <w:r w:rsidRPr="009C11FC">
        <w:rPr>
          <w:rFonts w:eastAsia="SimSun" w:hint="eastAsia"/>
          <w:lang w:eastAsia="zh-CN"/>
        </w:rPr>
        <w:t>2</w:t>
      </w:r>
      <w:r w:rsidRPr="009C11FC">
        <w:t xml:space="preserve"> (</w:t>
      </w:r>
      <w:r w:rsidRPr="009C11FC">
        <w:rPr>
          <w:rFonts w:eastAsia="SimSun" w:hint="eastAsia"/>
          <w:lang w:eastAsia="zh-CN"/>
        </w:rPr>
        <w:t>Accepted</w:t>
      </w:r>
      <w:r w:rsidRPr="009C11FC">
        <w:t>) SIP response according to RFC 3428 [14]</w:t>
      </w:r>
      <w:r w:rsidRPr="009C11FC">
        <w:rPr>
          <w:rFonts w:eastAsia="SimSun" w:hint="eastAsia"/>
          <w:lang w:eastAsia="zh-CN"/>
        </w:rPr>
        <w:t>;</w:t>
      </w:r>
    </w:p>
    <w:p w14:paraId="39A89C60" w14:textId="77777777" w:rsidR="00012117" w:rsidRPr="009C11FC" w:rsidRDefault="00012117" w:rsidP="00012117">
      <w:pPr>
        <w:pStyle w:val="B3"/>
      </w:pPr>
      <w:r>
        <w:rPr>
          <w:rFonts w:eastAsia="SimSun"/>
          <w:lang w:eastAsia="zh-CN"/>
        </w:rPr>
        <w:t>B)</w:t>
      </w:r>
      <w:r w:rsidRPr="009C11FC">
        <w:rPr>
          <w:rFonts w:eastAsia="SimSun" w:hint="eastAsia"/>
          <w:lang w:eastAsia="zh-CN"/>
        </w:rPr>
        <w:tab/>
      </w:r>
      <w:r w:rsidRPr="009C11FC">
        <w:t>extract and validate the format of the SC address from the received payload as defined in 3GPP TS 24.011 [8] and 3GPP TS 23.040 [3];</w:t>
      </w:r>
    </w:p>
    <w:p w14:paraId="1483D576" w14:textId="77777777" w:rsidR="00012117" w:rsidRDefault="00012117" w:rsidP="00012117">
      <w:pPr>
        <w:pStyle w:val="B3"/>
      </w:pPr>
      <w:r>
        <w:rPr>
          <w:rFonts w:eastAsia="SimSun"/>
          <w:lang w:eastAsia="zh-CN"/>
        </w:rPr>
        <w:t>C)</w:t>
      </w:r>
      <w:r w:rsidRPr="009C11FC">
        <w:rPr>
          <w:rFonts w:eastAsia="SimSun" w:hint="eastAsia"/>
          <w:lang w:eastAsia="zh-CN"/>
        </w:rPr>
        <w:tab/>
      </w:r>
      <w:r w:rsidRPr="009C11FC">
        <w:t>extract the RPDU type (see 3GPP TS 24.011 [8]) from the received payload;</w:t>
      </w:r>
    </w:p>
    <w:p w14:paraId="20A0C764" w14:textId="77777777" w:rsidR="00012117" w:rsidRDefault="00012117" w:rsidP="00012117">
      <w:pPr>
        <w:pStyle w:val="B3"/>
      </w:pPr>
      <w:r>
        <w:t>D)</w:t>
      </w:r>
      <w:r>
        <w:tab/>
        <w:t>construct a new new payload based on the received payload;</w:t>
      </w:r>
    </w:p>
    <w:p w14:paraId="530E11A8" w14:textId="77777777" w:rsidR="00012117" w:rsidRDefault="00012117" w:rsidP="00012117">
      <w:pPr>
        <w:pStyle w:val="B3"/>
      </w:pPr>
      <w:r>
        <w:t>E)</w:t>
      </w:r>
      <w:r>
        <w:tab/>
        <w:t>set the R-URI of the SIP MESSAGE request to the address of the entity that has sent the related SIP MESSAGE request identified via the context that relates to the In-Reply-To header field;</w:t>
      </w:r>
    </w:p>
    <w:p w14:paraId="5DC83B10" w14:textId="77777777" w:rsidR="00012117" w:rsidRDefault="00012117" w:rsidP="00012117">
      <w:pPr>
        <w:pStyle w:val="B3"/>
      </w:pPr>
      <w:r>
        <w:rPr>
          <w:rFonts w:eastAsia="SimSun"/>
          <w:lang w:eastAsia="zh-CN"/>
        </w:rPr>
        <w:t>F)</w:t>
      </w:r>
      <w:r>
        <w:rPr>
          <w:rFonts w:eastAsia="SimSun"/>
          <w:lang w:eastAsia="zh-CN"/>
        </w:rPr>
        <w:tab/>
      </w:r>
      <w:r w:rsidRPr="009C11FC">
        <w:t>set the To header field to the same value as contained in the Request-URI;</w:t>
      </w:r>
    </w:p>
    <w:p w14:paraId="658EB744" w14:textId="77777777" w:rsidR="00012117" w:rsidRDefault="00012117" w:rsidP="00012117">
      <w:pPr>
        <w:pStyle w:val="B3"/>
      </w:pPr>
      <w:r>
        <w:rPr>
          <w:rFonts w:eastAsia="SimSun"/>
          <w:lang w:eastAsia="zh-CN"/>
        </w:rPr>
        <w:t>G)</w:t>
      </w:r>
      <w:r>
        <w:rPr>
          <w:rFonts w:eastAsia="SimSun"/>
          <w:lang w:eastAsia="zh-CN"/>
        </w:rPr>
        <w:tab/>
      </w:r>
      <w:r w:rsidRPr="009C11FC">
        <w:t xml:space="preserve">set the P-Asserted-Identity header field to </w:t>
      </w:r>
      <w:r>
        <w:t>its own SIP URI</w:t>
      </w:r>
      <w:r w:rsidRPr="009C11FC">
        <w:t>;</w:t>
      </w:r>
    </w:p>
    <w:p w14:paraId="2F199F78" w14:textId="77777777" w:rsidR="00F71396" w:rsidRDefault="00012117" w:rsidP="00F71396">
      <w:pPr>
        <w:pStyle w:val="B3"/>
      </w:pPr>
      <w:r>
        <w:rPr>
          <w:rFonts w:eastAsia="SimSun"/>
          <w:lang w:eastAsia="zh-CN"/>
        </w:rPr>
        <w:t>H)</w:t>
      </w:r>
      <w:r>
        <w:rPr>
          <w:rFonts w:eastAsia="SimSun"/>
          <w:lang w:eastAsia="zh-CN"/>
        </w:rPr>
        <w:tab/>
      </w:r>
      <w:r w:rsidRPr="009C11FC">
        <w:t xml:space="preserve">set the </w:t>
      </w:r>
      <w:r w:rsidRPr="00696784">
        <w:t>From</w:t>
      </w:r>
      <w:r w:rsidRPr="009C11FC">
        <w:t xml:space="preserve"> header field</w:t>
      </w:r>
      <w:r>
        <w:t xml:space="preserve"> to its own SIP URI</w:t>
      </w:r>
      <w:r w:rsidRPr="009C11FC">
        <w:t>;</w:t>
      </w:r>
    </w:p>
    <w:p w14:paraId="05078A6D" w14:textId="77777777" w:rsidR="00012117" w:rsidRDefault="00F71396" w:rsidP="00F71396">
      <w:pPr>
        <w:pStyle w:val="B3"/>
      </w:pPr>
      <w:r>
        <w:rPr>
          <w:rFonts w:eastAsia="SimSun"/>
          <w:lang w:eastAsia="zh-CN"/>
        </w:rPr>
        <w:t>I)</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14:paraId="0D56242F" w14:textId="77777777" w:rsidR="00012117" w:rsidRDefault="00012117" w:rsidP="00012117">
      <w:pPr>
        <w:pStyle w:val="B3"/>
      </w:pPr>
      <w:r>
        <w:rPr>
          <w:rFonts w:eastAsia="SimSun"/>
          <w:lang w:eastAsia="zh-CN"/>
        </w:rPr>
        <w:t>I)</w:t>
      </w:r>
      <w:r>
        <w:rPr>
          <w:rFonts w:eastAsia="SimSun"/>
          <w:lang w:eastAsia="zh-CN"/>
        </w:rPr>
        <w:tab/>
        <w:t xml:space="preserve">set </w:t>
      </w:r>
      <w:r w:rsidRPr="009C11FC">
        <w:t xml:space="preserve">the </w:t>
      </w:r>
      <w:r w:rsidRPr="0067625F">
        <w:t>Content-Type header, which shall contain "multipart/mixed"</w:t>
      </w:r>
      <w:r w:rsidRPr="009C11FC">
        <w:t>;</w:t>
      </w:r>
    </w:p>
    <w:p w14:paraId="3CB6D579" w14:textId="77777777" w:rsidR="00012117" w:rsidRDefault="00012117" w:rsidP="00012117">
      <w:pPr>
        <w:pStyle w:val="B3"/>
      </w:pPr>
      <w:r>
        <w:rPr>
          <w:rFonts w:eastAsia="SimSun"/>
          <w:lang w:eastAsia="zh-CN"/>
        </w:rPr>
        <w:t>J)</w:t>
      </w:r>
      <w:r>
        <w:rPr>
          <w:rFonts w:eastAsia="SimSun"/>
          <w:lang w:eastAsia="zh-CN"/>
        </w:rPr>
        <w:tab/>
      </w:r>
      <w:r w:rsidRPr="00CC3E62">
        <w:t xml:space="preserve">include an application/vnd.3gpp.sms MIME body containing the </w:t>
      </w:r>
      <w:r w:rsidRPr="009C11FC">
        <w:t>the RPDU type in the SIP MESSAGE</w:t>
      </w:r>
      <w:r>
        <w:t xml:space="preserve"> request</w:t>
      </w:r>
      <w:r w:rsidRPr="009C11FC">
        <w:t xml:space="preserve"> </w:t>
      </w:r>
      <w:r>
        <w:t>;</w:t>
      </w:r>
    </w:p>
    <w:p w14:paraId="4D2857DA" w14:textId="77777777" w:rsidR="00012117" w:rsidRPr="009C11FC" w:rsidRDefault="00012117" w:rsidP="00012117">
      <w:pPr>
        <w:pStyle w:val="NO"/>
        <w:rPr>
          <w:rFonts w:eastAsia="SimSun" w:hint="eastAsia"/>
          <w:lang w:eastAsia="zh-CN"/>
        </w:rPr>
      </w:pPr>
      <w:r w:rsidRPr="009C11FC">
        <w:t>NOTE </w:t>
      </w:r>
      <w:r>
        <w:rPr>
          <w:rFonts w:eastAsia="SimSun"/>
          <w:lang w:eastAsia="zh-CN"/>
        </w:rPr>
        <w:t>4</w:t>
      </w:r>
      <w:r w:rsidRPr="009C11FC">
        <w:t>:</w:t>
      </w:r>
      <w:r w:rsidRPr="009C11FC">
        <w:tab/>
        <w:t>The RPDU contains a delivery report.</w:t>
      </w:r>
    </w:p>
    <w:p w14:paraId="1FBF1852" w14:textId="77777777" w:rsidR="00012117" w:rsidRDefault="00012117" w:rsidP="00012117">
      <w:pPr>
        <w:pStyle w:val="B3"/>
      </w:pPr>
      <w:r>
        <w:rPr>
          <w:rFonts w:eastAsia="SimSun"/>
          <w:lang w:eastAsia="zh-CN"/>
        </w:rPr>
        <w:t>K)</w:t>
      </w:r>
      <w:r w:rsidRPr="009C11FC">
        <w:tab/>
      </w:r>
      <w:r>
        <w:t xml:space="preserve">include 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From</w:t>
      </w:r>
      <w:r w:rsidRPr="0067625F">
        <w:t xml:space="preserve">&gt; element which contains the URI of the </w:t>
      </w:r>
      <w:r>
        <w:t>sender</w:t>
      </w:r>
      <w:r w:rsidRPr="0067625F">
        <w:t xml:space="preserve"> of the short message</w:t>
      </w:r>
      <w:r>
        <w:t>. The URI of the sender is taken from the P-Asserted-Identity header field of the related received SIP MESSAGE request; and</w:t>
      </w:r>
    </w:p>
    <w:p w14:paraId="0114B844" w14:textId="77777777" w:rsidR="00012117" w:rsidRDefault="00012117" w:rsidP="00012117">
      <w:pPr>
        <w:pStyle w:val="B3"/>
        <w:rPr>
          <w:rFonts w:eastAsia="SimSun"/>
          <w:lang w:eastAsia="zh-CN"/>
        </w:rPr>
      </w:pPr>
      <w:r>
        <w:rPr>
          <w:rFonts w:eastAsia="SimSun"/>
          <w:lang w:eastAsia="zh-CN"/>
        </w:rPr>
        <w:t>L)</w:t>
      </w:r>
      <w:r w:rsidR="00DA5864">
        <w:rPr>
          <w:rFonts w:eastAsia="SimSun"/>
          <w:lang w:eastAsia="zh-CN"/>
        </w:rPr>
        <w:tab/>
      </w:r>
      <w:r>
        <w:rPr>
          <w:rFonts w:eastAsia="SimSun"/>
          <w:lang w:eastAsia="zh-CN"/>
        </w:rPr>
        <w:t>send the so created SIP MESSAGE request.</w:t>
      </w:r>
    </w:p>
    <w:p w14:paraId="12EDBE34" w14:textId="77777777" w:rsidR="00012117" w:rsidRPr="009C11FC" w:rsidRDefault="00012117" w:rsidP="00D7671F">
      <w:pPr>
        <w:pStyle w:val="Rubrik5"/>
      </w:pPr>
      <w:bookmarkStart w:id="107" w:name="_Toc533146232"/>
      <w:bookmarkStart w:id="108" w:name="_Toc123578150"/>
      <w:r w:rsidRPr="009C11FC">
        <w:t>5.3</w:t>
      </w:r>
      <w:r w:rsidRPr="00064891">
        <w:t>.3.5.3</w:t>
      </w:r>
      <w:r w:rsidRPr="009C11FC">
        <w:tab/>
        <w:t>Delivering a short message in a SIP MESSAGE request to a SM-over-IP receiver</w:t>
      </w:r>
      <w:bookmarkEnd w:id="107"/>
      <w:bookmarkEnd w:id="108"/>
    </w:p>
    <w:p w14:paraId="45A69EE4" w14:textId="77777777" w:rsidR="00012117" w:rsidRPr="009C11FC" w:rsidRDefault="00012117" w:rsidP="00012117">
      <w:r w:rsidRPr="009C11FC">
        <w:t>If a short message contained in a SIP MESSAGE</w:t>
      </w:r>
      <w:r>
        <w:t xml:space="preserve"> request</w:t>
      </w:r>
      <w:r w:rsidRPr="009C11FC">
        <w:t xml:space="preserve"> is received </w:t>
      </w:r>
      <w:r>
        <w:t>that has been sent by</w:t>
      </w:r>
      <w:r w:rsidRPr="009C11FC">
        <w:t xml:space="preserve"> the originating side IP-SM-GW</w:t>
      </w:r>
      <w:r>
        <w:t xml:space="preserve"> as specified in </w:t>
      </w:r>
      <w:r w:rsidR="008B4789">
        <w:t>clause</w:t>
      </w:r>
      <w:r w:rsidR="00DA5864">
        <w:t> </w:t>
      </w:r>
      <w:r>
        <w:t>5.3.3.5.2</w:t>
      </w:r>
      <w:r w:rsidRPr="009C11FC">
        <w:t>, the IP-SM-GW shall send a SIP MESSAG</w:t>
      </w:r>
      <w:r>
        <w:t>E</w:t>
      </w:r>
      <w:r w:rsidRPr="009C11FC">
        <w:t xml:space="preserve"> request with the following information:</w:t>
      </w:r>
    </w:p>
    <w:p w14:paraId="242A798B" w14:textId="77777777" w:rsidR="00012117" w:rsidRPr="009C11FC" w:rsidRDefault="00012117" w:rsidP="00012117">
      <w:pPr>
        <w:pStyle w:val="B1"/>
      </w:pPr>
      <w:r>
        <w:t>1</w:t>
      </w:r>
      <w:r w:rsidRPr="009C11FC">
        <w:t>)</w:t>
      </w:r>
      <w:r w:rsidRPr="009C11FC">
        <w:tab/>
        <w:t xml:space="preserve">the Request-URI, which shall contain a public user identity as received </w:t>
      </w:r>
      <w:r w:rsidRPr="00064891">
        <w:t>from</w:t>
      </w:r>
      <w:r w:rsidRPr="009C11FC">
        <w:t xml:space="preserve"> the originating side;</w:t>
      </w:r>
    </w:p>
    <w:p w14:paraId="0C858A16" w14:textId="77777777" w:rsidR="00012117" w:rsidRPr="009C11FC" w:rsidRDefault="00012117" w:rsidP="00012117">
      <w:pPr>
        <w:pStyle w:val="B1"/>
      </w:pPr>
      <w:r>
        <w:t>2</w:t>
      </w:r>
      <w:r w:rsidRPr="009C11FC">
        <w:t>)</w:t>
      </w:r>
      <w:r w:rsidRPr="009C11FC">
        <w:tab/>
        <w:t>the Accept-Contact header</w:t>
      </w:r>
      <w:r>
        <w:t xml:space="preserve"> field</w:t>
      </w:r>
      <w:r w:rsidRPr="009C11FC">
        <w:t>, which shall contain a "+</w:t>
      </w:r>
      <w:r>
        <w:t>g.3gpp.smsip-msisdn-less</w:t>
      </w:r>
      <w:r w:rsidRPr="009C11FC">
        <w:t>" parameter and the "explicit" and "require" tags according to RFC 3841 [17];</w:t>
      </w:r>
    </w:p>
    <w:p w14:paraId="7A0F377E" w14:textId="77777777" w:rsidR="00012117" w:rsidRPr="009C11FC" w:rsidRDefault="00012117" w:rsidP="00012117">
      <w:pPr>
        <w:pStyle w:val="B1"/>
      </w:pPr>
      <w:r>
        <w:t>3</w:t>
      </w:r>
      <w:r w:rsidRPr="009C11FC">
        <w:t>)</w:t>
      </w:r>
      <w:r w:rsidRPr="009C11FC">
        <w:tab/>
        <w:t xml:space="preserve">the Request-Disposition header </w:t>
      </w:r>
      <w:r>
        <w:t xml:space="preserve">field </w:t>
      </w:r>
      <w:r w:rsidRPr="009C11FC">
        <w:t>which shall contain the "no-fork" directive;</w:t>
      </w:r>
    </w:p>
    <w:p w14:paraId="34D0E43F" w14:textId="77777777" w:rsidR="00012117" w:rsidRDefault="00012117" w:rsidP="00012117">
      <w:pPr>
        <w:pStyle w:val="B1"/>
      </w:pPr>
      <w:r>
        <w:t>4)</w:t>
      </w:r>
      <w:r>
        <w:tab/>
        <w:t xml:space="preserve">the </w:t>
      </w:r>
      <w:r w:rsidRPr="00064891">
        <w:t>From</w:t>
      </w:r>
      <w:r>
        <w:t xml:space="preserve"> header field which shall contain the SIP URI of the IP-SM-GW;</w:t>
      </w:r>
    </w:p>
    <w:p w14:paraId="4CD107F2" w14:textId="77777777" w:rsidR="00F71396" w:rsidRDefault="00012117" w:rsidP="00F71396">
      <w:pPr>
        <w:pStyle w:val="B1"/>
      </w:pPr>
      <w:r>
        <w:t>5</w:t>
      </w:r>
      <w:r w:rsidRPr="009C11FC">
        <w:t>)</w:t>
      </w:r>
      <w:r w:rsidRPr="009C11FC">
        <w:tab/>
        <w:t xml:space="preserve">the P-Asserted-Identity header </w:t>
      </w:r>
      <w:r>
        <w:t xml:space="preserve">field </w:t>
      </w:r>
      <w:r w:rsidRPr="009C11FC">
        <w:t xml:space="preserve">which shall contain the SIP URI of the </w:t>
      </w:r>
      <w:r>
        <w:t>IP-SM-GW</w:t>
      </w:r>
      <w:r w:rsidRPr="009C11FC">
        <w:t>;</w:t>
      </w:r>
    </w:p>
    <w:p w14:paraId="0A2ABE90" w14:textId="77777777" w:rsidR="00012117" w:rsidRPr="009C11FC" w:rsidRDefault="00F71396" w:rsidP="00F71396">
      <w:pPr>
        <w:pStyle w:val="B1"/>
      </w:pPr>
      <w:r>
        <w:rPr>
          <w:rFonts w:eastAsia="SimSun"/>
          <w:lang w:eastAsia="zh-CN"/>
        </w:rPr>
        <w:t>6)</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14:paraId="24DD4027" w14:textId="77777777" w:rsidR="00012117" w:rsidRDefault="00F71396" w:rsidP="00012117">
      <w:pPr>
        <w:pStyle w:val="B1"/>
      </w:pPr>
      <w:r>
        <w:t>7</w:t>
      </w:r>
      <w:r w:rsidR="00012117">
        <w:t>)</w:t>
      </w:r>
      <w:r w:rsidR="00012117">
        <w:tab/>
      </w:r>
      <w:r w:rsidR="00012117">
        <w:rPr>
          <w:rFonts w:eastAsia="SimSun"/>
          <w:lang w:eastAsia="zh-CN"/>
        </w:rPr>
        <w:t xml:space="preserve">set </w:t>
      </w:r>
      <w:r w:rsidR="00012117" w:rsidRPr="009C11FC">
        <w:t xml:space="preserve">the </w:t>
      </w:r>
      <w:r w:rsidR="00012117" w:rsidRPr="0067625F">
        <w:t>Content-Type header, which shall contain "multipart/mixed"</w:t>
      </w:r>
      <w:r w:rsidR="00012117">
        <w:t>;</w:t>
      </w:r>
    </w:p>
    <w:p w14:paraId="56F2E797" w14:textId="77777777" w:rsidR="00012117" w:rsidRDefault="00F71396" w:rsidP="00012117">
      <w:pPr>
        <w:pStyle w:val="B1"/>
      </w:pPr>
      <w:r>
        <w:lastRenderedPageBreak/>
        <w:t>8</w:t>
      </w:r>
      <w:r w:rsidR="00012117">
        <w:t>)</w:t>
      </w:r>
      <w:r w:rsidR="00012117">
        <w:tab/>
      </w:r>
      <w:r w:rsidR="00012117" w:rsidRPr="00CC3E62">
        <w:t xml:space="preserve">include an application/vnd.3gpp.sms MIME body containing the </w:t>
      </w:r>
      <w:r w:rsidR="00012117" w:rsidRPr="009C11FC">
        <w:t>RP-DATA message as defined in 3GPP TS 24.011 [8], including the SMS headers and the SMS user information encoded as specified in 3GPP TS 23.040 [3]</w:t>
      </w:r>
      <w:r w:rsidR="00012117">
        <w:t xml:space="preserve"> as received in the incoming SIP MESSAGE request; and</w:t>
      </w:r>
    </w:p>
    <w:p w14:paraId="3FAB7A60" w14:textId="77777777" w:rsidR="00012117" w:rsidRPr="009C11FC" w:rsidRDefault="00012117" w:rsidP="00012117">
      <w:pPr>
        <w:pStyle w:val="NO"/>
      </w:pPr>
      <w:r w:rsidRPr="009C11FC">
        <w:t>NOTE 1:</w:t>
      </w:r>
      <w:r w:rsidRPr="009C11FC">
        <w:tab/>
        <w:t>The IP-SM-GW will use content transfer encoding of type "binary" for the encoding of the SM in the body of the SIP MESSAGE request.</w:t>
      </w:r>
    </w:p>
    <w:p w14:paraId="30828BA5" w14:textId="77777777" w:rsidR="00012117" w:rsidRDefault="00F71396" w:rsidP="00012117">
      <w:pPr>
        <w:pStyle w:val="B1"/>
      </w:pPr>
      <w:r>
        <w:t>9</w:t>
      </w:r>
      <w:r w:rsidR="00012117">
        <w:t>)</w:t>
      </w:r>
      <w:r w:rsidR="00012117">
        <w:tab/>
        <w:t xml:space="preserve">include 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w:t>
      </w:r>
      <w:r w:rsidR="00012117">
        <w:t>.</w:t>
      </w:r>
    </w:p>
    <w:p w14:paraId="1B33F975" w14:textId="77777777" w:rsidR="00755844" w:rsidRDefault="00755844" w:rsidP="00755844">
      <w:pPr>
        <w:rPr>
          <w:lang w:eastAsia="zh-CN"/>
        </w:rPr>
      </w:pPr>
      <w:r>
        <w:rPr>
          <w:lang w:eastAsia="zh-CN"/>
        </w:rPr>
        <w:t>When the IP-SM-GW</w:t>
      </w:r>
      <w:r w:rsidRPr="00B81036">
        <w:rPr>
          <w:lang w:eastAsia="zh-CN"/>
        </w:rPr>
        <w:t xml:space="preserve"> receives any </w:t>
      </w:r>
      <w:r>
        <w:rPr>
          <w:lang w:eastAsia="zh-CN"/>
        </w:rPr>
        <w:t>4</w:t>
      </w:r>
      <w:r w:rsidRPr="00B81036">
        <w:rPr>
          <w:lang w:eastAsia="zh-CN"/>
        </w:rPr>
        <w:t>xx</w:t>
      </w:r>
      <w:r>
        <w:rPr>
          <w:lang w:eastAsia="zh-CN"/>
        </w:rPr>
        <w:t>,</w:t>
      </w:r>
      <w:r w:rsidRPr="00B81036">
        <w:rPr>
          <w:lang w:eastAsia="zh-CN"/>
        </w:rPr>
        <w:t xml:space="preserve"> </w:t>
      </w:r>
      <w:r>
        <w:rPr>
          <w:lang w:eastAsia="zh-CN"/>
        </w:rPr>
        <w:t>5</w:t>
      </w:r>
      <w:r w:rsidRPr="00B81036">
        <w:rPr>
          <w:lang w:eastAsia="zh-CN"/>
        </w:rPr>
        <w:t>xx</w:t>
      </w:r>
      <w:r>
        <w:rPr>
          <w:lang w:eastAsia="zh-CN"/>
        </w:rPr>
        <w:t>, or 6xx</w:t>
      </w:r>
      <w:r w:rsidRPr="00B81036">
        <w:rPr>
          <w:lang w:eastAsia="zh-CN"/>
        </w:rPr>
        <w:t xml:space="preserve"> response to </w:t>
      </w:r>
      <w:r>
        <w:rPr>
          <w:lang w:eastAsia="zh-CN"/>
        </w:rPr>
        <w:t>a</w:t>
      </w:r>
      <w:r w:rsidRPr="00B81036">
        <w:rPr>
          <w:lang w:eastAsia="zh-CN"/>
        </w:rPr>
        <w:t xml:space="preserve"> </w:t>
      </w:r>
      <w:r>
        <w:rPr>
          <w:lang w:eastAsia="zh-CN"/>
        </w:rPr>
        <w:t>SIP MESSAGE, the IP-SM-GW shall send a SIP MESSAGE with the following information:</w:t>
      </w:r>
    </w:p>
    <w:p w14:paraId="33F5C00B" w14:textId="77777777" w:rsidR="00755844" w:rsidRDefault="00755844" w:rsidP="00755844">
      <w:pPr>
        <w:pStyle w:val="B1"/>
      </w:pPr>
      <w:r>
        <w:t>1</w:t>
      </w:r>
      <w:r w:rsidRPr="009C11FC">
        <w:t>)</w:t>
      </w:r>
      <w:r w:rsidRPr="009C11FC">
        <w:tab/>
      </w:r>
      <w:r>
        <w:t>a</w:t>
      </w:r>
      <w:r w:rsidRPr="009C11FC">
        <w:t xml:space="preserve"> Request-URI, which shall contain </w:t>
      </w:r>
      <w:r>
        <w:t>the</w:t>
      </w:r>
      <w:r w:rsidRPr="009C11FC">
        <w:t xml:space="preserve"> identity as received</w:t>
      </w:r>
      <w:r>
        <w:t xml:space="preserve"> in the P-Asserted-Identity in the related SIP MESSAGE request</w:t>
      </w:r>
      <w:r w:rsidRPr="009C11FC">
        <w:t xml:space="preserve"> </w:t>
      </w:r>
      <w:r w:rsidRPr="00064891">
        <w:t>from</w:t>
      </w:r>
      <w:r w:rsidRPr="009C11FC">
        <w:t xml:space="preserve"> the originating side;</w:t>
      </w:r>
    </w:p>
    <w:p w14:paraId="75D524DC" w14:textId="77777777" w:rsidR="00755844" w:rsidRDefault="00755844" w:rsidP="00755844">
      <w:pPr>
        <w:pStyle w:val="B1"/>
      </w:pPr>
      <w:r>
        <w:t>2)</w:t>
      </w:r>
      <w:r>
        <w:tab/>
        <w:t xml:space="preserve">a </w:t>
      </w:r>
      <w:r w:rsidRPr="00064891">
        <w:t>From</w:t>
      </w:r>
      <w:r>
        <w:t xml:space="preserve"> header field which shall contain the SIP URI of the IP-SM-GW;</w:t>
      </w:r>
    </w:p>
    <w:p w14:paraId="0CF3F4FA" w14:textId="77777777" w:rsidR="00755844" w:rsidRDefault="00755844" w:rsidP="00755844">
      <w:pPr>
        <w:pStyle w:val="B1"/>
      </w:pPr>
      <w:r>
        <w:t>3</w:t>
      </w:r>
      <w:r w:rsidRPr="009C11FC">
        <w:t>)</w:t>
      </w:r>
      <w:r w:rsidRPr="009C11FC">
        <w:tab/>
      </w:r>
      <w:r>
        <w:t>a</w:t>
      </w:r>
      <w:r w:rsidRPr="009C11FC">
        <w:t xml:space="preserve"> P-Asserted-Identity header </w:t>
      </w:r>
      <w:r>
        <w:t xml:space="preserve">field </w:t>
      </w:r>
      <w:r w:rsidRPr="009C11FC">
        <w:t xml:space="preserve">which shall contain the SIP URI of the </w:t>
      </w:r>
      <w:r>
        <w:t>IP-SM-GW</w:t>
      </w:r>
      <w:r w:rsidRPr="009C11FC">
        <w:t>;</w:t>
      </w:r>
    </w:p>
    <w:p w14:paraId="0609C16A" w14:textId="77777777" w:rsidR="00755844" w:rsidRPr="009C11FC" w:rsidRDefault="00755844" w:rsidP="00755844">
      <w:pPr>
        <w:pStyle w:val="B1"/>
      </w:pPr>
      <w:r>
        <w:t>4)</w:t>
      </w:r>
      <w:r>
        <w:tab/>
      </w:r>
      <w:r w:rsidRPr="001741A6">
        <w:t xml:space="preserve">a </w:t>
      </w:r>
      <w:r w:rsidRPr="00693BC6">
        <w:t xml:space="preserve">Feature-Caps header field with a </w:t>
      </w:r>
      <w:r>
        <w:t>"+</w:t>
      </w:r>
      <w:r w:rsidRPr="001741A6">
        <w:t>g.3gpp.smsip-msisdn-less</w:t>
      </w:r>
      <w:r>
        <w:t>"</w:t>
      </w:r>
      <w:r w:rsidRPr="00693BC6">
        <w:t xml:space="preserve"> </w:t>
      </w:r>
      <w:r>
        <w:t>header field parameter;</w:t>
      </w:r>
    </w:p>
    <w:p w14:paraId="3F4DA187" w14:textId="77777777" w:rsidR="00755844" w:rsidRDefault="00755844" w:rsidP="00755844">
      <w:pPr>
        <w:pStyle w:val="B1"/>
      </w:pPr>
      <w:r>
        <w:t>5)</w:t>
      </w:r>
      <w:r>
        <w:tab/>
      </w:r>
      <w:r w:rsidRPr="00145703">
        <w:rPr>
          <w:rFonts w:eastAsia="SimSun"/>
          <w:lang w:eastAsia="zh-CN"/>
        </w:rPr>
        <w:t>a</w:t>
      </w:r>
      <w:r w:rsidRPr="00145703">
        <w:t xml:space="preserve"> Content-Type header as specified in RFC</w:t>
      </w:r>
      <w:r w:rsidRPr="00006CEB">
        <w:rPr>
          <w:lang w:eastAsia="zh-CN"/>
        </w:rPr>
        <w:t> </w:t>
      </w:r>
      <w:r w:rsidRPr="00145703">
        <w:t>5621</w:t>
      </w:r>
      <w:r w:rsidRPr="00006CEB">
        <w:rPr>
          <w:lang w:eastAsia="zh-CN"/>
        </w:rPr>
        <w:t> </w:t>
      </w:r>
      <w:r w:rsidRPr="00145703">
        <w:t>[2</w:t>
      </w:r>
      <w:r>
        <w:t>5</w:t>
      </w:r>
      <w:r w:rsidRPr="00145703">
        <w:t>], which shall</w:t>
      </w:r>
      <w:r w:rsidRPr="0067625F">
        <w:t xml:space="preserve"> contain "multipart/mixed"</w:t>
      </w:r>
      <w:r>
        <w:t>;</w:t>
      </w:r>
    </w:p>
    <w:p w14:paraId="203A7D5B" w14:textId="77777777" w:rsidR="00755844" w:rsidRDefault="00755844" w:rsidP="00755844">
      <w:pPr>
        <w:pStyle w:val="B1"/>
      </w:pPr>
      <w:r>
        <w:t>6)</w:t>
      </w:r>
      <w:r>
        <w:tab/>
      </w:r>
      <w:r w:rsidRPr="00CC3E62">
        <w:t xml:space="preserve">an application/vnd.3gpp.sms MIME body containing the </w:t>
      </w:r>
      <w:r w:rsidRPr="009C11FC">
        <w:t>RP-</w:t>
      </w:r>
      <w:r>
        <w:t>ERROR</w:t>
      </w:r>
      <w:r w:rsidRPr="009C11FC">
        <w:t xml:space="preserve"> message as defined in 3GPP TS 24.011 [8], including the SMS headers and the SMS user information encoded as specified in 3GPP TS 23.040 [3]</w:t>
      </w:r>
      <w:r>
        <w:t xml:space="preserve"> as received in the incoming SIP MESSAGE request; and</w:t>
      </w:r>
    </w:p>
    <w:p w14:paraId="7EE7C035" w14:textId="77777777" w:rsidR="00755844" w:rsidRPr="009C11FC" w:rsidRDefault="00755844" w:rsidP="00755844">
      <w:pPr>
        <w:pStyle w:val="NO"/>
      </w:pPr>
      <w:r w:rsidRPr="009C11FC">
        <w:t>NOTE </w:t>
      </w:r>
      <w:r>
        <w:t>3</w:t>
      </w:r>
      <w:r w:rsidRPr="009C11FC">
        <w:t>:</w:t>
      </w:r>
      <w:r w:rsidRPr="009C11FC">
        <w:tab/>
        <w:t>The IP-SM-GW will use content transfer encoding of type "binary" for the encoding of the SM in the body of the SIP MESSAGE request.</w:t>
      </w:r>
    </w:p>
    <w:p w14:paraId="1BC59B48" w14:textId="77777777" w:rsidR="00755844" w:rsidRDefault="00755844" w:rsidP="00755844">
      <w:pPr>
        <w:pStyle w:val="B1"/>
      </w:pPr>
      <w:r>
        <w:t>7)</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Correlation-ID</w:t>
      </w:r>
      <w:r w:rsidRPr="0067625F">
        <w:t xml:space="preserve">&gt; element </w:t>
      </w:r>
      <w:r>
        <w:t>and a single &lt;Delivery-Outcome&gt; element set to "SMDeliveryFailure" as defined in annex C.1.3.</w:t>
      </w:r>
    </w:p>
    <w:p w14:paraId="06E2CD89" w14:textId="77777777" w:rsidR="00012117" w:rsidRPr="009C11FC" w:rsidRDefault="00012117" w:rsidP="00D7671F">
      <w:pPr>
        <w:pStyle w:val="Rubrik5"/>
      </w:pPr>
      <w:bookmarkStart w:id="109" w:name="_Toc533146233"/>
      <w:bookmarkStart w:id="110" w:name="_Toc123578151"/>
      <w:r w:rsidRPr="00412C74">
        <w:t>5.3.3.5.4</w:t>
      </w:r>
      <w:r w:rsidRPr="00412C74">
        <w:tab/>
        <w:t xml:space="preserve">Delivering a </w:t>
      </w:r>
      <w:r>
        <w:t xml:space="preserve">delivery </w:t>
      </w:r>
      <w:r w:rsidRPr="00412C74">
        <w:t>report in a SIP MESSAGE request</w:t>
      </w:r>
      <w:bookmarkEnd w:id="109"/>
      <w:bookmarkEnd w:id="110"/>
    </w:p>
    <w:p w14:paraId="45F3B2F9" w14:textId="77777777" w:rsidR="00012117" w:rsidRPr="009C11FC" w:rsidRDefault="00012117" w:rsidP="00012117">
      <w:r w:rsidRPr="009C11FC">
        <w:t xml:space="preserve">If a </w:t>
      </w:r>
      <w:r>
        <w:t xml:space="preserve">deliver report </w:t>
      </w:r>
      <w:r w:rsidRPr="009C11FC">
        <w:t>contained in a SIP MESSAGE</w:t>
      </w:r>
      <w:r>
        <w:t xml:space="preserve"> request</w:t>
      </w:r>
      <w:r w:rsidRPr="009C11FC">
        <w:t xml:space="preserve"> is received </w:t>
      </w:r>
      <w:r>
        <w:t xml:space="preserve">that has been sent by </w:t>
      </w:r>
      <w:r w:rsidRPr="009C11FC">
        <w:t xml:space="preserve">the </w:t>
      </w:r>
      <w:r>
        <w:t>terminating</w:t>
      </w:r>
      <w:r w:rsidRPr="009C11FC">
        <w:t xml:space="preserve"> side IP-SM-GW</w:t>
      </w:r>
      <w:r>
        <w:t xml:space="preserve"> as specified in </w:t>
      </w:r>
      <w:r w:rsidR="008B4789">
        <w:t>clause</w:t>
      </w:r>
      <w:r w:rsidR="00DA5864">
        <w:t> </w:t>
      </w:r>
      <w:r>
        <w:t>5.3.3.5.2</w:t>
      </w:r>
      <w:r w:rsidR="00755844">
        <w:t xml:space="preserve"> and the IP-SM-GW decides to send a status report to the SM-over-IP-sender as specified in 3GPP TS 23.</w:t>
      </w:r>
      <w:r w:rsidR="00755844" w:rsidRPr="009C11FC">
        <w:t>0</w:t>
      </w:r>
      <w:r w:rsidR="00755844">
        <w:t>40 [3]</w:t>
      </w:r>
      <w:r w:rsidRPr="009C11FC">
        <w:t>, the IP-SM-GW shall send a SIP MESSAG</w:t>
      </w:r>
      <w:r>
        <w:t>E</w:t>
      </w:r>
      <w:r w:rsidRPr="009C11FC">
        <w:t xml:space="preserve"> request with the following information:</w:t>
      </w:r>
    </w:p>
    <w:p w14:paraId="3125C8C2" w14:textId="77777777" w:rsidR="00012117" w:rsidRPr="009C11FC" w:rsidRDefault="00012117" w:rsidP="00012117">
      <w:pPr>
        <w:pStyle w:val="B1"/>
      </w:pPr>
      <w:r>
        <w:t>1</w:t>
      </w:r>
      <w:r w:rsidRPr="009C11FC">
        <w:t>)</w:t>
      </w:r>
      <w:r w:rsidRPr="009C11FC">
        <w:tab/>
        <w:t>the Request-URI, which shall contain a public user identity as received</w:t>
      </w:r>
      <w:r>
        <w:t xml:space="preserve"> in the related SIP MESSAGE request</w:t>
      </w:r>
      <w:r w:rsidRPr="009C11FC">
        <w:t>;</w:t>
      </w:r>
    </w:p>
    <w:p w14:paraId="11938D33" w14:textId="77777777" w:rsidR="00012117" w:rsidRPr="009C11FC" w:rsidRDefault="00012117" w:rsidP="00012117">
      <w:pPr>
        <w:pStyle w:val="B1"/>
      </w:pPr>
      <w:r>
        <w:t>2</w:t>
      </w:r>
      <w:r w:rsidRPr="009C11FC">
        <w:t>)</w:t>
      </w:r>
      <w:r w:rsidRPr="009C11FC">
        <w:tab/>
        <w:t>the Accept-Contact header</w:t>
      </w:r>
      <w:r>
        <w:t xml:space="preserve"> field</w:t>
      </w:r>
      <w:r w:rsidRPr="009C11FC">
        <w:t>, which shall contain a "+</w:t>
      </w:r>
      <w:r>
        <w:t>g.3gpp.smsip-msisdn-less</w:t>
      </w:r>
      <w:r w:rsidRPr="009C11FC">
        <w:t xml:space="preserve">" </w:t>
      </w:r>
      <w:r>
        <w:t>media feature tag</w:t>
      </w:r>
      <w:r w:rsidRPr="009C11FC">
        <w:t xml:space="preserve"> and the "explicit" and "require" tags according to RFC 3841 [17];</w:t>
      </w:r>
    </w:p>
    <w:p w14:paraId="649CA562" w14:textId="77777777" w:rsidR="00012117" w:rsidRDefault="00012117" w:rsidP="00012117">
      <w:pPr>
        <w:pStyle w:val="B1"/>
      </w:pPr>
      <w:r>
        <w:t>3</w:t>
      </w:r>
      <w:r w:rsidRPr="009C11FC">
        <w:t>)</w:t>
      </w:r>
      <w:r w:rsidRPr="009C11FC">
        <w:tab/>
        <w:t>the Request-Disposition header</w:t>
      </w:r>
      <w:r>
        <w:t xml:space="preserve"> field</w:t>
      </w:r>
      <w:r w:rsidRPr="009C11FC">
        <w:t xml:space="preserve"> which shall contain the "no-fork" directive;</w:t>
      </w:r>
    </w:p>
    <w:p w14:paraId="688181DB" w14:textId="77777777" w:rsidR="00012117" w:rsidRDefault="00012117" w:rsidP="00012117">
      <w:pPr>
        <w:pStyle w:val="B1"/>
      </w:pPr>
      <w:r>
        <w:t>4)</w:t>
      </w:r>
      <w:r>
        <w:tab/>
        <w:t xml:space="preserve">the </w:t>
      </w:r>
      <w:r w:rsidRPr="00412C74">
        <w:t>From</w:t>
      </w:r>
      <w:r>
        <w:t xml:space="preserve"> header field which shall contain the content of the P-Asserted-Identity header field</w:t>
      </w:r>
    </w:p>
    <w:p w14:paraId="4B5FA5EB" w14:textId="77777777" w:rsidR="00012117" w:rsidRPr="009C11FC" w:rsidRDefault="00012117" w:rsidP="00012117">
      <w:pPr>
        <w:pStyle w:val="B1"/>
      </w:pPr>
      <w:r>
        <w:t>5</w:t>
      </w:r>
      <w:r w:rsidRPr="009C11FC">
        <w:t>)</w:t>
      </w:r>
      <w:r w:rsidRPr="009C11FC">
        <w:tab/>
        <w:t>the P-Asserted-Identity header</w:t>
      </w:r>
      <w:r>
        <w:t xml:space="preserve"> field</w:t>
      </w:r>
      <w:r w:rsidRPr="009C11FC">
        <w:t xml:space="preserve"> which shall contain the SIP URI of the </w:t>
      </w:r>
      <w:r>
        <w:t>IP-SM-GW</w:t>
      </w:r>
      <w:r w:rsidRPr="009C11FC">
        <w:t>;</w:t>
      </w:r>
    </w:p>
    <w:p w14:paraId="2F6D0FC6" w14:textId="77777777" w:rsidR="00F71396" w:rsidRDefault="00012117" w:rsidP="00F71396">
      <w:pPr>
        <w:pStyle w:val="B1"/>
      </w:pPr>
      <w:r>
        <w:t>6</w:t>
      </w:r>
      <w:r w:rsidRPr="009C11FC">
        <w:t>)</w:t>
      </w:r>
      <w:r w:rsidRPr="009C11FC">
        <w:tab/>
      </w:r>
      <w:r w:rsidRPr="0067625F">
        <w:t>the Content-Type header, which shall contain "multipart/mixed";</w:t>
      </w:r>
    </w:p>
    <w:p w14:paraId="0602EBE3" w14:textId="77777777" w:rsidR="00012117" w:rsidRDefault="00F71396" w:rsidP="00F71396">
      <w:pPr>
        <w:pStyle w:val="B1"/>
      </w:pPr>
      <w:r>
        <w:rPr>
          <w:rFonts w:eastAsia="SimSun"/>
          <w:lang w:eastAsia="zh-CN"/>
        </w:rPr>
        <w:t>7)</w:t>
      </w:r>
      <w:r>
        <w:rPr>
          <w:rFonts w:eastAsia="SimSun"/>
          <w:lang w:eastAsia="zh-CN"/>
        </w:rPr>
        <w:tab/>
        <w:t xml:space="preserve">include a </w:t>
      </w:r>
      <w:r w:rsidRPr="00693BC6">
        <w:t xml:space="preserve">Feature-Caps header field with a </w:t>
      </w:r>
      <w:r>
        <w:t>"+</w:t>
      </w:r>
      <w:r w:rsidRPr="00B81036">
        <w:rPr>
          <w:rFonts w:eastAsia="SimSun"/>
          <w:lang w:eastAsia="zh-CN"/>
        </w:rPr>
        <w:t>g.3gpp.</w:t>
      </w:r>
      <w:r>
        <w:rPr>
          <w:rFonts w:eastAsia="SimSun"/>
          <w:lang w:eastAsia="zh-CN"/>
        </w:rPr>
        <w:t>smsip-msisdn-less</w:t>
      </w:r>
      <w:r>
        <w:t>"</w:t>
      </w:r>
      <w:r w:rsidRPr="00693BC6">
        <w:t xml:space="preserve"> </w:t>
      </w:r>
      <w:r>
        <w:t>header field parameter;</w:t>
      </w:r>
    </w:p>
    <w:p w14:paraId="3920057C" w14:textId="77777777" w:rsidR="00012117" w:rsidRDefault="00F71396" w:rsidP="00012117">
      <w:pPr>
        <w:pStyle w:val="B1"/>
      </w:pPr>
      <w:r>
        <w:t>8</w:t>
      </w:r>
      <w:r w:rsidR="00012117">
        <w:t>)</w:t>
      </w:r>
      <w:r w:rsidR="00012117">
        <w:tab/>
        <w:t>construct an SMS-STATUS-REPORT based on the received SMS-DELIVER-REPORT;</w:t>
      </w:r>
    </w:p>
    <w:p w14:paraId="1C7F2B5C" w14:textId="77777777" w:rsidR="00012117" w:rsidRDefault="00F71396" w:rsidP="00012117">
      <w:pPr>
        <w:pStyle w:val="B1"/>
      </w:pPr>
      <w:r>
        <w:t>9</w:t>
      </w:r>
      <w:r w:rsidR="00012117">
        <w:t>)</w:t>
      </w:r>
      <w:r w:rsidR="00012117">
        <w:tab/>
        <w:t xml:space="preserve">an </w:t>
      </w:r>
      <w:r w:rsidR="00012117" w:rsidRPr="0067625F">
        <w:t xml:space="preserve">application/vnd.3gpp.sms+xml MIME body as described in </w:t>
      </w:r>
      <w:r w:rsidR="008B4789">
        <w:t>clause</w:t>
      </w:r>
      <w:r w:rsidR="00012117" w:rsidRPr="0067625F">
        <w:t xml:space="preserve"> D.1 with a Content-Disposition header field set to "render" and with "handling" header field parameter set to "optional". The XML document shall contain a single &lt;</w:t>
      </w:r>
      <w:r w:rsidR="00012117">
        <w:t>From</w:t>
      </w:r>
      <w:r w:rsidR="00012117" w:rsidRPr="0067625F">
        <w:t xml:space="preserve">&gt; element which contains the URI of the </w:t>
      </w:r>
      <w:r w:rsidR="00012117">
        <w:t>sender</w:t>
      </w:r>
      <w:r w:rsidR="00012117" w:rsidRPr="0067625F">
        <w:t xml:space="preserve"> of the short message; and</w:t>
      </w:r>
    </w:p>
    <w:p w14:paraId="55AF1C92" w14:textId="77777777" w:rsidR="00012117" w:rsidRDefault="00F71396" w:rsidP="00012117">
      <w:pPr>
        <w:pStyle w:val="B1"/>
      </w:pPr>
      <w:r>
        <w:lastRenderedPageBreak/>
        <w:t>10</w:t>
      </w:r>
      <w:r w:rsidR="00012117" w:rsidRPr="009C11FC">
        <w:t>)</w:t>
      </w:r>
      <w:r w:rsidR="00012117" w:rsidRPr="009C11FC">
        <w:tab/>
      </w:r>
      <w:r w:rsidR="00012117">
        <w:t xml:space="preserve">include an </w:t>
      </w:r>
      <w:r w:rsidR="00012117" w:rsidRPr="0067625F">
        <w:t xml:space="preserve">application/vnd.3gpp.sms MIME body containing the RP-DATA </w:t>
      </w:r>
      <w:r w:rsidR="00012117" w:rsidRPr="000968E1">
        <w:t>message as defined in 3GPP TS 24.011 [8], including the SMS headers and the SMS user</w:t>
      </w:r>
      <w:r w:rsidR="00012117" w:rsidRPr="009C11FC">
        <w:t xml:space="preserve"> information encoded as specified in 3GPP TS 23.040 [3]</w:t>
      </w:r>
      <w:r w:rsidR="00012117">
        <w:t xml:space="preserve"> as received in the related SIP MESSAGE request.</w:t>
      </w:r>
    </w:p>
    <w:p w14:paraId="39E7F710" w14:textId="77777777" w:rsidR="00012117" w:rsidRPr="009C11FC" w:rsidRDefault="00DA5864" w:rsidP="00012117">
      <w:pPr>
        <w:pStyle w:val="NO"/>
      </w:pPr>
      <w:r>
        <w:t>NOTE</w:t>
      </w:r>
      <w:r w:rsidR="00F877FA" w:rsidRPr="00AF25BD">
        <w:t> </w:t>
      </w:r>
      <w:r w:rsidR="00F877FA">
        <w:t>1</w:t>
      </w:r>
      <w:r w:rsidR="00012117" w:rsidRPr="009C11FC">
        <w:t>:</w:t>
      </w:r>
      <w:r w:rsidR="00012117" w:rsidRPr="009C11FC">
        <w:tab/>
        <w:t>The IP-SM-GW will use content transfer encoding of type "binary" for the encoding of the SM in the body of the SIP MESSAGE request.</w:t>
      </w:r>
    </w:p>
    <w:p w14:paraId="12FDFB7B" w14:textId="77777777" w:rsidR="00F877FA" w:rsidRDefault="00F877FA" w:rsidP="00F877FA">
      <w:r w:rsidRPr="009C11FC">
        <w:t xml:space="preserve">If a </w:t>
      </w:r>
      <w:r>
        <w:t xml:space="preserve">delivery report indicating no success </w:t>
      </w:r>
      <w:r w:rsidRPr="009C11FC">
        <w:t>contained in a SIP MESSAGE</w:t>
      </w:r>
      <w:r>
        <w:t xml:space="preserve"> request</w:t>
      </w:r>
      <w:r w:rsidRPr="009C11FC">
        <w:t xml:space="preserve"> is received </w:t>
      </w:r>
      <w:r>
        <w:t xml:space="preserve">that has been sent by </w:t>
      </w:r>
      <w:r w:rsidRPr="009C11FC">
        <w:t xml:space="preserve">the </w:t>
      </w:r>
      <w:r>
        <w:t>terminating</w:t>
      </w:r>
      <w:r w:rsidRPr="009C11FC">
        <w:t xml:space="preserve"> side IP-SM-GW, the IP-SM-GW </w:t>
      </w:r>
      <w:r>
        <w:t xml:space="preserve">shall: </w:t>
      </w:r>
    </w:p>
    <w:p w14:paraId="34A548EB" w14:textId="77777777" w:rsidR="00F877FA" w:rsidRDefault="00F877FA" w:rsidP="00F877FA">
      <w:pPr>
        <w:pStyle w:val="B1"/>
      </w:pPr>
      <w:r>
        <w:t>1</w:t>
      </w:r>
      <w:r w:rsidRPr="00AF25BD">
        <w:t>)</w:t>
      </w:r>
      <w:r w:rsidRPr="00AF25BD">
        <w:tab/>
        <w:t>extract the received payload</w:t>
      </w:r>
      <w:r>
        <w:t xml:space="preserve"> from the </w:t>
      </w:r>
      <w:r w:rsidRPr="00AF25BD">
        <w:t>"vnd.3gpp.sms" payload;</w:t>
      </w:r>
      <w:r>
        <w:t xml:space="preserve"> and</w:t>
      </w:r>
    </w:p>
    <w:p w14:paraId="43EB31CB" w14:textId="77777777" w:rsidR="00F877FA" w:rsidRPr="00AF25BD" w:rsidRDefault="00F877FA" w:rsidP="00F877FA">
      <w:pPr>
        <w:pStyle w:val="B1"/>
      </w:pPr>
      <w:r>
        <w:t>2)</w:t>
      </w:r>
      <w:r>
        <w:tab/>
        <w:t>extract the received payload from the "</w:t>
      </w:r>
      <w:r w:rsidRPr="00CC3E62">
        <w:t>vnd.3gpp.sms</w:t>
      </w:r>
      <w:r>
        <w:t>+xml" payload;</w:t>
      </w:r>
    </w:p>
    <w:p w14:paraId="30E20B18" w14:textId="77777777" w:rsidR="00F877FA" w:rsidRDefault="00F877FA" w:rsidP="00F877FA">
      <w:r>
        <w:t xml:space="preserve">The IP-SM-GW will update the SC with the appropriate message as defined in </w:t>
      </w:r>
      <w:r w:rsidRPr="00AF25BD">
        <w:t>3GPP TS 29.002 </w:t>
      </w:r>
      <w:r>
        <w:t>[11].</w:t>
      </w:r>
      <w:r w:rsidR="00387402">
        <w:t xml:space="preserve"> The IP-SM-GW shall treat an unknown value in the &lt;Delivery-Outcome&gt; element as it treats the value "SMDeliveryFailure".</w:t>
      </w:r>
    </w:p>
    <w:p w14:paraId="6AD06318" w14:textId="77777777" w:rsidR="00F877FA" w:rsidRDefault="00F877FA" w:rsidP="00F877FA">
      <w:pPr>
        <w:pStyle w:val="NO"/>
      </w:pPr>
      <w:r>
        <w:t>NOTE</w:t>
      </w:r>
      <w:r w:rsidRPr="00AF25BD">
        <w:t> </w:t>
      </w:r>
      <w:r>
        <w:t>2</w:t>
      </w:r>
      <w:r w:rsidRPr="009C11FC">
        <w:t>:</w:t>
      </w:r>
      <w:r w:rsidRPr="009C11FC">
        <w:tab/>
        <w:t xml:space="preserve">The IP-SM-GW will </w:t>
      </w:r>
      <w:r>
        <w:t>send a MO_FORWARD_SM to the SC.</w:t>
      </w:r>
    </w:p>
    <w:p w14:paraId="57768594" w14:textId="77777777" w:rsidR="00012117" w:rsidRPr="009C11FC" w:rsidRDefault="00012117" w:rsidP="00D7671F">
      <w:pPr>
        <w:pStyle w:val="Rubrik5"/>
      </w:pPr>
      <w:bookmarkStart w:id="111" w:name="_Toc533146234"/>
      <w:bookmarkStart w:id="112" w:name="_Toc123578152"/>
      <w:r w:rsidRPr="009C11FC">
        <w:t>5.3.3.</w:t>
      </w:r>
      <w:r>
        <w:t>5.5</w:t>
      </w:r>
      <w:r w:rsidRPr="009C11FC">
        <w:tab/>
      </w:r>
      <w:r>
        <w:t>Delivering</w:t>
      </w:r>
      <w:r w:rsidRPr="009C11FC">
        <w:t xml:space="preserve"> a </w:t>
      </w:r>
      <w:r>
        <w:t>submit</w:t>
      </w:r>
      <w:r w:rsidRPr="009C11FC">
        <w:t xml:space="preserve"> report in a SIP MESSAGE request</w:t>
      </w:r>
      <w:bookmarkEnd w:id="111"/>
      <w:bookmarkEnd w:id="112"/>
    </w:p>
    <w:p w14:paraId="78EF7453" w14:textId="77777777" w:rsidR="002B5402" w:rsidRDefault="002B5402" w:rsidP="002B5402">
      <w:pPr>
        <w:rPr>
          <w:lang w:eastAsia="zh-CN"/>
        </w:rPr>
      </w:pPr>
      <w:r>
        <w:rPr>
          <w:lang w:eastAsia="zh-CN"/>
        </w:rPr>
        <w:t xml:space="preserve">The IP-SM-GW may support sending of SM submit report. When the IP-SM-GW sends a SM submit report, the IP-SM-GW shall support the procedures as specified in </w:t>
      </w:r>
      <w:r w:rsidR="008B4789">
        <w:rPr>
          <w:lang w:eastAsia="zh-CN"/>
        </w:rPr>
        <w:t>clause</w:t>
      </w:r>
      <w:r>
        <w:rPr>
          <w:lang w:eastAsia="zh-CN"/>
        </w:rPr>
        <w:t xml:space="preserve"> 5.3.3.4.3 starting with item a.</w:t>
      </w:r>
    </w:p>
    <w:p w14:paraId="154E9422" w14:textId="77777777" w:rsidR="00012117" w:rsidRPr="00AF25BD" w:rsidRDefault="00012117" w:rsidP="00D7671F">
      <w:pPr>
        <w:pStyle w:val="Rubrik5"/>
      </w:pPr>
      <w:bookmarkStart w:id="113" w:name="_Toc533146235"/>
      <w:bookmarkStart w:id="114" w:name="_Toc123578153"/>
      <w:r w:rsidRPr="00AF25BD">
        <w:t>5.3.3.</w:t>
      </w:r>
      <w:r>
        <w:t>5.6</w:t>
      </w:r>
      <w:r w:rsidRPr="00AF25BD">
        <w:tab/>
      </w:r>
      <w:r>
        <w:t>Procedures for receiving a SIP MESSAGE request from an IP-SM-GW</w:t>
      </w:r>
      <w:bookmarkEnd w:id="113"/>
      <w:bookmarkEnd w:id="114"/>
    </w:p>
    <w:p w14:paraId="0295991F" w14:textId="77777777" w:rsidR="00012117" w:rsidRPr="009C11FC" w:rsidRDefault="00012117" w:rsidP="00012117">
      <w:pPr>
        <w:rPr>
          <w:rFonts w:eastAsia="SimSun" w:hint="eastAsia"/>
          <w:lang w:eastAsia="zh-CN"/>
        </w:rPr>
      </w:pPr>
      <w:r w:rsidRPr="009C11FC">
        <w:t xml:space="preserve">If a SIP MESSAGE request is received from </w:t>
      </w:r>
      <w:r>
        <w:t xml:space="preserve">another IP-SM-GW containing </w:t>
      </w:r>
      <w:r w:rsidRPr="009C11FC">
        <w:t xml:space="preserve">a"vnd.3gpp.sms" </w:t>
      </w:r>
      <w:r>
        <w:t>MIME body</w:t>
      </w:r>
      <w:r w:rsidRPr="009C11FC">
        <w:rPr>
          <w:rFonts w:eastAsia="SimSun"/>
          <w:lang w:eastAsia="zh-CN"/>
        </w:rPr>
        <w:t>;</w:t>
      </w:r>
      <w:r w:rsidRPr="009C11FC">
        <w:rPr>
          <w:rFonts w:eastAsia="SimSun" w:hint="eastAsia"/>
          <w:lang w:eastAsia="zh-CN"/>
        </w:rPr>
        <w:t xml:space="preserve"> </w:t>
      </w:r>
      <w:r>
        <w:rPr>
          <w:rFonts w:eastAsia="SimSun"/>
          <w:lang w:eastAsia="zh-CN"/>
        </w:rPr>
        <w:t xml:space="preserve">then </w:t>
      </w:r>
      <w:r w:rsidRPr="009C11FC">
        <w:t>the IP-SM-GW shall:</w:t>
      </w:r>
    </w:p>
    <w:p w14:paraId="401FF9A7" w14:textId="77777777" w:rsidR="00012117" w:rsidRDefault="00012117" w:rsidP="00012117">
      <w:pPr>
        <w:pStyle w:val="NO"/>
      </w:pPr>
      <w:r>
        <w:t>N</w:t>
      </w:r>
      <w:r w:rsidR="00DA5864">
        <w:t>OTE</w:t>
      </w:r>
      <w:r>
        <w:t> 1:</w:t>
      </w:r>
      <w:r>
        <w:tab/>
        <w:t>It is configuration specific how the IP-SM-GW finds out that a SIP MESSAGE request is received from another IP-SM-GW</w:t>
      </w:r>
    </w:p>
    <w:p w14:paraId="25B948C6" w14:textId="77777777" w:rsidR="00012117" w:rsidRPr="0026305B" w:rsidRDefault="00012117" w:rsidP="00012117">
      <w:pPr>
        <w:pStyle w:val="B1"/>
        <w:rPr>
          <w:lang w:val="en-US"/>
        </w:rPr>
      </w:pPr>
      <w:r>
        <w:rPr>
          <w:lang w:val="en-US"/>
        </w:rPr>
        <w:t>1)</w:t>
      </w:r>
      <w:r>
        <w:rPr>
          <w:lang w:val="en-US"/>
        </w:rPr>
        <w:tab/>
      </w:r>
      <w:r w:rsidRPr="0026305B">
        <w:rPr>
          <w:lang w:val="en-US"/>
        </w:rPr>
        <w:t xml:space="preserve">send a SIP 202 </w:t>
      </w:r>
      <w:r>
        <w:rPr>
          <w:lang w:val="en-US"/>
        </w:rPr>
        <w:t>(</w:t>
      </w:r>
      <w:r w:rsidRPr="0026305B">
        <w:rPr>
          <w:lang w:val="en-US"/>
        </w:rPr>
        <w:t>Accepted</w:t>
      </w:r>
      <w:r>
        <w:rPr>
          <w:lang w:val="en-US"/>
        </w:rPr>
        <w:t xml:space="preserve">) response </w:t>
      </w:r>
      <w:r w:rsidRPr="009C11FC">
        <w:t>according to RFC 3428 [14]</w:t>
      </w:r>
      <w:r w:rsidRPr="0026305B">
        <w:rPr>
          <w:lang w:val="en-US"/>
        </w:rPr>
        <w:t>;</w:t>
      </w:r>
    </w:p>
    <w:p w14:paraId="50299AE3" w14:textId="77777777" w:rsidR="00012117" w:rsidRPr="0026305B" w:rsidRDefault="00012117" w:rsidP="00012117">
      <w:pPr>
        <w:pStyle w:val="B1"/>
        <w:rPr>
          <w:lang w:val="en-US"/>
        </w:rPr>
      </w:pPr>
      <w:r>
        <w:rPr>
          <w:lang w:val="en-US"/>
        </w:rPr>
        <w:t>2)</w:t>
      </w:r>
      <w:r>
        <w:rPr>
          <w:lang w:val="en-US"/>
        </w:rPr>
        <w:tab/>
      </w:r>
      <w:r w:rsidRPr="0026305B">
        <w:rPr>
          <w:lang w:val="en-US"/>
        </w:rPr>
        <w:t xml:space="preserve">save the SIP URI of the </w:t>
      </w:r>
      <w:r>
        <w:rPr>
          <w:lang w:val="en-US"/>
        </w:rPr>
        <w:t>sending</w:t>
      </w:r>
      <w:r w:rsidRPr="0026305B">
        <w:rPr>
          <w:lang w:val="en-US"/>
        </w:rPr>
        <w:t xml:space="preserve"> </w:t>
      </w:r>
      <w:r>
        <w:rPr>
          <w:lang w:val="en-US"/>
        </w:rPr>
        <w:t>IP-SM</w:t>
      </w:r>
      <w:r w:rsidRPr="0026305B">
        <w:rPr>
          <w:lang w:val="en-US"/>
        </w:rPr>
        <w:t>-GW, contained in the P-Asserted-Identity header</w:t>
      </w:r>
      <w:r>
        <w:rPr>
          <w:lang w:val="en-US"/>
        </w:rPr>
        <w:t xml:space="preserve"> field</w:t>
      </w:r>
      <w:r w:rsidRPr="0026305B">
        <w:rPr>
          <w:lang w:val="en-US"/>
        </w:rPr>
        <w:t xml:space="preserve"> of the received SIP MESSAGE</w:t>
      </w:r>
      <w:r>
        <w:rPr>
          <w:lang w:val="en-US"/>
        </w:rPr>
        <w:t xml:space="preserve"> request; and</w:t>
      </w:r>
    </w:p>
    <w:p w14:paraId="6727D0D4" w14:textId="77777777" w:rsidR="00012117" w:rsidRPr="0026305B" w:rsidRDefault="00012117" w:rsidP="00012117">
      <w:pPr>
        <w:pStyle w:val="B1"/>
        <w:rPr>
          <w:lang w:val="en-US"/>
        </w:rPr>
      </w:pPr>
      <w:r>
        <w:rPr>
          <w:lang w:val="en-US"/>
        </w:rPr>
        <w:t>3)</w:t>
      </w:r>
      <w:r>
        <w:rPr>
          <w:lang w:val="en-US"/>
        </w:rPr>
        <w:tab/>
      </w:r>
      <w:r w:rsidRPr="0026305B">
        <w:rPr>
          <w:lang w:val="en-US"/>
        </w:rPr>
        <w:t xml:space="preserve">deliver the </w:t>
      </w:r>
      <w:r>
        <w:rPr>
          <w:lang w:val="en-US"/>
        </w:rPr>
        <w:t>received content</w:t>
      </w:r>
      <w:r w:rsidRPr="0026305B">
        <w:rPr>
          <w:lang w:val="en-US"/>
        </w:rPr>
        <w:t xml:space="preserve"> to the </w:t>
      </w:r>
      <w:r>
        <w:rPr>
          <w:lang w:val="en-US"/>
        </w:rPr>
        <w:t>SM-over-IP-</w:t>
      </w:r>
      <w:r w:rsidRPr="0026305B">
        <w:rPr>
          <w:lang w:val="en-US"/>
        </w:rPr>
        <w:t xml:space="preserve">receiver as described in </w:t>
      </w:r>
      <w:r w:rsidR="008B4789">
        <w:rPr>
          <w:lang w:val="en-US"/>
        </w:rPr>
        <w:t>clause</w:t>
      </w:r>
      <w:r w:rsidR="00DA5864">
        <w:rPr>
          <w:lang w:val="en-US"/>
        </w:rPr>
        <w:t> </w:t>
      </w:r>
      <w:r>
        <w:rPr>
          <w:lang w:val="en-US"/>
        </w:rPr>
        <w:t xml:space="preserve">5.3.3.5.3 or SM-over-IP-sender as described in </w:t>
      </w:r>
      <w:r w:rsidR="008B4789">
        <w:rPr>
          <w:lang w:val="en-US"/>
        </w:rPr>
        <w:t>clause</w:t>
      </w:r>
      <w:r w:rsidR="00DA5864">
        <w:rPr>
          <w:lang w:val="en-US"/>
        </w:rPr>
        <w:t> </w:t>
      </w:r>
      <w:r>
        <w:rPr>
          <w:lang w:val="en-US"/>
        </w:rPr>
        <w:t>5.3.3.5.4</w:t>
      </w:r>
    </w:p>
    <w:p w14:paraId="7D833119" w14:textId="77777777" w:rsidR="00387402" w:rsidRDefault="00387402" w:rsidP="00387402">
      <w:pPr>
        <w:rPr>
          <w:lang w:eastAsia="zh-CN"/>
        </w:rPr>
      </w:pPr>
      <w:r w:rsidRPr="009C11FC">
        <w:t xml:space="preserve">If the </w:t>
      </w:r>
      <w:r w:rsidRPr="009C11FC">
        <w:rPr>
          <w:lang w:eastAsia="zh-CN"/>
        </w:rPr>
        <w:t>IP-SM-GW cannot deliver the short message in a SIP MESSAGE</w:t>
      </w:r>
      <w:r>
        <w:rPr>
          <w:lang w:eastAsia="zh-CN"/>
        </w:rPr>
        <w:t xml:space="preserve"> request </w:t>
      </w:r>
      <w:r w:rsidRPr="009C11FC">
        <w:rPr>
          <w:lang w:eastAsia="zh-CN"/>
        </w:rPr>
        <w:t xml:space="preserve">then the IP-SM-GW </w:t>
      </w:r>
      <w:r>
        <w:rPr>
          <w:lang w:eastAsia="zh-CN"/>
        </w:rPr>
        <w:t>shall</w:t>
      </w:r>
      <w:r w:rsidRPr="009C11FC">
        <w:rPr>
          <w:lang w:eastAsia="zh-CN"/>
        </w:rPr>
        <w:t xml:space="preserve"> send a delivery report encapsulated in a SIP MESSAGE</w:t>
      </w:r>
      <w:r>
        <w:rPr>
          <w:lang w:eastAsia="zh-CN"/>
        </w:rPr>
        <w:t xml:space="preserve"> request</w:t>
      </w:r>
      <w:r w:rsidRPr="009C11FC">
        <w:rPr>
          <w:lang w:eastAsia="zh-CN"/>
        </w:rPr>
        <w:t xml:space="preserve"> to the originating side</w:t>
      </w:r>
      <w:r>
        <w:t xml:space="preserve"> with the following information:</w:t>
      </w:r>
    </w:p>
    <w:p w14:paraId="2CFF955A" w14:textId="77777777" w:rsidR="00387402" w:rsidRDefault="00387402" w:rsidP="00387402">
      <w:pPr>
        <w:pStyle w:val="B1"/>
      </w:pPr>
      <w:r>
        <w:t>1</w:t>
      </w:r>
      <w:r w:rsidRPr="009C11FC">
        <w:t>)</w:t>
      </w:r>
      <w:r w:rsidRPr="009C11FC">
        <w:tab/>
      </w:r>
      <w:r>
        <w:t>a</w:t>
      </w:r>
      <w:r w:rsidRPr="009C11FC">
        <w:t xml:space="preserve"> Request-URI, which shall contain </w:t>
      </w:r>
      <w:r>
        <w:t>the</w:t>
      </w:r>
      <w:r w:rsidRPr="009C11FC">
        <w:t xml:space="preserve"> identity as received</w:t>
      </w:r>
      <w:r>
        <w:t xml:space="preserve"> in the P-Asserted-Identity in the related SIP MESSAGE request</w:t>
      </w:r>
      <w:r w:rsidRPr="009C11FC">
        <w:t xml:space="preserve"> </w:t>
      </w:r>
      <w:r w:rsidRPr="00064891">
        <w:t>from</w:t>
      </w:r>
      <w:r w:rsidRPr="009C11FC">
        <w:t xml:space="preserve"> the originating side;</w:t>
      </w:r>
    </w:p>
    <w:p w14:paraId="64116E8B" w14:textId="77777777" w:rsidR="00387402" w:rsidRDefault="00387402" w:rsidP="00387402">
      <w:pPr>
        <w:pStyle w:val="B1"/>
      </w:pPr>
      <w:r>
        <w:t>2)</w:t>
      </w:r>
      <w:r>
        <w:tab/>
        <w:t xml:space="preserve">a </w:t>
      </w:r>
      <w:r w:rsidRPr="00064891">
        <w:t>From</w:t>
      </w:r>
      <w:r>
        <w:t xml:space="preserve"> header field which shall contain the SIP URI of the IP-SM-GW;</w:t>
      </w:r>
    </w:p>
    <w:p w14:paraId="0BCAA3F7" w14:textId="77777777" w:rsidR="00387402" w:rsidRDefault="00387402" w:rsidP="00387402">
      <w:pPr>
        <w:pStyle w:val="B1"/>
      </w:pPr>
      <w:r>
        <w:t>3</w:t>
      </w:r>
      <w:r w:rsidRPr="009C11FC">
        <w:t>)</w:t>
      </w:r>
      <w:r w:rsidRPr="009C11FC">
        <w:tab/>
      </w:r>
      <w:r>
        <w:t>a</w:t>
      </w:r>
      <w:r w:rsidRPr="009C11FC">
        <w:t xml:space="preserve"> P-Asserted-Identity header </w:t>
      </w:r>
      <w:r>
        <w:t xml:space="preserve">field </w:t>
      </w:r>
      <w:r w:rsidRPr="009C11FC">
        <w:t xml:space="preserve">which shall contain the SIP URI of the </w:t>
      </w:r>
      <w:r>
        <w:t>IP-SM-GW</w:t>
      </w:r>
      <w:r w:rsidRPr="009C11FC">
        <w:t>;</w:t>
      </w:r>
    </w:p>
    <w:p w14:paraId="7800E98F" w14:textId="77777777" w:rsidR="00387402" w:rsidRPr="009C11FC" w:rsidRDefault="00387402" w:rsidP="00387402">
      <w:pPr>
        <w:pStyle w:val="B1"/>
      </w:pPr>
      <w:r>
        <w:t>4)</w:t>
      </w:r>
      <w:r>
        <w:tab/>
      </w:r>
      <w:r w:rsidRPr="001741A6">
        <w:t xml:space="preserve">a </w:t>
      </w:r>
      <w:r w:rsidRPr="00693BC6">
        <w:t xml:space="preserve">Feature-Caps header field with a </w:t>
      </w:r>
      <w:r>
        <w:t>"+</w:t>
      </w:r>
      <w:r w:rsidRPr="001741A6">
        <w:t>g.3gpp.smsip-msisdn-less</w:t>
      </w:r>
      <w:r>
        <w:t>"</w:t>
      </w:r>
      <w:r w:rsidRPr="00693BC6">
        <w:t xml:space="preserve"> </w:t>
      </w:r>
      <w:r>
        <w:t>header field parameter;</w:t>
      </w:r>
    </w:p>
    <w:p w14:paraId="560D00F1" w14:textId="77777777" w:rsidR="00387402" w:rsidRDefault="00387402" w:rsidP="00387402">
      <w:pPr>
        <w:pStyle w:val="B1"/>
      </w:pPr>
      <w:r>
        <w:t>5)</w:t>
      </w:r>
      <w:r>
        <w:tab/>
      </w:r>
      <w:r w:rsidRPr="00145703">
        <w:rPr>
          <w:rFonts w:eastAsia="SimSun"/>
          <w:lang w:eastAsia="zh-CN"/>
        </w:rPr>
        <w:t>a</w:t>
      </w:r>
      <w:r w:rsidRPr="00145703">
        <w:t xml:space="preserve"> Content-Type header as specified in RFC</w:t>
      </w:r>
      <w:r w:rsidRPr="00006CEB">
        <w:rPr>
          <w:lang w:eastAsia="zh-CN"/>
        </w:rPr>
        <w:t> </w:t>
      </w:r>
      <w:r w:rsidRPr="00145703">
        <w:t>5621</w:t>
      </w:r>
      <w:r w:rsidRPr="00006CEB">
        <w:rPr>
          <w:lang w:eastAsia="zh-CN"/>
        </w:rPr>
        <w:t> </w:t>
      </w:r>
      <w:r w:rsidRPr="00145703">
        <w:t>[2</w:t>
      </w:r>
      <w:r>
        <w:t>5</w:t>
      </w:r>
      <w:r w:rsidRPr="00145703">
        <w:t>], which shall</w:t>
      </w:r>
      <w:r w:rsidRPr="0067625F">
        <w:t xml:space="preserve"> contain "multipart/mixed"</w:t>
      </w:r>
      <w:r>
        <w:t>;</w:t>
      </w:r>
    </w:p>
    <w:p w14:paraId="4BEA1044" w14:textId="77777777" w:rsidR="00387402" w:rsidRDefault="00387402" w:rsidP="00387402">
      <w:pPr>
        <w:pStyle w:val="B1"/>
      </w:pPr>
      <w:r>
        <w:t>6)</w:t>
      </w:r>
      <w:r>
        <w:tab/>
      </w:r>
      <w:r w:rsidRPr="00CC3E62">
        <w:t xml:space="preserve">an application/vnd.3gpp.sms MIME body containing the </w:t>
      </w:r>
      <w:r w:rsidRPr="009C11FC">
        <w:t>RP-</w:t>
      </w:r>
      <w:r>
        <w:t>ERROR</w:t>
      </w:r>
      <w:r w:rsidRPr="009C11FC">
        <w:t xml:space="preserve"> message as defined in 3GPP TS 24.011 [8], including the SMS headers and the SMS user information encoded as specified in 3GPP TS 23.040 [3]</w:t>
      </w:r>
      <w:r>
        <w:t xml:space="preserve"> as received in the incoming SIP MESSAGE request; and</w:t>
      </w:r>
    </w:p>
    <w:p w14:paraId="6D7EDE10" w14:textId="77777777" w:rsidR="00387402" w:rsidRPr="009C11FC" w:rsidRDefault="00387402" w:rsidP="00387402">
      <w:pPr>
        <w:pStyle w:val="NO"/>
      </w:pPr>
      <w:r w:rsidRPr="009C11FC">
        <w:t>NOTE </w:t>
      </w:r>
      <w:r>
        <w:t>2</w:t>
      </w:r>
      <w:r w:rsidRPr="009C11FC">
        <w:t>:</w:t>
      </w:r>
      <w:r w:rsidRPr="009C11FC">
        <w:tab/>
        <w:t>The IP-SM-GW will use content transfer encoding of type "binary" for the encoding of the SM in the body of the SIP MESSAGE request.</w:t>
      </w:r>
    </w:p>
    <w:p w14:paraId="3719F217" w14:textId="77777777" w:rsidR="00387402" w:rsidRDefault="00387402" w:rsidP="00387402">
      <w:pPr>
        <w:pStyle w:val="B1"/>
      </w:pPr>
      <w:r>
        <w:t>7)</w:t>
      </w:r>
      <w:r>
        <w:tab/>
        <w:t xml:space="preserve">an </w:t>
      </w:r>
      <w:r w:rsidRPr="0067625F">
        <w:t xml:space="preserve">application/vnd.3gpp.sms+xml MIME body as described in </w:t>
      </w:r>
      <w:r w:rsidR="008B4789">
        <w:t>clause</w:t>
      </w:r>
      <w:r w:rsidRPr="0067625F">
        <w:t xml:space="preserve"> D.1 with a Content-Disposition header field set to "render" and with "handling" header field parameter set to "optional". The XML document shall contain a single &lt;</w:t>
      </w:r>
      <w:r>
        <w:t>Correlation-ID</w:t>
      </w:r>
      <w:r w:rsidRPr="0067625F">
        <w:t xml:space="preserve">&gt; element </w:t>
      </w:r>
      <w:r>
        <w:t>and a single &lt;Delivery-Outcome&gt; element populated as defined in annex C.1.3.</w:t>
      </w:r>
    </w:p>
    <w:p w14:paraId="796933F2" w14:textId="77777777" w:rsidR="00E0599F" w:rsidRDefault="00E0599F" w:rsidP="00D7671F">
      <w:pPr>
        <w:pStyle w:val="Rubrik4"/>
      </w:pPr>
      <w:bookmarkStart w:id="115" w:name="_Toc533146236"/>
      <w:bookmarkStart w:id="116" w:name="_Toc123578154"/>
      <w:r>
        <w:lastRenderedPageBreak/>
        <w:t>5.3.3.</w:t>
      </w:r>
      <w:r w:rsidRPr="00BD3412">
        <w:t>6</w:t>
      </w:r>
      <w:r>
        <w:tab/>
        <w:t>SIP failure case</w:t>
      </w:r>
      <w:bookmarkEnd w:id="115"/>
      <w:bookmarkEnd w:id="116"/>
    </w:p>
    <w:p w14:paraId="53FAB1B7" w14:textId="77777777" w:rsidR="00E0599F" w:rsidRDefault="00E0599F" w:rsidP="00E0599F">
      <w:pPr>
        <w:rPr>
          <w:noProof/>
        </w:rPr>
      </w:pPr>
      <w:r>
        <w:rPr>
          <w:lang w:eastAsia="ja-JP"/>
        </w:rPr>
        <w:t>When initiating a SIP failure response to any received SIP request, depending on operator policy, the IP-SM-GW</w:t>
      </w:r>
      <w:r>
        <w:t xml:space="preserve"> </w:t>
      </w:r>
      <w:r>
        <w:rPr>
          <w:lang w:eastAsia="ja-JP"/>
        </w:rPr>
        <w:t xml:space="preserve">may insert a SIP Response-Source header field in accordance with the procedures in </w:t>
      </w:r>
      <w:r w:rsidR="008B4789">
        <w:rPr>
          <w:lang w:eastAsia="ja-JP"/>
        </w:rPr>
        <w:t>clause</w:t>
      </w:r>
      <w:r>
        <w:rPr>
          <w:lang w:eastAsia="ja-JP"/>
        </w:rPr>
        <w:t xml:space="preserve"> 5.7.1.0 of </w:t>
      </w:r>
      <w:r>
        <w:t>3GPP TS 24.229 [</w:t>
      </w:r>
      <w:r>
        <w:rPr>
          <w:noProof/>
        </w:rPr>
        <w:t>10</w:t>
      </w:r>
      <w:r>
        <w:t xml:space="preserve">], where </w:t>
      </w:r>
      <w:r>
        <w:rPr>
          <w:lang w:eastAsia="ja-JP"/>
        </w:rPr>
        <w:t>the "role</w:t>
      </w:r>
      <w:r>
        <w:t>" header field parameter is set to "ip-sm-gw".</w:t>
      </w:r>
    </w:p>
    <w:p w14:paraId="53809B69" w14:textId="77777777" w:rsidR="00955B65" w:rsidRPr="00AF25BD" w:rsidRDefault="0029085E" w:rsidP="00D7671F">
      <w:pPr>
        <w:pStyle w:val="Rubrik8"/>
      </w:pPr>
      <w:r w:rsidRPr="00AF25BD">
        <w:br w:type="page"/>
      </w:r>
      <w:bookmarkStart w:id="117" w:name="_Toc533146237"/>
      <w:bookmarkStart w:id="118" w:name="_Toc123578155"/>
      <w:r w:rsidR="00955B65" w:rsidRPr="00AF25BD">
        <w:lastRenderedPageBreak/>
        <w:t>Annex A (normative):</w:t>
      </w:r>
      <w:r w:rsidR="00955B65" w:rsidRPr="00AF25BD">
        <w:br/>
        <w:t>Media feature tags defined within the current document</w:t>
      </w:r>
      <w:bookmarkEnd w:id="117"/>
      <w:bookmarkEnd w:id="118"/>
    </w:p>
    <w:p w14:paraId="07D6F47F" w14:textId="77777777" w:rsidR="00955B65" w:rsidRPr="00AF25BD" w:rsidRDefault="00955B65" w:rsidP="00D7671F">
      <w:pPr>
        <w:pStyle w:val="Rubrik1"/>
      </w:pPr>
      <w:bookmarkStart w:id="119" w:name="_Toc533146238"/>
      <w:bookmarkStart w:id="120" w:name="_Toc123578156"/>
      <w:r w:rsidRPr="00AF25BD">
        <w:t>A.1</w:t>
      </w:r>
      <w:r w:rsidRPr="00AF25BD">
        <w:tab/>
        <w:t>General</w:t>
      </w:r>
      <w:bookmarkEnd w:id="119"/>
      <w:bookmarkEnd w:id="120"/>
    </w:p>
    <w:p w14:paraId="5C6E6E72" w14:textId="77777777" w:rsidR="00955B65" w:rsidRPr="00AF25BD" w:rsidRDefault="00955B65" w:rsidP="00955B65">
      <w:r w:rsidRPr="00AF25BD">
        <w:t xml:space="preserve">This </w:t>
      </w:r>
      <w:r w:rsidR="008B4789">
        <w:t>clause</w:t>
      </w:r>
      <w:r w:rsidRPr="00AF25BD">
        <w:t xml:space="preserve"> describes the media feature tag definitions that are applicable for the 3GPP IM CN Subsystem for the realisation of SMS over IP.</w:t>
      </w:r>
    </w:p>
    <w:p w14:paraId="1390021A" w14:textId="77777777" w:rsidR="00955B65" w:rsidRPr="00AF25BD" w:rsidRDefault="00955B65" w:rsidP="00D7671F">
      <w:pPr>
        <w:pStyle w:val="Rubrik1"/>
      </w:pPr>
      <w:bookmarkStart w:id="121" w:name="_Toc533146239"/>
      <w:bookmarkStart w:id="122" w:name="_Toc123578157"/>
      <w:r w:rsidRPr="00AF25BD">
        <w:t>A.2</w:t>
      </w:r>
      <w:r w:rsidRPr="00AF25BD">
        <w:tab/>
        <w:t xml:space="preserve">Definition of </w:t>
      </w:r>
      <w:r w:rsidR="00847BAB" w:rsidRPr="00AF25BD">
        <w:t xml:space="preserve">media feature tag </w:t>
      </w:r>
      <w:r w:rsidRPr="00AF25BD">
        <w:t>g.3gpp.smsip</w:t>
      </w:r>
      <w:bookmarkEnd w:id="121"/>
      <w:bookmarkEnd w:id="122"/>
    </w:p>
    <w:p w14:paraId="16AD6E7F" w14:textId="77777777" w:rsidR="00955B65" w:rsidRPr="00AF25BD" w:rsidRDefault="00955B65" w:rsidP="00955B65">
      <w:r w:rsidRPr="00AF25BD">
        <w:t>Media feature tag name: g.3gpp.smsip</w:t>
      </w:r>
    </w:p>
    <w:p w14:paraId="1674C9D1" w14:textId="77777777" w:rsidR="00955B65" w:rsidRPr="00AF25BD" w:rsidRDefault="00955B65" w:rsidP="00955B65">
      <w:r w:rsidRPr="00AF25BD">
        <w:t xml:space="preserve">ASN.1 Identifier: </w:t>
      </w:r>
      <w:r w:rsidR="00DA79E2">
        <w:t>1.3.6.1.8.2.3</w:t>
      </w:r>
    </w:p>
    <w:p w14:paraId="196F1BF0" w14:textId="77777777" w:rsidR="00955B65" w:rsidRPr="00AF25BD" w:rsidRDefault="00955B65" w:rsidP="00955B65">
      <w:r w:rsidRPr="00AF25BD">
        <w:t>Summary of the media feature indicated by this tag: This feature-tag indicates that the device is capable</w:t>
      </w:r>
      <w:r w:rsidR="00DA79E2">
        <w:t xml:space="preserve"> of accepting </w:t>
      </w:r>
      <w:r w:rsidR="00DA79E2" w:rsidRPr="00AF25BD">
        <w:t xml:space="preserve">SMS </w:t>
      </w:r>
      <w:r w:rsidR="00DA79E2">
        <w:t>messages via SIP</w:t>
      </w:r>
      <w:r w:rsidRPr="00AF25BD">
        <w:t>.</w:t>
      </w:r>
    </w:p>
    <w:p w14:paraId="568F84D4" w14:textId="77777777" w:rsidR="00955B65" w:rsidRPr="00AF25BD" w:rsidRDefault="00955B65" w:rsidP="00955B65">
      <w:r w:rsidRPr="00AF25BD">
        <w:t>Values appropriate for use with this media feature tag: Boolean.</w:t>
      </w:r>
    </w:p>
    <w:p w14:paraId="5AE78D29" w14:textId="77777777" w:rsidR="00955B65" w:rsidRPr="00AF25BD" w:rsidRDefault="00955B65" w:rsidP="00DA79E2">
      <w:r w:rsidRPr="00AF25BD">
        <w:t>The media feature tag is intended primarily for use in the following applications, protocols, services, or negotiation mechanisms:</w:t>
      </w:r>
      <w:r w:rsidR="00DA79E2">
        <w:t xml:space="preserve"> </w:t>
      </w:r>
      <w:r w:rsidRPr="00AF25BD">
        <w:t xml:space="preserve">This media feature tag is most useful </w:t>
      </w:r>
      <w:r w:rsidR="00DA79E2">
        <w:t>within SIP for noting the SMS</w:t>
      </w:r>
      <w:r w:rsidRPr="00AF25BD">
        <w:t xml:space="preserve"> capabilities of a device, such as a phone or PDA.</w:t>
      </w:r>
    </w:p>
    <w:p w14:paraId="001F3710" w14:textId="77777777" w:rsidR="00955B65" w:rsidRPr="00AF25BD" w:rsidRDefault="00955B65" w:rsidP="00955B65">
      <w:r w:rsidRPr="00AF25BD">
        <w:t>Examples of typical use: Indicating that a mobile phone can receive short message encapsulated in a SIP MESSAGE request.</w:t>
      </w:r>
    </w:p>
    <w:p w14:paraId="48901A22" w14:textId="77777777" w:rsidR="00955B65" w:rsidRPr="00AF25BD" w:rsidRDefault="00955B65" w:rsidP="00DA79E2">
      <w:r w:rsidRPr="00AF25BD">
        <w:t>Related standards or documents:</w:t>
      </w:r>
      <w:r w:rsidR="00DA79E2">
        <w:t xml:space="preserve"> </w:t>
      </w:r>
      <w:r w:rsidRPr="00AF25BD">
        <w:t>3GPP TS 24.341: "Support of SMS over IP networks, stage 3"</w:t>
      </w:r>
    </w:p>
    <w:p w14:paraId="5B476278" w14:textId="77777777" w:rsidR="00012117" w:rsidRDefault="00955B65" w:rsidP="00012117">
      <w:r w:rsidRPr="00AF25BD">
        <w:t xml:space="preserve">Security Considerations: Security considerations for this media feature tag are discussed in </w:t>
      </w:r>
      <w:r w:rsidR="008B4789">
        <w:t>clause</w:t>
      </w:r>
      <w:r w:rsidRPr="00AF25BD">
        <w:t xml:space="preserve"> 11.1 of RFC 3840 [16].</w:t>
      </w:r>
    </w:p>
    <w:p w14:paraId="5C996ED5" w14:textId="77777777" w:rsidR="00012117" w:rsidRPr="004D3857" w:rsidRDefault="00012117" w:rsidP="00D7671F">
      <w:pPr>
        <w:pStyle w:val="Rubrik1"/>
        <w:rPr>
          <w:rFonts w:hint="eastAsia"/>
          <w:lang w:eastAsia="zh-CN"/>
        </w:rPr>
      </w:pPr>
      <w:bookmarkStart w:id="123" w:name="_Toc533146240"/>
      <w:bookmarkStart w:id="124" w:name="_Toc123578158"/>
      <w:r>
        <w:rPr>
          <w:lang w:eastAsia="zh-CN"/>
        </w:rPr>
        <w:t>A</w:t>
      </w:r>
      <w:r>
        <w:t>.3</w:t>
      </w:r>
      <w:r>
        <w:tab/>
        <w:t>Definition of media feature tag g.3gpp.smsip-msisdn-less</w:t>
      </w:r>
      <w:bookmarkEnd w:id="123"/>
      <w:bookmarkEnd w:id="124"/>
    </w:p>
    <w:p w14:paraId="053DC809" w14:textId="77777777" w:rsidR="00012117" w:rsidRDefault="00012117" w:rsidP="00012117">
      <w:pPr>
        <w:rPr>
          <w:rFonts w:hint="eastAsia"/>
          <w:lang w:eastAsia="zh-CN"/>
        </w:rPr>
      </w:pPr>
      <w:r>
        <w:t>Media feature-tag name: g.3gpp.smsip-msisdn-less</w:t>
      </w:r>
    </w:p>
    <w:p w14:paraId="2E2FAEE7" w14:textId="77777777" w:rsidR="00012117" w:rsidRDefault="00012117" w:rsidP="00012117">
      <w:r>
        <w:t xml:space="preserve">ASN.1 Identifier: </w:t>
      </w:r>
      <w:smartTag w:uri="urn:schemas-microsoft-com:office:smarttags" w:element="Street">
        <w:smartTagPr>
          <w:attr w:name="IsROCDate" w:val="False"/>
          <w:attr w:name="IsLunarDate" w:val="False"/>
          <w:attr w:name="Day" w:val="30"/>
          <w:attr w:name="Month" w:val="12"/>
          <w:attr w:name="Year" w:val="1899"/>
        </w:smartTagPr>
        <w:r>
          <w:t>1.3.6</w:t>
        </w:r>
      </w:smartTag>
      <w:r>
        <w:t>.1.8.2.</w:t>
      </w:r>
      <w:r w:rsidR="00B21963">
        <w:t>25</w:t>
      </w:r>
    </w:p>
    <w:p w14:paraId="76559F25" w14:textId="77777777" w:rsidR="00012117" w:rsidRDefault="00012117" w:rsidP="00012117">
      <w:r>
        <w:t xml:space="preserve">Summary of the media feature indicated by this tag: This media feature-tag when used in a Contact header field of a SIP request or a SIP response indicates that the functional entity sending the SIP message supports MSISDN less operation of SMS via SIP MESSAGE request. </w:t>
      </w:r>
    </w:p>
    <w:p w14:paraId="4DC7365E" w14:textId="77777777" w:rsidR="00012117" w:rsidRDefault="00012117" w:rsidP="00012117">
      <w:pPr>
        <w:rPr>
          <w:rFonts w:hint="eastAsia"/>
          <w:lang w:eastAsia="zh-CN"/>
        </w:rPr>
      </w:pPr>
      <w:r>
        <w:t>Values appropriate for use with this feature-tag: Boolean</w:t>
      </w:r>
    </w:p>
    <w:p w14:paraId="6E7D8B96" w14:textId="77777777" w:rsidR="00012117" w:rsidRDefault="00012117" w:rsidP="00012117">
      <w:r>
        <w:t>The feature-tag is intended primarily for use in the following applications, protocols, services, or negotiation mechanisms: This feature-tag is most useful in a communications application, for describing the capabilities of a device, such as a phone or PDA.</w:t>
      </w:r>
    </w:p>
    <w:p w14:paraId="6160F8B8" w14:textId="77777777" w:rsidR="00012117" w:rsidRDefault="00012117" w:rsidP="00012117">
      <w:r>
        <w:t xml:space="preserve">Examples of typical use: Indicating that a user equipment supports </w:t>
      </w:r>
      <w:r>
        <w:rPr>
          <w:lang w:eastAsia="zh-CN"/>
        </w:rPr>
        <w:t>MSISDN less operation of SMS via SIP MESSAGE request.</w:t>
      </w:r>
      <w:r>
        <w:t>.</w:t>
      </w:r>
    </w:p>
    <w:p w14:paraId="6032952A" w14:textId="77777777" w:rsidR="00012117" w:rsidRDefault="00012117" w:rsidP="00012117">
      <w:r>
        <w:t>Related standards or documents: 3GPP TS 24.341: "</w:t>
      </w:r>
      <w:r w:rsidRPr="00AF25BD">
        <w:t>Support of SMS over IP networks, stage 3</w:t>
      </w:r>
      <w:r>
        <w:t xml:space="preserve">", Relese 12, </w:t>
      </w:r>
      <w:r>
        <w:rPr>
          <w:rFonts w:eastAsia="PMingLiU"/>
        </w:rPr>
        <w:t>available via http://www.3gpp.org/specs/numbering.htm</w:t>
      </w:r>
    </w:p>
    <w:p w14:paraId="0F9162CC" w14:textId="77777777" w:rsidR="00955B65" w:rsidRPr="00AF25BD" w:rsidRDefault="00012117" w:rsidP="00955B65">
      <w:r>
        <w:t xml:space="preserve">Security Considerations: Security considerations for this media feature-tag are discussed in </w:t>
      </w:r>
      <w:r w:rsidR="008B4789">
        <w:t>clause</w:t>
      </w:r>
      <w:r>
        <w:t> 12.1 of IETF RFC 3840 [53].</w:t>
      </w:r>
    </w:p>
    <w:p w14:paraId="5787ED39" w14:textId="77777777" w:rsidR="00987ACC" w:rsidRPr="00AF25BD" w:rsidRDefault="00955B65" w:rsidP="00D7671F">
      <w:pPr>
        <w:pStyle w:val="Rubrik8"/>
      </w:pPr>
      <w:r w:rsidRPr="00AF25BD">
        <w:lastRenderedPageBreak/>
        <w:br w:type="page"/>
      </w:r>
      <w:bookmarkStart w:id="125" w:name="_Toc533146241"/>
      <w:bookmarkStart w:id="126" w:name="_Toc123578159"/>
      <w:r w:rsidR="00846FC1" w:rsidRPr="00AF25BD">
        <w:lastRenderedPageBreak/>
        <w:t xml:space="preserve">Annex </w:t>
      </w:r>
      <w:r w:rsidR="008924E4" w:rsidRPr="00AF25BD">
        <w:t xml:space="preserve">B </w:t>
      </w:r>
      <w:r w:rsidR="00987ACC" w:rsidRPr="00AF25BD">
        <w:t>(informative):</w:t>
      </w:r>
      <w:r w:rsidR="00987ACC" w:rsidRPr="00AF25BD">
        <w:br/>
        <w:t>Example signalling flows of SMS over IP functionality</w:t>
      </w:r>
      <w:bookmarkEnd w:id="125"/>
      <w:bookmarkEnd w:id="126"/>
    </w:p>
    <w:p w14:paraId="14A477A1" w14:textId="77777777" w:rsidR="00987ACC" w:rsidRPr="00AF25BD" w:rsidRDefault="008924E4" w:rsidP="00D7671F">
      <w:pPr>
        <w:pStyle w:val="Rubrik1"/>
      </w:pPr>
      <w:bookmarkStart w:id="127" w:name="_Toc533146242"/>
      <w:bookmarkStart w:id="128" w:name="_Toc123578160"/>
      <w:r w:rsidRPr="00AF25BD">
        <w:t>B.</w:t>
      </w:r>
      <w:r w:rsidR="00987ACC" w:rsidRPr="00AF25BD">
        <w:t>1</w:t>
      </w:r>
      <w:r w:rsidR="00987ACC" w:rsidRPr="00AF25BD">
        <w:tab/>
        <w:t>Scope of signalling flows</w:t>
      </w:r>
      <w:bookmarkEnd w:id="127"/>
      <w:bookmarkEnd w:id="128"/>
    </w:p>
    <w:p w14:paraId="048E1FC0" w14:textId="77777777" w:rsidR="00B148E3" w:rsidRPr="00AF25BD" w:rsidRDefault="00B148E3" w:rsidP="00B148E3">
      <w:r w:rsidRPr="00AF25BD">
        <w:t>This annex gives examples of signalling flows for the SMS over IP within the IP Multimedia (IM) Core Network (CN) subsystem based on the Session Initiation Protocol (SIP) and SIP Events.</w:t>
      </w:r>
    </w:p>
    <w:p w14:paraId="5B64CE6F" w14:textId="77777777" w:rsidR="00B148E3" w:rsidRPr="00AF25BD" w:rsidRDefault="00B148E3" w:rsidP="00B148E3">
      <w:r w:rsidRPr="00AF25BD">
        <w:t>These signalling flows provide detailed signalling flows, which expand on the overview information flows provided in 3GPP TS 23.204 [5].</w:t>
      </w:r>
    </w:p>
    <w:p w14:paraId="45504F51" w14:textId="77777777" w:rsidR="00987ACC" w:rsidRPr="00AF25BD" w:rsidRDefault="008924E4" w:rsidP="00D7671F">
      <w:pPr>
        <w:pStyle w:val="Rubrik1"/>
      </w:pPr>
      <w:bookmarkStart w:id="129" w:name="_Toc533146243"/>
      <w:bookmarkStart w:id="130" w:name="_Toc123578161"/>
      <w:r w:rsidRPr="00AF25BD">
        <w:t>B.</w:t>
      </w:r>
      <w:r w:rsidR="00987ACC" w:rsidRPr="00AF25BD">
        <w:t>2</w:t>
      </w:r>
      <w:r w:rsidR="00987ACC" w:rsidRPr="00AF25BD">
        <w:tab/>
        <w:t>Introduction</w:t>
      </w:r>
      <w:bookmarkEnd w:id="129"/>
      <w:bookmarkEnd w:id="130"/>
    </w:p>
    <w:p w14:paraId="34FFABD8" w14:textId="77777777" w:rsidR="00987ACC" w:rsidRPr="00AF25BD" w:rsidRDefault="008924E4" w:rsidP="00D7671F">
      <w:pPr>
        <w:pStyle w:val="Rubrik2"/>
      </w:pPr>
      <w:bookmarkStart w:id="131" w:name="_Toc533146244"/>
      <w:bookmarkStart w:id="132" w:name="_Toc123578162"/>
      <w:r w:rsidRPr="00AF25BD">
        <w:t>B.</w:t>
      </w:r>
      <w:r w:rsidR="00987ACC" w:rsidRPr="00AF25BD">
        <w:t>2.1</w:t>
      </w:r>
      <w:r w:rsidR="00987ACC" w:rsidRPr="00AF25BD">
        <w:tab/>
        <w:t>General</w:t>
      </w:r>
      <w:bookmarkEnd w:id="131"/>
      <w:bookmarkEnd w:id="132"/>
    </w:p>
    <w:p w14:paraId="4F705A01" w14:textId="77777777" w:rsidR="00B148E3" w:rsidRPr="00AF25BD" w:rsidRDefault="00B148E3" w:rsidP="00B148E3">
      <w:r w:rsidRPr="00AF25BD">
        <w:t>The signalling flows provided in this annex follow the methodology developed in 3GPP TS 24.228 [9]. The following additional considerations apply:</w:t>
      </w:r>
    </w:p>
    <w:p w14:paraId="2439BEB8" w14:textId="77777777" w:rsidR="00B148E3" w:rsidRPr="00AF25BD" w:rsidRDefault="00B148E3" w:rsidP="00B148E3">
      <w:pPr>
        <w:pStyle w:val="B1"/>
      </w:pPr>
      <w:r w:rsidRPr="00AF25BD">
        <w:t>a)</w:t>
      </w:r>
      <w:r w:rsidRPr="00AF25BD">
        <w:tab/>
        <w:t>3GPP TS 24.228 [</w:t>
      </w:r>
      <w:r w:rsidRPr="00AF25BD">
        <w:rPr>
          <w:noProof/>
          <w:snapToGrid w:val="0"/>
        </w:rPr>
        <w:t>9</w:t>
      </w:r>
      <w:r w:rsidRPr="00AF25BD">
        <w:t>] shows separate signalling flows with no configuration hiding between networks, and with configuration hiding between networks. There is no SMS over IP specific functionality associated with this hiding, and therefore such separate signalling flows are not show in the present document; and</w:t>
      </w:r>
    </w:p>
    <w:p w14:paraId="565650F7" w14:textId="77777777" w:rsidR="00B148E3" w:rsidRPr="00AF25BD" w:rsidRDefault="00B148E3" w:rsidP="00B148E3">
      <w:pPr>
        <w:pStyle w:val="B1"/>
      </w:pPr>
      <w:r w:rsidRPr="00AF25BD">
        <w:t>b)</w:t>
      </w:r>
      <w:r w:rsidRPr="00AF25BD">
        <w:tab/>
        <w:t>3GPP TS 24.228 [</w:t>
      </w:r>
      <w:r w:rsidRPr="00AF25BD">
        <w:rPr>
          <w:noProof/>
          <w:snapToGrid w:val="0"/>
        </w:rPr>
        <w:t>9</w:t>
      </w:r>
      <w:r w:rsidRPr="00AF25BD">
        <w:t>] does not show the functionality between the S-CSCF and the AS. As the SMS over IP functionality depends on the functionality provided by an AS, the signalling flows between S-CSCF and AS are shown in the present document.</w:t>
      </w:r>
    </w:p>
    <w:p w14:paraId="486CEF71" w14:textId="77777777" w:rsidR="00987ACC" w:rsidRPr="00AF25BD" w:rsidRDefault="008924E4" w:rsidP="00D7671F">
      <w:pPr>
        <w:pStyle w:val="Rubrik2"/>
      </w:pPr>
      <w:bookmarkStart w:id="133" w:name="_Toc533146245"/>
      <w:bookmarkStart w:id="134" w:name="_Toc123578163"/>
      <w:r w:rsidRPr="00AF25BD">
        <w:t>B.</w:t>
      </w:r>
      <w:r w:rsidR="00987ACC" w:rsidRPr="00AF25BD">
        <w:t>2.2</w:t>
      </w:r>
      <w:r w:rsidR="00987ACC" w:rsidRPr="00AF25BD">
        <w:tab/>
        <w:t>Key required to interpret signalling flows</w:t>
      </w:r>
      <w:bookmarkEnd w:id="133"/>
      <w:bookmarkEnd w:id="134"/>
    </w:p>
    <w:p w14:paraId="162AA87B" w14:textId="77777777" w:rsidR="00B148E3" w:rsidRPr="00AF25BD" w:rsidRDefault="00B148E3" w:rsidP="00B148E3">
      <w:r w:rsidRPr="00AF25BD">
        <w:t>The key to interpret signalling flows specified in 3GPP TS 24.228 [</w:t>
      </w:r>
      <w:r w:rsidRPr="00AF25BD">
        <w:rPr>
          <w:noProof/>
          <w:snapToGrid w:val="0"/>
        </w:rPr>
        <w:t>9</w:t>
      </w:r>
      <w:r w:rsidRPr="00AF25BD">
        <w:t xml:space="preserve">] </w:t>
      </w:r>
      <w:r w:rsidR="008B4789">
        <w:t>clause</w:t>
      </w:r>
      <w:r w:rsidRPr="00AF25BD">
        <w:t>s 4.1 and 4.2 applies with the additions specified below.</w:t>
      </w:r>
    </w:p>
    <w:p w14:paraId="7D8E35C5" w14:textId="77777777" w:rsidR="00B148E3" w:rsidRPr="00AF25BD" w:rsidRDefault="007F7128" w:rsidP="007F7128">
      <w:pPr>
        <w:pStyle w:val="B1"/>
      </w:pPr>
      <w:r w:rsidRPr="00AF25BD">
        <w:t>-</w:t>
      </w:r>
      <w:r w:rsidRPr="00AF25BD">
        <w:tab/>
      </w:r>
      <w:r w:rsidR="00B148E3" w:rsidRPr="00AF25BD">
        <w:t>ipsmgw.home1.net</w:t>
      </w:r>
      <w:r w:rsidR="004663A0" w:rsidRPr="00AF25BD">
        <w:t>, ipsmgw.home2.net</w:t>
      </w:r>
      <w:r w:rsidR="00B148E3" w:rsidRPr="00AF25BD">
        <w:t>: IP-SM-GW in the home network of the SM-over-IP sender/receiver;</w:t>
      </w:r>
    </w:p>
    <w:p w14:paraId="53B1C485" w14:textId="77777777" w:rsidR="007F7128" w:rsidRPr="00AF25BD" w:rsidRDefault="007F7128" w:rsidP="007F7128">
      <w:pPr>
        <w:pStyle w:val="B1"/>
      </w:pPr>
      <w:r w:rsidRPr="00AF25BD">
        <w:t>-</w:t>
      </w:r>
      <w:r w:rsidRPr="00AF25BD">
        <w:tab/>
        <w:t>sc.home1.net: PSI of the SC of the SM-over-IP sender</w:t>
      </w:r>
    </w:p>
    <w:p w14:paraId="65CD0931" w14:textId="77777777" w:rsidR="00B148E3" w:rsidRPr="00AF25BD" w:rsidRDefault="007F7128" w:rsidP="007F7128">
      <w:pPr>
        <w:pStyle w:val="B1"/>
      </w:pPr>
      <w:r w:rsidRPr="00AF25BD">
        <w:t>-</w:t>
      </w:r>
      <w:r w:rsidRPr="00AF25BD">
        <w:tab/>
      </w:r>
      <w:r w:rsidR="00B148E3" w:rsidRPr="00AF25BD">
        <w:t>user1_public1@home1.net: SM-over-IP sender;</w:t>
      </w:r>
      <w:r w:rsidRPr="00AF25BD">
        <w:t xml:space="preserve"> and</w:t>
      </w:r>
    </w:p>
    <w:p w14:paraId="05E685B4" w14:textId="77777777" w:rsidR="00B148E3" w:rsidRPr="00AF25BD" w:rsidRDefault="007F7128" w:rsidP="007F7128">
      <w:pPr>
        <w:pStyle w:val="B1"/>
      </w:pPr>
      <w:r w:rsidRPr="00AF25BD">
        <w:t>-</w:t>
      </w:r>
      <w:r w:rsidRPr="00AF25BD">
        <w:tab/>
      </w:r>
      <w:r w:rsidR="00B148E3" w:rsidRPr="00AF25BD">
        <w:t>user2_public2@home2.net: SM-over-IP receiver.</w:t>
      </w:r>
    </w:p>
    <w:p w14:paraId="77A40941" w14:textId="77777777" w:rsidR="00B148E3" w:rsidRPr="00AF25BD" w:rsidRDefault="00B148E3" w:rsidP="00B148E3">
      <w:r w:rsidRPr="00AF25BD">
        <w:t>As in 3GPP TS 24.228 [</w:t>
      </w:r>
      <w:r w:rsidRPr="00AF25BD">
        <w:rPr>
          <w:noProof/>
          <w:snapToGrid w:val="0"/>
        </w:rPr>
        <w:t>9</w:t>
      </w:r>
      <w:r w:rsidRPr="00AF25BD">
        <w:t>], in order to differentiate between SIP methods and other protocol messages, the message name is preceded with the associated protocol for all non-SIP messages.</w:t>
      </w:r>
    </w:p>
    <w:p w14:paraId="6B03EBA9" w14:textId="77777777" w:rsidR="00B148E3" w:rsidRPr="00AF25BD" w:rsidRDefault="00B148E3" w:rsidP="00B148E3">
      <w:r w:rsidRPr="00AF25BD">
        <w:t>Each signalling flow table contains descriptions for headers where the content of the header is new to that signalling flow, as is already performed in 3GPP TS 24.228 [9].</w:t>
      </w:r>
    </w:p>
    <w:p w14:paraId="1074A5B6" w14:textId="77777777" w:rsidR="00B148E3" w:rsidRPr="00AF25BD" w:rsidRDefault="00B148E3" w:rsidP="00B148E3">
      <w:r w:rsidRPr="00AF25BD">
        <w:t>However, 3GPP TS 24.228 [</w:t>
      </w:r>
      <w:r w:rsidRPr="00AF25BD">
        <w:rPr>
          <w:noProof/>
          <w:snapToGrid w:val="0"/>
        </w:rPr>
        <w:t>9</w:t>
      </w:r>
      <w:r w:rsidRPr="00AF25BD">
        <w:t>] includes extensive descriptions for the contents of various headers following each of the tables representing the contents of the signalling flows. Where the operation of the header is identical to that shown in 3GPP TS 24.228 [</w:t>
      </w:r>
      <w:r w:rsidRPr="00AF25BD">
        <w:rPr>
          <w:noProof/>
          <w:snapToGrid w:val="0"/>
        </w:rPr>
        <w:t>9</w:t>
      </w:r>
      <w:r w:rsidRPr="00AF25BD">
        <w:t xml:space="preserve">], then such text is not reproduced in the present document. </w:t>
      </w:r>
    </w:p>
    <w:p w14:paraId="6605FF92" w14:textId="77777777" w:rsidR="00B148E3" w:rsidRPr="00AF25BD" w:rsidRDefault="00B148E3" w:rsidP="00B148E3">
      <w:r w:rsidRPr="00AF25BD">
        <w:t>Additional text may also be found on the contents of headers within 3GPP TS 24.228 [</w:t>
      </w:r>
      <w:r w:rsidRPr="00AF25BD">
        <w:rPr>
          <w:noProof/>
          <w:snapToGrid w:val="0"/>
        </w:rPr>
        <w:t>9</w:t>
      </w:r>
      <w:r w:rsidRPr="00AF25BD">
        <w:t>] in addition to the material shown in the present document.</w:t>
      </w:r>
    </w:p>
    <w:p w14:paraId="0F2A76AF" w14:textId="77777777" w:rsidR="00987ACC" w:rsidRPr="00AF25BD" w:rsidRDefault="008924E4" w:rsidP="00D7671F">
      <w:pPr>
        <w:pStyle w:val="Rubrik1"/>
      </w:pPr>
      <w:bookmarkStart w:id="135" w:name="_Toc533146246"/>
      <w:bookmarkStart w:id="136" w:name="_Toc123578164"/>
      <w:r w:rsidRPr="00AF25BD">
        <w:lastRenderedPageBreak/>
        <w:t>B.</w:t>
      </w:r>
      <w:r w:rsidR="00987ACC" w:rsidRPr="00AF25BD">
        <w:t>3</w:t>
      </w:r>
      <w:r w:rsidR="00987ACC" w:rsidRPr="00AF25BD">
        <w:tab/>
        <w:t xml:space="preserve">Signalling flows demonstrating how </w:t>
      </w:r>
      <w:r w:rsidR="00D502FA" w:rsidRPr="00AF25BD">
        <w:t>IP-SM-GW</w:t>
      </w:r>
      <w:r w:rsidR="00987ACC" w:rsidRPr="00AF25BD">
        <w:t xml:space="preserve"> </w:t>
      </w:r>
      <w:r w:rsidR="00930773" w:rsidRPr="00AF25BD">
        <w:t xml:space="preserve">indicates </w:t>
      </w:r>
      <w:r w:rsidR="00D502FA" w:rsidRPr="00AF25BD">
        <w:t>to HSS</w:t>
      </w:r>
      <w:r w:rsidR="00930773" w:rsidRPr="00AF25BD">
        <w:t xml:space="preserve"> the availability of </w:t>
      </w:r>
      <w:r w:rsidR="00955B65" w:rsidRPr="00AF25BD">
        <w:t xml:space="preserve">public user identity </w:t>
      </w:r>
      <w:r w:rsidR="00930773" w:rsidRPr="00AF25BD">
        <w:t xml:space="preserve">for </w:t>
      </w:r>
      <w:r w:rsidR="00F665E6" w:rsidRPr="00AF25BD">
        <w:t xml:space="preserve">delivery of </w:t>
      </w:r>
      <w:r w:rsidR="00236224" w:rsidRPr="00AF25BD">
        <w:t xml:space="preserve">short </w:t>
      </w:r>
      <w:r w:rsidR="00930773" w:rsidRPr="00AF25BD">
        <w:t>messages</w:t>
      </w:r>
      <w:bookmarkEnd w:id="135"/>
      <w:bookmarkEnd w:id="136"/>
    </w:p>
    <w:p w14:paraId="6B17C79A" w14:textId="77777777" w:rsidR="008C7A76" w:rsidRPr="00AF25BD" w:rsidRDefault="008C7A76" w:rsidP="008C7A76"/>
    <w:bookmarkStart w:id="137" w:name="_MCCTEMPBM_CRPT29170002___7"/>
    <w:p w14:paraId="0A514959" w14:textId="77777777" w:rsidR="00B148E3" w:rsidRPr="00AF25BD" w:rsidRDefault="00955B65" w:rsidP="00B148E3">
      <w:pPr>
        <w:pStyle w:val="TH"/>
      </w:pPr>
      <w:r w:rsidRPr="00AF25BD">
        <w:object w:dxaOrig="7087" w:dyaOrig="5283" w14:anchorId="6135A1E0">
          <v:shape id="_x0000_i1027" type="#_x0000_t75" style="width:354.4pt;height:264pt" o:ole="">
            <v:imagedata r:id="rId10" o:title=""/>
          </v:shape>
          <o:OLEObject Type="Embed" ProgID="Word.Picture.8" ShapeID="_x0000_i1027" DrawAspect="Content" ObjectID="_1778131788" r:id="rId11"/>
        </w:object>
      </w:r>
    </w:p>
    <w:bookmarkEnd w:id="137"/>
    <w:p w14:paraId="6B778C1C" w14:textId="77777777" w:rsidR="00B148E3" w:rsidRPr="00AF25BD" w:rsidRDefault="00B148E3" w:rsidP="00B148E3">
      <w:pPr>
        <w:pStyle w:val="TF"/>
      </w:pPr>
      <w:r w:rsidRPr="00AF25BD">
        <w:t>Figure </w:t>
      </w:r>
      <w:r w:rsidR="008924E4" w:rsidRPr="00AF25BD">
        <w:t>B.</w:t>
      </w:r>
      <w:r w:rsidRPr="00AF25BD">
        <w:t>3-1: IP-SM-GW registration signalling</w:t>
      </w:r>
    </w:p>
    <w:p w14:paraId="6446F186" w14:textId="77777777" w:rsidR="00B148E3" w:rsidRPr="00AF25BD" w:rsidRDefault="00B148E3" w:rsidP="00B148E3">
      <w:r w:rsidRPr="00AF25BD">
        <w:t>Figure </w:t>
      </w:r>
      <w:r w:rsidR="008924E4" w:rsidRPr="00AF25BD">
        <w:t>B.</w:t>
      </w:r>
      <w:r w:rsidRPr="00AF25BD">
        <w:t>3-1 shows the registration signalling flow for the scenario when IP-SM-GW registers to HSS. The details of the signalling flows are as follows:</w:t>
      </w:r>
    </w:p>
    <w:p w14:paraId="10AC9C7E" w14:textId="77777777" w:rsidR="00B148E3" w:rsidRPr="00AF25BD" w:rsidRDefault="00B148E3" w:rsidP="00B148E3">
      <w:pPr>
        <w:pStyle w:val="B1"/>
        <w:keepNext/>
        <w:keepLines/>
        <w:rPr>
          <w:b/>
        </w:rPr>
      </w:pPr>
      <w:r w:rsidRPr="00AF25BD">
        <w:t>1.</w:t>
      </w:r>
      <w:r w:rsidRPr="00AF25BD">
        <w:tab/>
      </w:r>
      <w:r w:rsidRPr="00AF25BD">
        <w:rPr>
          <w:b/>
        </w:rPr>
        <w:t>See 3GPP TS 24.228 [</w:t>
      </w:r>
      <w:r w:rsidRPr="00AF25BD">
        <w:rPr>
          <w:b/>
          <w:noProof/>
          <w:snapToGrid w:val="0"/>
        </w:rPr>
        <w:t>9</w:t>
      </w:r>
      <w:r w:rsidRPr="00AF25BD">
        <w:rPr>
          <w:b/>
        </w:rPr>
        <w:t xml:space="preserve">], </w:t>
      </w:r>
      <w:r w:rsidR="008B4789">
        <w:rPr>
          <w:b/>
        </w:rPr>
        <w:t>clause</w:t>
      </w:r>
      <w:r w:rsidRPr="00AF25BD">
        <w:rPr>
          <w:b/>
        </w:rPr>
        <w:t xml:space="preserve"> 6.2 steps 1 through 22</w:t>
      </w:r>
    </w:p>
    <w:p w14:paraId="48FC3616" w14:textId="77777777" w:rsidR="00B148E3" w:rsidRPr="00AF25BD" w:rsidRDefault="00B148E3" w:rsidP="00B62DE6">
      <w:pPr>
        <w:pStyle w:val="NO"/>
      </w:pPr>
      <w:r w:rsidRPr="00AF25BD">
        <w:t>N</w:t>
      </w:r>
      <w:r w:rsidR="00B62DE6" w:rsidRPr="00AF25BD">
        <w:t>OTE 1</w:t>
      </w:r>
      <w:r w:rsidRPr="00AF25BD">
        <w:t>:</w:t>
      </w:r>
      <w:r w:rsidR="00B62DE6" w:rsidRPr="00AF25BD">
        <w:tab/>
      </w:r>
      <w:r w:rsidRPr="00AF25BD">
        <w:t>3GPP TS 24.228 [9] contains Rel-5 registration</w:t>
      </w:r>
      <w:r w:rsidR="00B62DE6" w:rsidRPr="00AF25BD">
        <w:t>;</w:t>
      </w:r>
      <w:r w:rsidRPr="00AF25BD">
        <w:t xml:space="preserve"> additional parameters might appear in Rel-7 registration.</w:t>
      </w:r>
    </w:p>
    <w:p w14:paraId="0EB3B932" w14:textId="77777777" w:rsidR="00B148E3" w:rsidRPr="00AF25BD" w:rsidRDefault="00B148E3" w:rsidP="00B148E3">
      <w:pPr>
        <w:pStyle w:val="B1"/>
        <w:keepNext/>
        <w:keepLines/>
        <w:ind w:left="709" w:hanging="425"/>
        <w:rPr>
          <w:b/>
          <w:bCs/>
        </w:rPr>
      </w:pPr>
      <w:bookmarkStart w:id="138" w:name="_PERM_MCCTEMPBM_CRPT29170003___2"/>
      <w:r w:rsidRPr="00AF25BD">
        <w:rPr>
          <w:bCs/>
        </w:rPr>
        <w:t>2.</w:t>
      </w:r>
      <w:r w:rsidRPr="00AF25BD">
        <w:rPr>
          <w:bCs/>
        </w:rPr>
        <w:tab/>
      </w:r>
      <w:r w:rsidRPr="00AF25BD">
        <w:rPr>
          <w:b/>
          <w:bCs/>
        </w:rPr>
        <w:t>Initial filter criteria</w:t>
      </w:r>
    </w:p>
    <w:bookmarkEnd w:id="138"/>
    <w:p w14:paraId="1FD4666B" w14:textId="77777777" w:rsidR="00B148E3" w:rsidRPr="00AF25BD" w:rsidRDefault="00B148E3" w:rsidP="00B148E3">
      <w:pPr>
        <w:pStyle w:val="B2"/>
      </w:pPr>
      <w:r w:rsidRPr="00AF25BD">
        <w:tab/>
        <w:t>The S-CSCF analyses the incoming request against the initial filter criteria and decides to send a third-party REGISTER request to the IP-SM-GW.</w:t>
      </w:r>
      <w:r w:rsidR="00C05F78" w:rsidRPr="00AF25BD">
        <w:t xml:space="preserve"> Initial Filter Criteria for IP-SM-GW includes a Service Information that contains the MSISDN belonging to "sip:user1_public1@home1.net".</w:t>
      </w:r>
    </w:p>
    <w:p w14:paraId="3269D3A4" w14:textId="77777777" w:rsidR="00B148E3" w:rsidRPr="00AF25BD" w:rsidRDefault="00B148E3" w:rsidP="00B148E3">
      <w:pPr>
        <w:pStyle w:val="B1"/>
        <w:ind w:left="709" w:hanging="425"/>
      </w:pPr>
      <w:bookmarkStart w:id="139" w:name="_PERM_MCCTEMPBM_CRPT29170004___2"/>
      <w:r w:rsidRPr="00AF25BD">
        <w:t>3.</w:t>
      </w:r>
      <w:r w:rsidRPr="00AF25BD">
        <w:tab/>
      </w:r>
      <w:r w:rsidRPr="00AF25BD">
        <w:rPr>
          <w:b/>
        </w:rPr>
        <w:t xml:space="preserve">REGISTER request (S-CSCF to IP-SM-GW) - see example in table </w:t>
      </w:r>
      <w:r w:rsidR="008924E4" w:rsidRPr="00AF25BD">
        <w:rPr>
          <w:b/>
        </w:rPr>
        <w:t>B.</w:t>
      </w:r>
      <w:r w:rsidRPr="00AF25BD">
        <w:rPr>
          <w:b/>
        </w:rPr>
        <w:t>3-1</w:t>
      </w:r>
    </w:p>
    <w:bookmarkEnd w:id="139"/>
    <w:p w14:paraId="20E8F9F8" w14:textId="77777777" w:rsidR="00B148E3" w:rsidRPr="00AF25BD" w:rsidRDefault="00B148E3" w:rsidP="00B148E3">
      <w:pPr>
        <w:pStyle w:val="B2"/>
      </w:pPr>
      <w:r w:rsidRPr="00AF25BD">
        <w:tab/>
        <w:t>This signalling flow forwards the REGISTER request from the S-CSCF to the IP-SM-GW.</w:t>
      </w:r>
    </w:p>
    <w:p w14:paraId="24CA6C32" w14:textId="77777777" w:rsidR="00B148E3" w:rsidRPr="00AF25BD" w:rsidRDefault="00B148E3" w:rsidP="00B148E3">
      <w:pPr>
        <w:pStyle w:val="TH"/>
      </w:pPr>
      <w:r w:rsidRPr="00AF25BD">
        <w:t xml:space="preserve">Table </w:t>
      </w:r>
      <w:r w:rsidR="008924E4" w:rsidRPr="00AF25BD">
        <w:t>B.</w:t>
      </w:r>
      <w:r w:rsidRPr="00AF25BD">
        <w:t>3-1: REGISTER request (S-CSCF to IP-SM-GW)</w:t>
      </w:r>
    </w:p>
    <w:p w14:paraId="04A5907C"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bookmarkStart w:id="140" w:name="_PERM_MCCTEMPBM_CRPT29170005___2"/>
      <w:r w:rsidRPr="00AF25BD">
        <w:rPr>
          <w:noProof w:val="0"/>
        </w:rPr>
        <w:t>REGISTER sip:ipsmgw.home1.net SIP/2.0</w:t>
      </w:r>
    </w:p>
    <w:p w14:paraId="5EA4A21D"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sip:scscf1.home1.net</w:t>
      </w:r>
    </w:p>
    <w:p w14:paraId="6CEC0DCC"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36DA2E17"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P-Access-Network-Info:</w:t>
      </w:r>
    </w:p>
    <w:p w14:paraId="6B27003E"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P-Visited-Network-ID:</w:t>
      </w:r>
    </w:p>
    <w:p w14:paraId="52414D33"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rFonts w:cs="Courier New"/>
          <w:noProof w:val="0"/>
        </w:rPr>
        <w:t>P-Charging-Vector:</w:t>
      </w:r>
    </w:p>
    <w:p w14:paraId="2E3B6EFA"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rFonts w:cs="Courier New"/>
          <w:noProof w:val="0"/>
        </w:rPr>
        <w:t>P-Charging-Function-Addresses:</w:t>
      </w:r>
    </w:p>
    <w:p w14:paraId="391D314E"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From: </w:t>
      </w:r>
      <w:r w:rsidR="005E7075" w:rsidRPr="00AF25BD">
        <w:rPr>
          <w:noProof w:val="0"/>
        </w:rPr>
        <w:t>&lt;</w:t>
      </w:r>
      <w:r w:rsidRPr="00AF25BD">
        <w:rPr>
          <w:noProof w:val="0"/>
        </w:rPr>
        <w:t>sip:scscf1.home1.net</w:t>
      </w:r>
      <w:r w:rsidR="005E7075" w:rsidRPr="00AF25BD">
        <w:rPr>
          <w:noProof w:val="0"/>
        </w:rPr>
        <w:t>&gt;;tag=14142</w:t>
      </w:r>
    </w:p>
    <w:p w14:paraId="2FF957ED"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14:paraId="0BAEE9BB"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Contact: &lt;sip:scscf1.home1.net&gt;</w:t>
      </w:r>
    </w:p>
    <w:p w14:paraId="50495B1D"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Expires: 600000</w:t>
      </w:r>
    </w:p>
    <w:p w14:paraId="29393982"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apb03a0s09dkjdfglkj49112</w:t>
      </w:r>
    </w:p>
    <w:p w14:paraId="135FFF21"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lastRenderedPageBreak/>
        <w:t>CSeq: 43 REGISTER</w:t>
      </w:r>
    </w:p>
    <w:p w14:paraId="64CB52BA" w14:textId="77777777" w:rsidR="00C05F78" w:rsidRPr="00AF25BD" w:rsidRDefault="00C05F78" w:rsidP="00C05F78">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application/3gpp-ims+xml</w:t>
      </w:r>
    </w:p>
    <w:p w14:paraId="67319D2F"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Content-Length: </w:t>
      </w:r>
      <w:r w:rsidR="00C05F78" w:rsidRPr="00AF25BD">
        <w:rPr>
          <w:noProof w:val="0"/>
        </w:rPr>
        <w:t>(...)</w:t>
      </w:r>
    </w:p>
    <w:p w14:paraId="7567F853" w14:textId="77777777" w:rsidR="00C05F78" w:rsidRPr="00AF25BD" w:rsidRDefault="00C05F78" w:rsidP="00C05F78">
      <w:pPr>
        <w:pStyle w:val="PL"/>
        <w:pBdr>
          <w:top w:val="single" w:sz="4" w:space="1" w:color="auto"/>
          <w:left w:val="single" w:sz="4" w:space="4" w:color="auto"/>
          <w:bottom w:val="single" w:sz="4" w:space="1" w:color="auto"/>
          <w:right w:val="single" w:sz="4" w:space="4" w:color="auto"/>
        </w:pBdr>
        <w:ind w:left="768" w:hanging="484"/>
        <w:rPr>
          <w:noProof w:val="0"/>
        </w:rPr>
      </w:pPr>
    </w:p>
    <w:p w14:paraId="30AE89B4" w14:textId="77777777" w:rsidR="00767EE7"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14:paraId="32E59A7B" w14:textId="77777777" w:rsidR="00767EE7"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rPr>
      </w:pPr>
      <w:r w:rsidRPr="00FB1C29">
        <w:rPr>
          <w:noProof w:val="0"/>
        </w:rPr>
        <w:t>&lt;ims-3gpp version="1"&gt;</w:t>
      </w:r>
    </w:p>
    <w:p w14:paraId="2D641D3A" w14:textId="77777777" w:rsidR="00767EE7" w:rsidRPr="00B0506E"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lang w:val="it-IT"/>
        </w:rPr>
      </w:pPr>
      <w:r w:rsidRPr="00B0506E">
        <w:rPr>
          <w:noProof w:val="0"/>
          <w:lang w:val="it-IT"/>
        </w:rPr>
        <w:t xml:space="preserve">  &lt;service-info&gt;11111111&lt;/service-info&gt;</w:t>
      </w:r>
    </w:p>
    <w:p w14:paraId="74C20AEA" w14:textId="77777777" w:rsidR="00767EE7" w:rsidRPr="00B0506E" w:rsidRDefault="00767EE7" w:rsidP="00767EE7">
      <w:pPr>
        <w:pStyle w:val="PL"/>
        <w:pBdr>
          <w:top w:val="single" w:sz="4" w:space="1" w:color="auto"/>
          <w:left w:val="single" w:sz="4" w:space="4" w:color="auto"/>
          <w:bottom w:val="single" w:sz="4" w:space="1" w:color="auto"/>
          <w:right w:val="single" w:sz="4" w:space="4" w:color="auto"/>
        </w:pBdr>
        <w:ind w:left="768" w:hanging="484"/>
        <w:rPr>
          <w:noProof w:val="0"/>
          <w:lang w:val="it-IT"/>
        </w:rPr>
      </w:pPr>
      <w:r w:rsidRPr="00B0506E">
        <w:rPr>
          <w:noProof w:val="0"/>
          <w:lang w:val="it-IT"/>
        </w:rPr>
        <w:t>&lt;/ims-3gpp&gt;</w:t>
      </w:r>
    </w:p>
    <w:bookmarkEnd w:id="140"/>
    <w:p w14:paraId="5329B2D6" w14:textId="77777777" w:rsidR="00B148E3" w:rsidRPr="00AF25BD" w:rsidRDefault="00B148E3" w:rsidP="00B148E3"/>
    <w:p w14:paraId="01BE9117" w14:textId="77777777" w:rsidR="00B148E3" w:rsidRPr="00AF25BD" w:rsidRDefault="00B148E3" w:rsidP="00B148E3">
      <w:pPr>
        <w:pStyle w:val="B1"/>
        <w:ind w:left="709" w:hanging="425"/>
      </w:pPr>
      <w:bookmarkStart w:id="141" w:name="_PERM_MCCTEMPBM_CRPT29170006___2"/>
      <w:r w:rsidRPr="00AF25BD">
        <w:t>4.</w:t>
      </w:r>
      <w:r w:rsidRPr="00AF25BD">
        <w:tab/>
      </w:r>
      <w:r w:rsidRPr="00AF25BD">
        <w:rPr>
          <w:b/>
        </w:rPr>
        <w:t xml:space="preserve">200 OK response (IP-SM-GW to S-CSCF) - see example in table </w:t>
      </w:r>
      <w:r w:rsidR="008924E4" w:rsidRPr="00AF25BD">
        <w:rPr>
          <w:b/>
        </w:rPr>
        <w:t>B.</w:t>
      </w:r>
      <w:r w:rsidRPr="00AF25BD">
        <w:rPr>
          <w:b/>
        </w:rPr>
        <w:t>3-2</w:t>
      </w:r>
    </w:p>
    <w:bookmarkEnd w:id="141"/>
    <w:p w14:paraId="06D0CE90" w14:textId="77777777" w:rsidR="00B148E3" w:rsidRPr="00AF25BD" w:rsidRDefault="00B148E3" w:rsidP="00B148E3">
      <w:pPr>
        <w:pStyle w:val="B2"/>
      </w:pPr>
      <w:r w:rsidRPr="00AF25BD">
        <w:tab/>
        <w:t xml:space="preserve">The </w:t>
      </w:r>
      <w:r w:rsidR="00C05F78" w:rsidRPr="00AF25BD">
        <w:t xml:space="preserve">IP-SM-GW </w:t>
      </w:r>
      <w:r w:rsidRPr="00AF25BD">
        <w:t xml:space="preserve">sends a 200 (OK) response to the S-CSCF indicating that </w:t>
      </w:r>
      <w:r w:rsidR="00C05F78" w:rsidRPr="00AF25BD">
        <w:t xml:space="preserve">registration </w:t>
      </w:r>
      <w:r w:rsidRPr="00AF25BD">
        <w:t>was successful.</w:t>
      </w:r>
    </w:p>
    <w:p w14:paraId="13912E6D" w14:textId="77777777" w:rsidR="00B148E3" w:rsidRPr="00AF25BD" w:rsidRDefault="00B148E3" w:rsidP="00B148E3">
      <w:pPr>
        <w:pStyle w:val="TH"/>
      </w:pPr>
      <w:r w:rsidRPr="00AF25BD">
        <w:t xml:space="preserve">Table </w:t>
      </w:r>
      <w:r w:rsidR="008924E4" w:rsidRPr="00AF25BD">
        <w:t>B.</w:t>
      </w:r>
      <w:r w:rsidRPr="00AF25BD">
        <w:t>3-2: 200 OK response (IP-SM-GW to S-CSCF)</w:t>
      </w:r>
    </w:p>
    <w:p w14:paraId="43AEDA57"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bookmarkStart w:id="142" w:name="_PERM_MCCTEMPBM_CRPT29170007___2"/>
      <w:r w:rsidRPr="00AF25BD">
        <w:rPr>
          <w:noProof w:val="0"/>
        </w:rPr>
        <w:t>SIP/2.0 200 OK</w:t>
      </w:r>
    </w:p>
    <w:p w14:paraId="25FB0287"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sip:scscf1.home1.net</w:t>
      </w:r>
    </w:p>
    <w:p w14:paraId="299CB8C8"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From: </w:t>
      </w:r>
    </w:p>
    <w:p w14:paraId="7C698BEC"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To: </w:t>
      </w:r>
    </w:p>
    <w:p w14:paraId="7829D092"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Call-ID: </w:t>
      </w:r>
    </w:p>
    <w:p w14:paraId="77336A58"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Contact: &lt;sip:scscf1.home1.net&gt;;expires=600000</w:t>
      </w:r>
    </w:p>
    <w:p w14:paraId="0A83B52C"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CSeq: </w:t>
      </w:r>
    </w:p>
    <w:p w14:paraId="79CA0E8E"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Date: Wed, 11 July 2001 08:49:37 GMT</w:t>
      </w:r>
    </w:p>
    <w:p w14:paraId="579D58EB" w14:textId="77777777" w:rsidR="00B148E3" w:rsidRPr="00AF25BD" w:rsidRDefault="00B148E3" w:rsidP="00B148E3">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Content-Length: </w:t>
      </w:r>
    </w:p>
    <w:bookmarkEnd w:id="142"/>
    <w:p w14:paraId="4A69089C" w14:textId="77777777" w:rsidR="00B148E3" w:rsidRPr="00AF25BD" w:rsidRDefault="00B148E3" w:rsidP="00B148E3"/>
    <w:p w14:paraId="3A7C2F53" w14:textId="77777777" w:rsidR="00D504E3" w:rsidRPr="00AF25BD" w:rsidRDefault="00D504E3" w:rsidP="00D504E3">
      <w:pPr>
        <w:pStyle w:val="B1"/>
        <w:ind w:left="709" w:hanging="425"/>
      </w:pPr>
      <w:bookmarkStart w:id="143" w:name="_PERM_MCCTEMPBM_CRPT29170008___2"/>
      <w:r w:rsidRPr="00AF25BD">
        <w:t>5.</w:t>
      </w:r>
      <w:r w:rsidRPr="00AF25BD">
        <w:tab/>
      </w:r>
      <w:r w:rsidRPr="00AF25BD">
        <w:rPr>
          <w:b/>
        </w:rPr>
        <w:t>SUBSCRIBE request (IP-SM-GW to S-CSCF) – see example in table </w:t>
      </w:r>
      <w:r w:rsidR="008924E4" w:rsidRPr="00AF25BD">
        <w:rPr>
          <w:b/>
        </w:rPr>
        <w:t>B.</w:t>
      </w:r>
      <w:r w:rsidRPr="00AF25BD">
        <w:rPr>
          <w:b/>
        </w:rPr>
        <w:t>3-3</w:t>
      </w:r>
    </w:p>
    <w:bookmarkEnd w:id="143"/>
    <w:p w14:paraId="49305726" w14:textId="77777777" w:rsidR="00D504E3" w:rsidRPr="00AF25BD" w:rsidRDefault="00D504E3" w:rsidP="00D504E3">
      <w:pPr>
        <w:pStyle w:val="B2"/>
      </w:pPr>
      <w:r w:rsidRPr="00AF25BD">
        <w:tab/>
        <w:t>The IP-SM-GW subscribes to the S-CSCF for the registration status of the registered subscriber.</w:t>
      </w:r>
    </w:p>
    <w:p w14:paraId="5E8C1808" w14:textId="77777777" w:rsidR="00D504E3" w:rsidRPr="00AF25BD" w:rsidRDefault="00D504E3" w:rsidP="00D504E3">
      <w:pPr>
        <w:pStyle w:val="TH"/>
      </w:pPr>
      <w:r w:rsidRPr="00AF25BD">
        <w:t>Table </w:t>
      </w:r>
      <w:r w:rsidR="008924E4" w:rsidRPr="00AF25BD">
        <w:t>B.</w:t>
      </w:r>
      <w:r w:rsidRPr="00AF25BD">
        <w:t>3-3 SUBSCRIBE request (IP-SM-GW to S-CSCF)</w:t>
      </w:r>
    </w:p>
    <w:p w14:paraId="3F82D2D5"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4" w:name="_PERM_MCCTEMPBM_CRPT29170009___2"/>
      <w:r w:rsidRPr="00AF25BD">
        <w:rPr>
          <w:noProof w:val="0"/>
        </w:rPr>
        <w:t>SUBSCRIBE sip:user1_public1@home1.net SIP/2.0</w:t>
      </w:r>
    </w:p>
    <w:p w14:paraId="18DF0CB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14:paraId="3FF8CD49"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Route: &lt;sip:scscf1.home1.net;lr&gt;</w:t>
      </w:r>
    </w:p>
    <w:p w14:paraId="46E83173"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P-Asserted-Identity: &lt;sip:ipsmgw.home1.net&gt;</w:t>
      </w:r>
    </w:p>
    <w:p w14:paraId="54BDF100"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rFonts w:cs="Courier New"/>
          <w:noProof w:val="0"/>
        </w:rPr>
        <w:t>P-Charging-Vector: icid-value="gwrg65hy35gw5hfrD46=</w:t>
      </w:r>
      <w:r w:rsidRPr="00AF25BD">
        <w:rPr>
          <w:rFonts w:cs="Courier New"/>
          <w:noProof w:val="0"/>
          <w:lang w:eastAsia="ja-JP"/>
        </w:rPr>
        <w:t>583735358</w:t>
      </w:r>
      <w:r w:rsidRPr="00AF25BD">
        <w:rPr>
          <w:rFonts w:cs="Courier New"/>
          <w:noProof w:val="0"/>
        </w:rPr>
        <w:t>";</w:t>
      </w:r>
      <w:r w:rsidRPr="00AF25BD">
        <w:rPr>
          <w:noProof w:val="0"/>
        </w:rPr>
        <w:t xml:space="preserve"> orig-ioi="</w:t>
      </w:r>
      <w:r w:rsidRPr="00AF25BD">
        <w:rPr>
          <w:rFonts w:cs="Courier New"/>
          <w:noProof w:val="0"/>
        </w:rPr>
        <w:t>type-3</w:t>
      </w:r>
      <w:r w:rsidRPr="00AF25BD">
        <w:rPr>
          <w:noProof w:val="0"/>
        </w:rPr>
        <w:t>home</w:t>
      </w:r>
      <w:r w:rsidRPr="00AF25BD">
        <w:rPr>
          <w:noProof w:val="0"/>
          <w:lang w:eastAsia="ja-JP"/>
        </w:rPr>
        <w:t>1</w:t>
      </w:r>
      <w:r w:rsidRPr="00AF25BD">
        <w:rPr>
          <w:noProof w:val="0"/>
        </w:rPr>
        <w:t>.net"</w:t>
      </w:r>
    </w:p>
    <w:p w14:paraId="15D3803E"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AF25BD">
        <w:rPr>
          <w:noProof w:val="0"/>
        </w:rPr>
        <w:t>P-Charging-</w:t>
      </w:r>
      <w:r w:rsidRPr="00AF25BD">
        <w:rPr>
          <w:noProof w:val="0"/>
          <w:lang w:eastAsia="ja-JP"/>
        </w:rPr>
        <w:t>Function-Addresses</w:t>
      </w:r>
      <w:r w:rsidRPr="00AF25BD">
        <w:rPr>
          <w:noProof w:val="0"/>
        </w:rPr>
        <w:t xml:space="preserve">: </w:t>
      </w:r>
      <w:r w:rsidRPr="00AF25BD">
        <w:rPr>
          <w:rFonts w:cs="Courier New"/>
          <w:noProof w:val="0"/>
          <w:lang w:eastAsia="ja-JP"/>
        </w:rPr>
        <w:t>ccf</w:t>
      </w:r>
      <w:r w:rsidRPr="00AF25BD">
        <w:rPr>
          <w:rFonts w:cs="Courier New"/>
          <w:noProof w:val="0"/>
        </w:rPr>
        <w:t>=</w:t>
      </w:r>
      <w:r w:rsidRPr="00AF25BD">
        <w:rPr>
          <w:rFonts w:cs="Courier New"/>
          <w:noProof w:val="0"/>
          <w:lang w:eastAsia="ja-JP"/>
        </w:rPr>
        <w:t>[5555:c88:d77::c66]; ecf</w:t>
      </w:r>
      <w:r w:rsidRPr="00AF25BD">
        <w:rPr>
          <w:rFonts w:cs="Courier New"/>
          <w:noProof w:val="0"/>
        </w:rPr>
        <w:t>=</w:t>
      </w:r>
      <w:r w:rsidRPr="00AF25BD">
        <w:rPr>
          <w:rFonts w:cs="Courier New"/>
          <w:noProof w:val="0"/>
          <w:lang w:eastAsia="ja-JP"/>
        </w:rPr>
        <w:t>[5555:c88:d77::e67]</w:t>
      </w:r>
    </w:p>
    <w:p w14:paraId="6DEB8BE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&lt;sip:ipsmgw.home1.net&gt;;tag=31415286</w:t>
      </w:r>
    </w:p>
    <w:p w14:paraId="00643F9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w:t>
      </w:r>
      <w:r w:rsidR="007E192D" w:rsidRPr="007E192D">
        <w:rPr>
          <w:noProof w:val="0"/>
        </w:rPr>
        <w:t xml:space="preserve"> </w:t>
      </w:r>
      <w:r w:rsidR="007E192D" w:rsidRPr="00AF25BD">
        <w:rPr>
          <w:noProof w:val="0"/>
        </w:rPr>
        <w:t>user1_public1@home1.net</w:t>
      </w:r>
      <w:r w:rsidRPr="00AF25BD">
        <w:rPr>
          <w:noProof w:val="0"/>
        </w:rPr>
        <w:t>&gt;</w:t>
      </w:r>
    </w:p>
    <w:p w14:paraId="20E96A8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14:paraId="35A8F75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111 SUBSCRIBE</w:t>
      </w:r>
    </w:p>
    <w:p w14:paraId="2E24B5B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14:paraId="515C1EC5"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Expires: 600000</w:t>
      </w:r>
    </w:p>
    <w:p w14:paraId="56155DFB"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Accept: application/reginfo+xml</w:t>
      </w:r>
    </w:p>
    <w:p w14:paraId="0CC34E0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&lt;sip:ipsmgw.home1.net&gt;</w:t>
      </w:r>
    </w:p>
    <w:p w14:paraId="3B957FAB"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p w14:paraId="714F9923" w14:textId="77777777" w:rsidR="00D504E3" w:rsidRPr="00AF25BD" w:rsidRDefault="00D504E3" w:rsidP="00D504E3">
      <w:pPr>
        <w:pStyle w:val="B1"/>
        <w:ind w:left="284" w:firstLine="0"/>
      </w:pPr>
      <w:bookmarkStart w:id="145" w:name="_PERM_MCCTEMPBM_CRPT29170010___2"/>
      <w:bookmarkEnd w:id="144"/>
    </w:p>
    <w:bookmarkEnd w:id="145"/>
    <w:p w14:paraId="15B2C1A3" w14:textId="77777777" w:rsidR="00D504E3" w:rsidRPr="00AF25BD" w:rsidRDefault="00D504E3" w:rsidP="00D504E3">
      <w:pPr>
        <w:pStyle w:val="EX"/>
        <w:keepLines w:val="0"/>
      </w:pPr>
      <w:r w:rsidRPr="00AF25BD">
        <w:rPr>
          <w:b/>
        </w:rPr>
        <w:t>Request-URI</w:t>
      </w:r>
      <w:r w:rsidRPr="00AF25BD">
        <w:t>:</w:t>
      </w:r>
      <w:r w:rsidRPr="00AF25BD">
        <w:tab/>
        <w:t>Public user identity whose registration status event the IP-SM-GW subscribes to.</w:t>
      </w:r>
    </w:p>
    <w:p w14:paraId="05BB4FAD" w14:textId="77777777" w:rsidR="00D504E3" w:rsidRPr="00AF25BD" w:rsidRDefault="00D504E3" w:rsidP="00D504E3">
      <w:pPr>
        <w:pStyle w:val="B1"/>
      </w:pPr>
      <w:r w:rsidRPr="00AF25BD">
        <w:t>6.</w:t>
      </w:r>
      <w:r w:rsidRPr="00AF25BD">
        <w:tab/>
      </w:r>
      <w:r w:rsidRPr="00AF25BD">
        <w:rPr>
          <w:b/>
        </w:rPr>
        <w:t>200 (OK) response (S-CSCF to IP-SM-GW) - see example in table </w:t>
      </w:r>
      <w:r w:rsidR="008924E4" w:rsidRPr="00AF25BD">
        <w:rPr>
          <w:b/>
        </w:rPr>
        <w:t>B.</w:t>
      </w:r>
      <w:r w:rsidRPr="00AF25BD">
        <w:rPr>
          <w:b/>
        </w:rPr>
        <w:t>3-4</w:t>
      </w:r>
    </w:p>
    <w:p w14:paraId="7DEC61EE" w14:textId="77777777" w:rsidR="00D504E3" w:rsidRPr="00AF25BD" w:rsidRDefault="00D504E3" w:rsidP="00D504E3">
      <w:pPr>
        <w:pStyle w:val="B2"/>
      </w:pPr>
      <w:r w:rsidRPr="00AF25BD">
        <w:tab/>
        <w:t>The S-CSCF sends a 200 (OK) response to the IP-SM-GW.</w:t>
      </w:r>
    </w:p>
    <w:p w14:paraId="7075EF9A" w14:textId="77777777" w:rsidR="00D504E3" w:rsidRPr="00AF25BD" w:rsidRDefault="00D504E3" w:rsidP="00D504E3">
      <w:pPr>
        <w:pStyle w:val="TH"/>
      </w:pPr>
      <w:r w:rsidRPr="00AF25BD">
        <w:t>Table </w:t>
      </w:r>
      <w:r w:rsidR="008924E4" w:rsidRPr="00AF25BD">
        <w:t>B.</w:t>
      </w:r>
      <w:r w:rsidRPr="00AF25BD">
        <w:t>3-4: 200 (OK) response (S-CSCF to IP-SM-GW)</w:t>
      </w:r>
    </w:p>
    <w:p w14:paraId="7775E8CB"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6" w:name="_PERM_MCCTEMPBM_CRPT29170011___2"/>
      <w:r w:rsidRPr="00AF25BD">
        <w:rPr>
          <w:noProof w:val="0"/>
        </w:rPr>
        <w:t>SIP/2.0 200 OK</w:t>
      </w:r>
    </w:p>
    <w:p w14:paraId="0170ABB6"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14:paraId="5A781140"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P-Asserted-Identity: </w:t>
      </w:r>
    </w:p>
    <w:p w14:paraId="4B3A9D9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&lt;sip:ipsmgw.home1.net&gt;;tag=31415286</w:t>
      </w:r>
    </w:p>
    <w:p w14:paraId="22BB9666"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&lt;sip:scscf1.home1.net&gt;;tag=14142</w:t>
      </w:r>
    </w:p>
    <w:p w14:paraId="11858EE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14:paraId="4BC861E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14:paraId="6160ABE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w:t>
      </w:r>
    </w:p>
    <w:p w14:paraId="54B0176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Expires:</w:t>
      </w:r>
    </w:p>
    <w:p w14:paraId="027EE41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w:t>
      </w:r>
    </w:p>
    <w:bookmarkEnd w:id="146"/>
    <w:p w14:paraId="59015B76" w14:textId="77777777" w:rsidR="00D504E3" w:rsidRPr="00AF25BD" w:rsidRDefault="00D504E3" w:rsidP="00D504E3"/>
    <w:p w14:paraId="241EA98B" w14:textId="77777777" w:rsidR="00D504E3" w:rsidRPr="00AF25BD" w:rsidRDefault="00D504E3" w:rsidP="00D504E3">
      <w:pPr>
        <w:pStyle w:val="B1"/>
      </w:pPr>
      <w:r w:rsidRPr="00AF25BD">
        <w:t>7.</w:t>
      </w:r>
      <w:r w:rsidRPr="00AF25BD">
        <w:tab/>
      </w:r>
      <w:r w:rsidRPr="00AF25BD">
        <w:rPr>
          <w:b/>
        </w:rPr>
        <w:t>NOTIFY request (S-CSCF to IP-SM-GW) - see example in table </w:t>
      </w:r>
      <w:r w:rsidR="008924E4" w:rsidRPr="00AF25BD">
        <w:rPr>
          <w:b/>
        </w:rPr>
        <w:t>B.</w:t>
      </w:r>
      <w:r w:rsidRPr="00AF25BD">
        <w:rPr>
          <w:b/>
        </w:rPr>
        <w:t>3-5</w:t>
      </w:r>
    </w:p>
    <w:p w14:paraId="475B04A6" w14:textId="77777777" w:rsidR="00D504E3" w:rsidRPr="00AF25BD" w:rsidRDefault="00D504E3" w:rsidP="00D504E3">
      <w:pPr>
        <w:pStyle w:val="B2"/>
      </w:pPr>
      <w:r w:rsidRPr="00AF25BD">
        <w:lastRenderedPageBreak/>
        <w:tab/>
        <w:t>The S-CSCF sends a first NOTIFY request to the IP-SM-GW. The notification indicates that the monitored public user identity registered using an SMS capable UE.</w:t>
      </w:r>
    </w:p>
    <w:p w14:paraId="09CE3544" w14:textId="77777777" w:rsidR="00D504E3" w:rsidRPr="00AF25BD" w:rsidRDefault="00D504E3" w:rsidP="00D504E3">
      <w:pPr>
        <w:pStyle w:val="TH"/>
      </w:pPr>
      <w:r w:rsidRPr="00AF25BD">
        <w:t>Table </w:t>
      </w:r>
      <w:r w:rsidR="008924E4" w:rsidRPr="00AF25BD">
        <w:t>B.</w:t>
      </w:r>
      <w:r w:rsidRPr="00AF25BD">
        <w:t>3-5: NOTIFY request (S-CSCF to IP-SM-GW)</w:t>
      </w:r>
    </w:p>
    <w:p w14:paraId="46DE26D4"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7" w:name="_PERM_MCCTEMPBM_CRPT29170012___2"/>
      <w:r w:rsidRPr="00AF25BD">
        <w:rPr>
          <w:noProof w:val="0"/>
        </w:rPr>
        <w:t>NOTIFY sip:ipsmgw.home1.net SIP/2.0</w:t>
      </w:r>
    </w:p>
    <w:p w14:paraId="53846489"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14:paraId="1911CD9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w:t>
      </w:r>
      <w:r w:rsidR="007E192D" w:rsidRPr="007E192D">
        <w:rPr>
          <w:noProof w:val="0"/>
        </w:rPr>
        <w:t xml:space="preserve"> </w:t>
      </w:r>
      <w:r w:rsidR="007E192D" w:rsidRPr="00AF25BD">
        <w:rPr>
          <w:noProof w:val="0"/>
        </w:rPr>
        <w:t>user1_public1@home1.net</w:t>
      </w:r>
      <w:r w:rsidRPr="00AF25BD">
        <w:rPr>
          <w:noProof w:val="0"/>
        </w:rPr>
        <w:t>&gt;;tag=14142</w:t>
      </w:r>
    </w:p>
    <w:p w14:paraId="5B08C9F5"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&lt;sip:ipsmgw.home1.net&gt;;tag=31415286</w:t>
      </w:r>
    </w:p>
    <w:p w14:paraId="7B38AD5E"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14:paraId="485FE88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222 NOTIFY</w:t>
      </w:r>
    </w:p>
    <w:p w14:paraId="22688D23"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Subscription-State: active;expires=600000</w:t>
      </w:r>
    </w:p>
    <w:p w14:paraId="1FFB487D"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14:paraId="0618B5E9"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 application/reginfo+xml</w:t>
      </w:r>
    </w:p>
    <w:p w14:paraId="7D075E9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&lt;sip:scscf1.home1.net&gt;</w:t>
      </w:r>
    </w:p>
    <w:p w14:paraId="1EC4DAD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w:t>
      </w:r>
    </w:p>
    <w:p w14:paraId="010C3A0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D1BFDA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&lt;?xml version="1.0"?&gt;</w:t>
      </w:r>
    </w:p>
    <w:p w14:paraId="45DEF65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 xmlns="urn:ietf:params:xml:ns:reginfo" version="1" state="full"&gt;</w:t>
      </w:r>
    </w:p>
    <w:p w14:paraId="159C500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aor="sip:user1_public1@home1.net" id="a7" state="active"&gt;</w:t>
      </w:r>
    </w:p>
    <w:p w14:paraId="28B6E4C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id="76" state="active" event="registered"&gt;</w:t>
      </w:r>
    </w:p>
    <w:p w14:paraId="0B735DAB" w14:textId="77777777" w:rsidR="00D504E3" w:rsidRPr="007A3EBB"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&lt;uri&gt;sip:[5555::aaa:bbb:ccc:ddd]&lt;/uri&gt;</w:t>
      </w:r>
    </w:p>
    <w:p w14:paraId="63DD2583"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&lt;unknown-param name="+g.3gpp.smsip"/&gt;</w:t>
      </w:r>
    </w:p>
    <w:p w14:paraId="35F4FBDD"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&lt;/contact&gt;</w:t>
      </w:r>
    </w:p>
    <w:p w14:paraId="126F2EF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14:paraId="4E6A9AB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&lt;/reginfo&gt;</w:t>
      </w:r>
    </w:p>
    <w:bookmarkEnd w:id="147"/>
    <w:p w14:paraId="6ABE5384" w14:textId="77777777" w:rsidR="00D504E3" w:rsidRPr="00AF25BD" w:rsidRDefault="00D504E3" w:rsidP="00D504E3"/>
    <w:p w14:paraId="2296E485" w14:textId="77777777" w:rsidR="00D504E3" w:rsidRPr="00AF25BD" w:rsidRDefault="00D504E3" w:rsidP="00D504E3">
      <w:pPr>
        <w:pStyle w:val="B1"/>
        <w:ind w:left="284" w:firstLine="0"/>
        <w:rPr>
          <w:b/>
        </w:rPr>
      </w:pPr>
      <w:bookmarkStart w:id="148" w:name="_PERM_MCCTEMPBM_CRPT29170013___2"/>
      <w:r w:rsidRPr="00AF25BD">
        <w:rPr>
          <w:b/>
        </w:rPr>
        <w:t>8.</w:t>
      </w:r>
      <w:r w:rsidRPr="00AF25BD">
        <w:rPr>
          <w:b/>
        </w:rPr>
        <w:tab/>
        <w:t>200 (OK) response (IP-SM-GW to S-CSCF) - see example in table </w:t>
      </w:r>
      <w:r w:rsidR="008924E4" w:rsidRPr="00AF25BD">
        <w:rPr>
          <w:b/>
        </w:rPr>
        <w:t>B.</w:t>
      </w:r>
      <w:r w:rsidRPr="00AF25BD">
        <w:rPr>
          <w:b/>
        </w:rPr>
        <w:t>3-6</w:t>
      </w:r>
    </w:p>
    <w:bookmarkEnd w:id="148"/>
    <w:p w14:paraId="11C97592" w14:textId="77777777" w:rsidR="00D504E3" w:rsidRPr="00AF25BD" w:rsidRDefault="00D504E3" w:rsidP="00D504E3">
      <w:pPr>
        <w:pStyle w:val="B2"/>
      </w:pPr>
      <w:r w:rsidRPr="00AF25BD">
        <w:tab/>
        <w:t>IP-SM-GW sends a 200 (OK) response to the S-CSCF.</w:t>
      </w:r>
    </w:p>
    <w:p w14:paraId="78B01ECE" w14:textId="77777777" w:rsidR="00D504E3" w:rsidRPr="00AF25BD" w:rsidRDefault="00D504E3" w:rsidP="00D504E3">
      <w:pPr>
        <w:pStyle w:val="TH"/>
      </w:pPr>
      <w:r w:rsidRPr="00AF25BD">
        <w:t>Table </w:t>
      </w:r>
      <w:r w:rsidR="008924E4" w:rsidRPr="00AF25BD">
        <w:t>B.</w:t>
      </w:r>
      <w:r w:rsidRPr="00AF25BD">
        <w:t>3-6: 200 (OK) response (IP-SM-GW to S-CSCF)</w:t>
      </w:r>
    </w:p>
    <w:p w14:paraId="179AAA97"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49" w:name="_PERM_MCCTEMPBM_CRPT29170014___2"/>
      <w:r w:rsidRPr="00AF25BD">
        <w:rPr>
          <w:noProof w:val="0"/>
        </w:rPr>
        <w:t>SIP/2.0 200 OK</w:t>
      </w:r>
    </w:p>
    <w:p w14:paraId="238F301C"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14:paraId="47356010"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w:t>
      </w:r>
    </w:p>
    <w:p w14:paraId="65B32100"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w:t>
      </w:r>
    </w:p>
    <w:p w14:paraId="2405D904"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14:paraId="0F63240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14:paraId="6969F582"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w:t>
      </w:r>
    </w:p>
    <w:p w14:paraId="20FC7BA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bookmarkEnd w:id="149"/>
    <w:p w14:paraId="11219AEE" w14:textId="77777777" w:rsidR="00D504E3" w:rsidRPr="00AF25BD" w:rsidRDefault="00D504E3" w:rsidP="00D504E3"/>
    <w:p w14:paraId="51415255" w14:textId="77777777" w:rsidR="00B148E3" w:rsidRPr="00AF25BD" w:rsidRDefault="00D504E3" w:rsidP="00B148E3">
      <w:pPr>
        <w:pStyle w:val="B1"/>
        <w:ind w:left="709" w:hanging="425"/>
        <w:rPr>
          <w:b/>
        </w:rPr>
      </w:pPr>
      <w:bookmarkStart w:id="150" w:name="_PERM_MCCTEMPBM_CRPT29170015___2"/>
      <w:r w:rsidRPr="00AF25BD">
        <w:t>9</w:t>
      </w:r>
      <w:r w:rsidR="00B148E3" w:rsidRPr="00AF25BD">
        <w:t>.</w:t>
      </w:r>
      <w:r w:rsidR="00B148E3" w:rsidRPr="00AF25BD">
        <w:tab/>
      </w:r>
      <w:r w:rsidR="00C05F78" w:rsidRPr="00AF25BD">
        <w:rPr>
          <w:b/>
        </w:rPr>
        <w:t>MAP: AnyTimeModification</w:t>
      </w:r>
    </w:p>
    <w:bookmarkEnd w:id="150"/>
    <w:p w14:paraId="520077B8" w14:textId="77777777" w:rsidR="00B148E3" w:rsidRPr="00AF25BD" w:rsidRDefault="00B148E3" w:rsidP="00B148E3">
      <w:pPr>
        <w:pStyle w:val="B2"/>
      </w:pPr>
      <w:r w:rsidRPr="00AF25BD">
        <w:tab/>
        <w:t xml:space="preserve">The IP-SM-GW sends </w:t>
      </w:r>
      <w:r w:rsidR="00C05F78" w:rsidRPr="00AF25BD">
        <w:t>the</w:t>
      </w:r>
      <w:r w:rsidRPr="00AF25BD">
        <w:t xml:space="preserve"> request to </w:t>
      </w:r>
      <w:r w:rsidR="00C05F78" w:rsidRPr="00AF25BD">
        <w:t xml:space="preserve">inform </w:t>
      </w:r>
      <w:r w:rsidRPr="00AF25BD">
        <w:t>the HSS</w:t>
      </w:r>
      <w:r w:rsidR="00C05F78" w:rsidRPr="00AF25BD">
        <w:t>/HLR</w:t>
      </w:r>
      <w:r w:rsidRPr="00AF25BD">
        <w:t xml:space="preserve"> t</w:t>
      </w:r>
      <w:r w:rsidR="00C05F78" w:rsidRPr="00AF25BD">
        <w:t xml:space="preserve">hat the user with MSISDN "11111111" is ready to receive short messages </w:t>
      </w:r>
      <w:r w:rsidR="000B0425">
        <w:t xml:space="preserve">for delivery via IP </w:t>
      </w:r>
      <w:r w:rsidR="00C05F78" w:rsidRPr="00AF25BD">
        <w:t>via the sender of the request</w:t>
      </w:r>
      <w:r w:rsidRPr="00AF25BD">
        <w:t>.</w:t>
      </w:r>
    </w:p>
    <w:p w14:paraId="76FDBCCF" w14:textId="77777777" w:rsidR="00B148E3" w:rsidRPr="00AF25BD" w:rsidRDefault="00B148E3" w:rsidP="00B148E3">
      <w:pPr>
        <w:pStyle w:val="B2"/>
      </w:pPr>
      <w:r w:rsidRPr="00AF25BD">
        <w:tab/>
        <w:t xml:space="preserve">For detailed message flows </w:t>
      </w:r>
      <w:r w:rsidR="00C05F78" w:rsidRPr="00AF25BD">
        <w:t xml:space="preserve">and coding </w:t>
      </w:r>
      <w:r w:rsidRPr="00AF25BD">
        <w:t>see 3GPP TS 29.</w:t>
      </w:r>
      <w:r w:rsidR="00C05F78" w:rsidRPr="00AF25BD">
        <w:t>002</w:t>
      </w:r>
      <w:r w:rsidRPr="00AF25BD">
        <w:t> [11].</w:t>
      </w:r>
    </w:p>
    <w:p w14:paraId="7F4151C6" w14:textId="77777777" w:rsidR="00B148E3" w:rsidRPr="00AF25BD" w:rsidRDefault="00B148E3" w:rsidP="00B148E3">
      <w:pPr>
        <w:pStyle w:val="B2"/>
      </w:pPr>
      <w:r w:rsidRPr="00AF25BD">
        <w:tab/>
        <w:t>Table </w:t>
      </w:r>
      <w:r w:rsidR="008924E4" w:rsidRPr="00AF25BD">
        <w:t>B.</w:t>
      </w:r>
      <w:r w:rsidRPr="00AF25BD">
        <w:t>3-</w:t>
      </w:r>
      <w:r w:rsidR="00A5114C" w:rsidRPr="00AF25BD">
        <w:t>7</w:t>
      </w:r>
      <w:r w:rsidRPr="00AF25BD">
        <w:t xml:space="preserve"> provides the parameters in the </w:t>
      </w:r>
      <w:r w:rsidR="00C05F78" w:rsidRPr="00AF25BD">
        <w:t>AnyTimeModification request</w:t>
      </w:r>
      <w:r w:rsidRPr="00AF25BD">
        <w:t>, which are sent to the HSS</w:t>
      </w:r>
      <w:r w:rsidR="005E7075" w:rsidRPr="00AF25BD">
        <w:t>/HLR</w:t>
      </w:r>
      <w:r w:rsidRPr="00AF25BD">
        <w:t>.</w:t>
      </w:r>
    </w:p>
    <w:p w14:paraId="07EB0D72" w14:textId="77777777" w:rsidR="00B148E3" w:rsidRPr="00AF25BD" w:rsidRDefault="00B148E3" w:rsidP="00B148E3">
      <w:pPr>
        <w:pStyle w:val="TH"/>
        <w:keepNext w:val="0"/>
        <w:keepLines w:val="0"/>
      </w:pPr>
      <w:r w:rsidRPr="00AF25BD">
        <w:t>Table </w:t>
      </w:r>
      <w:r w:rsidR="008924E4" w:rsidRPr="00AF25BD">
        <w:t>B.</w:t>
      </w:r>
      <w:r w:rsidRPr="00AF25BD">
        <w:t>3-</w:t>
      </w:r>
      <w:r w:rsidR="00A5114C" w:rsidRPr="00AF25BD">
        <w:t>7</w:t>
      </w:r>
      <w:r w:rsidRPr="00AF25BD">
        <w:t>: Data update procedure</w:t>
      </w:r>
      <w:r w:rsidRPr="00AF25BD">
        <w:rPr>
          <w:bCs/>
        </w:rPr>
        <w:t xml:space="preserve"> (IP-SM-GW to HSS</w:t>
      </w:r>
      <w:r w:rsidR="005E7075" w:rsidRPr="00AF25BD">
        <w:rPr>
          <w:bCs/>
        </w:rPr>
        <w:t>/HLR</w:t>
      </w:r>
      <w:r w:rsidRPr="00AF25BD">
        <w:rPr>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2437"/>
        <w:gridCol w:w="1248"/>
        <w:gridCol w:w="3097"/>
      </w:tblGrid>
      <w:tr w:rsidR="008805DD" w:rsidRPr="00AF25BD" w14:paraId="77E34371" w14:textId="77777777">
        <w:tblPrEx>
          <w:tblCellMar>
            <w:top w:w="0" w:type="dxa"/>
            <w:bottom w:w="0" w:type="dxa"/>
          </w:tblCellMar>
        </w:tblPrEx>
        <w:trPr>
          <w:cantSplit/>
          <w:jc w:val="center"/>
        </w:trPr>
        <w:tc>
          <w:tcPr>
            <w:tcW w:w="1623" w:type="dxa"/>
          </w:tcPr>
          <w:p w14:paraId="5F6F9346" w14:textId="77777777" w:rsidR="008805DD" w:rsidRPr="00AF25BD" w:rsidRDefault="008805DD" w:rsidP="00532CC8">
            <w:pPr>
              <w:pStyle w:val="TAH"/>
            </w:pPr>
            <w:r w:rsidRPr="00AF25BD">
              <w:t>Message source and destination</w:t>
            </w:r>
          </w:p>
        </w:tc>
        <w:tc>
          <w:tcPr>
            <w:tcW w:w="2437" w:type="dxa"/>
          </w:tcPr>
          <w:p w14:paraId="5671BB7F" w14:textId="77777777" w:rsidR="008805DD" w:rsidRPr="00AF25BD" w:rsidRDefault="008805DD" w:rsidP="00532CC8">
            <w:pPr>
              <w:pStyle w:val="TAH"/>
            </w:pPr>
            <w:r w:rsidRPr="00AF25BD">
              <w:t>MAP Information element name</w:t>
            </w:r>
          </w:p>
        </w:tc>
        <w:tc>
          <w:tcPr>
            <w:tcW w:w="1248" w:type="dxa"/>
          </w:tcPr>
          <w:p w14:paraId="6432D385" w14:textId="77777777" w:rsidR="008805DD" w:rsidRPr="00AF25BD" w:rsidRDefault="008805DD" w:rsidP="00532CC8">
            <w:pPr>
              <w:pStyle w:val="TAH"/>
            </w:pPr>
            <w:r w:rsidRPr="00AF25BD">
              <w:t>Information source</w:t>
            </w:r>
          </w:p>
        </w:tc>
        <w:tc>
          <w:tcPr>
            <w:tcW w:w="3097" w:type="dxa"/>
          </w:tcPr>
          <w:p w14:paraId="0CE99419" w14:textId="77777777" w:rsidR="008805DD" w:rsidRPr="00AF25BD" w:rsidRDefault="008805DD" w:rsidP="00532CC8">
            <w:pPr>
              <w:pStyle w:val="TAH"/>
            </w:pPr>
            <w:r w:rsidRPr="00AF25BD">
              <w:t>Description</w:t>
            </w:r>
          </w:p>
        </w:tc>
      </w:tr>
      <w:tr w:rsidR="008805DD" w:rsidRPr="00AF25BD" w14:paraId="46460FB4" w14:textId="77777777">
        <w:tblPrEx>
          <w:tblCellMar>
            <w:top w:w="0" w:type="dxa"/>
            <w:bottom w:w="0" w:type="dxa"/>
          </w:tblCellMar>
        </w:tblPrEx>
        <w:trPr>
          <w:cantSplit/>
          <w:jc w:val="center"/>
        </w:trPr>
        <w:tc>
          <w:tcPr>
            <w:tcW w:w="1623" w:type="dxa"/>
          </w:tcPr>
          <w:p w14:paraId="649F4760" w14:textId="77777777" w:rsidR="008805DD" w:rsidRPr="00AF25BD" w:rsidRDefault="008805DD" w:rsidP="00532CC8">
            <w:pPr>
              <w:pStyle w:val="TAC"/>
            </w:pPr>
            <w:r w:rsidRPr="00AF25BD">
              <w:t>IP-SM-GW to HSS</w:t>
            </w:r>
            <w:r w:rsidR="005E7075" w:rsidRPr="00AF25BD">
              <w:t>/HLR</w:t>
            </w:r>
          </w:p>
        </w:tc>
        <w:tc>
          <w:tcPr>
            <w:tcW w:w="2437" w:type="dxa"/>
          </w:tcPr>
          <w:p w14:paraId="4D821B7F" w14:textId="77777777" w:rsidR="008805DD" w:rsidRPr="00AF25BD" w:rsidRDefault="008805DD" w:rsidP="00532CC8">
            <w:pPr>
              <w:pStyle w:val="TAC"/>
            </w:pPr>
            <w:r w:rsidRPr="00AF25BD">
              <w:t>SubscriberIdentity</w:t>
            </w:r>
          </w:p>
        </w:tc>
        <w:tc>
          <w:tcPr>
            <w:tcW w:w="1248" w:type="dxa"/>
          </w:tcPr>
          <w:p w14:paraId="1365A703" w14:textId="77777777" w:rsidR="008805DD" w:rsidRPr="00AF25BD" w:rsidRDefault="008805DD" w:rsidP="00532CC8">
            <w:pPr>
              <w:pStyle w:val="TAC"/>
            </w:pPr>
            <w:r w:rsidRPr="00AF25BD">
              <w:t>MSISDN in SIP REGISTER request</w:t>
            </w:r>
          </w:p>
        </w:tc>
        <w:tc>
          <w:tcPr>
            <w:tcW w:w="3097" w:type="dxa"/>
          </w:tcPr>
          <w:p w14:paraId="3DC4E9B1" w14:textId="77777777" w:rsidR="008805DD" w:rsidRPr="00AF25BD" w:rsidRDefault="008805DD" w:rsidP="00532CC8">
            <w:pPr>
              <w:pStyle w:val="TAL"/>
            </w:pPr>
            <w:r w:rsidRPr="00AF25BD">
              <w:t>This information element indicates the MSISDN of the subscriber</w:t>
            </w:r>
          </w:p>
        </w:tc>
      </w:tr>
      <w:tr w:rsidR="008805DD" w:rsidRPr="00AF25BD" w14:paraId="5AC2E103" w14:textId="77777777">
        <w:tblPrEx>
          <w:tblCellMar>
            <w:top w:w="0" w:type="dxa"/>
            <w:bottom w:w="0" w:type="dxa"/>
          </w:tblCellMar>
        </w:tblPrEx>
        <w:trPr>
          <w:cantSplit/>
          <w:jc w:val="center"/>
        </w:trPr>
        <w:tc>
          <w:tcPr>
            <w:tcW w:w="1623" w:type="dxa"/>
          </w:tcPr>
          <w:p w14:paraId="08D55585" w14:textId="77777777" w:rsidR="008805DD" w:rsidRPr="00AF25BD" w:rsidRDefault="008805DD" w:rsidP="00532CC8">
            <w:pPr>
              <w:pStyle w:val="TAC"/>
            </w:pPr>
            <w:r w:rsidRPr="00AF25BD">
              <w:t>IP-SM-GW to HSS</w:t>
            </w:r>
            <w:r w:rsidR="005E7075" w:rsidRPr="00AF25BD">
              <w:t>/HLR</w:t>
            </w:r>
          </w:p>
        </w:tc>
        <w:tc>
          <w:tcPr>
            <w:tcW w:w="2437" w:type="dxa"/>
          </w:tcPr>
          <w:p w14:paraId="7B3E7CB8" w14:textId="77777777" w:rsidR="008805DD" w:rsidRPr="00AF25BD" w:rsidRDefault="008805DD" w:rsidP="00532CC8">
            <w:pPr>
              <w:pStyle w:val="TAC"/>
            </w:pPr>
            <w:r w:rsidRPr="00AF25BD">
              <w:t>gsmSCF-Address</w:t>
            </w:r>
          </w:p>
        </w:tc>
        <w:tc>
          <w:tcPr>
            <w:tcW w:w="1248" w:type="dxa"/>
          </w:tcPr>
          <w:p w14:paraId="2743A1E5" w14:textId="77777777" w:rsidR="008805DD" w:rsidRPr="00AF25BD" w:rsidRDefault="008805DD" w:rsidP="00532CC8">
            <w:pPr>
              <w:pStyle w:val="TAC"/>
            </w:pPr>
            <w:r w:rsidRPr="00AF25BD">
              <w:t>(static) IP-SM-GW</w:t>
            </w:r>
          </w:p>
        </w:tc>
        <w:tc>
          <w:tcPr>
            <w:tcW w:w="3097" w:type="dxa"/>
          </w:tcPr>
          <w:p w14:paraId="68A69C31" w14:textId="77777777" w:rsidR="008805DD" w:rsidRPr="00AF25BD" w:rsidRDefault="008805DD" w:rsidP="00532CC8">
            <w:pPr>
              <w:pStyle w:val="TAL"/>
            </w:pPr>
            <w:r w:rsidRPr="00AF25BD">
              <w:t>HSS</w:t>
            </w:r>
            <w:r w:rsidR="005E7075" w:rsidRPr="00AF25BD">
              <w:t>/HLR</w:t>
            </w:r>
            <w:r w:rsidRPr="00AF25BD">
              <w:t xml:space="preserve"> should forward messages related to SM delivery to this address</w:t>
            </w:r>
          </w:p>
        </w:tc>
      </w:tr>
      <w:tr w:rsidR="008805DD" w:rsidRPr="00AF25BD" w14:paraId="03B124D7" w14:textId="77777777">
        <w:tblPrEx>
          <w:tblCellMar>
            <w:top w:w="0" w:type="dxa"/>
            <w:bottom w:w="0" w:type="dxa"/>
          </w:tblCellMar>
        </w:tblPrEx>
        <w:trPr>
          <w:cantSplit/>
          <w:jc w:val="center"/>
        </w:trPr>
        <w:tc>
          <w:tcPr>
            <w:tcW w:w="1623" w:type="dxa"/>
          </w:tcPr>
          <w:p w14:paraId="013F086F" w14:textId="77777777" w:rsidR="008805DD" w:rsidRPr="00AF25BD" w:rsidRDefault="008805DD" w:rsidP="00532CC8">
            <w:pPr>
              <w:pStyle w:val="TAC"/>
            </w:pPr>
            <w:r w:rsidRPr="00AF25BD">
              <w:t>IP-SM-GW to HSS</w:t>
            </w:r>
            <w:r w:rsidR="005E7075" w:rsidRPr="00AF25BD">
              <w:t>/HLR</w:t>
            </w:r>
          </w:p>
        </w:tc>
        <w:tc>
          <w:tcPr>
            <w:tcW w:w="2437" w:type="dxa"/>
          </w:tcPr>
          <w:p w14:paraId="6A3343B8" w14:textId="77777777" w:rsidR="008805DD" w:rsidRPr="00AF25BD" w:rsidRDefault="008805DD" w:rsidP="00532CC8">
            <w:pPr>
              <w:pStyle w:val="TAC"/>
            </w:pPr>
            <w:r w:rsidRPr="00AF25BD">
              <w:t>modifyRegistrationStatus of the modificationRequestFor-SM-GW-Data</w:t>
            </w:r>
          </w:p>
        </w:tc>
        <w:tc>
          <w:tcPr>
            <w:tcW w:w="1248" w:type="dxa"/>
          </w:tcPr>
          <w:p w14:paraId="4BB9C8EE" w14:textId="77777777" w:rsidR="008805DD" w:rsidRPr="00AF25BD" w:rsidRDefault="008805DD" w:rsidP="00532CC8">
            <w:pPr>
              <w:pStyle w:val="TAC"/>
            </w:pPr>
            <w:r w:rsidRPr="00AF25BD">
              <w:t>(static) IP-SM-GW</w:t>
            </w:r>
          </w:p>
        </w:tc>
        <w:tc>
          <w:tcPr>
            <w:tcW w:w="3097" w:type="dxa"/>
          </w:tcPr>
          <w:p w14:paraId="315E24A9" w14:textId="77777777" w:rsidR="008805DD" w:rsidRPr="00AF25BD" w:rsidRDefault="008805DD" w:rsidP="00532CC8">
            <w:pPr>
              <w:pStyle w:val="TAL"/>
            </w:pPr>
            <w:r w:rsidRPr="00AF25BD">
              <w:t>This information element indicates the registration status (activate) towards HSS</w:t>
            </w:r>
            <w:r w:rsidR="005E7075" w:rsidRPr="00AF25BD">
              <w:t>/HLR</w:t>
            </w:r>
          </w:p>
        </w:tc>
      </w:tr>
    </w:tbl>
    <w:p w14:paraId="3DDEFD7C" w14:textId="77777777" w:rsidR="008805DD" w:rsidRPr="00AF25BD" w:rsidRDefault="008805DD" w:rsidP="008805DD"/>
    <w:p w14:paraId="2EAF4C6C" w14:textId="77777777" w:rsidR="008805DD" w:rsidRPr="00AF25BD" w:rsidRDefault="00D504E3" w:rsidP="008805DD">
      <w:pPr>
        <w:pStyle w:val="B1"/>
        <w:ind w:left="709" w:hanging="425"/>
        <w:rPr>
          <w:b/>
        </w:rPr>
      </w:pPr>
      <w:bookmarkStart w:id="151" w:name="_PERM_MCCTEMPBM_CRPT29170016___2"/>
      <w:r w:rsidRPr="00AF25BD">
        <w:t>10</w:t>
      </w:r>
      <w:r w:rsidR="008805DD" w:rsidRPr="00AF25BD">
        <w:t>.</w:t>
      </w:r>
      <w:r w:rsidR="008805DD" w:rsidRPr="00AF25BD">
        <w:tab/>
        <w:t>MAP: AnyTimeModification response</w:t>
      </w:r>
    </w:p>
    <w:bookmarkEnd w:id="151"/>
    <w:p w14:paraId="1613A4ED" w14:textId="77777777" w:rsidR="008805DD" w:rsidRPr="00AF25BD" w:rsidRDefault="008805DD" w:rsidP="008805DD">
      <w:pPr>
        <w:pStyle w:val="B2"/>
      </w:pPr>
      <w:r w:rsidRPr="00AF25BD">
        <w:lastRenderedPageBreak/>
        <w:tab/>
        <w:t>The HSS</w:t>
      </w:r>
      <w:r w:rsidR="005E7075" w:rsidRPr="00AF25BD">
        <w:t>/HLR</w:t>
      </w:r>
      <w:r w:rsidRPr="00AF25BD">
        <w:t xml:space="preserve"> acknowledges the request.</w:t>
      </w:r>
    </w:p>
    <w:p w14:paraId="0AAADBD6" w14:textId="77777777" w:rsidR="008805DD" w:rsidRPr="00AF25BD" w:rsidRDefault="008805DD" w:rsidP="00A5114C">
      <w:pPr>
        <w:pStyle w:val="NO"/>
      </w:pPr>
      <w:r w:rsidRPr="00AF25BD">
        <w:t>NOTE 2:</w:t>
      </w:r>
      <w:r w:rsidRPr="00AF25BD">
        <w:tab/>
        <w:t>The positive ATM response (Result message) does not contain any result code, negative response (Error message) contains an error code.</w:t>
      </w:r>
    </w:p>
    <w:p w14:paraId="57C05C02" w14:textId="77777777" w:rsidR="00B148E3" w:rsidRPr="00AF25BD" w:rsidRDefault="00B148E3" w:rsidP="00B148E3"/>
    <w:p w14:paraId="0996AC92" w14:textId="77777777" w:rsidR="000B77E9" w:rsidRPr="00AF25BD" w:rsidRDefault="008924E4" w:rsidP="00D7671F">
      <w:pPr>
        <w:pStyle w:val="Rubrik1"/>
      </w:pPr>
      <w:bookmarkStart w:id="152" w:name="_Toc533146247"/>
      <w:bookmarkStart w:id="153" w:name="_Toc123578165"/>
      <w:r w:rsidRPr="00AF25BD">
        <w:t>B.</w:t>
      </w:r>
      <w:r w:rsidR="000B77E9" w:rsidRPr="00AF25BD">
        <w:t>4</w:t>
      </w:r>
      <w:r w:rsidR="000B77E9" w:rsidRPr="00AF25BD">
        <w:tab/>
        <w:t xml:space="preserve">Signalling flows demonstrating how IP-SM-GW </w:t>
      </w:r>
      <w:r w:rsidR="006B3B14" w:rsidRPr="00AF25BD">
        <w:t xml:space="preserve">indicates to </w:t>
      </w:r>
      <w:r w:rsidR="000B77E9" w:rsidRPr="00AF25BD">
        <w:t>HSS</w:t>
      </w:r>
      <w:r w:rsidR="006B3B14" w:rsidRPr="00AF25BD">
        <w:t xml:space="preserve"> the unavailability of UE for </w:t>
      </w:r>
      <w:r w:rsidR="00F665E6" w:rsidRPr="00AF25BD">
        <w:t xml:space="preserve">delivery of </w:t>
      </w:r>
      <w:r w:rsidR="00236224" w:rsidRPr="00AF25BD">
        <w:t xml:space="preserve">short </w:t>
      </w:r>
      <w:r w:rsidR="006B3B14" w:rsidRPr="00AF25BD">
        <w:t>messages</w:t>
      </w:r>
      <w:bookmarkEnd w:id="152"/>
      <w:bookmarkEnd w:id="153"/>
    </w:p>
    <w:bookmarkStart w:id="154" w:name="_MCCTEMPBM_CRPT29170017___7"/>
    <w:bookmarkStart w:id="155" w:name="_MON_1231531863"/>
    <w:bookmarkStart w:id="156" w:name="_MON_1231531958"/>
    <w:bookmarkStart w:id="157" w:name="_MON_1233748943"/>
    <w:bookmarkEnd w:id="155"/>
    <w:bookmarkEnd w:id="156"/>
    <w:bookmarkEnd w:id="157"/>
    <w:p w14:paraId="74670978" w14:textId="77777777" w:rsidR="000D2CBA" w:rsidRPr="00AF25BD" w:rsidRDefault="00D504E3" w:rsidP="000D2CBA">
      <w:pPr>
        <w:pStyle w:val="TH"/>
      </w:pPr>
      <w:r w:rsidRPr="00AF25BD">
        <w:object w:dxaOrig="7087" w:dyaOrig="3156" w14:anchorId="61900BA7">
          <v:shape id="_x0000_i1028" type="#_x0000_t75" style="width:354.4pt;height:157.9pt" o:ole="">
            <v:imagedata r:id="rId12" o:title=""/>
          </v:shape>
          <o:OLEObject Type="Embed" ProgID="Word.Picture.8" ShapeID="_x0000_i1028" DrawAspect="Content" ObjectID="_1778131789" r:id="rId13"/>
        </w:object>
      </w:r>
    </w:p>
    <w:bookmarkEnd w:id="154"/>
    <w:p w14:paraId="2FE335C8" w14:textId="77777777" w:rsidR="000D2CBA" w:rsidRPr="00AF25BD" w:rsidRDefault="000D2CBA" w:rsidP="000D2CBA">
      <w:pPr>
        <w:pStyle w:val="TF"/>
      </w:pPr>
      <w:r w:rsidRPr="00AF25BD">
        <w:t>Figure </w:t>
      </w:r>
      <w:r w:rsidR="008924E4" w:rsidRPr="00AF25BD">
        <w:t>B.</w:t>
      </w:r>
      <w:r w:rsidRPr="00AF25BD">
        <w:t xml:space="preserve">4-1: IP-SM-GW </w:t>
      </w:r>
      <w:r w:rsidR="00D504E3" w:rsidRPr="00AF25BD">
        <w:t>de</w:t>
      </w:r>
      <w:r w:rsidRPr="00AF25BD">
        <w:t>registration signalling</w:t>
      </w:r>
    </w:p>
    <w:p w14:paraId="3A9316CB" w14:textId="77777777" w:rsidR="000D2CBA" w:rsidRPr="00AF25BD" w:rsidRDefault="000D2CBA" w:rsidP="000D2CBA">
      <w:r w:rsidRPr="00AF25BD">
        <w:t>Figure </w:t>
      </w:r>
      <w:r w:rsidR="008924E4" w:rsidRPr="00AF25BD">
        <w:t>B.</w:t>
      </w:r>
      <w:r w:rsidRPr="00AF25BD">
        <w:t>4-1 shows the registration signalling flow for the scenario when IP-SM-GW deregisters to HSS. The details of the signalling flows are as follows:</w:t>
      </w:r>
    </w:p>
    <w:p w14:paraId="37DE3B1E" w14:textId="77777777" w:rsidR="000D2CBA" w:rsidRPr="00AF25BD" w:rsidRDefault="000D2CBA" w:rsidP="000D2CBA">
      <w:pPr>
        <w:pStyle w:val="B1"/>
        <w:keepNext/>
        <w:keepLines/>
        <w:rPr>
          <w:b/>
        </w:rPr>
      </w:pPr>
      <w:r w:rsidRPr="00AF25BD">
        <w:t>1.</w:t>
      </w:r>
      <w:r w:rsidRPr="00AF25BD">
        <w:tab/>
      </w:r>
      <w:r w:rsidRPr="00AF25BD">
        <w:rPr>
          <w:b/>
        </w:rPr>
        <w:t>See 3GPP TS 24.228 [</w:t>
      </w:r>
      <w:r w:rsidRPr="00AF25BD">
        <w:rPr>
          <w:b/>
          <w:noProof/>
          <w:snapToGrid w:val="0"/>
        </w:rPr>
        <w:t>9</w:t>
      </w:r>
      <w:r w:rsidRPr="00AF25BD">
        <w:rPr>
          <w:b/>
        </w:rPr>
        <w:t xml:space="preserve">], </w:t>
      </w:r>
      <w:r w:rsidR="008B4789">
        <w:rPr>
          <w:b/>
        </w:rPr>
        <w:t>clause</w:t>
      </w:r>
      <w:r w:rsidRPr="00AF25BD">
        <w:rPr>
          <w:b/>
        </w:rPr>
        <w:t xml:space="preserve"> 6.2 steps 1 through 22</w:t>
      </w:r>
    </w:p>
    <w:p w14:paraId="638ED1C7" w14:textId="77777777" w:rsidR="000D2CBA" w:rsidRPr="00AF25BD" w:rsidRDefault="000D2CBA" w:rsidP="000D2CBA">
      <w:pPr>
        <w:pStyle w:val="B2"/>
      </w:pPr>
      <w:r w:rsidRPr="00AF25BD">
        <w:tab/>
        <w:t>Expires header set to zero.</w:t>
      </w:r>
      <w:r w:rsidR="00D504E3" w:rsidRPr="00AF25BD">
        <w:t xml:space="preserve"> Public user identity deregisters its last SMS capable contact.</w:t>
      </w:r>
    </w:p>
    <w:p w14:paraId="79129E00" w14:textId="77777777" w:rsidR="000D2CBA" w:rsidRPr="00AF25BD" w:rsidRDefault="000D2CBA" w:rsidP="000D2CBA">
      <w:pPr>
        <w:pStyle w:val="NO"/>
      </w:pPr>
      <w:r w:rsidRPr="00AF25BD">
        <w:t xml:space="preserve">NOTE 1: </w:t>
      </w:r>
      <w:r w:rsidR="00A5114C" w:rsidRPr="00AF25BD">
        <w:t xml:space="preserve">A flow for deregistration is not provided in </w:t>
      </w:r>
      <w:r w:rsidRPr="00AF25BD">
        <w:t>3GPP TS 24.228 [9]</w:t>
      </w:r>
      <w:r w:rsidR="00A5114C" w:rsidRPr="00AF25BD">
        <w:t>.</w:t>
      </w:r>
      <w:r w:rsidRPr="00AF25BD">
        <w:t xml:space="preserve"> </w:t>
      </w:r>
      <w:r w:rsidR="00A5114C" w:rsidRPr="00AF25BD">
        <w:t xml:space="preserve">However, deregistration is similar to a registration with the Expires header set to zero. Compared to a </w:t>
      </w:r>
      <w:r w:rsidRPr="00AF25BD">
        <w:t xml:space="preserve">Rel-5 </w:t>
      </w:r>
      <w:r w:rsidR="00A5114C" w:rsidRPr="00AF25BD">
        <w:t>de</w:t>
      </w:r>
      <w:r w:rsidRPr="00AF25BD">
        <w:t xml:space="preserve">registration additional parameters might appear in </w:t>
      </w:r>
      <w:r w:rsidR="000F6BEC" w:rsidRPr="00AF25BD">
        <w:t>a later release</w:t>
      </w:r>
      <w:r w:rsidRPr="00AF25BD">
        <w:t>.</w:t>
      </w:r>
    </w:p>
    <w:p w14:paraId="5A44569E" w14:textId="77777777" w:rsidR="00D504E3" w:rsidRPr="00AF25BD" w:rsidRDefault="00D504E3" w:rsidP="00D504E3">
      <w:pPr>
        <w:pStyle w:val="B1"/>
      </w:pPr>
      <w:r w:rsidRPr="00AF25BD">
        <w:rPr>
          <w:b/>
        </w:rPr>
        <w:t>2</w:t>
      </w:r>
      <w:r w:rsidRPr="00AF25BD">
        <w:t>.</w:t>
      </w:r>
      <w:r w:rsidRPr="00AF25BD">
        <w:tab/>
      </w:r>
      <w:r w:rsidRPr="00AF25BD">
        <w:rPr>
          <w:b/>
        </w:rPr>
        <w:t>NOTIFY request (S-CSCF to IP-SM-GW) - see example in table </w:t>
      </w:r>
      <w:r w:rsidR="008924E4" w:rsidRPr="00AF25BD">
        <w:rPr>
          <w:b/>
        </w:rPr>
        <w:t>B.</w:t>
      </w:r>
      <w:r w:rsidRPr="00AF25BD">
        <w:rPr>
          <w:b/>
        </w:rPr>
        <w:t>4-1</w:t>
      </w:r>
    </w:p>
    <w:p w14:paraId="0ABBC58A" w14:textId="77777777" w:rsidR="00D504E3" w:rsidRPr="00AF25BD" w:rsidRDefault="00D504E3" w:rsidP="00D504E3">
      <w:pPr>
        <w:pStyle w:val="B2"/>
      </w:pPr>
      <w:r w:rsidRPr="00AF25BD">
        <w:tab/>
        <w:t xml:space="preserve">The S-CSCF sends a first NOTIFY request to the IP-SM-GW. The notification indicates that the monitored public user identity </w:t>
      </w:r>
      <w:r w:rsidR="005E7075" w:rsidRPr="00AF25BD">
        <w:t xml:space="preserve">is not </w:t>
      </w:r>
      <w:r w:rsidRPr="00AF25BD">
        <w:t xml:space="preserve">registered </w:t>
      </w:r>
      <w:r w:rsidR="005E7075" w:rsidRPr="00AF25BD">
        <w:t>any more with</w:t>
      </w:r>
      <w:r w:rsidRPr="00AF25BD">
        <w:t xml:space="preserve"> an SMS capable UE.</w:t>
      </w:r>
    </w:p>
    <w:p w14:paraId="60960650" w14:textId="77777777" w:rsidR="00D504E3" w:rsidRPr="00AF25BD" w:rsidRDefault="00D504E3" w:rsidP="00D504E3">
      <w:pPr>
        <w:pStyle w:val="TH"/>
      </w:pPr>
      <w:r w:rsidRPr="00AF25BD">
        <w:lastRenderedPageBreak/>
        <w:t>Table </w:t>
      </w:r>
      <w:r w:rsidR="008924E4" w:rsidRPr="00AF25BD">
        <w:t>B.</w:t>
      </w:r>
      <w:r w:rsidRPr="00AF25BD">
        <w:t>4-1: NOTIFY request (S-CSCF to IP-SM-GW)</w:t>
      </w:r>
    </w:p>
    <w:p w14:paraId="767D1A54"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58" w:name="_PERM_MCCTEMPBM_CRPT29170018___2"/>
      <w:r w:rsidRPr="00AF25BD">
        <w:rPr>
          <w:noProof w:val="0"/>
        </w:rPr>
        <w:t>NOTIFY sip:ipsmgw.home1.net SIP/2.0</w:t>
      </w:r>
    </w:p>
    <w:p w14:paraId="3867FE9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Max-Forwards: 70</w:t>
      </w:r>
    </w:p>
    <w:p w14:paraId="089F3DF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 &lt;sip:</w:t>
      </w:r>
      <w:r w:rsidR="007E192D" w:rsidRPr="007E192D">
        <w:rPr>
          <w:noProof w:val="0"/>
        </w:rPr>
        <w:t xml:space="preserve"> </w:t>
      </w:r>
      <w:r w:rsidR="007E192D" w:rsidRPr="00AF25BD">
        <w:rPr>
          <w:noProof w:val="0"/>
        </w:rPr>
        <w:t>user1_public1@home1.net</w:t>
      </w:r>
      <w:r w:rsidRPr="00AF25BD">
        <w:rPr>
          <w:noProof w:val="0"/>
        </w:rPr>
        <w:t>&gt;;tag=14142</w:t>
      </w:r>
    </w:p>
    <w:p w14:paraId="6019661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 &lt;sip:ipsmgw.home1.net&gt;;tag=31415286</w:t>
      </w:r>
    </w:p>
    <w:p w14:paraId="496EDBD2"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 56uher6y5hrwy5wseg5y4w</w:t>
      </w:r>
    </w:p>
    <w:p w14:paraId="3CF3E21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 222 NOTIFY</w:t>
      </w:r>
    </w:p>
    <w:p w14:paraId="7335DEF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Subscription-State: active;expires=234546</w:t>
      </w:r>
    </w:p>
    <w:p w14:paraId="74B80D5C"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Event: reg</w:t>
      </w:r>
    </w:p>
    <w:p w14:paraId="53E57C08"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 application/reginfo+xml</w:t>
      </w:r>
    </w:p>
    <w:p w14:paraId="25D4114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Contact: &lt;sip:scscf1.home1.net&gt;</w:t>
      </w:r>
    </w:p>
    <w:p w14:paraId="53A6B5FE"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w:t>
      </w:r>
    </w:p>
    <w:p w14:paraId="3DA0A0C6"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6449B0E"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&lt;?xml version="1.0"?&gt;</w:t>
      </w:r>
    </w:p>
    <w:p w14:paraId="20FD3ABC"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 xmlns="urn:ietf:params:xml:ns:reginfo" version="1" state="full"&gt;</w:t>
      </w:r>
    </w:p>
    <w:p w14:paraId="2DC2FF30" w14:textId="77777777"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aor="sip:user1_public1@home1.net" id="a</w:t>
      </w:r>
      <w:r>
        <w:rPr>
          <w:noProof w:val="0"/>
        </w:rPr>
        <w:t>7</w:t>
      </w:r>
      <w:r w:rsidRPr="00AF25BD">
        <w:rPr>
          <w:noProof w:val="0"/>
        </w:rPr>
        <w:t>" state="</w:t>
      </w:r>
      <w:r>
        <w:rPr>
          <w:noProof w:val="0"/>
        </w:rPr>
        <w:t>terminated</w:t>
      </w:r>
      <w:r w:rsidRPr="00AF25BD">
        <w:rPr>
          <w:noProof w:val="0"/>
        </w:rPr>
        <w:t>"&gt;</w:t>
      </w:r>
    </w:p>
    <w:p w14:paraId="2CC49374" w14:textId="77777777"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id="77" state="</w:t>
      </w:r>
      <w:r>
        <w:rPr>
          <w:noProof w:val="0"/>
        </w:rPr>
        <w:t>terminated</w:t>
      </w:r>
      <w:r w:rsidRPr="00AF25BD">
        <w:rPr>
          <w:noProof w:val="0"/>
        </w:rPr>
        <w:t>" event="</w:t>
      </w:r>
      <w:r>
        <w:rPr>
          <w:noProof w:val="0"/>
        </w:rPr>
        <w:t>un</w:t>
      </w:r>
      <w:r w:rsidRPr="00AF25BD">
        <w:rPr>
          <w:noProof w:val="0"/>
        </w:rPr>
        <w:t>registered"&gt;</w:t>
      </w:r>
    </w:p>
    <w:p w14:paraId="0C5999C4" w14:textId="77777777" w:rsidR="00A1317A" w:rsidRPr="007A3EBB"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&lt;uri&gt;sip:[5555::aaa:bbb:ccc:ddd]&lt;/uri&gt;</w:t>
      </w:r>
    </w:p>
    <w:p w14:paraId="646CB8C3" w14:textId="77777777"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&lt;/contact&gt;</w:t>
      </w:r>
    </w:p>
    <w:p w14:paraId="39F8F266" w14:textId="77777777" w:rsidR="00A1317A" w:rsidRPr="00AF25BD" w:rsidRDefault="00A1317A" w:rsidP="00A1317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14:paraId="1E77F99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 aor="sip:user1_public</w:t>
      </w:r>
      <w:r w:rsidR="00A1317A">
        <w:rPr>
          <w:noProof w:val="0"/>
        </w:rPr>
        <w:t>2</w:t>
      </w:r>
      <w:r w:rsidRPr="00AF25BD">
        <w:rPr>
          <w:noProof w:val="0"/>
        </w:rPr>
        <w:t>@home1.net" id="a8" state="active"&gt;</w:t>
      </w:r>
    </w:p>
    <w:p w14:paraId="7BADE03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&lt;contact id="77" state="active" event="registered"&gt;</w:t>
      </w:r>
    </w:p>
    <w:p w14:paraId="588005E2" w14:textId="77777777" w:rsidR="00D504E3" w:rsidRPr="007A3EBB"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AF25BD">
        <w:rPr>
          <w:noProof w:val="0"/>
        </w:rPr>
        <w:t xml:space="preserve">             </w:t>
      </w:r>
      <w:r w:rsidRPr="007A3EBB">
        <w:rPr>
          <w:noProof w:val="0"/>
          <w:lang w:val="fi-FI"/>
        </w:rPr>
        <w:t>&lt;uri&gt;sip:[5555::aaa:bbb:ccc:eee]&lt;/uri&gt;</w:t>
      </w:r>
    </w:p>
    <w:p w14:paraId="426E8FD6"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A3EBB">
        <w:rPr>
          <w:noProof w:val="0"/>
          <w:lang w:val="fi-FI"/>
        </w:rPr>
        <w:t xml:space="preserve">         </w:t>
      </w:r>
      <w:r w:rsidRPr="00AF25BD">
        <w:rPr>
          <w:noProof w:val="0"/>
        </w:rPr>
        <w:t>&lt;/contact&gt;</w:t>
      </w:r>
    </w:p>
    <w:p w14:paraId="2690CB54"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 xml:space="preserve">     &lt;/registration&gt;</w:t>
      </w:r>
    </w:p>
    <w:p w14:paraId="1BD50D0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&lt;/reginfo&gt;</w:t>
      </w:r>
    </w:p>
    <w:bookmarkEnd w:id="158"/>
    <w:p w14:paraId="576202F6" w14:textId="77777777" w:rsidR="00D504E3" w:rsidRPr="00AF25BD" w:rsidRDefault="00D504E3" w:rsidP="00D504E3"/>
    <w:p w14:paraId="66187866" w14:textId="77777777" w:rsidR="00D504E3" w:rsidRPr="00AF25BD" w:rsidRDefault="00D504E3" w:rsidP="00D504E3">
      <w:pPr>
        <w:pStyle w:val="B1"/>
        <w:ind w:left="284" w:firstLine="0"/>
        <w:rPr>
          <w:b/>
        </w:rPr>
      </w:pPr>
      <w:bookmarkStart w:id="159" w:name="_PERM_MCCTEMPBM_CRPT29170019___2"/>
      <w:r w:rsidRPr="00AF25BD">
        <w:rPr>
          <w:b/>
        </w:rPr>
        <w:t>3.</w:t>
      </w:r>
      <w:r w:rsidRPr="00AF25BD">
        <w:rPr>
          <w:b/>
        </w:rPr>
        <w:tab/>
        <w:t>200 (OK) response (IP-SM-GW to S-CSCF) - see example in table </w:t>
      </w:r>
      <w:r w:rsidR="008924E4" w:rsidRPr="00AF25BD">
        <w:rPr>
          <w:b/>
        </w:rPr>
        <w:t>B.</w:t>
      </w:r>
      <w:r w:rsidRPr="00AF25BD">
        <w:rPr>
          <w:b/>
        </w:rPr>
        <w:t>4-2</w:t>
      </w:r>
    </w:p>
    <w:bookmarkEnd w:id="159"/>
    <w:p w14:paraId="53CFC382" w14:textId="77777777" w:rsidR="00D504E3" w:rsidRPr="00AF25BD" w:rsidRDefault="00D504E3" w:rsidP="00D504E3">
      <w:pPr>
        <w:pStyle w:val="B2"/>
      </w:pPr>
      <w:r w:rsidRPr="00AF25BD">
        <w:tab/>
        <w:t>IP-SM-GW sends a 200 (OK) response to the S-CSCF.</w:t>
      </w:r>
    </w:p>
    <w:p w14:paraId="648C45FD" w14:textId="77777777" w:rsidR="00D504E3" w:rsidRPr="00AF25BD" w:rsidRDefault="00D504E3" w:rsidP="00D504E3">
      <w:pPr>
        <w:pStyle w:val="TH"/>
      </w:pPr>
      <w:r w:rsidRPr="00AF25BD">
        <w:t>Table </w:t>
      </w:r>
      <w:r w:rsidR="008924E4" w:rsidRPr="00AF25BD">
        <w:t>B.</w:t>
      </w:r>
      <w:r w:rsidRPr="00AF25BD">
        <w:t>4-2: 200 (OK) response (IP-SM-GW to S-CSCF)</w:t>
      </w:r>
    </w:p>
    <w:p w14:paraId="7465ED19"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bookmarkStart w:id="160" w:name="_PERM_MCCTEMPBM_CRPT29170020___2"/>
      <w:r w:rsidRPr="00AF25BD">
        <w:rPr>
          <w:noProof w:val="0"/>
        </w:rPr>
        <w:t>SIP/2.0 200 OK</w:t>
      </w:r>
    </w:p>
    <w:p w14:paraId="0545D165"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Via: SIP/2.0/UDP scscf1.home1.net;branch=z9hG4bK240tfe2</w:t>
      </w:r>
    </w:p>
    <w:p w14:paraId="627EC62A"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From:</w:t>
      </w:r>
    </w:p>
    <w:p w14:paraId="3485151F"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To:</w:t>
      </w:r>
    </w:p>
    <w:p w14:paraId="70881442"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Call-ID:</w:t>
      </w:r>
    </w:p>
    <w:p w14:paraId="2F7E2B8D"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CSeq:</w:t>
      </w:r>
    </w:p>
    <w:p w14:paraId="16599891"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Content-Type:</w:t>
      </w:r>
    </w:p>
    <w:p w14:paraId="063EAC13" w14:textId="77777777" w:rsidR="00D504E3" w:rsidRPr="00AF25BD" w:rsidRDefault="00D504E3" w:rsidP="00D504E3">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F25BD">
        <w:rPr>
          <w:noProof w:val="0"/>
        </w:rPr>
        <w:t>Content-Length: 0</w:t>
      </w:r>
    </w:p>
    <w:bookmarkEnd w:id="160"/>
    <w:p w14:paraId="2D5C0DA0" w14:textId="77777777" w:rsidR="00D504E3" w:rsidRPr="00AF25BD" w:rsidRDefault="00D504E3" w:rsidP="00D504E3"/>
    <w:p w14:paraId="3F8379DC" w14:textId="77777777" w:rsidR="000D2CBA" w:rsidRPr="00AF25BD" w:rsidRDefault="00D504E3" w:rsidP="000D2CBA">
      <w:pPr>
        <w:pStyle w:val="B1"/>
        <w:ind w:left="709" w:hanging="425"/>
        <w:rPr>
          <w:b/>
        </w:rPr>
      </w:pPr>
      <w:bookmarkStart w:id="161" w:name="_PERM_MCCTEMPBM_CRPT29170021___2"/>
      <w:r w:rsidRPr="00AF25BD">
        <w:t>4</w:t>
      </w:r>
      <w:r w:rsidR="000D2CBA" w:rsidRPr="00AF25BD">
        <w:t>.</w:t>
      </w:r>
      <w:r w:rsidR="000D2CBA" w:rsidRPr="00AF25BD">
        <w:tab/>
      </w:r>
      <w:r w:rsidR="000D2CBA" w:rsidRPr="00AF25BD">
        <w:rPr>
          <w:b/>
        </w:rPr>
        <w:t>MAP: AnyTimeModification</w:t>
      </w:r>
    </w:p>
    <w:bookmarkEnd w:id="161"/>
    <w:p w14:paraId="31E6B262" w14:textId="77777777" w:rsidR="000D2CBA" w:rsidRPr="00AF25BD" w:rsidRDefault="000D2CBA" w:rsidP="000D2CBA">
      <w:pPr>
        <w:pStyle w:val="B2"/>
      </w:pPr>
      <w:r w:rsidRPr="00AF25BD">
        <w:tab/>
        <w:t xml:space="preserve">The IP-SM-GW sends the request to inform the HSS/HLR that the user with MSISDN "11111111" is not available to receive short messages </w:t>
      </w:r>
      <w:r w:rsidR="000B0425">
        <w:t xml:space="preserve">for delivery via IP </w:t>
      </w:r>
      <w:r w:rsidRPr="00AF25BD">
        <w:t>via the sender of the request.</w:t>
      </w:r>
    </w:p>
    <w:p w14:paraId="7A561BAF" w14:textId="77777777" w:rsidR="000D2CBA" w:rsidRPr="00AF25BD" w:rsidRDefault="000D2CBA" w:rsidP="000D2CBA">
      <w:pPr>
        <w:pStyle w:val="B2"/>
      </w:pPr>
      <w:r w:rsidRPr="00AF25BD">
        <w:tab/>
        <w:t>For detailed message flows and coding see 3GPP TS 29.002 [</w:t>
      </w:r>
      <w:r w:rsidR="001468BC" w:rsidRPr="00AF25BD">
        <w:t>11</w:t>
      </w:r>
      <w:r w:rsidRPr="00AF25BD">
        <w:t>].</w:t>
      </w:r>
    </w:p>
    <w:p w14:paraId="547110B8" w14:textId="77777777" w:rsidR="000D2CBA" w:rsidRPr="00AF25BD" w:rsidRDefault="000D2CBA" w:rsidP="000D2CBA">
      <w:pPr>
        <w:pStyle w:val="B2"/>
      </w:pPr>
      <w:r w:rsidRPr="00AF25BD">
        <w:tab/>
        <w:t>Table </w:t>
      </w:r>
      <w:r w:rsidR="008924E4" w:rsidRPr="00AF25BD">
        <w:t>B.</w:t>
      </w:r>
      <w:r w:rsidRPr="00AF25BD">
        <w:t>4-</w:t>
      </w:r>
      <w:r w:rsidR="000F6BEC" w:rsidRPr="00AF25BD">
        <w:t>3</w:t>
      </w:r>
      <w:r w:rsidRPr="00AF25BD">
        <w:t xml:space="preserve"> provides the parameters in the AnyTimeModification request, which are sent to the HSS</w:t>
      </w:r>
      <w:r w:rsidR="005E7075" w:rsidRPr="00AF25BD">
        <w:t>/HLR</w:t>
      </w:r>
      <w:r w:rsidRPr="00AF25BD">
        <w:t>.</w:t>
      </w:r>
    </w:p>
    <w:p w14:paraId="109B3E56" w14:textId="77777777" w:rsidR="000D2CBA" w:rsidRPr="00AF25BD" w:rsidRDefault="000D2CBA" w:rsidP="000D2CBA">
      <w:pPr>
        <w:pStyle w:val="TH"/>
        <w:keepNext w:val="0"/>
        <w:keepLines w:val="0"/>
      </w:pPr>
      <w:r w:rsidRPr="00AF25BD">
        <w:t>Table </w:t>
      </w:r>
      <w:r w:rsidR="008924E4" w:rsidRPr="00AF25BD">
        <w:t>B.</w:t>
      </w:r>
      <w:r w:rsidRPr="00AF25BD">
        <w:t>4-</w:t>
      </w:r>
      <w:r w:rsidR="000F6BEC" w:rsidRPr="00AF25BD">
        <w:t>3</w:t>
      </w:r>
      <w:r w:rsidRPr="00AF25BD">
        <w:t>: MAP: AnyTimeModification request</w:t>
      </w:r>
      <w:r w:rsidRPr="00AF25BD">
        <w:rPr>
          <w:bCs/>
        </w:rPr>
        <w:t xml:space="preserve"> (IP-SM-GW to HSS</w:t>
      </w:r>
      <w:r w:rsidR="005E7075" w:rsidRPr="00AF25BD">
        <w:rPr>
          <w:bCs/>
        </w:rPr>
        <w:t>/HLR</w:t>
      </w:r>
      <w:r w:rsidRPr="00AF25BD">
        <w:rPr>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2437"/>
        <w:gridCol w:w="1248"/>
        <w:gridCol w:w="3097"/>
      </w:tblGrid>
      <w:tr w:rsidR="000D2CBA" w:rsidRPr="00AF25BD" w14:paraId="245F6709" w14:textId="77777777">
        <w:tblPrEx>
          <w:tblCellMar>
            <w:top w:w="0" w:type="dxa"/>
            <w:bottom w:w="0" w:type="dxa"/>
          </w:tblCellMar>
        </w:tblPrEx>
        <w:trPr>
          <w:cantSplit/>
          <w:jc w:val="center"/>
        </w:trPr>
        <w:tc>
          <w:tcPr>
            <w:tcW w:w="1623" w:type="dxa"/>
          </w:tcPr>
          <w:p w14:paraId="2EB31467" w14:textId="77777777" w:rsidR="000D2CBA" w:rsidRPr="00AF25BD" w:rsidRDefault="000D2CBA" w:rsidP="00532CC8">
            <w:pPr>
              <w:pStyle w:val="TAH"/>
            </w:pPr>
            <w:r w:rsidRPr="00AF25BD">
              <w:t>Message source and destination</w:t>
            </w:r>
          </w:p>
        </w:tc>
        <w:tc>
          <w:tcPr>
            <w:tcW w:w="2437" w:type="dxa"/>
          </w:tcPr>
          <w:p w14:paraId="27227EDF" w14:textId="77777777" w:rsidR="000D2CBA" w:rsidRPr="00AF25BD" w:rsidRDefault="000D2CBA" w:rsidP="00532CC8">
            <w:pPr>
              <w:pStyle w:val="TAH"/>
            </w:pPr>
            <w:r w:rsidRPr="00AF25BD">
              <w:t>MAP Information element name</w:t>
            </w:r>
          </w:p>
        </w:tc>
        <w:tc>
          <w:tcPr>
            <w:tcW w:w="1248" w:type="dxa"/>
          </w:tcPr>
          <w:p w14:paraId="716A077A" w14:textId="77777777" w:rsidR="000D2CBA" w:rsidRPr="00AF25BD" w:rsidRDefault="000D2CBA" w:rsidP="00532CC8">
            <w:pPr>
              <w:pStyle w:val="TAH"/>
            </w:pPr>
            <w:r w:rsidRPr="00AF25BD">
              <w:t>Information source</w:t>
            </w:r>
          </w:p>
        </w:tc>
        <w:tc>
          <w:tcPr>
            <w:tcW w:w="3097" w:type="dxa"/>
          </w:tcPr>
          <w:p w14:paraId="0BADC4B1" w14:textId="77777777" w:rsidR="000D2CBA" w:rsidRPr="00AF25BD" w:rsidRDefault="000D2CBA" w:rsidP="00532CC8">
            <w:pPr>
              <w:pStyle w:val="TAH"/>
            </w:pPr>
            <w:r w:rsidRPr="00AF25BD">
              <w:t>Description</w:t>
            </w:r>
          </w:p>
        </w:tc>
      </w:tr>
      <w:tr w:rsidR="000D2CBA" w:rsidRPr="00AF25BD" w14:paraId="3CE79E8C" w14:textId="77777777">
        <w:tblPrEx>
          <w:tblCellMar>
            <w:top w:w="0" w:type="dxa"/>
            <w:bottom w:w="0" w:type="dxa"/>
          </w:tblCellMar>
        </w:tblPrEx>
        <w:trPr>
          <w:cantSplit/>
          <w:jc w:val="center"/>
        </w:trPr>
        <w:tc>
          <w:tcPr>
            <w:tcW w:w="1623" w:type="dxa"/>
          </w:tcPr>
          <w:p w14:paraId="7B00889A" w14:textId="77777777" w:rsidR="000D2CBA" w:rsidRPr="00AF25BD" w:rsidRDefault="000D2CBA" w:rsidP="00532CC8">
            <w:pPr>
              <w:pStyle w:val="TAC"/>
            </w:pPr>
            <w:r w:rsidRPr="00AF25BD">
              <w:t>IP-SM-GW to HSS</w:t>
            </w:r>
            <w:r w:rsidR="005E7075" w:rsidRPr="00AF25BD">
              <w:t>/HLR</w:t>
            </w:r>
          </w:p>
        </w:tc>
        <w:tc>
          <w:tcPr>
            <w:tcW w:w="2437" w:type="dxa"/>
          </w:tcPr>
          <w:p w14:paraId="5E856EF5" w14:textId="77777777" w:rsidR="000D2CBA" w:rsidRPr="00AF25BD" w:rsidRDefault="000D2CBA" w:rsidP="00532CC8">
            <w:pPr>
              <w:pStyle w:val="TAC"/>
            </w:pPr>
            <w:r w:rsidRPr="00AF25BD">
              <w:t>SubscriberIdentity</w:t>
            </w:r>
          </w:p>
        </w:tc>
        <w:tc>
          <w:tcPr>
            <w:tcW w:w="1248" w:type="dxa"/>
          </w:tcPr>
          <w:p w14:paraId="3FFEA650" w14:textId="77777777" w:rsidR="000D2CBA" w:rsidRPr="00AF25BD" w:rsidRDefault="000D2CBA" w:rsidP="00532CC8">
            <w:pPr>
              <w:pStyle w:val="TAC"/>
            </w:pPr>
            <w:r w:rsidRPr="00AF25BD">
              <w:t>MSISDN in SIP REGISTER request</w:t>
            </w:r>
          </w:p>
        </w:tc>
        <w:tc>
          <w:tcPr>
            <w:tcW w:w="3097" w:type="dxa"/>
          </w:tcPr>
          <w:p w14:paraId="273F27D3" w14:textId="77777777" w:rsidR="000D2CBA" w:rsidRPr="00AF25BD" w:rsidRDefault="000D2CBA" w:rsidP="00532CC8">
            <w:pPr>
              <w:pStyle w:val="TAL"/>
            </w:pPr>
            <w:r w:rsidRPr="00AF25BD">
              <w:t>This information element indicates the MSISDN of the subscriber</w:t>
            </w:r>
          </w:p>
        </w:tc>
      </w:tr>
      <w:tr w:rsidR="000D2CBA" w:rsidRPr="00AF25BD" w14:paraId="4F2598D4" w14:textId="77777777">
        <w:tblPrEx>
          <w:tblCellMar>
            <w:top w:w="0" w:type="dxa"/>
            <w:bottom w:w="0" w:type="dxa"/>
          </w:tblCellMar>
        </w:tblPrEx>
        <w:trPr>
          <w:cantSplit/>
          <w:jc w:val="center"/>
        </w:trPr>
        <w:tc>
          <w:tcPr>
            <w:tcW w:w="1623" w:type="dxa"/>
          </w:tcPr>
          <w:p w14:paraId="1CBA32FC" w14:textId="77777777" w:rsidR="000D2CBA" w:rsidRPr="00AF25BD" w:rsidRDefault="000D2CBA" w:rsidP="00532CC8">
            <w:pPr>
              <w:pStyle w:val="TAC"/>
            </w:pPr>
            <w:r w:rsidRPr="00AF25BD">
              <w:t>IP-SM-GW to HSS</w:t>
            </w:r>
            <w:r w:rsidR="005E7075" w:rsidRPr="00AF25BD">
              <w:t>/HLR</w:t>
            </w:r>
          </w:p>
        </w:tc>
        <w:tc>
          <w:tcPr>
            <w:tcW w:w="2437" w:type="dxa"/>
          </w:tcPr>
          <w:p w14:paraId="2E42A405" w14:textId="77777777" w:rsidR="000D2CBA" w:rsidRPr="00AF25BD" w:rsidRDefault="000D2CBA" w:rsidP="00532CC8">
            <w:pPr>
              <w:pStyle w:val="TAC"/>
            </w:pPr>
            <w:r w:rsidRPr="00AF25BD">
              <w:t>gsmSCF-Address</w:t>
            </w:r>
          </w:p>
        </w:tc>
        <w:tc>
          <w:tcPr>
            <w:tcW w:w="1248" w:type="dxa"/>
          </w:tcPr>
          <w:p w14:paraId="4D9B2FAE" w14:textId="77777777" w:rsidR="000D2CBA" w:rsidRPr="00AF25BD" w:rsidRDefault="000D2CBA" w:rsidP="00532CC8">
            <w:pPr>
              <w:pStyle w:val="TAC"/>
            </w:pPr>
            <w:r w:rsidRPr="00AF25BD">
              <w:t>(static) IP-SM-GW</w:t>
            </w:r>
          </w:p>
        </w:tc>
        <w:tc>
          <w:tcPr>
            <w:tcW w:w="3097" w:type="dxa"/>
          </w:tcPr>
          <w:p w14:paraId="5580F436" w14:textId="77777777" w:rsidR="000D2CBA" w:rsidRPr="00AF25BD" w:rsidRDefault="000D2CBA" w:rsidP="00532CC8">
            <w:pPr>
              <w:pStyle w:val="TAL"/>
            </w:pPr>
            <w:r w:rsidRPr="00AF25BD">
              <w:t>HSS</w:t>
            </w:r>
            <w:r w:rsidR="005E7075" w:rsidRPr="00AF25BD">
              <w:t>/HLR</w:t>
            </w:r>
            <w:r w:rsidRPr="00AF25BD">
              <w:t xml:space="preserve"> should forward messages related to SM delivery to this address </w:t>
            </w:r>
          </w:p>
        </w:tc>
      </w:tr>
      <w:tr w:rsidR="000D2CBA" w:rsidRPr="00AF25BD" w14:paraId="1DF5D50B" w14:textId="77777777">
        <w:tblPrEx>
          <w:tblCellMar>
            <w:top w:w="0" w:type="dxa"/>
            <w:bottom w:w="0" w:type="dxa"/>
          </w:tblCellMar>
        </w:tblPrEx>
        <w:trPr>
          <w:cantSplit/>
          <w:jc w:val="center"/>
        </w:trPr>
        <w:tc>
          <w:tcPr>
            <w:tcW w:w="1623" w:type="dxa"/>
          </w:tcPr>
          <w:p w14:paraId="7064D55A" w14:textId="77777777" w:rsidR="000D2CBA" w:rsidRPr="00AF25BD" w:rsidRDefault="000D2CBA" w:rsidP="00532CC8">
            <w:pPr>
              <w:pStyle w:val="TAC"/>
            </w:pPr>
            <w:r w:rsidRPr="00AF25BD">
              <w:t>IP-SM-GW to HSS</w:t>
            </w:r>
            <w:r w:rsidR="005E7075" w:rsidRPr="00AF25BD">
              <w:t>/HLR</w:t>
            </w:r>
          </w:p>
        </w:tc>
        <w:tc>
          <w:tcPr>
            <w:tcW w:w="2437" w:type="dxa"/>
          </w:tcPr>
          <w:p w14:paraId="6759E3D1" w14:textId="77777777" w:rsidR="000D2CBA" w:rsidRPr="00AF25BD" w:rsidRDefault="000D2CBA" w:rsidP="00532CC8">
            <w:pPr>
              <w:pStyle w:val="TAC"/>
            </w:pPr>
            <w:r w:rsidRPr="00AF25BD">
              <w:t>modifyRegistrationStatus of the modificationRequestFor-SM-GW-Data</w:t>
            </w:r>
          </w:p>
        </w:tc>
        <w:tc>
          <w:tcPr>
            <w:tcW w:w="1248" w:type="dxa"/>
          </w:tcPr>
          <w:p w14:paraId="7E85A828" w14:textId="77777777" w:rsidR="000D2CBA" w:rsidRPr="00AF25BD" w:rsidRDefault="000D2CBA" w:rsidP="00532CC8">
            <w:pPr>
              <w:pStyle w:val="TAC"/>
            </w:pPr>
            <w:r w:rsidRPr="00AF25BD">
              <w:t>(static) IP-SM-GW</w:t>
            </w:r>
          </w:p>
        </w:tc>
        <w:tc>
          <w:tcPr>
            <w:tcW w:w="3097" w:type="dxa"/>
          </w:tcPr>
          <w:p w14:paraId="68910190" w14:textId="77777777" w:rsidR="000D2CBA" w:rsidRPr="00AF25BD" w:rsidRDefault="000D2CBA" w:rsidP="00532CC8">
            <w:pPr>
              <w:pStyle w:val="TAL"/>
            </w:pPr>
            <w:r w:rsidRPr="00AF25BD">
              <w:t>This information element indicates the registration status (deactivate) towards HSS</w:t>
            </w:r>
            <w:r w:rsidR="005E7075" w:rsidRPr="00AF25BD">
              <w:t>/HLR</w:t>
            </w:r>
            <w:r w:rsidRPr="00AF25BD">
              <w:t>.</w:t>
            </w:r>
          </w:p>
        </w:tc>
      </w:tr>
    </w:tbl>
    <w:p w14:paraId="7AFAD7C4" w14:textId="77777777" w:rsidR="000D2CBA" w:rsidRPr="00AF25BD" w:rsidRDefault="000D2CBA" w:rsidP="000D2CBA"/>
    <w:p w14:paraId="04347311" w14:textId="77777777" w:rsidR="000D2CBA" w:rsidRPr="00AF25BD" w:rsidRDefault="00D504E3" w:rsidP="000D2CBA">
      <w:pPr>
        <w:pStyle w:val="B1"/>
        <w:ind w:left="709" w:hanging="425"/>
        <w:rPr>
          <w:b/>
        </w:rPr>
      </w:pPr>
      <w:bookmarkStart w:id="162" w:name="_PERM_MCCTEMPBM_CRPT29170022___2"/>
      <w:r w:rsidRPr="00AF25BD">
        <w:t>5</w:t>
      </w:r>
      <w:r w:rsidR="000D2CBA" w:rsidRPr="00AF25BD">
        <w:t>.</w:t>
      </w:r>
      <w:r w:rsidR="000D2CBA" w:rsidRPr="00AF25BD">
        <w:tab/>
      </w:r>
      <w:r w:rsidR="000D2CBA" w:rsidRPr="00AF25BD">
        <w:rPr>
          <w:b/>
        </w:rPr>
        <w:t>MAP: AnyTimeModification response</w:t>
      </w:r>
    </w:p>
    <w:bookmarkEnd w:id="162"/>
    <w:p w14:paraId="6B2F0633" w14:textId="77777777" w:rsidR="000D2CBA" w:rsidRPr="00AF25BD" w:rsidRDefault="000D2CBA" w:rsidP="000D2CBA">
      <w:pPr>
        <w:pStyle w:val="B2"/>
      </w:pPr>
      <w:r w:rsidRPr="00AF25BD">
        <w:lastRenderedPageBreak/>
        <w:tab/>
        <w:t>The HSS</w:t>
      </w:r>
      <w:r w:rsidR="005E7075" w:rsidRPr="00AF25BD">
        <w:t>/HLR</w:t>
      </w:r>
      <w:r w:rsidRPr="00AF25BD">
        <w:t xml:space="preserve"> acknowledges the request.</w:t>
      </w:r>
    </w:p>
    <w:p w14:paraId="060DC71F" w14:textId="77777777" w:rsidR="000D2CBA" w:rsidRPr="00AF25BD" w:rsidRDefault="000D2CBA" w:rsidP="000F6BEC">
      <w:pPr>
        <w:pStyle w:val="NO"/>
      </w:pPr>
      <w:r w:rsidRPr="00AF25BD">
        <w:t>NOTE 2:</w:t>
      </w:r>
      <w:r w:rsidRPr="00AF25BD">
        <w:tab/>
        <w:t>The positive ATM response (Result message) does not contain any result code</w:t>
      </w:r>
      <w:r w:rsidR="00F665E6" w:rsidRPr="00AF25BD">
        <w:t>;</w:t>
      </w:r>
      <w:r w:rsidRPr="00AF25BD">
        <w:t xml:space="preserve"> negative response (Error message) contains an error code.</w:t>
      </w:r>
    </w:p>
    <w:p w14:paraId="599C95A6" w14:textId="77777777" w:rsidR="000118CC" w:rsidRPr="00AF25BD" w:rsidRDefault="000118CC" w:rsidP="000118CC"/>
    <w:p w14:paraId="6725F3A5" w14:textId="77777777" w:rsidR="00D502FA" w:rsidRPr="00AF25BD" w:rsidRDefault="008924E4" w:rsidP="00D7671F">
      <w:pPr>
        <w:pStyle w:val="Rubrik1"/>
      </w:pPr>
      <w:bookmarkStart w:id="163" w:name="_Toc533146248"/>
      <w:bookmarkStart w:id="164" w:name="_Toc123578166"/>
      <w:r w:rsidRPr="00AF25BD">
        <w:t>B.</w:t>
      </w:r>
      <w:r w:rsidR="000B77E9" w:rsidRPr="00AF25BD">
        <w:t>5</w:t>
      </w:r>
      <w:r w:rsidR="00D502FA" w:rsidRPr="00AF25BD">
        <w:tab/>
        <w:t xml:space="preserve">Signalling flows demonstrating </w:t>
      </w:r>
      <w:r w:rsidR="00856DF0" w:rsidRPr="00AF25BD">
        <w:t xml:space="preserve">successful UE originated SM </w:t>
      </w:r>
      <w:r w:rsidR="00F665E6" w:rsidRPr="00AF25BD">
        <w:t xml:space="preserve">submit procedure </w:t>
      </w:r>
      <w:r w:rsidR="00856DF0" w:rsidRPr="00AF25BD">
        <w:t>over IP</w:t>
      </w:r>
      <w:bookmarkEnd w:id="163"/>
      <w:bookmarkEnd w:id="164"/>
    </w:p>
    <w:bookmarkStart w:id="165" w:name="_MCCTEMPBM_CRPT29170023___7"/>
    <w:bookmarkStart w:id="166" w:name="_MON_1233753120"/>
    <w:bookmarkStart w:id="167" w:name="_MON_1233753796"/>
    <w:bookmarkEnd w:id="166"/>
    <w:bookmarkEnd w:id="167"/>
    <w:p w14:paraId="3600E1D3" w14:textId="77777777" w:rsidR="004B4FDC" w:rsidRPr="00AF25BD" w:rsidRDefault="005E7075" w:rsidP="004B4FDC">
      <w:pPr>
        <w:pStyle w:val="TH"/>
      </w:pPr>
      <w:r w:rsidRPr="00AF25BD">
        <w:object w:dxaOrig="5102" w:dyaOrig="5990" w14:anchorId="6E1BFA7B">
          <v:shape id="_x0000_i1029" type="#_x0000_t75" style="width:255pt;height:299.65pt" o:ole="">
            <v:imagedata r:id="rId14" o:title=""/>
          </v:shape>
          <o:OLEObject Type="Embed" ProgID="Word.Picture.8" ShapeID="_x0000_i1029" DrawAspect="Content" ObjectID="_1778131790" r:id="rId15"/>
        </w:object>
      </w:r>
    </w:p>
    <w:bookmarkEnd w:id="165"/>
    <w:p w14:paraId="5AE4302C" w14:textId="77777777" w:rsidR="004B4FDC" w:rsidRPr="00AF25BD" w:rsidRDefault="004B4FDC" w:rsidP="004B4FDC">
      <w:pPr>
        <w:pStyle w:val="TF"/>
      </w:pPr>
      <w:r w:rsidRPr="00AF25BD">
        <w:t>Figure </w:t>
      </w:r>
      <w:r w:rsidR="008924E4" w:rsidRPr="00AF25BD">
        <w:t>B.</w:t>
      </w:r>
      <w:r w:rsidRPr="00AF25BD">
        <w:t xml:space="preserve">5-1: UE originated SM </w:t>
      </w:r>
      <w:r w:rsidR="00F665E6" w:rsidRPr="00AF25BD">
        <w:t xml:space="preserve">submit procedure </w:t>
      </w:r>
      <w:r w:rsidRPr="00AF25BD">
        <w:t>over IP signalling</w:t>
      </w:r>
    </w:p>
    <w:p w14:paraId="7F18DDA0" w14:textId="77777777" w:rsidR="004B4FDC" w:rsidRPr="00AF25BD" w:rsidRDefault="004B4FDC" w:rsidP="004B4FDC">
      <w:r w:rsidRPr="00AF25BD">
        <w:t>Figure </w:t>
      </w:r>
      <w:r w:rsidR="008924E4" w:rsidRPr="00AF25BD">
        <w:t>B.</w:t>
      </w:r>
      <w:r w:rsidRPr="00AF25BD">
        <w:t>5-1 shows a successful UE originated SM over IP submission. For simplicity it is assumed that IP-SM-GW has direct access to SC. The details of the signalling flows are as follows:</w:t>
      </w:r>
    </w:p>
    <w:p w14:paraId="77FB3490" w14:textId="77777777" w:rsidR="004B4FDC" w:rsidRPr="00AF25BD" w:rsidRDefault="004B4FDC" w:rsidP="004B4FDC">
      <w:pPr>
        <w:pStyle w:val="B1"/>
        <w:keepNext/>
        <w:keepLines/>
        <w:rPr>
          <w:b/>
        </w:rPr>
      </w:pPr>
      <w:r w:rsidRPr="00AF25BD">
        <w:t>1.</w:t>
      </w:r>
      <w:r w:rsidRPr="00AF25BD">
        <w:tab/>
      </w:r>
      <w:r w:rsidRPr="00AF25BD">
        <w:rPr>
          <w:b/>
        </w:rPr>
        <w:t xml:space="preserve">MESSAGE request (UE to P-CSCF) - see example in table </w:t>
      </w:r>
      <w:r w:rsidR="008924E4" w:rsidRPr="00AF25BD">
        <w:rPr>
          <w:b/>
        </w:rPr>
        <w:t>B.</w:t>
      </w:r>
      <w:r w:rsidRPr="00AF25BD">
        <w:rPr>
          <w:b/>
        </w:rPr>
        <w:t>5-1</w:t>
      </w:r>
    </w:p>
    <w:p w14:paraId="7B1C78D0" w14:textId="77777777" w:rsidR="004B4FDC" w:rsidRPr="00AF25BD" w:rsidRDefault="004B4FDC" w:rsidP="004B4FDC">
      <w:pPr>
        <w:pStyle w:val="B2"/>
      </w:pPr>
      <w:r w:rsidRPr="00AF25BD">
        <w:tab/>
        <w:t>This request includes a vnd.3gpp.sms payload that includes the short message and routing information for the IP-SM-GW to forward the short message.</w:t>
      </w:r>
    </w:p>
    <w:p w14:paraId="0E53B130" w14:textId="77777777" w:rsidR="004B4FDC" w:rsidRPr="00AF25BD" w:rsidRDefault="004B4FDC" w:rsidP="004B4FDC">
      <w:pPr>
        <w:pStyle w:val="TH"/>
      </w:pPr>
      <w:r w:rsidRPr="00AF25BD">
        <w:t xml:space="preserve">Table </w:t>
      </w:r>
      <w:r w:rsidR="008924E4" w:rsidRPr="00AF25BD">
        <w:t>B.</w:t>
      </w:r>
      <w:r w:rsidRPr="00AF25BD">
        <w:t>5-1: MESSAGE request (UE to P-CSCF)</w:t>
      </w:r>
    </w:p>
    <w:p w14:paraId="3BC1280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68" w:name="_PERM_MCCTEMPBM_CRPT29170024___2"/>
      <w:r w:rsidRPr="00AF25BD">
        <w:rPr>
          <w:noProof w:val="0"/>
        </w:rPr>
        <w:t>MESSAGE sip:</w:t>
      </w:r>
      <w:r w:rsidR="007F7128" w:rsidRPr="00AF25BD">
        <w:rPr>
          <w:noProof w:val="0"/>
        </w:rPr>
        <w:t>sc.home1.net</w:t>
      </w:r>
      <w:r w:rsidRPr="00AF25BD">
        <w:rPr>
          <w:noProof w:val="0"/>
        </w:rPr>
        <w:t xml:space="preserve"> SIP/2.0</w:t>
      </w:r>
    </w:p>
    <w:p w14:paraId="7C2940B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14:paraId="55A5E608"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5876AA7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&lt;sip:pcscf1.visited1.net:7531;lr;comp=sigcomp&gt;, &lt;sip:orig@scscf1.home1.net;lr&gt;</w:t>
      </w:r>
    </w:p>
    <w:p w14:paraId="5B7707E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P-Preferred-Identity: "John Doe" &lt;sip:user1_public1@home1.net&gt;</w:t>
      </w:r>
    </w:p>
    <w:p w14:paraId="0076ECE2"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&lt;sip:user1_public1@home1.net&gt;; tag=171828</w:t>
      </w:r>
    </w:p>
    <w:p w14:paraId="6D6A43E9"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7F7128" w:rsidRPr="00AF25BD">
        <w:rPr>
          <w:noProof w:val="0"/>
        </w:rPr>
        <w:t>sc.home1.net</w:t>
      </w:r>
      <w:r w:rsidRPr="00AF25BD">
        <w:rPr>
          <w:noProof w:val="0"/>
        </w:rPr>
        <w:t>.net&gt;</w:t>
      </w:r>
    </w:p>
    <w:p w14:paraId="20BC292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14:paraId="6D8269C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666 MESSAGE</w:t>
      </w:r>
    </w:p>
    <w:p w14:paraId="3F21814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0369C722"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68"/>
    <w:p w14:paraId="0C090F43" w14:textId="77777777" w:rsidR="004B4FDC" w:rsidRPr="00AF25BD" w:rsidRDefault="004B4FDC" w:rsidP="004B4FDC"/>
    <w:p w14:paraId="529B41C0" w14:textId="77777777" w:rsidR="004B4FDC" w:rsidRPr="00AF25BD" w:rsidRDefault="004B4FDC" w:rsidP="004B4FDC">
      <w:pPr>
        <w:pStyle w:val="EX"/>
        <w:keepLines w:val="0"/>
      </w:pPr>
      <w:r w:rsidRPr="00AF25BD">
        <w:rPr>
          <w:b/>
        </w:rPr>
        <w:lastRenderedPageBreak/>
        <w:t>Request-URI:</w:t>
      </w:r>
      <w:r w:rsidRPr="00AF25BD">
        <w:rPr>
          <w:b/>
        </w:rPr>
        <w:tab/>
      </w:r>
      <w:r w:rsidR="007F7128" w:rsidRPr="00AF25BD">
        <w:t>PSI of the SC of user1_public1@home1.net</w:t>
      </w:r>
      <w:r w:rsidRPr="00AF25BD">
        <w:t>.</w:t>
      </w:r>
    </w:p>
    <w:p w14:paraId="2936365F" w14:textId="77777777" w:rsidR="004B4FDC" w:rsidRPr="00AF25BD" w:rsidRDefault="004B4FDC" w:rsidP="004B4FDC">
      <w:pPr>
        <w:pStyle w:val="B1"/>
      </w:pPr>
      <w:r w:rsidRPr="00AF25BD">
        <w:t>The payload includes an RP-DATA message (see 3GPP TS 24.011 [8]). It includes:</w:t>
      </w:r>
    </w:p>
    <w:p w14:paraId="1FD0A943" w14:textId="77777777" w:rsidR="004B4FDC" w:rsidRPr="00AF25BD" w:rsidRDefault="004B4FDC" w:rsidP="004B4FDC">
      <w:pPr>
        <w:pStyle w:val="B3"/>
      </w:pPr>
      <w:r w:rsidRPr="00AF25BD">
        <w:t>-</w:t>
      </w:r>
      <w:r w:rsidRPr="00AF25BD">
        <w:tab/>
        <w:t>Address of the originating UE</w:t>
      </w:r>
      <w:r w:rsidR="001B4A9D" w:rsidRPr="00AF25BD">
        <w:t>: this field includes the length indicator only</w:t>
      </w:r>
      <w:r w:rsidRPr="00AF25BD">
        <w:t>;</w:t>
      </w:r>
    </w:p>
    <w:p w14:paraId="22FA4582" w14:textId="77777777" w:rsidR="004B4FDC" w:rsidRPr="00AF25BD" w:rsidRDefault="004B4FDC" w:rsidP="004B4FDC">
      <w:pPr>
        <w:pStyle w:val="B3"/>
      </w:pPr>
      <w:r w:rsidRPr="00AF25BD">
        <w:t>-</w:t>
      </w:r>
      <w:r w:rsidRPr="00AF25BD">
        <w:tab/>
        <w:t>Address of the destination SC, which is configured in the UE; and</w:t>
      </w:r>
    </w:p>
    <w:p w14:paraId="764961B7" w14:textId="77777777" w:rsidR="004B4FDC" w:rsidRPr="00AF25BD" w:rsidRDefault="004B4FDC" w:rsidP="004B4FDC">
      <w:pPr>
        <w:pStyle w:val="B3"/>
      </w:pPr>
      <w:r w:rsidRPr="00AF25BD">
        <w:t>-</w:t>
      </w:r>
      <w:r w:rsidRPr="00AF25BD">
        <w:tab/>
        <w:t>RP-User-Data (see 3GPP TS </w:t>
      </w:r>
      <w:r w:rsidR="00901DF2" w:rsidRPr="001D6FB3">
        <w:t>24.011</w:t>
      </w:r>
      <w:r w:rsidR="00901DF2" w:rsidRPr="00AF25BD">
        <w:t> </w:t>
      </w:r>
      <w:r w:rsidR="00901DF2" w:rsidRPr="001D6FB3">
        <w:t>[8]</w:t>
      </w:r>
      <w:r w:rsidRPr="00AF25BD">
        <w:t>), which includes SMS-SUBMIT</w:t>
      </w:r>
      <w:r w:rsidR="00901DF2" w:rsidRPr="001D6FB3">
        <w:t xml:space="preserve"> (see 3GPP</w:t>
      </w:r>
      <w:r w:rsidR="00901DF2" w:rsidRPr="00AF25BD">
        <w:t> </w:t>
      </w:r>
      <w:r w:rsidR="00901DF2" w:rsidRPr="001D6FB3">
        <w:t>TS</w:t>
      </w:r>
      <w:r w:rsidR="00901DF2" w:rsidRPr="00AF25BD">
        <w:t> </w:t>
      </w:r>
      <w:r w:rsidR="00901DF2" w:rsidRPr="001D6FB3">
        <w:t>23.040</w:t>
      </w:r>
      <w:r w:rsidR="00901DF2" w:rsidRPr="00AF25BD">
        <w:t> </w:t>
      </w:r>
      <w:r w:rsidR="00901DF2" w:rsidRPr="001D6FB3">
        <w:t>[3])</w:t>
      </w:r>
      <w:r w:rsidRPr="00AF25BD">
        <w:t xml:space="preserve"> as type indicator.</w:t>
      </w:r>
    </w:p>
    <w:p w14:paraId="7836B358" w14:textId="77777777" w:rsidR="004B4FDC" w:rsidRPr="00AF25BD" w:rsidRDefault="004B4FDC" w:rsidP="004B4FDC">
      <w:pPr>
        <w:pStyle w:val="B1"/>
        <w:keepNext/>
        <w:keepLines/>
        <w:rPr>
          <w:b/>
        </w:rPr>
      </w:pPr>
      <w:r w:rsidRPr="00AF25BD">
        <w:t>2.</w:t>
      </w:r>
      <w:r w:rsidRPr="00AF25BD">
        <w:tab/>
      </w:r>
      <w:r w:rsidRPr="00AF25BD">
        <w:rPr>
          <w:b/>
        </w:rPr>
        <w:t xml:space="preserve">MESSAGE request (P-CSCF to S-CSCF) - see example in table </w:t>
      </w:r>
      <w:r w:rsidR="008924E4" w:rsidRPr="00AF25BD">
        <w:rPr>
          <w:b/>
        </w:rPr>
        <w:t>B.</w:t>
      </w:r>
      <w:r w:rsidRPr="00AF25BD">
        <w:rPr>
          <w:b/>
        </w:rPr>
        <w:t>5-2</w:t>
      </w:r>
    </w:p>
    <w:p w14:paraId="658B3F90" w14:textId="77777777" w:rsidR="004B4FDC" w:rsidRPr="00AF25BD" w:rsidRDefault="004B4FDC" w:rsidP="004B4FDC">
      <w:pPr>
        <w:pStyle w:val="TH"/>
      </w:pPr>
      <w:r w:rsidRPr="00AF25BD">
        <w:t xml:space="preserve">Table </w:t>
      </w:r>
      <w:r w:rsidR="008924E4" w:rsidRPr="00AF25BD">
        <w:t>B.</w:t>
      </w:r>
      <w:r w:rsidRPr="00AF25BD">
        <w:t>5-2: MESSAGE request (P-CSCF to S-CSCF)</w:t>
      </w:r>
    </w:p>
    <w:p w14:paraId="2A12564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69" w:name="_PERM_MCCTEMPBM_CRPT29170025___2"/>
      <w:r w:rsidRPr="00AF25BD">
        <w:rPr>
          <w:noProof w:val="0"/>
        </w:rPr>
        <w:t>MESSAGE sip:</w:t>
      </w:r>
      <w:r w:rsidR="007F7128" w:rsidRPr="00AF25BD">
        <w:rPr>
          <w:noProof w:val="0"/>
        </w:rPr>
        <w:t>sc.home1.net</w:t>
      </w:r>
      <w:r w:rsidRPr="00AF25BD">
        <w:rPr>
          <w:noProof w:val="0"/>
        </w:rPr>
        <w:t xml:space="preserve"> SIP/2.0</w:t>
      </w:r>
    </w:p>
    <w:p w14:paraId="1C838E0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pcscf1.visited1.net;branch=z9hG4bK240f341, </w:t>
      </w:r>
      <w:r w:rsidRPr="00AF25BD">
        <w:rPr>
          <w:noProof w:val="0"/>
        </w:rPr>
        <w:t>SIP/2.0/UDP [5555::aaa:bbb:ccc:ddd]:1357;comp=sigcomp; branch=z9hG4bKnashds7</w:t>
      </w:r>
    </w:p>
    <w:p w14:paraId="7DED300E"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14:paraId="0F599727"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&lt;sip:orig@scscf1.home1.net;lr&gt;</w:t>
      </w:r>
    </w:p>
    <w:p w14:paraId="7B0875A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"John Doe" &lt;sip:user1_public1@home1.net&gt;</w:t>
      </w:r>
    </w:p>
    <w:p w14:paraId="0E957FC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&lt;sip:user1_public1@home1.net&gt;; tag=171828</w:t>
      </w:r>
    </w:p>
    <w:p w14:paraId="1852AFB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847BAB" w:rsidRPr="00AF25BD">
        <w:rPr>
          <w:noProof w:val="0"/>
        </w:rPr>
        <w:t>sc.home1.net</w:t>
      </w:r>
      <w:r w:rsidRPr="00AF25BD">
        <w:rPr>
          <w:noProof w:val="0"/>
        </w:rPr>
        <w:t>&gt;</w:t>
      </w:r>
    </w:p>
    <w:p w14:paraId="372B8D1E"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14:paraId="1CD193FD"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666 MESSAGE</w:t>
      </w:r>
    </w:p>
    <w:p w14:paraId="2F270D74"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083BEBFE"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69"/>
    <w:p w14:paraId="7DD9225F" w14:textId="77777777" w:rsidR="004B4FDC" w:rsidRPr="00AF25BD" w:rsidRDefault="004B4FDC" w:rsidP="004B4FDC"/>
    <w:p w14:paraId="0E089212" w14:textId="77777777" w:rsidR="004B4FDC" w:rsidRPr="00AF25BD" w:rsidRDefault="004B4FDC" w:rsidP="004B4FDC">
      <w:pPr>
        <w:pStyle w:val="B1"/>
        <w:keepNext/>
        <w:keepLines/>
        <w:ind w:left="709" w:hanging="425"/>
        <w:rPr>
          <w:b/>
          <w:bCs/>
        </w:rPr>
      </w:pPr>
      <w:bookmarkStart w:id="170" w:name="_PERM_MCCTEMPBM_CRPT29170026___2"/>
      <w:r w:rsidRPr="00AF25BD">
        <w:rPr>
          <w:bCs/>
        </w:rPr>
        <w:t>3.</w:t>
      </w:r>
      <w:r w:rsidRPr="00AF25BD">
        <w:rPr>
          <w:bCs/>
        </w:rPr>
        <w:tab/>
      </w:r>
      <w:r w:rsidRPr="00AF25BD">
        <w:rPr>
          <w:b/>
          <w:bCs/>
        </w:rPr>
        <w:t>Initial filter criteria</w:t>
      </w:r>
    </w:p>
    <w:bookmarkEnd w:id="170"/>
    <w:p w14:paraId="79D8843E" w14:textId="77777777" w:rsidR="004B4FDC" w:rsidRPr="00AF25BD" w:rsidRDefault="004B4FDC" w:rsidP="004B4FDC">
      <w:pPr>
        <w:pStyle w:val="B2"/>
      </w:pPr>
      <w:r w:rsidRPr="00AF25BD">
        <w:tab/>
        <w:t>The S-CSCF analyses the incoming request against the initial filter criteria and decides to send the SIP MESSAGE request to the IP-SM-GW.</w:t>
      </w:r>
    </w:p>
    <w:p w14:paraId="02563836" w14:textId="77777777" w:rsidR="004B4FDC" w:rsidRPr="00AF25BD" w:rsidRDefault="004B4FDC" w:rsidP="004B4FDC">
      <w:pPr>
        <w:pStyle w:val="B1"/>
        <w:keepNext/>
        <w:keepLines/>
        <w:rPr>
          <w:b/>
        </w:rPr>
      </w:pPr>
      <w:r w:rsidRPr="00AF25BD">
        <w:t>4.</w:t>
      </w:r>
      <w:r w:rsidRPr="00AF25BD">
        <w:tab/>
      </w:r>
      <w:r w:rsidRPr="00AF25BD">
        <w:rPr>
          <w:b/>
        </w:rPr>
        <w:t xml:space="preserve">MESSAGE request (S-CSCF to IP-SM-GW) - see example in table </w:t>
      </w:r>
      <w:r w:rsidR="008924E4" w:rsidRPr="00AF25BD">
        <w:rPr>
          <w:b/>
        </w:rPr>
        <w:t>B.</w:t>
      </w:r>
      <w:r w:rsidRPr="00AF25BD">
        <w:rPr>
          <w:b/>
        </w:rPr>
        <w:t>5-3</w:t>
      </w:r>
    </w:p>
    <w:p w14:paraId="40B7227E" w14:textId="77777777" w:rsidR="004B4FDC" w:rsidRPr="00AF25BD" w:rsidRDefault="004B4FDC" w:rsidP="004B4FDC">
      <w:pPr>
        <w:pStyle w:val="TH"/>
      </w:pPr>
      <w:r w:rsidRPr="00AF25BD">
        <w:t xml:space="preserve">Table </w:t>
      </w:r>
      <w:r w:rsidR="008924E4" w:rsidRPr="00AF25BD">
        <w:t>B.</w:t>
      </w:r>
      <w:r w:rsidRPr="00AF25BD">
        <w:t>5-3: MESSAGE request (S-CSCF to IP-SM-GW)</w:t>
      </w:r>
    </w:p>
    <w:p w14:paraId="4CB3226D"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bookmarkStart w:id="171" w:name="_PERM_MCCTEMPBM_CRPT29170027___2"/>
      <w:r w:rsidRPr="00AF25BD">
        <w:rPr>
          <w:noProof w:val="0"/>
        </w:rPr>
        <w:t>MESSAGE sip:</w:t>
      </w:r>
      <w:r w:rsidR="00847BAB" w:rsidRPr="00AF25BD">
        <w:rPr>
          <w:noProof w:val="0"/>
        </w:rPr>
        <w:t>sc.home1.net</w:t>
      </w:r>
      <w:r w:rsidRPr="00AF25BD">
        <w:rPr>
          <w:noProof w:val="0"/>
        </w:rPr>
        <w:t xml:space="preserve"> SIP/2.0</w:t>
      </w:r>
    </w:p>
    <w:p w14:paraId="0F3C9A99"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SIP/2.0/UDP pcscf1.visited1.net;branch=z9hG4bK240f341, </w:t>
      </w:r>
      <w:r w:rsidRPr="00AF25BD">
        <w:rPr>
          <w:noProof w:val="0"/>
        </w:rPr>
        <w:t>SIP/2.0/UDP [5555::aaa:bbb:ccc:ddd]:1357;comp=sigcomp; branch=z9hG4bKnashds7</w:t>
      </w:r>
    </w:p>
    <w:p w14:paraId="2303A1BF"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Max-Forwards: 68</w:t>
      </w:r>
    </w:p>
    <w:p w14:paraId="5D60DEC6"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Route:</w:t>
      </w:r>
      <w:r w:rsidRPr="00AF25BD">
        <w:t xml:space="preserve"> &lt;sip:ipsmgw.home1.net;lr&gt;, &lt;sip:</w:t>
      </w:r>
      <w:r w:rsidRPr="00AF25BD">
        <w:rPr>
          <w:noProof w:val="0"/>
          <w:snapToGrid w:val="0"/>
        </w:rPr>
        <w:t>cb03a0s09a2sdfglkj490333</w:t>
      </w:r>
      <w:r w:rsidRPr="00AF25BD">
        <w:t>@scscf1.home1.net;lr&gt;</w:t>
      </w:r>
    </w:p>
    <w:p w14:paraId="684F2938"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 "John Doe" &lt;sip:user1_public1@home1.net&gt;</w:t>
      </w:r>
    </w:p>
    <w:p w14:paraId="3FED3AA3" w14:textId="77777777" w:rsidR="004663A0" w:rsidRPr="00AF25BD" w:rsidRDefault="004663A0" w:rsidP="004663A0">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w:t>
      </w:r>
      <w:r w:rsidRPr="00AF25BD">
        <w:rPr>
          <w:rFonts w:cs="Courier New"/>
          <w:color w:val="000000"/>
          <w:lang w:eastAsia="zh-CN"/>
        </w:rPr>
        <w:t xml:space="preserve"> tel:+12125551111</w:t>
      </w:r>
    </w:p>
    <w:p w14:paraId="0AEF4B45"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From: &lt;sip:user1_public1@home1.net&gt;; tag=171828</w:t>
      </w:r>
    </w:p>
    <w:p w14:paraId="1927578E"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To: &lt;sip:</w:t>
      </w:r>
      <w:r w:rsidR="00847BAB" w:rsidRPr="00AF25BD">
        <w:rPr>
          <w:noProof w:val="0"/>
        </w:rPr>
        <w:t>sc.home1.net</w:t>
      </w:r>
      <w:r w:rsidRPr="00AF25BD">
        <w:rPr>
          <w:noProof w:val="0"/>
        </w:rPr>
        <w:t>&gt;</w:t>
      </w:r>
    </w:p>
    <w:p w14:paraId="1556B2FD"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Call-ID: cb03a0s09a2sdfglkj490333</w:t>
      </w:r>
    </w:p>
    <w:p w14:paraId="3A1D4391"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Cseq: 666 MESSAGE</w:t>
      </w:r>
    </w:p>
    <w:p w14:paraId="0FB5D93C"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Content-Type: application/vnd.3gpp.sms</w:t>
      </w:r>
    </w:p>
    <w:p w14:paraId="4E5B982E" w14:textId="77777777" w:rsidR="004B4FDC" w:rsidRPr="00AF25BD" w:rsidRDefault="004B4FDC" w:rsidP="004B4FDC">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Content-Length: (…)</w:t>
      </w:r>
    </w:p>
    <w:bookmarkEnd w:id="171"/>
    <w:p w14:paraId="2AE9FE32" w14:textId="77777777" w:rsidR="004B4FDC" w:rsidRPr="00AF25BD" w:rsidRDefault="004B4FDC" w:rsidP="004B4FDC"/>
    <w:p w14:paraId="6DC983B3" w14:textId="77777777" w:rsidR="004B4FDC" w:rsidRPr="00AF25BD" w:rsidRDefault="004B4FDC" w:rsidP="004B4FDC">
      <w:pPr>
        <w:pStyle w:val="B1"/>
        <w:keepNext/>
        <w:keepLines/>
        <w:rPr>
          <w:b/>
        </w:rPr>
      </w:pPr>
      <w:r w:rsidRPr="00AF25BD">
        <w:t>5.</w:t>
      </w:r>
      <w:r w:rsidRPr="00AF25BD">
        <w:tab/>
      </w:r>
      <w:r w:rsidRPr="00AF25BD">
        <w:rPr>
          <w:b/>
        </w:rPr>
        <w:t xml:space="preserve">202 (Accepted) response (IP-SM-GW to S-CSCF) - see example in table </w:t>
      </w:r>
      <w:r w:rsidR="008924E4" w:rsidRPr="00AF25BD">
        <w:rPr>
          <w:b/>
        </w:rPr>
        <w:t>B.</w:t>
      </w:r>
      <w:r w:rsidRPr="00AF25BD">
        <w:rPr>
          <w:b/>
        </w:rPr>
        <w:t>5-4</w:t>
      </w:r>
    </w:p>
    <w:p w14:paraId="66CE6B6D" w14:textId="77777777" w:rsidR="004B4FDC" w:rsidRPr="00AF25BD" w:rsidRDefault="004B4FDC" w:rsidP="004B4FDC">
      <w:pPr>
        <w:pStyle w:val="TH"/>
      </w:pPr>
      <w:r w:rsidRPr="00AF25BD">
        <w:t xml:space="preserve">Table </w:t>
      </w:r>
      <w:r w:rsidR="008924E4" w:rsidRPr="00AF25BD">
        <w:t>B.</w:t>
      </w:r>
      <w:r w:rsidRPr="00AF25BD">
        <w:t>5-4: 202 (Accepted) response (IP-SM-GW to S-CSCF)</w:t>
      </w:r>
    </w:p>
    <w:p w14:paraId="17FC291D"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2" w:name="_PERM_MCCTEMPBM_CRPT29170028___2"/>
      <w:r w:rsidRPr="00AF25BD">
        <w:rPr>
          <w:noProof w:val="0"/>
        </w:rPr>
        <w:t>SIP/2.0 202 Accepted</w:t>
      </w:r>
    </w:p>
    <w:p w14:paraId="3FC20252"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SIP/2.0/UDP pcscf1.visited1.net;branch=z9hG4bK240f341, </w:t>
      </w:r>
      <w:r w:rsidRPr="00AF25BD">
        <w:rPr>
          <w:noProof w:val="0"/>
        </w:rPr>
        <w:t>SIP/2.0/UDP [5555::aaa:bbb:ccc:ddd]:1357;comp=sigcomp; branch=z9hG4bKnashds7</w:t>
      </w:r>
    </w:p>
    <w:p w14:paraId="10DFD3E4"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75D08BF8"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5C96A77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1AA49D7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2"/>
    <w:p w14:paraId="3839880B" w14:textId="77777777" w:rsidR="004B4FDC" w:rsidRPr="00AF25BD" w:rsidRDefault="004B4FDC" w:rsidP="004B4FDC"/>
    <w:p w14:paraId="1224CF1D" w14:textId="77777777" w:rsidR="004B4FDC" w:rsidRPr="00AF25BD" w:rsidRDefault="004B4FDC" w:rsidP="004B4FDC">
      <w:pPr>
        <w:pStyle w:val="B1"/>
        <w:keepNext/>
        <w:keepLines/>
        <w:rPr>
          <w:b/>
        </w:rPr>
      </w:pPr>
      <w:r w:rsidRPr="00AF25BD">
        <w:lastRenderedPageBreak/>
        <w:t>6.</w:t>
      </w:r>
      <w:r w:rsidRPr="00AF25BD">
        <w:tab/>
      </w:r>
      <w:r w:rsidRPr="00AF25BD">
        <w:rPr>
          <w:b/>
        </w:rPr>
        <w:t xml:space="preserve">202 (Accepted) response (S-CSCF to P-CSCF) - see example in table </w:t>
      </w:r>
      <w:r w:rsidR="008924E4" w:rsidRPr="00AF25BD">
        <w:rPr>
          <w:b/>
        </w:rPr>
        <w:t>B.</w:t>
      </w:r>
      <w:r w:rsidRPr="00AF25BD">
        <w:rPr>
          <w:b/>
        </w:rPr>
        <w:t>5-5</w:t>
      </w:r>
    </w:p>
    <w:p w14:paraId="292A3918" w14:textId="77777777" w:rsidR="004B4FDC" w:rsidRPr="00AF25BD" w:rsidRDefault="004B4FDC" w:rsidP="004B4FDC">
      <w:pPr>
        <w:pStyle w:val="TH"/>
      </w:pPr>
      <w:r w:rsidRPr="00AF25BD">
        <w:t xml:space="preserve">Table </w:t>
      </w:r>
      <w:r w:rsidR="008924E4" w:rsidRPr="00AF25BD">
        <w:t>B.</w:t>
      </w:r>
      <w:r w:rsidRPr="00AF25BD">
        <w:t>5-5: 202 (Accepted) response (S-CSCF to P-CSCF)</w:t>
      </w:r>
    </w:p>
    <w:p w14:paraId="53DD11F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3" w:name="_PERM_MCCTEMPBM_CRPT29170029___2"/>
      <w:r w:rsidRPr="00AF25BD">
        <w:rPr>
          <w:noProof w:val="0"/>
        </w:rPr>
        <w:t>SIP/2.0 202 Accepted</w:t>
      </w:r>
    </w:p>
    <w:p w14:paraId="63078FDD"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pcscf1.visited1.net;branch=z9hG4bK240f341, </w:t>
      </w:r>
      <w:r w:rsidRPr="00AF25BD">
        <w:rPr>
          <w:noProof w:val="0"/>
        </w:rPr>
        <w:t>SIP/2.0/UDP [5555::aaa:bbb:ccc:ddd]:1357;comp=sigcomp; branch=z9hG4bKnashds7</w:t>
      </w:r>
    </w:p>
    <w:p w14:paraId="34270EA4"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59697EF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3F39D92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294D5357"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3"/>
    <w:p w14:paraId="1682E8BB" w14:textId="77777777" w:rsidR="004B4FDC" w:rsidRPr="00AF25BD" w:rsidRDefault="004B4FDC" w:rsidP="004B4FDC"/>
    <w:p w14:paraId="37270349" w14:textId="77777777" w:rsidR="004B4FDC" w:rsidRPr="00AF25BD" w:rsidRDefault="004B4FDC" w:rsidP="004B4FDC">
      <w:pPr>
        <w:pStyle w:val="B1"/>
        <w:keepNext/>
        <w:keepLines/>
        <w:rPr>
          <w:b/>
        </w:rPr>
      </w:pPr>
      <w:r w:rsidRPr="00AF25BD">
        <w:t>7.</w:t>
      </w:r>
      <w:r w:rsidRPr="00AF25BD">
        <w:tab/>
      </w:r>
      <w:r w:rsidRPr="00AF25BD">
        <w:rPr>
          <w:b/>
        </w:rPr>
        <w:t xml:space="preserve">202 (Accepted) response (P-CSCF to UE) - see example in table </w:t>
      </w:r>
      <w:r w:rsidR="008924E4" w:rsidRPr="00AF25BD">
        <w:rPr>
          <w:b/>
        </w:rPr>
        <w:t>B.</w:t>
      </w:r>
      <w:r w:rsidRPr="00AF25BD">
        <w:rPr>
          <w:b/>
        </w:rPr>
        <w:t>5-6</w:t>
      </w:r>
    </w:p>
    <w:p w14:paraId="6EB5C795" w14:textId="77777777" w:rsidR="004B4FDC" w:rsidRPr="00AF25BD" w:rsidRDefault="004B4FDC" w:rsidP="004B4FDC">
      <w:pPr>
        <w:pStyle w:val="TH"/>
      </w:pPr>
      <w:r w:rsidRPr="00AF25BD">
        <w:t xml:space="preserve">Table </w:t>
      </w:r>
      <w:r w:rsidR="008924E4" w:rsidRPr="00AF25BD">
        <w:t>B.</w:t>
      </w:r>
      <w:r w:rsidRPr="00AF25BD">
        <w:t>5-6: 202 (Accepted) response (P-CSCF to UE)</w:t>
      </w:r>
    </w:p>
    <w:p w14:paraId="4EB68495"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4" w:name="_PERM_MCCTEMPBM_CRPT29170030___2"/>
      <w:r w:rsidRPr="00AF25BD">
        <w:rPr>
          <w:noProof w:val="0"/>
        </w:rPr>
        <w:t>SIP/2.0 202 Accepted</w:t>
      </w:r>
    </w:p>
    <w:p w14:paraId="4B091FD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14:paraId="38187C63"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1E68BBA8"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32F3DFC4"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50DC43D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4"/>
    <w:p w14:paraId="2D233638" w14:textId="77777777" w:rsidR="004B4FDC" w:rsidRPr="00AF25BD" w:rsidRDefault="004B4FDC" w:rsidP="004B4FDC"/>
    <w:p w14:paraId="3AE3D524" w14:textId="77777777" w:rsidR="004B4FDC" w:rsidRPr="00AF25BD" w:rsidRDefault="004B4FDC" w:rsidP="004B4FDC">
      <w:pPr>
        <w:pStyle w:val="B1"/>
        <w:keepNext/>
        <w:keepLines/>
        <w:rPr>
          <w:b/>
        </w:rPr>
      </w:pPr>
      <w:r w:rsidRPr="00AF25BD">
        <w:t>8.</w:t>
      </w:r>
      <w:r w:rsidRPr="00AF25BD">
        <w:tab/>
      </w:r>
      <w:r w:rsidRPr="00AF25BD">
        <w:rPr>
          <w:b/>
        </w:rPr>
        <w:t>Extracting and forwarding the short message, waiting and processing report</w:t>
      </w:r>
    </w:p>
    <w:p w14:paraId="517494E7" w14:textId="77777777" w:rsidR="004B4FDC" w:rsidRPr="00AF25BD" w:rsidRDefault="004B4FDC" w:rsidP="004B4FDC">
      <w:pPr>
        <w:pStyle w:val="B2"/>
      </w:pPr>
      <w:r w:rsidRPr="00AF25BD">
        <w:tab/>
        <w:t>The IP-SM-GW forwards the short message TPDU (SMS</w:t>
      </w:r>
      <w:r w:rsidRPr="00AF25BD">
        <w:noBreakHyphen/>
        <w:t>SUBMIT) to the SC. The SC returns a submit report which includes SMS-SUBMIT-REPORT as type indicator.</w:t>
      </w:r>
    </w:p>
    <w:p w14:paraId="00813F0F" w14:textId="77777777" w:rsidR="004B4FDC" w:rsidRPr="00AF25BD" w:rsidRDefault="004B4FDC" w:rsidP="004B4FDC">
      <w:pPr>
        <w:pStyle w:val="B1"/>
        <w:keepNext/>
        <w:keepLines/>
        <w:rPr>
          <w:b/>
        </w:rPr>
      </w:pPr>
      <w:r w:rsidRPr="00AF25BD">
        <w:t>9.</w:t>
      </w:r>
      <w:r w:rsidRPr="00AF25BD">
        <w:tab/>
      </w:r>
      <w:r w:rsidRPr="00AF25BD">
        <w:rPr>
          <w:b/>
        </w:rPr>
        <w:t xml:space="preserve">MESSAGE request (IP-SM-GW to S-CSCF) - see example in table </w:t>
      </w:r>
      <w:r w:rsidR="008924E4" w:rsidRPr="00AF25BD">
        <w:rPr>
          <w:b/>
        </w:rPr>
        <w:t>B.</w:t>
      </w:r>
      <w:r w:rsidRPr="00AF25BD">
        <w:rPr>
          <w:b/>
        </w:rPr>
        <w:t>5-7</w:t>
      </w:r>
    </w:p>
    <w:p w14:paraId="795CCD74" w14:textId="77777777" w:rsidR="004B4FDC" w:rsidRPr="00AF25BD" w:rsidRDefault="004B4FDC" w:rsidP="004B4FDC">
      <w:pPr>
        <w:pStyle w:val="B2"/>
      </w:pPr>
      <w:r w:rsidRPr="00AF25BD">
        <w:tab/>
        <w:t>This request includes a vnd.3gpp.sms payload that includes the short message submission report and routing information for the IP-SM-GW to forward the submission report.</w:t>
      </w:r>
    </w:p>
    <w:p w14:paraId="7842E562" w14:textId="77777777" w:rsidR="004B4FDC" w:rsidRPr="00AF25BD" w:rsidRDefault="004B4FDC" w:rsidP="004B4FDC">
      <w:pPr>
        <w:pStyle w:val="TH"/>
      </w:pPr>
      <w:r w:rsidRPr="00AF25BD">
        <w:t xml:space="preserve">Table </w:t>
      </w:r>
      <w:r w:rsidR="008924E4" w:rsidRPr="00AF25BD">
        <w:t>B.</w:t>
      </w:r>
      <w:r w:rsidRPr="00AF25BD">
        <w:t>5-7: MESSAGE request (IP-SM-GW to S-CSCF)</w:t>
      </w:r>
    </w:p>
    <w:p w14:paraId="3966CAED" w14:textId="77777777" w:rsidR="004B4FDC" w:rsidRPr="0011583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175" w:name="_PERM_MCCTEMPBM_CRPT29170031___2"/>
      <w:r w:rsidRPr="0011583D">
        <w:rPr>
          <w:noProof w:val="0"/>
          <w:lang w:val="en-US"/>
        </w:rPr>
        <w:t>MESSAGE sip:user1_public1@home1.net SIP/2.0</w:t>
      </w:r>
    </w:p>
    <w:p w14:paraId="3783B659"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ipsmgw.home1.net; branch=z9hG4bK876ffa3</w:t>
      </w:r>
    </w:p>
    <w:p w14:paraId="52F73C6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71D57E4E"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&lt;sip:scscf1.home1.net;lr&gt;</w:t>
      </w:r>
    </w:p>
    <w:p w14:paraId="265B615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14:paraId="1AB1E268"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14:paraId="3547722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10F3B2E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702385EF" w14:textId="77777777"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&lt;sip:ipsmgw.home1.net&gt;</w:t>
      </w:r>
    </w:p>
    <w:p w14:paraId="1DD6143E" w14:textId="77777777" w:rsidR="00915F5D" w:rsidRPr="00AF25BD" w:rsidRDefault="00915F5D" w:rsidP="00915F5D">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14:paraId="38D35016" w14:textId="77777777" w:rsidR="00915F5D" w:rsidRPr="00AF25BD" w:rsidRDefault="00915F5D" w:rsidP="00915F5D">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14:paraId="1DB4335C" w14:textId="77777777" w:rsidR="00FC5198" w:rsidRPr="00714EDF" w:rsidRDefault="00FC5198" w:rsidP="00FC5198">
      <w:pPr>
        <w:pStyle w:val="PL"/>
        <w:pBdr>
          <w:top w:val="single" w:sz="4" w:space="1" w:color="auto"/>
          <w:left w:val="single" w:sz="4" w:space="4" w:color="auto"/>
          <w:bottom w:val="single" w:sz="4" w:space="1" w:color="auto"/>
          <w:right w:val="single" w:sz="4" w:space="4" w:color="auto"/>
        </w:pBdr>
        <w:ind w:left="768" w:hanging="484"/>
      </w:pPr>
      <w:r w:rsidRPr="00AF25BD">
        <w:rPr>
          <w:noProof w:val="0"/>
        </w:rPr>
        <w:t>Accept-Contact: *;+g.3gpp.smsip;require;explicit</w:t>
      </w:r>
    </w:p>
    <w:p w14:paraId="25232252"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4FE86BB8"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5"/>
    <w:p w14:paraId="22795A12" w14:textId="77777777" w:rsidR="004B4FDC" w:rsidRPr="00AF25BD" w:rsidRDefault="004B4FDC" w:rsidP="004B4FDC"/>
    <w:p w14:paraId="2481316B" w14:textId="77777777" w:rsidR="004B4FDC" w:rsidRPr="00AF25BD" w:rsidRDefault="004B4FDC" w:rsidP="004B4FDC">
      <w:pPr>
        <w:pStyle w:val="EX"/>
        <w:keepLines w:val="0"/>
      </w:pPr>
      <w:r w:rsidRPr="00AF25BD">
        <w:rPr>
          <w:b/>
        </w:rPr>
        <w:t>Request-URI:</w:t>
      </w:r>
      <w:r w:rsidRPr="00AF25BD">
        <w:rPr>
          <w:b/>
        </w:rPr>
        <w:tab/>
      </w:r>
      <w:r w:rsidRPr="00AF25BD">
        <w:t>Public user identity receiving the submission report.</w:t>
      </w:r>
    </w:p>
    <w:p w14:paraId="0B519749" w14:textId="77777777" w:rsidR="004B4FDC" w:rsidRPr="00AF25BD" w:rsidRDefault="004B4FDC" w:rsidP="004B4FDC">
      <w:pPr>
        <w:pStyle w:val="B2"/>
      </w:pPr>
      <w:r w:rsidRPr="00AF25BD">
        <w:tab/>
        <w:t>The payload includes an RP-ACK message (see 3GPP TS 24.011 [8]). It includes RP-User-Data (see 3GPP TS </w:t>
      </w:r>
      <w:r w:rsidR="00901DF2" w:rsidRPr="004C0F06">
        <w:t>24.011</w:t>
      </w:r>
      <w:r w:rsidR="00901DF2" w:rsidRPr="00AF25BD">
        <w:t> </w:t>
      </w:r>
      <w:r w:rsidR="00901DF2" w:rsidRPr="004C0F06">
        <w:t>[8]</w:t>
      </w:r>
      <w:r w:rsidRPr="00AF25BD">
        <w:t>), which includes SMS-SUBMIT-REPORT</w:t>
      </w:r>
      <w:r w:rsidR="00901DF2" w:rsidRPr="004C0F06">
        <w:t xml:space="preserve"> (see 3GPP</w:t>
      </w:r>
      <w:r w:rsidR="00901DF2" w:rsidRPr="00AF25BD">
        <w:t> </w:t>
      </w:r>
      <w:r w:rsidR="00901DF2" w:rsidRPr="004C0F06">
        <w:t>TS</w:t>
      </w:r>
      <w:r w:rsidR="00901DF2" w:rsidRPr="00AF25BD">
        <w:t> </w:t>
      </w:r>
      <w:r w:rsidR="00901DF2" w:rsidRPr="004C0F06">
        <w:t>23.040</w:t>
      </w:r>
      <w:r w:rsidR="00901DF2" w:rsidRPr="00AF25BD">
        <w:t> </w:t>
      </w:r>
      <w:r w:rsidR="00901DF2" w:rsidRPr="004C0F06">
        <w:t>[3])</w:t>
      </w:r>
      <w:r w:rsidRPr="00AF25BD">
        <w:t xml:space="preserve"> as type indicator.</w:t>
      </w:r>
    </w:p>
    <w:p w14:paraId="542594F3" w14:textId="77777777" w:rsidR="004B4FDC" w:rsidRPr="00AF25BD" w:rsidRDefault="004B4FDC" w:rsidP="004B4FDC">
      <w:pPr>
        <w:pStyle w:val="B1"/>
        <w:keepNext/>
        <w:keepLines/>
        <w:rPr>
          <w:b/>
        </w:rPr>
      </w:pPr>
      <w:r w:rsidRPr="00AF25BD">
        <w:t>10.</w:t>
      </w:r>
      <w:r w:rsidRPr="00AF25BD">
        <w:tab/>
      </w:r>
      <w:r w:rsidRPr="00AF25BD">
        <w:rPr>
          <w:b/>
        </w:rPr>
        <w:t xml:space="preserve">MESSAGE request (S-CSCF to P-CSCF) - see example in table </w:t>
      </w:r>
      <w:r w:rsidR="008924E4" w:rsidRPr="00AF25BD">
        <w:rPr>
          <w:b/>
        </w:rPr>
        <w:t>B.</w:t>
      </w:r>
      <w:r w:rsidRPr="00AF25BD">
        <w:rPr>
          <w:b/>
        </w:rPr>
        <w:t>5-8</w:t>
      </w:r>
    </w:p>
    <w:p w14:paraId="40D0086B" w14:textId="77777777" w:rsidR="004B4FDC" w:rsidRPr="00AF25BD" w:rsidRDefault="004B4FDC" w:rsidP="004B4FDC">
      <w:pPr>
        <w:pStyle w:val="TH"/>
      </w:pPr>
      <w:r w:rsidRPr="00AF25BD">
        <w:t xml:space="preserve">Table </w:t>
      </w:r>
      <w:r w:rsidR="008924E4" w:rsidRPr="00AF25BD">
        <w:t>B.</w:t>
      </w:r>
      <w:r w:rsidRPr="00AF25BD">
        <w:t>5-8: MESSAGE request (S-CSCF to P-CSCF)</w:t>
      </w:r>
    </w:p>
    <w:p w14:paraId="07DFB80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6" w:name="_PERM_MCCTEMPBM_CRPT29170032___2"/>
      <w:r w:rsidRPr="00AF25BD">
        <w:rPr>
          <w:noProof w:val="0"/>
        </w:rPr>
        <w:t>MESSAGE sip:[5555::aaa:bbb:ccc:ddd]:1357;comp=sigcomp SIP/2.0</w:t>
      </w:r>
    </w:p>
    <w:p w14:paraId="2CA4B9FE"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w:t>
      </w:r>
      <w:r w:rsidRPr="00AF25BD">
        <w:rPr>
          <w:noProof w:val="0"/>
        </w:rPr>
        <w:t xml:space="preserve">SIP/2.0/UDP </w:t>
      </w:r>
      <w:r w:rsidRPr="00AF25BD">
        <w:t>ipsmgw.home1.net; branch=z9hG4bK876ffa3</w:t>
      </w:r>
    </w:p>
    <w:p w14:paraId="468014F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14:paraId="3AB25EA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&lt;sip:pcscf1.visited1.net:7531;lr;comp=sigcomp&gt;</w:t>
      </w:r>
    </w:p>
    <w:p w14:paraId="67E68C67"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14:paraId="12A533C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14:paraId="66C0CD8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0D9AC67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05BD4D3B" w14:textId="77777777"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lastRenderedPageBreak/>
        <w:t>P-Asserted-Identity: &lt;sip:ipsmgw.home1.net&gt;</w:t>
      </w:r>
    </w:p>
    <w:p w14:paraId="4A487D2A" w14:textId="77777777" w:rsidR="00AB656E" w:rsidRPr="00AF25BD" w:rsidRDefault="00AB656E" w:rsidP="00AB656E">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&lt;sip:user1_public1@home1.net&gt;</w:t>
      </w:r>
    </w:p>
    <w:p w14:paraId="59F69EF4"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14:paraId="653CE9A7"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14:paraId="6CDCA4E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67AF07B5"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6"/>
    <w:p w14:paraId="40C7AA35" w14:textId="77777777" w:rsidR="004B4FDC" w:rsidRPr="00AF25BD" w:rsidRDefault="004B4FDC" w:rsidP="004B4FDC"/>
    <w:p w14:paraId="46D98BF8" w14:textId="77777777" w:rsidR="004B4FDC" w:rsidRPr="00AF25BD" w:rsidRDefault="004B4FDC" w:rsidP="004B4FDC">
      <w:pPr>
        <w:pStyle w:val="B1"/>
        <w:keepNext/>
        <w:keepLines/>
        <w:rPr>
          <w:b/>
        </w:rPr>
      </w:pPr>
      <w:r w:rsidRPr="00AF25BD">
        <w:t>11.</w:t>
      </w:r>
      <w:r w:rsidRPr="00AF25BD">
        <w:tab/>
      </w:r>
      <w:r w:rsidRPr="00AF25BD">
        <w:rPr>
          <w:b/>
        </w:rPr>
        <w:t xml:space="preserve">MESSAGE request (P-CSCF to UE) - see example in table </w:t>
      </w:r>
      <w:r w:rsidR="008924E4" w:rsidRPr="00AF25BD">
        <w:rPr>
          <w:b/>
        </w:rPr>
        <w:t>B.</w:t>
      </w:r>
      <w:r w:rsidRPr="00AF25BD">
        <w:rPr>
          <w:b/>
        </w:rPr>
        <w:t>5-9</w:t>
      </w:r>
    </w:p>
    <w:p w14:paraId="22DB8555" w14:textId="77777777" w:rsidR="004B4FDC" w:rsidRPr="00AF25BD" w:rsidRDefault="004B4FDC" w:rsidP="004B4FDC">
      <w:pPr>
        <w:pStyle w:val="TH"/>
      </w:pPr>
      <w:r w:rsidRPr="00AF25BD">
        <w:t xml:space="preserve">Table </w:t>
      </w:r>
      <w:r w:rsidR="008924E4" w:rsidRPr="00AF25BD">
        <w:t>B.</w:t>
      </w:r>
      <w:r w:rsidRPr="00AF25BD">
        <w:t>5-9: MESSAGE request (P-CSCF to UE)</w:t>
      </w:r>
    </w:p>
    <w:p w14:paraId="5A96D85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7" w:name="_PERM_MCCTEMPBM_CRPT29170033___2"/>
      <w:r w:rsidRPr="00AF25BD">
        <w:rPr>
          <w:noProof w:val="0"/>
        </w:rPr>
        <w:t>MESSAGE sip:[5555::aaa:bbb:ccc:ddd]:1357;comp=sigcomp SIP/2.0</w:t>
      </w:r>
    </w:p>
    <w:p w14:paraId="67F70A0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pcscf1.visited1.net;branch=z9hG4bK2524fd2, SIP/2.0/UDP scscf1.home1.net;branch=z9hG4bK344a651, </w:t>
      </w:r>
      <w:r w:rsidRPr="00AF25BD">
        <w:rPr>
          <w:noProof w:val="0"/>
        </w:rPr>
        <w:t xml:space="preserve">SIP/2.0/UDP </w:t>
      </w:r>
      <w:r w:rsidRPr="00AF25BD">
        <w:t>ipsmgw.home1.net; branch=z9hG4bK876ffa3</w:t>
      </w:r>
    </w:p>
    <w:p w14:paraId="0B4888C3"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68</w:t>
      </w:r>
    </w:p>
    <w:p w14:paraId="78B348A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ipsmgw.home1.net</w:t>
      </w:r>
      <w:r w:rsidRPr="00AF25BD">
        <w:rPr>
          <w:noProof w:val="0"/>
        </w:rPr>
        <w:t>&gt;; tag=583558</w:t>
      </w:r>
    </w:p>
    <w:p w14:paraId="10F60D47"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&lt;sip:user1_public1@home1.net&gt;</w:t>
      </w:r>
    </w:p>
    <w:p w14:paraId="4A6806AD"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13D5094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6ED2520B" w14:textId="77777777"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&lt;sip:user1_public1@home1.net&gt;</w:t>
      </w:r>
    </w:p>
    <w:p w14:paraId="15A25AFF"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sidR="005A0475">
        <w:rPr>
          <w:noProof w:val="0"/>
        </w:rPr>
        <w:t>-</w:t>
      </w:r>
      <w:r w:rsidRPr="00AF25BD">
        <w:rPr>
          <w:noProof w:val="0"/>
        </w:rPr>
        <w:t>to: cb03a0s09a2sdfglkj490333</w:t>
      </w:r>
    </w:p>
    <w:p w14:paraId="1089AACD"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Request-Disposition:fork,</w:t>
      </w:r>
      <w:r w:rsidR="002F1ADB" w:rsidRPr="00AF25BD">
        <w:rPr>
          <w:noProof w:val="0"/>
        </w:rPr>
        <w:t>parallel</w:t>
      </w:r>
    </w:p>
    <w:p w14:paraId="0C6A3CDD"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62AD9B3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77"/>
    <w:p w14:paraId="392857E9" w14:textId="77777777" w:rsidR="004B4FDC" w:rsidRPr="00AF25BD" w:rsidRDefault="004B4FDC" w:rsidP="004B4FDC"/>
    <w:p w14:paraId="5BC151B2" w14:textId="77777777" w:rsidR="004B4FDC" w:rsidRPr="00AF25BD" w:rsidRDefault="004B4FDC" w:rsidP="004B4FDC">
      <w:pPr>
        <w:pStyle w:val="B1"/>
        <w:keepNext/>
        <w:keepLines/>
        <w:rPr>
          <w:b/>
        </w:rPr>
      </w:pPr>
      <w:r w:rsidRPr="00AF25BD">
        <w:t>12.</w:t>
      </w:r>
      <w:r w:rsidRPr="00AF25BD">
        <w:tab/>
      </w:r>
      <w:r w:rsidRPr="00AF25BD">
        <w:rPr>
          <w:b/>
        </w:rPr>
        <w:t>200 (OK) response (</w:t>
      </w:r>
      <w:r w:rsidR="00901DF2">
        <w:rPr>
          <w:rFonts w:eastAsia="SimSun" w:hint="eastAsia"/>
          <w:b/>
          <w:lang w:eastAsia="zh-CN"/>
        </w:rPr>
        <w:t>UE</w:t>
      </w:r>
      <w:r w:rsidRPr="00AF25BD">
        <w:rPr>
          <w:b/>
        </w:rPr>
        <w:t xml:space="preserve">to </w:t>
      </w:r>
      <w:r w:rsidR="00901DF2">
        <w:rPr>
          <w:rFonts w:eastAsia="SimSun" w:hint="eastAsia"/>
          <w:b/>
          <w:lang w:eastAsia="zh-CN"/>
        </w:rPr>
        <w:t>P</w:t>
      </w:r>
      <w:r w:rsidRPr="00AF25BD">
        <w:rPr>
          <w:b/>
        </w:rPr>
        <w:t xml:space="preserve">-CSCF) - see example in table </w:t>
      </w:r>
      <w:r w:rsidR="008924E4" w:rsidRPr="00AF25BD">
        <w:rPr>
          <w:b/>
        </w:rPr>
        <w:t>B.</w:t>
      </w:r>
      <w:r w:rsidRPr="00AF25BD">
        <w:rPr>
          <w:b/>
        </w:rPr>
        <w:t>5-10</w:t>
      </w:r>
    </w:p>
    <w:p w14:paraId="22680184" w14:textId="77777777" w:rsidR="004B4FDC" w:rsidRPr="00AF25BD" w:rsidRDefault="004B4FDC" w:rsidP="004B4FDC">
      <w:pPr>
        <w:pStyle w:val="TH"/>
      </w:pPr>
      <w:r w:rsidRPr="00AF25BD">
        <w:t xml:space="preserve">Table </w:t>
      </w:r>
      <w:r w:rsidR="008924E4" w:rsidRPr="00AF25BD">
        <w:t>B.</w:t>
      </w:r>
      <w:r w:rsidRPr="00AF25BD">
        <w:t>5-10: 20</w:t>
      </w:r>
      <w:r w:rsidR="003E3F61" w:rsidRPr="00AF25BD">
        <w:t>0</w:t>
      </w:r>
      <w:r w:rsidRPr="00AF25BD">
        <w:t xml:space="preserve"> (OK) response (UE to P-CSCF)</w:t>
      </w:r>
    </w:p>
    <w:p w14:paraId="0B0EF55B"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8" w:name="_PERM_MCCTEMPBM_CRPT29170034___2"/>
      <w:r w:rsidRPr="00AF25BD">
        <w:rPr>
          <w:noProof w:val="0"/>
        </w:rPr>
        <w:t>SIP/2.0 200 OK</w:t>
      </w:r>
    </w:p>
    <w:p w14:paraId="57E753B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pcscf1.visited1.net;branch=z9hG4bK2524fd2, SIP/2.0/UDP scscf1.home1.net;branch=z9hG4bK344a651, </w:t>
      </w:r>
      <w:r w:rsidRPr="00AF25BD">
        <w:rPr>
          <w:noProof w:val="0"/>
        </w:rPr>
        <w:t xml:space="preserve">SIP/2.0/UDP </w:t>
      </w:r>
      <w:r w:rsidRPr="00AF25BD">
        <w:t>ipsmgw.home1.net; branch=z9hG4bK876ffa3</w:t>
      </w:r>
    </w:p>
    <w:p w14:paraId="60835B09"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2A485405"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33CBFEF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33FFFCB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8"/>
    <w:p w14:paraId="7E8F469B" w14:textId="77777777" w:rsidR="004B4FDC" w:rsidRPr="00AF25BD" w:rsidRDefault="004B4FDC" w:rsidP="004B4FDC"/>
    <w:p w14:paraId="59949CBF" w14:textId="77777777" w:rsidR="004B4FDC" w:rsidRPr="00AF25BD" w:rsidRDefault="004B4FDC" w:rsidP="004B4FDC">
      <w:pPr>
        <w:pStyle w:val="B1"/>
        <w:keepNext/>
        <w:keepLines/>
        <w:rPr>
          <w:b/>
        </w:rPr>
      </w:pPr>
      <w:r w:rsidRPr="00AF25BD">
        <w:t>13.</w:t>
      </w:r>
      <w:r w:rsidRPr="00AF25BD">
        <w:tab/>
      </w:r>
      <w:r w:rsidRPr="00AF25BD">
        <w:rPr>
          <w:b/>
        </w:rPr>
        <w:t xml:space="preserve">200 (OK) response (P-CSCF to S-CSCF) - see example in table </w:t>
      </w:r>
      <w:r w:rsidR="008924E4" w:rsidRPr="00AF25BD">
        <w:rPr>
          <w:b/>
        </w:rPr>
        <w:t>B.</w:t>
      </w:r>
      <w:r w:rsidRPr="00AF25BD">
        <w:rPr>
          <w:b/>
        </w:rPr>
        <w:t>5-11</w:t>
      </w:r>
    </w:p>
    <w:p w14:paraId="354E2FB7" w14:textId="77777777" w:rsidR="004B4FDC" w:rsidRPr="00AF25BD" w:rsidRDefault="004B4FDC" w:rsidP="004B4FDC">
      <w:pPr>
        <w:pStyle w:val="TH"/>
      </w:pPr>
      <w:r w:rsidRPr="00AF25BD">
        <w:t xml:space="preserve">Table </w:t>
      </w:r>
      <w:r w:rsidR="008924E4" w:rsidRPr="00AF25BD">
        <w:t>B.</w:t>
      </w:r>
      <w:r w:rsidRPr="00AF25BD">
        <w:t>5-11: 200 (OK) response (P-CSCF to S-CSCF)</w:t>
      </w:r>
    </w:p>
    <w:p w14:paraId="138961A4"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79" w:name="_PERM_MCCTEMPBM_CRPT29170035___2"/>
      <w:r w:rsidRPr="00AF25BD">
        <w:rPr>
          <w:noProof w:val="0"/>
        </w:rPr>
        <w:t>SIP/2.0 200 OK</w:t>
      </w:r>
    </w:p>
    <w:p w14:paraId="1873821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scscf1.home1.net;branch=z9hG4bK344a651, </w:t>
      </w:r>
      <w:r w:rsidRPr="00AF25BD">
        <w:rPr>
          <w:noProof w:val="0"/>
        </w:rPr>
        <w:t xml:space="preserve">SIP/2.0/UDP </w:t>
      </w:r>
      <w:r w:rsidRPr="00AF25BD">
        <w:t>ipsmgw.home1.net; branch=z9hG4bK876ffa3</w:t>
      </w:r>
    </w:p>
    <w:p w14:paraId="2253221F"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6A50D0B5"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39639A9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3D2EE089"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79"/>
    <w:p w14:paraId="4A68B266" w14:textId="77777777" w:rsidR="004B4FDC" w:rsidRPr="00AF25BD" w:rsidRDefault="004B4FDC" w:rsidP="004B4FDC"/>
    <w:p w14:paraId="2D90C999" w14:textId="77777777" w:rsidR="004B4FDC" w:rsidRPr="00AF25BD" w:rsidRDefault="004B4FDC" w:rsidP="004B4FDC">
      <w:pPr>
        <w:pStyle w:val="B1"/>
        <w:keepNext/>
        <w:keepLines/>
        <w:rPr>
          <w:b/>
        </w:rPr>
      </w:pPr>
      <w:r w:rsidRPr="00AF25BD">
        <w:t>14.</w:t>
      </w:r>
      <w:r w:rsidRPr="00AF25BD">
        <w:tab/>
      </w:r>
      <w:r w:rsidRPr="00AF25BD">
        <w:rPr>
          <w:b/>
        </w:rPr>
        <w:t xml:space="preserve">200 (OK) response (S-CSCF to IP-SM-GW) - see example in table </w:t>
      </w:r>
      <w:r w:rsidR="008924E4" w:rsidRPr="00AF25BD">
        <w:rPr>
          <w:b/>
        </w:rPr>
        <w:t>B.</w:t>
      </w:r>
      <w:r w:rsidRPr="00AF25BD">
        <w:rPr>
          <w:b/>
        </w:rPr>
        <w:t>5-12</w:t>
      </w:r>
    </w:p>
    <w:p w14:paraId="2692C48E" w14:textId="77777777" w:rsidR="004B4FDC" w:rsidRPr="00AF25BD" w:rsidRDefault="004B4FDC" w:rsidP="004B4FDC">
      <w:pPr>
        <w:pStyle w:val="TH"/>
      </w:pPr>
      <w:r w:rsidRPr="00AF25BD">
        <w:t xml:space="preserve">Table </w:t>
      </w:r>
      <w:r w:rsidR="008924E4" w:rsidRPr="00AF25BD">
        <w:t>B.</w:t>
      </w:r>
      <w:r w:rsidRPr="00AF25BD">
        <w:t>5-12: 200 (OK) response (S-CSCF to IP-SM-GW)</w:t>
      </w:r>
    </w:p>
    <w:p w14:paraId="678B4A7C"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bookmarkStart w:id="180" w:name="_PERM_MCCTEMPBM_CRPT29170036___2"/>
      <w:r w:rsidRPr="00AF25BD">
        <w:rPr>
          <w:noProof w:val="0"/>
        </w:rPr>
        <w:t>SIP/2.0 200 OK</w:t>
      </w:r>
    </w:p>
    <w:p w14:paraId="65B55B26"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ipsmgw.home1.net; branch=z9hG4bK876ffa3</w:t>
      </w:r>
    </w:p>
    <w:p w14:paraId="7976B46A"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59F4512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0CD913F7"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7EDFAE50" w14:textId="77777777" w:rsidR="004B4FDC" w:rsidRPr="00AF25BD" w:rsidRDefault="004B4FDC" w:rsidP="004B4FDC">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80"/>
    <w:p w14:paraId="662F2D1E" w14:textId="77777777" w:rsidR="004A67A8" w:rsidRPr="00AF25BD" w:rsidRDefault="004A67A8" w:rsidP="004A67A8"/>
    <w:p w14:paraId="3AE2D40E" w14:textId="77777777" w:rsidR="002B1118" w:rsidRPr="00AF25BD" w:rsidRDefault="008924E4" w:rsidP="00D7671F">
      <w:pPr>
        <w:pStyle w:val="Rubrik1"/>
      </w:pPr>
      <w:bookmarkStart w:id="181" w:name="_Toc533146249"/>
      <w:bookmarkStart w:id="182" w:name="_Toc123578167"/>
      <w:r w:rsidRPr="00AF25BD">
        <w:lastRenderedPageBreak/>
        <w:t>B.</w:t>
      </w:r>
      <w:r w:rsidR="002B1118" w:rsidRPr="00AF25BD">
        <w:t>6</w:t>
      </w:r>
      <w:r w:rsidR="002B1118" w:rsidRPr="00AF25BD">
        <w:tab/>
        <w:t xml:space="preserve">Signalling flows demonstrating successful UE terminated SM </w:t>
      </w:r>
      <w:r w:rsidR="00F665E6" w:rsidRPr="00AF25BD">
        <w:t xml:space="preserve">deliver procedure </w:t>
      </w:r>
      <w:r w:rsidR="002B1118" w:rsidRPr="00AF25BD">
        <w:t>over IP (including delivery report)</w:t>
      </w:r>
      <w:bookmarkEnd w:id="181"/>
      <w:bookmarkEnd w:id="182"/>
    </w:p>
    <w:bookmarkStart w:id="183" w:name="_MCCTEMPBM_CRPT29170037___7"/>
    <w:bookmarkStart w:id="184" w:name="_MON_1233753156"/>
    <w:bookmarkStart w:id="185" w:name="_MON_1233753798"/>
    <w:bookmarkEnd w:id="184"/>
    <w:bookmarkEnd w:id="185"/>
    <w:p w14:paraId="2AEDF61A" w14:textId="77777777" w:rsidR="00E10905" w:rsidRPr="00AF25BD" w:rsidRDefault="005E7075" w:rsidP="00E10905">
      <w:pPr>
        <w:pStyle w:val="TH"/>
      </w:pPr>
      <w:r w:rsidRPr="00AF25BD">
        <w:object w:dxaOrig="5102" w:dyaOrig="5990" w14:anchorId="42652157">
          <v:shape id="_x0000_i1030" type="#_x0000_t75" style="width:255pt;height:299.65pt" o:ole="">
            <v:imagedata r:id="rId16" o:title=""/>
          </v:shape>
          <o:OLEObject Type="Embed" ProgID="Word.Picture.8" ShapeID="_x0000_i1030" DrawAspect="Content" ObjectID="_1778131791" r:id="rId17"/>
        </w:object>
      </w:r>
    </w:p>
    <w:bookmarkEnd w:id="183"/>
    <w:p w14:paraId="06071532" w14:textId="77777777" w:rsidR="00E10905" w:rsidRPr="00AF25BD" w:rsidRDefault="00E10905" w:rsidP="00E10905">
      <w:pPr>
        <w:pStyle w:val="TF"/>
      </w:pPr>
      <w:r w:rsidRPr="00AF25BD">
        <w:t>Figure </w:t>
      </w:r>
      <w:r w:rsidR="008924E4" w:rsidRPr="00AF25BD">
        <w:t>B.</w:t>
      </w:r>
      <w:r w:rsidRPr="00AF25BD">
        <w:t xml:space="preserve">6-1: UE originated SM </w:t>
      </w:r>
      <w:r w:rsidR="00F665E6" w:rsidRPr="00AF25BD">
        <w:t xml:space="preserve">deliver procedure </w:t>
      </w:r>
      <w:r w:rsidRPr="00AF25BD">
        <w:t>over IP signalling</w:t>
      </w:r>
    </w:p>
    <w:p w14:paraId="58C4D928" w14:textId="77777777" w:rsidR="008805DD" w:rsidRPr="00AF25BD" w:rsidRDefault="008805DD" w:rsidP="008805DD">
      <w:r w:rsidRPr="00AF25BD">
        <w:t>It is assumed that "sip:</w:t>
      </w:r>
      <w:r w:rsidR="004663A0" w:rsidRPr="00AF25BD">
        <w:t>user2</w:t>
      </w:r>
      <w:r w:rsidRPr="00AF25BD">
        <w:t>_</w:t>
      </w:r>
      <w:r w:rsidR="004663A0" w:rsidRPr="00AF25BD">
        <w:t>public2</w:t>
      </w:r>
      <w:r w:rsidRPr="00AF25BD">
        <w:t>@</w:t>
      </w:r>
      <w:r w:rsidR="004663A0" w:rsidRPr="00AF25BD">
        <w:t>home2</w:t>
      </w:r>
      <w:r w:rsidRPr="00AF25BD">
        <w:t>.net" associated with MSISDN=11111111 is registered at ipsmgw.</w:t>
      </w:r>
      <w:r w:rsidR="004663A0" w:rsidRPr="00AF25BD">
        <w:t>home2</w:t>
      </w:r>
      <w:r w:rsidRPr="00AF25BD">
        <w:t>.net</w:t>
      </w:r>
      <w:r w:rsidR="003E3F61" w:rsidRPr="00AF25BD">
        <w:t xml:space="preserve"> using an SMS capable UE</w:t>
      </w:r>
      <w:r w:rsidRPr="00AF25BD">
        <w:t>.</w:t>
      </w:r>
    </w:p>
    <w:p w14:paraId="12CBC400" w14:textId="77777777" w:rsidR="00E10905" w:rsidRPr="00AF25BD" w:rsidRDefault="00E10905" w:rsidP="00E10905">
      <w:r w:rsidRPr="00AF25BD">
        <w:t>Figure </w:t>
      </w:r>
      <w:r w:rsidR="008924E4" w:rsidRPr="00AF25BD">
        <w:t>B.</w:t>
      </w:r>
      <w:r w:rsidRPr="00AF25BD">
        <w:t>6-1 shows a successful UE terminated SM over IP delivery. The details of the signalling flows are as follows:</w:t>
      </w:r>
    </w:p>
    <w:p w14:paraId="2E2B0021" w14:textId="77777777" w:rsidR="00E10905" w:rsidRPr="00AF25BD" w:rsidRDefault="00E10905" w:rsidP="00E10905">
      <w:pPr>
        <w:pStyle w:val="B1"/>
        <w:keepNext/>
        <w:keepLines/>
        <w:rPr>
          <w:b/>
        </w:rPr>
      </w:pPr>
      <w:r w:rsidRPr="00AF25BD">
        <w:t>1.</w:t>
      </w:r>
      <w:r w:rsidRPr="00AF25BD">
        <w:tab/>
      </w:r>
      <w:r w:rsidRPr="00AF25BD">
        <w:rPr>
          <w:b/>
        </w:rPr>
        <w:t>Receiving SM from SC</w:t>
      </w:r>
    </w:p>
    <w:p w14:paraId="42B0BA72" w14:textId="77777777" w:rsidR="00E10905" w:rsidRPr="00AF25BD" w:rsidRDefault="00E10905" w:rsidP="00E10905">
      <w:pPr>
        <w:pStyle w:val="B2"/>
      </w:pPr>
      <w:r w:rsidRPr="00AF25BD">
        <w:tab/>
        <w:t>The IP-SM-GW receives a short message from SC (</w:t>
      </w:r>
      <w:r w:rsidR="00F60A72">
        <w:t>sc.</w:t>
      </w:r>
      <w:r w:rsidRPr="00AF25BD">
        <w:t>home</w:t>
      </w:r>
      <w:r w:rsidR="00F60A72">
        <w:t>1</w:t>
      </w:r>
      <w:r w:rsidRPr="00AF25BD">
        <w:t>.net) which includes SMS-DELIVER as type indicator</w:t>
      </w:r>
      <w:r w:rsidR="008805DD" w:rsidRPr="00AF25BD">
        <w:t xml:space="preserve"> and MSISDN=11111111 as destination UE</w:t>
      </w:r>
      <w:r w:rsidRPr="00AF25BD">
        <w:t>.</w:t>
      </w:r>
    </w:p>
    <w:p w14:paraId="10ED73B2" w14:textId="77777777" w:rsidR="00E10905" w:rsidRPr="00AF25BD" w:rsidRDefault="00E10905" w:rsidP="00E10905">
      <w:pPr>
        <w:pStyle w:val="B1"/>
        <w:keepNext/>
        <w:keepLines/>
        <w:rPr>
          <w:b/>
        </w:rPr>
      </w:pPr>
      <w:r w:rsidRPr="00AF25BD">
        <w:t>2.</w:t>
      </w:r>
      <w:r w:rsidRPr="00AF25BD">
        <w:tab/>
      </w:r>
      <w:r w:rsidRPr="00AF25BD">
        <w:rPr>
          <w:b/>
        </w:rPr>
        <w:t xml:space="preserve">MESSAGE request (IP-SM-GW to S-CSCF) - see example in table </w:t>
      </w:r>
      <w:r w:rsidR="008924E4" w:rsidRPr="00AF25BD">
        <w:rPr>
          <w:b/>
        </w:rPr>
        <w:t>B.</w:t>
      </w:r>
      <w:r w:rsidRPr="00AF25BD">
        <w:rPr>
          <w:b/>
        </w:rPr>
        <w:t>6-1</w:t>
      </w:r>
    </w:p>
    <w:p w14:paraId="007C23B3" w14:textId="77777777" w:rsidR="00E10905" w:rsidRPr="00AF25BD" w:rsidRDefault="00E10905" w:rsidP="00E10905">
      <w:pPr>
        <w:pStyle w:val="B2"/>
      </w:pPr>
      <w:r w:rsidRPr="00AF25BD">
        <w:tab/>
        <w:t>This request includes a vnd.3gpp.sms payload that includes the short message and routing information for the S-CSCF to forward the short message.</w:t>
      </w:r>
    </w:p>
    <w:p w14:paraId="357227B3" w14:textId="77777777" w:rsidR="00E10905" w:rsidRPr="00AF25BD" w:rsidRDefault="00E10905" w:rsidP="00E10905">
      <w:pPr>
        <w:pStyle w:val="TH"/>
      </w:pPr>
      <w:r w:rsidRPr="00AF25BD">
        <w:t xml:space="preserve">Table </w:t>
      </w:r>
      <w:r w:rsidR="008924E4" w:rsidRPr="00AF25BD">
        <w:t>B.</w:t>
      </w:r>
      <w:r w:rsidRPr="00AF25BD">
        <w:t>6-1: MESSAGE request (IP-SM-GW to S-CSCF)</w:t>
      </w:r>
    </w:p>
    <w:p w14:paraId="7769D52B" w14:textId="77777777" w:rsidR="00E10905" w:rsidRPr="0011583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186" w:name="_MCCTEMPBM_CRPT29170038___2"/>
      <w:r w:rsidRPr="0011583D">
        <w:rPr>
          <w:noProof w:val="0"/>
          <w:lang w:val="en-US"/>
        </w:rPr>
        <w:t>MESSAGE sip:</w:t>
      </w:r>
      <w:r w:rsidR="004663A0" w:rsidRPr="0011583D">
        <w:rPr>
          <w:noProof w:val="0"/>
          <w:lang w:val="en-US"/>
        </w:rPr>
        <w:t>user2</w:t>
      </w:r>
      <w:r w:rsidRPr="0011583D">
        <w:rPr>
          <w:noProof w:val="0"/>
          <w:lang w:val="en-US"/>
        </w:rPr>
        <w:t>_</w:t>
      </w:r>
      <w:r w:rsidR="004663A0" w:rsidRPr="0011583D">
        <w:rPr>
          <w:noProof w:val="0"/>
          <w:lang w:val="en-US"/>
        </w:rPr>
        <w:t>public2</w:t>
      </w:r>
      <w:r w:rsidRPr="0011583D">
        <w:rPr>
          <w:noProof w:val="0"/>
          <w:lang w:val="en-US"/>
        </w:rPr>
        <w:t>@</w:t>
      </w:r>
      <w:r w:rsidR="004663A0" w:rsidRPr="0011583D">
        <w:rPr>
          <w:noProof w:val="0"/>
          <w:lang w:val="en-US"/>
        </w:rPr>
        <w:t>home2</w:t>
      </w:r>
      <w:r w:rsidRPr="0011583D">
        <w:rPr>
          <w:noProof w:val="0"/>
          <w:lang w:val="en-US"/>
        </w:rPr>
        <w:t>.net SIP/2.0</w:t>
      </w:r>
    </w:p>
    <w:p w14:paraId="3223C17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w:t>
      </w:r>
      <w:r w:rsidR="004663A0" w:rsidRPr="00AF25BD">
        <w:t>home2</w:t>
      </w:r>
      <w:r w:rsidRPr="00AF25BD">
        <w:t>.net; branch=z9hG4bK876ffa3</w:t>
      </w:r>
    </w:p>
    <w:p w14:paraId="20C0D86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213AC4C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w:t>
      </w:r>
      <w:r w:rsidR="004663A0" w:rsidRPr="00AF25BD">
        <w:rPr>
          <w:noProof w:val="0"/>
        </w:rPr>
        <w:t>home2</w:t>
      </w:r>
      <w:r w:rsidRPr="00AF25BD">
        <w:rPr>
          <w:noProof w:val="0"/>
        </w:rPr>
        <w:t>.net;lr&gt;</w:t>
      </w:r>
    </w:p>
    <w:p w14:paraId="669BEC9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14:paraId="06CF748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5FB74B6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15D52DE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2E4F9FB6" w14:textId="77777777"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ipsmgw.home2.net</w:t>
      </w:r>
    </w:p>
    <w:p w14:paraId="3FAECEF3"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14:paraId="30462535" w14:textId="77777777"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14:paraId="0E0E2F6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513E6C3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6"/>
    <w:p w14:paraId="62CB8C32" w14:textId="77777777" w:rsidR="00E10905" w:rsidRPr="00AF25BD" w:rsidRDefault="00E10905" w:rsidP="00E10905"/>
    <w:p w14:paraId="35CE35CD" w14:textId="77777777" w:rsidR="00E10905" w:rsidRPr="00AF25BD" w:rsidRDefault="00E10905" w:rsidP="00E10905">
      <w:pPr>
        <w:pStyle w:val="EX"/>
        <w:keepLines w:val="0"/>
      </w:pPr>
      <w:r w:rsidRPr="00AF25BD">
        <w:rPr>
          <w:b/>
        </w:rPr>
        <w:t>Request-URI:</w:t>
      </w:r>
      <w:r w:rsidRPr="00AF25BD">
        <w:rPr>
          <w:b/>
        </w:rPr>
        <w:tab/>
      </w:r>
      <w:r w:rsidRPr="00AF25BD">
        <w:t>Public user identity receiving the delivery report.</w:t>
      </w:r>
    </w:p>
    <w:p w14:paraId="42F2D8EE" w14:textId="77777777" w:rsidR="00E10905" w:rsidRPr="00AF25BD" w:rsidRDefault="00E10905" w:rsidP="00E10905">
      <w:pPr>
        <w:pStyle w:val="B1"/>
      </w:pPr>
      <w:r w:rsidRPr="00AF25BD">
        <w:t>The payload includes the RP-DATA message (see 3GPP TS 24.011 [</w:t>
      </w:r>
      <w:r w:rsidR="009E7B2C" w:rsidRPr="00AF25BD">
        <w:t>8</w:t>
      </w:r>
      <w:r w:rsidRPr="00AF25BD">
        <w:t>]). Its RP-User-Data information element includes a TPDU of type SMS-DELIVER.</w:t>
      </w:r>
    </w:p>
    <w:p w14:paraId="79790C08" w14:textId="77777777" w:rsidR="00E10905" w:rsidRPr="00AF25BD" w:rsidRDefault="00E10905" w:rsidP="00E10905">
      <w:pPr>
        <w:pStyle w:val="B1"/>
        <w:keepNext/>
        <w:keepLines/>
        <w:rPr>
          <w:b/>
        </w:rPr>
      </w:pPr>
      <w:r w:rsidRPr="00AF25BD">
        <w:t>3.</w:t>
      </w:r>
      <w:r w:rsidRPr="00AF25BD">
        <w:tab/>
      </w:r>
      <w:r w:rsidRPr="00AF25BD">
        <w:rPr>
          <w:b/>
        </w:rPr>
        <w:t xml:space="preserve">MESSAGE request (S-CSCF to P-CSCF) - see example in table </w:t>
      </w:r>
      <w:r w:rsidR="008924E4" w:rsidRPr="00AF25BD">
        <w:rPr>
          <w:b/>
        </w:rPr>
        <w:t>B.</w:t>
      </w:r>
      <w:r w:rsidRPr="00AF25BD">
        <w:rPr>
          <w:b/>
        </w:rPr>
        <w:t>6-2</w:t>
      </w:r>
    </w:p>
    <w:p w14:paraId="33CF8C7D" w14:textId="77777777" w:rsidR="0033716B" w:rsidRPr="00AF25BD" w:rsidRDefault="0033716B" w:rsidP="0033716B">
      <w:pPr>
        <w:pStyle w:val="B2"/>
      </w:pPr>
      <w:r w:rsidRPr="00AF25BD">
        <w:tab/>
        <w:t>S-CSCF performs the caller preferences to callee capabilities matching and builds the Request-URI with the selected contact.</w:t>
      </w:r>
    </w:p>
    <w:p w14:paraId="3C4D5B5F" w14:textId="77777777" w:rsidR="00E10905" w:rsidRPr="00AF25BD" w:rsidRDefault="00E10905" w:rsidP="00E10905">
      <w:pPr>
        <w:pStyle w:val="TH"/>
      </w:pPr>
      <w:r w:rsidRPr="00AF25BD">
        <w:t xml:space="preserve">Table </w:t>
      </w:r>
      <w:r w:rsidR="008924E4" w:rsidRPr="00AF25BD">
        <w:t>B.</w:t>
      </w:r>
      <w:r w:rsidRPr="00AF25BD">
        <w:t>6-2: MESSAGE request (S-CSCF to P-CSCF)</w:t>
      </w:r>
    </w:p>
    <w:p w14:paraId="7EB71BA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87" w:name="_MCCTEMPBM_CRPT29170039___2"/>
      <w:r w:rsidRPr="00AF25BD">
        <w:rPr>
          <w:noProof w:val="0"/>
        </w:rPr>
        <w:t>MESSAGE sip:[5555::aaa:bbb:ccc:ddd]:1357;comp=sigcomp SIP/2.0</w:t>
      </w:r>
    </w:p>
    <w:p w14:paraId="51ADF00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14:paraId="18DEF6B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14:paraId="3CABBC1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w:t>
      </w:r>
      <w:r w:rsidR="004663A0" w:rsidRPr="00AF25BD">
        <w:rPr>
          <w:noProof w:val="0"/>
        </w:rPr>
        <w:t>pcscf2</w:t>
      </w:r>
      <w:r w:rsidRPr="00AF25BD">
        <w:rPr>
          <w:noProof w:val="0"/>
        </w:rPr>
        <w:t>.</w:t>
      </w:r>
      <w:r w:rsidR="004663A0" w:rsidRPr="00AF25BD">
        <w:rPr>
          <w:noProof w:val="0"/>
        </w:rPr>
        <w:t>visited2</w:t>
      </w:r>
      <w:r w:rsidRPr="00AF25BD">
        <w:rPr>
          <w:noProof w:val="0"/>
        </w:rPr>
        <w:t>.net:7531;lr;comp=sigcomp&gt;</w:t>
      </w:r>
    </w:p>
    <w:p w14:paraId="235AE677"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14:paraId="71483A9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7AFCD17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4FFD23B0"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3D4F0635" w14:textId="77777777" w:rsidR="004663A0" w:rsidRPr="00AF25BD" w:rsidRDefault="004663A0" w:rsidP="004663A0">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ipsmgw.home2.net</w:t>
      </w:r>
    </w:p>
    <w:p w14:paraId="1BADEEFB" w14:textId="77777777"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7AB5D0D9"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14:paraId="2C1A017B" w14:textId="77777777"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14:paraId="7CB78DD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28C9803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7"/>
    <w:p w14:paraId="5548BBC9" w14:textId="77777777" w:rsidR="0033716B" w:rsidRPr="00AF25BD" w:rsidRDefault="0033716B" w:rsidP="0033716B"/>
    <w:p w14:paraId="6258E6E2" w14:textId="77777777" w:rsidR="0033716B" w:rsidRPr="00AF25BD" w:rsidRDefault="0033716B" w:rsidP="0033716B">
      <w:pPr>
        <w:pStyle w:val="EX"/>
        <w:keepLines w:val="0"/>
      </w:pPr>
      <w:r w:rsidRPr="00AF25BD">
        <w:rPr>
          <w:b/>
        </w:rPr>
        <w:t>Request-URI:</w:t>
      </w:r>
      <w:r w:rsidRPr="00AF25BD">
        <w:rPr>
          <w:b/>
        </w:rPr>
        <w:tab/>
      </w:r>
      <w:r w:rsidRPr="00AF25BD">
        <w:t>SMS capable contact of the public user identity.</w:t>
      </w:r>
    </w:p>
    <w:p w14:paraId="079E5647" w14:textId="77777777" w:rsidR="00E10905" w:rsidRPr="00AF25BD" w:rsidRDefault="00E10905" w:rsidP="00E10905"/>
    <w:p w14:paraId="6060A407" w14:textId="77777777" w:rsidR="00E10905" w:rsidRPr="00AF25BD" w:rsidRDefault="00E10905" w:rsidP="00E10905">
      <w:pPr>
        <w:pStyle w:val="B1"/>
        <w:keepNext/>
        <w:keepLines/>
        <w:rPr>
          <w:b/>
        </w:rPr>
      </w:pPr>
      <w:r w:rsidRPr="00AF25BD">
        <w:t>4.</w:t>
      </w:r>
      <w:r w:rsidRPr="00AF25BD">
        <w:tab/>
      </w:r>
      <w:r w:rsidRPr="00AF25BD">
        <w:rPr>
          <w:b/>
        </w:rPr>
        <w:t xml:space="preserve">MESSAGE request (P-CSCF to UE) - see example in table </w:t>
      </w:r>
      <w:r w:rsidR="008924E4" w:rsidRPr="00AF25BD">
        <w:rPr>
          <w:b/>
        </w:rPr>
        <w:t>B.</w:t>
      </w:r>
      <w:r w:rsidRPr="00AF25BD">
        <w:rPr>
          <w:b/>
        </w:rPr>
        <w:t>6-3</w:t>
      </w:r>
    </w:p>
    <w:p w14:paraId="76819042" w14:textId="77777777" w:rsidR="00E10905" w:rsidRPr="00AF25BD" w:rsidRDefault="00E10905" w:rsidP="00E10905">
      <w:pPr>
        <w:pStyle w:val="TH"/>
      </w:pPr>
      <w:r w:rsidRPr="00AF25BD">
        <w:t xml:space="preserve">Table </w:t>
      </w:r>
      <w:r w:rsidR="008924E4" w:rsidRPr="00AF25BD">
        <w:t>B.</w:t>
      </w:r>
      <w:r w:rsidRPr="00AF25BD">
        <w:t>6-3: MESSAGE request (P-CSCF to UE)</w:t>
      </w:r>
    </w:p>
    <w:p w14:paraId="63882D82"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88" w:name="_MCCTEMPBM_CRPT29170040___2"/>
      <w:r w:rsidRPr="00AF25BD">
        <w:rPr>
          <w:noProof w:val="0"/>
        </w:rPr>
        <w:t>MESSAGE sip:[5555::aaa:bbb:ccc:ddd]:1357;comp=sigcomp SIP/2.0</w:t>
      </w:r>
    </w:p>
    <w:p w14:paraId="7A46C60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pcscf2</w:t>
      </w:r>
      <w:r w:rsidRPr="00AF25BD">
        <w:t>.</w:t>
      </w:r>
      <w:r w:rsidR="004663A0" w:rsidRPr="00AF25BD">
        <w:t>visited2</w:t>
      </w:r>
      <w:r w:rsidRPr="00AF25BD">
        <w:t xml:space="preserve">.net;branch=z9hG4bK2524fd2, 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14:paraId="08286A7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68</w:t>
      </w:r>
    </w:p>
    <w:p w14:paraId="1189226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w:t>
      </w:r>
      <w:r w:rsidR="004663A0" w:rsidRPr="00AF25BD">
        <w:t>home2</w:t>
      </w:r>
      <w:r w:rsidRPr="00AF25BD">
        <w:t>.net</w:t>
      </w:r>
      <w:r w:rsidRPr="00AF25BD">
        <w:rPr>
          <w:noProof w:val="0"/>
        </w:rPr>
        <w:t>&gt;; tag=583558</w:t>
      </w:r>
    </w:p>
    <w:p w14:paraId="54F8EA8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6C4B4B6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1F99D936"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6C2EB811" w14:textId="77777777" w:rsidR="004C4AC7" w:rsidRPr="00AF25BD" w:rsidRDefault="004C4AC7" w:rsidP="004C4AC7">
      <w:pPr>
        <w:pStyle w:val="PL"/>
        <w:pBdr>
          <w:top w:val="single" w:sz="4" w:space="1" w:color="auto"/>
          <w:left w:val="single" w:sz="4" w:space="4" w:color="auto"/>
          <w:bottom w:val="single" w:sz="4" w:space="1" w:color="auto"/>
          <w:right w:val="single" w:sz="4" w:space="4" w:color="auto"/>
        </w:pBdr>
        <w:ind w:left="768" w:hanging="484"/>
        <w:rPr>
          <w:noProof w:val="0"/>
          <w:lang w:eastAsia="zh-CN"/>
        </w:rPr>
      </w:pPr>
      <w:r w:rsidRPr="00AF25BD">
        <w:rPr>
          <w:noProof w:val="0"/>
        </w:rPr>
        <w:t>P-Called-Party-ID</w:t>
      </w:r>
      <w:r w:rsidRPr="00AF25BD">
        <w:rPr>
          <w:noProof w:val="0"/>
          <w:lang w:eastAsia="zh-CN"/>
        </w:rPr>
        <w:t>:</w:t>
      </w:r>
      <w:r w:rsidRPr="00AF25BD">
        <w:rPr>
          <w:noProof w:val="0"/>
        </w:rPr>
        <w:t xml:space="preserv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57586101" w14:textId="77777777" w:rsidR="006D46F9" w:rsidRPr="00AF25BD" w:rsidRDefault="006D46F9" w:rsidP="006D46F9">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14:paraId="748E54E0" w14:textId="77777777" w:rsidR="0033716B" w:rsidRPr="00AF25BD" w:rsidRDefault="0033716B" w:rsidP="0033716B">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Accept-Contact: *;+g.3gpp.smsip;require;explicit</w:t>
      </w:r>
    </w:p>
    <w:p w14:paraId="135B1CB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2968B44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88"/>
    <w:p w14:paraId="30D9CD6F" w14:textId="77777777" w:rsidR="00E10905" w:rsidRPr="00AF25BD" w:rsidRDefault="00E10905" w:rsidP="00E10905"/>
    <w:p w14:paraId="2EAADE89" w14:textId="77777777" w:rsidR="00E10905" w:rsidRPr="00AF25BD" w:rsidRDefault="00E10905" w:rsidP="00E10905">
      <w:pPr>
        <w:pStyle w:val="B1"/>
        <w:keepNext/>
        <w:keepLines/>
        <w:rPr>
          <w:b/>
        </w:rPr>
      </w:pPr>
      <w:r w:rsidRPr="00AF25BD">
        <w:t>5.</w:t>
      </w:r>
      <w:r w:rsidRPr="00AF25BD">
        <w:tab/>
      </w:r>
      <w:r w:rsidRPr="00AF25BD">
        <w:rPr>
          <w:b/>
        </w:rPr>
        <w:t xml:space="preserve">200 (OK) response (UE to P-CSCF) - see example in table </w:t>
      </w:r>
      <w:r w:rsidR="008924E4" w:rsidRPr="00AF25BD">
        <w:rPr>
          <w:b/>
        </w:rPr>
        <w:t>B.</w:t>
      </w:r>
      <w:r w:rsidRPr="00AF25BD">
        <w:rPr>
          <w:b/>
        </w:rPr>
        <w:t>6-4</w:t>
      </w:r>
    </w:p>
    <w:p w14:paraId="6C2804FC" w14:textId="77777777" w:rsidR="00E10905" w:rsidRPr="00AF25BD" w:rsidRDefault="00E10905" w:rsidP="00E10905">
      <w:pPr>
        <w:pStyle w:val="TH"/>
      </w:pPr>
      <w:r w:rsidRPr="00AF25BD">
        <w:t xml:space="preserve">Table </w:t>
      </w:r>
      <w:r w:rsidR="008924E4" w:rsidRPr="00AF25BD">
        <w:t>B.</w:t>
      </w:r>
      <w:r w:rsidRPr="00AF25BD">
        <w:t>6-4: 20</w:t>
      </w:r>
      <w:r w:rsidR="003E3F61" w:rsidRPr="00AF25BD">
        <w:t>0</w:t>
      </w:r>
      <w:r w:rsidRPr="00AF25BD">
        <w:t xml:space="preserve"> (OK) response (UE to P-S-CSCF)</w:t>
      </w:r>
    </w:p>
    <w:p w14:paraId="565421D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89" w:name="_MCCTEMPBM_CRPT29170041___2"/>
      <w:r w:rsidRPr="00AF25BD">
        <w:rPr>
          <w:noProof w:val="0"/>
        </w:rPr>
        <w:t>SIP/2.0 200 OK</w:t>
      </w:r>
    </w:p>
    <w:p w14:paraId="74A43842"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pcscf2</w:t>
      </w:r>
      <w:r w:rsidRPr="00AF25BD">
        <w:t>.</w:t>
      </w:r>
      <w:r w:rsidR="004663A0" w:rsidRPr="00AF25BD">
        <w:t>visited2</w:t>
      </w:r>
      <w:r w:rsidRPr="00AF25BD">
        <w:t xml:space="preserve">.net;branch=z9hG4bK2524fd2, 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14:paraId="5B0F2A6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6FDB412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49607AA5"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154DEC6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89"/>
    <w:p w14:paraId="6971EFF2" w14:textId="77777777" w:rsidR="00E10905" w:rsidRPr="00AF25BD" w:rsidRDefault="00E10905" w:rsidP="00E10905"/>
    <w:p w14:paraId="530F0548" w14:textId="77777777" w:rsidR="00E10905" w:rsidRPr="00AF25BD" w:rsidRDefault="00E10905" w:rsidP="00E10905">
      <w:pPr>
        <w:pStyle w:val="B1"/>
        <w:keepNext/>
        <w:keepLines/>
        <w:rPr>
          <w:b/>
        </w:rPr>
      </w:pPr>
      <w:r w:rsidRPr="00AF25BD">
        <w:lastRenderedPageBreak/>
        <w:t>6.</w:t>
      </w:r>
      <w:r w:rsidRPr="00AF25BD">
        <w:tab/>
      </w:r>
      <w:r w:rsidRPr="00AF25BD">
        <w:rPr>
          <w:b/>
        </w:rPr>
        <w:t xml:space="preserve">200 (OK) response (P-CSCF to S-CSCF) - see example in table </w:t>
      </w:r>
      <w:r w:rsidR="008924E4" w:rsidRPr="00AF25BD">
        <w:rPr>
          <w:b/>
        </w:rPr>
        <w:t>B.</w:t>
      </w:r>
      <w:r w:rsidRPr="00AF25BD">
        <w:rPr>
          <w:b/>
        </w:rPr>
        <w:t>6-5</w:t>
      </w:r>
    </w:p>
    <w:p w14:paraId="024A8A5B" w14:textId="77777777" w:rsidR="00E10905" w:rsidRPr="00AF25BD" w:rsidRDefault="00E10905" w:rsidP="00E10905">
      <w:pPr>
        <w:pStyle w:val="TH"/>
      </w:pPr>
      <w:r w:rsidRPr="00AF25BD">
        <w:t xml:space="preserve">Table </w:t>
      </w:r>
      <w:r w:rsidR="008924E4" w:rsidRPr="00AF25BD">
        <w:t>B.</w:t>
      </w:r>
      <w:r w:rsidRPr="00AF25BD">
        <w:t>6-5: 200 (OK) response (P-CSCF to S-CSCF)</w:t>
      </w:r>
    </w:p>
    <w:p w14:paraId="00AA6774"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0" w:name="_MCCTEMPBM_CRPT29170042___2"/>
      <w:r w:rsidRPr="00AF25BD">
        <w:rPr>
          <w:noProof w:val="0"/>
        </w:rPr>
        <w:t>SIP/2.0 200 OK</w:t>
      </w:r>
    </w:p>
    <w:p w14:paraId="244F8EE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4663A0" w:rsidRPr="00AF25BD">
        <w:t>scscf2</w:t>
      </w:r>
      <w:r w:rsidRPr="00AF25BD">
        <w:t>.</w:t>
      </w:r>
      <w:r w:rsidR="004663A0" w:rsidRPr="00AF25BD">
        <w:t>home2</w:t>
      </w:r>
      <w:r w:rsidRPr="00AF25BD">
        <w:t xml:space="preserve">.net;branch=z9hG4bK344a651, </w:t>
      </w:r>
      <w:r w:rsidRPr="00AF25BD">
        <w:rPr>
          <w:noProof w:val="0"/>
        </w:rPr>
        <w:t xml:space="preserve">SIP/2.0/UDP </w:t>
      </w:r>
      <w:r w:rsidRPr="00AF25BD">
        <w:t>ipsmgw.</w:t>
      </w:r>
      <w:r w:rsidR="004663A0" w:rsidRPr="00AF25BD">
        <w:t>home2</w:t>
      </w:r>
      <w:r w:rsidRPr="00AF25BD">
        <w:t>.net; branch=z9hG4bK876ffa3</w:t>
      </w:r>
    </w:p>
    <w:p w14:paraId="1B2B1D5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60126ED5"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3E32D51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3F26485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0"/>
    <w:p w14:paraId="3AB33D01" w14:textId="77777777" w:rsidR="00E10905" w:rsidRPr="00AF25BD" w:rsidRDefault="00E10905" w:rsidP="00E10905"/>
    <w:p w14:paraId="093816B3" w14:textId="77777777" w:rsidR="00E10905" w:rsidRPr="00AF25BD" w:rsidRDefault="00E10905" w:rsidP="00E10905">
      <w:pPr>
        <w:pStyle w:val="B1"/>
        <w:keepNext/>
        <w:keepLines/>
        <w:rPr>
          <w:b/>
        </w:rPr>
      </w:pPr>
      <w:r w:rsidRPr="00AF25BD">
        <w:t>7.</w:t>
      </w:r>
      <w:r w:rsidRPr="00AF25BD">
        <w:tab/>
      </w:r>
      <w:r w:rsidRPr="00AF25BD">
        <w:rPr>
          <w:b/>
        </w:rPr>
        <w:t xml:space="preserve">200 (OK) response (S-CSCF to IP-SM-GW) - see example in table </w:t>
      </w:r>
      <w:r w:rsidR="008924E4" w:rsidRPr="00AF25BD">
        <w:rPr>
          <w:b/>
        </w:rPr>
        <w:t>B.</w:t>
      </w:r>
      <w:r w:rsidRPr="00AF25BD">
        <w:rPr>
          <w:b/>
        </w:rPr>
        <w:t>6-6</w:t>
      </w:r>
    </w:p>
    <w:p w14:paraId="47CB8181" w14:textId="77777777" w:rsidR="00E10905" w:rsidRPr="00AF25BD" w:rsidRDefault="00E10905" w:rsidP="00E10905">
      <w:pPr>
        <w:pStyle w:val="TH"/>
      </w:pPr>
      <w:r w:rsidRPr="00AF25BD">
        <w:t xml:space="preserve">Table </w:t>
      </w:r>
      <w:r w:rsidR="008924E4" w:rsidRPr="00AF25BD">
        <w:t>B.</w:t>
      </w:r>
      <w:r w:rsidRPr="00AF25BD">
        <w:t>6-6: 200 (OK) response (S-CSCF to IP-SM-GW)</w:t>
      </w:r>
    </w:p>
    <w:p w14:paraId="65341FB5"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1" w:name="_MCCTEMPBM_CRPT29170043___2"/>
      <w:r w:rsidRPr="00AF25BD">
        <w:rPr>
          <w:noProof w:val="0"/>
        </w:rPr>
        <w:t>SIP/2.0 200 OK</w:t>
      </w:r>
    </w:p>
    <w:p w14:paraId="1BB14789"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w:t>
      </w:r>
      <w:r w:rsidR="004663A0" w:rsidRPr="00AF25BD">
        <w:t>home2</w:t>
      </w:r>
      <w:r w:rsidRPr="00AF25BD">
        <w:t>.net; branch=z9hG4bK876ffa3</w:t>
      </w:r>
    </w:p>
    <w:p w14:paraId="7B12120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7F49BC40"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4AC7E83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7225A29C"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1"/>
    <w:p w14:paraId="28DC1FD4" w14:textId="77777777" w:rsidR="00E10905" w:rsidRPr="00AF25BD" w:rsidRDefault="00E10905" w:rsidP="00E10905"/>
    <w:p w14:paraId="1FBDC3E3" w14:textId="77777777" w:rsidR="00E10905" w:rsidRPr="00AF25BD" w:rsidRDefault="00E10905" w:rsidP="00E10905">
      <w:pPr>
        <w:pStyle w:val="B1"/>
        <w:keepNext/>
        <w:keepLines/>
        <w:rPr>
          <w:b/>
        </w:rPr>
      </w:pPr>
      <w:r w:rsidRPr="00AF25BD">
        <w:t>8.</w:t>
      </w:r>
      <w:r w:rsidRPr="00AF25BD">
        <w:tab/>
      </w:r>
      <w:r w:rsidRPr="00AF25BD">
        <w:rPr>
          <w:b/>
        </w:rPr>
        <w:t xml:space="preserve">MESSAGE request (UE to P-CSCF) - see example in table </w:t>
      </w:r>
      <w:r w:rsidR="008924E4" w:rsidRPr="00AF25BD">
        <w:rPr>
          <w:b/>
        </w:rPr>
        <w:t>B.</w:t>
      </w:r>
      <w:r w:rsidRPr="00AF25BD">
        <w:rPr>
          <w:b/>
        </w:rPr>
        <w:t>6-7</w:t>
      </w:r>
    </w:p>
    <w:p w14:paraId="4E1093F6" w14:textId="77777777" w:rsidR="00E10905" w:rsidRPr="00AF25BD" w:rsidRDefault="00E10905" w:rsidP="00E10905">
      <w:pPr>
        <w:pStyle w:val="B2"/>
      </w:pPr>
      <w:r w:rsidRPr="00AF25BD">
        <w:tab/>
        <w:t>This request includes a vnd.3gpp.sms payload that includes the SMS-DELIVER-REPORT and routing information for the IP-SM-GW to forward the delivery report.</w:t>
      </w:r>
    </w:p>
    <w:p w14:paraId="6D091C8E" w14:textId="77777777" w:rsidR="00E10905" w:rsidRPr="00AF25BD" w:rsidRDefault="00E10905" w:rsidP="00E10905">
      <w:pPr>
        <w:pStyle w:val="TH"/>
      </w:pPr>
      <w:r w:rsidRPr="00AF25BD">
        <w:t xml:space="preserve">Table </w:t>
      </w:r>
      <w:r w:rsidR="008924E4" w:rsidRPr="00AF25BD">
        <w:t>B.</w:t>
      </w:r>
      <w:r w:rsidRPr="00AF25BD">
        <w:t>6-7: MESSAGE request (UE to P-CSCF)</w:t>
      </w:r>
    </w:p>
    <w:p w14:paraId="11996BC6"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2" w:name="_MCCTEMPBM_CRPT29170044___2"/>
      <w:r w:rsidRPr="00AF25BD">
        <w:rPr>
          <w:noProof w:val="0"/>
        </w:rPr>
        <w:t>MESSAGE sip:</w:t>
      </w:r>
      <w:r w:rsidR="00D474B1" w:rsidRPr="00AF25BD">
        <w:t>ipsmgw.home2.net</w:t>
      </w:r>
      <w:r w:rsidRPr="00AF25BD">
        <w:rPr>
          <w:noProof w:val="0"/>
        </w:rPr>
        <w:t xml:space="preserve"> SIP/2.0</w:t>
      </w:r>
    </w:p>
    <w:p w14:paraId="45C84BE4"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14:paraId="3014562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173AC8D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w:t>
      </w:r>
      <w:r w:rsidR="004663A0" w:rsidRPr="00AF25BD">
        <w:rPr>
          <w:noProof w:val="0"/>
        </w:rPr>
        <w:t>pcscf2</w:t>
      </w:r>
      <w:r w:rsidRPr="00AF25BD">
        <w:rPr>
          <w:noProof w:val="0"/>
        </w:rPr>
        <w:t>.</w:t>
      </w:r>
      <w:r w:rsidR="004663A0" w:rsidRPr="00AF25BD">
        <w:rPr>
          <w:noProof w:val="0"/>
        </w:rPr>
        <w:t>visited2</w:t>
      </w:r>
      <w:r w:rsidRPr="00AF25BD">
        <w:rPr>
          <w:noProof w:val="0"/>
        </w:rPr>
        <w:t>.net:7531;lr;comp=sigcomp&gt;, &lt;sip:orig@</w:t>
      </w:r>
      <w:r w:rsidR="004663A0" w:rsidRPr="00AF25BD">
        <w:rPr>
          <w:noProof w:val="0"/>
        </w:rPr>
        <w:t>scscf2</w:t>
      </w:r>
      <w:r w:rsidRPr="00AF25BD">
        <w:rPr>
          <w:noProof w:val="0"/>
        </w:rPr>
        <w:t>.</w:t>
      </w:r>
      <w:r w:rsidR="004663A0" w:rsidRPr="00AF25BD">
        <w:rPr>
          <w:noProof w:val="0"/>
        </w:rPr>
        <w:t>home2</w:t>
      </w:r>
      <w:r w:rsidRPr="00AF25BD">
        <w:rPr>
          <w:noProof w:val="0"/>
        </w:rPr>
        <w:t>.net;lr&gt;</w:t>
      </w:r>
    </w:p>
    <w:p w14:paraId="4538182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P-Preferred-Identity: "John Doe"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w:t>
      </w:r>
    </w:p>
    <w:p w14:paraId="14028807"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004663A0" w:rsidRPr="00AF25BD">
        <w:rPr>
          <w:noProof w:val="0"/>
        </w:rPr>
        <w:t>user2</w:t>
      </w:r>
      <w:r w:rsidRPr="00AF25BD">
        <w:rPr>
          <w:noProof w:val="0"/>
        </w:rPr>
        <w:t>_</w:t>
      </w:r>
      <w:r w:rsidR="004663A0" w:rsidRPr="00AF25BD">
        <w:rPr>
          <w:noProof w:val="0"/>
        </w:rPr>
        <w:t>public2</w:t>
      </w:r>
      <w:r w:rsidRPr="00AF25BD">
        <w:rPr>
          <w:noProof w:val="0"/>
        </w:rPr>
        <w:t>@</w:t>
      </w:r>
      <w:r w:rsidR="004663A0" w:rsidRPr="00AF25BD">
        <w:rPr>
          <w:noProof w:val="0"/>
        </w:rPr>
        <w:t>home2</w:t>
      </w:r>
      <w:r w:rsidRPr="00AF25BD">
        <w:rPr>
          <w:noProof w:val="0"/>
        </w:rPr>
        <w:t>.net&gt;; tag=171828</w:t>
      </w:r>
    </w:p>
    <w:p w14:paraId="40292672"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14:paraId="05B4BC35"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14:paraId="01A4FA1A" w14:textId="77777777" w:rsidR="005B244F" w:rsidRDefault="005B244F"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14:paraId="311B577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999 MESSAGE</w:t>
      </w:r>
    </w:p>
    <w:p w14:paraId="00F65309"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04DC3C1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92"/>
    <w:p w14:paraId="0FFA79A5" w14:textId="77777777" w:rsidR="00E10905" w:rsidRPr="00AF25BD" w:rsidRDefault="00E10905" w:rsidP="00E10905"/>
    <w:p w14:paraId="17195B26" w14:textId="77777777" w:rsidR="00E10905" w:rsidRPr="00AF25BD" w:rsidRDefault="00E10905" w:rsidP="00E10905">
      <w:pPr>
        <w:pStyle w:val="EX"/>
        <w:keepLines w:val="0"/>
      </w:pPr>
      <w:r w:rsidRPr="00AF25BD">
        <w:rPr>
          <w:b/>
        </w:rPr>
        <w:t>Request-URI:</w:t>
      </w:r>
      <w:r w:rsidRPr="00AF25BD">
        <w:tab/>
      </w:r>
      <w:r w:rsidR="00D474B1" w:rsidRPr="00AF25BD">
        <w:t>The IP-SM-GW that sent the SIP MESSAGE request including the delivered short message to the SM-over-IP receiver</w:t>
      </w:r>
      <w:r w:rsidRPr="00AF25BD">
        <w:t>.</w:t>
      </w:r>
    </w:p>
    <w:p w14:paraId="42CA731A" w14:textId="77777777" w:rsidR="00E10905" w:rsidRPr="00AF25BD" w:rsidRDefault="00E10905" w:rsidP="00E10905">
      <w:pPr>
        <w:pStyle w:val="B1"/>
      </w:pPr>
      <w:r w:rsidRPr="00AF25BD">
        <w:t>The payload includes an RP-ACK message (see 3GPP TS 24.011 [8]). Its RP-User-Data information element includes a TPDU of type SMS-DELIVER-REPORT.</w:t>
      </w:r>
    </w:p>
    <w:p w14:paraId="6BAE79DD" w14:textId="77777777" w:rsidR="00E10905" w:rsidRPr="00AF25BD" w:rsidRDefault="00E10905" w:rsidP="00E10905">
      <w:pPr>
        <w:pStyle w:val="B1"/>
        <w:keepNext/>
        <w:keepLines/>
        <w:rPr>
          <w:b/>
        </w:rPr>
      </w:pPr>
      <w:r w:rsidRPr="00AF25BD">
        <w:t>9.</w:t>
      </w:r>
      <w:r w:rsidRPr="00AF25BD">
        <w:tab/>
      </w:r>
      <w:r w:rsidRPr="00AF25BD">
        <w:rPr>
          <w:b/>
        </w:rPr>
        <w:t xml:space="preserve">MESSAGE request (P-CSCF to S-CSCF) - see example in table </w:t>
      </w:r>
      <w:r w:rsidR="008924E4" w:rsidRPr="00AF25BD">
        <w:rPr>
          <w:b/>
        </w:rPr>
        <w:t>B.</w:t>
      </w:r>
      <w:r w:rsidRPr="00AF25BD">
        <w:rPr>
          <w:b/>
        </w:rPr>
        <w:t>6-8</w:t>
      </w:r>
    </w:p>
    <w:p w14:paraId="1F85FD9C" w14:textId="77777777" w:rsidR="00E10905" w:rsidRPr="00AF25BD" w:rsidRDefault="00E10905" w:rsidP="00E10905">
      <w:pPr>
        <w:pStyle w:val="TH"/>
      </w:pPr>
      <w:r w:rsidRPr="00AF25BD">
        <w:t xml:space="preserve">Table </w:t>
      </w:r>
      <w:r w:rsidR="008924E4" w:rsidRPr="00AF25BD">
        <w:t>B.</w:t>
      </w:r>
      <w:r w:rsidRPr="00AF25BD">
        <w:t>6-8: MESSAGE request (P-CSCF to S-CSCF)</w:t>
      </w:r>
    </w:p>
    <w:p w14:paraId="725F19E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3" w:name="_MCCTEMPBM_CRPT29170045___2"/>
      <w:r w:rsidRPr="00AF25BD">
        <w:rPr>
          <w:noProof w:val="0"/>
        </w:rPr>
        <w:t>MESSAGE sip:</w:t>
      </w:r>
      <w:r w:rsidR="00D474B1" w:rsidRPr="00AF25BD">
        <w:t>ipsmgw.home2.net</w:t>
      </w:r>
      <w:r w:rsidRPr="00AF25BD">
        <w:rPr>
          <w:noProof w:val="0"/>
        </w:rPr>
        <w:t xml:space="preserve"> SIP/2.0</w:t>
      </w:r>
    </w:p>
    <w:p w14:paraId="45723AD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SIP/2.0/UDP pcscf</w:t>
      </w:r>
      <w:r w:rsidR="00002F6A" w:rsidRPr="00AF25BD">
        <w:t>2</w:t>
      </w:r>
      <w:r w:rsidRPr="00AF25BD">
        <w:t>.visited</w:t>
      </w:r>
      <w:r w:rsidR="00002F6A" w:rsidRPr="00AF25BD">
        <w:t>2</w:t>
      </w:r>
      <w:r w:rsidRPr="00AF25BD">
        <w:t xml:space="preserve">.net;branch=z9hG4bK240f341, </w:t>
      </w:r>
      <w:r w:rsidRPr="00AF25BD">
        <w:rPr>
          <w:noProof w:val="0"/>
        </w:rPr>
        <w:t>SIP/2.0/UDP [5555::aaa:bbb:ccc:ddd]:1357;comp=sigcomp; branch=z9hG4bKnashds7</w:t>
      </w:r>
    </w:p>
    <w:p w14:paraId="4A4733E0"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69</w:t>
      </w:r>
    </w:p>
    <w:p w14:paraId="289DEAF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&lt;sip:orig@scscf</w:t>
      </w:r>
      <w:r w:rsidR="00002F6A" w:rsidRPr="00AF25BD">
        <w:rPr>
          <w:noProof w:val="0"/>
        </w:rPr>
        <w:t>2</w:t>
      </w:r>
      <w:r w:rsidRPr="00AF25BD">
        <w:rPr>
          <w:noProof w:val="0"/>
        </w:rPr>
        <w:t>.home</w:t>
      </w:r>
      <w:r w:rsidR="00002F6A" w:rsidRPr="00AF25BD">
        <w:rPr>
          <w:noProof w:val="0"/>
        </w:rPr>
        <w:t>2</w:t>
      </w:r>
      <w:r w:rsidRPr="00AF25BD">
        <w:rPr>
          <w:noProof w:val="0"/>
        </w:rPr>
        <w:t>.net;lr&gt;</w:t>
      </w:r>
    </w:p>
    <w:p w14:paraId="4D4B2632"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"John Doe" &lt;sip:user</w:t>
      </w:r>
      <w:r w:rsidR="00002F6A" w:rsidRPr="00AF25BD">
        <w:rPr>
          <w:noProof w:val="0"/>
        </w:rPr>
        <w:t>2</w:t>
      </w:r>
      <w:r w:rsidRPr="00AF25BD">
        <w:rPr>
          <w:noProof w:val="0"/>
        </w:rPr>
        <w:t>_public</w:t>
      </w:r>
      <w:r w:rsidR="00002F6A" w:rsidRPr="00AF25BD">
        <w:rPr>
          <w:noProof w:val="0"/>
        </w:rPr>
        <w:t>2</w:t>
      </w:r>
      <w:r w:rsidRPr="00AF25BD">
        <w:rPr>
          <w:noProof w:val="0"/>
        </w:rPr>
        <w:t>@home1.net&gt;</w:t>
      </w:r>
    </w:p>
    <w:p w14:paraId="570535A9"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 tag=171828</w:t>
      </w:r>
    </w:p>
    <w:p w14:paraId="7DE88B0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14:paraId="5D2993CE"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cb03a0s09a2sdfglkj490333</w:t>
      </w:r>
    </w:p>
    <w:p w14:paraId="1F183C26" w14:textId="77777777" w:rsidR="005B244F" w:rsidRDefault="005B244F"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14:paraId="7FC8505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999 MESSAGE</w:t>
      </w:r>
    </w:p>
    <w:p w14:paraId="42C0532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Content-Type: application/vnd.3gpp.sms</w:t>
      </w:r>
    </w:p>
    <w:p w14:paraId="67430F1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Content-Length: (…)</w:t>
      </w:r>
    </w:p>
    <w:bookmarkEnd w:id="193"/>
    <w:p w14:paraId="12A75607" w14:textId="77777777" w:rsidR="00E10905" w:rsidRPr="00AF25BD" w:rsidRDefault="00E10905" w:rsidP="00E10905"/>
    <w:p w14:paraId="389C0E81" w14:textId="77777777" w:rsidR="00E10905" w:rsidRPr="00AF25BD" w:rsidRDefault="00E10905" w:rsidP="00532CC8">
      <w:pPr>
        <w:pStyle w:val="B1"/>
        <w:rPr>
          <w:b/>
          <w:bCs/>
        </w:rPr>
      </w:pPr>
      <w:r w:rsidRPr="00AF25BD">
        <w:rPr>
          <w:bCs/>
        </w:rPr>
        <w:lastRenderedPageBreak/>
        <w:t>10.</w:t>
      </w:r>
      <w:r w:rsidRPr="00AF25BD">
        <w:rPr>
          <w:b/>
          <w:bCs/>
        </w:rPr>
        <w:tab/>
        <w:t>Initial filter criteria</w:t>
      </w:r>
    </w:p>
    <w:p w14:paraId="55E53B09" w14:textId="77777777" w:rsidR="00E10905" w:rsidRPr="00AF25BD" w:rsidRDefault="00E10905" w:rsidP="00E10905">
      <w:pPr>
        <w:pStyle w:val="B2"/>
      </w:pPr>
      <w:r w:rsidRPr="00AF25BD">
        <w:tab/>
        <w:t>The S-CSCF analyses the incoming request against the initial filter criteria and decides to send the SIP MESSAGE request to the IP-SM-GW.</w:t>
      </w:r>
    </w:p>
    <w:p w14:paraId="5616AFBF" w14:textId="77777777" w:rsidR="00E10905" w:rsidRPr="00AF25BD" w:rsidRDefault="00E10905" w:rsidP="00E10905">
      <w:pPr>
        <w:pStyle w:val="B1"/>
        <w:keepNext/>
        <w:keepLines/>
        <w:rPr>
          <w:b/>
        </w:rPr>
      </w:pPr>
      <w:r w:rsidRPr="00AF25BD">
        <w:t>11.</w:t>
      </w:r>
      <w:r w:rsidRPr="00AF25BD">
        <w:tab/>
      </w:r>
      <w:r w:rsidRPr="00AF25BD">
        <w:rPr>
          <w:b/>
        </w:rPr>
        <w:t xml:space="preserve">MESSAGE request (S-CSCF to IP-SM-GW) - see example in table </w:t>
      </w:r>
      <w:r w:rsidR="008924E4" w:rsidRPr="00AF25BD">
        <w:rPr>
          <w:b/>
        </w:rPr>
        <w:t>B.</w:t>
      </w:r>
      <w:r w:rsidRPr="00AF25BD">
        <w:rPr>
          <w:b/>
        </w:rPr>
        <w:t>6-9</w:t>
      </w:r>
    </w:p>
    <w:p w14:paraId="3F61064F" w14:textId="77777777" w:rsidR="00E10905" w:rsidRPr="00AF25BD" w:rsidRDefault="00E10905" w:rsidP="00E10905">
      <w:pPr>
        <w:pStyle w:val="TH"/>
      </w:pPr>
      <w:r w:rsidRPr="00AF25BD">
        <w:t xml:space="preserve">Table </w:t>
      </w:r>
      <w:r w:rsidR="008924E4" w:rsidRPr="00AF25BD">
        <w:t>B.</w:t>
      </w:r>
      <w:r w:rsidRPr="00AF25BD">
        <w:t>6-9: MESSAGE request (S-CSCF to IP-SM-GW)</w:t>
      </w:r>
    </w:p>
    <w:p w14:paraId="083BC8F6"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bookmarkStart w:id="194" w:name="_MCCTEMPBM_CRPT29170046___2"/>
      <w:r w:rsidRPr="00AF25BD">
        <w:rPr>
          <w:noProof w:val="0"/>
        </w:rPr>
        <w:t>MESSAGE sip:</w:t>
      </w:r>
      <w:r w:rsidR="00D474B1" w:rsidRPr="00AF25BD">
        <w:t>ipsmgw.home2.net</w:t>
      </w:r>
      <w:r w:rsidRPr="00AF25BD">
        <w:rPr>
          <w:noProof w:val="0"/>
        </w:rPr>
        <w:t xml:space="preserve"> SIP/2.0</w:t>
      </w:r>
    </w:p>
    <w:p w14:paraId="78994B0C"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 xml:space="preserve">Via: </w:t>
      </w:r>
      <w:r w:rsidRPr="00AF25BD">
        <w:t>SIP/2.0/UDP scscf</w:t>
      </w:r>
      <w:r w:rsidR="00002F6A" w:rsidRPr="00AF25BD">
        <w:t>2</w:t>
      </w:r>
      <w:r w:rsidRPr="00AF25BD">
        <w:t>.home</w:t>
      </w:r>
      <w:r w:rsidR="00002F6A" w:rsidRPr="00AF25BD">
        <w:t>2</w:t>
      </w:r>
      <w:r w:rsidRPr="00AF25BD">
        <w:t>.net;branch=z9hG4bK344a651, SIP/2.0/UDP pcscf</w:t>
      </w:r>
      <w:r w:rsidR="00002F6A" w:rsidRPr="00AF25BD">
        <w:t>2</w:t>
      </w:r>
      <w:r w:rsidRPr="00AF25BD">
        <w:t>.visited</w:t>
      </w:r>
      <w:r w:rsidR="00002F6A" w:rsidRPr="00AF25BD">
        <w:t>2</w:t>
      </w:r>
      <w:r w:rsidRPr="00AF25BD">
        <w:t xml:space="preserve">.net;branch=z9hG4bK240f341, </w:t>
      </w:r>
      <w:r w:rsidRPr="00AF25BD">
        <w:rPr>
          <w:noProof w:val="0"/>
        </w:rPr>
        <w:t>SIP/2.0/UDP [5555::aaa:bbb:ccc:ddd]:1357;comp=sigcomp; branch=z9hG4bKnashds7</w:t>
      </w:r>
    </w:p>
    <w:p w14:paraId="2BE108B7"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Max-Forwards: 68</w:t>
      </w:r>
    </w:p>
    <w:p w14:paraId="731829F9"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Route:</w:t>
      </w:r>
      <w:r w:rsidRPr="00AF25BD">
        <w:t xml:space="preserve"> &lt;sip:ipsmgw.home</w:t>
      </w:r>
      <w:r w:rsidR="00002F6A" w:rsidRPr="00AF25BD">
        <w:t>2</w:t>
      </w:r>
      <w:r w:rsidRPr="00AF25BD">
        <w:t>.net;lr&gt;, &lt;sip:</w:t>
      </w:r>
      <w:r w:rsidRPr="00AF25BD">
        <w:rPr>
          <w:noProof w:val="0"/>
          <w:snapToGrid w:val="0"/>
        </w:rPr>
        <w:t>cb03a0s09a2sdfglkj490333</w:t>
      </w:r>
      <w:r w:rsidRPr="00AF25BD">
        <w:t>@scscf</w:t>
      </w:r>
      <w:r w:rsidR="00002F6A" w:rsidRPr="00AF25BD">
        <w:t>2</w:t>
      </w:r>
      <w:r w:rsidRPr="00AF25BD">
        <w:t>.home</w:t>
      </w:r>
      <w:r w:rsidR="00002F6A" w:rsidRPr="00AF25BD">
        <w:t>2</w:t>
      </w:r>
      <w:r w:rsidRPr="00AF25BD">
        <w:t>.net;lr&gt;</w:t>
      </w:r>
    </w:p>
    <w:p w14:paraId="010F18F7"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 "John Doe"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w:t>
      </w:r>
    </w:p>
    <w:p w14:paraId="3B3D7799" w14:textId="77777777" w:rsidR="008805DD" w:rsidRPr="00AF25BD" w:rsidRDefault="008805DD" w:rsidP="008805DD">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P-Asserted-Identity:</w:t>
      </w:r>
      <w:r w:rsidRPr="00AF25BD">
        <w:rPr>
          <w:rFonts w:cs="Courier New"/>
          <w:color w:val="000000"/>
          <w:lang w:eastAsia="zh-CN"/>
        </w:rPr>
        <w:t xml:space="preserve"> tel:+1</w:t>
      </w:r>
      <w:r w:rsidR="001D1A9E" w:rsidRPr="00AF25BD">
        <w:rPr>
          <w:rFonts w:cs="Courier New"/>
          <w:color w:val="000000"/>
          <w:lang w:eastAsia="zh-CN"/>
        </w:rPr>
        <w:t>2125552222</w:t>
      </w:r>
    </w:p>
    <w:p w14:paraId="40220771"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From: &lt;sip:user</w:t>
      </w:r>
      <w:r w:rsidR="00002F6A" w:rsidRPr="00AF25BD">
        <w:rPr>
          <w:noProof w:val="0"/>
        </w:rPr>
        <w:t>2</w:t>
      </w:r>
      <w:r w:rsidRPr="00AF25BD">
        <w:rPr>
          <w:noProof w:val="0"/>
        </w:rPr>
        <w:t>_public</w:t>
      </w:r>
      <w:r w:rsidR="00002F6A" w:rsidRPr="00AF25BD">
        <w:rPr>
          <w:noProof w:val="0"/>
        </w:rPr>
        <w:t>2</w:t>
      </w:r>
      <w:r w:rsidRPr="00AF25BD">
        <w:rPr>
          <w:noProof w:val="0"/>
        </w:rPr>
        <w:t>@home</w:t>
      </w:r>
      <w:r w:rsidR="00002F6A" w:rsidRPr="00AF25BD">
        <w:rPr>
          <w:noProof w:val="0"/>
        </w:rPr>
        <w:t>2</w:t>
      </w:r>
      <w:r w:rsidRPr="00AF25BD">
        <w:rPr>
          <w:noProof w:val="0"/>
        </w:rPr>
        <w:t>.net&gt;; tag=171828</w:t>
      </w:r>
    </w:p>
    <w:p w14:paraId="74845DB4"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To: &lt;sip:</w:t>
      </w:r>
      <w:r w:rsidR="00D474B1" w:rsidRPr="00AF25BD">
        <w:t>ipsmgw.home2.net</w:t>
      </w:r>
      <w:r w:rsidRPr="00AF25BD">
        <w:rPr>
          <w:noProof w:val="0"/>
        </w:rPr>
        <w:t>&gt;</w:t>
      </w:r>
    </w:p>
    <w:p w14:paraId="150BB290"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Call-ID: cb03a0s09a2sdfglkj490333</w:t>
      </w:r>
    </w:p>
    <w:p w14:paraId="7CCDEEA3" w14:textId="77777777" w:rsidR="005B244F" w:rsidRDefault="005B244F"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In-Reply</w:t>
      </w:r>
      <w:r>
        <w:rPr>
          <w:rFonts w:eastAsia="SimSun" w:hint="eastAsia"/>
          <w:noProof w:val="0"/>
          <w:lang w:eastAsia="zh-CN"/>
        </w:rPr>
        <w:t>-</w:t>
      </w:r>
      <w:r w:rsidRPr="00AF25BD">
        <w:rPr>
          <w:noProof w:val="0"/>
        </w:rPr>
        <w:t>to: fy365h43g3f36f3f6fth74g3</w:t>
      </w:r>
    </w:p>
    <w:p w14:paraId="0348E97E"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Cseq: 666 MESSAGE</w:t>
      </w:r>
    </w:p>
    <w:p w14:paraId="1F322712"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Content-Type: application/vnd.3gpp.sms</w:t>
      </w:r>
    </w:p>
    <w:p w14:paraId="62119C08" w14:textId="77777777" w:rsidR="00E10905" w:rsidRPr="00AF25BD" w:rsidRDefault="00E10905" w:rsidP="00E10905">
      <w:pPr>
        <w:pStyle w:val="PL"/>
        <w:pBdr>
          <w:top w:val="single" w:sz="4" w:space="1" w:color="auto"/>
          <w:left w:val="single" w:sz="4" w:space="1" w:color="auto"/>
          <w:bottom w:val="single" w:sz="4" w:space="1" w:color="auto"/>
          <w:right w:val="single" w:sz="4" w:space="4" w:color="auto"/>
        </w:pBdr>
        <w:ind w:left="768" w:hanging="484"/>
        <w:rPr>
          <w:noProof w:val="0"/>
        </w:rPr>
      </w:pPr>
      <w:r w:rsidRPr="00AF25BD">
        <w:rPr>
          <w:noProof w:val="0"/>
        </w:rPr>
        <w:t>Content-Length: (…)</w:t>
      </w:r>
    </w:p>
    <w:bookmarkEnd w:id="194"/>
    <w:p w14:paraId="589BBC1E" w14:textId="77777777" w:rsidR="00E10905" w:rsidRPr="00AF25BD" w:rsidRDefault="00E10905" w:rsidP="00E10905"/>
    <w:p w14:paraId="698CA33D" w14:textId="77777777" w:rsidR="00E10905" w:rsidRPr="00AF25BD" w:rsidRDefault="00E10905" w:rsidP="00E10905">
      <w:pPr>
        <w:pStyle w:val="B1"/>
        <w:keepNext/>
        <w:keepLines/>
        <w:rPr>
          <w:b/>
        </w:rPr>
      </w:pPr>
      <w:r w:rsidRPr="00AF25BD">
        <w:t>12.</w:t>
      </w:r>
      <w:r w:rsidRPr="00AF25BD">
        <w:tab/>
      </w:r>
      <w:r w:rsidRPr="00AF25BD">
        <w:rPr>
          <w:b/>
        </w:rPr>
        <w:t xml:space="preserve">202 (Accepted) response (IP-SM-GW to S-CSCF) - see example in table </w:t>
      </w:r>
      <w:r w:rsidR="008924E4" w:rsidRPr="00AF25BD">
        <w:rPr>
          <w:b/>
        </w:rPr>
        <w:t>B.</w:t>
      </w:r>
      <w:r w:rsidRPr="00AF25BD">
        <w:rPr>
          <w:b/>
        </w:rPr>
        <w:t>6-10</w:t>
      </w:r>
    </w:p>
    <w:p w14:paraId="535F3AEB" w14:textId="77777777" w:rsidR="00E10905" w:rsidRPr="00AF25BD" w:rsidRDefault="00E10905" w:rsidP="00E10905">
      <w:pPr>
        <w:pStyle w:val="TH"/>
      </w:pPr>
      <w:r w:rsidRPr="00AF25BD">
        <w:t xml:space="preserve">Table </w:t>
      </w:r>
      <w:r w:rsidR="008924E4" w:rsidRPr="00AF25BD">
        <w:t>B.</w:t>
      </w:r>
      <w:r w:rsidRPr="00AF25BD">
        <w:t>6-10: 202 (Accepted) response (IP-SM-GW to S-CSCF)</w:t>
      </w:r>
    </w:p>
    <w:p w14:paraId="07642875"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5" w:name="_MCCTEMPBM_CRPT29170047___2"/>
      <w:r w:rsidRPr="00AF25BD">
        <w:rPr>
          <w:noProof w:val="0"/>
        </w:rPr>
        <w:t>SIP/2.0 202 Accepted</w:t>
      </w:r>
    </w:p>
    <w:p w14:paraId="2870D73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002F6A" w:rsidRPr="00AF25BD">
        <w:t>scscf2</w:t>
      </w:r>
      <w:r w:rsidRPr="00AF25BD">
        <w:t>.</w:t>
      </w:r>
      <w:r w:rsidR="00002F6A" w:rsidRPr="00AF25BD">
        <w:t>home2</w:t>
      </w:r>
      <w:r w:rsidRPr="00AF25BD">
        <w:t xml:space="preserve">.net;branch=z9hG4bK344a651, SIP/2.0/UDP </w:t>
      </w:r>
      <w:r w:rsidR="00002F6A" w:rsidRPr="00AF25BD">
        <w:t>pcscf2</w:t>
      </w:r>
      <w:r w:rsidRPr="00AF25BD">
        <w:t>.</w:t>
      </w:r>
      <w:r w:rsidR="00002F6A" w:rsidRPr="00AF25BD">
        <w:t>visited2</w:t>
      </w:r>
      <w:r w:rsidRPr="00AF25BD">
        <w:t xml:space="preserve">.net;branch=z9hG4bK240f341, </w:t>
      </w:r>
      <w:r w:rsidRPr="00AF25BD">
        <w:rPr>
          <w:noProof w:val="0"/>
        </w:rPr>
        <w:t>SIP/2.0/UDP [5555::aaa:bbb:ccc:ddd]:1357;comp=sigcomp; branch=z9hG4bKnashds7</w:t>
      </w:r>
    </w:p>
    <w:p w14:paraId="0BFE049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2B0409D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54FAAB9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2F96817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5"/>
    <w:p w14:paraId="3BF0E355" w14:textId="77777777" w:rsidR="00E10905" w:rsidRPr="00AF25BD" w:rsidRDefault="00E10905" w:rsidP="00E10905"/>
    <w:p w14:paraId="234E0374" w14:textId="77777777" w:rsidR="00E10905" w:rsidRPr="00AF25BD" w:rsidRDefault="00E10905" w:rsidP="00E10905">
      <w:pPr>
        <w:pStyle w:val="B1"/>
        <w:keepNext/>
        <w:keepLines/>
        <w:rPr>
          <w:b/>
        </w:rPr>
      </w:pPr>
      <w:r w:rsidRPr="00AF25BD">
        <w:t>13.</w:t>
      </w:r>
      <w:r w:rsidRPr="00AF25BD">
        <w:tab/>
      </w:r>
      <w:r w:rsidRPr="00AF25BD">
        <w:rPr>
          <w:b/>
        </w:rPr>
        <w:t xml:space="preserve">202 (Accepted) response (S-CSCF to P-CSCF) - see example in table </w:t>
      </w:r>
      <w:r w:rsidR="008924E4" w:rsidRPr="00AF25BD">
        <w:rPr>
          <w:b/>
        </w:rPr>
        <w:t>B.</w:t>
      </w:r>
      <w:r w:rsidRPr="00AF25BD">
        <w:rPr>
          <w:b/>
        </w:rPr>
        <w:t>6-11</w:t>
      </w:r>
    </w:p>
    <w:p w14:paraId="02E74F3D" w14:textId="77777777" w:rsidR="00E10905" w:rsidRPr="00AF25BD" w:rsidRDefault="00E10905" w:rsidP="00E10905">
      <w:pPr>
        <w:pStyle w:val="TH"/>
      </w:pPr>
      <w:r w:rsidRPr="00AF25BD">
        <w:t xml:space="preserve">Table </w:t>
      </w:r>
      <w:r w:rsidR="008924E4" w:rsidRPr="00AF25BD">
        <w:t>B.</w:t>
      </w:r>
      <w:r w:rsidRPr="00AF25BD">
        <w:t>6-11: 202 (Accepted) response (S-CSCF to P-CSCF)</w:t>
      </w:r>
    </w:p>
    <w:p w14:paraId="7ED77F51"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6" w:name="_MCCTEMPBM_CRPT29170048___2"/>
      <w:r w:rsidRPr="00AF25BD">
        <w:rPr>
          <w:noProof w:val="0"/>
        </w:rPr>
        <w:t>SIP/2.0 202 Accepted</w:t>
      </w:r>
    </w:p>
    <w:p w14:paraId="2C3C546B"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w:t>
      </w:r>
      <w:r w:rsidRPr="00AF25BD">
        <w:t xml:space="preserve">SIP/2.0/UDP </w:t>
      </w:r>
      <w:r w:rsidR="00002F6A" w:rsidRPr="00AF25BD">
        <w:t>pcscf2</w:t>
      </w:r>
      <w:r w:rsidRPr="00AF25BD">
        <w:t>.</w:t>
      </w:r>
      <w:r w:rsidR="00002F6A" w:rsidRPr="00AF25BD">
        <w:t>visited2</w:t>
      </w:r>
      <w:r w:rsidRPr="00AF25BD">
        <w:t xml:space="preserve">.net;branch=z9hG4bK240f341, </w:t>
      </w:r>
      <w:r w:rsidRPr="00AF25BD">
        <w:rPr>
          <w:noProof w:val="0"/>
        </w:rPr>
        <w:t>SIP/2.0/UDP [5555::aaa:bbb:ccc:ddd]:1357;comp=sigcomp; branch=z9hG4bKnashds7</w:t>
      </w:r>
    </w:p>
    <w:p w14:paraId="217F5F5F"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2E7A7277"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2A86067D"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72B3B94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6"/>
    <w:p w14:paraId="73D7F11F" w14:textId="77777777" w:rsidR="00E10905" w:rsidRPr="00AF25BD" w:rsidRDefault="00E10905" w:rsidP="00E10905"/>
    <w:p w14:paraId="3E4A16BE" w14:textId="77777777" w:rsidR="00E10905" w:rsidRPr="00AF25BD" w:rsidRDefault="00E10905" w:rsidP="00E10905">
      <w:pPr>
        <w:pStyle w:val="B1"/>
        <w:keepNext/>
        <w:keepLines/>
        <w:rPr>
          <w:b/>
        </w:rPr>
      </w:pPr>
      <w:r w:rsidRPr="00AF25BD">
        <w:t>14.</w:t>
      </w:r>
      <w:r w:rsidRPr="00AF25BD">
        <w:tab/>
      </w:r>
      <w:r w:rsidRPr="00AF25BD">
        <w:rPr>
          <w:b/>
        </w:rPr>
        <w:t xml:space="preserve">202 (Accepted) response (P-CSCF to UE) - see example in table </w:t>
      </w:r>
      <w:r w:rsidR="008924E4" w:rsidRPr="00AF25BD">
        <w:rPr>
          <w:b/>
        </w:rPr>
        <w:t>B.</w:t>
      </w:r>
      <w:r w:rsidRPr="00AF25BD">
        <w:rPr>
          <w:b/>
        </w:rPr>
        <w:t>6-12</w:t>
      </w:r>
    </w:p>
    <w:p w14:paraId="3B5740D4" w14:textId="77777777" w:rsidR="00E10905" w:rsidRPr="00AF25BD" w:rsidRDefault="00E10905" w:rsidP="00E10905">
      <w:pPr>
        <w:pStyle w:val="TH"/>
      </w:pPr>
      <w:r w:rsidRPr="00AF25BD">
        <w:t xml:space="preserve">Table </w:t>
      </w:r>
      <w:r w:rsidR="008924E4" w:rsidRPr="00AF25BD">
        <w:t>B.</w:t>
      </w:r>
      <w:r w:rsidRPr="00AF25BD">
        <w:t>6-12: 202 (Accepted) response (P-CSCF to UE)</w:t>
      </w:r>
    </w:p>
    <w:p w14:paraId="1D5EDBA3"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bookmarkStart w:id="197" w:name="_MCCTEMPBM_CRPT29170049___2"/>
      <w:r w:rsidRPr="00AF25BD">
        <w:rPr>
          <w:noProof w:val="0"/>
        </w:rPr>
        <w:t>SIP/2.0 202 Accepted</w:t>
      </w:r>
    </w:p>
    <w:p w14:paraId="5B1CAECA"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Via: SIP/2.0/UDP [5555::aaa:bbb:ccc:ddd]:1357;comp=sigcomp; branch=z9hG4bKnashds7</w:t>
      </w:r>
    </w:p>
    <w:p w14:paraId="766A6C86"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w:t>
      </w:r>
    </w:p>
    <w:p w14:paraId="6BD23528"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w:t>
      </w:r>
    </w:p>
    <w:p w14:paraId="7A4E2FB2"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w:t>
      </w:r>
    </w:p>
    <w:p w14:paraId="2488BCB9" w14:textId="77777777" w:rsidR="00E10905" w:rsidRPr="00AF25BD" w:rsidRDefault="00E10905" w:rsidP="00E10905">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w:t>
      </w:r>
    </w:p>
    <w:bookmarkEnd w:id="197"/>
    <w:p w14:paraId="2CBCBED4" w14:textId="77777777" w:rsidR="00E10905" w:rsidRPr="00AF25BD" w:rsidRDefault="00E10905" w:rsidP="00E10905"/>
    <w:p w14:paraId="5FF198A4" w14:textId="77777777" w:rsidR="00E10905" w:rsidRPr="00AF25BD" w:rsidRDefault="00E10905" w:rsidP="00E10905">
      <w:pPr>
        <w:pStyle w:val="B1"/>
        <w:keepNext/>
        <w:keepLines/>
        <w:rPr>
          <w:b/>
        </w:rPr>
      </w:pPr>
      <w:r w:rsidRPr="00AF25BD">
        <w:t>15.</w:t>
      </w:r>
      <w:r w:rsidRPr="00AF25BD">
        <w:tab/>
      </w:r>
      <w:r w:rsidRPr="00AF25BD">
        <w:rPr>
          <w:b/>
        </w:rPr>
        <w:t>Extracting and forwarding the delivery report</w:t>
      </w:r>
    </w:p>
    <w:p w14:paraId="5279AC4F" w14:textId="77777777" w:rsidR="00E10905" w:rsidRDefault="00E10905" w:rsidP="00E10905">
      <w:pPr>
        <w:pStyle w:val="B2"/>
      </w:pPr>
      <w:r w:rsidRPr="00AF25BD">
        <w:tab/>
        <w:t>The IP-SM-GW forwards the short message TPDU (SMS</w:t>
      </w:r>
      <w:r w:rsidRPr="00AF25BD">
        <w:noBreakHyphen/>
        <w:t>DELIVER-REPORT) to the SC.</w:t>
      </w:r>
    </w:p>
    <w:p w14:paraId="20D43FA6" w14:textId="77777777" w:rsidR="00635101" w:rsidRDefault="00635101" w:rsidP="00D7671F">
      <w:pPr>
        <w:pStyle w:val="Rubrik1"/>
      </w:pPr>
      <w:bookmarkStart w:id="198" w:name="_Toc533146250"/>
      <w:bookmarkStart w:id="199" w:name="_Toc123578168"/>
      <w:r w:rsidRPr="00AF25BD">
        <w:lastRenderedPageBreak/>
        <w:t>B.</w:t>
      </w:r>
      <w:r>
        <w:t>7</w:t>
      </w:r>
      <w:r w:rsidRPr="00AF25BD">
        <w:tab/>
        <w:t xml:space="preserve">Signalling flow demonstrating successful </w:t>
      </w:r>
      <w:r>
        <w:t xml:space="preserve">procedures for </w:t>
      </w:r>
      <w:r w:rsidRPr="00AF25BD">
        <w:t xml:space="preserve">SM over IP </w:t>
      </w:r>
      <w:r>
        <w:t>in case terminating side is addressed with SIP URI</w:t>
      </w:r>
      <w:bookmarkEnd w:id="198"/>
      <w:bookmarkEnd w:id="199"/>
    </w:p>
    <w:p w14:paraId="099A7AD5" w14:textId="77777777" w:rsidR="00635101" w:rsidRPr="00055E91" w:rsidRDefault="00635101" w:rsidP="00635101"/>
    <w:p w14:paraId="0666E159" w14:textId="77777777" w:rsidR="00635101" w:rsidRDefault="00635101" w:rsidP="00762F5B">
      <w:pPr>
        <w:pStyle w:val="TH"/>
      </w:pPr>
      <w:r>
        <w:object w:dxaOrig="11413" w:dyaOrig="13411" w14:anchorId="3CBCECBC">
          <v:shape id="_x0000_i1031" type="#_x0000_t75" style="width:481.5pt;height:565.9pt" o:ole="">
            <v:imagedata r:id="rId18" o:title=""/>
          </v:shape>
          <o:OLEObject Type="Embed" ProgID="Visio.Drawing.11" ShapeID="_x0000_i1031" DrawAspect="Content" ObjectID="_1778131792" r:id="rId19"/>
        </w:object>
      </w:r>
    </w:p>
    <w:p w14:paraId="33DFCE01" w14:textId="77777777" w:rsidR="00635101" w:rsidRPr="00AF25BD" w:rsidRDefault="00635101" w:rsidP="00635101">
      <w:pPr>
        <w:pStyle w:val="TF"/>
      </w:pPr>
      <w:r w:rsidRPr="00AF25BD">
        <w:t>Figure B.</w:t>
      </w:r>
      <w:r>
        <w:t>7</w:t>
      </w:r>
      <w:r w:rsidRPr="00AF25BD">
        <w:t xml:space="preserve">-1: SM over IP </w:t>
      </w:r>
      <w:r>
        <w:t>procedures when terminating UE is addressed with SIP URI</w:t>
      </w:r>
    </w:p>
    <w:p w14:paraId="2BEEB875" w14:textId="77777777" w:rsidR="00635101" w:rsidRPr="00AF25BD" w:rsidRDefault="00635101" w:rsidP="00D7671F">
      <w:r w:rsidRPr="00D7671F">
        <w:lastRenderedPageBreak/>
        <w:t xml:space="preserve">It is assumed that "sip:user1_public1@home1.net" is registered at ipsmgw.home1.net using an SMS capable UE and addresses UE 2 with </w:t>
      </w:r>
      <w:hyperlink r:id="rId20" w:history="1">
        <w:r w:rsidRPr="00D7671F">
          <w:rPr>
            <w:color w:val="0000FF"/>
            <w:u w:val="single"/>
          </w:rPr>
          <w:t>sip:user2_public2@home2.net</w:t>
        </w:r>
      </w:hyperlink>
      <w:r w:rsidRPr="00D7671F">
        <w:t>. "sip:user2_public2@home2.net" is registered at ipsmgw.home2.net using an SMS capable UE.</w:t>
      </w:r>
    </w:p>
    <w:p w14:paraId="00272DE9" w14:textId="77777777" w:rsidR="00635101" w:rsidRPr="00AF25BD" w:rsidRDefault="00635101" w:rsidP="00635101">
      <w:pPr>
        <w:pStyle w:val="B1"/>
        <w:keepNext/>
        <w:keepLines/>
        <w:rPr>
          <w:b/>
        </w:rPr>
      </w:pPr>
      <w:r w:rsidRPr="00AF25BD">
        <w:t>1.</w:t>
      </w:r>
      <w:r w:rsidRPr="00AF25BD">
        <w:tab/>
      </w:r>
      <w:r w:rsidRPr="00AF25BD">
        <w:rPr>
          <w:b/>
        </w:rPr>
        <w:t xml:space="preserve">Receiving SM from </w:t>
      </w:r>
      <w:r>
        <w:rPr>
          <w:b/>
        </w:rPr>
        <w:t>UE</w:t>
      </w:r>
    </w:p>
    <w:p w14:paraId="7A18E91B" w14:textId="77777777" w:rsidR="00635101" w:rsidRDefault="00635101" w:rsidP="00635101">
      <w:pPr>
        <w:pStyle w:val="B2"/>
      </w:pPr>
      <w:r w:rsidRPr="00AF25BD">
        <w:tab/>
        <w:t xml:space="preserve">The IP-SM-GW receives a </w:t>
      </w:r>
      <w:r>
        <w:t xml:space="preserve">SIP MESSAGE request containing a </w:t>
      </w:r>
      <w:r w:rsidRPr="00AF25BD">
        <w:t xml:space="preserve">short message from </w:t>
      </w:r>
      <w:r>
        <w:t>UE-1</w:t>
      </w:r>
      <w:r w:rsidRPr="00AF25BD">
        <w:t xml:space="preserve"> which includes SMS-</w:t>
      </w:r>
      <w:r>
        <w:t>SUBMIT</w:t>
      </w:r>
      <w:r w:rsidRPr="00AF25BD">
        <w:t xml:space="preserve"> as type indicator and </w:t>
      </w:r>
      <w:r w:rsidRPr="009F3BB6">
        <w:t>TP-DA field set to the dummy MSISDN</w:t>
      </w:r>
      <w:r>
        <w:t xml:space="preserve">. </w:t>
      </w:r>
    </w:p>
    <w:p w14:paraId="28B3AA1F" w14:textId="77777777" w:rsidR="00635101" w:rsidRDefault="00635101" w:rsidP="00635101">
      <w:pPr>
        <w:pStyle w:val="B2"/>
      </w:pPr>
      <w:r w:rsidRPr="00AF25BD">
        <w:tab/>
      </w:r>
      <w:r>
        <w:t>The destination address of the short message is include in a XML body include in the received SIP MESSAGE request. The IP-SM-GW will include this URI in the Request-URI of the outgoing SIP MESSAGE request</w:t>
      </w:r>
    </w:p>
    <w:p w14:paraId="0F922C20" w14:textId="77777777" w:rsidR="00635101" w:rsidRDefault="00635101" w:rsidP="00635101">
      <w:pPr>
        <w:pStyle w:val="B2"/>
        <w:ind w:hanging="283"/>
      </w:pPr>
      <w:bookmarkStart w:id="200" w:name="_MCCTEMPBM_CRPT29170051___3"/>
      <w:r>
        <w:t>-</w:t>
      </w:r>
      <w:r>
        <w:tab/>
        <w:t>The IP-SM-GW analysis of the destination address and local policy indicates that the terminating side can be addressed with SIP URI for delivery of SM.</w:t>
      </w:r>
    </w:p>
    <w:p w14:paraId="75B37853" w14:textId="77777777" w:rsidR="00635101" w:rsidRDefault="00635101" w:rsidP="00635101">
      <w:pPr>
        <w:pStyle w:val="B2"/>
        <w:ind w:hanging="283"/>
      </w:pPr>
      <w:r>
        <w:t>-</w:t>
      </w:r>
      <w:r>
        <w:tab/>
        <w:t>The IP-SM-GW constructs a RP DATA with SMS-DELIVER as type indicator. The T</w:t>
      </w:r>
      <w:r w:rsidRPr="009C11FC">
        <w:t>P-</w:t>
      </w:r>
      <w:r>
        <w:t>O</w:t>
      </w:r>
      <w:r w:rsidRPr="009C11FC">
        <w:t xml:space="preserve">A field </w:t>
      </w:r>
      <w:r>
        <w:t>is</w:t>
      </w:r>
      <w:r w:rsidRPr="009C11FC">
        <w:t xml:space="preserve"> set to the dummy MSISDN value as defined in 3GPP TS 23.003 [22</w:t>
      </w:r>
      <w:r>
        <w:t>]</w:t>
      </w:r>
    </w:p>
    <w:p w14:paraId="011C0AE8" w14:textId="77777777" w:rsidR="00635101" w:rsidRPr="00AF25BD" w:rsidRDefault="00635101" w:rsidP="00635101">
      <w:pPr>
        <w:pStyle w:val="B2"/>
        <w:ind w:hanging="283"/>
      </w:pPr>
      <w:r>
        <w:t>-</w:t>
      </w:r>
      <w:r>
        <w:tab/>
        <w:t>The IP-SM-GW will include the SIP URI of user1 received in the P-Asserted-Identity header field in the short-message-info XML body that is included in the outgoing SIP MESSAGE request.</w:t>
      </w:r>
    </w:p>
    <w:bookmarkEnd w:id="200"/>
    <w:p w14:paraId="2BDB1869" w14:textId="77777777" w:rsidR="00635101" w:rsidRPr="00AF25BD" w:rsidRDefault="00635101" w:rsidP="00635101">
      <w:pPr>
        <w:pStyle w:val="B1"/>
        <w:keepNext/>
        <w:keepLines/>
        <w:rPr>
          <w:b/>
        </w:rPr>
      </w:pPr>
      <w:r w:rsidRPr="00AF25BD">
        <w:t>2.</w:t>
      </w:r>
      <w:r w:rsidRPr="00AF25BD">
        <w:tab/>
      </w:r>
      <w:r w:rsidRPr="00AF25BD">
        <w:rPr>
          <w:b/>
        </w:rPr>
        <w:t>MESSAGE request (IP-SM-GW to S-CSCF) - see example in table B.</w:t>
      </w:r>
      <w:r>
        <w:rPr>
          <w:b/>
        </w:rPr>
        <w:t>7</w:t>
      </w:r>
      <w:r w:rsidRPr="00AF25BD">
        <w:rPr>
          <w:b/>
        </w:rPr>
        <w:t>-1</w:t>
      </w:r>
    </w:p>
    <w:p w14:paraId="0F443B7B" w14:textId="77777777" w:rsidR="00635101" w:rsidRPr="00AF25BD" w:rsidRDefault="00635101" w:rsidP="00635101">
      <w:pPr>
        <w:pStyle w:val="B2"/>
      </w:pPr>
      <w:r w:rsidRPr="00AF25BD">
        <w:tab/>
        <w:t>This request includes a vnd.3gpp.sms payload that includes the short message and routing information for the S-CSCF to forward the short message.</w:t>
      </w:r>
    </w:p>
    <w:p w14:paraId="47AA99AA" w14:textId="77777777" w:rsidR="00635101" w:rsidRPr="00AF25BD" w:rsidRDefault="00635101" w:rsidP="00635101">
      <w:pPr>
        <w:pStyle w:val="TH"/>
      </w:pPr>
      <w:r w:rsidRPr="00AF25BD">
        <w:t>Table B.</w:t>
      </w:r>
      <w:r>
        <w:t>7</w:t>
      </w:r>
      <w:r w:rsidRPr="00AF25BD">
        <w:t>-1: MESSAGE request (IP-SM-GW to S-CSCF)</w:t>
      </w:r>
    </w:p>
    <w:p w14:paraId="76D5E4E3" w14:textId="77777777" w:rsidR="00635101" w:rsidRPr="0011583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201" w:name="_MCCTEMPBM_CRPT29170052___2"/>
      <w:r w:rsidRPr="0011583D">
        <w:rPr>
          <w:noProof w:val="0"/>
          <w:lang w:val="en-US"/>
        </w:rPr>
        <w:t>MESSAGE sip:user2_public2@home2.net SIP/2.0</w:t>
      </w:r>
    </w:p>
    <w:p w14:paraId="06BABD9F"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 xml:space="preserve">Via: SIP/2.0/UDP </w:t>
      </w:r>
      <w:r w:rsidRPr="00AF25BD">
        <w:t>ipsmgw.home</w:t>
      </w:r>
      <w:r>
        <w:t>1</w:t>
      </w:r>
      <w:r w:rsidRPr="00AF25BD">
        <w:t>.net; branch=z9hG4bK876ffa3</w:t>
      </w:r>
    </w:p>
    <w:p w14:paraId="450938A1" w14:textId="77777777" w:rsidR="00F71396" w:rsidRDefault="00F71396" w:rsidP="00F71396">
      <w:pPr>
        <w:pStyle w:val="PL"/>
        <w:pBdr>
          <w:top w:val="single" w:sz="4" w:space="1" w:color="auto"/>
          <w:left w:val="single" w:sz="4" w:space="4" w:color="auto"/>
          <w:bottom w:val="single" w:sz="4" w:space="1" w:color="auto"/>
          <w:right w:val="single" w:sz="4" w:space="4" w:color="auto"/>
        </w:pBdr>
        <w:ind w:left="768" w:hanging="484"/>
        <w:rPr>
          <w:noProof w:val="0"/>
        </w:rPr>
      </w:pPr>
      <w:r w:rsidRPr="00404DCF">
        <w:rPr>
          <w:noProof w:val="0"/>
        </w:rPr>
        <w:t>Feature-Caps: *;+</w:t>
      </w:r>
      <w:r w:rsidRPr="00B81036">
        <w:rPr>
          <w:rFonts w:eastAsia="SimSun"/>
          <w:lang w:eastAsia="zh-CN"/>
        </w:rPr>
        <w:t>g.3gpp.</w:t>
      </w:r>
      <w:r>
        <w:rPr>
          <w:rFonts w:eastAsia="SimSun"/>
          <w:lang w:eastAsia="zh-CN"/>
        </w:rPr>
        <w:t>smsip-msisdn-less</w:t>
      </w:r>
    </w:p>
    <w:p w14:paraId="0DCE575A"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3FF9C986"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&lt;sip:scscf1.home</w:t>
      </w:r>
      <w:r>
        <w:rPr>
          <w:noProof w:val="0"/>
        </w:rPr>
        <w:t>1</w:t>
      </w:r>
      <w:r w:rsidRPr="00AF25BD">
        <w:rPr>
          <w:noProof w:val="0"/>
        </w:rPr>
        <w:t>.net;lr&gt;</w:t>
      </w:r>
    </w:p>
    <w:p w14:paraId="6CB4EB80"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w:t>
      </w:r>
      <w:r>
        <w:t>1</w:t>
      </w:r>
      <w:r w:rsidRPr="00AF25BD">
        <w:t>.net</w:t>
      </w:r>
      <w:r w:rsidRPr="00AF25BD">
        <w:rPr>
          <w:noProof w:val="0"/>
        </w:rPr>
        <w:t>&gt;; tag=583558</w:t>
      </w:r>
    </w:p>
    <w:p w14:paraId="73BB74D3"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&lt;sip:user2_public2@home2.net&gt;</w:t>
      </w:r>
    </w:p>
    <w:p w14:paraId="797DAF12"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Call-ID: </w:t>
      </w:r>
      <w:r w:rsidRPr="00AF25BD">
        <w:rPr>
          <w:noProof w:val="0"/>
        </w:rPr>
        <w:t>cb03a0s09a2sdfglkj490333</w:t>
      </w:r>
    </w:p>
    <w:p w14:paraId="65B23F72"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0238E6A3"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w:t>
      </w:r>
      <w:r>
        <w:t>1</w:t>
      </w:r>
      <w:r w:rsidRPr="00AF25BD">
        <w:t>.net</w:t>
      </w:r>
    </w:p>
    <w:p w14:paraId="5BF4B61B"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Request-Disposition: no-fork</w:t>
      </w:r>
    </w:p>
    <w:p w14:paraId="55FB212C"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multipart/mixed; boundary=outer</w:t>
      </w:r>
    </w:p>
    <w:p w14:paraId="1E346D07"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Content-Length: (…)</w:t>
      </w:r>
    </w:p>
    <w:p w14:paraId="5C47696D"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3AA46A2B"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14:paraId="5089B8DB"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Content-Type: </w:t>
      </w:r>
      <w:r w:rsidRPr="00AF25BD">
        <w:rPr>
          <w:noProof w:val="0"/>
        </w:rPr>
        <w:t>application/vnd.3gpp.sms</w:t>
      </w:r>
    </w:p>
    <w:p w14:paraId="4E857D1A"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721D3C96"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14:paraId="66AA4724"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application/vnd.3gpp.sms+xml</w:t>
      </w:r>
    </w:p>
    <w:p w14:paraId="2D782BA3"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762ED3D8"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14:paraId="7D81F82E"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&lt;short-message-info&gt;</w:t>
      </w:r>
    </w:p>
    <w:p w14:paraId="7E1B0082"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    &lt;From&gt;sip:user1_public1@</w:t>
      </w:r>
      <w:r w:rsidRPr="00AF25BD">
        <w:t>home</w:t>
      </w:r>
      <w:r>
        <w:t>1</w:t>
      </w:r>
      <w:r w:rsidRPr="00AF25BD">
        <w:t>.net</w:t>
      </w:r>
      <w:r>
        <w:rPr>
          <w:noProof w:val="0"/>
        </w:rPr>
        <w:t>&lt;/From&gt;</w:t>
      </w:r>
    </w:p>
    <w:p w14:paraId="6CEF688B"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&lt;/short-messsage-info&gt;</w:t>
      </w:r>
    </w:p>
    <w:p w14:paraId="378A9D4C"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5BC14FBD"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14:paraId="221CEB6A"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bookmarkEnd w:id="201"/>
    <w:p w14:paraId="4A800E9C" w14:textId="77777777" w:rsidR="00635101" w:rsidRDefault="00635101" w:rsidP="00635101"/>
    <w:p w14:paraId="2DBD4CFE" w14:textId="77777777" w:rsidR="00635101" w:rsidRDefault="00635101" w:rsidP="00635101">
      <w:pPr>
        <w:pStyle w:val="EX"/>
        <w:keepLines w:val="0"/>
      </w:pPr>
      <w:r w:rsidRPr="00B238F0">
        <w:rPr>
          <w:b/>
        </w:rPr>
        <w:t>Request-URI:</w:t>
      </w:r>
      <w:r w:rsidRPr="00B238F0">
        <w:tab/>
      </w:r>
      <w:r w:rsidRPr="00AF25BD">
        <w:t>Public user identity</w:t>
      </w:r>
      <w:r>
        <w:t xml:space="preserve"> of the </w:t>
      </w:r>
      <w:r w:rsidRPr="00AF25BD">
        <w:t xml:space="preserve">receiving </w:t>
      </w:r>
      <w:r>
        <w:t>UE</w:t>
      </w:r>
      <w:r w:rsidRPr="00AF25BD">
        <w:t>.</w:t>
      </w:r>
    </w:p>
    <w:p w14:paraId="523F6957" w14:textId="77777777" w:rsidR="00F71396" w:rsidRDefault="00635101" w:rsidP="00F71396">
      <w:pPr>
        <w:pStyle w:val="EX"/>
        <w:keepLines w:val="0"/>
      </w:pPr>
      <w:r w:rsidRPr="00B238F0">
        <w:rPr>
          <w:b/>
        </w:rPr>
        <w:t>P-Asserted-ID:</w:t>
      </w:r>
      <w:r>
        <w:tab/>
        <w:t>value of the originating side IP-SM-GW.</w:t>
      </w:r>
    </w:p>
    <w:p w14:paraId="65B909DE" w14:textId="77777777" w:rsidR="00635101" w:rsidRDefault="00F71396" w:rsidP="00F71396">
      <w:pPr>
        <w:pStyle w:val="EX"/>
        <w:keepLines w:val="0"/>
      </w:pPr>
      <w:r>
        <w:rPr>
          <w:b/>
        </w:rPr>
        <w:t>Feature-</w:t>
      </w:r>
      <w:r w:rsidRPr="002C1174">
        <w:rPr>
          <w:b/>
        </w:rPr>
        <w:t>Caps:</w:t>
      </w:r>
      <w:r w:rsidR="002C5EC0">
        <w:rPr>
          <w:b/>
        </w:rPr>
        <w:tab/>
      </w:r>
      <w:r>
        <w:t>g.</w:t>
      </w:r>
      <w:r w:rsidRPr="002C1174">
        <w:rPr>
          <w:rFonts w:eastAsia="SimSun"/>
          <w:lang w:eastAsia="zh-CN"/>
        </w:rPr>
        <w:t xml:space="preserve"> </w:t>
      </w:r>
      <w:r w:rsidRPr="00B81036">
        <w:rPr>
          <w:rFonts w:eastAsia="SimSun"/>
          <w:lang w:eastAsia="zh-CN"/>
        </w:rPr>
        <w:t>3gpp.</w:t>
      </w:r>
      <w:r>
        <w:rPr>
          <w:rFonts w:eastAsia="SimSun"/>
          <w:lang w:eastAsia="zh-CN"/>
        </w:rPr>
        <w:t>smsip-msisdn-less</w:t>
      </w:r>
      <w:r>
        <w:t xml:space="preserve"> </w:t>
      </w:r>
      <w:r w:rsidRPr="00797B9A">
        <w:t>indicator</w:t>
      </w:r>
      <w:r w:rsidRPr="00677111">
        <w:rPr>
          <w:rFonts w:ascii="Courier New" w:hAnsi="Courier New"/>
          <w:sz w:val="16"/>
        </w:rPr>
        <w:t xml:space="preserve"> </w:t>
      </w:r>
      <w:r>
        <w:t>indicating that an IP-SM-GW supporting MISDSN less operation is in the signalling chain for the SIP MESSAGE.</w:t>
      </w:r>
    </w:p>
    <w:p w14:paraId="06BC6CA2" w14:textId="77777777" w:rsidR="00635101" w:rsidRPr="00862E5B" w:rsidRDefault="00635101" w:rsidP="00635101">
      <w:pPr>
        <w:pStyle w:val="B1"/>
        <w:keepNext/>
        <w:keepLines/>
        <w:rPr>
          <w:b/>
        </w:rPr>
      </w:pPr>
      <w:r w:rsidRPr="00862E5B">
        <w:rPr>
          <w:b/>
        </w:rPr>
        <w:t>3.</w:t>
      </w:r>
      <w:r w:rsidRPr="00862E5B">
        <w:rPr>
          <w:b/>
        </w:rPr>
        <w:tab/>
        <w:t xml:space="preserve">MESSAGE request (S-CSCF to terminating side) </w:t>
      </w:r>
    </w:p>
    <w:p w14:paraId="05A0344F" w14:textId="77777777"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 xml:space="preserve"> forwards the SIP MESSAGE request based on the R-URI.</w:t>
      </w:r>
    </w:p>
    <w:p w14:paraId="6E0369AD" w14:textId="77777777" w:rsidR="00635101" w:rsidRPr="00862E5B" w:rsidRDefault="00635101" w:rsidP="00635101">
      <w:pPr>
        <w:pStyle w:val="B1"/>
        <w:keepNext/>
        <w:keepLines/>
        <w:rPr>
          <w:b/>
        </w:rPr>
      </w:pPr>
      <w:r w:rsidRPr="00862E5B">
        <w:rPr>
          <w:b/>
        </w:rPr>
        <w:lastRenderedPageBreak/>
        <w:t>4.</w:t>
      </w:r>
      <w:r w:rsidRPr="00862E5B">
        <w:rPr>
          <w:b/>
        </w:rPr>
        <w:tab/>
        <w:t>MESSAGE request (I-CSCF to S-CSCF)</w:t>
      </w:r>
    </w:p>
    <w:p w14:paraId="13FA0DC8" w14:textId="77777777" w:rsidR="00635101" w:rsidRPr="00862E5B" w:rsidRDefault="00635101" w:rsidP="00635101">
      <w:pPr>
        <w:pStyle w:val="B2"/>
      </w:pPr>
      <w:r w:rsidRPr="00862E5B">
        <w:t>-</w:t>
      </w:r>
      <w:r w:rsidRPr="00862E5B">
        <w:tab/>
        <w:t>The I-CSCF forwards the SIP MESSAGE request to the S-CSCF that hosts the subscriber that is indicated in the R-URI as per normal IMS procedures.</w:t>
      </w:r>
    </w:p>
    <w:p w14:paraId="7AEF75EA" w14:textId="77777777" w:rsidR="00635101" w:rsidRPr="00862E5B" w:rsidRDefault="00635101" w:rsidP="00635101">
      <w:pPr>
        <w:pStyle w:val="B1"/>
        <w:keepNext/>
        <w:keepLines/>
        <w:rPr>
          <w:b/>
        </w:rPr>
      </w:pPr>
      <w:r w:rsidRPr="00862E5B">
        <w:rPr>
          <w:b/>
        </w:rPr>
        <w:t>5.</w:t>
      </w:r>
      <w:r w:rsidRPr="00862E5B">
        <w:rPr>
          <w:b/>
        </w:rPr>
        <w:tab/>
        <w:t>MESSAGE request (S-CSCF to IP-SM-GW)</w:t>
      </w:r>
    </w:p>
    <w:p w14:paraId="4F8B7E0E" w14:textId="77777777"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 xml:space="preserve"> forwards the SIP MESSAGE request based on iFC to the IP-SM-GW hosting the service for the subscriber.</w:t>
      </w:r>
    </w:p>
    <w:p w14:paraId="356FB63A" w14:textId="77777777" w:rsidR="00635101" w:rsidRPr="00862E5B" w:rsidRDefault="00635101" w:rsidP="00635101">
      <w:pPr>
        <w:pStyle w:val="B1"/>
        <w:keepNext/>
        <w:keepLines/>
        <w:rPr>
          <w:b/>
        </w:rPr>
      </w:pPr>
      <w:r w:rsidRPr="00862E5B">
        <w:rPr>
          <w:b/>
        </w:rPr>
        <w:t>6.</w:t>
      </w:r>
      <w:r w:rsidRPr="00862E5B">
        <w:rPr>
          <w:b/>
        </w:rPr>
        <w:tab/>
        <w:t>202 (Accepted) response (IP-SM-GW to S-CSCF)</w:t>
      </w:r>
    </w:p>
    <w:p w14:paraId="19AEB26E" w14:textId="77777777" w:rsidR="00635101" w:rsidRPr="00862E5B" w:rsidRDefault="00635101" w:rsidP="00635101">
      <w:pPr>
        <w:pStyle w:val="B1"/>
        <w:keepNext/>
        <w:keepLines/>
        <w:rPr>
          <w:b/>
        </w:rPr>
      </w:pPr>
      <w:r w:rsidRPr="00862E5B">
        <w:rPr>
          <w:b/>
        </w:rPr>
        <w:t>7.</w:t>
      </w:r>
      <w:r w:rsidRPr="00862E5B">
        <w:rPr>
          <w:b/>
        </w:rPr>
        <w:tab/>
        <w:t>202 (Accepted) response (S-CSCF to I-CSCF)</w:t>
      </w:r>
    </w:p>
    <w:p w14:paraId="5DFFD3E4" w14:textId="77777777" w:rsidR="00635101" w:rsidRPr="00862E5B" w:rsidRDefault="00635101" w:rsidP="00635101">
      <w:pPr>
        <w:pStyle w:val="B1"/>
        <w:keepNext/>
        <w:keepLines/>
        <w:rPr>
          <w:b/>
        </w:rPr>
      </w:pPr>
      <w:r w:rsidRPr="00862E5B">
        <w:rPr>
          <w:b/>
        </w:rPr>
        <w:t>8.</w:t>
      </w:r>
      <w:r w:rsidRPr="00862E5B">
        <w:rPr>
          <w:b/>
        </w:rPr>
        <w:tab/>
        <w:t>202 (Accepted) response (I-CSCF to S-CSCF)</w:t>
      </w:r>
    </w:p>
    <w:p w14:paraId="3A70B8EE" w14:textId="77777777" w:rsidR="00635101" w:rsidRPr="00862E5B" w:rsidRDefault="00635101" w:rsidP="00635101">
      <w:pPr>
        <w:pStyle w:val="B1"/>
        <w:keepNext/>
        <w:keepLines/>
        <w:rPr>
          <w:b/>
        </w:rPr>
      </w:pPr>
      <w:r w:rsidRPr="00862E5B">
        <w:rPr>
          <w:b/>
        </w:rPr>
        <w:t>9.</w:t>
      </w:r>
      <w:r w:rsidRPr="00862E5B">
        <w:rPr>
          <w:b/>
        </w:rPr>
        <w:tab/>
        <w:t>202 (Accepted) response (S-CSCF to IP-SM-GW)</w:t>
      </w:r>
    </w:p>
    <w:p w14:paraId="117359E8" w14:textId="77777777" w:rsidR="00635101" w:rsidRPr="00862E5B" w:rsidRDefault="00635101" w:rsidP="00635101">
      <w:pPr>
        <w:pStyle w:val="B1"/>
        <w:keepNext/>
        <w:keepLines/>
        <w:rPr>
          <w:b/>
        </w:rPr>
      </w:pPr>
      <w:r w:rsidRPr="00862E5B">
        <w:rPr>
          <w:b/>
        </w:rPr>
        <w:t>10.</w:t>
      </w:r>
      <w:r w:rsidRPr="00862E5B">
        <w:rPr>
          <w:b/>
        </w:rPr>
        <w:tab/>
        <w:t>Delivery of Short Message via SIP MESSAGE</w:t>
      </w:r>
    </w:p>
    <w:p w14:paraId="114CCBC9" w14:textId="77777777" w:rsidR="00635101" w:rsidRPr="00862E5B" w:rsidRDefault="00635101" w:rsidP="00635101">
      <w:pPr>
        <w:pStyle w:val="B2"/>
      </w:pPr>
      <w:r>
        <w:t>-</w:t>
      </w:r>
      <w:r>
        <w:tab/>
      </w:r>
      <w:r w:rsidRPr="00862E5B">
        <w:t>The IP-SM-GW delivers the SIP MESSAGE to the user that is indicted in the R-URI of the incoming SIP MESSAGE.</w:t>
      </w:r>
    </w:p>
    <w:p w14:paraId="4A32A1D4" w14:textId="77777777" w:rsidR="00635101" w:rsidRPr="00862E5B" w:rsidRDefault="00635101" w:rsidP="00635101">
      <w:pPr>
        <w:pStyle w:val="B1"/>
        <w:keepNext/>
        <w:keepLines/>
        <w:rPr>
          <w:b/>
        </w:rPr>
      </w:pPr>
      <w:r w:rsidRPr="00862E5B">
        <w:rPr>
          <w:b/>
        </w:rPr>
        <w:t>1</w:t>
      </w:r>
      <w:r>
        <w:rPr>
          <w:b/>
        </w:rPr>
        <w:t>1</w:t>
      </w:r>
      <w:r w:rsidRPr="00862E5B">
        <w:rPr>
          <w:b/>
        </w:rPr>
        <w:t>.</w:t>
      </w:r>
      <w:r w:rsidRPr="00862E5B">
        <w:rPr>
          <w:b/>
        </w:rPr>
        <w:tab/>
      </w:r>
      <w:r>
        <w:rPr>
          <w:b/>
        </w:rPr>
        <w:t>Short Message Deliver Report</w:t>
      </w:r>
    </w:p>
    <w:p w14:paraId="13772A9E" w14:textId="77777777" w:rsidR="00635101" w:rsidRDefault="00635101" w:rsidP="00635101">
      <w:pPr>
        <w:pStyle w:val="B2"/>
      </w:pPr>
      <w:r>
        <w:t>-</w:t>
      </w:r>
      <w:r>
        <w:tab/>
      </w:r>
      <w:r w:rsidRPr="00862E5B">
        <w:t xml:space="preserve">The IP-SM-GW </w:t>
      </w:r>
      <w:r>
        <w:t>receives a SIP MESSAGE request containing a DELIVER REPORT to a previously sent short message.</w:t>
      </w:r>
    </w:p>
    <w:p w14:paraId="5DAAB8C0" w14:textId="77777777" w:rsidR="00635101" w:rsidRPr="00AF25BD" w:rsidRDefault="00635101" w:rsidP="00635101">
      <w:pPr>
        <w:pStyle w:val="B1"/>
        <w:keepNext/>
        <w:keepLines/>
        <w:rPr>
          <w:b/>
        </w:rPr>
      </w:pPr>
      <w:r>
        <w:t>12</w:t>
      </w:r>
      <w:r w:rsidRPr="00AF25BD">
        <w:t>.</w:t>
      </w:r>
      <w:r w:rsidRPr="00AF25BD">
        <w:tab/>
      </w:r>
      <w:r w:rsidRPr="00AF25BD">
        <w:rPr>
          <w:b/>
        </w:rPr>
        <w:t>MESSAGE request (IP-SM-GW to S-CSCF) - see example in table B.</w:t>
      </w:r>
      <w:r>
        <w:rPr>
          <w:b/>
        </w:rPr>
        <w:t>7</w:t>
      </w:r>
      <w:r w:rsidRPr="00AF25BD">
        <w:rPr>
          <w:b/>
        </w:rPr>
        <w:t>-</w:t>
      </w:r>
      <w:r>
        <w:rPr>
          <w:b/>
        </w:rPr>
        <w:t>2</w:t>
      </w:r>
    </w:p>
    <w:p w14:paraId="797E9748" w14:textId="77777777" w:rsidR="00635101" w:rsidRDefault="00635101" w:rsidP="00635101">
      <w:pPr>
        <w:pStyle w:val="B2"/>
      </w:pPr>
      <w:r w:rsidRPr="00AF25BD">
        <w:tab/>
      </w:r>
      <w:r>
        <w:t>The SIP MESSAGE</w:t>
      </w:r>
      <w:r w:rsidRPr="00AF25BD">
        <w:t xml:space="preserve"> request includes a vnd.3gpp.sms payload that includes the </w:t>
      </w:r>
      <w:r>
        <w:t>DELIVER REPORT</w:t>
      </w:r>
      <w:r w:rsidRPr="00AF25BD">
        <w:t xml:space="preserve"> and routing information for the S-CSCF to forward the short message.</w:t>
      </w:r>
    </w:p>
    <w:p w14:paraId="087E96D4" w14:textId="77777777" w:rsidR="00635101" w:rsidRDefault="00635101" w:rsidP="00635101">
      <w:pPr>
        <w:pStyle w:val="B2"/>
      </w:pPr>
      <w:r>
        <w:t>-</w:t>
      </w:r>
      <w:r>
        <w:tab/>
        <w:t>The destination address for the delivery report is included in a XML body include in the received SIP MESSAGE request. The IP-SM-GW will include this URI in the Request-URI of the outgoing SIP MESSAGE request</w:t>
      </w:r>
    </w:p>
    <w:p w14:paraId="7B6CE541" w14:textId="77777777" w:rsidR="00635101" w:rsidRPr="00AF25BD" w:rsidRDefault="00635101" w:rsidP="00635101">
      <w:pPr>
        <w:pStyle w:val="B2"/>
        <w:ind w:hanging="283"/>
      </w:pPr>
      <w:bookmarkStart w:id="202" w:name="_MCCTEMPBM_CRPT29170053___3"/>
      <w:r>
        <w:t>-</w:t>
      </w:r>
      <w:r>
        <w:tab/>
        <w:t>The IP-SM-GW will include the SIP URI of user2 received in the P-Asserted-Identity header field in the short-message-info XML body that is included in the outgoing SIP MESSAGE request.</w:t>
      </w:r>
    </w:p>
    <w:bookmarkEnd w:id="202"/>
    <w:p w14:paraId="1BA3EF31" w14:textId="77777777" w:rsidR="00635101" w:rsidRPr="00AF25BD" w:rsidRDefault="00635101" w:rsidP="00635101">
      <w:pPr>
        <w:pStyle w:val="TH"/>
      </w:pPr>
      <w:r w:rsidRPr="00AF25BD">
        <w:t>Table B.</w:t>
      </w:r>
      <w:r>
        <w:t>7</w:t>
      </w:r>
      <w:r w:rsidRPr="00AF25BD">
        <w:t>-</w:t>
      </w:r>
      <w:r>
        <w:t>2</w:t>
      </w:r>
      <w:r w:rsidRPr="00AF25BD">
        <w:t>: MESSAGE request (IP-SM-GW to S-CSCF)</w:t>
      </w:r>
    </w:p>
    <w:p w14:paraId="7B1BF8F3" w14:textId="77777777" w:rsidR="00635101" w:rsidRPr="0011583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lang w:val="en-US"/>
        </w:rPr>
      </w:pPr>
      <w:bookmarkStart w:id="203" w:name="_MCCTEMPBM_CRPT29170054___2"/>
      <w:r w:rsidRPr="0011583D">
        <w:rPr>
          <w:noProof w:val="0"/>
          <w:lang w:val="en-US"/>
        </w:rPr>
        <w:t>MESSAGE sip:user1_public1@home1.net SIP/2.0</w:t>
      </w:r>
    </w:p>
    <w:p w14:paraId="7B2A6D6C" w14:textId="77777777" w:rsidR="00F71396" w:rsidRDefault="00635101" w:rsidP="00F71396">
      <w:pPr>
        <w:pStyle w:val="PL"/>
        <w:pBdr>
          <w:top w:val="single" w:sz="4" w:space="1" w:color="auto"/>
          <w:left w:val="single" w:sz="4" w:space="4" w:color="auto"/>
          <w:bottom w:val="single" w:sz="4" w:space="1" w:color="auto"/>
          <w:right w:val="single" w:sz="4" w:space="4" w:color="auto"/>
        </w:pBdr>
        <w:ind w:left="768" w:hanging="484"/>
      </w:pPr>
      <w:r w:rsidRPr="00AF25BD">
        <w:rPr>
          <w:noProof w:val="0"/>
        </w:rPr>
        <w:t xml:space="preserve">Via: SIP/2.0/UDP </w:t>
      </w:r>
      <w:r w:rsidRPr="00AF25BD">
        <w:t>ipsmgw.home</w:t>
      </w:r>
      <w:r>
        <w:t>1</w:t>
      </w:r>
      <w:r w:rsidRPr="00AF25BD">
        <w:t>.net; branch=z9hG4bK876ffa3</w:t>
      </w:r>
    </w:p>
    <w:p w14:paraId="25B4BED9" w14:textId="77777777" w:rsidR="00635101" w:rsidRPr="00AF25BD" w:rsidRDefault="00F71396" w:rsidP="00F71396">
      <w:pPr>
        <w:pStyle w:val="PL"/>
        <w:pBdr>
          <w:top w:val="single" w:sz="4" w:space="1" w:color="auto"/>
          <w:left w:val="single" w:sz="4" w:space="4" w:color="auto"/>
          <w:bottom w:val="single" w:sz="4" w:space="1" w:color="auto"/>
          <w:right w:val="single" w:sz="4" w:space="4" w:color="auto"/>
        </w:pBdr>
        <w:ind w:left="768" w:hanging="484"/>
        <w:rPr>
          <w:noProof w:val="0"/>
        </w:rPr>
      </w:pPr>
      <w:r w:rsidRPr="00404DCF">
        <w:rPr>
          <w:noProof w:val="0"/>
        </w:rPr>
        <w:t>Feature-Caps: *;+</w:t>
      </w:r>
      <w:r w:rsidRPr="00B81036">
        <w:rPr>
          <w:rFonts w:eastAsia="SimSun"/>
          <w:lang w:eastAsia="zh-CN"/>
        </w:rPr>
        <w:t>g.3gpp.</w:t>
      </w:r>
      <w:r>
        <w:rPr>
          <w:rFonts w:eastAsia="SimSun"/>
          <w:lang w:eastAsia="zh-CN"/>
        </w:rPr>
        <w:t>smsip-msisdn-less</w:t>
      </w:r>
    </w:p>
    <w:p w14:paraId="220A52FD"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Max-Forwards: 70</w:t>
      </w:r>
    </w:p>
    <w:p w14:paraId="011E8AAE"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Route: &lt;sip:scscf</w:t>
      </w:r>
      <w:r>
        <w:rPr>
          <w:noProof w:val="0"/>
        </w:rPr>
        <w:t>2</w:t>
      </w:r>
      <w:r w:rsidRPr="00AF25BD">
        <w:rPr>
          <w:noProof w:val="0"/>
        </w:rPr>
        <w:t>.home</w:t>
      </w:r>
      <w:r>
        <w:rPr>
          <w:noProof w:val="0"/>
        </w:rPr>
        <w:t>2</w:t>
      </w:r>
      <w:r w:rsidRPr="00AF25BD">
        <w:rPr>
          <w:noProof w:val="0"/>
        </w:rPr>
        <w:t>.net;lr&gt;</w:t>
      </w:r>
    </w:p>
    <w:p w14:paraId="0BBAF5BA"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From: &lt;sip:</w:t>
      </w:r>
      <w:r w:rsidRPr="00AF25BD">
        <w:t>ipsmgw.home</w:t>
      </w:r>
      <w:r>
        <w:t>2</w:t>
      </w:r>
      <w:r w:rsidRPr="00AF25BD">
        <w:t>.net</w:t>
      </w:r>
      <w:r w:rsidRPr="00AF25BD">
        <w:rPr>
          <w:noProof w:val="0"/>
        </w:rPr>
        <w:t xml:space="preserve"> &gt;; tag=583558</w:t>
      </w:r>
    </w:p>
    <w:p w14:paraId="1E71A31C"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To: &lt;sip:user</w:t>
      </w:r>
      <w:r>
        <w:rPr>
          <w:noProof w:val="0"/>
        </w:rPr>
        <w:t>1</w:t>
      </w:r>
      <w:r w:rsidRPr="00AF25BD">
        <w:rPr>
          <w:noProof w:val="0"/>
        </w:rPr>
        <w:t>_public</w:t>
      </w:r>
      <w:r>
        <w:rPr>
          <w:noProof w:val="0"/>
        </w:rPr>
        <w:t>1</w:t>
      </w:r>
      <w:r w:rsidRPr="00AF25BD">
        <w:rPr>
          <w:noProof w:val="0"/>
        </w:rPr>
        <w:t>@home</w:t>
      </w:r>
      <w:r>
        <w:rPr>
          <w:noProof w:val="0"/>
        </w:rPr>
        <w:t>1</w:t>
      </w:r>
      <w:r w:rsidRPr="00AF25BD">
        <w:rPr>
          <w:noProof w:val="0"/>
        </w:rPr>
        <w:t>.net&gt;</w:t>
      </w:r>
    </w:p>
    <w:p w14:paraId="088B338B"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Call-ID: fy365h43g3f36f3f6fth74g3</w:t>
      </w:r>
    </w:p>
    <w:p w14:paraId="5F450677"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Cseq: 888 MESSAGE</w:t>
      </w:r>
    </w:p>
    <w:p w14:paraId="7615F6CE" w14:textId="77777777" w:rsidR="00635101" w:rsidRPr="00AF25BD"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P-Asserted-Identity: sip:</w:t>
      </w:r>
      <w:r w:rsidRPr="00AF25BD">
        <w:t>ipsmgw.home</w:t>
      </w:r>
      <w:r>
        <w:t>2</w:t>
      </w:r>
      <w:r w:rsidRPr="00AF25BD">
        <w:t>.net</w:t>
      </w:r>
    </w:p>
    <w:p w14:paraId="43AA30D3"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sidRPr="00AF25BD">
        <w:rPr>
          <w:noProof w:val="0"/>
        </w:rPr>
        <w:t>In-Reply</w:t>
      </w:r>
      <w:r>
        <w:rPr>
          <w:noProof w:val="0"/>
        </w:rPr>
        <w:t>-</w:t>
      </w:r>
      <w:r w:rsidRPr="00AF25BD">
        <w:rPr>
          <w:noProof w:val="0"/>
        </w:rPr>
        <w:t>to: cb03a0s09a2sdfglkj490333</w:t>
      </w:r>
    </w:p>
    <w:p w14:paraId="731FEF62"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multipart/mixed; boundary=outer</w:t>
      </w:r>
    </w:p>
    <w:p w14:paraId="2B2F6F8D"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Content-Length: (…)</w:t>
      </w:r>
    </w:p>
    <w:p w14:paraId="55D72BE5"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3ABBC875"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14:paraId="5106094B"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Content-Type: </w:t>
      </w:r>
      <w:r w:rsidRPr="00AF25BD">
        <w:rPr>
          <w:noProof w:val="0"/>
        </w:rPr>
        <w:t>application/vnd.3gpp.sms</w:t>
      </w:r>
    </w:p>
    <w:p w14:paraId="6F9F6573"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5103D97F"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p w14:paraId="1BBBCC8F"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Content-Type: application/vnd.3gpp.sms+xml</w:t>
      </w:r>
    </w:p>
    <w:p w14:paraId="0EA34140"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280AE9AD"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&lt;?xml version="1.0" encoding="UTF-8"?&gt;</w:t>
      </w:r>
    </w:p>
    <w:p w14:paraId="45B358E1"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&lt;short-message-info&gt;</w:t>
      </w:r>
    </w:p>
    <w:p w14:paraId="0C659113"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 xml:space="preserve">    &lt;From&gt;sip:user2_public1@</w:t>
      </w:r>
      <w:r w:rsidRPr="00AF25BD">
        <w:t>home</w:t>
      </w:r>
      <w:r>
        <w:t>2</w:t>
      </w:r>
      <w:r w:rsidRPr="00AF25BD">
        <w:t>.net</w:t>
      </w:r>
      <w:r>
        <w:rPr>
          <w:noProof w:val="0"/>
        </w:rPr>
        <w:t>&lt;/From&gt;</w:t>
      </w:r>
    </w:p>
    <w:p w14:paraId="2F7B3782"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&lt;/short-messsage-info&gt;</w:t>
      </w:r>
    </w:p>
    <w:p w14:paraId="250D3325"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p>
    <w:p w14:paraId="066FDFC5" w14:textId="77777777" w:rsidR="00635101" w:rsidRDefault="00635101" w:rsidP="00635101">
      <w:pPr>
        <w:pStyle w:val="PL"/>
        <w:pBdr>
          <w:top w:val="single" w:sz="4" w:space="1" w:color="auto"/>
          <w:left w:val="single" w:sz="4" w:space="4" w:color="auto"/>
          <w:bottom w:val="single" w:sz="4" w:space="1" w:color="auto"/>
          <w:right w:val="single" w:sz="4" w:space="4" w:color="auto"/>
        </w:pBdr>
        <w:ind w:left="768" w:hanging="484"/>
        <w:rPr>
          <w:noProof w:val="0"/>
        </w:rPr>
      </w:pPr>
      <w:r>
        <w:rPr>
          <w:noProof w:val="0"/>
        </w:rPr>
        <w:t>--outer—</w:t>
      </w:r>
    </w:p>
    <w:bookmarkEnd w:id="203"/>
    <w:p w14:paraId="0CE84D6E" w14:textId="77777777" w:rsidR="00635101" w:rsidRDefault="00635101" w:rsidP="00635101"/>
    <w:p w14:paraId="46EF25AA" w14:textId="77777777" w:rsidR="00635101" w:rsidRDefault="00635101" w:rsidP="00635101">
      <w:pPr>
        <w:pStyle w:val="EX"/>
        <w:keepLines w:val="0"/>
      </w:pPr>
      <w:r w:rsidRPr="00B238F0">
        <w:rPr>
          <w:b/>
        </w:rPr>
        <w:t>Request-URI:</w:t>
      </w:r>
      <w:r w:rsidRPr="00B238F0">
        <w:tab/>
      </w:r>
      <w:r w:rsidRPr="00AF25BD">
        <w:t>Public user identity</w:t>
      </w:r>
      <w:r>
        <w:t xml:space="preserve"> of the </w:t>
      </w:r>
      <w:r w:rsidRPr="00AF25BD">
        <w:t xml:space="preserve">receiving </w:t>
      </w:r>
      <w:r>
        <w:t>UE</w:t>
      </w:r>
      <w:r w:rsidRPr="00AF25BD">
        <w:t>.</w:t>
      </w:r>
    </w:p>
    <w:p w14:paraId="5F84C725" w14:textId="77777777" w:rsidR="00635101" w:rsidRDefault="00635101" w:rsidP="00635101">
      <w:pPr>
        <w:pStyle w:val="EX"/>
        <w:keepLines w:val="0"/>
      </w:pPr>
      <w:r w:rsidRPr="00B238F0">
        <w:rPr>
          <w:b/>
        </w:rPr>
        <w:lastRenderedPageBreak/>
        <w:t>P-Asserted-ID:</w:t>
      </w:r>
      <w:r>
        <w:tab/>
        <w:t>value of the terminating side IP-SM-GW.</w:t>
      </w:r>
    </w:p>
    <w:p w14:paraId="03D8AEDC" w14:textId="77777777" w:rsidR="00635101" w:rsidRDefault="00F71396" w:rsidP="00635101">
      <w:pPr>
        <w:pStyle w:val="EX"/>
        <w:keepLines w:val="0"/>
      </w:pPr>
      <w:r w:rsidRPr="002C1174">
        <w:rPr>
          <w:b/>
        </w:rPr>
        <w:t>Feature-Caps</w:t>
      </w:r>
      <w:r w:rsidRPr="002C1174">
        <w:t>:</w:t>
      </w:r>
      <w:r w:rsidR="002C5EC0">
        <w:tab/>
      </w:r>
      <w:r>
        <w:t>g.</w:t>
      </w:r>
      <w:r w:rsidRPr="002C1174">
        <w:t xml:space="preserve"> 3gpp.smsip-msisdn-less</w:t>
      </w:r>
      <w:r>
        <w:t xml:space="preserve"> </w:t>
      </w:r>
      <w:r w:rsidRPr="00797B9A">
        <w:t>indicator</w:t>
      </w:r>
      <w:r w:rsidRPr="002C1174">
        <w:t xml:space="preserve"> </w:t>
      </w:r>
      <w:r>
        <w:t>indicating that an IP-SM-GW supporting MISDSN less operation is in the signalling chain for the SIP MESSAGE.</w:t>
      </w:r>
      <w:r w:rsidDel="002C1174">
        <w:t xml:space="preserve"> </w:t>
      </w:r>
    </w:p>
    <w:p w14:paraId="2AB8EE49" w14:textId="77777777" w:rsidR="00635101" w:rsidRPr="00862E5B" w:rsidRDefault="00635101" w:rsidP="00635101">
      <w:pPr>
        <w:pStyle w:val="B1"/>
        <w:keepNext/>
        <w:keepLines/>
        <w:rPr>
          <w:b/>
        </w:rPr>
      </w:pPr>
      <w:r>
        <w:rPr>
          <w:b/>
        </w:rPr>
        <w:t>13</w:t>
      </w:r>
      <w:r w:rsidRPr="00862E5B">
        <w:rPr>
          <w:b/>
        </w:rPr>
        <w:t>.</w:t>
      </w:r>
      <w:r w:rsidRPr="00862E5B">
        <w:rPr>
          <w:b/>
        </w:rPr>
        <w:tab/>
        <w:t xml:space="preserve">MESSAGE request (S-CSCF to terminating side) </w:t>
      </w:r>
    </w:p>
    <w:p w14:paraId="139A417C" w14:textId="77777777" w:rsidR="00635101" w:rsidRPr="00862E5B" w:rsidRDefault="00635101" w:rsidP="00635101">
      <w:pPr>
        <w:pStyle w:val="B2"/>
      </w:pPr>
      <w:r w:rsidRPr="00862E5B">
        <w:t>-</w:t>
      </w:r>
      <w:r w:rsidRPr="00862E5B">
        <w:tab/>
        <w:t xml:space="preserve">The S-CSCF serving </w:t>
      </w:r>
      <w:r w:rsidRPr="00AF25BD">
        <w:t>ipsmgw.home</w:t>
      </w:r>
      <w:r>
        <w:t>1</w:t>
      </w:r>
      <w:r w:rsidRPr="00AF25BD">
        <w:t>.net</w:t>
      </w:r>
      <w:r w:rsidRPr="00862E5B">
        <w:t>.net forwards the SIP MESSAGE request based on the R-URI.</w:t>
      </w:r>
    </w:p>
    <w:p w14:paraId="1FCEF928" w14:textId="77777777" w:rsidR="00635101" w:rsidRPr="00862E5B" w:rsidRDefault="00635101" w:rsidP="00635101">
      <w:pPr>
        <w:pStyle w:val="B1"/>
        <w:keepNext/>
        <w:keepLines/>
        <w:rPr>
          <w:b/>
        </w:rPr>
      </w:pPr>
      <w:r>
        <w:rPr>
          <w:b/>
        </w:rPr>
        <w:t>14</w:t>
      </w:r>
      <w:r w:rsidRPr="00862E5B">
        <w:rPr>
          <w:b/>
        </w:rPr>
        <w:t>.</w:t>
      </w:r>
      <w:r w:rsidRPr="00862E5B">
        <w:rPr>
          <w:b/>
        </w:rPr>
        <w:tab/>
        <w:t>MESSAGE request (I-CSCF to S-CSCF)</w:t>
      </w:r>
    </w:p>
    <w:p w14:paraId="62393577" w14:textId="77777777" w:rsidR="00635101" w:rsidRPr="00862E5B" w:rsidRDefault="00635101" w:rsidP="00635101">
      <w:pPr>
        <w:pStyle w:val="B2"/>
      </w:pPr>
      <w:r w:rsidRPr="00862E5B">
        <w:t>-</w:t>
      </w:r>
      <w:r w:rsidRPr="00862E5B">
        <w:tab/>
        <w:t>The I-CSCF forwards the SIP MESSAGE request to the S-CSCF that hosts the subscriber that is indicated in the R-URI as per normal IMS procedures.</w:t>
      </w:r>
    </w:p>
    <w:p w14:paraId="47C51070" w14:textId="77777777" w:rsidR="00635101" w:rsidRPr="00862E5B" w:rsidRDefault="00635101" w:rsidP="00635101">
      <w:pPr>
        <w:pStyle w:val="B1"/>
        <w:keepNext/>
        <w:keepLines/>
        <w:rPr>
          <w:b/>
        </w:rPr>
      </w:pPr>
      <w:r>
        <w:rPr>
          <w:b/>
        </w:rPr>
        <w:t>15</w:t>
      </w:r>
      <w:r w:rsidRPr="00862E5B">
        <w:rPr>
          <w:b/>
        </w:rPr>
        <w:t>.</w:t>
      </w:r>
      <w:r w:rsidRPr="00862E5B">
        <w:rPr>
          <w:b/>
        </w:rPr>
        <w:tab/>
        <w:t>MESSAGE request (S-CSCF to IP-SM-GW)</w:t>
      </w:r>
    </w:p>
    <w:p w14:paraId="6E147C57" w14:textId="77777777" w:rsidR="00635101" w:rsidRPr="00862E5B" w:rsidRDefault="00635101" w:rsidP="00635101">
      <w:pPr>
        <w:pStyle w:val="B2"/>
      </w:pPr>
      <w:r w:rsidRPr="00862E5B">
        <w:t>-</w:t>
      </w:r>
      <w:r w:rsidRPr="00862E5B">
        <w:tab/>
        <w:t>The S-CSCF serving user</w:t>
      </w:r>
      <w:r>
        <w:t>1</w:t>
      </w:r>
      <w:r w:rsidRPr="00862E5B">
        <w:t>_public</w:t>
      </w:r>
      <w:r>
        <w:t>1</w:t>
      </w:r>
      <w:r w:rsidRPr="00862E5B">
        <w:t>@home</w:t>
      </w:r>
      <w:r>
        <w:t>1</w:t>
      </w:r>
      <w:r w:rsidRPr="00862E5B">
        <w:t>.net forwards the SIP MESSAGE request based on iFC to the IP-SM-GW hosting the service for the subscriber.</w:t>
      </w:r>
    </w:p>
    <w:p w14:paraId="22F305C6" w14:textId="77777777" w:rsidR="00635101" w:rsidRPr="00862E5B" w:rsidRDefault="00635101" w:rsidP="00635101">
      <w:pPr>
        <w:pStyle w:val="B1"/>
        <w:keepNext/>
        <w:keepLines/>
        <w:rPr>
          <w:b/>
        </w:rPr>
      </w:pPr>
      <w:r>
        <w:rPr>
          <w:b/>
        </w:rPr>
        <w:t>16</w:t>
      </w:r>
      <w:r w:rsidRPr="00862E5B">
        <w:rPr>
          <w:b/>
        </w:rPr>
        <w:t>.</w:t>
      </w:r>
      <w:r w:rsidRPr="00862E5B">
        <w:rPr>
          <w:b/>
        </w:rPr>
        <w:tab/>
        <w:t>202 (Accepted) response (IP-SM-GW to S-CSCF)</w:t>
      </w:r>
    </w:p>
    <w:p w14:paraId="6031539F" w14:textId="77777777" w:rsidR="00635101" w:rsidRPr="00862E5B" w:rsidRDefault="00635101" w:rsidP="00635101">
      <w:pPr>
        <w:pStyle w:val="B1"/>
        <w:keepNext/>
        <w:keepLines/>
        <w:rPr>
          <w:b/>
        </w:rPr>
      </w:pPr>
      <w:r>
        <w:rPr>
          <w:b/>
        </w:rPr>
        <w:t>17</w:t>
      </w:r>
      <w:r w:rsidRPr="00862E5B">
        <w:rPr>
          <w:b/>
        </w:rPr>
        <w:t>.</w:t>
      </w:r>
      <w:r w:rsidRPr="00862E5B">
        <w:rPr>
          <w:b/>
        </w:rPr>
        <w:tab/>
        <w:t>202 (Accepted) response (S-CSCF to I-CSCF)</w:t>
      </w:r>
    </w:p>
    <w:p w14:paraId="5F61DAAB" w14:textId="77777777" w:rsidR="00635101" w:rsidRPr="00862E5B" w:rsidRDefault="00635101" w:rsidP="00635101">
      <w:pPr>
        <w:pStyle w:val="B1"/>
        <w:keepNext/>
        <w:keepLines/>
        <w:rPr>
          <w:b/>
        </w:rPr>
      </w:pPr>
      <w:r>
        <w:rPr>
          <w:b/>
        </w:rPr>
        <w:t>18</w:t>
      </w:r>
      <w:r w:rsidRPr="00862E5B">
        <w:rPr>
          <w:b/>
        </w:rPr>
        <w:t>.</w:t>
      </w:r>
      <w:r w:rsidRPr="00862E5B">
        <w:rPr>
          <w:b/>
        </w:rPr>
        <w:tab/>
        <w:t>202 (Accepted) response (I-CSCF to S-CSCF)</w:t>
      </w:r>
    </w:p>
    <w:p w14:paraId="480EBF24" w14:textId="77777777" w:rsidR="00635101" w:rsidRPr="00862E5B" w:rsidRDefault="00635101" w:rsidP="00635101">
      <w:pPr>
        <w:pStyle w:val="B1"/>
        <w:keepNext/>
        <w:keepLines/>
        <w:rPr>
          <w:b/>
        </w:rPr>
      </w:pPr>
      <w:r>
        <w:rPr>
          <w:b/>
        </w:rPr>
        <w:t>19</w:t>
      </w:r>
      <w:r w:rsidRPr="00862E5B">
        <w:rPr>
          <w:b/>
        </w:rPr>
        <w:t>.</w:t>
      </w:r>
      <w:r w:rsidRPr="00862E5B">
        <w:rPr>
          <w:b/>
        </w:rPr>
        <w:tab/>
        <w:t>202 (Accepted) response (S-CSCF to IP-SM-GW)</w:t>
      </w:r>
    </w:p>
    <w:p w14:paraId="78C7ACEE" w14:textId="77777777" w:rsidR="00635101" w:rsidRPr="00862E5B" w:rsidRDefault="00635101" w:rsidP="00635101">
      <w:pPr>
        <w:pStyle w:val="B1"/>
        <w:keepNext/>
        <w:keepLines/>
        <w:rPr>
          <w:b/>
        </w:rPr>
      </w:pPr>
      <w:r w:rsidRPr="00862E5B">
        <w:rPr>
          <w:b/>
        </w:rPr>
        <w:t>1</w:t>
      </w:r>
      <w:r>
        <w:rPr>
          <w:b/>
        </w:rPr>
        <w:t>2</w:t>
      </w:r>
      <w:r w:rsidRPr="00862E5B">
        <w:rPr>
          <w:b/>
        </w:rPr>
        <w:t>.</w:t>
      </w:r>
      <w:r w:rsidRPr="00862E5B">
        <w:rPr>
          <w:b/>
        </w:rPr>
        <w:tab/>
      </w:r>
      <w:r>
        <w:rPr>
          <w:b/>
        </w:rPr>
        <w:t>Short Message Deliver Report</w:t>
      </w:r>
    </w:p>
    <w:p w14:paraId="1F421309" w14:textId="77777777" w:rsidR="00635101" w:rsidRDefault="00635101" w:rsidP="00635101">
      <w:pPr>
        <w:pStyle w:val="B2"/>
      </w:pPr>
      <w:r>
        <w:t>-</w:t>
      </w:r>
      <w:r>
        <w:tab/>
      </w:r>
      <w:r w:rsidRPr="00862E5B">
        <w:t xml:space="preserve">The IP-SM-GW </w:t>
      </w:r>
      <w:r>
        <w:t>sends a SIP MESSAGE containing the DELIVER REPORT to the user indicated in the Request-URI received in message 15.</w:t>
      </w:r>
    </w:p>
    <w:p w14:paraId="44E0FB63" w14:textId="77777777" w:rsidR="00B371A6" w:rsidRDefault="00B371A6" w:rsidP="00D7671F">
      <w:pPr>
        <w:pStyle w:val="Rubrik8"/>
        <w:pBdr>
          <w:top w:val="single" w:sz="12" w:space="2" w:color="auto"/>
        </w:pBdr>
        <w:rPr>
          <w:lang w:val="en-US"/>
        </w:rPr>
      </w:pPr>
      <w:r>
        <w:br w:type="page"/>
      </w:r>
      <w:bookmarkStart w:id="204" w:name="_Toc533146251"/>
      <w:bookmarkStart w:id="205" w:name="_Toc123578169"/>
      <w:r>
        <w:rPr>
          <w:lang w:val="en-US"/>
        </w:rPr>
        <w:lastRenderedPageBreak/>
        <w:t>Annex C (normative):</w:t>
      </w:r>
      <w:r>
        <w:rPr>
          <w:lang w:val="en-US"/>
        </w:rPr>
        <w:br/>
        <w:t>XML schemas</w:t>
      </w:r>
      <w:bookmarkEnd w:id="204"/>
      <w:bookmarkEnd w:id="205"/>
    </w:p>
    <w:p w14:paraId="0618EADF" w14:textId="77777777" w:rsidR="00B371A6" w:rsidRPr="00B9036C" w:rsidRDefault="00B371A6" w:rsidP="00D7671F">
      <w:pPr>
        <w:pStyle w:val="Rubrik1"/>
        <w:pBdr>
          <w:top w:val="single" w:sz="12" w:space="2" w:color="auto"/>
        </w:pBdr>
        <w:rPr>
          <w:lang w:val="de-DE"/>
        </w:rPr>
      </w:pPr>
      <w:bookmarkStart w:id="206" w:name="_Toc533146252"/>
      <w:bookmarkStart w:id="207" w:name="_Toc123578170"/>
      <w:r>
        <w:rPr>
          <w:lang w:val="de-DE"/>
        </w:rPr>
        <w:t>C.</w:t>
      </w:r>
      <w:r w:rsidRPr="00B9036C">
        <w:rPr>
          <w:lang w:val="de-DE"/>
        </w:rPr>
        <w:t>1</w:t>
      </w:r>
      <w:r w:rsidRPr="00B9036C">
        <w:rPr>
          <w:lang w:val="de-DE"/>
        </w:rPr>
        <w:tab/>
        <w:t>Short-messsage-info XML schema</w:t>
      </w:r>
      <w:bookmarkEnd w:id="206"/>
      <w:bookmarkEnd w:id="207"/>
    </w:p>
    <w:p w14:paraId="04F721B1" w14:textId="77777777" w:rsidR="00B371A6" w:rsidRPr="00AD116C" w:rsidRDefault="00B371A6" w:rsidP="00D7671F">
      <w:pPr>
        <w:pStyle w:val="Rubrik2"/>
        <w:rPr>
          <w:lang w:val="en-US"/>
        </w:rPr>
      </w:pPr>
      <w:bookmarkStart w:id="208" w:name="_Toc533146253"/>
      <w:bookmarkStart w:id="209" w:name="_Toc123578171"/>
      <w:r>
        <w:rPr>
          <w:lang w:val="en-US"/>
        </w:rPr>
        <w:t>C.</w:t>
      </w:r>
      <w:r w:rsidRPr="00AD116C">
        <w:rPr>
          <w:lang w:val="en-US"/>
        </w:rPr>
        <w:t>1.1</w:t>
      </w:r>
      <w:r w:rsidRPr="00AD116C">
        <w:rPr>
          <w:lang w:val="en-US"/>
        </w:rPr>
        <w:tab/>
        <w:t>General</w:t>
      </w:r>
      <w:bookmarkEnd w:id="208"/>
      <w:bookmarkEnd w:id="209"/>
    </w:p>
    <w:p w14:paraId="17D42B04" w14:textId="77777777" w:rsidR="00B371A6" w:rsidRDefault="00B371A6" w:rsidP="00B371A6">
      <w:pPr>
        <w:rPr>
          <w:lang w:val="en-US"/>
        </w:rPr>
      </w:pPr>
      <w:r>
        <w:rPr>
          <w:lang w:val="en-US"/>
        </w:rPr>
        <w:t xml:space="preserve">This </w:t>
      </w:r>
      <w:r w:rsidR="008B4789">
        <w:rPr>
          <w:lang w:val="en-US"/>
        </w:rPr>
        <w:t>clause</w:t>
      </w:r>
      <w:r>
        <w:rPr>
          <w:lang w:val="en-US"/>
        </w:rPr>
        <w:t xml:space="preserve"> defines XML schema and MIME type related to SMS over IP MSISDN less operation.</w:t>
      </w:r>
    </w:p>
    <w:p w14:paraId="4182F645" w14:textId="77777777" w:rsidR="00B371A6" w:rsidRPr="00B9036C" w:rsidRDefault="00B371A6" w:rsidP="00D7671F">
      <w:pPr>
        <w:pStyle w:val="Rubrik2"/>
        <w:rPr>
          <w:lang w:val="en-US"/>
        </w:rPr>
      </w:pPr>
      <w:bookmarkStart w:id="210" w:name="_Toc533146254"/>
      <w:bookmarkStart w:id="211" w:name="_Toc123578172"/>
      <w:r>
        <w:rPr>
          <w:lang w:val="en-US"/>
        </w:rPr>
        <w:t>C.1</w:t>
      </w:r>
      <w:r>
        <w:rPr>
          <w:rFonts w:hint="eastAsia"/>
          <w:lang w:val="en-US"/>
        </w:rPr>
        <w:t>.</w:t>
      </w:r>
      <w:r>
        <w:rPr>
          <w:lang w:val="en-US"/>
        </w:rPr>
        <w:t>2</w:t>
      </w:r>
      <w:r w:rsidRPr="00B9036C">
        <w:rPr>
          <w:lang w:val="en-US"/>
        </w:rPr>
        <w:tab/>
        <w:t>application/vnd.3gpp.</w:t>
      </w:r>
      <w:r>
        <w:rPr>
          <w:lang w:val="en-US"/>
        </w:rPr>
        <w:t>sms</w:t>
      </w:r>
      <w:r w:rsidRPr="00B9036C">
        <w:rPr>
          <w:lang w:val="en-US"/>
        </w:rPr>
        <w:t>+xml</w:t>
      </w:r>
      <w:bookmarkEnd w:id="210"/>
      <w:bookmarkEnd w:id="211"/>
    </w:p>
    <w:p w14:paraId="582E8949" w14:textId="77777777" w:rsidR="00B371A6" w:rsidRDefault="00B371A6" w:rsidP="00B371A6">
      <w:pPr>
        <w:rPr>
          <w:lang w:val="en-US"/>
        </w:rPr>
      </w:pPr>
      <w:r>
        <w:rPr>
          <w:lang w:val="en-US"/>
        </w:rPr>
        <w:t>The MIME type is used to carry information related to the MSISDN less operation for SMS over IP. It is coded as an XML document and contains one or more of the following information:</w:t>
      </w:r>
    </w:p>
    <w:p w14:paraId="0C5595A8" w14:textId="77777777" w:rsidR="00B371A6" w:rsidRDefault="00B371A6" w:rsidP="00B371A6">
      <w:pPr>
        <w:pStyle w:val="B1"/>
        <w:rPr>
          <w:lang w:val="en-US"/>
        </w:rPr>
      </w:pPr>
      <w:r>
        <w:rPr>
          <w:lang w:val="en-US"/>
        </w:rPr>
        <w:t>-</w:t>
      </w:r>
      <w:r>
        <w:rPr>
          <w:lang w:val="en-US"/>
        </w:rPr>
        <w:tab/>
        <w:t>To</w:t>
      </w:r>
    </w:p>
    <w:p w14:paraId="4A5B033B" w14:textId="77777777" w:rsidR="00F71396" w:rsidRDefault="00B371A6" w:rsidP="00F71396">
      <w:pPr>
        <w:pStyle w:val="B1"/>
        <w:rPr>
          <w:lang w:val="en-US"/>
        </w:rPr>
      </w:pPr>
      <w:r>
        <w:rPr>
          <w:lang w:val="en-US"/>
        </w:rPr>
        <w:t>-</w:t>
      </w:r>
      <w:r>
        <w:rPr>
          <w:lang w:val="en-US"/>
        </w:rPr>
        <w:tab/>
        <w:t>From</w:t>
      </w:r>
    </w:p>
    <w:p w14:paraId="2097C6ED" w14:textId="77777777" w:rsidR="00F71396" w:rsidRDefault="00F71396" w:rsidP="00F71396">
      <w:pPr>
        <w:pStyle w:val="B1"/>
        <w:rPr>
          <w:lang w:val="en-US"/>
        </w:rPr>
      </w:pPr>
      <w:r>
        <w:rPr>
          <w:lang w:val="en-US"/>
        </w:rPr>
        <w:t>-</w:t>
      </w:r>
      <w:r>
        <w:rPr>
          <w:lang w:val="en-US"/>
        </w:rPr>
        <w:tab/>
        <w:t>Correlation-ID</w:t>
      </w:r>
    </w:p>
    <w:p w14:paraId="79B7396D" w14:textId="77777777" w:rsidR="00B371A6" w:rsidRDefault="00F71396" w:rsidP="00F71396">
      <w:pPr>
        <w:pStyle w:val="B1"/>
        <w:rPr>
          <w:lang w:val="en-US"/>
        </w:rPr>
      </w:pPr>
      <w:r>
        <w:rPr>
          <w:lang w:val="en-US"/>
        </w:rPr>
        <w:t>-</w:t>
      </w:r>
      <w:r>
        <w:rPr>
          <w:lang w:val="en-US"/>
        </w:rPr>
        <w:tab/>
        <w:t>Delivery-Outcome</w:t>
      </w:r>
    </w:p>
    <w:p w14:paraId="052307CF" w14:textId="77777777" w:rsidR="00B371A6" w:rsidRDefault="00B371A6" w:rsidP="00B371A6">
      <w:pPr>
        <w:pStyle w:val="NO"/>
      </w:pPr>
      <w:r>
        <w:rPr>
          <w:lang w:val="en-US"/>
        </w:rPr>
        <w:t>NOTE:</w:t>
      </w:r>
      <w:r>
        <w:rPr>
          <w:lang w:val="en-US"/>
        </w:rPr>
        <w:tab/>
        <w:t>The information elements cannot be present twice in the XML body</w:t>
      </w:r>
      <w:r w:rsidRPr="00AD63F7">
        <w:t>.</w:t>
      </w:r>
    </w:p>
    <w:p w14:paraId="2BEF3165" w14:textId="77777777" w:rsidR="00B371A6" w:rsidRDefault="00B371A6" w:rsidP="00D7671F">
      <w:pPr>
        <w:pStyle w:val="Rubrik2"/>
        <w:rPr>
          <w:lang w:val="en-US"/>
        </w:rPr>
      </w:pPr>
      <w:bookmarkStart w:id="212" w:name="_Toc533146255"/>
      <w:bookmarkStart w:id="213" w:name="_Toc123578173"/>
      <w:r>
        <w:rPr>
          <w:lang w:val="en-US"/>
        </w:rPr>
        <w:t>C.</w:t>
      </w:r>
      <w:r w:rsidRPr="00B9036C">
        <w:rPr>
          <w:lang w:val="en-US"/>
        </w:rPr>
        <w:t>1.3</w:t>
      </w:r>
      <w:r w:rsidRPr="00B9036C">
        <w:rPr>
          <w:lang w:val="en-US"/>
        </w:rPr>
        <w:tab/>
        <w:t>Data semantics</w:t>
      </w:r>
      <w:bookmarkEnd w:id="212"/>
      <w:bookmarkEnd w:id="213"/>
    </w:p>
    <w:p w14:paraId="1246B514" w14:textId="77777777" w:rsidR="00F71396" w:rsidRPr="005E0976" w:rsidRDefault="00F71396" w:rsidP="00F71396">
      <w:r>
        <w:rPr>
          <w:lang w:val="en-US"/>
        </w:rPr>
        <w:t xml:space="preserve">The &lt;short-message-info&gt; element is the root element of the XML document and contains one or more of the following </w:t>
      </w:r>
      <w:r w:rsidRPr="005E0976">
        <w:t>elements</w:t>
      </w:r>
      <w:r>
        <w:t>:</w:t>
      </w:r>
    </w:p>
    <w:p w14:paraId="3D9D7B62" w14:textId="77777777" w:rsidR="00F71396" w:rsidRDefault="00F71396" w:rsidP="00D7671F">
      <w:pPr>
        <w:pStyle w:val="B1"/>
        <w:ind w:left="284" w:firstLine="0"/>
      </w:pPr>
      <w:bookmarkStart w:id="214" w:name="_MCCTEMPBM_CRPT29170055___7"/>
      <w:r>
        <w:t>1)</w:t>
      </w:r>
      <w:r>
        <w:tab/>
        <w:t xml:space="preserve">a </w:t>
      </w:r>
      <w:r w:rsidR="00B371A6" w:rsidRPr="00897555">
        <w:rPr>
          <w:rFonts w:ascii="Courier New" w:hAnsi="Courier New" w:cs="Courier New"/>
        </w:rPr>
        <w:t>&lt;</w:t>
      </w:r>
      <w:r w:rsidR="00B371A6">
        <w:rPr>
          <w:rFonts w:ascii="Courier New" w:hAnsi="Courier New" w:cs="Courier New"/>
        </w:rPr>
        <w:t>To</w:t>
      </w:r>
      <w:r w:rsidR="00B371A6" w:rsidRPr="00897555">
        <w:rPr>
          <w:rFonts w:ascii="Courier New" w:hAnsi="Courier New" w:cs="Courier New"/>
        </w:rPr>
        <w:t>&gt;</w:t>
      </w:r>
      <w:r w:rsidRPr="00F71396">
        <w:rPr>
          <w:lang w:val="en-US"/>
        </w:rPr>
        <w:t xml:space="preserve"> </w:t>
      </w:r>
      <w:r>
        <w:t xml:space="preserve">element which contains the identity of the receiver of the short message, it </w:t>
      </w:r>
      <w:r w:rsidR="00B371A6">
        <w:t>is coded as a SIP URI</w:t>
      </w:r>
      <w:r>
        <w:t>;</w:t>
      </w:r>
    </w:p>
    <w:p w14:paraId="5D934481" w14:textId="77777777" w:rsidR="00B371A6" w:rsidRDefault="00F71396" w:rsidP="00D7671F">
      <w:pPr>
        <w:pStyle w:val="B1"/>
        <w:ind w:left="284" w:firstLine="0"/>
      </w:pPr>
      <w:r>
        <w:t>2)</w:t>
      </w:r>
      <w:r>
        <w:tab/>
        <w:t xml:space="preserve">a </w:t>
      </w:r>
      <w:r w:rsidR="00B371A6" w:rsidRPr="00897555">
        <w:rPr>
          <w:rFonts w:ascii="Courier New" w:hAnsi="Courier New" w:cs="Courier New"/>
        </w:rPr>
        <w:t>&lt;</w:t>
      </w:r>
      <w:r w:rsidR="00B371A6">
        <w:rPr>
          <w:rFonts w:ascii="Courier New" w:hAnsi="Courier New" w:cs="Courier New"/>
        </w:rPr>
        <w:t>From</w:t>
      </w:r>
      <w:r w:rsidR="00B371A6" w:rsidRPr="00897555">
        <w:rPr>
          <w:rFonts w:ascii="Courier New" w:hAnsi="Courier New" w:cs="Courier New"/>
        </w:rPr>
        <w:t>&gt;</w:t>
      </w:r>
      <w:r w:rsidRPr="005E0976">
        <w:t xml:space="preserve"> </w:t>
      </w:r>
      <w:r>
        <w:t xml:space="preserve">element which contains the identity of the sender of the short message, it </w:t>
      </w:r>
      <w:r w:rsidR="00B371A6">
        <w:t>is coded as a SIP URI</w:t>
      </w:r>
      <w:r>
        <w:t>;</w:t>
      </w:r>
    </w:p>
    <w:bookmarkEnd w:id="214"/>
    <w:p w14:paraId="75B7E3E6" w14:textId="77777777" w:rsidR="00F71396" w:rsidRDefault="00F71396" w:rsidP="00F71396">
      <w:pPr>
        <w:pStyle w:val="B1"/>
      </w:pPr>
      <w:r>
        <w:t>3)</w:t>
      </w:r>
      <w:r>
        <w:tab/>
        <w:t xml:space="preserve">a </w:t>
      </w:r>
      <w:r w:rsidRPr="005E0976">
        <w:t>&lt;Correlation-ID&gt;</w:t>
      </w:r>
      <w:r>
        <w:t xml:space="preserve"> element which contains the Correlation Identifier to be used for interworking with the short message service center. The &lt;Correlation-ID&gt; consists of:</w:t>
      </w:r>
    </w:p>
    <w:p w14:paraId="2AAEE2FF" w14:textId="77777777" w:rsidR="00F71396" w:rsidRDefault="00F71396" w:rsidP="00F71396">
      <w:pPr>
        <w:pStyle w:val="B2"/>
      </w:pPr>
      <w:r>
        <w:t>a)</w:t>
      </w:r>
      <w:r>
        <w:tab/>
        <w:t>a &lt;Sender&gt; element containing the SIP URI of the sender of the short message that needs to be delivered via the short message centre, it is coded as SIP URI;</w:t>
      </w:r>
    </w:p>
    <w:p w14:paraId="12470E9B" w14:textId="77777777" w:rsidR="00F71396" w:rsidRDefault="00F71396" w:rsidP="00F71396">
      <w:pPr>
        <w:pStyle w:val="B2"/>
      </w:pPr>
      <w:r>
        <w:t>b)</w:t>
      </w:r>
      <w:r>
        <w:tab/>
        <w:t>a &lt;Receiver&gt; element containing the SIP URI of the receiver of the short message that needs to be delivered via the short message centre, it is coded as SIP URI; and</w:t>
      </w:r>
    </w:p>
    <w:p w14:paraId="4B080C1A" w14:textId="77777777" w:rsidR="00F71396" w:rsidRDefault="00F71396" w:rsidP="00F71396">
      <w:pPr>
        <w:pStyle w:val="B2"/>
      </w:pPr>
      <w:r>
        <w:t>c)</w:t>
      </w:r>
      <w:r>
        <w:tab/>
        <w:t>a &lt;HLR-ID&gt; element containing the identifier of the HLR to be used for short message delivery reattempts. It is coded as string;</w:t>
      </w:r>
    </w:p>
    <w:p w14:paraId="0EC51957" w14:textId="77777777" w:rsidR="00387402" w:rsidRDefault="00F71396" w:rsidP="00387402">
      <w:pPr>
        <w:pStyle w:val="B1"/>
      </w:pPr>
      <w:r>
        <w:t>4)</w:t>
      </w:r>
      <w:r w:rsidR="002C5EC0">
        <w:tab/>
      </w:r>
      <w:r>
        <w:t xml:space="preserve">a &lt;Delivery-Outcome&gt; element which indicates the status for short message transfer, it is coded as a string. </w:t>
      </w:r>
      <w:r w:rsidR="00387402">
        <w:t>In the present document, it can only have the values specified in table </w:t>
      </w:r>
      <w:r w:rsidR="00387402">
        <w:rPr>
          <w:lang w:val="en-US" w:eastAsia="zh-CN"/>
        </w:rPr>
        <w:t>C</w:t>
      </w:r>
      <w:r w:rsidR="00387402" w:rsidRPr="007934E6">
        <w:rPr>
          <w:lang w:val="en-US"/>
        </w:rPr>
        <w:t>.</w:t>
      </w:r>
      <w:r w:rsidR="00387402">
        <w:rPr>
          <w:lang w:val="en-US" w:eastAsia="zh-CN"/>
        </w:rPr>
        <w:t>1</w:t>
      </w:r>
      <w:r w:rsidR="00387402" w:rsidRPr="007934E6">
        <w:rPr>
          <w:lang w:val="en-US"/>
        </w:rPr>
        <w:t>.3</w:t>
      </w:r>
      <w:r w:rsidR="00387402">
        <w:rPr>
          <w:lang w:val="en-US"/>
        </w:rPr>
        <w:t xml:space="preserve">-1 for </w:t>
      </w:r>
      <w:r w:rsidR="00387402">
        <w:t>Delivery-Outcome-Values. The usage and semantics of the error indications is described in 3GPP </w:t>
      </w:r>
      <w:r w:rsidR="00387402" w:rsidRPr="00AF25BD">
        <w:t>TS 23.040 [3]</w:t>
      </w:r>
    </w:p>
    <w:p w14:paraId="3A69D48E" w14:textId="77777777" w:rsidR="00387402" w:rsidRDefault="00387402" w:rsidP="00387402">
      <w:pPr>
        <w:pStyle w:val="TH"/>
      </w:pPr>
      <w:r>
        <w:t>Table </w:t>
      </w:r>
      <w:r>
        <w:rPr>
          <w:lang w:val="en-US" w:eastAsia="zh-CN"/>
        </w:rPr>
        <w:t>C</w:t>
      </w:r>
      <w:r w:rsidRPr="007934E6">
        <w:rPr>
          <w:lang w:val="en-US"/>
        </w:rPr>
        <w:t>.</w:t>
      </w:r>
      <w:r>
        <w:rPr>
          <w:lang w:val="en-US" w:eastAsia="zh-CN"/>
        </w:rPr>
        <w:t>1</w:t>
      </w:r>
      <w:r w:rsidRPr="007934E6">
        <w:rPr>
          <w:lang w:val="en-US"/>
        </w:rPr>
        <w:t>.3</w:t>
      </w:r>
      <w:r>
        <w:rPr>
          <w:lang w:val="en-US"/>
        </w:rPr>
        <w:t>-1</w:t>
      </w:r>
      <w:r>
        <w:t>: ABNF syntax of values of the &lt;state-info&gt; element</w:t>
      </w:r>
    </w:p>
    <w:p w14:paraId="090C1D09" w14:textId="77777777" w:rsidR="00387402" w:rsidRDefault="00387402" w:rsidP="00387402">
      <w:pPr>
        <w:pStyle w:val="PL"/>
        <w:pBdr>
          <w:top w:val="single" w:sz="4" w:space="1" w:color="auto"/>
          <w:left w:val="single" w:sz="4" w:space="4" w:color="auto"/>
          <w:bottom w:val="single" w:sz="4" w:space="1" w:color="auto"/>
          <w:right w:val="single" w:sz="4" w:space="4" w:color="auto"/>
        </w:pBdr>
      </w:pPr>
      <w:r>
        <w:t>Delivery-Outcome-Values = SuccessfullTransfer-value / AbsentSubscriber-value / UserBusyForMTSMS-value / IllegalUser-value / IllegalEquipment-value -value / SMDeliveryFailure-value / ServiceBarred-value / TeleserviceNotProvisioned-value</w:t>
      </w:r>
    </w:p>
    <w:p w14:paraId="30C2A6C1" w14:textId="77777777" w:rsidR="00387402" w:rsidRDefault="00387402" w:rsidP="00387402">
      <w:pPr>
        <w:pStyle w:val="PL"/>
        <w:pBdr>
          <w:top w:val="single" w:sz="4" w:space="1" w:color="auto"/>
          <w:left w:val="single" w:sz="4" w:space="4" w:color="auto"/>
          <w:bottom w:val="single" w:sz="4" w:space="1" w:color="auto"/>
          <w:right w:val="single" w:sz="4" w:space="4" w:color="auto"/>
        </w:pBdr>
      </w:pPr>
      <w:r>
        <w:t>SuccessfullTransfer-value = %x</w:t>
      </w:r>
      <w:r w:rsidRPr="00CF1D05">
        <w:t>53.75.63.63.65.73.73.66.75.6c.6c.54.72.61.6e.73.66.65.72</w:t>
      </w:r>
      <w:r>
        <w:t xml:space="preserve"> ; "SuccessfullTransfer"</w:t>
      </w:r>
    </w:p>
    <w:p w14:paraId="368414B4" w14:textId="77777777" w:rsidR="00387402" w:rsidRDefault="00387402" w:rsidP="00387402">
      <w:pPr>
        <w:pStyle w:val="PL"/>
        <w:pBdr>
          <w:top w:val="single" w:sz="4" w:space="1" w:color="auto"/>
          <w:left w:val="single" w:sz="4" w:space="4" w:color="auto"/>
          <w:bottom w:val="single" w:sz="4" w:space="1" w:color="auto"/>
          <w:right w:val="single" w:sz="4" w:space="4" w:color="auto"/>
        </w:pBdr>
      </w:pPr>
      <w:r>
        <w:t>AbsentSubscriber-value = %x</w:t>
      </w:r>
      <w:r w:rsidRPr="00CF1D05">
        <w:t>41.62.73.65.6e.74.53.75.62.73.63.72.69.62.65.72</w:t>
      </w:r>
      <w:r>
        <w:t xml:space="preserve"> ; "AbsentSubscriber"</w:t>
      </w:r>
    </w:p>
    <w:p w14:paraId="041B0806" w14:textId="77777777" w:rsidR="00387402" w:rsidRDefault="00387402" w:rsidP="00387402">
      <w:pPr>
        <w:pStyle w:val="PL"/>
        <w:pBdr>
          <w:top w:val="single" w:sz="4" w:space="1" w:color="auto"/>
          <w:left w:val="single" w:sz="4" w:space="4" w:color="auto"/>
          <w:bottom w:val="single" w:sz="4" w:space="1" w:color="auto"/>
          <w:right w:val="single" w:sz="4" w:space="4" w:color="auto"/>
        </w:pBdr>
      </w:pPr>
      <w:r>
        <w:t>UserBusyForMTSMS-value = %x</w:t>
      </w:r>
      <w:r w:rsidRPr="00E84969">
        <w:t xml:space="preserve">55.73.65.72.42.75.73.79.46.6f.72.4d.54.53.4d.53 </w:t>
      </w:r>
      <w:r>
        <w:t>; "UserBusyForMTSMS"</w:t>
      </w:r>
    </w:p>
    <w:p w14:paraId="1C0F7E5C" w14:textId="77777777" w:rsidR="00387402" w:rsidRDefault="00387402" w:rsidP="00387402">
      <w:pPr>
        <w:pStyle w:val="PL"/>
        <w:pBdr>
          <w:top w:val="single" w:sz="4" w:space="1" w:color="auto"/>
          <w:left w:val="single" w:sz="4" w:space="4" w:color="auto"/>
          <w:bottom w:val="single" w:sz="4" w:space="1" w:color="auto"/>
          <w:right w:val="single" w:sz="4" w:space="4" w:color="auto"/>
        </w:pBdr>
      </w:pPr>
      <w:r>
        <w:lastRenderedPageBreak/>
        <w:t>IllegalUser-value = %x</w:t>
      </w:r>
      <w:r w:rsidRPr="00E84969">
        <w:t>49.6c.6c.65.67.61.6c.55.73.65.72</w:t>
      </w:r>
      <w:r>
        <w:t>; "IllegalUser"</w:t>
      </w:r>
    </w:p>
    <w:p w14:paraId="196F6165" w14:textId="77777777" w:rsidR="00387402" w:rsidRDefault="00387402" w:rsidP="00387402">
      <w:pPr>
        <w:pStyle w:val="PL"/>
        <w:pBdr>
          <w:top w:val="single" w:sz="4" w:space="1" w:color="auto"/>
          <w:left w:val="single" w:sz="4" w:space="4" w:color="auto"/>
          <w:bottom w:val="single" w:sz="4" w:space="1" w:color="auto"/>
          <w:right w:val="single" w:sz="4" w:space="4" w:color="auto"/>
        </w:pBdr>
      </w:pPr>
      <w:r>
        <w:t>IllegalEquipment-value = %x</w:t>
      </w:r>
      <w:r w:rsidRPr="00E84969">
        <w:t xml:space="preserve">49.6c.6c.65.67.61.6c.45.71.75.69.70.6d.65.6e.74 </w:t>
      </w:r>
      <w:r>
        <w:t>; "IlegalEquipment"</w:t>
      </w:r>
    </w:p>
    <w:p w14:paraId="60F82E97" w14:textId="77777777" w:rsidR="00387402" w:rsidRDefault="00387402" w:rsidP="00387402">
      <w:pPr>
        <w:pStyle w:val="PL"/>
        <w:pBdr>
          <w:top w:val="single" w:sz="4" w:space="1" w:color="auto"/>
          <w:left w:val="single" w:sz="4" w:space="4" w:color="auto"/>
          <w:bottom w:val="single" w:sz="4" w:space="1" w:color="auto"/>
          <w:right w:val="single" w:sz="4" w:space="4" w:color="auto"/>
        </w:pBdr>
      </w:pPr>
      <w:r>
        <w:t>SMDeliveryFailure = %x</w:t>
      </w:r>
      <w:r w:rsidRPr="00E84969">
        <w:t xml:space="preserve">53.4d.44.65.6c.69.76.65.72.79.46.61.69.6c.75.72.65 </w:t>
      </w:r>
      <w:r>
        <w:t>; "SMDeliveryFailure"</w:t>
      </w:r>
    </w:p>
    <w:p w14:paraId="2C203AF6" w14:textId="77777777" w:rsidR="00387402" w:rsidRDefault="00387402" w:rsidP="00387402">
      <w:pPr>
        <w:pStyle w:val="PL"/>
        <w:pBdr>
          <w:top w:val="single" w:sz="4" w:space="1" w:color="auto"/>
          <w:left w:val="single" w:sz="4" w:space="4" w:color="auto"/>
          <w:bottom w:val="single" w:sz="4" w:space="1" w:color="auto"/>
          <w:right w:val="single" w:sz="4" w:space="4" w:color="auto"/>
        </w:pBdr>
      </w:pPr>
      <w:r>
        <w:t>ServiceBarred-value = %x</w:t>
      </w:r>
      <w:r w:rsidRPr="00E84969">
        <w:t xml:space="preserve">53.65.72.76.69.63.65.42.61.72.72.65.64 </w:t>
      </w:r>
      <w:r>
        <w:t>; "ServiceBarred"</w:t>
      </w:r>
    </w:p>
    <w:p w14:paraId="6B82BC9E" w14:textId="77777777" w:rsidR="00387402" w:rsidRDefault="00387402" w:rsidP="00387402">
      <w:pPr>
        <w:pStyle w:val="PL"/>
        <w:pBdr>
          <w:top w:val="single" w:sz="4" w:space="1" w:color="auto"/>
          <w:left w:val="single" w:sz="4" w:space="4" w:color="auto"/>
          <w:bottom w:val="single" w:sz="4" w:space="1" w:color="auto"/>
          <w:right w:val="single" w:sz="4" w:space="4" w:color="auto"/>
        </w:pBdr>
      </w:pPr>
      <w:r>
        <w:t>TeleserviceNotProvisioned-value = %x</w:t>
      </w:r>
      <w:r w:rsidRPr="00E84969">
        <w:t xml:space="preserve">54.65.6c.65.73.65.72.76.69.63.65.4e.6f.74.50.72.6f.76.69.73.69.6f.6e.65.64 </w:t>
      </w:r>
      <w:r>
        <w:t>; "TeleserviceNotProvisioned"</w:t>
      </w:r>
    </w:p>
    <w:p w14:paraId="118ADDA8" w14:textId="77777777" w:rsidR="00F71396" w:rsidRDefault="00F71396" w:rsidP="00387402"/>
    <w:p w14:paraId="17662B02" w14:textId="77777777" w:rsidR="00B371A6" w:rsidRDefault="00B371A6" w:rsidP="00B371A6">
      <w:r>
        <w:rPr>
          <w:lang w:val="en-US"/>
        </w:rPr>
        <w:t>&lt;anyExt&gt; element contains optional elements defined by future version of this document</w:t>
      </w:r>
      <w:r>
        <w:t>.</w:t>
      </w:r>
    </w:p>
    <w:p w14:paraId="458CAF50" w14:textId="77777777" w:rsidR="00B371A6" w:rsidRDefault="00B371A6" w:rsidP="00B371A6">
      <w:pPr>
        <w:rPr>
          <w:lang w:val="en-US"/>
        </w:rPr>
      </w:pPr>
      <w:r>
        <w:rPr>
          <w:lang w:val="en-US"/>
        </w:rPr>
        <w:t>An entity receiving the XML body ignores any unknown XML element and any unknown XML attribute.</w:t>
      </w:r>
    </w:p>
    <w:p w14:paraId="412E63C2" w14:textId="77777777" w:rsidR="00B371A6" w:rsidRPr="00B9036C" w:rsidRDefault="00B371A6" w:rsidP="00B371A6">
      <w:pPr>
        <w:rPr>
          <w:lang w:val="en-US"/>
        </w:rPr>
      </w:pPr>
    </w:p>
    <w:p w14:paraId="2BB5DF32" w14:textId="77777777" w:rsidR="00B371A6" w:rsidRDefault="00B371A6" w:rsidP="00D7671F">
      <w:pPr>
        <w:pStyle w:val="Rubrik2"/>
        <w:rPr>
          <w:lang w:val="en-US"/>
        </w:rPr>
      </w:pPr>
      <w:bookmarkStart w:id="215" w:name="_Toc533146256"/>
      <w:bookmarkStart w:id="216" w:name="_Toc123578174"/>
      <w:r>
        <w:rPr>
          <w:lang w:val="en-US"/>
        </w:rPr>
        <w:t>C.1.4</w:t>
      </w:r>
      <w:r w:rsidRPr="00B9036C">
        <w:rPr>
          <w:lang w:val="en-US"/>
        </w:rPr>
        <w:tab/>
        <w:t>XML schema</w:t>
      </w:r>
      <w:bookmarkEnd w:id="215"/>
      <w:bookmarkEnd w:id="216"/>
    </w:p>
    <w:p w14:paraId="7B405335" w14:textId="77777777" w:rsidR="00B371A6" w:rsidRPr="00F41051" w:rsidRDefault="00B371A6" w:rsidP="00B371A6">
      <w:r w:rsidRPr="00F41051">
        <w:t xml:space="preserve">Implementations in compliance with the present document shall implement the XML schema </w:t>
      </w:r>
      <w:r>
        <w:t>defined below</w:t>
      </w:r>
      <w:r w:rsidRPr="00F41051">
        <w:t>.</w:t>
      </w:r>
    </w:p>
    <w:p w14:paraId="6DC5147C" w14:textId="77777777" w:rsidR="00B371A6" w:rsidRPr="00B9036C" w:rsidRDefault="00B371A6" w:rsidP="00B371A6">
      <w:pPr>
        <w:pStyle w:val="PL"/>
        <w:rPr>
          <w:lang w:val="de-DE"/>
        </w:rPr>
      </w:pPr>
      <w:r w:rsidRPr="00B9036C">
        <w:rPr>
          <w:lang w:val="de-DE"/>
        </w:rPr>
        <w:t>&lt;?xml version="1.0" encoding="UTF-8"?&gt;</w:t>
      </w:r>
    </w:p>
    <w:p w14:paraId="3CAFB92E" w14:textId="77777777" w:rsidR="00B371A6" w:rsidRPr="00B9036C" w:rsidRDefault="00B371A6" w:rsidP="00B371A6">
      <w:pPr>
        <w:pStyle w:val="PL"/>
        <w:rPr>
          <w:lang w:val="de-DE"/>
        </w:rPr>
      </w:pPr>
      <w:r w:rsidRPr="00B9036C">
        <w:rPr>
          <w:lang w:val="de-DE"/>
        </w:rPr>
        <w:t>&lt;xs:schema xmlns:xs="http://www.w3.org/2001/XMLSchema"</w:t>
      </w:r>
    </w:p>
    <w:p w14:paraId="3C5FF559" w14:textId="77777777" w:rsidR="00B371A6" w:rsidRPr="0080793C" w:rsidRDefault="00B371A6" w:rsidP="00B371A6">
      <w:pPr>
        <w:pStyle w:val="PL"/>
      </w:pPr>
      <w:r w:rsidRPr="00B9036C">
        <w:rPr>
          <w:lang w:val="de-DE"/>
        </w:rPr>
        <w:t xml:space="preserve">           </w:t>
      </w:r>
      <w:r w:rsidRPr="0080793C">
        <w:t>elementFormDefault="qualified"</w:t>
      </w:r>
    </w:p>
    <w:p w14:paraId="485436CA" w14:textId="77777777" w:rsidR="00B371A6" w:rsidRPr="0080793C" w:rsidRDefault="00B371A6" w:rsidP="00B371A6">
      <w:pPr>
        <w:pStyle w:val="PL"/>
      </w:pPr>
      <w:r w:rsidRPr="0080793C">
        <w:t xml:space="preserve">           attributeFormDefault="unqualified"&gt;</w:t>
      </w:r>
    </w:p>
    <w:p w14:paraId="61C6CCF4" w14:textId="77777777" w:rsidR="00B371A6" w:rsidRPr="0080793C" w:rsidRDefault="00B371A6" w:rsidP="00B371A6">
      <w:pPr>
        <w:pStyle w:val="PL"/>
      </w:pPr>
      <w:r w:rsidRPr="0080793C">
        <w:t xml:space="preserve">        &lt;xs:annotation&gt;</w:t>
      </w:r>
    </w:p>
    <w:p w14:paraId="22B1AA39" w14:textId="77777777" w:rsidR="00B371A6" w:rsidRPr="0080793C" w:rsidRDefault="00B371A6" w:rsidP="00B371A6">
      <w:pPr>
        <w:pStyle w:val="PL"/>
      </w:pPr>
      <w:r w:rsidRPr="0080793C">
        <w:t xml:space="preserve">            &lt;xs:documentation&gt;</w:t>
      </w:r>
    </w:p>
    <w:p w14:paraId="14DC10AC" w14:textId="77777777" w:rsidR="00B371A6" w:rsidRPr="0080793C" w:rsidRDefault="00B371A6" w:rsidP="00B371A6">
      <w:pPr>
        <w:pStyle w:val="PL"/>
      </w:pPr>
      <w:r w:rsidRPr="0080793C">
        <w:t xml:space="preserve">                </w:t>
      </w:r>
      <w:r>
        <w:t xml:space="preserve">Info for </w:t>
      </w:r>
      <w:r w:rsidRPr="0080793C">
        <w:t>MSISDN less short messsage</w:t>
      </w:r>
      <w:r>
        <w:t xml:space="preserve"> service</w:t>
      </w:r>
      <w:bookmarkStart w:id="217" w:name="_GoBack"/>
      <w:bookmarkEnd w:id="217"/>
    </w:p>
    <w:p w14:paraId="5978404B" w14:textId="77777777" w:rsidR="00B371A6" w:rsidRPr="0080793C" w:rsidRDefault="00B371A6" w:rsidP="00B371A6">
      <w:pPr>
        <w:pStyle w:val="PL"/>
      </w:pPr>
      <w:r w:rsidRPr="0080793C">
        <w:t xml:space="preserve">            &lt;/xs:documentation&gt;</w:t>
      </w:r>
    </w:p>
    <w:p w14:paraId="754764B8" w14:textId="77777777" w:rsidR="00B371A6" w:rsidRPr="0080793C" w:rsidRDefault="00B371A6" w:rsidP="00B371A6">
      <w:pPr>
        <w:pStyle w:val="PL"/>
      </w:pPr>
      <w:r w:rsidRPr="0080793C">
        <w:t xml:space="preserve">        &lt;/xs:annotation&gt;</w:t>
      </w:r>
    </w:p>
    <w:p w14:paraId="4EEFE120" w14:textId="77777777" w:rsidR="00B371A6" w:rsidRDefault="00B371A6" w:rsidP="00B371A6">
      <w:pPr>
        <w:pStyle w:val="PL"/>
      </w:pPr>
      <w:r>
        <w:t xml:space="preserve">  </w:t>
      </w:r>
    </w:p>
    <w:p w14:paraId="639C733F" w14:textId="77777777" w:rsidR="00B371A6" w:rsidRDefault="00B371A6" w:rsidP="00B371A6">
      <w:pPr>
        <w:pStyle w:val="PL"/>
      </w:pPr>
      <w:r>
        <w:t xml:space="preserve">  &lt;xs:element name="short-message-info" type="Tshort-message-info"/&gt;</w:t>
      </w:r>
    </w:p>
    <w:p w14:paraId="03FE23F0" w14:textId="77777777" w:rsidR="00B371A6" w:rsidRDefault="00B371A6" w:rsidP="00B371A6">
      <w:pPr>
        <w:pStyle w:val="PL"/>
      </w:pPr>
    </w:p>
    <w:p w14:paraId="47B55ED1" w14:textId="77777777" w:rsidR="00B371A6" w:rsidRDefault="00B371A6" w:rsidP="00B371A6">
      <w:pPr>
        <w:pStyle w:val="PL"/>
      </w:pPr>
      <w:r>
        <w:t xml:space="preserve">  &lt;xs:complexType name="Tshort-message-info"&gt;</w:t>
      </w:r>
    </w:p>
    <w:p w14:paraId="14034D59" w14:textId="77777777" w:rsidR="00B371A6" w:rsidRDefault="00B371A6" w:rsidP="00B371A6">
      <w:pPr>
        <w:pStyle w:val="PL"/>
      </w:pPr>
      <w:r>
        <w:t xml:space="preserve">    &lt;xs:sequence&gt;</w:t>
      </w:r>
    </w:p>
    <w:p w14:paraId="5DBB0581" w14:textId="77777777" w:rsidR="00B371A6" w:rsidRPr="004839ED" w:rsidRDefault="00B371A6" w:rsidP="00B371A6">
      <w:pPr>
        <w:pStyle w:val="PL"/>
      </w:pPr>
      <w:r w:rsidRPr="004839ED">
        <w:t xml:space="preserve">      &lt;xs:element name="</w:t>
      </w:r>
      <w:r>
        <w:t>To</w:t>
      </w:r>
      <w:r w:rsidRPr="004839ED">
        <w:t>" type="xs:anyURI" minOccurs="</w:t>
      </w:r>
      <w:r>
        <w:t>0</w:t>
      </w:r>
      <w:r w:rsidRPr="004839ED">
        <w:t>" maxOccurs="</w:t>
      </w:r>
      <w:r>
        <w:t>1</w:t>
      </w:r>
      <w:r w:rsidRPr="004839ED">
        <w:t>"/&gt;</w:t>
      </w:r>
    </w:p>
    <w:p w14:paraId="6ACF0C37" w14:textId="77777777" w:rsidR="00F71396" w:rsidRDefault="00B371A6" w:rsidP="00F71396">
      <w:pPr>
        <w:pStyle w:val="PL"/>
      </w:pPr>
      <w:r w:rsidRPr="004839ED">
        <w:t xml:space="preserve">      &lt;xs:element name="</w:t>
      </w:r>
      <w:r>
        <w:t>From</w:t>
      </w:r>
      <w:r w:rsidRPr="004839ED">
        <w:t>" type="xs:anyURI" minOccurs="</w:t>
      </w:r>
      <w:r>
        <w:t>0</w:t>
      </w:r>
      <w:r w:rsidRPr="004839ED">
        <w:t>" maxOccurs="</w:t>
      </w:r>
      <w:r>
        <w:t>1</w:t>
      </w:r>
      <w:r w:rsidRPr="004839ED">
        <w:t>"/&gt;</w:t>
      </w:r>
    </w:p>
    <w:p w14:paraId="24147878" w14:textId="77777777" w:rsidR="00F71396" w:rsidRDefault="00F71396" w:rsidP="00F71396">
      <w:pPr>
        <w:pStyle w:val="PL"/>
      </w:pPr>
      <w:r>
        <w:t xml:space="preserve">    </w:t>
      </w:r>
      <w:r w:rsidRPr="00834EA2">
        <w:t xml:space="preserve">  &lt;xs:element name="Correlation-</w:t>
      </w:r>
      <w:r>
        <w:t>ID</w:t>
      </w:r>
      <w:r w:rsidRPr="00834EA2">
        <w:t>" type="Tcorrelation-id" minOccurs="0" maxOccurs="1"/&gt;</w:t>
      </w:r>
    </w:p>
    <w:p w14:paraId="405E4905" w14:textId="77777777" w:rsidR="00B371A6" w:rsidRDefault="00F71396" w:rsidP="00F71396">
      <w:pPr>
        <w:pStyle w:val="PL"/>
      </w:pPr>
      <w:r>
        <w:t xml:space="preserve">    </w:t>
      </w:r>
      <w:r w:rsidRPr="002E286E">
        <w:t xml:space="preserve">  &lt;xs:element name="</w:t>
      </w:r>
      <w:r>
        <w:t>Delivery-Outcome</w:t>
      </w:r>
      <w:r w:rsidRPr="002E286E">
        <w:t>" type="</w:t>
      </w:r>
      <w:r w:rsidR="00387402">
        <w:t>xs:string</w:t>
      </w:r>
      <w:r w:rsidRPr="002E286E">
        <w:t>" minOccurs="0" maxOccurs="1"/&gt;</w:t>
      </w:r>
    </w:p>
    <w:p w14:paraId="7C240BD8" w14:textId="77777777" w:rsidR="00B371A6" w:rsidRPr="00816AAA" w:rsidRDefault="00B371A6" w:rsidP="00B371A6">
      <w:pPr>
        <w:pStyle w:val="PL"/>
        <w:rPr>
          <w:noProof w:val="0"/>
          <w:lang w:val="en-US"/>
        </w:rPr>
      </w:pPr>
      <w:r w:rsidRPr="00816AAA">
        <w:rPr>
          <w:noProof w:val="0"/>
          <w:lang w:val="en-US"/>
        </w:rPr>
        <w:t xml:space="preserve">      &lt;xs:element name="anyExt" type="anyExtType" minOccurs="0" /&gt;</w:t>
      </w:r>
    </w:p>
    <w:p w14:paraId="0DE7652B" w14:textId="77777777" w:rsidR="00B371A6" w:rsidRDefault="00B371A6" w:rsidP="00B371A6">
      <w:pPr>
        <w:pStyle w:val="PL"/>
      </w:pPr>
      <w:r>
        <w:t xml:space="preserve">      &lt;xs:any namespace="##other" processContents="lax" minOccurs="0" maxOccurs="unbounded"/&gt;</w:t>
      </w:r>
    </w:p>
    <w:p w14:paraId="0120D44D" w14:textId="77777777" w:rsidR="00B371A6" w:rsidRDefault="00B371A6" w:rsidP="00B371A6">
      <w:pPr>
        <w:pStyle w:val="PL"/>
      </w:pPr>
      <w:r>
        <w:t xml:space="preserve">    &lt;/xs:sequence&gt;</w:t>
      </w:r>
    </w:p>
    <w:p w14:paraId="637D51DB" w14:textId="77777777" w:rsidR="00B371A6" w:rsidRDefault="00B371A6" w:rsidP="00B371A6">
      <w:pPr>
        <w:pStyle w:val="PL"/>
      </w:pPr>
      <w:r>
        <w:t xml:space="preserve">    &lt;xs:anyAttribute namespace="##any" processContents="lax"/&gt;</w:t>
      </w:r>
    </w:p>
    <w:p w14:paraId="59BA2E20" w14:textId="77777777" w:rsidR="00B371A6" w:rsidRDefault="00B371A6" w:rsidP="00B371A6">
      <w:pPr>
        <w:pStyle w:val="PL"/>
      </w:pPr>
      <w:r>
        <w:t xml:space="preserve">  &lt;/xs:complexType&gt;</w:t>
      </w:r>
    </w:p>
    <w:p w14:paraId="568878AF" w14:textId="77777777" w:rsidR="00F71396" w:rsidRDefault="00F71396" w:rsidP="00F71396">
      <w:pPr>
        <w:pStyle w:val="PL"/>
      </w:pPr>
    </w:p>
    <w:p w14:paraId="4C8AC377" w14:textId="77777777" w:rsidR="00F71396" w:rsidRDefault="00F71396" w:rsidP="00F71396">
      <w:pPr>
        <w:pStyle w:val="PL"/>
      </w:pPr>
      <w:r>
        <w:t xml:space="preserve">  &lt;xs:complexType name="Tcorrelation-id"&gt;</w:t>
      </w:r>
    </w:p>
    <w:p w14:paraId="027989AC" w14:textId="77777777" w:rsidR="00F71396" w:rsidRDefault="00F71396" w:rsidP="00F71396">
      <w:pPr>
        <w:pStyle w:val="PL"/>
      </w:pPr>
      <w:r>
        <w:t xml:space="preserve">    &lt;xs:sequence&gt;</w:t>
      </w:r>
    </w:p>
    <w:p w14:paraId="0BA32C02" w14:textId="77777777" w:rsidR="00F71396" w:rsidRDefault="00F71396" w:rsidP="00F71396">
      <w:pPr>
        <w:pStyle w:val="PL"/>
      </w:pPr>
      <w:r>
        <w:t xml:space="preserve">      &lt;xs:element name="Sender" type="xs:anyURI" minOccurs="1" maxOccurs="1"/&gt;</w:t>
      </w:r>
    </w:p>
    <w:p w14:paraId="0DDBF5C4" w14:textId="77777777" w:rsidR="00F71396" w:rsidRDefault="00F71396" w:rsidP="00F71396">
      <w:pPr>
        <w:pStyle w:val="PL"/>
      </w:pPr>
      <w:r>
        <w:t xml:space="preserve">      &lt;xs:element name="Receiver" type="xs:anyURI" minOccurs="1" maxOccurs="1"/&gt;</w:t>
      </w:r>
    </w:p>
    <w:p w14:paraId="4A700AAE" w14:textId="77777777" w:rsidR="00F71396" w:rsidRDefault="00F71396" w:rsidP="00F71396">
      <w:pPr>
        <w:pStyle w:val="PL"/>
      </w:pPr>
      <w:r>
        <w:t xml:space="preserve">      &lt;xs:element name="HLR-ID" type="xs:string" minOccurs="1" maxOccurs="1"/&gt;</w:t>
      </w:r>
    </w:p>
    <w:p w14:paraId="47567F6D" w14:textId="77777777" w:rsidR="00F71396" w:rsidRDefault="00F71396" w:rsidP="00F71396">
      <w:pPr>
        <w:pStyle w:val="PL"/>
      </w:pPr>
      <w:r>
        <w:t xml:space="preserve">      &lt;xs:element name="anyExt" type="anyExtType" minOccurs="0" /&gt;</w:t>
      </w:r>
    </w:p>
    <w:p w14:paraId="5C636265" w14:textId="77777777" w:rsidR="00F71396" w:rsidRDefault="00F71396" w:rsidP="00F71396">
      <w:pPr>
        <w:pStyle w:val="PL"/>
      </w:pPr>
      <w:r>
        <w:t xml:space="preserve">      &lt;xs:any namespace="##other" processContents="lax" minOccurs="0" maxOccurs="unbounded"/&gt;</w:t>
      </w:r>
    </w:p>
    <w:p w14:paraId="6BC2A8D0" w14:textId="77777777" w:rsidR="00F71396" w:rsidRDefault="00F71396" w:rsidP="00F71396">
      <w:pPr>
        <w:pStyle w:val="PL"/>
      </w:pPr>
      <w:r>
        <w:t xml:space="preserve">    &lt;/xs:sequence&gt;</w:t>
      </w:r>
    </w:p>
    <w:p w14:paraId="25D31186" w14:textId="77777777" w:rsidR="00F71396" w:rsidRDefault="00F71396" w:rsidP="00F71396">
      <w:pPr>
        <w:pStyle w:val="PL"/>
      </w:pPr>
      <w:r>
        <w:t xml:space="preserve">    &lt;xs:anyAttribute namespace="##any" processContents="lax"/&gt;</w:t>
      </w:r>
    </w:p>
    <w:p w14:paraId="2D541321" w14:textId="77777777" w:rsidR="00F71396" w:rsidRDefault="00F71396" w:rsidP="00F71396">
      <w:pPr>
        <w:pStyle w:val="PL"/>
      </w:pPr>
      <w:r>
        <w:t xml:space="preserve">  &lt;/xs:complexType&gt;</w:t>
      </w:r>
    </w:p>
    <w:p w14:paraId="0D6E9D7A" w14:textId="77777777" w:rsidR="00B371A6" w:rsidRDefault="00B371A6" w:rsidP="00B371A6">
      <w:pPr>
        <w:pStyle w:val="PL"/>
      </w:pPr>
    </w:p>
    <w:p w14:paraId="679C058B" w14:textId="77777777" w:rsidR="00B371A6" w:rsidRDefault="00B371A6" w:rsidP="00B371A6">
      <w:pPr>
        <w:pStyle w:val="PL"/>
        <w:rPr>
          <w:noProof w:val="0"/>
        </w:rPr>
      </w:pPr>
      <w:r>
        <w:rPr>
          <w:noProof w:val="0"/>
        </w:rPr>
        <w:t xml:space="preserve">  &lt;xs:complexType name="anyExtType"&gt;</w:t>
      </w:r>
    </w:p>
    <w:p w14:paraId="678D967C" w14:textId="77777777" w:rsidR="00B371A6" w:rsidRDefault="00B371A6" w:rsidP="00B371A6">
      <w:pPr>
        <w:pStyle w:val="PL"/>
        <w:rPr>
          <w:noProof w:val="0"/>
        </w:rPr>
      </w:pPr>
      <w:r>
        <w:rPr>
          <w:noProof w:val="0"/>
        </w:rPr>
        <w:t xml:space="preserve">    &lt;xs:sequence&gt;</w:t>
      </w:r>
    </w:p>
    <w:p w14:paraId="3DD30FF4" w14:textId="77777777" w:rsidR="00B371A6" w:rsidRDefault="00B371A6" w:rsidP="00B371A6">
      <w:pPr>
        <w:pStyle w:val="PL"/>
        <w:rPr>
          <w:noProof w:val="0"/>
        </w:rPr>
      </w:pPr>
      <w:r>
        <w:rPr>
          <w:noProof w:val="0"/>
        </w:rPr>
        <w:t xml:space="preserve">      &lt;xs:any namespace="##any" processContents="lax" minOccurs="0" maxOccurs="unbounded"/&gt;</w:t>
      </w:r>
    </w:p>
    <w:p w14:paraId="6517D59C" w14:textId="77777777" w:rsidR="00B371A6" w:rsidRDefault="00B371A6" w:rsidP="00B371A6">
      <w:pPr>
        <w:pStyle w:val="PL"/>
        <w:rPr>
          <w:noProof w:val="0"/>
        </w:rPr>
      </w:pPr>
      <w:r>
        <w:rPr>
          <w:noProof w:val="0"/>
        </w:rPr>
        <w:t xml:space="preserve">    &lt;/xs:sequence&gt;</w:t>
      </w:r>
    </w:p>
    <w:p w14:paraId="5E6AB6EF" w14:textId="77777777" w:rsidR="00B371A6" w:rsidRDefault="00B371A6" w:rsidP="00B371A6">
      <w:pPr>
        <w:pStyle w:val="PL"/>
        <w:rPr>
          <w:noProof w:val="0"/>
        </w:rPr>
      </w:pPr>
      <w:r>
        <w:rPr>
          <w:noProof w:val="0"/>
        </w:rPr>
        <w:t xml:space="preserve">  &lt;/xs:complexType&gt;</w:t>
      </w:r>
    </w:p>
    <w:p w14:paraId="3EF8D2EE" w14:textId="77777777" w:rsidR="00B371A6" w:rsidRDefault="00B371A6" w:rsidP="00B371A6">
      <w:pPr>
        <w:pStyle w:val="PL"/>
      </w:pPr>
    </w:p>
    <w:p w14:paraId="6AC0C1B6" w14:textId="77777777" w:rsidR="00B371A6" w:rsidRDefault="00B371A6" w:rsidP="00B371A6">
      <w:pPr>
        <w:pStyle w:val="PL"/>
      </w:pPr>
      <w:r>
        <w:t>&lt;/xs:schema&gt;</w:t>
      </w:r>
    </w:p>
    <w:p w14:paraId="7FD4475E" w14:textId="77777777" w:rsidR="00B371A6" w:rsidRDefault="00B371A6" w:rsidP="00D7671F">
      <w:pPr>
        <w:pStyle w:val="Rubrik2"/>
        <w:rPr>
          <w:lang w:val="en-US"/>
        </w:rPr>
      </w:pPr>
      <w:bookmarkStart w:id="218" w:name="_Toc533146257"/>
      <w:bookmarkStart w:id="219" w:name="_Toc123578175"/>
      <w:r>
        <w:rPr>
          <w:lang w:val="en-US"/>
        </w:rPr>
        <w:t>C.1.5</w:t>
      </w:r>
      <w:r>
        <w:rPr>
          <w:lang w:val="en-US"/>
        </w:rPr>
        <w:tab/>
        <w:t>IANA registration</w:t>
      </w:r>
      <w:bookmarkEnd w:id="218"/>
      <w:bookmarkEnd w:id="219"/>
    </w:p>
    <w:p w14:paraId="0DC2E2B4" w14:textId="77777777" w:rsidR="00B371A6" w:rsidRDefault="00B371A6" w:rsidP="00B371A6">
      <w:pPr>
        <w:pStyle w:val="NO"/>
        <w:rPr>
          <w:rFonts w:eastAsia="PMingLiU"/>
        </w:rPr>
      </w:pPr>
      <w:r>
        <w:rPr>
          <w:rFonts w:eastAsia="PMingLiU"/>
        </w:rPr>
        <w:t>NOTE:</w:t>
      </w:r>
      <w:r>
        <w:rPr>
          <w:rFonts w:eastAsia="PMingLiU"/>
        </w:rPr>
        <w:tab/>
        <w:t>RFC 4288 [</w:t>
      </w:r>
      <w:r w:rsidR="00082883">
        <w:rPr>
          <w:rFonts w:eastAsia="PMingLiU"/>
        </w:rPr>
        <w:t>26</w:t>
      </w:r>
      <w:r>
        <w:rPr>
          <w:rFonts w:eastAsia="PMingLiU"/>
        </w:rPr>
        <w:t xml:space="preserve">], </w:t>
      </w:r>
      <w:r w:rsidR="008B4789">
        <w:rPr>
          <w:rFonts w:eastAsia="PMingLiU"/>
        </w:rPr>
        <w:t>clause</w:t>
      </w:r>
      <w:r>
        <w:rPr>
          <w:rFonts w:eastAsia="PMingLiU"/>
        </w:rPr>
        <w:t xml:space="preserve"> 9, states the process that applies in case of changes to the registry of media types. Any </w:t>
      </w:r>
      <w:r w:rsidRPr="009A2B07">
        <w:rPr>
          <w:rFonts w:eastAsia="PMingLiU"/>
        </w:rPr>
        <w:t xml:space="preserve">changes to the format or to </w:t>
      </w:r>
      <w:r w:rsidR="008B4789">
        <w:rPr>
          <w:rFonts w:eastAsia="PMingLiU"/>
        </w:rPr>
        <w:t>clause</w:t>
      </w:r>
      <w:r>
        <w:rPr>
          <w:rFonts w:eastAsia="PMingLiU"/>
        </w:rPr>
        <w:t> 5.1.3.5 after the registration with IANA</w:t>
      </w:r>
      <w:r w:rsidRPr="009A2B07">
        <w:rPr>
          <w:rFonts w:eastAsia="PMingLiU"/>
        </w:rPr>
        <w:t xml:space="preserve"> would invoke this procedure.</w:t>
      </w:r>
    </w:p>
    <w:p w14:paraId="087FC91E" w14:textId="77777777" w:rsidR="00B371A6" w:rsidRDefault="00B371A6" w:rsidP="00D7671F">
      <w:pPr>
        <w:pStyle w:val="Rubrik5"/>
        <w:rPr>
          <w:noProof/>
          <w:lang w:val="en-US"/>
        </w:rPr>
      </w:pPr>
      <w:bookmarkStart w:id="220" w:name="_Toc533146258"/>
      <w:bookmarkStart w:id="221" w:name="_Toc123578176"/>
      <w:r>
        <w:rPr>
          <w:noProof/>
          <w:lang w:val="en-US" w:eastAsia="zh-CN"/>
        </w:rPr>
        <w:t>C.1</w:t>
      </w:r>
      <w:r>
        <w:rPr>
          <w:rFonts w:hint="eastAsia"/>
          <w:noProof/>
          <w:lang w:val="en-US" w:eastAsia="zh-CN"/>
        </w:rPr>
        <w:t>.</w:t>
      </w:r>
      <w:r>
        <w:rPr>
          <w:noProof/>
          <w:lang w:val="en-US"/>
        </w:rPr>
        <w:t>5.1</w:t>
      </w:r>
      <w:r>
        <w:rPr>
          <w:noProof/>
          <w:lang w:val="en-US"/>
        </w:rPr>
        <w:tab/>
        <w:t>Name</w:t>
      </w:r>
      <w:bookmarkEnd w:id="220"/>
      <w:bookmarkEnd w:id="221"/>
    </w:p>
    <w:p w14:paraId="29534071" w14:textId="77777777" w:rsidR="00B371A6" w:rsidRPr="00D42E79" w:rsidRDefault="00B371A6" w:rsidP="00B371A6">
      <w:pPr>
        <w:pStyle w:val="EditorsNote"/>
        <w:rPr>
          <w:lang w:val="en-US"/>
        </w:rPr>
      </w:pPr>
    </w:p>
    <w:p w14:paraId="79DBFFE5" w14:textId="77777777" w:rsidR="00B371A6" w:rsidRDefault="00B371A6" w:rsidP="00D7671F">
      <w:pPr>
        <w:pStyle w:val="Rubrik5"/>
        <w:rPr>
          <w:noProof/>
          <w:lang w:val="en-US"/>
        </w:rPr>
      </w:pPr>
      <w:bookmarkStart w:id="222" w:name="_Toc533146259"/>
      <w:bookmarkStart w:id="223" w:name="_Toc123578177"/>
      <w:r>
        <w:rPr>
          <w:noProof/>
          <w:lang w:val="en-US" w:eastAsia="zh-CN"/>
        </w:rPr>
        <w:lastRenderedPageBreak/>
        <w:t>C.1.5</w:t>
      </w:r>
      <w:r>
        <w:rPr>
          <w:noProof/>
          <w:lang w:val="en-US"/>
        </w:rPr>
        <w:t>.2</w:t>
      </w:r>
      <w:r>
        <w:rPr>
          <w:noProof/>
          <w:lang w:val="en-US"/>
        </w:rPr>
        <w:tab/>
        <w:t>Email</w:t>
      </w:r>
      <w:bookmarkEnd w:id="222"/>
      <w:bookmarkEnd w:id="223"/>
    </w:p>
    <w:p w14:paraId="07F4F406" w14:textId="77777777" w:rsidR="00B371A6" w:rsidRDefault="00B371A6" w:rsidP="00D7671F">
      <w:pPr>
        <w:pStyle w:val="Rubrik5"/>
        <w:rPr>
          <w:noProof/>
          <w:lang w:val="en-US"/>
        </w:rPr>
      </w:pPr>
      <w:bookmarkStart w:id="224" w:name="_Toc533146260"/>
      <w:bookmarkStart w:id="225" w:name="_Toc123578178"/>
      <w:r>
        <w:rPr>
          <w:noProof/>
          <w:lang w:val="en-US" w:eastAsia="zh-CN"/>
        </w:rPr>
        <w:t>C.1</w:t>
      </w:r>
      <w:r>
        <w:rPr>
          <w:rFonts w:hint="eastAsia"/>
          <w:noProof/>
          <w:lang w:val="en-US" w:eastAsia="zh-CN"/>
        </w:rPr>
        <w:t>.</w:t>
      </w:r>
      <w:r>
        <w:rPr>
          <w:noProof/>
          <w:lang w:val="en-US"/>
        </w:rPr>
        <w:t>5.3</w:t>
      </w:r>
      <w:r>
        <w:rPr>
          <w:noProof/>
          <w:lang w:val="en-US"/>
        </w:rPr>
        <w:tab/>
        <w:t>MIME media type name</w:t>
      </w:r>
      <w:bookmarkEnd w:id="224"/>
      <w:bookmarkEnd w:id="225"/>
    </w:p>
    <w:p w14:paraId="5B423929" w14:textId="77777777" w:rsidR="00B371A6" w:rsidRPr="00D42E79" w:rsidRDefault="00B371A6" w:rsidP="00B371A6">
      <w:pPr>
        <w:rPr>
          <w:lang w:val="en-US"/>
        </w:rPr>
      </w:pPr>
      <w:r>
        <w:rPr>
          <w:lang w:val="en-US"/>
        </w:rPr>
        <w:t>Application</w:t>
      </w:r>
    </w:p>
    <w:p w14:paraId="1697AF77" w14:textId="77777777" w:rsidR="00B371A6" w:rsidRDefault="00B371A6" w:rsidP="00D7671F">
      <w:pPr>
        <w:pStyle w:val="Rubrik5"/>
        <w:rPr>
          <w:noProof/>
          <w:lang w:val="en-US"/>
        </w:rPr>
      </w:pPr>
      <w:bookmarkStart w:id="226" w:name="_Toc533146261"/>
      <w:bookmarkStart w:id="227" w:name="_Toc123578179"/>
      <w:r>
        <w:rPr>
          <w:noProof/>
          <w:lang w:val="en-US" w:eastAsia="zh-CN"/>
        </w:rPr>
        <w:t>C.1.5</w:t>
      </w:r>
      <w:r>
        <w:rPr>
          <w:rFonts w:hint="eastAsia"/>
          <w:noProof/>
          <w:lang w:val="en-US" w:eastAsia="zh-CN"/>
        </w:rPr>
        <w:t>.</w:t>
      </w:r>
      <w:r>
        <w:rPr>
          <w:noProof/>
          <w:lang w:val="en-US"/>
        </w:rPr>
        <w:t>4</w:t>
      </w:r>
      <w:r>
        <w:rPr>
          <w:noProof/>
          <w:lang w:val="en-US"/>
        </w:rPr>
        <w:tab/>
        <w:t>MIME subtype name</w:t>
      </w:r>
      <w:bookmarkEnd w:id="226"/>
      <w:bookmarkEnd w:id="227"/>
    </w:p>
    <w:p w14:paraId="54332C57" w14:textId="77777777" w:rsidR="00B371A6" w:rsidRPr="00D42E79" w:rsidRDefault="00B371A6" w:rsidP="00B371A6">
      <w:pPr>
        <w:rPr>
          <w:lang w:val="en-US"/>
        </w:rPr>
      </w:pPr>
      <w:r>
        <w:rPr>
          <w:lang w:val="en-US"/>
        </w:rPr>
        <w:t>Vendor Tree – vnd.3gpp.sms+xml</w:t>
      </w:r>
    </w:p>
    <w:p w14:paraId="4A38E3B7" w14:textId="77777777" w:rsidR="00B371A6" w:rsidRPr="002849EC" w:rsidRDefault="00B371A6" w:rsidP="00D7671F">
      <w:pPr>
        <w:pStyle w:val="Rubrik5"/>
      </w:pPr>
      <w:bookmarkStart w:id="228" w:name="_Toc533146262"/>
      <w:bookmarkStart w:id="229" w:name="_Toc123578180"/>
      <w:r>
        <w:rPr>
          <w:noProof/>
          <w:lang w:val="en-US" w:eastAsia="zh-CN"/>
        </w:rPr>
        <w:t>C.1.5</w:t>
      </w:r>
      <w:r>
        <w:rPr>
          <w:rFonts w:hint="eastAsia"/>
          <w:noProof/>
          <w:lang w:val="en-US" w:eastAsia="zh-CN"/>
        </w:rPr>
        <w:t>.</w:t>
      </w:r>
      <w:r>
        <w:t>5</w:t>
      </w:r>
      <w:r w:rsidRPr="002849EC">
        <w:tab/>
        <w:t>Required parameters</w:t>
      </w:r>
      <w:bookmarkEnd w:id="228"/>
      <w:bookmarkEnd w:id="229"/>
    </w:p>
    <w:p w14:paraId="0384C2B8" w14:textId="77777777" w:rsidR="00B371A6" w:rsidRPr="00D42E79" w:rsidRDefault="00B371A6" w:rsidP="00B371A6">
      <w:pPr>
        <w:rPr>
          <w:lang w:val="en-US"/>
        </w:rPr>
      </w:pPr>
      <w:r>
        <w:rPr>
          <w:lang w:val="en-US"/>
        </w:rPr>
        <w:t>None</w:t>
      </w:r>
    </w:p>
    <w:p w14:paraId="172EBB27" w14:textId="77777777" w:rsidR="00B371A6" w:rsidRDefault="00B371A6" w:rsidP="00D7671F">
      <w:pPr>
        <w:pStyle w:val="Rubrik5"/>
        <w:rPr>
          <w:noProof/>
          <w:lang w:val="en-US"/>
        </w:rPr>
      </w:pPr>
      <w:bookmarkStart w:id="230" w:name="_Toc533146263"/>
      <w:bookmarkStart w:id="231" w:name="_Toc123578181"/>
      <w:r>
        <w:rPr>
          <w:noProof/>
          <w:lang w:val="en-US" w:eastAsia="zh-CN"/>
        </w:rPr>
        <w:t>C.1</w:t>
      </w:r>
      <w:r>
        <w:rPr>
          <w:rFonts w:hint="eastAsia"/>
          <w:noProof/>
          <w:lang w:val="en-US" w:eastAsia="zh-CN"/>
        </w:rPr>
        <w:t>.</w:t>
      </w:r>
      <w:r>
        <w:rPr>
          <w:noProof/>
          <w:lang w:val="en-US"/>
        </w:rPr>
        <w:t>5.6</w:t>
      </w:r>
      <w:r>
        <w:rPr>
          <w:noProof/>
          <w:lang w:val="en-US"/>
        </w:rPr>
        <w:tab/>
        <w:t>Optional parameters</w:t>
      </w:r>
      <w:bookmarkEnd w:id="230"/>
      <w:bookmarkEnd w:id="231"/>
    </w:p>
    <w:p w14:paraId="76CE8462" w14:textId="77777777" w:rsidR="00B371A6" w:rsidRPr="00D42E79" w:rsidRDefault="00B371A6" w:rsidP="00B371A6">
      <w:pPr>
        <w:rPr>
          <w:lang w:val="en-US"/>
        </w:rPr>
      </w:pPr>
      <w:r>
        <w:rPr>
          <w:lang w:val="en-US"/>
        </w:rPr>
        <w:t>None</w:t>
      </w:r>
    </w:p>
    <w:p w14:paraId="6BB98CCC" w14:textId="77777777" w:rsidR="00B371A6" w:rsidRDefault="00B371A6" w:rsidP="00D7671F">
      <w:pPr>
        <w:pStyle w:val="Rubrik5"/>
        <w:rPr>
          <w:noProof/>
          <w:lang w:val="en-US"/>
        </w:rPr>
      </w:pPr>
      <w:bookmarkStart w:id="232" w:name="_Toc533146264"/>
      <w:bookmarkStart w:id="233" w:name="_Toc123578182"/>
      <w:r>
        <w:rPr>
          <w:noProof/>
          <w:lang w:val="en-US" w:eastAsia="zh-CN"/>
        </w:rPr>
        <w:t>C.1.5</w:t>
      </w:r>
      <w:r>
        <w:rPr>
          <w:noProof/>
          <w:lang w:val="en-US"/>
        </w:rPr>
        <w:t>.7</w:t>
      </w:r>
      <w:r>
        <w:rPr>
          <w:noProof/>
          <w:lang w:val="en-US"/>
        </w:rPr>
        <w:tab/>
        <w:t>Encoding considerations</w:t>
      </w:r>
      <w:bookmarkEnd w:id="232"/>
      <w:bookmarkEnd w:id="233"/>
    </w:p>
    <w:p w14:paraId="485B6F36" w14:textId="77777777" w:rsidR="00B371A6" w:rsidRPr="00936918" w:rsidRDefault="00B371A6" w:rsidP="00B371A6">
      <w:pPr>
        <w:rPr>
          <w:lang w:val="en-US"/>
        </w:rPr>
      </w:pPr>
      <w:r>
        <w:rPr>
          <w:lang w:val="en-US"/>
        </w:rPr>
        <w:t>Binary.</w:t>
      </w:r>
    </w:p>
    <w:p w14:paraId="76C64341" w14:textId="77777777" w:rsidR="00B371A6" w:rsidRDefault="00B371A6" w:rsidP="00D7671F">
      <w:pPr>
        <w:pStyle w:val="Rubrik5"/>
        <w:rPr>
          <w:noProof/>
          <w:lang w:val="en-US"/>
        </w:rPr>
      </w:pPr>
      <w:bookmarkStart w:id="234" w:name="_Toc533146265"/>
      <w:bookmarkStart w:id="235" w:name="_Toc123578183"/>
      <w:r>
        <w:rPr>
          <w:noProof/>
          <w:lang w:val="en-US" w:eastAsia="zh-CN"/>
        </w:rPr>
        <w:t>C.1.5</w:t>
      </w:r>
      <w:r>
        <w:rPr>
          <w:noProof/>
          <w:lang w:val="en-US"/>
        </w:rPr>
        <w:t>.8</w:t>
      </w:r>
      <w:r>
        <w:rPr>
          <w:noProof/>
          <w:lang w:val="en-US"/>
        </w:rPr>
        <w:tab/>
        <w:t>Security considerations</w:t>
      </w:r>
      <w:bookmarkEnd w:id="234"/>
      <w:bookmarkEnd w:id="235"/>
    </w:p>
    <w:p w14:paraId="2F0F103F" w14:textId="77777777" w:rsidR="00B371A6" w:rsidRDefault="00B371A6" w:rsidP="00B371A6">
      <w:r>
        <w:t>Same as general security considerations for application/xml as specified in section 10 of IETF RFC 3023</w:t>
      </w:r>
      <w:r>
        <w:rPr>
          <w:rFonts w:eastAsia="PMingLiU"/>
        </w:rPr>
        <w:t> </w:t>
      </w:r>
      <w:r>
        <w:rPr>
          <w:lang w:val="en-US"/>
        </w:rPr>
        <w:t>[21]</w:t>
      </w:r>
      <w:r>
        <w:t>. In addition, this content type provides a format for exchanging information in SIP, so the security considerations from IETF RFC 3261 </w:t>
      </w:r>
      <w:r>
        <w:rPr>
          <w:lang w:val="en-US"/>
        </w:rPr>
        <w:t>[19]</w:t>
      </w:r>
      <w:r>
        <w:t xml:space="preserve"> apply.</w:t>
      </w:r>
    </w:p>
    <w:p w14:paraId="6FEF0FA2" w14:textId="77777777" w:rsidR="00B371A6" w:rsidRDefault="00B371A6" w:rsidP="00B371A6">
      <w:r>
        <w:t>The information transported in this MIME media type does not include active or executable content.</w:t>
      </w:r>
    </w:p>
    <w:p w14:paraId="4137B662" w14:textId="77777777" w:rsidR="00B371A6" w:rsidRPr="00816AAA" w:rsidRDefault="00B371A6" w:rsidP="00B371A6">
      <w:r>
        <w:t>Mechanisms for privacy and integrity protection of protocol parameters exist. Those mechanisms as well as authentication and further security mechanisms are described in 3GPP  TS24.229 [10].</w:t>
      </w:r>
    </w:p>
    <w:p w14:paraId="115CA33F" w14:textId="77777777" w:rsidR="00B371A6" w:rsidRDefault="00B371A6" w:rsidP="00D7671F">
      <w:pPr>
        <w:pStyle w:val="Rubrik5"/>
        <w:rPr>
          <w:noProof/>
          <w:lang w:val="en-US"/>
        </w:rPr>
      </w:pPr>
      <w:bookmarkStart w:id="236" w:name="_Toc533146266"/>
      <w:bookmarkStart w:id="237" w:name="_Toc123578184"/>
      <w:r>
        <w:rPr>
          <w:noProof/>
          <w:lang w:val="en-US" w:eastAsia="zh-CN"/>
        </w:rPr>
        <w:t>C.1.5</w:t>
      </w:r>
      <w:r>
        <w:rPr>
          <w:noProof/>
          <w:lang w:val="en-US"/>
        </w:rPr>
        <w:t>.9</w:t>
      </w:r>
      <w:r>
        <w:rPr>
          <w:noProof/>
          <w:lang w:val="en-US"/>
        </w:rPr>
        <w:tab/>
        <w:t>Interoperability considerations</w:t>
      </w:r>
      <w:bookmarkEnd w:id="236"/>
      <w:bookmarkEnd w:id="237"/>
    </w:p>
    <w:p w14:paraId="29EF72F7" w14:textId="77777777" w:rsidR="00B371A6" w:rsidRPr="00D42E79" w:rsidRDefault="00B371A6" w:rsidP="00B371A6">
      <w:pPr>
        <w:rPr>
          <w:lang w:val="en-US"/>
        </w:rPr>
      </w:pPr>
      <w:r w:rsidRPr="00694FCA">
        <w:rPr>
          <w:noProof/>
          <w:lang w:val="en-US" w:eastAsia="zh-CN"/>
        </w:rPr>
        <w:t xml:space="preserve">The MIME type allows interoperability of </w:t>
      </w:r>
      <w:r>
        <w:rPr>
          <w:noProof/>
          <w:lang w:val="en-US" w:eastAsia="zh-CN"/>
        </w:rPr>
        <w:t>short message</w:t>
      </w:r>
      <w:r w:rsidRPr="00694FCA">
        <w:rPr>
          <w:noProof/>
          <w:lang w:val="en-US" w:eastAsia="zh-CN"/>
        </w:rPr>
        <w:t xml:space="preserve"> information between mobile networks and other systems.</w:t>
      </w:r>
    </w:p>
    <w:p w14:paraId="621A47B8" w14:textId="77777777" w:rsidR="00B371A6" w:rsidRDefault="00B371A6" w:rsidP="00D7671F">
      <w:pPr>
        <w:pStyle w:val="Rubrik5"/>
        <w:rPr>
          <w:noProof/>
          <w:lang w:val="en-US"/>
        </w:rPr>
      </w:pPr>
      <w:bookmarkStart w:id="238" w:name="_Toc533146267"/>
      <w:bookmarkStart w:id="239" w:name="_Toc123578185"/>
      <w:r>
        <w:rPr>
          <w:noProof/>
          <w:lang w:val="en-US" w:eastAsia="zh-CN"/>
        </w:rPr>
        <w:t>C.1.5</w:t>
      </w:r>
      <w:r>
        <w:rPr>
          <w:noProof/>
          <w:lang w:val="en-US"/>
        </w:rPr>
        <w:t>.10</w:t>
      </w:r>
      <w:r>
        <w:rPr>
          <w:noProof/>
          <w:lang w:val="en-US"/>
        </w:rPr>
        <w:tab/>
        <w:t>Published specification</w:t>
      </w:r>
      <w:bookmarkEnd w:id="238"/>
      <w:bookmarkEnd w:id="239"/>
    </w:p>
    <w:p w14:paraId="253E3D74" w14:textId="77777777" w:rsidR="00B371A6" w:rsidRPr="00B8549A" w:rsidRDefault="00B371A6" w:rsidP="00B371A6">
      <w:pPr>
        <w:rPr>
          <w:noProof/>
          <w:lang w:val="en-US" w:eastAsia="zh-CN"/>
        </w:rPr>
      </w:pPr>
      <w:r w:rsidRPr="00B8549A">
        <w:rPr>
          <w:noProof/>
          <w:lang w:val="en-US" w:eastAsia="zh-CN"/>
        </w:rPr>
        <w:t>3GPP</w:t>
      </w:r>
      <w:r w:rsidRPr="00A34EDD">
        <w:t> </w:t>
      </w:r>
      <w:r w:rsidRPr="00B8549A">
        <w:rPr>
          <w:noProof/>
          <w:lang w:val="en-US" w:eastAsia="zh-CN"/>
        </w:rPr>
        <w:t>TS</w:t>
      </w:r>
      <w:r w:rsidRPr="00A34EDD">
        <w:t> </w:t>
      </w:r>
      <w:r w:rsidRPr="00B8549A">
        <w:rPr>
          <w:noProof/>
          <w:lang w:val="en-US" w:eastAsia="zh-CN"/>
        </w:rPr>
        <w:t>24.3</w:t>
      </w:r>
      <w:r>
        <w:rPr>
          <w:noProof/>
          <w:lang w:val="en-US" w:eastAsia="zh-CN"/>
        </w:rPr>
        <w:t>41</w:t>
      </w:r>
    </w:p>
    <w:p w14:paraId="5FC85C49" w14:textId="77777777" w:rsidR="00B371A6" w:rsidRPr="00B8549A" w:rsidRDefault="00B371A6" w:rsidP="00B371A6">
      <w:pPr>
        <w:rPr>
          <w:noProof/>
          <w:lang w:val="en-US" w:eastAsia="zh-CN"/>
        </w:rPr>
      </w:pPr>
      <w:bookmarkStart w:id="240" w:name="_PERM_MCCTEMPBM_CRPT29170056___5"/>
      <w:r w:rsidRPr="00B8549A">
        <w:rPr>
          <w:noProof/>
          <w:lang w:val="en-US" w:eastAsia="zh-CN"/>
        </w:rPr>
        <w:t>(</w:t>
      </w:r>
      <w:hyperlink r:id="rId21" w:history="1">
        <w:r w:rsidRPr="001F433C">
          <w:rPr>
            <w:noProof/>
            <w:lang w:val="en-US" w:eastAsia="zh-CN"/>
          </w:rPr>
          <w:t>http://www.3gpp.org/ftp/Specs/html-info/24341.htm</w:t>
        </w:r>
      </w:hyperlink>
      <w:r w:rsidRPr="00B8549A">
        <w:rPr>
          <w:noProof/>
          <w:lang w:val="en-US" w:eastAsia="zh-CN"/>
        </w:rPr>
        <w:t>)</w:t>
      </w:r>
    </w:p>
    <w:p w14:paraId="248951DC" w14:textId="77777777" w:rsidR="00B371A6" w:rsidRDefault="00B371A6" w:rsidP="00D7671F">
      <w:pPr>
        <w:pStyle w:val="Rubrik5"/>
        <w:rPr>
          <w:noProof/>
          <w:lang w:val="en-US"/>
        </w:rPr>
      </w:pPr>
      <w:bookmarkStart w:id="241" w:name="_Toc533146268"/>
      <w:bookmarkStart w:id="242" w:name="_Toc123578186"/>
      <w:bookmarkEnd w:id="240"/>
      <w:r>
        <w:rPr>
          <w:noProof/>
          <w:lang w:val="en-US" w:eastAsia="zh-CN"/>
        </w:rPr>
        <w:t>C.1.5</w:t>
      </w:r>
      <w:r>
        <w:rPr>
          <w:noProof/>
          <w:lang w:val="en-US"/>
        </w:rPr>
        <w:t>.11</w:t>
      </w:r>
      <w:r>
        <w:rPr>
          <w:noProof/>
          <w:lang w:val="en-US"/>
        </w:rPr>
        <w:tab/>
        <w:t>Applications which use this media</w:t>
      </w:r>
      <w:bookmarkEnd w:id="241"/>
      <w:bookmarkEnd w:id="242"/>
    </w:p>
    <w:p w14:paraId="431629A2" w14:textId="77777777" w:rsidR="00B371A6" w:rsidRPr="00D42E79" w:rsidRDefault="00B371A6" w:rsidP="00B371A6">
      <w:pPr>
        <w:rPr>
          <w:lang w:val="en-US"/>
        </w:rPr>
      </w:pPr>
      <w:r w:rsidRPr="00694FCA">
        <w:rPr>
          <w:lang w:val="en-US"/>
        </w:rPr>
        <w:t>n/a</w:t>
      </w:r>
    </w:p>
    <w:p w14:paraId="4447F4FB" w14:textId="77777777" w:rsidR="00B371A6" w:rsidRDefault="00B371A6" w:rsidP="00D7671F">
      <w:pPr>
        <w:pStyle w:val="Rubrik5"/>
        <w:rPr>
          <w:noProof/>
          <w:lang w:val="en-US" w:eastAsia="zh-CN"/>
        </w:rPr>
      </w:pPr>
      <w:bookmarkStart w:id="243" w:name="_Toc533146269"/>
      <w:bookmarkStart w:id="244" w:name="_Toc123578187"/>
      <w:r>
        <w:rPr>
          <w:noProof/>
          <w:lang w:val="en-US" w:eastAsia="zh-CN"/>
        </w:rPr>
        <w:t>C.1.5</w:t>
      </w:r>
      <w:r>
        <w:rPr>
          <w:noProof/>
          <w:lang w:val="en-US"/>
        </w:rPr>
        <w:t>.12</w:t>
      </w:r>
      <w:r>
        <w:rPr>
          <w:noProof/>
          <w:lang w:val="en-US"/>
        </w:rPr>
        <w:tab/>
      </w:r>
      <w:r w:rsidRPr="00A91D15">
        <w:rPr>
          <w:noProof/>
          <w:lang w:val="en-US" w:eastAsia="zh-CN"/>
        </w:rPr>
        <w:t>Applications that manipulate MIME typed objects (mes</w:t>
      </w:r>
      <w:r>
        <w:rPr>
          <w:noProof/>
          <w:lang w:val="en-US" w:eastAsia="zh-CN"/>
        </w:rPr>
        <w:t>saging, download etc.)</w:t>
      </w:r>
      <w:bookmarkEnd w:id="243"/>
      <w:bookmarkEnd w:id="244"/>
    </w:p>
    <w:p w14:paraId="178E25D1" w14:textId="77777777" w:rsidR="00B371A6" w:rsidRPr="00D42E79" w:rsidRDefault="00B371A6" w:rsidP="00B371A6">
      <w:pPr>
        <w:rPr>
          <w:lang w:val="en-US" w:eastAsia="zh-CN"/>
        </w:rPr>
      </w:pPr>
      <w:r w:rsidRPr="00694FCA">
        <w:rPr>
          <w:lang w:val="en-US" w:eastAsia="zh-CN"/>
        </w:rPr>
        <w:t>n/a</w:t>
      </w:r>
    </w:p>
    <w:p w14:paraId="434D743B" w14:textId="77777777" w:rsidR="00B371A6" w:rsidRDefault="00B371A6" w:rsidP="00D7671F">
      <w:pPr>
        <w:pStyle w:val="Rubrik5"/>
        <w:rPr>
          <w:noProof/>
          <w:lang w:val="en-US"/>
        </w:rPr>
      </w:pPr>
      <w:bookmarkStart w:id="245" w:name="_Toc533146270"/>
      <w:bookmarkStart w:id="246" w:name="_Toc123578188"/>
      <w:r>
        <w:rPr>
          <w:noProof/>
          <w:lang w:val="en-US" w:eastAsia="zh-CN"/>
        </w:rPr>
        <w:t>C.1.5</w:t>
      </w:r>
      <w:r>
        <w:rPr>
          <w:noProof/>
          <w:lang w:val="en-US"/>
        </w:rPr>
        <w:t>.</w:t>
      </w:r>
      <w:r>
        <w:t>13</w:t>
      </w:r>
      <w:r>
        <w:tab/>
      </w:r>
      <w:r w:rsidRPr="00E4440C">
        <w:t>Additional</w:t>
      </w:r>
      <w:r>
        <w:rPr>
          <w:noProof/>
          <w:lang w:val="en-US"/>
        </w:rPr>
        <w:t xml:space="preserve"> information</w:t>
      </w:r>
      <w:bookmarkEnd w:id="245"/>
      <w:bookmarkEnd w:id="246"/>
    </w:p>
    <w:p w14:paraId="0D70C2D8" w14:textId="77777777" w:rsidR="00B371A6" w:rsidRPr="00A91D15" w:rsidRDefault="00B371A6" w:rsidP="00B371A6">
      <w:pPr>
        <w:rPr>
          <w:noProof/>
          <w:lang w:val="en-US" w:eastAsia="zh-CN"/>
        </w:rPr>
      </w:pPr>
      <w:r>
        <w:rPr>
          <w:noProof/>
          <w:lang w:val="en-US" w:eastAsia="zh-CN"/>
        </w:rPr>
        <w:t>1. Magic number(s):</w:t>
      </w:r>
      <w:r>
        <w:rPr>
          <w:noProof/>
          <w:lang w:val="en-US" w:eastAsia="zh-CN"/>
        </w:rPr>
        <w:tab/>
      </w:r>
      <w:r w:rsidRPr="00A91D15">
        <w:rPr>
          <w:noProof/>
          <w:lang w:val="en-US" w:eastAsia="zh-CN"/>
        </w:rPr>
        <w:t>n/a</w:t>
      </w:r>
    </w:p>
    <w:p w14:paraId="39EF8FEB" w14:textId="77777777" w:rsidR="00B371A6" w:rsidRPr="00A91D15" w:rsidRDefault="00B371A6" w:rsidP="00B371A6">
      <w:pPr>
        <w:rPr>
          <w:noProof/>
          <w:lang w:val="en-US" w:eastAsia="zh-CN"/>
        </w:rPr>
      </w:pPr>
      <w:r>
        <w:rPr>
          <w:noProof/>
          <w:lang w:val="en-US" w:eastAsia="zh-CN"/>
        </w:rPr>
        <w:t>2. File extension(s):</w:t>
      </w:r>
      <w:r>
        <w:rPr>
          <w:noProof/>
          <w:lang w:val="en-US" w:eastAsia="zh-CN"/>
        </w:rPr>
        <w:tab/>
        <w:t>n/a</w:t>
      </w:r>
    </w:p>
    <w:p w14:paraId="3670EDBC" w14:textId="77777777" w:rsidR="00B371A6" w:rsidRPr="00A91D15" w:rsidRDefault="00B371A6" w:rsidP="00B371A6">
      <w:pPr>
        <w:rPr>
          <w:noProof/>
          <w:lang w:val="en-US" w:eastAsia="zh-CN"/>
        </w:rPr>
      </w:pPr>
      <w:r>
        <w:rPr>
          <w:noProof/>
          <w:lang w:val="en-US" w:eastAsia="zh-CN"/>
        </w:rPr>
        <w:t>3. Macintosh file type code:</w:t>
      </w:r>
      <w:r>
        <w:rPr>
          <w:noProof/>
          <w:lang w:val="en-US" w:eastAsia="zh-CN"/>
        </w:rPr>
        <w:tab/>
      </w:r>
      <w:r w:rsidRPr="00A91D15">
        <w:rPr>
          <w:noProof/>
          <w:lang w:val="en-US" w:eastAsia="zh-CN"/>
        </w:rPr>
        <w:t>n/a</w:t>
      </w:r>
    </w:p>
    <w:p w14:paraId="255D0417" w14:textId="77777777" w:rsidR="00B371A6" w:rsidRPr="00D42E79" w:rsidRDefault="00B371A6" w:rsidP="00B371A6">
      <w:pPr>
        <w:rPr>
          <w:noProof/>
          <w:lang w:val="en-US" w:eastAsia="zh-CN"/>
        </w:rPr>
      </w:pPr>
      <w:r>
        <w:rPr>
          <w:noProof/>
          <w:lang w:val="en-US" w:eastAsia="zh-CN"/>
        </w:rPr>
        <w:t>4. Object Identifiers:</w:t>
      </w:r>
      <w:r>
        <w:rPr>
          <w:noProof/>
          <w:lang w:val="en-US" w:eastAsia="zh-CN"/>
        </w:rPr>
        <w:tab/>
      </w:r>
      <w:r w:rsidRPr="00A91D15">
        <w:rPr>
          <w:noProof/>
          <w:lang w:val="en-US" w:eastAsia="zh-CN"/>
        </w:rPr>
        <w:t>n/a</w:t>
      </w:r>
    </w:p>
    <w:p w14:paraId="7C72A212" w14:textId="77777777" w:rsidR="00B371A6" w:rsidRDefault="00B371A6" w:rsidP="00D7671F">
      <w:pPr>
        <w:pStyle w:val="Rubrik5"/>
        <w:rPr>
          <w:noProof/>
          <w:lang w:val="en-US"/>
        </w:rPr>
      </w:pPr>
      <w:bookmarkStart w:id="247" w:name="_Toc533146271"/>
      <w:bookmarkStart w:id="248" w:name="_Toc123578189"/>
      <w:r>
        <w:rPr>
          <w:noProof/>
          <w:lang w:val="en-US" w:eastAsia="zh-CN"/>
        </w:rPr>
        <w:lastRenderedPageBreak/>
        <w:t>C.1.5</w:t>
      </w:r>
      <w:r>
        <w:rPr>
          <w:noProof/>
          <w:lang w:val="en-US"/>
        </w:rPr>
        <w:t>.14</w:t>
      </w:r>
      <w:r>
        <w:rPr>
          <w:noProof/>
          <w:lang w:val="en-US"/>
        </w:rPr>
        <w:tab/>
        <w:t>Intended usage</w:t>
      </w:r>
      <w:bookmarkEnd w:id="247"/>
      <w:bookmarkEnd w:id="248"/>
    </w:p>
    <w:p w14:paraId="54C083D3" w14:textId="77777777" w:rsidR="00B371A6" w:rsidRDefault="00B371A6" w:rsidP="00B371A6">
      <w:pPr>
        <w:rPr>
          <w:lang w:val="en-US"/>
        </w:rPr>
      </w:pPr>
      <w:r>
        <w:rPr>
          <w:lang w:val="en-US"/>
        </w:rPr>
        <w:t>Common.</w:t>
      </w:r>
    </w:p>
    <w:p w14:paraId="788E1615" w14:textId="77777777" w:rsidR="00B371A6" w:rsidRDefault="00B371A6" w:rsidP="00B371A6">
      <w:pPr>
        <w:rPr>
          <w:noProof/>
          <w:lang w:val="en-US"/>
        </w:rPr>
      </w:pPr>
      <w:r>
        <w:rPr>
          <w:noProof/>
          <w:lang w:val="en-US" w:eastAsia="zh-CN"/>
        </w:rPr>
        <w:t>Short Message Service is supported in mobile networks</w:t>
      </w:r>
      <w:r w:rsidRPr="00694FCA">
        <w:rPr>
          <w:noProof/>
          <w:lang w:val="en-US" w:eastAsia="zh-CN"/>
        </w:rPr>
        <w:t>. The registration of the</w:t>
      </w:r>
      <w:r>
        <w:rPr>
          <w:noProof/>
          <w:lang w:val="en-US" w:eastAsia="zh-CN"/>
        </w:rPr>
        <w:t xml:space="preserve"> associated MIME type allows MSISDN less operation of the Short Message Service</w:t>
      </w:r>
      <w:r w:rsidRPr="00694FCA">
        <w:rPr>
          <w:noProof/>
          <w:lang w:val="en-US" w:eastAsia="zh-CN"/>
        </w:rPr>
        <w:t>.</w:t>
      </w:r>
    </w:p>
    <w:p w14:paraId="7DF21B10" w14:textId="77777777" w:rsidR="00B371A6" w:rsidRDefault="00B371A6" w:rsidP="00D7671F">
      <w:pPr>
        <w:pStyle w:val="Rubrik5"/>
        <w:rPr>
          <w:noProof/>
          <w:lang w:val="en-US"/>
        </w:rPr>
      </w:pPr>
      <w:bookmarkStart w:id="249" w:name="_Toc533146272"/>
      <w:bookmarkStart w:id="250" w:name="_Toc123578190"/>
      <w:r>
        <w:rPr>
          <w:noProof/>
          <w:lang w:val="en-US" w:eastAsia="zh-CN"/>
        </w:rPr>
        <w:t>C.1.5</w:t>
      </w:r>
      <w:r>
        <w:rPr>
          <w:noProof/>
          <w:lang w:val="en-US"/>
        </w:rPr>
        <w:t>.8.15</w:t>
      </w:r>
      <w:r>
        <w:rPr>
          <w:noProof/>
          <w:lang w:val="en-US"/>
        </w:rPr>
        <w:tab/>
        <w:t>Other information/general comment</w:t>
      </w:r>
      <w:bookmarkEnd w:id="249"/>
      <w:bookmarkEnd w:id="250"/>
    </w:p>
    <w:p w14:paraId="4C052355" w14:textId="77777777" w:rsidR="00B371A6" w:rsidRPr="009A3D47" w:rsidRDefault="00B371A6" w:rsidP="00B371A6">
      <w:pPr>
        <w:rPr>
          <w:lang w:val="en-US"/>
        </w:rPr>
      </w:pPr>
      <w:r>
        <w:rPr>
          <w:lang w:val="en-US"/>
        </w:rPr>
        <w:t>n/a</w:t>
      </w:r>
    </w:p>
    <w:p w14:paraId="7C294AB8" w14:textId="77777777" w:rsidR="00B371A6" w:rsidRDefault="00B371A6" w:rsidP="00D7671F">
      <w:pPr>
        <w:pStyle w:val="Rubrik5"/>
        <w:rPr>
          <w:noProof/>
          <w:lang w:val="en-US"/>
        </w:rPr>
      </w:pPr>
      <w:bookmarkStart w:id="251" w:name="_Toc533146273"/>
      <w:bookmarkStart w:id="252" w:name="_Toc123578191"/>
      <w:r>
        <w:rPr>
          <w:noProof/>
          <w:lang w:val="en-US" w:eastAsia="zh-CN"/>
        </w:rPr>
        <w:t>C.1.5</w:t>
      </w:r>
      <w:r>
        <w:rPr>
          <w:noProof/>
          <w:lang w:val="en-US"/>
        </w:rPr>
        <w:t>.8.16</w:t>
      </w:r>
      <w:r>
        <w:rPr>
          <w:noProof/>
          <w:lang w:val="en-US"/>
        </w:rPr>
        <w:tab/>
        <w:t>Person to contact for further information</w:t>
      </w:r>
      <w:bookmarkEnd w:id="251"/>
      <w:bookmarkEnd w:id="252"/>
    </w:p>
    <w:p w14:paraId="572462B0" w14:textId="77777777" w:rsidR="00B371A6" w:rsidRPr="00A91D15" w:rsidRDefault="00B371A6" w:rsidP="00B371A6">
      <w:pPr>
        <w:rPr>
          <w:noProof/>
          <w:lang w:val="en-US" w:eastAsia="zh-CN"/>
        </w:rPr>
      </w:pPr>
      <w:r>
        <w:rPr>
          <w:noProof/>
          <w:lang w:val="en-US" w:eastAsia="zh-CN"/>
        </w:rPr>
        <w:t>1. Name:</w:t>
      </w:r>
      <w:r>
        <w:rPr>
          <w:noProof/>
          <w:lang w:val="en-US" w:eastAsia="zh-CN"/>
        </w:rPr>
        <w:tab/>
        <w:t>TBD</w:t>
      </w:r>
    </w:p>
    <w:p w14:paraId="29EADEDE" w14:textId="77777777" w:rsidR="00B371A6" w:rsidRPr="00A91D15" w:rsidRDefault="00B371A6" w:rsidP="00B371A6">
      <w:pPr>
        <w:rPr>
          <w:noProof/>
          <w:lang w:val="en-US" w:eastAsia="zh-CN"/>
        </w:rPr>
      </w:pPr>
      <w:r w:rsidRPr="00A91D15">
        <w:rPr>
          <w:noProof/>
          <w:lang w:val="en-US" w:eastAsia="zh-CN"/>
        </w:rPr>
        <w:t>2</w:t>
      </w:r>
      <w:r>
        <w:rPr>
          <w:noProof/>
          <w:lang w:val="en-US" w:eastAsia="zh-CN"/>
        </w:rPr>
        <w:t>. Email:</w:t>
      </w:r>
      <w:r>
        <w:rPr>
          <w:noProof/>
          <w:lang w:val="en-US" w:eastAsia="zh-CN"/>
        </w:rPr>
        <w:tab/>
        <w:t>TBD</w:t>
      </w:r>
    </w:p>
    <w:p w14:paraId="3274B7D3" w14:textId="77777777" w:rsidR="00B371A6" w:rsidRDefault="00B371A6" w:rsidP="00B371A6">
      <w:pPr>
        <w:rPr>
          <w:rFonts w:hint="eastAsia"/>
          <w:noProof/>
          <w:lang w:val="en-US" w:eastAsia="zh-CN"/>
        </w:rPr>
      </w:pPr>
      <w:r>
        <w:rPr>
          <w:noProof/>
          <w:lang w:val="en-US" w:eastAsia="zh-CN"/>
        </w:rPr>
        <w:t>3. Author/Change controller:</w:t>
      </w:r>
      <w:r>
        <w:rPr>
          <w:noProof/>
          <w:lang w:val="en-US" w:eastAsia="zh-CN"/>
        </w:rPr>
        <w:tab/>
        <w:t>TBD</w:t>
      </w:r>
    </w:p>
    <w:p w14:paraId="42BCF6F0" w14:textId="77777777" w:rsidR="00B371A6" w:rsidRPr="00B371A6" w:rsidRDefault="00B371A6" w:rsidP="00B371A6">
      <w:pPr>
        <w:pStyle w:val="EditorsNote"/>
        <w:rPr>
          <w:rFonts w:eastAsia="SimSun"/>
          <w:lang w:val="en-US"/>
        </w:rPr>
      </w:pPr>
    </w:p>
    <w:p w14:paraId="665A347F" w14:textId="77777777" w:rsidR="002B5402" w:rsidRPr="00AF25BD" w:rsidRDefault="004A3549" w:rsidP="00D7671F">
      <w:pPr>
        <w:pStyle w:val="Rubrik8"/>
      </w:pPr>
      <w:bookmarkStart w:id="253" w:name="historyclause"/>
      <w:r w:rsidRPr="00AF25BD">
        <w:br w:type="page"/>
      </w:r>
      <w:bookmarkStart w:id="254" w:name="_Toc533146274"/>
      <w:bookmarkStart w:id="255" w:name="_Toc123578192"/>
      <w:r w:rsidR="002B5402" w:rsidRPr="00AF25BD">
        <w:lastRenderedPageBreak/>
        <w:t xml:space="preserve">Annex </w:t>
      </w:r>
      <w:r w:rsidR="002B5402">
        <w:t>D</w:t>
      </w:r>
      <w:r w:rsidR="002B5402" w:rsidRPr="00AF25BD">
        <w:t xml:space="preserve"> (normative):</w:t>
      </w:r>
      <w:r w:rsidR="002B5402" w:rsidRPr="00AF25BD">
        <w:br/>
      </w:r>
      <w:r w:rsidR="002B5402">
        <w:t>Feature-capability indicators</w:t>
      </w:r>
      <w:r w:rsidR="002B5402" w:rsidRPr="00B81036">
        <w:t xml:space="preserve"> defined within the current document</w:t>
      </w:r>
      <w:bookmarkEnd w:id="254"/>
      <w:bookmarkEnd w:id="255"/>
    </w:p>
    <w:p w14:paraId="2D9CC7C7" w14:textId="77777777" w:rsidR="002B5402" w:rsidRPr="00AF25BD" w:rsidRDefault="002B5402" w:rsidP="00D7671F">
      <w:pPr>
        <w:pStyle w:val="Rubrik1"/>
      </w:pPr>
      <w:bookmarkStart w:id="256" w:name="_Toc533146275"/>
      <w:bookmarkStart w:id="257" w:name="_Toc123578193"/>
      <w:r>
        <w:t>D</w:t>
      </w:r>
      <w:r w:rsidRPr="00AF25BD">
        <w:t>.</w:t>
      </w:r>
      <w:r>
        <w:t>1</w:t>
      </w:r>
      <w:r w:rsidRPr="00AF25BD">
        <w:tab/>
        <w:t>General</w:t>
      </w:r>
      <w:bookmarkEnd w:id="256"/>
      <w:bookmarkEnd w:id="257"/>
    </w:p>
    <w:p w14:paraId="72A8D663" w14:textId="77777777" w:rsidR="002B5402" w:rsidRPr="00AF25BD" w:rsidRDefault="002B5402" w:rsidP="002B5402">
      <w:r w:rsidRPr="00B81036">
        <w:t xml:space="preserve">This </w:t>
      </w:r>
      <w:r w:rsidR="008B4789">
        <w:t>clause</w:t>
      </w:r>
      <w:r>
        <w:t xml:space="preserve"> describes the feature-capability indicators</w:t>
      </w:r>
      <w:r w:rsidRPr="00B81036">
        <w:t xml:space="preserve"> definitions</w:t>
      </w:r>
      <w:r>
        <w:t>, according to RFC 6809 [xxx],</w:t>
      </w:r>
      <w:r w:rsidRPr="00B81036">
        <w:t xml:space="preserve"> </w:t>
      </w:r>
      <w:r w:rsidRPr="00AF25BD">
        <w:t>that are applicable for the realisation of SMS over IP.</w:t>
      </w:r>
    </w:p>
    <w:p w14:paraId="52357D8A" w14:textId="77777777" w:rsidR="002B5402" w:rsidRPr="00AF25BD" w:rsidRDefault="002B5402" w:rsidP="00D7671F">
      <w:pPr>
        <w:pStyle w:val="Rubrik1"/>
      </w:pPr>
      <w:bookmarkStart w:id="258" w:name="_Toc533146276"/>
      <w:bookmarkStart w:id="259" w:name="_Toc123578194"/>
      <w:r>
        <w:t>D</w:t>
      </w:r>
      <w:r w:rsidRPr="00AF25BD">
        <w:t>.2</w:t>
      </w:r>
      <w:r w:rsidRPr="00AF25BD">
        <w:tab/>
        <w:t xml:space="preserve">Definition of </w:t>
      </w:r>
      <w:r>
        <w:t>feature-capability indicator</w:t>
      </w:r>
      <w:r w:rsidRPr="00AF25BD">
        <w:t xml:space="preserve"> g.3gpp.smsip</w:t>
      </w:r>
      <w:r>
        <w:t>-msisdn-less</w:t>
      </w:r>
      <w:bookmarkEnd w:id="258"/>
      <w:bookmarkEnd w:id="259"/>
    </w:p>
    <w:p w14:paraId="691DEE6C" w14:textId="77777777" w:rsidR="002B5402" w:rsidRDefault="002B5402" w:rsidP="002B5402">
      <w:pPr>
        <w:pStyle w:val="EditorsNote"/>
      </w:pPr>
      <w:r>
        <w:t xml:space="preserve">Editor's note: [WID </w:t>
      </w:r>
      <w:r>
        <w:rPr>
          <w:noProof/>
        </w:rPr>
        <w:t>SMSMI-CT, CR#</w:t>
      </w:r>
      <w:r w:rsidRPr="002B21BE">
        <w:rPr>
          <w:noProof/>
        </w:rPr>
        <w:t>0</w:t>
      </w:r>
      <w:r>
        <w:rPr>
          <w:noProof/>
        </w:rPr>
        <w:t>0</w:t>
      </w:r>
      <w:r w:rsidRPr="002B21BE">
        <w:rPr>
          <w:noProof/>
        </w:rPr>
        <w:t>5</w:t>
      </w:r>
      <w:r>
        <w:rPr>
          <w:noProof/>
        </w:rPr>
        <w:t>2</w:t>
      </w:r>
      <w:r>
        <w:t xml:space="preserve">] this feature tag is to be registered with IANA after the freezing of Rel-12. </w:t>
      </w:r>
    </w:p>
    <w:p w14:paraId="3C509687" w14:textId="77777777" w:rsidR="002B5402" w:rsidRDefault="002B5402" w:rsidP="002B5402">
      <w:r>
        <w:t>Feature-capability indicator</w:t>
      </w:r>
      <w:r w:rsidRPr="00B81036">
        <w:t xml:space="preserve"> name: </w:t>
      </w:r>
      <w:r w:rsidRPr="00B81036">
        <w:rPr>
          <w:rFonts w:eastAsia="SimSun"/>
          <w:lang w:eastAsia="zh-CN"/>
        </w:rPr>
        <w:t>g.3gpp.</w:t>
      </w:r>
      <w:r>
        <w:rPr>
          <w:rFonts w:eastAsia="SimSun"/>
          <w:lang w:eastAsia="zh-CN"/>
        </w:rPr>
        <w:t>smsip-msisdn-less</w:t>
      </w:r>
      <w:r w:rsidRPr="00B81036">
        <w:t>.</w:t>
      </w:r>
    </w:p>
    <w:p w14:paraId="7AAB8518" w14:textId="77777777" w:rsidR="002B5402" w:rsidRDefault="002B5402" w:rsidP="002B5402">
      <w:r>
        <w:t xml:space="preserve">Summary of the feature indicated by this feature-capability indicator: </w:t>
      </w:r>
    </w:p>
    <w:p w14:paraId="211DD192" w14:textId="77777777" w:rsidR="002B5402" w:rsidRDefault="002B5402" w:rsidP="002B5402">
      <w:r>
        <w:t xml:space="preserve">This feature-capability indicator, when included in a </w:t>
      </w:r>
      <w:r w:rsidRPr="002635F4">
        <w:t>Feature-Caps</w:t>
      </w:r>
      <w:r>
        <w:t xml:space="preserve"> header field as specified in RFC 6809 [24] in a SIP MESSAGE request, indicates the support of the MSISDN-less operation for SMS over IP.</w:t>
      </w:r>
    </w:p>
    <w:p w14:paraId="0FFD9E97" w14:textId="77777777" w:rsidR="002B5402" w:rsidRDefault="002B5402" w:rsidP="002B5402">
      <w:r>
        <w:t>Feature-capability indicator</w:t>
      </w:r>
      <w:r w:rsidRPr="00332A8A">
        <w:t xml:space="preserve"> specification reference:</w:t>
      </w:r>
      <w:r>
        <w:t xml:space="preserve"> </w:t>
      </w:r>
      <w:r w:rsidRPr="00AF25BD">
        <w:t>3GPP TS 24.341: "Support of SMS over IP networks, stage 3"</w:t>
      </w:r>
    </w:p>
    <w:p w14:paraId="0FB9C473" w14:textId="77777777" w:rsidR="002B5402" w:rsidRDefault="002B5402" w:rsidP="002B5402">
      <w:pPr>
        <w:rPr>
          <w:lang w:eastAsia="zh-CN"/>
        </w:rPr>
      </w:pPr>
      <w:r>
        <w:t>Values appropriate for use with this feature-capability indicator:</w:t>
      </w:r>
    </w:p>
    <w:p w14:paraId="64B22F17" w14:textId="77777777" w:rsidR="002B5402" w:rsidRDefault="002B5402" w:rsidP="002B5402">
      <w:r>
        <w:t>None.</w:t>
      </w:r>
    </w:p>
    <w:p w14:paraId="22C571DB" w14:textId="77777777" w:rsidR="002B5402" w:rsidRDefault="002B5402" w:rsidP="002B5402">
      <w:r>
        <w:t>The feature-capability indicator is intended primarily for use in the following applications, protocols, services, or negotiation mechanisms: This feature-capability indicator is used to indicate support of the MSISDN less operation of SMS over IP and that the MESSAGE request has traversed an IP-SM-GW.</w:t>
      </w:r>
    </w:p>
    <w:p w14:paraId="0BAD92A3" w14:textId="77777777" w:rsidR="002B5402" w:rsidRDefault="002B5402" w:rsidP="002B5402">
      <w:r>
        <w:t xml:space="preserve">Examples of typical use: Indicating capability to support MSISDN less operation for </w:t>
      </w:r>
      <w:r>
        <w:rPr>
          <w:lang w:val="en-US"/>
        </w:rPr>
        <w:t xml:space="preserve">a SIP MESSAGE request </w:t>
      </w:r>
      <w:r w:rsidRPr="00AF25BD">
        <w:t>including a "vnd.3gpp.sms" payload</w:t>
      </w:r>
      <w:r>
        <w:rPr>
          <w:lang w:val="en-US"/>
        </w:rPr>
        <w:t xml:space="preserve">. </w:t>
      </w:r>
    </w:p>
    <w:p w14:paraId="1CDF33E9" w14:textId="77777777" w:rsidR="002B5402" w:rsidRPr="00B81036" w:rsidRDefault="002B5402" w:rsidP="002B5402">
      <w:r w:rsidRPr="00B81036">
        <w:t>Security Considerations: Security considera</w:t>
      </w:r>
      <w:r>
        <w:t>tions for this feature-capability indicator are discussed in clause 9</w:t>
      </w:r>
      <w:r w:rsidRPr="00B81036">
        <w:t xml:space="preserve"> of </w:t>
      </w:r>
      <w:r>
        <w:rPr>
          <w:lang w:val="en-US"/>
        </w:rPr>
        <w:t>RFC 6809 </w:t>
      </w:r>
      <w:r>
        <w:t>[24].</w:t>
      </w:r>
    </w:p>
    <w:p w14:paraId="39D72A11" w14:textId="77777777" w:rsidR="0011583D" w:rsidRPr="00AF25BD" w:rsidRDefault="002B5402" w:rsidP="00D7671F">
      <w:pPr>
        <w:pStyle w:val="Rubrik8"/>
      </w:pPr>
      <w:r>
        <w:br w:type="page"/>
      </w:r>
      <w:bookmarkStart w:id="260" w:name="_Toc533146277"/>
      <w:bookmarkStart w:id="261" w:name="_Toc123578195"/>
      <w:r w:rsidR="0011583D" w:rsidRPr="00AF25BD">
        <w:lastRenderedPageBreak/>
        <w:t xml:space="preserve">Annex </w:t>
      </w:r>
      <w:r w:rsidR="0011583D">
        <w:t>E</w:t>
      </w:r>
      <w:r w:rsidR="0011583D" w:rsidRPr="00AF25BD">
        <w:t xml:space="preserve"> (normative):</w:t>
      </w:r>
      <w:r w:rsidR="0011583D" w:rsidRPr="00AF25BD">
        <w:br/>
      </w:r>
      <w:r w:rsidR="0011583D">
        <w:t>IP-Connectivity Access Network specific concepts when using EPS to access IM CN subsystem</w:t>
      </w:r>
      <w:bookmarkEnd w:id="260"/>
      <w:bookmarkEnd w:id="261"/>
    </w:p>
    <w:p w14:paraId="0E759F67" w14:textId="77777777" w:rsidR="0011583D" w:rsidRPr="00AF25BD" w:rsidRDefault="0011583D" w:rsidP="00D7671F">
      <w:pPr>
        <w:pStyle w:val="Rubrik1"/>
      </w:pPr>
      <w:bookmarkStart w:id="262" w:name="_Toc533146278"/>
      <w:bookmarkStart w:id="263" w:name="_Toc123578196"/>
      <w:r>
        <w:t>E</w:t>
      </w:r>
      <w:r w:rsidRPr="00AF25BD">
        <w:t>.</w:t>
      </w:r>
      <w:r>
        <w:t>1</w:t>
      </w:r>
      <w:r w:rsidRPr="00AF25BD">
        <w:tab/>
      </w:r>
      <w:r>
        <w:t>Scope</w:t>
      </w:r>
      <w:bookmarkEnd w:id="262"/>
      <w:bookmarkEnd w:id="263"/>
    </w:p>
    <w:p w14:paraId="5170E1FF" w14:textId="77777777" w:rsidR="0011583D" w:rsidRDefault="0011583D" w:rsidP="0011583D">
      <w:r>
        <w:t xml:space="preserve">The present annex defines IP-CAN specific requirements for </w:t>
      </w:r>
      <w:r>
        <w:rPr>
          <w:rFonts w:hint="eastAsia"/>
          <w:lang w:eastAsia="ko-KR"/>
        </w:rPr>
        <w:t>SMS</w:t>
      </w:r>
      <w:r>
        <w:t xml:space="preserve"> services in the IP Multimedia (IM) Core Network (CN) subsystem, where the IP-CAN is Evolved Packet System (EPS).</w:t>
      </w:r>
    </w:p>
    <w:p w14:paraId="729ADA96" w14:textId="77777777" w:rsidR="0011583D" w:rsidRPr="00AF25BD" w:rsidRDefault="0011583D" w:rsidP="00D7671F">
      <w:pPr>
        <w:pStyle w:val="Rubrik1"/>
      </w:pPr>
      <w:bookmarkStart w:id="264" w:name="_Toc533146279"/>
      <w:bookmarkStart w:id="265" w:name="_Toc123578197"/>
      <w:r>
        <w:t>E</w:t>
      </w:r>
      <w:r w:rsidRPr="00AF25BD">
        <w:t>.2</w:t>
      </w:r>
      <w:r w:rsidRPr="00AF25BD">
        <w:tab/>
      </w:r>
      <w:r>
        <w:t>EPS aspects when connected to the IM CN subsystem</w:t>
      </w:r>
      <w:bookmarkEnd w:id="264"/>
      <w:bookmarkEnd w:id="265"/>
    </w:p>
    <w:p w14:paraId="39C09C5C" w14:textId="77777777" w:rsidR="0011583D" w:rsidRDefault="0011583D" w:rsidP="00D7671F">
      <w:pPr>
        <w:pStyle w:val="Rubrik2"/>
        <w:rPr>
          <w:rFonts w:hint="eastAsia"/>
          <w:lang w:eastAsia="ko-KR"/>
        </w:rPr>
      </w:pPr>
      <w:bookmarkStart w:id="266" w:name="_Toc533146280"/>
      <w:bookmarkStart w:id="267" w:name="_Toc123578198"/>
      <w:r>
        <w:t>E.2.1</w:t>
      </w:r>
      <w:r>
        <w:tab/>
        <w:t>Procedures at the UE</w:t>
      </w:r>
      <w:bookmarkEnd w:id="266"/>
      <w:bookmarkEnd w:id="267"/>
    </w:p>
    <w:p w14:paraId="2D3B569B" w14:textId="77777777" w:rsidR="0011583D" w:rsidRDefault="0011583D" w:rsidP="00D7671F">
      <w:pPr>
        <w:pStyle w:val="Rubrik3"/>
        <w:rPr>
          <w:rFonts w:hint="eastAsia"/>
          <w:lang w:eastAsia="ko-KR"/>
        </w:rPr>
      </w:pPr>
      <w:bookmarkStart w:id="268" w:name="_Toc533146281"/>
      <w:bookmarkStart w:id="269" w:name="_Toc123578199"/>
      <w:r>
        <w:rPr>
          <w:lang w:eastAsia="ko-KR"/>
        </w:rPr>
        <w:t>E</w:t>
      </w:r>
      <w:r>
        <w:rPr>
          <w:rFonts w:hint="eastAsia"/>
          <w:lang w:eastAsia="ko-KR"/>
        </w:rPr>
        <w:t>.2.1.1</w:t>
      </w:r>
      <w:r>
        <w:rPr>
          <w:rFonts w:hint="eastAsia"/>
          <w:lang w:eastAsia="ko-KR"/>
        </w:rPr>
        <w:tab/>
        <w:t>Smart Congestion Mitigation</w:t>
      </w:r>
      <w:bookmarkEnd w:id="268"/>
      <w:bookmarkEnd w:id="269"/>
    </w:p>
    <w:p w14:paraId="58764256" w14:textId="77777777" w:rsidR="0011583D" w:rsidRPr="008F296C" w:rsidRDefault="0011583D" w:rsidP="0011583D">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sidRPr="008F296C" w:rsidDel="00DA60E4">
        <w:rPr>
          <w:rFonts w:hint="eastAsia"/>
          <w:lang w:eastAsia="ja-JP"/>
        </w:rPr>
        <w:t xml:space="preserve"> </w:t>
      </w:r>
      <w:r w:rsidRPr="008F296C">
        <w:rPr>
          <w:rFonts w:hint="eastAsia"/>
          <w:lang w:eastAsia="ja-JP"/>
        </w:rPr>
        <w:t>layer</w:t>
      </w:r>
      <w:r>
        <w:rPr>
          <w:rFonts w:hint="eastAsia"/>
          <w:lang w:eastAsia="ja-JP"/>
        </w:rPr>
        <w:t>:</w:t>
      </w:r>
    </w:p>
    <w:p w14:paraId="4BDBC8C4" w14:textId="77777777" w:rsidR="0011583D" w:rsidRPr="008F296C" w:rsidRDefault="0011583D" w:rsidP="0011583D">
      <w:pPr>
        <w:pStyle w:val="B1"/>
        <w:rPr>
          <w:rFonts w:hint="eastAsia"/>
          <w:lang w:eastAsia="ko-KR"/>
        </w:rPr>
      </w:pPr>
      <w:r>
        <w:rPr>
          <w:lang w:eastAsia="ja-JP"/>
        </w:rPr>
        <w:t>-</w:t>
      </w:r>
      <w:r>
        <w:rPr>
          <w:lang w:eastAsia="ja-JP"/>
        </w:rPr>
        <w:tab/>
        <w:t>MO-SMSoIP-attempt-started;</w:t>
      </w:r>
    </w:p>
    <w:p w14:paraId="49B1D3C8" w14:textId="77777777" w:rsidR="0011583D" w:rsidRPr="00E842EA" w:rsidRDefault="0011583D" w:rsidP="0011583D">
      <w:pPr>
        <w:pStyle w:val="B1"/>
        <w:rPr>
          <w:rFonts w:eastAsia="SimSun" w:hint="eastAsia"/>
          <w:lang w:eastAsia="zh-CN"/>
        </w:rPr>
      </w:pPr>
      <w:r>
        <w:rPr>
          <w:lang w:eastAsia="ja-JP"/>
        </w:rPr>
        <w:t>-</w:t>
      </w:r>
      <w:r>
        <w:rPr>
          <w:lang w:eastAsia="ja-JP"/>
        </w:rPr>
        <w:tab/>
        <w:t>MO-SMSoIP-attempt-ended</w:t>
      </w:r>
      <w:r w:rsidR="00F145CE">
        <w:rPr>
          <w:rFonts w:eastAsia="SimSun"/>
          <w:lang w:eastAsia="zh-CN"/>
        </w:rPr>
        <w:t>;</w:t>
      </w:r>
    </w:p>
    <w:p w14:paraId="46166B8F" w14:textId="77777777" w:rsidR="00F145CE" w:rsidRPr="008F296C" w:rsidRDefault="00F145CE" w:rsidP="00F145CE">
      <w:pPr>
        <w:pStyle w:val="B1"/>
        <w:rPr>
          <w:lang w:eastAsia="ko-KR"/>
        </w:rPr>
      </w:pPr>
      <w:r>
        <w:rPr>
          <w:lang w:eastAsia="ja-JP"/>
        </w:rPr>
        <w:t>-</w:t>
      </w:r>
      <w:r>
        <w:rPr>
          <w:lang w:eastAsia="ja-JP"/>
        </w:rPr>
        <w:tab/>
        <w:t>MT-SMSoIP-attempt-started;</w:t>
      </w:r>
      <w:r>
        <w:rPr>
          <w:rFonts w:hint="eastAsia"/>
          <w:lang w:eastAsia="ko-KR"/>
        </w:rPr>
        <w:t xml:space="preserve"> and</w:t>
      </w:r>
    </w:p>
    <w:p w14:paraId="652926DC" w14:textId="77777777" w:rsidR="00F145CE" w:rsidRPr="008B7ED2" w:rsidRDefault="00F145CE" w:rsidP="00F145CE">
      <w:pPr>
        <w:pStyle w:val="B1"/>
        <w:rPr>
          <w:rFonts w:eastAsia="SimSun"/>
          <w:lang w:eastAsia="zh-CN"/>
        </w:rPr>
      </w:pPr>
      <w:r>
        <w:rPr>
          <w:lang w:eastAsia="ja-JP"/>
        </w:rPr>
        <w:t>-</w:t>
      </w:r>
      <w:r>
        <w:rPr>
          <w:lang w:eastAsia="ja-JP"/>
        </w:rPr>
        <w:tab/>
        <w:t>MT-SMSoIP-attempt-ended</w:t>
      </w:r>
      <w:r>
        <w:rPr>
          <w:rFonts w:eastAsia="SimSun" w:hint="eastAsia"/>
          <w:lang w:eastAsia="zh-CN"/>
        </w:rPr>
        <w:t>.</w:t>
      </w:r>
    </w:p>
    <w:p w14:paraId="76C4C4EC" w14:textId="77777777" w:rsidR="0011583D" w:rsidRDefault="0011583D" w:rsidP="0011583D">
      <w:pPr>
        <w:rPr>
          <w:rFonts w:hint="eastAsia"/>
          <w:lang w:eastAsia="ja-JP"/>
        </w:rPr>
      </w:pPr>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UE sends the MO-SMSoIP-attempt-started indication to the non-access stratum and continue with SM over IP submission as </w:t>
      </w:r>
      <w:r>
        <w:rPr>
          <w:lang w:eastAsia="ko-KR"/>
        </w:rPr>
        <w:t xml:space="preserve">described in </w:t>
      </w:r>
      <w:r w:rsidR="008B4789">
        <w:rPr>
          <w:lang w:eastAsia="ko-KR"/>
        </w:rPr>
        <w:t>clause</w:t>
      </w:r>
      <w:r>
        <w:rPr>
          <w:lang w:eastAsia="ko-KR"/>
        </w:rPr>
        <w:t> 5.</w:t>
      </w:r>
      <w:r>
        <w:rPr>
          <w:rFonts w:hint="eastAsia"/>
          <w:lang w:eastAsia="ko-KR"/>
        </w:rPr>
        <w:t>3</w:t>
      </w:r>
      <w:r w:rsidRPr="00E611B7">
        <w:rPr>
          <w:rFonts w:hint="eastAsia"/>
          <w:lang w:eastAsia="ko-KR"/>
        </w:rPr>
        <w:t>.1</w:t>
      </w:r>
      <w:r>
        <w:rPr>
          <w:lang w:eastAsia="ko-KR"/>
        </w:rPr>
        <w:t>.</w:t>
      </w:r>
    </w:p>
    <w:p w14:paraId="75C38D5D" w14:textId="77777777" w:rsidR="00F145CE" w:rsidRPr="00AA15E3"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6A131DE5" w14:textId="77777777" w:rsidR="0011583D" w:rsidRPr="003440CF" w:rsidRDefault="0011583D" w:rsidP="0011583D">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as described in </w:t>
      </w:r>
      <w:r w:rsidR="008B4789">
        <w:t>clause</w:t>
      </w:r>
      <w:r>
        <w:t> </w:t>
      </w:r>
      <w:r w:rsidRPr="00AF25BD">
        <w:t>5.3.1</w:t>
      </w:r>
      <w:r>
        <w:t xml:space="preserve"> exists</w:t>
      </w:r>
      <w:r>
        <w:rPr>
          <w:rFonts w:eastAsia="SimSun" w:hint="eastAsia"/>
          <w:lang w:eastAsia="zh-CN"/>
        </w:rPr>
        <w:t xml:space="preserve">, </w:t>
      </w:r>
      <w:r>
        <w:t xml:space="preserve">the UE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7A6ED6CB" w14:textId="77777777" w:rsidR="00F145CE" w:rsidRPr="00AA15E3"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09332C93" w14:textId="77777777" w:rsidR="0011583D" w:rsidRDefault="0011583D" w:rsidP="0011583D">
      <w:pPr>
        <w:pStyle w:val="NO"/>
      </w:pPr>
      <w:r>
        <w:rPr>
          <w:noProof/>
        </w:rPr>
        <w:t>NOTE:</w:t>
      </w:r>
      <w:r>
        <w:rPr>
          <w:noProof/>
        </w:rPr>
        <w:tab/>
        <w:t xml:space="preserve">If </w:t>
      </w:r>
      <w:r w:rsidRPr="0045092A">
        <w:rPr>
          <w:noProof/>
        </w:rPr>
        <w:t xml:space="preserve">the </w:t>
      </w:r>
      <w:r>
        <w:rPr>
          <w:rFonts w:hint="eastAsia"/>
          <w:noProof/>
          <w:lang w:eastAsia="ko-KR"/>
        </w:rPr>
        <w:t xml:space="preserve">UE supports other 3GPP specific mechanisms for communicating with </w:t>
      </w:r>
      <w:r>
        <w:rPr>
          <w:noProof/>
        </w:rPr>
        <w:t>the non</w:t>
      </w:r>
      <w:r>
        <w:rPr>
          <w:rFonts w:hint="eastAsia"/>
          <w:noProof/>
          <w:lang w:eastAsia="ko-KR"/>
        </w:rPr>
        <w:t>-</w:t>
      </w:r>
      <w:r>
        <w:rPr>
          <w:noProof/>
        </w:rPr>
        <w:t>access stratum</w:t>
      </w:r>
      <w:r>
        <w:rPr>
          <w:rFonts w:hint="eastAsia"/>
          <w:noProof/>
          <w:lang w:eastAsia="ko-KR"/>
        </w:rPr>
        <w:t xml:space="preserve"> protocol</w:t>
      </w:r>
      <w:r>
        <w:rPr>
          <w:noProof/>
        </w:rPr>
        <w:t xml:space="preserve"> implementation</w:t>
      </w:r>
      <w:r>
        <w:rPr>
          <w:rFonts w:hint="eastAsia"/>
          <w:noProof/>
          <w:lang w:eastAsia="ko-KR"/>
        </w:rPr>
        <w:t>, e.g. DHCP discovery via PCO,</w:t>
      </w:r>
      <w:r>
        <w:rPr>
          <w:noProof/>
        </w:rPr>
        <w:t xml:space="preserve"> </w:t>
      </w:r>
      <w:r>
        <w:rPr>
          <w:rFonts w:hint="eastAsia"/>
          <w:noProof/>
          <w:lang w:eastAsia="ko-KR"/>
        </w:rPr>
        <w:t>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lang w:eastAsia="ko-KR"/>
        </w:rPr>
        <w:t>smart congestion mitigation</w:t>
      </w:r>
      <w:r>
        <w:t xml:space="preserve"> enforcement.</w:t>
      </w:r>
    </w:p>
    <w:p w14:paraId="0B41BC94" w14:textId="77777777" w:rsidR="006E1998" w:rsidRPr="00B81036" w:rsidRDefault="006E1998" w:rsidP="00D7671F">
      <w:pPr>
        <w:pStyle w:val="Rubrik1"/>
      </w:pPr>
      <w:bookmarkStart w:id="270" w:name="_Toc533146282"/>
      <w:bookmarkStart w:id="271" w:name="_Toc123578200"/>
      <w:r>
        <w:lastRenderedPageBreak/>
        <w:t>E.3</w:t>
      </w:r>
      <w:r w:rsidRPr="00B81036">
        <w:tab/>
        <w:t>Application usage of SIP</w:t>
      </w:r>
      <w:bookmarkEnd w:id="270"/>
      <w:bookmarkEnd w:id="271"/>
    </w:p>
    <w:p w14:paraId="73EC1D94" w14:textId="77777777" w:rsidR="006E1998" w:rsidRDefault="006E1998" w:rsidP="00D7671F">
      <w:pPr>
        <w:pStyle w:val="Rubrik2"/>
      </w:pPr>
      <w:bookmarkStart w:id="272" w:name="_Toc533146283"/>
      <w:bookmarkStart w:id="273" w:name="_Toc123578201"/>
      <w:r>
        <w:t>E.3.1</w:t>
      </w:r>
      <w:r>
        <w:tab/>
        <w:t>Procedures at the UE</w:t>
      </w:r>
      <w:bookmarkEnd w:id="272"/>
      <w:bookmarkEnd w:id="273"/>
    </w:p>
    <w:p w14:paraId="4437B039" w14:textId="77777777" w:rsidR="006E1998" w:rsidRDefault="006E1998" w:rsidP="00D7671F">
      <w:pPr>
        <w:pStyle w:val="Rubrik3"/>
      </w:pPr>
      <w:bookmarkStart w:id="274" w:name="_Toc533146284"/>
      <w:bookmarkStart w:id="275" w:name="_Toc123578202"/>
      <w:r>
        <w:t>E.3.1.1</w:t>
      </w:r>
      <w:r>
        <w:tab/>
        <w:t>3GPP PS data off</w:t>
      </w:r>
      <w:bookmarkEnd w:id="274"/>
      <w:bookmarkEnd w:id="275"/>
    </w:p>
    <w:p w14:paraId="2770657B" w14:textId="77777777" w:rsidR="006E1998" w:rsidRDefault="006E1998" w:rsidP="00D7671F">
      <w:pPr>
        <w:pStyle w:val="Rubrik4"/>
      </w:pPr>
      <w:bookmarkStart w:id="276" w:name="_Toc533146285"/>
      <w:bookmarkStart w:id="277" w:name="_Toc123578203"/>
      <w:r>
        <w:t>E.3.1.1.1</w:t>
      </w:r>
      <w:r>
        <w:tab/>
        <w:t>General</w:t>
      </w:r>
      <w:bookmarkEnd w:id="276"/>
      <w:bookmarkEnd w:id="277"/>
    </w:p>
    <w:p w14:paraId="1DF1F34E" w14:textId="77777777" w:rsidR="006E1998" w:rsidRDefault="006E1998" w:rsidP="006E1998">
      <w:r>
        <w:t>The UE may support the 3GPP PS data off.</w:t>
      </w:r>
    </w:p>
    <w:p w14:paraId="660FC615" w14:textId="77777777" w:rsidR="006E1998" w:rsidRDefault="006E1998" w:rsidP="006E1998">
      <w:r>
        <w:t>If the UE supports the 3GPP PS data off:</w:t>
      </w:r>
    </w:p>
    <w:p w14:paraId="062F102A" w14:textId="77777777" w:rsidR="006E1998" w:rsidRDefault="006E1998" w:rsidP="006E1998">
      <w:pPr>
        <w:pStyle w:val="B1"/>
      </w:pPr>
      <w:r>
        <w:t>a)</w:t>
      </w:r>
      <w:r>
        <w:tab/>
        <w:t xml:space="preserve">the UE can be configured with </w:t>
      </w:r>
      <w:r w:rsidR="002B473D">
        <w:t>up to two</w:t>
      </w:r>
      <w:r>
        <w:t xml:space="preserve"> indication</w:t>
      </w:r>
      <w:r w:rsidR="002B473D">
        <w:t>s</w:t>
      </w:r>
      <w:r>
        <w:t xml:space="preserve"> whether SMS over IP is a 3GPP PS data off exempt service</w:t>
      </w:r>
      <w:r w:rsidR="002B473D">
        <w:t>, one indication is valid for the UE camping in the HPLMN or the EHPLMN, and the other indication is valid for any VPLMN the UE is roaming in</w:t>
      </w:r>
      <w:r>
        <w:t>; and</w:t>
      </w:r>
    </w:p>
    <w:p w14:paraId="568BCA63" w14:textId="77777777" w:rsidR="006E1998" w:rsidRDefault="006E1998" w:rsidP="006E1998">
      <w:pPr>
        <w:pStyle w:val="B1"/>
      </w:pPr>
      <w:r>
        <w:t>b)</w:t>
      </w:r>
      <w:r>
        <w:tab/>
        <w:t>the UE may support being configured with the indication whether SMS over IP is a 3GPP PS data off exempt service using one or more of the following methods:</w:t>
      </w:r>
    </w:p>
    <w:p w14:paraId="4BE01B78" w14:textId="77777777" w:rsidR="006E1998" w:rsidRDefault="006E1998" w:rsidP="006E1998">
      <w:pPr>
        <w:pStyle w:val="B2"/>
        <w:rPr>
          <w:lang w:val="en-US"/>
        </w:rPr>
      </w:pPr>
      <w:r>
        <w:rPr>
          <w:lang w:val="en-US"/>
        </w:rPr>
        <w:t>1)</w:t>
      </w:r>
      <w:r>
        <w:rPr>
          <w:lang w:val="en-US"/>
        </w:rPr>
        <w:tab/>
        <w:t xml:space="preserve">the </w:t>
      </w:r>
      <w:r>
        <w:t>EF</w:t>
      </w:r>
      <w:r>
        <w:rPr>
          <w:vertAlign w:val="subscript"/>
        </w:rPr>
        <w:t>3GPPPSDATAOFF</w:t>
      </w:r>
      <w:r>
        <w:t xml:space="preserve"> file described in 3GPP TS 31.102 [19]</w:t>
      </w:r>
      <w:r>
        <w:rPr>
          <w:lang w:val="en-US"/>
        </w:rPr>
        <w:t>;</w:t>
      </w:r>
    </w:p>
    <w:p w14:paraId="6F8AACD2" w14:textId="77777777" w:rsidR="002B473D" w:rsidRDefault="006E1998" w:rsidP="002B473D">
      <w:pPr>
        <w:pStyle w:val="B2"/>
      </w:pPr>
      <w:r>
        <w:t>2)</w:t>
      </w:r>
      <w:r>
        <w:tab/>
        <w:t>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rsidR="002B473D">
        <w:t>, if the UE is in the HPLMN or the EHPLMN; and</w:t>
      </w:r>
    </w:p>
    <w:p w14:paraId="3614F983" w14:textId="77777777" w:rsidR="006E1998" w:rsidRDefault="002B473D" w:rsidP="002B473D">
      <w:pPr>
        <w:pStyle w:val="B2"/>
      </w:pPr>
      <w:r>
        <w:t>3)</w:t>
      </w:r>
      <w:r>
        <w:tab/>
        <w:t>the SMSoIP_roaming_exempt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if the UE is in the VPLMN.</w:t>
      </w:r>
    </w:p>
    <w:p w14:paraId="5DB4EEEE" w14:textId="77777777" w:rsidR="002B473D" w:rsidRDefault="006E1998" w:rsidP="002B473D">
      <w:pPr>
        <w:pStyle w:val="B1"/>
      </w:pPr>
      <w:r>
        <w:tab/>
        <w:t>If the UE is configured with both 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and </w:t>
      </w:r>
      <w:r>
        <w:rPr>
          <w:lang w:val="en-US"/>
        </w:rPr>
        <w:t xml:space="preserve">the </w:t>
      </w:r>
      <w:r>
        <w:t>EF</w:t>
      </w:r>
      <w:r>
        <w:rPr>
          <w:vertAlign w:val="subscript"/>
        </w:rPr>
        <w:t>3GPPPSDATAOFF</w:t>
      </w:r>
      <w:r>
        <w:t xml:space="preserve"> file described in 3GPP TS 31.102 [19], then </w:t>
      </w:r>
      <w:r>
        <w:rPr>
          <w:lang w:val="en-US"/>
        </w:rPr>
        <w:t xml:space="preserve">the </w:t>
      </w:r>
      <w:r>
        <w:t>EF</w:t>
      </w:r>
      <w:r>
        <w:rPr>
          <w:vertAlign w:val="subscript"/>
        </w:rPr>
        <w:t>3GPPPSDATAOFF</w:t>
      </w:r>
      <w:r>
        <w:t xml:space="preserve"> file described in 3GPP TS 31.102 [19] shall take precedence.</w:t>
      </w:r>
    </w:p>
    <w:p w14:paraId="013F0039" w14:textId="77777777" w:rsidR="002B473D" w:rsidRDefault="002B473D" w:rsidP="002B473D">
      <w:pPr>
        <w:pStyle w:val="B1"/>
      </w:pPr>
      <w:r>
        <w:tab/>
        <w:t>If the UE is configured with both the SMSoIP_roaming_exempt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and </w:t>
      </w:r>
      <w:r>
        <w:rPr>
          <w:lang w:val="en-US"/>
        </w:rPr>
        <w:t xml:space="preserve">the </w:t>
      </w:r>
      <w:r>
        <w:t>EF</w:t>
      </w:r>
      <w:r>
        <w:rPr>
          <w:vertAlign w:val="subscript"/>
        </w:rPr>
        <w:t>3GPPPSDATAOFF</w:t>
      </w:r>
      <w:r>
        <w:t xml:space="preserve"> file described in 3GPP TS 31.102 [19], then </w:t>
      </w:r>
      <w:r>
        <w:rPr>
          <w:lang w:val="en-US"/>
        </w:rPr>
        <w:t xml:space="preserve">the </w:t>
      </w:r>
      <w:r>
        <w:t>EF</w:t>
      </w:r>
      <w:r>
        <w:rPr>
          <w:vertAlign w:val="subscript"/>
        </w:rPr>
        <w:t>3GPPPSDATAOFF</w:t>
      </w:r>
      <w:r>
        <w:t xml:space="preserve"> file described in 3GPP TS 31.102 [19] shall take precedence.</w:t>
      </w:r>
    </w:p>
    <w:p w14:paraId="68F8436D" w14:textId="77777777" w:rsidR="006E1998" w:rsidRDefault="002B473D" w:rsidP="002B473D">
      <w:r w:rsidRPr="00B73F9E">
        <w:rPr>
          <w:noProof/>
        </w:rPr>
        <w:t xml:space="preserve">When the UE is only </w:t>
      </w:r>
      <w:r>
        <w:rPr>
          <w:noProof/>
        </w:rPr>
        <w:t>configured</w:t>
      </w:r>
      <w:r w:rsidRPr="00B73F9E">
        <w:rPr>
          <w:noProof/>
        </w:rPr>
        <w:t xml:space="preserve"> with the indication valid for the UE camping in the HPLMN</w:t>
      </w:r>
      <w:r>
        <w:rPr>
          <w:noProof/>
        </w:rPr>
        <w:t xml:space="preserve"> or the EHPLMN</w:t>
      </w:r>
      <w:r w:rsidRPr="00B73F9E">
        <w:rPr>
          <w:noProof/>
        </w:rPr>
        <w:t xml:space="preserve">, the UE shall use this indication also when the UE is </w:t>
      </w:r>
      <w:r>
        <w:rPr>
          <w:noProof/>
        </w:rPr>
        <w:t>in the VPLMN.</w:t>
      </w:r>
    </w:p>
    <w:p w14:paraId="173F99B2" w14:textId="77777777" w:rsidR="006E1998" w:rsidRDefault="006E1998" w:rsidP="00D7671F">
      <w:pPr>
        <w:pStyle w:val="Rubrik4"/>
      </w:pPr>
      <w:bookmarkStart w:id="278" w:name="_Toc533146286"/>
      <w:bookmarkStart w:id="279" w:name="_Toc123578204"/>
      <w:r>
        <w:t>E.3.1.1.2</w:t>
      </w:r>
      <w:r>
        <w:tab/>
        <w:t>Enforcement</w:t>
      </w:r>
      <w:bookmarkEnd w:id="278"/>
      <w:bookmarkEnd w:id="279"/>
    </w:p>
    <w:p w14:paraId="7DF81295" w14:textId="77777777" w:rsidR="006E1998" w:rsidRDefault="006E1998" w:rsidP="006E1998">
      <w:r>
        <w:t>If the 3GPP PS data off status is "active" and the UE is not configured with indication that SMS over IP is a 3GPP PS data off exempt service:</w:t>
      </w:r>
    </w:p>
    <w:p w14:paraId="30EDE4ED" w14:textId="77777777" w:rsidR="006E1998" w:rsidRDefault="006E1998" w:rsidP="006E1998">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an EPS IP-CAN bearer; and</w:t>
      </w:r>
    </w:p>
    <w:p w14:paraId="3174293F" w14:textId="77777777"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14:paraId="505F24DC" w14:textId="77777777" w:rsidR="006E1998" w:rsidRDefault="006E1998" w:rsidP="006E1998">
      <w:pPr>
        <w:pStyle w:val="B1"/>
      </w:pPr>
      <w:r>
        <w:rPr>
          <w:lang w:eastAsia="zh-CN"/>
        </w:rPr>
        <w:t>b)</w:t>
      </w:r>
      <w:r>
        <w:rPr>
          <w:lang w:eastAsia="zh-CN"/>
        </w:rPr>
        <w:tab/>
        <w:t xml:space="preserve">if the UE registered a binding with </w:t>
      </w:r>
      <w:r>
        <w:t>IM CN subsystem, such that:</w:t>
      </w:r>
    </w:p>
    <w:p w14:paraId="6D15F6FE" w14:textId="77777777" w:rsidR="006E1998" w:rsidRDefault="006E1998" w:rsidP="006E1998">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an EPS IP-CAN bearer; and</w:t>
      </w:r>
    </w:p>
    <w:p w14:paraId="7EB15DC3" w14:textId="77777777" w:rsidR="006E1998" w:rsidRDefault="006E1998" w:rsidP="006E1998">
      <w:pPr>
        <w:pStyle w:val="B2"/>
      </w:pPr>
      <w:r>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14:paraId="75670CD4" w14:textId="77777777" w:rsidR="006E1998" w:rsidRDefault="006E1998" w:rsidP="006E1998">
      <w:pPr>
        <w:pStyle w:val="B1"/>
      </w:pPr>
      <w:r>
        <w:tab/>
        <w:t>then:</w:t>
      </w:r>
    </w:p>
    <w:p w14:paraId="0D641F20" w14:textId="77777777" w:rsidR="006E1998" w:rsidRDefault="006E1998" w:rsidP="006E1998">
      <w:pPr>
        <w:pStyle w:val="B2"/>
      </w:pPr>
      <w:r>
        <w:t>1)</w:t>
      </w:r>
      <w:r>
        <w:tab/>
        <w:t xml:space="preserve">the UE shall de-register the binding </w:t>
      </w:r>
      <w:r>
        <w:rPr>
          <w:lang w:eastAsia="zh-CN"/>
        </w:rPr>
        <w:t xml:space="preserve">of a UE's contact address containing an IP address associated with an EPS IP-CAN bearer </w:t>
      </w:r>
      <w:r>
        <w:t xml:space="preserve">from IM CN subsystem according to </w:t>
      </w:r>
      <w:r w:rsidRPr="00F6303A">
        <w:t>3GPP TS 24.229</w:t>
      </w:r>
      <w:r>
        <w:t xml:space="preserve"> [10]; or </w:t>
      </w:r>
    </w:p>
    <w:p w14:paraId="550AB6B6" w14:textId="77777777" w:rsidR="006E1998" w:rsidRDefault="006E1998" w:rsidP="006E1998">
      <w:pPr>
        <w:pStyle w:val="B2"/>
      </w:pPr>
      <w:r>
        <w:lastRenderedPageBreak/>
        <w:t>2)</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14:paraId="171044C7" w14:textId="77777777" w:rsidR="006E1998" w:rsidRDefault="006E1998" w:rsidP="006E1998">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14:paraId="662B45E8" w14:textId="77777777" w:rsidR="006E1998" w:rsidRDefault="006E1998" w:rsidP="00D7671F">
      <w:pPr>
        <w:pStyle w:val="Rubrik2"/>
      </w:pPr>
      <w:bookmarkStart w:id="280" w:name="_Toc533146287"/>
      <w:bookmarkStart w:id="281" w:name="_Toc123578205"/>
      <w:r>
        <w:t>E.3.2</w:t>
      </w:r>
      <w:r>
        <w:tab/>
        <w:t>Procedures at the AS</w:t>
      </w:r>
      <w:bookmarkEnd w:id="280"/>
      <w:bookmarkEnd w:id="281"/>
    </w:p>
    <w:p w14:paraId="2525B74A" w14:textId="77777777" w:rsidR="006E1998" w:rsidRDefault="006E1998" w:rsidP="00D7671F">
      <w:pPr>
        <w:pStyle w:val="Rubrik3"/>
      </w:pPr>
      <w:bookmarkStart w:id="282" w:name="_Toc533146288"/>
      <w:bookmarkStart w:id="283" w:name="_Toc123578206"/>
      <w:r>
        <w:t>E.3.2.1</w:t>
      </w:r>
      <w:r>
        <w:tab/>
        <w:t>3GPP PS data off</w:t>
      </w:r>
      <w:bookmarkEnd w:id="282"/>
      <w:bookmarkEnd w:id="283"/>
    </w:p>
    <w:p w14:paraId="32F55BD7" w14:textId="77777777" w:rsidR="002B473D" w:rsidRDefault="002B473D" w:rsidP="002B473D">
      <w:r>
        <w:t>An AS supporting the 3GPP PS data off can</w:t>
      </w:r>
      <w:r w:rsidRPr="00DF74D9">
        <w:t xml:space="preserve"> be configured with</w:t>
      </w:r>
      <w:r>
        <w:t xml:space="preserve"> up to two indications whether SMS over IP is a </w:t>
      </w:r>
      <w:r w:rsidRPr="00DF74D9">
        <w:t xml:space="preserve">3GPP PS Data Off </w:t>
      </w:r>
      <w:r>
        <w:t>e</w:t>
      </w:r>
      <w:r w:rsidRPr="00DF74D9">
        <w:t xml:space="preserve">xempt </w:t>
      </w:r>
      <w:r>
        <w:t>s</w:t>
      </w:r>
      <w:r w:rsidRPr="00DF74D9">
        <w:t>ervice</w:t>
      </w:r>
      <w:r>
        <w:t>, one indication is valid for non-roaming users, and the other indication is valid for users roaming in the various VPLMNs with whom roaming agreements exist</w:t>
      </w:r>
      <w:r w:rsidRPr="00DF74D9">
        <w:t>.</w:t>
      </w:r>
    </w:p>
    <w:p w14:paraId="09D1054D" w14:textId="77777777" w:rsidR="002B473D" w:rsidRPr="00BE124D" w:rsidRDefault="002B473D" w:rsidP="002B473D">
      <w:r w:rsidRPr="006B5EF0">
        <w:t xml:space="preserve">When the </w:t>
      </w:r>
      <w:r>
        <w:t xml:space="preserve">AS </w:t>
      </w:r>
      <w:r w:rsidRPr="006B5EF0">
        <w:t xml:space="preserve">is only </w:t>
      </w:r>
      <w:r>
        <w:t>configured</w:t>
      </w:r>
      <w:r w:rsidRPr="006B5EF0">
        <w:t xml:space="preserve"> with the indication </w:t>
      </w:r>
      <w:r>
        <w:t>whether SMS over IP is a 3GPP PS Data Off exempt service</w:t>
      </w:r>
      <w:r w:rsidRPr="006B5EF0">
        <w:t xml:space="preserve"> for the UE camping in the HPLMN</w:t>
      </w:r>
      <w:r>
        <w:t xml:space="preserve"> or the EHPLMN</w:t>
      </w:r>
      <w:r w:rsidRPr="006B5EF0">
        <w:t xml:space="preserve">, the </w:t>
      </w:r>
      <w:r>
        <w:t xml:space="preserve">AS </w:t>
      </w:r>
      <w:r w:rsidRPr="006B5EF0">
        <w:t xml:space="preserve">shall use this indication also when the UE is </w:t>
      </w:r>
      <w:r>
        <w:t>in the VPLMN.</w:t>
      </w:r>
    </w:p>
    <w:p w14:paraId="32C5054F" w14:textId="77777777" w:rsidR="006E1998" w:rsidRPr="00F6303A" w:rsidRDefault="006E1998" w:rsidP="006E1998">
      <w:r>
        <w:t xml:space="preserve">If the AS supports the 3GPP PS data off, the AS shall support </w:t>
      </w:r>
      <w:r w:rsidRPr="00F6303A">
        <w:t>obtain</w:t>
      </w:r>
      <w:r>
        <w:t>ing</w:t>
      </w:r>
      <w:r w:rsidRPr="00F6303A">
        <w:t xml:space="preserve"> registration state information </w:t>
      </w:r>
      <w:r>
        <w:t xml:space="preserve">from a </w:t>
      </w:r>
      <w:r w:rsidRPr="00F6303A">
        <w:t>received third-party SIP REGISTER request including information contained in the body of the third-party SIP REGISTER request as specified in 3GPP TS 24.229</w:t>
      </w:r>
      <w:r>
        <w:t> [10], of the served UE.</w:t>
      </w:r>
    </w:p>
    <w:p w14:paraId="4B69733A" w14:textId="77777777" w:rsidR="006E1998" w:rsidRDefault="006E1998" w:rsidP="006E1998">
      <w:pPr>
        <w:rPr>
          <w:lang w:eastAsia="zh-CN"/>
        </w:rPr>
      </w:pPr>
      <w:r>
        <w:t xml:space="preserve">If a received </w:t>
      </w:r>
      <w:r w:rsidRPr="00F6303A">
        <w:t xml:space="preserve">registration state information </w:t>
      </w:r>
      <w:r>
        <w:t xml:space="preserve">of the served UE indicates a Contact header field with the </w:t>
      </w:r>
      <w:r w:rsidRPr="00C922F4">
        <w:t>g.3gpp.ps-data-off</w:t>
      </w:r>
      <w:r>
        <w:t xml:space="preserve"> media feature tag with the "active" value, and the AS is not configured with indication that SMS over IP is a 3GPP PS data off exempt service for the served UE then the </w:t>
      </w:r>
      <w:r>
        <w:rPr>
          <w:lang w:eastAsia="zh-CN"/>
        </w:rPr>
        <w:t xml:space="preserve">AS shall not invoke the procedures in </w:t>
      </w:r>
      <w:r w:rsidR="008B4789">
        <w:t>clause</w:t>
      </w:r>
      <w:r>
        <w:rPr>
          <w:noProof/>
          <w:lang w:val="en-US"/>
        </w:rPr>
        <w:t> </w:t>
      </w:r>
      <w:r>
        <w:t>5.3.3</w:t>
      </w:r>
      <w:r>
        <w:rPr>
          <w:lang w:eastAsia="zh-CN"/>
        </w:rPr>
        <w:t xml:space="preserve"> which send a SIP request 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2B473D">
        <w:t xml:space="preserve"> </w:t>
      </w:r>
      <w:r w:rsidRPr="00B81036">
        <w:t>"3GPP-UTRAN"</w:t>
      </w:r>
      <w:r w:rsidR="002B473D">
        <w:t>,</w:t>
      </w:r>
      <w:r w:rsidRPr="00B81036">
        <w:t xml:space="preserve"> </w:t>
      </w:r>
      <w:r w:rsidRPr="00B81036">
        <w:rPr>
          <w:lang w:eastAsia="ko-KR"/>
        </w:rPr>
        <w:t>"3GPP-E-UTRAN"</w:t>
      </w:r>
      <w:r w:rsidR="002B473D">
        <w:rPr>
          <w:lang w:eastAsia="ko-KR"/>
        </w:rPr>
        <w:t xml:space="preserve"> or </w:t>
      </w:r>
      <w:r w:rsidR="002B473D" w:rsidRPr="00B81036">
        <w:rPr>
          <w:lang w:eastAsia="ko-KR"/>
        </w:rPr>
        <w:t>"3GPP-</w:t>
      </w:r>
      <w:r w:rsidR="002B473D">
        <w:rPr>
          <w:lang w:eastAsia="ko-KR"/>
        </w:rPr>
        <w:t>NR</w:t>
      </w:r>
      <w:r w:rsidR="002B473D" w:rsidRPr="00B81036">
        <w:rPr>
          <w:lang w:eastAsia="ko-KR"/>
        </w:rPr>
        <w:t>"</w:t>
      </w:r>
      <w:r>
        <w:rPr>
          <w:lang w:eastAsia="ko-KR"/>
        </w:rPr>
        <w:t xml:space="preserve"> access class and with the "network-provided" header field parameter</w:t>
      </w:r>
      <w:r>
        <w:rPr>
          <w:lang w:eastAsia="zh-CN"/>
        </w:rPr>
        <w:t>.</w:t>
      </w:r>
    </w:p>
    <w:p w14:paraId="27765582" w14:textId="77777777" w:rsidR="00B21963" w:rsidRPr="00AF25BD" w:rsidRDefault="0011583D" w:rsidP="00D7671F">
      <w:pPr>
        <w:pStyle w:val="Rubrik8"/>
      </w:pPr>
      <w:r>
        <w:br w:type="page"/>
      </w:r>
      <w:bookmarkStart w:id="284" w:name="_Toc533146289"/>
      <w:bookmarkStart w:id="285" w:name="_Toc123578207"/>
      <w:r w:rsidR="00B21963" w:rsidRPr="00AF25BD">
        <w:lastRenderedPageBreak/>
        <w:t xml:space="preserve">Annex </w:t>
      </w:r>
      <w:r w:rsidR="00B21963">
        <w:rPr>
          <w:rFonts w:hint="eastAsia"/>
          <w:lang w:eastAsia="ko-KR"/>
        </w:rPr>
        <w:t>F</w:t>
      </w:r>
      <w:r w:rsidR="00B21963" w:rsidRPr="00AF25BD">
        <w:t xml:space="preserve"> (normative):</w:t>
      </w:r>
      <w:r w:rsidR="00B21963" w:rsidRPr="00AF25BD">
        <w:br/>
      </w:r>
      <w:r w:rsidR="00B21963">
        <w:t xml:space="preserve">IP-Connectivity Access Network specific concepts when using </w:t>
      </w:r>
      <w:r w:rsidR="00B21963">
        <w:rPr>
          <w:rFonts w:hint="eastAsia"/>
          <w:lang w:eastAsia="ko-KR"/>
        </w:rPr>
        <w:t xml:space="preserve">GPRS </w:t>
      </w:r>
      <w:r w:rsidR="00B21963">
        <w:t>to access IM CN subsystem</w:t>
      </w:r>
      <w:bookmarkEnd w:id="284"/>
      <w:bookmarkEnd w:id="285"/>
    </w:p>
    <w:p w14:paraId="01BB231D" w14:textId="77777777" w:rsidR="00B21963" w:rsidRPr="00AF25BD" w:rsidRDefault="00B21963" w:rsidP="00D7671F">
      <w:pPr>
        <w:pStyle w:val="Rubrik1"/>
      </w:pPr>
      <w:bookmarkStart w:id="286" w:name="_Toc533146290"/>
      <w:bookmarkStart w:id="287" w:name="_Toc123578208"/>
      <w:r>
        <w:rPr>
          <w:rFonts w:hint="eastAsia"/>
          <w:lang w:eastAsia="ko-KR"/>
        </w:rPr>
        <w:t>F</w:t>
      </w:r>
      <w:r w:rsidRPr="00AF25BD">
        <w:t>.</w:t>
      </w:r>
      <w:r>
        <w:t>1</w:t>
      </w:r>
      <w:r w:rsidRPr="00AF25BD">
        <w:tab/>
      </w:r>
      <w:r>
        <w:t>Scope</w:t>
      </w:r>
      <w:bookmarkEnd w:id="286"/>
      <w:bookmarkEnd w:id="287"/>
    </w:p>
    <w:p w14:paraId="033EBC92" w14:textId="77777777" w:rsidR="00B21963" w:rsidRDefault="00B21963" w:rsidP="00B21963">
      <w:pPr>
        <w:rPr>
          <w:rFonts w:hint="eastAsia"/>
          <w:lang w:eastAsia="ko-KR"/>
        </w:rPr>
      </w:pPr>
      <w:r>
        <w:rPr>
          <w:rFonts w:hint="eastAsia"/>
          <w:lang w:eastAsia="ko-KR"/>
        </w:rPr>
        <w:t>The UE may support the present annex.</w:t>
      </w:r>
    </w:p>
    <w:p w14:paraId="18D4E6E4" w14:textId="77777777" w:rsidR="00B21963" w:rsidRDefault="00B21963" w:rsidP="00B21963">
      <w:pPr>
        <w:rPr>
          <w:rFonts w:hint="eastAsia"/>
          <w:lang w:eastAsia="ko-KR"/>
        </w:rPr>
      </w:pPr>
      <w:r>
        <w:t xml:space="preserve">The present annex defines IP-CAN specific requirements for </w:t>
      </w:r>
      <w:r>
        <w:rPr>
          <w:rFonts w:hint="eastAsia"/>
          <w:lang w:eastAsia="ko-KR"/>
        </w:rPr>
        <w:t>SMS</w:t>
      </w:r>
      <w:r>
        <w:t xml:space="preserve"> services in the IP Multimedia (IM) Core Network (CN) subsystem, where the IP-CAN is </w:t>
      </w:r>
      <w:r w:rsidRPr="00AD7DAE">
        <w:t>General Packet Radio Service</w:t>
      </w:r>
      <w:r>
        <w:t xml:space="preserve"> (</w:t>
      </w:r>
      <w:r>
        <w:rPr>
          <w:rFonts w:hint="eastAsia"/>
          <w:lang w:eastAsia="ko-KR"/>
        </w:rPr>
        <w:t>GPRS</w:t>
      </w:r>
      <w:r>
        <w:t>)</w:t>
      </w:r>
      <w:r>
        <w:rPr>
          <w:rFonts w:hint="eastAsia"/>
          <w:lang w:eastAsia="ko-KR"/>
        </w:rPr>
        <w:t xml:space="preserve"> . </w:t>
      </w:r>
    </w:p>
    <w:p w14:paraId="3AAA65A2" w14:textId="77777777" w:rsidR="00B21963" w:rsidRPr="00AF25BD" w:rsidRDefault="00B21963" w:rsidP="00D7671F">
      <w:pPr>
        <w:pStyle w:val="Rubrik1"/>
      </w:pPr>
      <w:bookmarkStart w:id="288" w:name="_Toc533146291"/>
      <w:bookmarkStart w:id="289" w:name="_Toc123578209"/>
      <w:r>
        <w:rPr>
          <w:rFonts w:hint="eastAsia"/>
          <w:lang w:eastAsia="ko-KR"/>
        </w:rPr>
        <w:t>F</w:t>
      </w:r>
      <w:r w:rsidRPr="00AF25BD">
        <w:t>.2</w:t>
      </w:r>
      <w:r w:rsidRPr="00AF25BD">
        <w:tab/>
      </w:r>
      <w:r>
        <w:rPr>
          <w:rFonts w:hint="eastAsia"/>
          <w:lang w:eastAsia="ko-KR"/>
        </w:rPr>
        <w:t>GPRS (Iu mode only)</w:t>
      </w:r>
      <w:r>
        <w:t xml:space="preserve"> aspects when connected to the IM CN subsystem</w:t>
      </w:r>
      <w:bookmarkEnd w:id="288"/>
      <w:bookmarkEnd w:id="289"/>
    </w:p>
    <w:p w14:paraId="3609BB88" w14:textId="77777777" w:rsidR="00B21963" w:rsidRDefault="00B21963" w:rsidP="00D7671F">
      <w:pPr>
        <w:pStyle w:val="Rubrik2"/>
        <w:rPr>
          <w:rFonts w:hint="eastAsia"/>
          <w:lang w:eastAsia="ko-KR"/>
        </w:rPr>
      </w:pPr>
      <w:bookmarkStart w:id="290" w:name="_Toc533146292"/>
      <w:bookmarkStart w:id="291" w:name="_Toc123578210"/>
      <w:r>
        <w:rPr>
          <w:rFonts w:hint="eastAsia"/>
          <w:lang w:eastAsia="ko-KR"/>
        </w:rPr>
        <w:t>F</w:t>
      </w:r>
      <w:r>
        <w:t>.2.1</w:t>
      </w:r>
      <w:r>
        <w:tab/>
        <w:t xml:space="preserve">Procedures at the </w:t>
      </w:r>
      <w:r>
        <w:rPr>
          <w:rFonts w:hint="eastAsia"/>
          <w:lang w:eastAsia="ko-KR"/>
        </w:rPr>
        <w:t>UE</w:t>
      </w:r>
      <w:bookmarkEnd w:id="290"/>
      <w:bookmarkEnd w:id="291"/>
    </w:p>
    <w:p w14:paraId="2E6C2334" w14:textId="77777777" w:rsidR="00B21963" w:rsidRDefault="00B21963" w:rsidP="00D7671F">
      <w:pPr>
        <w:pStyle w:val="Rubrik3"/>
        <w:rPr>
          <w:rFonts w:hint="eastAsia"/>
          <w:lang w:eastAsia="ko-KR"/>
        </w:rPr>
      </w:pPr>
      <w:bookmarkStart w:id="292" w:name="_Toc533146293"/>
      <w:bookmarkStart w:id="293" w:name="_Toc123578211"/>
      <w:r>
        <w:rPr>
          <w:rFonts w:hint="eastAsia"/>
          <w:lang w:eastAsia="ko-KR"/>
        </w:rPr>
        <w:t>F.2.1.1</w:t>
      </w:r>
      <w:r>
        <w:rPr>
          <w:rFonts w:hint="eastAsia"/>
          <w:lang w:eastAsia="ko-KR"/>
        </w:rPr>
        <w:tab/>
        <w:t>General</w:t>
      </w:r>
      <w:bookmarkEnd w:id="292"/>
      <w:bookmarkEnd w:id="293"/>
    </w:p>
    <w:p w14:paraId="058F50B8" w14:textId="77777777" w:rsidR="00B21963" w:rsidRPr="008F296C" w:rsidRDefault="00B21963" w:rsidP="00B21963">
      <w:pPr>
        <w:rPr>
          <w:rFonts w:hint="eastAsia"/>
          <w:lang w:eastAsia="ja-JP"/>
        </w:rPr>
      </w:pPr>
      <w:r>
        <w:rPr>
          <w:rFonts w:hint="eastAsia"/>
          <w:lang w:eastAsia="ko-KR"/>
        </w:rPr>
        <w:t>T</w:t>
      </w:r>
      <w:r w:rsidRPr="008F296C">
        <w:rPr>
          <w:rFonts w:hint="eastAsia"/>
          <w:lang w:eastAsia="ja-JP"/>
        </w:rPr>
        <w:t xml:space="preserve">he </w:t>
      </w:r>
      <w:r>
        <w:rPr>
          <w:rFonts w:hint="eastAsia"/>
          <w:lang w:eastAsia="ko-KR"/>
        </w:rPr>
        <w:t xml:space="preserve">UE may support any of the procedures of </w:t>
      </w:r>
      <w:r w:rsidR="008B4789">
        <w:rPr>
          <w:rFonts w:hint="eastAsia"/>
          <w:lang w:eastAsia="ko-KR"/>
        </w:rPr>
        <w:t>clause</w:t>
      </w:r>
      <w:r>
        <w:rPr>
          <w:lang w:eastAsia="ko-KR"/>
        </w:rPr>
        <w:t> </w:t>
      </w:r>
      <w:r>
        <w:rPr>
          <w:rFonts w:hint="eastAsia"/>
          <w:lang w:eastAsia="ko-KR"/>
        </w:rPr>
        <w:t>F.2.1.</w:t>
      </w:r>
    </w:p>
    <w:p w14:paraId="6618599D" w14:textId="77777777" w:rsidR="00B21963" w:rsidRDefault="00B21963" w:rsidP="00D7671F">
      <w:pPr>
        <w:pStyle w:val="Rubrik3"/>
        <w:rPr>
          <w:rFonts w:hint="eastAsia"/>
          <w:lang w:eastAsia="ko-KR"/>
        </w:rPr>
      </w:pPr>
      <w:bookmarkStart w:id="294" w:name="_Toc533146294"/>
      <w:bookmarkStart w:id="295" w:name="_Toc123578212"/>
      <w:r>
        <w:rPr>
          <w:rFonts w:hint="eastAsia"/>
          <w:lang w:eastAsia="ko-KR"/>
        </w:rPr>
        <w:t>F.2.1.2</w:t>
      </w:r>
      <w:r>
        <w:rPr>
          <w:rFonts w:hint="eastAsia"/>
          <w:lang w:eastAsia="ko-KR"/>
        </w:rPr>
        <w:tab/>
        <w:t>Application specific Congestion control for Data Communication (ACDC) procedure</w:t>
      </w:r>
      <w:bookmarkEnd w:id="294"/>
      <w:bookmarkEnd w:id="295"/>
    </w:p>
    <w:p w14:paraId="4F32D3C5" w14:textId="77777777" w:rsidR="00B21963" w:rsidRPr="008F296C" w:rsidRDefault="00B21963" w:rsidP="00B21963">
      <w:pPr>
        <w:rPr>
          <w:rFonts w:hint="eastAsia"/>
          <w:lang w:eastAsia="ja-JP"/>
        </w:rPr>
      </w:pPr>
      <w:r>
        <w:rPr>
          <w:rFonts w:hint="eastAsia"/>
          <w:lang w:eastAsia="ko-KR"/>
        </w:rPr>
        <w:t>T</w:t>
      </w:r>
      <w:r w:rsidRPr="008F296C">
        <w:rPr>
          <w:rFonts w:hint="eastAsia"/>
          <w:lang w:eastAsia="ja-JP"/>
        </w:rPr>
        <w:t xml:space="preserve">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sidRPr="008F296C" w:rsidDel="00DA60E4">
        <w:rPr>
          <w:rFonts w:hint="eastAsia"/>
          <w:lang w:eastAsia="ja-JP"/>
        </w:rPr>
        <w:t xml:space="preserve"> </w:t>
      </w:r>
      <w:r w:rsidRPr="008F296C">
        <w:rPr>
          <w:rFonts w:hint="eastAsia"/>
          <w:lang w:eastAsia="ja-JP"/>
        </w:rPr>
        <w:t>layer</w:t>
      </w:r>
      <w:r>
        <w:rPr>
          <w:rFonts w:hint="eastAsia"/>
          <w:lang w:eastAsia="ja-JP"/>
        </w:rPr>
        <w:t>:</w:t>
      </w:r>
    </w:p>
    <w:p w14:paraId="6BF31072" w14:textId="77777777" w:rsidR="00B21963" w:rsidRPr="008F296C" w:rsidRDefault="00B21963" w:rsidP="00B21963">
      <w:pPr>
        <w:pStyle w:val="B1"/>
        <w:rPr>
          <w:rFonts w:hint="eastAsia"/>
          <w:lang w:eastAsia="ko-KR"/>
        </w:rPr>
      </w:pPr>
      <w:r>
        <w:rPr>
          <w:lang w:eastAsia="ja-JP"/>
        </w:rPr>
        <w:t>-</w:t>
      </w:r>
      <w:r>
        <w:rPr>
          <w:lang w:eastAsia="ja-JP"/>
        </w:rPr>
        <w:tab/>
        <w:t>MO-SMSoIP-attempt-started;</w:t>
      </w:r>
      <w:r>
        <w:rPr>
          <w:rFonts w:hint="eastAsia"/>
          <w:lang w:eastAsia="ko-KR"/>
        </w:rPr>
        <w:t xml:space="preserve"> and</w:t>
      </w:r>
    </w:p>
    <w:p w14:paraId="66CAC41F" w14:textId="77777777" w:rsidR="00B21963" w:rsidRPr="00E842EA" w:rsidRDefault="00B21963" w:rsidP="00B21963">
      <w:pPr>
        <w:pStyle w:val="B1"/>
        <w:rPr>
          <w:rFonts w:eastAsia="SimSun" w:hint="eastAsia"/>
          <w:lang w:eastAsia="zh-CN"/>
        </w:rPr>
      </w:pPr>
      <w:r>
        <w:rPr>
          <w:lang w:eastAsia="ja-JP"/>
        </w:rPr>
        <w:t>-</w:t>
      </w:r>
      <w:r>
        <w:rPr>
          <w:lang w:eastAsia="ja-JP"/>
        </w:rPr>
        <w:tab/>
        <w:t>MO-SMSoIP-attempt-ended</w:t>
      </w:r>
      <w:r>
        <w:rPr>
          <w:rFonts w:eastAsia="SimSun" w:hint="eastAsia"/>
          <w:lang w:eastAsia="zh-CN"/>
        </w:rPr>
        <w:t>.</w:t>
      </w:r>
    </w:p>
    <w:p w14:paraId="0BD2C9E2" w14:textId="77777777" w:rsidR="00B21963" w:rsidRDefault="00B21963" w:rsidP="00B21963">
      <w:pPr>
        <w:rPr>
          <w:rFonts w:hint="eastAsia"/>
          <w:lang w:eastAsia="ja-JP"/>
        </w:rPr>
      </w:pPr>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w:t>
      </w:r>
      <w:r>
        <w:rPr>
          <w:rFonts w:hint="eastAsia"/>
          <w:lang w:eastAsia="ko-KR"/>
        </w:rPr>
        <w:t>UE</w:t>
      </w:r>
      <w:r>
        <w:t xml:space="preserve"> sends the MO-SMSoIP-attempt-started indication to the non-access stratum and continue with SM over IP submission as </w:t>
      </w:r>
      <w:r>
        <w:rPr>
          <w:lang w:eastAsia="ko-KR"/>
        </w:rPr>
        <w:t xml:space="preserve">described in </w:t>
      </w:r>
      <w:r w:rsidR="008B4789">
        <w:rPr>
          <w:lang w:eastAsia="ko-KR"/>
        </w:rPr>
        <w:t>clause</w:t>
      </w:r>
      <w:r>
        <w:rPr>
          <w:lang w:eastAsia="ko-KR"/>
        </w:rPr>
        <w:t> 5.</w:t>
      </w:r>
      <w:r>
        <w:rPr>
          <w:rFonts w:hint="eastAsia"/>
          <w:lang w:eastAsia="ko-KR"/>
        </w:rPr>
        <w:t>3</w:t>
      </w:r>
      <w:r w:rsidRPr="00E611B7">
        <w:rPr>
          <w:rFonts w:hint="eastAsia"/>
          <w:lang w:eastAsia="ko-KR"/>
        </w:rPr>
        <w:t>.1</w:t>
      </w:r>
      <w:r>
        <w:rPr>
          <w:lang w:eastAsia="ko-KR"/>
        </w:rPr>
        <w:t>.</w:t>
      </w:r>
    </w:p>
    <w:p w14:paraId="309796CE" w14:textId="77777777" w:rsidR="00B21963" w:rsidRPr="003440CF" w:rsidRDefault="00B21963" w:rsidP="00B21963">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as described in </w:t>
      </w:r>
      <w:r w:rsidR="008B4789">
        <w:t>clause</w:t>
      </w:r>
      <w:r>
        <w:t> </w:t>
      </w:r>
      <w:r w:rsidRPr="00AF25BD">
        <w:t>5.3.1</w:t>
      </w:r>
      <w:r>
        <w:t xml:space="preserve">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42811D0D" w14:textId="77777777" w:rsidR="00B21963" w:rsidRDefault="00B21963" w:rsidP="00B21963">
      <w:pPr>
        <w:pStyle w:val="NO"/>
      </w:pPr>
      <w:r>
        <w:rPr>
          <w:noProof/>
        </w:rPr>
        <w:t>NOTE:</w:t>
      </w:r>
      <w:r>
        <w:rPr>
          <w:noProof/>
        </w:rPr>
        <w:tab/>
        <w:t xml:space="preserve">If </w:t>
      </w:r>
      <w:r w:rsidRPr="0045092A">
        <w:rPr>
          <w:noProof/>
        </w:rPr>
        <w:t xml:space="preserve">the </w:t>
      </w:r>
      <w:r>
        <w:rPr>
          <w:rFonts w:hint="eastAsia"/>
          <w:noProof/>
          <w:lang w:eastAsia="ko-KR"/>
        </w:rPr>
        <w:t xml:space="preserve">UE supports other 3GPP specific mechanisms for communicating with </w:t>
      </w:r>
      <w:r>
        <w:rPr>
          <w:noProof/>
        </w:rPr>
        <w:t>the non</w:t>
      </w:r>
      <w:r>
        <w:rPr>
          <w:rFonts w:hint="eastAsia"/>
          <w:noProof/>
          <w:lang w:eastAsia="ko-KR"/>
        </w:rPr>
        <w:t>-</w:t>
      </w:r>
      <w:r>
        <w:rPr>
          <w:noProof/>
        </w:rPr>
        <w:t>access stratum</w:t>
      </w:r>
      <w:r>
        <w:rPr>
          <w:rFonts w:hint="eastAsia"/>
          <w:noProof/>
          <w:lang w:eastAsia="ko-KR"/>
        </w:rPr>
        <w:t xml:space="preserve"> protocol</w:t>
      </w:r>
      <w:r>
        <w:rPr>
          <w:noProof/>
        </w:rPr>
        <w:t xml:space="preserve"> implementation</w:t>
      </w:r>
      <w:r>
        <w:rPr>
          <w:rFonts w:hint="eastAsia"/>
          <w:noProof/>
          <w:lang w:eastAsia="ko-KR"/>
        </w:rPr>
        <w:t>, e.g. DHCP discovery via PCO,</w:t>
      </w:r>
      <w:r>
        <w:rPr>
          <w:noProof/>
        </w:rPr>
        <w:t xml:space="preserve"> </w:t>
      </w:r>
      <w:r>
        <w:rPr>
          <w:rFonts w:hint="eastAsia"/>
          <w:noProof/>
          <w:lang w:eastAsia="ko-KR"/>
        </w:rPr>
        <w:t>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ommunication</w:t>
      </w:r>
      <w:r>
        <w:t xml:space="preserve"> enforcement.</w:t>
      </w:r>
    </w:p>
    <w:p w14:paraId="6E4448BF" w14:textId="77777777" w:rsidR="006E1998" w:rsidRPr="006D2C23" w:rsidRDefault="006E1998" w:rsidP="00D7671F">
      <w:pPr>
        <w:pStyle w:val="Rubrik1"/>
      </w:pPr>
      <w:bookmarkStart w:id="296" w:name="_Toc533146295"/>
      <w:bookmarkStart w:id="297" w:name="_Toc123578213"/>
      <w:r>
        <w:lastRenderedPageBreak/>
        <w:t>F.3</w:t>
      </w:r>
      <w:r w:rsidRPr="006D2C23">
        <w:tab/>
        <w:t>Application usage of SIP</w:t>
      </w:r>
      <w:bookmarkEnd w:id="296"/>
      <w:bookmarkEnd w:id="297"/>
    </w:p>
    <w:p w14:paraId="4CA7BD19" w14:textId="77777777" w:rsidR="006E1998" w:rsidRPr="006D2C23" w:rsidRDefault="006E1998" w:rsidP="00D7671F">
      <w:pPr>
        <w:pStyle w:val="Rubrik2"/>
      </w:pPr>
      <w:bookmarkStart w:id="298" w:name="_Toc533146296"/>
      <w:bookmarkStart w:id="299" w:name="_Toc123578214"/>
      <w:r>
        <w:t>F.3</w:t>
      </w:r>
      <w:r w:rsidRPr="006D2C23">
        <w:t>.1</w:t>
      </w:r>
      <w:r w:rsidRPr="006D2C23">
        <w:tab/>
        <w:t>Procedures at the UE</w:t>
      </w:r>
      <w:bookmarkEnd w:id="298"/>
      <w:bookmarkEnd w:id="299"/>
    </w:p>
    <w:p w14:paraId="5A0E4FB5" w14:textId="77777777" w:rsidR="006E1998" w:rsidRPr="006D2C23" w:rsidRDefault="006E1998" w:rsidP="00D7671F">
      <w:pPr>
        <w:pStyle w:val="Rubrik3"/>
      </w:pPr>
      <w:bookmarkStart w:id="300" w:name="_Toc533146297"/>
      <w:bookmarkStart w:id="301" w:name="_Toc123578215"/>
      <w:r>
        <w:t>F.3</w:t>
      </w:r>
      <w:r w:rsidRPr="006D2C23">
        <w:t>.1.1</w:t>
      </w:r>
      <w:r w:rsidRPr="006D2C23">
        <w:tab/>
        <w:t xml:space="preserve">3GPP PS </w:t>
      </w:r>
      <w:r>
        <w:t>d</w:t>
      </w:r>
      <w:r w:rsidRPr="006D2C23">
        <w:t xml:space="preserve">ata </w:t>
      </w:r>
      <w:r>
        <w:t>o</w:t>
      </w:r>
      <w:r w:rsidRPr="006D2C23">
        <w:t>ff</w:t>
      </w:r>
      <w:bookmarkEnd w:id="300"/>
      <w:bookmarkEnd w:id="301"/>
    </w:p>
    <w:p w14:paraId="7214B49C" w14:textId="77777777" w:rsidR="006E1998" w:rsidRPr="006D2C23" w:rsidRDefault="006E1998" w:rsidP="00D7671F">
      <w:pPr>
        <w:pStyle w:val="Rubrik4"/>
      </w:pPr>
      <w:bookmarkStart w:id="302" w:name="_Toc533146298"/>
      <w:bookmarkStart w:id="303" w:name="_Toc123578216"/>
      <w:r>
        <w:t>F.3</w:t>
      </w:r>
      <w:r w:rsidRPr="006D2C23">
        <w:t>.1.1.1</w:t>
      </w:r>
      <w:r w:rsidRPr="006D2C23">
        <w:tab/>
        <w:t>General</w:t>
      </w:r>
      <w:bookmarkEnd w:id="302"/>
      <w:bookmarkEnd w:id="303"/>
    </w:p>
    <w:p w14:paraId="1F61A70E" w14:textId="77777777" w:rsidR="006E1998" w:rsidRPr="006D2C23" w:rsidRDefault="006E1998" w:rsidP="006E1998">
      <w:r w:rsidRPr="006D2C23">
        <w:t xml:space="preserve">The requirements in </w:t>
      </w:r>
      <w:r w:rsidR="008B4789">
        <w:t>clause</w:t>
      </w:r>
      <w:r w:rsidRPr="006D2C23">
        <w:t> </w:t>
      </w:r>
      <w:r>
        <w:t>E.3</w:t>
      </w:r>
      <w:r w:rsidRPr="006D2C23">
        <w:t>.1.1.1 apply.</w:t>
      </w:r>
    </w:p>
    <w:p w14:paraId="00528A99" w14:textId="77777777" w:rsidR="006E1998" w:rsidRDefault="006E1998" w:rsidP="00D7671F">
      <w:pPr>
        <w:pStyle w:val="Rubrik4"/>
      </w:pPr>
      <w:bookmarkStart w:id="304" w:name="_Toc533146299"/>
      <w:bookmarkStart w:id="305" w:name="_Toc123578217"/>
      <w:r>
        <w:t>F.3</w:t>
      </w:r>
      <w:r w:rsidRPr="006D2C23">
        <w:t>.1.1.2</w:t>
      </w:r>
      <w:r w:rsidRPr="006D2C23">
        <w:tab/>
        <w:t>Enforcement</w:t>
      </w:r>
      <w:bookmarkEnd w:id="304"/>
      <w:bookmarkEnd w:id="305"/>
    </w:p>
    <w:p w14:paraId="799BC022" w14:textId="77777777" w:rsidR="006E1998" w:rsidRDefault="006E1998" w:rsidP="006E1998">
      <w:r>
        <w:t>If the 3GPP PS data off status is "active" and the UE is not configured with indication that SMS over IP is a 3GPP PS data off exempt service:</w:t>
      </w:r>
    </w:p>
    <w:p w14:paraId="6726CD2A" w14:textId="77777777" w:rsidR="006E1998" w:rsidRDefault="006E1998" w:rsidP="006E1998">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 GPRS IP-CAN bearer; and</w:t>
      </w:r>
    </w:p>
    <w:p w14:paraId="5699B360" w14:textId="77777777"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14:paraId="61835206" w14:textId="77777777" w:rsidR="006E1998" w:rsidRDefault="006E1998" w:rsidP="006E1998">
      <w:pPr>
        <w:pStyle w:val="B1"/>
      </w:pPr>
      <w:r>
        <w:rPr>
          <w:lang w:eastAsia="zh-CN"/>
        </w:rPr>
        <w:t>b)</w:t>
      </w:r>
      <w:r>
        <w:rPr>
          <w:lang w:eastAsia="zh-CN"/>
        </w:rPr>
        <w:tab/>
        <w:t xml:space="preserve">if the UE registered a binding with </w:t>
      </w:r>
      <w:r>
        <w:t>IM CN subsystem, such that:</w:t>
      </w:r>
    </w:p>
    <w:p w14:paraId="05EE9C74" w14:textId="77777777" w:rsidR="006E1998" w:rsidRDefault="006E1998" w:rsidP="006E1998">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 GPRS IP-CAN bearer; and</w:t>
      </w:r>
    </w:p>
    <w:p w14:paraId="2DF4D3AD" w14:textId="77777777" w:rsidR="006E1998" w:rsidRDefault="006E1998" w:rsidP="006E1998">
      <w:pPr>
        <w:pStyle w:val="B2"/>
      </w:pPr>
      <w:r>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14:paraId="24695CE8" w14:textId="77777777" w:rsidR="006E1998" w:rsidRDefault="006E1998" w:rsidP="006E1998">
      <w:pPr>
        <w:pStyle w:val="B1"/>
      </w:pPr>
      <w:r>
        <w:tab/>
        <w:t>then:</w:t>
      </w:r>
    </w:p>
    <w:p w14:paraId="791DE793" w14:textId="77777777" w:rsidR="006E1998" w:rsidRDefault="006E1998" w:rsidP="006E1998">
      <w:pPr>
        <w:pStyle w:val="B2"/>
      </w:pPr>
      <w:r>
        <w:t>1)</w:t>
      </w:r>
      <w:r>
        <w:tab/>
        <w:t xml:space="preserve">the UE shall de-register the binding </w:t>
      </w:r>
      <w:r>
        <w:rPr>
          <w:lang w:eastAsia="zh-CN"/>
        </w:rPr>
        <w:t xml:space="preserve">of a UE's contact address containing an IP address associated with a GPRS IP-CAN bearer </w:t>
      </w:r>
      <w:r>
        <w:t xml:space="preserve">from IM CN subsystem according to </w:t>
      </w:r>
      <w:r w:rsidRPr="00F6303A">
        <w:t>3GPP TS 24.229</w:t>
      </w:r>
      <w:r>
        <w:t xml:space="preserve"> [10]; or </w:t>
      </w:r>
    </w:p>
    <w:p w14:paraId="0B49F48E" w14:textId="77777777" w:rsidR="006E1998" w:rsidRDefault="006E1998" w:rsidP="006E1998">
      <w:pPr>
        <w:pStyle w:val="B2"/>
      </w:pPr>
      <w:r>
        <w:t>2)</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14:paraId="2F37B2B2" w14:textId="77777777" w:rsidR="006E1998" w:rsidRDefault="006E1998" w:rsidP="006E1998">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14:paraId="06CF189B" w14:textId="77777777" w:rsidR="006E1998" w:rsidRPr="006D2C23" w:rsidRDefault="006E1998" w:rsidP="00D7671F">
      <w:pPr>
        <w:pStyle w:val="Rubrik2"/>
      </w:pPr>
      <w:bookmarkStart w:id="306" w:name="_Toc533146300"/>
      <w:bookmarkStart w:id="307" w:name="_Toc123578218"/>
      <w:r>
        <w:t>F.3</w:t>
      </w:r>
      <w:r w:rsidRPr="006D2C23">
        <w:t>.2</w:t>
      </w:r>
      <w:r w:rsidRPr="006D2C23">
        <w:tab/>
        <w:t xml:space="preserve">Procedures at the </w:t>
      </w:r>
      <w:r>
        <w:t>AS</w:t>
      </w:r>
      <w:bookmarkEnd w:id="306"/>
      <w:bookmarkEnd w:id="307"/>
    </w:p>
    <w:p w14:paraId="51EF9FCA" w14:textId="77777777" w:rsidR="006E1998" w:rsidRPr="006D2C23" w:rsidRDefault="006E1998" w:rsidP="00D7671F">
      <w:pPr>
        <w:pStyle w:val="Rubrik3"/>
      </w:pPr>
      <w:bookmarkStart w:id="308" w:name="_Toc533146301"/>
      <w:bookmarkStart w:id="309" w:name="_Toc123578219"/>
      <w:r>
        <w:t>F.3</w:t>
      </w:r>
      <w:r w:rsidRPr="006D2C23">
        <w:t>.2.1</w:t>
      </w:r>
      <w:r w:rsidRPr="006D2C23">
        <w:tab/>
        <w:t xml:space="preserve">3GPP PS </w:t>
      </w:r>
      <w:r>
        <w:t>d</w:t>
      </w:r>
      <w:r w:rsidRPr="006D2C23">
        <w:t xml:space="preserve">ata </w:t>
      </w:r>
      <w:r>
        <w:t>o</w:t>
      </w:r>
      <w:r w:rsidRPr="006D2C23">
        <w:t>ff</w:t>
      </w:r>
      <w:bookmarkEnd w:id="308"/>
      <w:bookmarkEnd w:id="309"/>
    </w:p>
    <w:p w14:paraId="70D1EC09" w14:textId="77777777" w:rsidR="006E1998" w:rsidRDefault="006E1998" w:rsidP="006E1998">
      <w:r w:rsidRPr="006D2C23">
        <w:t xml:space="preserve">The requirements in </w:t>
      </w:r>
      <w:r w:rsidR="008B4789">
        <w:t>clause</w:t>
      </w:r>
      <w:r w:rsidRPr="006D2C23">
        <w:t> </w:t>
      </w:r>
      <w:r>
        <w:t>E.3</w:t>
      </w:r>
      <w:r w:rsidRPr="006D2C23">
        <w:t>.2.1 apply.</w:t>
      </w:r>
    </w:p>
    <w:p w14:paraId="40590570" w14:textId="77777777" w:rsidR="002B473D" w:rsidRPr="00AF25BD" w:rsidRDefault="00B21963" w:rsidP="00D7671F">
      <w:pPr>
        <w:pStyle w:val="Rubrik8"/>
      </w:pPr>
      <w:r>
        <w:br w:type="page"/>
      </w:r>
      <w:bookmarkStart w:id="310" w:name="_Toc533146302"/>
      <w:bookmarkStart w:id="311" w:name="_Toc123578220"/>
      <w:r w:rsidR="002B473D" w:rsidRPr="00AF25BD">
        <w:lastRenderedPageBreak/>
        <w:t xml:space="preserve">Annex </w:t>
      </w:r>
      <w:r w:rsidR="002B473D">
        <w:t>G</w:t>
      </w:r>
      <w:r w:rsidR="002B473D" w:rsidRPr="00AF25BD">
        <w:t xml:space="preserve"> (normative):</w:t>
      </w:r>
      <w:r w:rsidR="002B473D" w:rsidRPr="00AF25BD">
        <w:br/>
      </w:r>
      <w:r w:rsidR="002B473D">
        <w:t>IP-Connectivity Access Network specific concepts when using 5GS to access IM CN subsystem</w:t>
      </w:r>
      <w:bookmarkEnd w:id="310"/>
      <w:bookmarkEnd w:id="311"/>
    </w:p>
    <w:p w14:paraId="32327061" w14:textId="77777777" w:rsidR="002B473D" w:rsidRPr="00AF25BD" w:rsidRDefault="002B473D" w:rsidP="00D7671F">
      <w:pPr>
        <w:pStyle w:val="Rubrik1"/>
      </w:pPr>
      <w:bookmarkStart w:id="312" w:name="_Toc533146303"/>
      <w:bookmarkStart w:id="313" w:name="_Toc123578221"/>
      <w:r>
        <w:t>G</w:t>
      </w:r>
      <w:r w:rsidRPr="00AF25BD">
        <w:t>.</w:t>
      </w:r>
      <w:r>
        <w:t>1</w:t>
      </w:r>
      <w:r w:rsidRPr="00AF25BD">
        <w:tab/>
      </w:r>
      <w:r>
        <w:t>Scope</w:t>
      </w:r>
      <w:bookmarkEnd w:id="312"/>
      <w:bookmarkEnd w:id="313"/>
    </w:p>
    <w:p w14:paraId="540E1925" w14:textId="77777777" w:rsidR="002B473D" w:rsidRDefault="002B473D" w:rsidP="002B473D">
      <w:r>
        <w:t xml:space="preserve">The present annex defines IP-CAN specific requirements for </w:t>
      </w:r>
      <w:r>
        <w:rPr>
          <w:rFonts w:hint="eastAsia"/>
          <w:lang w:eastAsia="ko-KR"/>
        </w:rPr>
        <w:t>SMS</w:t>
      </w:r>
      <w:r>
        <w:t xml:space="preserve"> services in the IP Multimedia (IM) Core Network (CN) subsystem, where the IP-CAN is 5G System (5GS).</w:t>
      </w:r>
    </w:p>
    <w:p w14:paraId="3BE78D76" w14:textId="77777777" w:rsidR="002B473D" w:rsidRPr="00AF25BD" w:rsidRDefault="002B473D" w:rsidP="00D7671F">
      <w:pPr>
        <w:pStyle w:val="Rubrik1"/>
      </w:pPr>
      <w:bookmarkStart w:id="314" w:name="_Toc533146304"/>
      <w:bookmarkStart w:id="315" w:name="_Toc123578222"/>
      <w:r>
        <w:t>G</w:t>
      </w:r>
      <w:r w:rsidRPr="00AF25BD">
        <w:t>.2</w:t>
      </w:r>
      <w:r w:rsidRPr="00AF25BD">
        <w:tab/>
      </w:r>
      <w:r>
        <w:t>5GS aspects when connected to the IM CN subsystem</w:t>
      </w:r>
      <w:bookmarkEnd w:id="314"/>
      <w:bookmarkEnd w:id="315"/>
    </w:p>
    <w:p w14:paraId="3D2ACCB9" w14:textId="77777777" w:rsidR="002B473D" w:rsidRDefault="002B473D" w:rsidP="00D7671F">
      <w:pPr>
        <w:pStyle w:val="Rubrik2"/>
      </w:pPr>
      <w:bookmarkStart w:id="316" w:name="_Toc533146305"/>
      <w:bookmarkStart w:id="317" w:name="_Toc123578223"/>
      <w:r>
        <w:t>G.2.1</w:t>
      </w:r>
      <w:r>
        <w:tab/>
        <w:t>Procedures at the UE</w:t>
      </w:r>
      <w:bookmarkEnd w:id="316"/>
      <w:bookmarkEnd w:id="317"/>
    </w:p>
    <w:p w14:paraId="2DFC9B6B" w14:textId="77777777" w:rsidR="006436D6" w:rsidRDefault="006436D6" w:rsidP="00D7671F">
      <w:pPr>
        <w:pStyle w:val="Rubrik3"/>
        <w:rPr>
          <w:lang w:eastAsia="ja-JP"/>
        </w:rPr>
      </w:pPr>
      <w:bookmarkStart w:id="318" w:name="_Toc533146306"/>
      <w:bookmarkStart w:id="319" w:name="_Toc123578224"/>
      <w:r w:rsidRPr="005240DF">
        <w:rPr>
          <w:lang w:val="en-US"/>
        </w:rPr>
        <w:t>G</w:t>
      </w:r>
      <w:r>
        <w:t>.2.1.1</w:t>
      </w:r>
      <w:r>
        <w:tab/>
      </w:r>
      <w:r w:rsidR="004A06BB" w:rsidRPr="004A06BB">
        <w:t>Indications to lower layers about start and stop of SMSoIP</w:t>
      </w:r>
      <w:bookmarkEnd w:id="318"/>
      <w:bookmarkEnd w:id="319"/>
    </w:p>
    <w:p w14:paraId="4EE312EA" w14:textId="77777777" w:rsidR="006436D6" w:rsidRPr="008F296C" w:rsidRDefault="006436D6" w:rsidP="006436D6">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14:paraId="785979F0" w14:textId="77777777" w:rsidR="006436D6" w:rsidRPr="008F296C" w:rsidRDefault="006436D6" w:rsidP="006436D6">
      <w:pPr>
        <w:pStyle w:val="B1"/>
        <w:rPr>
          <w:rFonts w:hint="eastAsia"/>
          <w:lang w:eastAsia="ko-KR"/>
        </w:rPr>
      </w:pPr>
      <w:r>
        <w:rPr>
          <w:lang w:eastAsia="ja-JP"/>
        </w:rPr>
        <w:t>-</w:t>
      </w:r>
      <w:r>
        <w:rPr>
          <w:lang w:eastAsia="ja-JP"/>
        </w:rPr>
        <w:tab/>
        <w:t>MO-SMSoIP-attempt-started;</w:t>
      </w:r>
    </w:p>
    <w:p w14:paraId="1BA7F1B6" w14:textId="77777777" w:rsidR="006436D6" w:rsidRPr="00E842EA" w:rsidRDefault="006436D6" w:rsidP="006436D6">
      <w:pPr>
        <w:pStyle w:val="B1"/>
        <w:rPr>
          <w:rFonts w:eastAsia="SimSun" w:hint="eastAsia"/>
          <w:lang w:eastAsia="zh-CN"/>
        </w:rPr>
      </w:pPr>
      <w:r>
        <w:rPr>
          <w:lang w:eastAsia="ja-JP"/>
        </w:rPr>
        <w:t>-</w:t>
      </w:r>
      <w:r>
        <w:rPr>
          <w:lang w:eastAsia="ja-JP"/>
        </w:rPr>
        <w:tab/>
        <w:t>MO-SMSoIP-attempt-ended</w:t>
      </w:r>
      <w:r w:rsidR="005F7FF3">
        <w:rPr>
          <w:lang w:eastAsia="ja-JP"/>
        </w:rPr>
        <w:t>;</w:t>
      </w:r>
    </w:p>
    <w:p w14:paraId="14F0A0F8" w14:textId="77777777" w:rsidR="00F145CE" w:rsidRPr="008F296C" w:rsidRDefault="00F145CE" w:rsidP="00F145CE">
      <w:pPr>
        <w:pStyle w:val="B1"/>
        <w:rPr>
          <w:lang w:eastAsia="ko-KR"/>
        </w:rPr>
      </w:pPr>
      <w:r>
        <w:rPr>
          <w:lang w:eastAsia="ja-JP"/>
        </w:rPr>
        <w:t>-</w:t>
      </w:r>
      <w:r>
        <w:rPr>
          <w:lang w:eastAsia="ja-JP"/>
        </w:rPr>
        <w:tab/>
        <w:t>MT-SMSoIP-attempt-started;</w:t>
      </w:r>
    </w:p>
    <w:p w14:paraId="6E5C195E" w14:textId="77777777" w:rsidR="00F145CE" w:rsidRPr="009672D5" w:rsidRDefault="00F145CE" w:rsidP="00F145CE">
      <w:pPr>
        <w:pStyle w:val="B1"/>
        <w:rPr>
          <w:rFonts w:eastAsia="SimSun"/>
          <w:lang w:eastAsia="zh-CN"/>
        </w:rPr>
      </w:pPr>
      <w:r>
        <w:rPr>
          <w:lang w:eastAsia="ja-JP"/>
        </w:rPr>
        <w:t>-</w:t>
      </w:r>
      <w:r>
        <w:rPr>
          <w:lang w:eastAsia="ja-JP"/>
        </w:rPr>
        <w:tab/>
        <w:t>MT-SMSoIP-attempt-ended; and</w:t>
      </w:r>
    </w:p>
    <w:p w14:paraId="5E460BBB" w14:textId="77777777" w:rsidR="005F7FF3" w:rsidRPr="00E842EA" w:rsidRDefault="005F7FF3" w:rsidP="005F7FF3">
      <w:pPr>
        <w:pStyle w:val="B1"/>
        <w:rPr>
          <w:rFonts w:eastAsia="SimSun"/>
          <w:lang w:eastAsia="zh-CN"/>
        </w:rPr>
      </w:pPr>
      <w:r>
        <w:rPr>
          <w:lang w:eastAsia="ja-JP"/>
        </w:rPr>
        <w:t>-</w:t>
      </w:r>
      <w:r>
        <w:rPr>
          <w:lang w:eastAsia="ja-JP"/>
        </w:rPr>
        <w:tab/>
      </w:r>
      <w:r w:rsidR="004A06BB" w:rsidRPr="004A06BB">
        <w:rPr>
          <w:lang w:eastAsia="ja-JP"/>
        </w:rPr>
        <w:t xml:space="preserve">for 3GPP access only, </w:t>
      </w:r>
      <w:r>
        <w:t>handover of ongoing SMSoIP from non-3GPP access</w:t>
      </w:r>
      <w:r>
        <w:rPr>
          <w:lang w:eastAsia="ja-JP"/>
        </w:rPr>
        <w:t>.</w:t>
      </w:r>
    </w:p>
    <w:p w14:paraId="403CE405" w14:textId="77777777" w:rsidR="006436D6" w:rsidRDefault="006436D6" w:rsidP="006436D6">
      <w:r>
        <w:t xml:space="preserve">Upon request from the user to </w:t>
      </w:r>
      <w:r w:rsidRPr="00AF25BD">
        <w:t xml:space="preserve">submit an </w:t>
      </w:r>
      <w:r>
        <w:t xml:space="preserve">originating </w:t>
      </w:r>
      <w:r w:rsidRPr="00AF25BD">
        <w:t>SM over IP</w:t>
      </w:r>
      <w:r>
        <w:t xml:space="preserve"> as described in </w:t>
      </w:r>
      <w:r w:rsidR="008B4789">
        <w:t>clause</w:t>
      </w:r>
      <w:r>
        <w:t> </w:t>
      </w:r>
      <w:r w:rsidRPr="00AF25BD">
        <w:t>5.3.1</w:t>
      </w:r>
      <w:r>
        <w:t xml:space="preserve"> and no other originating </w:t>
      </w:r>
      <w:r w:rsidRPr="00AF25BD">
        <w:t>SM over IP</w:t>
      </w:r>
      <w:r>
        <w:t xml:space="preserve"> as described in </w:t>
      </w:r>
      <w:r w:rsidR="008B4789">
        <w:t>clause</w:t>
      </w:r>
      <w:r>
        <w:t> </w:t>
      </w:r>
      <w:r w:rsidRPr="00AF25BD">
        <w:t>5.3.1</w:t>
      </w:r>
      <w:r>
        <w:t xml:space="preserve"> exists, the </w:t>
      </w:r>
      <w:r>
        <w:rPr>
          <w:rFonts w:hint="eastAsia"/>
          <w:lang w:eastAsia="ko-KR"/>
        </w:rPr>
        <w:t>UE</w:t>
      </w:r>
      <w:r>
        <w:t xml:space="preserve"> sends the MO-SMSoIP-attempt-started indication to the non-access stratum. The UE shall:</w:t>
      </w:r>
    </w:p>
    <w:p w14:paraId="7B045A8C" w14:textId="77777777" w:rsidR="006436D6" w:rsidRDefault="006436D6" w:rsidP="006436D6">
      <w:pPr>
        <w:pStyle w:val="B1"/>
      </w:pPr>
      <w:r>
        <w:t>a)</w:t>
      </w:r>
      <w:r>
        <w:tab/>
        <w:t xml:space="preserve">if the barring result is "not-barred", continue with SM over IP submission as </w:t>
      </w:r>
      <w:r>
        <w:rPr>
          <w:lang w:eastAsia="ko-KR"/>
        </w:rPr>
        <w:t>described</w:t>
      </w:r>
      <w:r>
        <w:t xml:space="preserve"> in </w:t>
      </w:r>
      <w:r w:rsidR="008B4789">
        <w:t>clause</w:t>
      </w:r>
      <w:r>
        <w:t> 5.3.1; and</w:t>
      </w:r>
    </w:p>
    <w:p w14:paraId="711298AE" w14:textId="77777777" w:rsidR="006436D6" w:rsidRDefault="006436D6" w:rsidP="006436D6">
      <w:pPr>
        <w:pStyle w:val="B1"/>
      </w:pPr>
      <w:r>
        <w:t>b)</w:t>
      </w:r>
      <w:r>
        <w:tab/>
        <w:t>if the barring result is "barred", reject the SM over IP submission.</w:t>
      </w:r>
    </w:p>
    <w:p w14:paraId="717833BC" w14:textId="77777777" w:rsidR="00F145CE" w:rsidRPr="003440CF" w:rsidRDefault="00F145CE" w:rsidP="00F145CE">
      <w:pPr>
        <w:rPr>
          <w:rFonts w:eastAsia="SimSun"/>
          <w:lang w:eastAsia="zh-CN"/>
        </w:rPr>
      </w:pPr>
      <w:r>
        <w:rPr>
          <w:rFonts w:eastAsia="SimSun" w:hint="eastAsia"/>
          <w:lang w:eastAsia="zh-CN"/>
        </w:rPr>
        <w:t>When</w:t>
      </w:r>
      <w:r>
        <w:t xml:space="preserve"> </w:t>
      </w:r>
      <w:r>
        <w:rPr>
          <w:rFonts w:eastAsia="SimSun"/>
          <w:lang w:eastAsia="zh-CN"/>
        </w:rPr>
        <w:t>a</w:t>
      </w:r>
      <w:r>
        <w:t xml:space="preserve"> terminating </w:t>
      </w:r>
      <w:r w:rsidRPr="00AF25BD">
        <w:t>SM over IP</w:t>
      </w:r>
      <w:r>
        <w:t xml:space="preserve"> </w:t>
      </w:r>
      <w:r w:rsidRPr="00E611B7">
        <w:rPr>
          <w:rFonts w:hint="eastAsia"/>
          <w:lang w:eastAsia="ko-KR"/>
        </w:rPr>
        <w:t>submission</w:t>
      </w:r>
      <w:r>
        <w:rPr>
          <w:rFonts w:eastAsia="SimSun" w:hint="eastAsia"/>
          <w:lang w:eastAsia="zh-CN"/>
        </w:rPr>
        <w:t xml:space="preserve"> is </w:t>
      </w:r>
      <w:r>
        <w:rPr>
          <w:rFonts w:hint="eastAsia"/>
          <w:lang w:eastAsia="zh-TW"/>
        </w:rPr>
        <w:t>s</w:t>
      </w:r>
      <w:r>
        <w:rPr>
          <w:lang w:eastAsia="zh-TW"/>
        </w:rPr>
        <w:t xml:space="preserve">tarted </w:t>
      </w:r>
      <w:r>
        <w:t xml:space="preserve">and no other terminating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MT-SMSoIP-attempt-started</w:t>
      </w:r>
      <w:r>
        <w:rPr>
          <w:lang w:eastAsia="ko-KR"/>
        </w:rPr>
        <w:t xml:space="preserve"> 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2B659C20" w14:textId="77777777" w:rsidR="006436D6" w:rsidRPr="003440CF" w:rsidRDefault="006436D6" w:rsidP="006436D6">
      <w:pPr>
        <w:rPr>
          <w:rFonts w:eastAsia="SimSun" w:hint="eastAsia"/>
          <w:lang w:eastAsia="zh-CN"/>
        </w:rPr>
      </w:pPr>
      <w:r>
        <w:rPr>
          <w:rFonts w:eastAsia="SimSun" w:hint="eastAsia"/>
          <w:lang w:eastAsia="zh-CN"/>
        </w:rPr>
        <w:t>When</w:t>
      </w:r>
      <w:r>
        <w:t xml:space="preserve"> </w:t>
      </w:r>
      <w:r>
        <w:rPr>
          <w:rFonts w:eastAsia="SimSun"/>
          <w:lang w:eastAsia="zh-CN"/>
        </w:rPr>
        <w:t>an</w:t>
      </w:r>
      <w:r>
        <w:t xml:space="preserve"> originating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 originating </w:t>
      </w:r>
      <w:r w:rsidRPr="00AF25BD">
        <w:t>SM over IP</w:t>
      </w:r>
      <w:r>
        <w:t xml:space="preserve"> submission as described in </w:t>
      </w:r>
      <w:r w:rsidR="008B4789">
        <w:t>clause</w:t>
      </w:r>
      <w:r>
        <w:t> </w:t>
      </w:r>
      <w:r w:rsidRPr="00AF25BD">
        <w:t>5.3.1</w:t>
      </w:r>
      <w:r>
        <w:t xml:space="preserve">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MO-SMSoIP-attempt-ended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74232F98" w14:textId="77777777" w:rsidR="00F145CE" w:rsidRPr="00AF76B6" w:rsidRDefault="00F145CE" w:rsidP="00F145CE">
      <w:pPr>
        <w:rPr>
          <w:rFonts w:eastAsia="SimSun"/>
          <w:lang w:eastAsia="zh-CN"/>
        </w:rPr>
      </w:pPr>
      <w:bookmarkStart w:id="320" w:name="_Toc533146307"/>
      <w:r>
        <w:rPr>
          <w:rFonts w:eastAsia="SimSun" w:hint="eastAsia"/>
          <w:lang w:eastAsia="zh-CN"/>
        </w:rPr>
        <w:t>When</w:t>
      </w:r>
      <w:r>
        <w:t xml:space="preserve"> </w:t>
      </w:r>
      <w:r>
        <w:rPr>
          <w:rFonts w:eastAsia="SimSun"/>
          <w:lang w:eastAsia="zh-CN"/>
        </w:rPr>
        <w:t>a terminating</w:t>
      </w:r>
      <w:r>
        <w:t xml:space="preserve"> </w:t>
      </w:r>
      <w:r w:rsidRPr="00AF25BD">
        <w:t>SM over IP</w:t>
      </w:r>
      <w:r>
        <w:t xml:space="preserve"> </w:t>
      </w:r>
      <w:r w:rsidRPr="00E611B7">
        <w:rPr>
          <w:rFonts w:hint="eastAsia"/>
          <w:lang w:eastAsia="ko-KR"/>
        </w:rPr>
        <w:t>submission</w:t>
      </w:r>
      <w:r>
        <w:rPr>
          <w:rFonts w:eastAsia="SimSun" w:hint="eastAsia"/>
          <w:lang w:eastAsia="zh-CN"/>
        </w:rPr>
        <w:t xml:space="preserve"> is completed</w:t>
      </w:r>
      <w:r>
        <w:t xml:space="preserve"> and no other</w:t>
      </w:r>
      <w:r w:rsidRPr="00D973F0">
        <w:rPr>
          <w:rFonts w:eastAsia="SimSun"/>
          <w:lang w:eastAsia="zh-CN"/>
        </w:rPr>
        <w:t xml:space="preserve"> </w:t>
      </w:r>
      <w:r>
        <w:rPr>
          <w:rFonts w:eastAsia="SimSun"/>
          <w:lang w:eastAsia="zh-CN"/>
        </w:rPr>
        <w:t>terminating</w:t>
      </w:r>
      <w:r>
        <w:t xml:space="preserve"> </w:t>
      </w:r>
      <w:r w:rsidRPr="00AF25BD">
        <w:t>SM over IP</w:t>
      </w:r>
      <w:r>
        <w:t xml:space="preserve"> submission as described in clause </w:t>
      </w:r>
      <w:r w:rsidRPr="00AF25BD">
        <w:t>5.3.</w:t>
      </w:r>
      <w:r>
        <w:t>2 exists</w:t>
      </w:r>
      <w:r>
        <w:rPr>
          <w:rFonts w:eastAsia="SimSun" w:hint="eastAsia"/>
          <w:lang w:eastAsia="zh-CN"/>
        </w:rPr>
        <w:t xml:space="preserve">, </w:t>
      </w:r>
      <w:r>
        <w:t xml:space="preserve">the </w:t>
      </w:r>
      <w:r>
        <w:rPr>
          <w:rFonts w:hint="eastAsia"/>
          <w:lang w:eastAsia="ko-KR"/>
        </w:rPr>
        <w:t>UE</w:t>
      </w:r>
      <w:r>
        <w:t xml:space="preserve"> </w:t>
      </w:r>
      <w:r w:rsidRPr="00B24734">
        <w:rPr>
          <w:rFonts w:hint="eastAsia"/>
          <w:lang w:eastAsia="ko-KR"/>
        </w:rPr>
        <w:t>send</w:t>
      </w:r>
      <w:r>
        <w:rPr>
          <w:lang w:eastAsia="ko-KR"/>
        </w:rPr>
        <w:t>s</w:t>
      </w:r>
      <w:r>
        <w:rPr>
          <w:rFonts w:hint="eastAsia"/>
          <w:lang w:eastAsia="ko-KR"/>
        </w:rPr>
        <w:t xml:space="preserve"> the </w:t>
      </w:r>
      <w:r>
        <w:rPr>
          <w:lang w:eastAsia="ja-JP"/>
        </w:rPr>
        <w:t>MT-SMSoIP-attempt-ended</w:t>
      </w:r>
      <w:r>
        <w:rPr>
          <w:rFonts w:hint="eastAsia"/>
          <w:lang w:eastAsia="ko-KR"/>
        </w:rPr>
        <w:t xml:space="preserve"> </w:t>
      </w:r>
      <w:r>
        <w:rPr>
          <w:lang w:eastAsia="ko-KR"/>
        </w:rPr>
        <w:t xml:space="preserve">indication </w:t>
      </w:r>
      <w:r>
        <w:rPr>
          <w:rFonts w:hint="eastAsia"/>
          <w:lang w:eastAsia="ko-KR"/>
        </w:rPr>
        <w:t xml:space="preserve">to </w:t>
      </w:r>
      <w:r>
        <w:rPr>
          <w:lang w:eastAsia="ko-KR"/>
        </w:rPr>
        <w:t xml:space="preserve">the </w:t>
      </w:r>
      <w:r w:rsidRPr="00B24734">
        <w:rPr>
          <w:rFonts w:hint="eastAsia"/>
          <w:lang w:eastAsia="ko-KR"/>
        </w:rPr>
        <w:t>non-</w:t>
      </w:r>
      <w:r>
        <w:rPr>
          <w:lang w:eastAsia="ko-KR"/>
        </w:rPr>
        <w:t>access s</w:t>
      </w:r>
      <w:r w:rsidRPr="0045092A">
        <w:rPr>
          <w:lang w:eastAsia="ko-KR"/>
        </w:rPr>
        <w:t>tratum</w:t>
      </w:r>
      <w:r>
        <w:rPr>
          <w:rFonts w:eastAsia="SimSun" w:hint="eastAsia"/>
          <w:lang w:eastAsia="zh-CN"/>
        </w:rPr>
        <w:t>.</w:t>
      </w:r>
    </w:p>
    <w:p w14:paraId="04E5CE5D" w14:textId="77777777" w:rsidR="005F7FF3" w:rsidRPr="003440CF" w:rsidRDefault="005F7FF3" w:rsidP="005F7FF3">
      <w:pPr>
        <w:rPr>
          <w:rFonts w:eastAsia="SimSun"/>
          <w:lang w:eastAsia="zh-CN"/>
        </w:rPr>
      </w:pPr>
      <w:r>
        <w:rPr>
          <w:rFonts w:eastAsia="SimSun"/>
          <w:lang w:eastAsia="zh-CN"/>
        </w:rPr>
        <w:t xml:space="preserve">When an ongoing </w:t>
      </w:r>
      <w:r w:rsidR="00F145CE">
        <w:rPr>
          <w:rFonts w:eastAsia="SimSun"/>
          <w:lang w:eastAsia="zh-CN"/>
        </w:rPr>
        <w:t xml:space="preserve">originating </w:t>
      </w:r>
      <w:r>
        <w:rPr>
          <w:rFonts w:eastAsia="SimSun"/>
          <w:lang w:eastAsia="zh-CN"/>
        </w:rPr>
        <w:t xml:space="preserve">SMS service over IP network is handed over from non-3GPP access to 3GPP access, </w:t>
      </w:r>
      <w:r>
        <w:rPr>
          <w:lang w:eastAsia="ja-JP"/>
        </w:rPr>
        <w:t xml:space="preserve">the UE </w:t>
      </w:r>
      <w:r>
        <w:rPr>
          <w:rFonts w:eastAsia="SimSun"/>
          <w:lang w:eastAsia="zh-CN"/>
        </w:rPr>
        <w:t xml:space="preserve">sends the </w:t>
      </w:r>
      <w:r>
        <w:rPr>
          <w:lang w:eastAsia="ja-JP"/>
        </w:rPr>
        <w:t>MO-SMSoIP-attempt-started</w:t>
      </w:r>
      <w:r>
        <w:rPr>
          <w:rFonts w:eastAsia="SimSun"/>
          <w:lang w:eastAsia="zh-CN"/>
        </w:rPr>
        <w:t xml:space="preserve"> indication and the </w:t>
      </w:r>
      <w:r w:rsidRPr="00765F8C">
        <w:rPr>
          <w:lang w:eastAsia="ja-JP"/>
        </w:rPr>
        <w:t xml:space="preserve">handover of ongoing </w:t>
      </w:r>
      <w:r>
        <w:rPr>
          <w:lang w:eastAsia="ja-JP"/>
        </w:rPr>
        <w:t xml:space="preserve">SMSoIP </w:t>
      </w:r>
      <w:r w:rsidRPr="00765F8C">
        <w:rPr>
          <w:lang w:eastAsia="ja-JP"/>
        </w:rPr>
        <w:t>from non-3GPP access</w:t>
      </w:r>
      <w:r>
        <w:rPr>
          <w:lang w:eastAsia="ko-KR"/>
        </w:rPr>
        <w:t xml:space="preserve"> indication to the non-access stratum.</w:t>
      </w:r>
    </w:p>
    <w:p w14:paraId="7F2A67E0" w14:textId="77777777" w:rsidR="00F145CE" w:rsidRPr="003440CF" w:rsidRDefault="00F145CE" w:rsidP="00F145CE">
      <w:pPr>
        <w:rPr>
          <w:rFonts w:eastAsia="SimSun"/>
          <w:lang w:eastAsia="zh-CN"/>
        </w:rPr>
      </w:pPr>
      <w:r>
        <w:rPr>
          <w:rFonts w:eastAsia="SimSun"/>
          <w:lang w:eastAsia="zh-CN"/>
        </w:rPr>
        <w:t>When an ongoing terminating</w:t>
      </w:r>
      <w:r>
        <w:t xml:space="preserve"> </w:t>
      </w:r>
      <w:r>
        <w:rPr>
          <w:rFonts w:eastAsia="SimSun"/>
          <w:lang w:eastAsia="zh-CN"/>
        </w:rPr>
        <w:t xml:space="preserve">SMS service over IP network is handed over from non-3GPP access to 3GPP access, </w:t>
      </w:r>
      <w:r>
        <w:rPr>
          <w:lang w:eastAsia="ja-JP"/>
        </w:rPr>
        <w:t xml:space="preserve">the UE </w:t>
      </w:r>
      <w:r>
        <w:rPr>
          <w:rFonts w:eastAsia="SimSun"/>
          <w:lang w:eastAsia="zh-CN"/>
        </w:rPr>
        <w:t xml:space="preserve">sends the </w:t>
      </w:r>
      <w:r>
        <w:rPr>
          <w:lang w:eastAsia="ja-JP"/>
        </w:rPr>
        <w:t>MT-SMSoIP-attempt-started</w:t>
      </w:r>
      <w:r>
        <w:rPr>
          <w:rFonts w:eastAsia="SimSun"/>
          <w:lang w:eastAsia="zh-CN"/>
        </w:rPr>
        <w:t xml:space="preserve"> indication and the </w:t>
      </w:r>
      <w:r w:rsidRPr="00765F8C">
        <w:rPr>
          <w:lang w:eastAsia="ja-JP"/>
        </w:rPr>
        <w:t xml:space="preserve">handover of ongoing </w:t>
      </w:r>
      <w:r>
        <w:rPr>
          <w:lang w:eastAsia="ja-JP"/>
        </w:rPr>
        <w:t xml:space="preserve">SMSoIP </w:t>
      </w:r>
      <w:r w:rsidRPr="00765F8C">
        <w:rPr>
          <w:lang w:eastAsia="ja-JP"/>
        </w:rPr>
        <w:t>from non-3GPP access</w:t>
      </w:r>
      <w:r>
        <w:rPr>
          <w:lang w:eastAsia="ko-KR"/>
        </w:rPr>
        <w:t xml:space="preserve"> indication to the non-access stratum.</w:t>
      </w:r>
    </w:p>
    <w:p w14:paraId="18DFEF05" w14:textId="77777777" w:rsidR="002B473D" w:rsidRPr="00B81036" w:rsidRDefault="002B473D" w:rsidP="00D7671F">
      <w:pPr>
        <w:pStyle w:val="Rubrik1"/>
      </w:pPr>
      <w:bookmarkStart w:id="321" w:name="_Toc123578225"/>
      <w:r>
        <w:lastRenderedPageBreak/>
        <w:t>G.3</w:t>
      </w:r>
      <w:r w:rsidRPr="00B81036">
        <w:tab/>
        <w:t>Application usage of SIP</w:t>
      </w:r>
      <w:bookmarkEnd w:id="320"/>
      <w:bookmarkEnd w:id="321"/>
    </w:p>
    <w:p w14:paraId="61E142FE" w14:textId="77777777" w:rsidR="002B473D" w:rsidRDefault="002B473D" w:rsidP="00D7671F">
      <w:pPr>
        <w:pStyle w:val="Rubrik2"/>
      </w:pPr>
      <w:bookmarkStart w:id="322" w:name="_Toc533146308"/>
      <w:bookmarkStart w:id="323" w:name="_Toc123578226"/>
      <w:r>
        <w:t>G.3.1</w:t>
      </w:r>
      <w:r>
        <w:tab/>
        <w:t>Procedures at the UE</w:t>
      </w:r>
      <w:bookmarkEnd w:id="322"/>
      <w:bookmarkEnd w:id="323"/>
    </w:p>
    <w:p w14:paraId="19D4029C" w14:textId="77777777" w:rsidR="002B473D" w:rsidRDefault="002B473D" w:rsidP="00D7671F">
      <w:pPr>
        <w:pStyle w:val="Rubrik3"/>
      </w:pPr>
      <w:bookmarkStart w:id="324" w:name="_Toc533146309"/>
      <w:bookmarkStart w:id="325" w:name="_Toc123578227"/>
      <w:r w:rsidRPr="002B473D">
        <w:t>G</w:t>
      </w:r>
      <w:r>
        <w:t>.3.1.1</w:t>
      </w:r>
      <w:r>
        <w:tab/>
        <w:t>3GPP PS data off</w:t>
      </w:r>
      <w:bookmarkEnd w:id="324"/>
      <w:bookmarkEnd w:id="325"/>
    </w:p>
    <w:p w14:paraId="7574E992" w14:textId="77777777" w:rsidR="002B473D" w:rsidRDefault="002B473D" w:rsidP="00D7671F">
      <w:pPr>
        <w:pStyle w:val="Rubrik4"/>
      </w:pPr>
      <w:bookmarkStart w:id="326" w:name="_Toc533146310"/>
      <w:bookmarkStart w:id="327" w:name="_Toc123578228"/>
      <w:r w:rsidRPr="00F16CAF">
        <w:t>G</w:t>
      </w:r>
      <w:r>
        <w:t>.3.1.1.1</w:t>
      </w:r>
      <w:r>
        <w:tab/>
        <w:t>General</w:t>
      </w:r>
      <w:bookmarkEnd w:id="326"/>
      <w:bookmarkEnd w:id="327"/>
    </w:p>
    <w:p w14:paraId="21316A25" w14:textId="77777777" w:rsidR="002B473D" w:rsidRDefault="002B473D" w:rsidP="002B473D">
      <w:r w:rsidRPr="006D2C23">
        <w:t xml:space="preserve">The requirements in </w:t>
      </w:r>
      <w:r w:rsidR="008B4789">
        <w:t>clause</w:t>
      </w:r>
      <w:r w:rsidRPr="006D2C23">
        <w:t> </w:t>
      </w:r>
      <w:r>
        <w:t>E.3</w:t>
      </w:r>
      <w:r w:rsidRPr="006D2C23">
        <w:t>.</w:t>
      </w:r>
      <w:r>
        <w:t>1</w:t>
      </w:r>
      <w:r w:rsidRPr="006D2C23">
        <w:t>.1</w:t>
      </w:r>
      <w:r>
        <w:t>.1</w:t>
      </w:r>
      <w:r w:rsidRPr="006D2C23">
        <w:t xml:space="preserve"> apply.</w:t>
      </w:r>
    </w:p>
    <w:p w14:paraId="7FC1DAB0" w14:textId="77777777" w:rsidR="00854FE6" w:rsidRDefault="00854FE6" w:rsidP="00854FE6">
      <w:r>
        <w:t>Additionally, the following requirements apply.</w:t>
      </w:r>
    </w:p>
    <w:p w14:paraId="4AEF9C8E" w14:textId="77777777" w:rsidR="00854FE6" w:rsidRDefault="00854FE6" w:rsidP="00854FE6">
      <w:r>
        <w:t>In case of SNPN, if the UE supports the 3GPP PS data off:</w:t>
      </w:r>
    </w:p>
    <w:p w14:paraId="6555CEEC" w14:textId="77777777" w:rsidR="00854FE6" w:rsidRDefault="00854FE6" w:rsidP="00854FE6">
      <w:pPr>
        <w:pStyle w:val="B1"/>
      </w:pPr>
      <w:r>
        <w:t>a)</w:t>
      </w:r>
      <w:r>
        <w:tab/>
        <w:t>the UE can be configured with:</w:t>
      </w:r>
    </w:p>
    <w:p w14:paraId="27F01DAF" w14:textId="77777777" w:rsidR="00854FE6" w:rsidRDefault="00854FE6" w:rsidP="0018009F">
      <w:pPr>
        <w:pStyle w:val="B2"/>
      </w:pPr>
      <w:r>
        <w:t>1)</w:t>
      </w:r>
      <w:r>
        <w:tab/>
        <w:t xml:space="preserve">up to two indications of whether SMS over IP is a 3GPP PS data off exempt service </w:t>
      </w:r>
      <w:r>
        <w:rPr>
          <w:snapToGrid w:val="0"/>
        </w:rPr>
        <w:t>for each subscribed SNPN whose entry exists in the "list of subscriber data"</w:t>
      </w:r>
      <w:r>
        <w:t>, one indication is valid for the UE camping in the subscribed SNPN, and the other indication is valid for any non-subscribed SNPN the UE is camping in</w:t>
      </w:r>
      <w:r w:rsidRPr="00744F65">
        <w:t xml:space="preserve"> using the subscribed SNPN</w:t>
      </w:r>
      <w:r>
        <w:t>'</w:t>
      </w:r>
      <w:r w:rsidRPr="00744F65">
        <w:t>s credentials</w:t>
      </w:r>
      <w:r>
        <w:t>; and</w:t>
      </w:r>
    </w:p>
    <w:p w14:paraId="41AF9645" w14:textId="77777777" w:rsidR="00854FE6" w:rsidRPr="00144175" w:rsidRDefault="00854FE6" w:rsidP="00854FE6">
      <w:pPr>
        <w:pStyle w:val="B2"/>
        <w:rPr>
          <w:lang w:val="en-US"/>
        </w:rPr>
      </w:pPr>
      <w:r>
        <w:rPr>
          <w:lang w:val="en-US"/>
        </w:rPr>
        <w:t>2</w:t>
      </w:r>
      <w:r>
        <w:t>)</w:t>
      </w:r>
      <w:r>
        <w:tab/>
      </w:r>
      <w:r>
        <w:rPr>
          <w:lang w:val="en-US"/>
        </w:rPr>
        <w:t xml:space="preserve">an </w:t>
      </w:r>
      <w:r>
        <w:t>indication of whether the SMS over IP 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 xml:space="preserve">camping </w:t>
      </w:r>
      <w:r>
        <w:t>in</w:t>
      </w:r>
      <w:r w:rsidRPr="00744F65">
        <w:t xml:space="preserve"> using </w:t>
      </w:r>
      <w:r>
        <w:t>the PLMN subscription</w:t>
      </w:r>
      <w:r>
        <w:rPr>
          <w:lang w:val="en-US"/>
        </w:rPr>
        <w:t>; and</w:t>
      </w:r>
    </w:p>
    <w:p w14:paraId="0824AACA" w14:textId="77777777" w:rsidR="00854FE6" w:rsidRDefault="00854FE6" w:rsidP="00854FE6">
      <w:pPr>
        <w:pStyle w:val="B1"/>
      </w:pPr>
      <w:r>
        <w:t>b)</w:t>
      </w:r>
      <w:r>
        <w:tab/>
        <w:t xml:space="preserve">for </w:t>
      </w:r>
      <w:r>
        <w:rPr>
          <w:snapToGrid w:val="0"/>
        </w:rPr>
        <w:t>a subscribed SNPN whose entry exists in the "list of subscriber data"</w:t>
      </w:r>
      <w:r>
        <w:t>, the UE may support being configured with the indication of whether SMS over IP is a 3GPP PS data off exempt service using one or more of the following methods:</w:t>
      </w:r>
    </w:p>
    <w:p w14:paraId="01B8B312" w14:textId="77777777" w:rsidR="00854FE6" w:rsidRDefault="00854FE6" w:rsidP="00854FE6">
      <w:pPr>
        <w:pStyle w:val="B2"/>
      </w:pPr>
      <w:r>
        <w:t>1)</w:t>
      </w:r>
      <w:r>
        <w:tab/>
        <w:t>the SMSoIP_exempt</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subscribed SNPN</w:t>
      </w:r>
      <w:r>
        <w:t>; and</w:t>
      </w:r>
    </w:p>
    <w:p w14:paraId="25BA690C" w14:textId="77777777" w:rsidR="00854FE6" w:rsidRDefault="00854FE6" w:rsidP="00854FE6">
      <w:pPr>
        <w:pStyle w:val="B2"/>
      </w:pPr>
      <w:r>
        <w:t>2)</w:t>
      </w:r>
      <w:r>
        <w:tab/>
        <w:t>the SMSoIP_exempt</w:t>
      </w:r>
      <w:r>
        <w:rPr>
          <w:lang w:val="en-US"/>
        </w:rPr>
        <w:t>_non_subscribed_SNPN</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non-subscribed SNPN</w:t>
      </w:r>
      <w:r>
        <w:t>.</w:t>
      </w:r>
    </w:p>
    <w:p w14:paraId="7B5CAAFA" w14:textId="77777777" w:rsidR="00854FE6" w:rsidRDefault="00854FE6" w:rsidP="00854FE6">
      <w:pPr>
        <w:pStyle w:val="B1"/>
      </w:pPr>
      <w:r>
        <w:tab/>
        <w:t xml:space="preserve">For </w:t>
      </w:r>
      <w:r>
        <w:rPr>
          <w:snapToGrid w:val="0"/>
        </w:rPr>
        <w:t>PLMN subscription</w:t>
      </w:r>
      <w:r>
        <w:t>, the UE may support being configured with the indication of whether the SMS over IP is a 3GPP PS data off exempt service using the following method:</w:t>
      </w:r>
    </w:p>
    <w:p w14:paraId="2D1843D0" w14:textId="77777777" w:rsidR="00854FE6" w:rsidRPr="005A50D4" w:rsidRDefault="00854FE6" w:rsidP="00854FE6">
      <w:pPr>
        <w:pStyle w:val="B2"/>
        <w:rPr>
          <w:lang w:val="en-US"/>
        </w:rPr>
      </w:pPr>
      <w:r>
        <w:rPr>
          <w:lang w:val="en-US" w:eastAsia="zh-CN"/>
        </w:rPr>
        <w:t>1</w:t>
      </w:r>
      <w:r>
        <w:rPr>
          <w:lang w:eastAsia="zh-CN"/>
        </w:rPr>
        <w:t>)</w:t>
      </w:r>
      <w:r>
        <w:tab/>
        <w:t>the SMSoIP_exempt</w:t>
      </w:r>
      <w:r>
        <w:rPr>
          <w:lang w:val="en-US"/>
        </w:rPr>
        <w:t>_non_subscribed_SNPN</w:t>
      </w:r>
      <w:r w:rsidRPr="009005EA">
        <w:t xml:space="preserve"> node of </w:t>
      </w:r>
      <w:r w:rsidRPr="00B81036">
        <w:rPr>
          <w:rFonts w:eastAsia="MS Mincho"/>
        </w:rPr>
        <w:t>3GPP TS 24.</w:t>
      </w:r>
      <w:r>
        <w:rPr>
          <w:rFonts w:eastAsia="MS Mincho"/>
        </w:rPr>
        <w:t>167</w:t>
      </w:r>
      <w:r w:rsidRPr="00B81036">
        <w:rPr>
          <w:rFonts w:eastAsia="MS Mincho"/>
        </w:rPr>
        <w:t> </w:t>
      </w:r>
      <w:r w:rsidRPr="00B81036">
        <w:t>[</w:t>
      </w:r>
      <w:r>
        <w:t>8A</w:t>
      </w:r>
      <w:r w:rsidRPr="00B81036">
        <w:t>]</w:t>
      </w:r>
      <w:r>
        <w:t xml:space="preserve">, if the UE is in the </w:t>
      </w:r>
      <w:r>
        <w:rPr>
          <w:lang w:val="en-US"/>
        </w:rPr>
        <w:t>non-subscribed SNPN.</w:t>
      </w:r>
    </w:p>
    <w:p w14:paraId="16EE5A4E" w14:textId="77777777" w:rsidR="00854FE6" w:rsidRDefault="00854FE6" w:rsidP="002B473D">
      <w:r w:rsidRPr="00B73F9E">
        <w:rPr>
          <w:noProof/>
        </w:rPr>
        <w:t xml:space="preserve">When the UE is only </w:t>
      </w:r>
      <w:r>
        <w:rPr>
          <w:noProof/>
        </w:rPr>
        <w:t>configured</w:t>
      </w:r>
      <w:r w:rsidRPr="00B73F9E">
        <w:rPr>
          <w:noProof/>
        </w:rPr>
        <w:t xml:space="preserve"> with the indication valid for the UE camping in the </w:t>
      </w:r>
      <w:r>
        <w:rPr>
          <w:lang w:val="en-US"/>
        </w:rPr>
        <w:t>subscribed SNPN</w:t>
      </w:r>
      <w:r w:rsidRPr="00B73F9E">
        <w:rPr>
          <w:noProof/>
        </w:rPr>
        <w:t xml:space="preserve">, the UE shall use this indication also when the UE is </w:t>
      </w:r>
      <w:r>
        <w:rPr>
          <w:noProof/>
        </w:rPr>
        <w:t>in the non-</w:t>
      </w:r>
      <w:r>
        <w:rPr>
          <w:lang w:val="en-US"/>
        </w:rPr>
        <w:t>subscribed SNPN</w:t>
      </w:r>
      <w:r>
        <w:rPr>
          <w:noProof/>
        </w:rPr>
        <w:t>.</w:t>
      </w:r>
    </w:p>
    <w:p w14:paraId="510B30B6" w14:textId="77777777" w:rsidR="002B473D" w:rsidRDefault="002B473D" w:rsidP="00D7671F">
      <w:pPr>
        <w:pStyle w:val="Rubrik4"/>
      </w:pPr>
      <w:bookmarkStart w:id="328" w:name="_Toc533146311"/>
      <w:bookmarkStart w:id="329" w:name="_Toc123578229"/>
      <w:r w:rsidRPr="00F16CAF">
        <w:t>G</w:t>
      </w:r>
      <w:r>
        <w:t>.3.1.1.2</w:t>
      </w:r>
      <w:r>
        <w:tab/>
        <w:t>Enforcement</w:t>
      </w:r>
      <w:bookmarkEnd w:id="328"/>
      <w:bookmarkEnd w:id="329"/>
    </w:p>
    <w:p w14:paraId="35588FCF" w14:textId="77777777" w:rsidR="002B473D" w:rsidRDefault="002B473D" w:rsidP="002B473D">
      <w:r>
        <w:t>If the 3GPP PS data off status is "active" and the UE is not configured with indication that SMS over IP is a 3GPP PS data off exempt service:</w:t>
      </w:r>
    </w:p>
    <w:p w14:paraId="2191BBF0" w14:textId="77777777" w:rsidR="002B473D" w:rsidRDefault="002B473D" w:rsidP="002B473D">
      <w:pPr>
        <w:pStyle w:val="B1"/>
        <w:rPr>
          <w:lang w:eastAsia="zh-CN"/>
        </w:rPr>
      </w:pPr>
      <w:r>
        <w:rPr>
          <w:lang w:eastAsia="zh-CN"/>
        </w:rPr>
        <w:t>a)</w:t>
      </w:r>
      <w:r>
        <w:rPr>
          <w:lang w:eastAsia="zh-CN"/>
        </w:rPr>
        <w:tab/>
        <w:t xml:space="preserve">the UE shall not invoke the procedures in </w:t>
      </w:r>
      <w:r w:rsidR="008B4789">
        <w:t>clause</w:t>
      </w:r>
      <w:r>
        <w:t> </w:t>
      </w:r>
      <w:r w:rsidRPr="00AF25BD">
        <w:t>5.3.1</w:t>
      </w:r>
      <w:r>
        <w:t xml:space="preserve"> or </w:t>
      </w:r>
      <w:r w:rsidR="008B4789">
        <w:t>clause</w:t>
      </w:r>
      <w:r>
        <w:t> </w:t>
      </w:r>
      <w:r w:rsidRPr="00AF25BD">
        <w:t>5.3.</w:t>
      </w:r>
      <w:r>
        <w:t>2</w:t>
      </w:r>
      <w:r>
        <w:rPr>
          <w:lang w:eastAsia="zh-CN"/>
        </w:rPr>
        <w:t xml:space="preserve"> with a UE's contact address containing an IP address associated with an 5GS QoS flow</w:t>
      </w:r>
      <w:r w:rsidR="006530BD">
        <w:rPr>
          <w:lang w:eastAsia="zh-CN"/>
        </w:rPr>
        <w:t xml:space="preserve"> using NG-RAN</w:t>
      </w:r>
      <w:r>
        <w:rPr>
          <w:lang w:eastAsia="zh-CN"/>
        </w:rPr>
        <w:t>; and</w:t>
      </w:r>
    </w:p>
    <w:p w14:paraId="6EE3A174" w14:textId="77777777" w:rsidR="006530BD" w:rsidRDefault="006530BD" w:rsidP="006530BD">
      <w:pPr>
        <w:pStyle w:val="NO"/>
        <w:rPr>
          <w:noProof/>
          <w:lang w:val="en-US" w:eastAsia="zh-CN"/>
        </w:rPr>
      </w:pPr>
      <w:r>
        <w:t>NOTE 1:</w:t>
      </w:r>
      <w:r>
        <w:tab/>
        <w:t xml:space="preserve">If the UE doesn't invoke </w:t>
      </w:r>
      <w:r>
        <w:rPr>
          <w:lang w:eastAsia="zh-CN"/>
        </w:rPr>
        <w:t xml:space="preserve">the procedures in </w:t>
      </w:r>
      <w:r w:rsidR="008B4789">
        <w:t>clause</w:t>
      </w:r>
      <w:r>
        <w:rPr>
          <w:noProof/>
          <w:lang w:val="en-US"/>
        </w:rPr>
        <w:t> </w:t>
      </w:r>
      <w:r>
        <w:t>5.3.</w:t>
      </w:r>
      <w:r>
        <w:rPr>
          <w:lang w:eastAsia="zh-CN"/>
        </w:rPr>
        <w:t>1</w:t>
      </w:r>
      <w:r>
        <w:t xml:space="preserve"> or </w:t>
      </w:r>
      <w:r w:rsidR="008B4789">
        <w:t>clause</w:t>
      </w:r>
      <w:r>
        <w:t> </w:t>
      </w:r>
      <w:r w:rsidRPr="00AF25BD">
        <w:t>5.3.</w:t>
      </w:r>
      <w:r>
        <w:t>2</w:t>
      </w:r>
      <w:r>
        <w:rPr>
          <w:lang w:eastAsia="zh-CN"/>
        </w:rPr>
        <w:t xml:space="preserve"> </w:t>
      </w:r>
      <w:r>
        <w:t xml:space="preserve">due to conditions as described in bullet a, the UE can attempt a request for an equivalent service via the CS domain – if supported and available – and, otherwise, the UE can attempt the service according to 3GPP TS 24.229 [13] </w:t>
      </w:r>
      <w:r>
        <w:rPr>
          <w:lang w:eastAsia="zh-CN"/>
        </w:rPr>
        <w:t>and</w:t>
      </w:r>
      <w:r>
        <w:t xml:space="preserve"> as described in </w:t>
      </w:r>
      <w:r w:rsidR="008B4789">
        <w:t>clause</w:t>
      </w:r>
      <w:r>
        <w:t> 5.3.</w:t>
      </w:r>
      <w:r>
        <w:rPr>
          <w:lang w:eastAsia="zh-CN"/>
        </w:rPr>
        <w:t>1</w:t>
      </w:r>
      <w:r>
        <w:t xml:space="preserve"> or </w:t>
      </w:r>
      <w:r w:rsidR="008B4789">
        <w:t>clause</w:t>
      </w:r>
      <w:r>
        <w:t> </w:t>
      </w:r>
      <w:r w:rsidRPr="00AF25BD">
        <w:t>5.3.</w:t>
      </w:r>
      <w:r>
        <w:t>2</w:t>
      </w:r>
      <w:r>
        <w:rPr>
          <w:lang w:eastAsia="zh-CN"/>
        </w:rPr>
        <w:t xml:space="preserve"> </w:t>
      </w:r>
      <w:r>
        <w:t xml:space="preserve">via </w:t>
      </w:r>
      <w:r>
        <w:rPr>
          <w:noProof/>
          <w:lang w:val="en-US" w:eastAsia="zh-CN"/>
        </w:rPr>
        <w:t>non-3GPP access.</w:t>
      </w:r>
    </w:p>
    <w:p w14:paraId="2DB5D2FB" w14:textId="77777777" w:rsidR="002B473D" w:rsidRDefault="002B473D" w:rsidP="002B473D">
      <w:pPr>
        <w:pStyle w:val="B1"/>
      </w:pPr>
      <w:r>
        <w:rPr>
          <w:lang w:eastAsia="zh-CN"/>
        </w:rPr>
        <w:t>b)</w:t>
      </w:r>
      <w:r>
        <w:rPr>
          <w:lang w:eastAsia="zh-CN"/>
        </w:rPr>
        <w:tab/>
        <w:t xml:space="preserve">if the UE registered a binding with </w:t>
      </w:r>
      <w:r>
        <w:t>IM CN subsystem, such that:</w:t>
      </w:r>
    </w:p>
    <w:p w14:paraId="336BBA21" w14:textId="77777777" w:rsidR="002B473D" w:rsidRDefault="002B473D" w:rsidP="002B473D">
      <w:pPr>
        <w:pStyle w:val="B2"/>
        <w:rPr>
          <w:lang w:eastAsia="zh-CN"/>
        </w:rPr>
      </w:pPr>
      <w:r>
        <w:rPr>
          <w:lang w:eastAsia="zh-CN"/>
        </w:rPr>
        <w:t>1)</w:t>
      </w:r>
      <w:r>
        <w:rPr>
          <w:lang w:eastAsia="zh-CN"/>
        </w:rPr>
        <w:tab/>
        <w:t xml:space="preserve">the contact address of the binding </w:t>
      </w:r>
      <w:r w:rsidRPr="00B96339">
        <w:t>contains</w:t>
      </w:r>
      <w:r>
        <w:rPr>
          <w:lang w:eastAsia="zh-CN"/>
        </w:rPr>
        <w:t xml:space="preserve"> an IP address associated with an 5GS QoS flow</w:t>
      </w:r>
      <w:r w:rsidR="006530BD">
        <w:rPr>
          <w:lang w:eastAsia="zh-CN"/>
        </w:rPr>
        <w:t xml:space="preserve"> using NG-RAN</w:t>
      </w:r>
      <w:r>
        <w:rPr>
          <w:lang w:eastAsia="zh-CN"/>
        </w:rPr>
        <w:t>; and</w:t>
      </w:r>
    </w:p>
    <w:p w14:paraId="46D060C0" w14:textId="77777777" w:rsidR="002B473D" w:rsidRDefault="002B473D" w:rsidP="002B473D">
      <w:pPr>
        <w:pStyle w:val="B2"/>
      </w:pPr>
      <w:r>
        <w:lastRenderedPageBreak/>
        <w:t>2)</w:t>
      </w:r>
      <w:r>
        <w:tab/>
        <w:t xml:space="preserve">the Contact header field of the </w:t>
      </w:r>
      <w:r>
        <w:rPr>
          <w:lang w:eastAsia="zh-CN"/>
        </w:rPr>
        <w:t xml:space="preserve">binding contains </w:t>
      </w:r>
      <w:r>
        <w:t xml:space="preserve">the </w:t>
      </w:r>
      <w:r w:rsidRPr="0079221E">
        <w:t xml:space="preserve">g.3gpp.smsip </w:t>
      </w:r>
      <w:r w:rsidRPr="001D5EAD">
        <w:t>media feature tag</w:t>
      </w:r>
      <w:r>
        <w:t xml:space="preserve">, the </w:t>
      </w:r>
      <w:r w:rsidRPr="0079221E">
        <w:t>g.3gpp.smsip-msisdn-less</w:t>
      </w:r>
      <w:r>
        <w:t xml:space="preserve"> </w:t>
      </w:r>
      <w:r w:rsidRPr="001D5EAD">
        <w:t>media feature tag</w:t>
      </w:r>
      <w:r>
        <w:t xml:space="preserve"> or both;</w:t>
      </w:r>
    </w:p>
    <w:p w14:paraId="431C7AA5" w14:textId="77777777" w:rsidR="002B473D" w:rsidRDefault="002B473D" w:rsidP="002B473D">
      <w:pPr>
        <w:pStyle w:val="B1"/>
      </w:pPr>
      <w:r>
        <w:tab/>
        <w:t>then:</w:t>
      </w:r>
    </w:p>
    <w:p w14:paraId="3699DE10" w14:textId="77777777" w:rsidR="002B473D" w:rsidRDefault="002B473D" w:rsidP="002B473D">
      <w:pPr>
        <w:pStyle w:val="B2"/>
      </w:pPr>
      <w:r>
        <w:t>1)</w:t>
      </w:r>
      <w:r>
        <w:tab/>
        <w:t xml:space="preserve">the UE shall de-register the binding </w:t>
      </w:r>
      <w:r>
        <w:rPr>
          <w:lang w:eastAsia="zh-CN"/>
        </w:rPr>
        <w:t>of a UE's contact address containing an IP address associated with an 5GS QoS flow</w:t>
      </w:r>
      <w:r w:rsidR="006530BD">
        <w:rPr>
          <w:lang w:eastAsia="zh-CN"/>
        </w:rPr>
        <w:t xml:space="preserve"> using NG-RAN</w:t>
      </w:r>
      <w:r>
        <w:rPr>
          <w:lang w:eastAsia="zh-CN"/>
        </w:rPr>
        <w:t xml:space="preserve"> </w:t>
      </w:r>
      <w:r>
        <w:t xml:space="preserve">from IM CN subsystem according to </w:t>
      </w:r>
      <w:r w:rsidRPr="00F6303A">
        <w:t>3GPP TS 24.229</w:t>
      </w:r>
      <w:r>
        <w:t xml:space="preserve"> [10]; or </w:t>
      </w:r>
    </w:p>
    <w:p w14:paraId="47E8E8A6" w14:textId="77777777" w:rsidR="002B473D" w:rsidRDefault="002B473D" w:rsidP="002B473D">
      <w:pPr>
        <w:pStyle w:val="B2"/>
      </w:pPr>
      <w:r>
        <w:t>2)</w:t>
      </w:r>
      <w:r>
        <w:tab/>
        <w:t xml:space="preserve">the UE shall re-register the binding of </w:t>
      </w:r>
      <w:r>
        <w:rPr>
          <w:lang w:eastAsia="zh-CN"/>
        </w:rPr>
        <w:t>a UE's contact address containing an IP address associated with an 5GS QoS flow</w:t>
      </w:r>
      <w:r w:rsidR="006530BD">
        <w:rPr>
          <w:lang w:eastAsia="zh-CN"/>
        </w:rPr>
        <w:t xml:space="preserve"> using NG-RAN</w:t>
      </w:r>
      <w:r>
        <w:rPr>
          <w:lang w:eastAsia="zh-CN"/>
        </w:rPr>
        <w:t xml:space="preserve"> </w:t>
      </w:r>
      <w:r>
        <w:t xml:space="preserve">with IM CN subsystem with a Contact header field not including the </w:t>
      </w:r>
      <w:r w:rsidRPr="0079221E">
        <w:t xml:space="preserve">g.3gpp.smsip </w:t>
      </w:r>
      <w:r w:rsidRPr="001D5EAD">
        <w:t>media feature tag</w:t>
      </w:r>
      <w:r>
        <w:t xml:space="preserve"> and the </w:t>
      </w:r>
      <w:r w:rsidRPr="0079221E">
        <w:t>g.3gpp.smsip-msisdn-less</w:t>
      </w:r>
      <w:r>
        <w:t xml:space="preserve"> </w:t>
      </w:r>
      <w:r w:rsidRPr="001D5EAD">
        <w:t>media feature tag</w:t>
      </w:r>
      <w:r>
        <w:t xml:space="preserve"> according to </w:t>
      </w:r>
      <w:r w:rsidRPr="00F6303A">
        <w:t>3GPP TS 24.229</w:t>
      </w:r>
      <w:r>
        <w:t> [10].</w:t>
      </w:r>
    </w:p>
    <w:p w14:paraId="4D32042B" w14:textId="77777777" w:rsidR="002B473D" w:rsidRDefault="002B473D" w:rsidP="002B473D">
      <w:pPr>
        <w:pStyle w:val="NO"/>
      </w:pPr>
      <w:r>
        <w:t>NOTE</w:t>
      </w:r>
      <w:r w:rsidR="006530BD">
        <w:t> 2</w:t>
      </w:r>
      <w:r>
        <w:t>:</w:t>
      </w:r>
      <w:r>
        <w:tab/>
      </w:r>
      <w:r w:rsidRPr="00CA6C4C">
        <w:t xml:space="preserve">Which of the bullets 1), and </w:t>
      </w:r>
      <w:r>
        <w:t>2</w:t>
      </w:r>
      <w:r w:rsidRPr="00CA6C4C">
        <w:t>) the UE performs is influenced by other 3GPP PS data off exempt services.</w:t>
      </w:r>
    </w:p>
    <w:p w14:paraId="12D6B3A0" w14:textId="77777777" w:rsidR="002B473D" w:rsidRDefault="002B473D" w:rsidP="00D7671F">
      <w:pPr>
        <w:pStyle w:val="Rubrik2"/>
      </w:pPr>
      <w:bookmarkStart w:id="330" w:name="_Toc533146312"/>
      <w:bookmarkStart w:id="331" w:name="_Toc123578230"/>
      <w:r>
        <w:t>G.3.2</w:t>
      </w:r>
      <w:r>
        <w:tab/>
        <w:t>Procedures at the AS</w:t>
      </w:r>
      <w:bookmarkEnd w:id="330"/>
      <w:bookmarkEnd w:id="331"/>
    </w:p>
    <w:p w14:paraId="51B5B7F9" w14:textId="77777777" w:rsidR="002B473D" w:rsidRDefault="002B473D" w:rsidP="00D7671F">
      <w:pPr>
        <w:pStyle w:val="Rubrik3"/>
      </w:pPr>
      <w:bookmarkStart w:id="332" w:name="_Toc533146313"/>
      <w:bookmarkStart w:id="333" w:name="_Toc123578231"/>
      <w:r w:rsidRPr="002B473D">
        <w:t>G</w:t>
      </w:r>
      <w:r>
        <w:t>.3.2.1</w:t>
      </w:r>
      <w:r>
        <w:tab/>
        <w:t>3GPP PS data off</w:t>
      </w:r>
      <w:bookmarkEnd w:id="332"/>
      <w:bookmarkEnd w:id="333"/>
    </w:p>
    <w:p w14:paraId="435FA3CC" w14:textId="77777777" w:rsidR="002B473D" w:rsidRDefault="002B473D" w:rsidP="002B473D">
      <w:r w:rsidRPr="006D2C23">
        <w:t xml:space="preserve">The requirements in </w:t>
      </w:r>
      <w:r w:rsidR="008B4789">
        <w:t>clause</w:t>
      </w:r>
      <w:r w:rsidRPr="006D2C23">
        <w:t> </w:t>
      </w:r>
      <w:r>
        <w:t>E.3</w:t>
      </w:r>
      <w:r w:rsidRPr="006D2C23">
        <w:t>.2.1 apply.</w:t>
      </w:r>
    </w:p>
    <w:p w14:paraId="471BA8DE" w14:textId="77777777" w:rsidR="00854FE6" w:rsidRDefault="00854FE6" w:rsidP="00854FE6">
      <w:r>
        <w:t>Additionally, the following requirements apply.</w:t>
      </w:r>
    </w:p>
    <w:p w14:paraId="0B2A2BBC" w14:textId="77777777" w:rsidR="00854FE6" w:rsidRDefault="00854FE6" w:rsidP="00854FE6">
      <w:r>
        <w:t>When serving a UE in an SNPN using an entry of "list of subscriber data", an AS supporting the 3GPP PS data off can</w:t>
      </w:r>
      <w:r w:rsidRPr="00DF74D9">
        <w:t xml:space="preserve"> be configured with</w:t>
      </w:r>
      <w:r>
        <w:t xml:space="preserve"> up to two indications of whether SMS over IP is a </w:t>
      </w:r>
      <w:r w:rsidRPr="00DF74D9">
        <w:t xml:space="preserve">3GPP PS </w:t>
      </w:r>
      <w:r>
        <w:t>d</w:t>
      </w:r>
      <w:r w:rsidRPr="00DF74D9">
        <w:t xml:space="preserve">ata </w:t>
      </w:r>
      <w:r>
        <w:t>o</w:t>
      </w:r>
      <w:r w:rsidRPr="00DF74D9">
        <w:t xml:space="preserve">ff </w:t>
      </w:r>
      <w:r>
        <w:t>e</w:t>
      </w:r>
      <w:r w:rsidRPr="00DF74D9">
        <w:t xml:space="preserve">xempt </w:t>
      </w:r>
      <w:r>
        <w:t>s</w:t>
      </w:r>
      <w:r w:rsidRPr="00DF74D9">
        <w:t>ervice</w:t>
      </w:r>
      <w:r>
        <w:t>, one indication is valid for the UE camping in the subscribed SNPN, and the other indication is valid for the UE camping in the non-subscribed SNPNs with whom service agreements exist</w:t>
      </w:r>
      <w:r w:rsidRPr="00DF74D9">
        <w:t>.</w:t>
      </w:r>
    </w:p>
    <w:p w14:paraId="6BDC9207" w14:textId="77777777" w:rsidR="00854FE6" w:rsidRPr="00BE124D" w:rsidRDefault="00854FE6" w:rsidP="00854FE6">
      <w:r w:rsidRPr="006B5EF0">
        <w:t xml:space="preserve">When the </w:t>
      </w:r>
      <w:r>
        <w:t xml:space="preserve">AS </w:t>
      </w:r>
      <w:r w:rsidRPr="006B5EF0">
        <w:t xml:space="preserve">is only </w:t>
      </w:r>
      <w:r>
        <w:t>configured</w:t>
      </w:r>
      <w:r w:rsidRPr="006B5EF0">
        <w:t xml:space="preserve"> with the indication </w:t>
      </w:r>
      <w:r>
        <w:t>of whether SMS over IP is a 3GPP PS data off exempt service</w:t>
      </w:r>
      <w:r w:rsidRPr="006B5EF0">
        <w:t xml:space="preserve"> for the UE camping in the </w:t>
      </w:r>
      <w:r>
        <w:t>subscribed SNPN</w:t>
      </w:r>
      <w:r w:rsidRPr="006B5EF0">
        <w:t xml:space="preserve">, the </w:t>
      </w:r>
      <w:r>
        <w:t xml:space="preserve">AS </w:t>
      </w:r>
      <w:r w:rsidRPr="006B5EF0">
        <w:t xml:space="preserve">shall use this indication also when the UE is </w:t>
      </w:r>
      <w:r>
        <w:t>in the non-subscribed SNPN.</w:t>
      </w:r>
    </w:p>
    <w:p w14:paraId="07DB025E" w14:textId="77777777" w:rsidR="00854FE6" w:rsidRDefault="00854FE6" w:rsidP="002B473D">
      <w:r>
        <w:t>When serving a UE in an SNPN using PLMN subscription, an AS supporting the 3GPP PS data off can</w:t>
      </w:r>
      <w:r w:rsidRPr="00DF74D9">
        <w:t xml:space="preserve"> be configured with</w:t>
      </w:r>
      <w:r>
        <w:t xml:space="preserve"> an indication of whether SMS over IP is a </w:t>
      </w:r>
      <w:r w:rsidRPr="00DF74D9">
        <w:t xml:space="preserve">3GPP PS </w:t>
      </w:r>
      <w:r>
        <w:t>d</w:t>
      </w:r>
      <w:r w:rsidRPr="00DF74D9">
        <w:t xml:space="preserve">ata </w:t>
      </w:r>
      <w:r>
        <w:t>o</w:t>
      </w:r>
      <w:r w:rsidRPr="00DF74D9">
        <w:t xml:space="preserve">ff </w:t>
      </w:r>
      <w:r>
        <w:t>e</w:t>
      </w:r>
      <w:r w:rsidRPr="00DF74D9">
        <w:t xml:space="preserve">xempt </w:t>
      </w:r>
      <w:r>
        <w:t>s</w:t>
      </w:r>
      <w:r w:rsidRPr="00DF74D9">
        <w:t>ervice</w:t>
      </w:r>
      <w:r>
        <w:t>, valid for the UE camping in the non-subscribed SNPNs with whom service agreements exist</w:t>
      </w:r>
      <w:r w:rsidRPr="00DF74D9">
        <w:t>.</w:t>
      </w:r>
    </w:p>
    <w:p w14:paraId="77F6924F" w14:textId="77777777" w:rsidR="004A3549" w:rsidRDefault="002B473D" w:rsidP="00D7671F">
      <w:pPr>
        <w:pStyle w:val="Rubrik8"/>
      </w:pPr>
      <w:r>
        <w:br w:type="page"/>
      </w:r>
      <w:bookmarkStart w:id="334" w:name="_Toc533146314"/>
      <w:bookmarkStart w:id="335" w:name="_Toc123578232"/>
      <w:r w:rsidR="004A3549" w:rsidRPr="00AF25BD">
        <w:lastRenderedPageBreak/>
        <w:t xml:space="preserve">Annex </w:t>
      </w:r>
      <w:r>
        <w:t>H</w:t>
      </w:r>
      <w:r w:rsidRPr="00AF25BD">
        <w:t xml:space="preserve"> </w:t>
      </w:r>
      <w:r w:rsidR="004A3549" w:rsidRPr="00AF25BD">
        <w:t>(informative):</w:t>
      </w:r>
      <w:r w:rsidR="004A3549" w:rsidRPr="00AF25BD">
        <w:br/>
        <w:t>Change history</w:t>
      </w:r>
      <w:bookmarkEnd w:id="334"/>
      <w:bookmarkEnd w:id="335"/>
    </w:p>
    <w:p w14:paraId="4957C973" w14:textId="77777777" w:rsidR="002C5EC0" w:rsidRPr="002C5EC0" w:rsidRDefault="002C5EC0" w:rsidP="002C5EC0"/>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4A3549" w:rsidRPr="00AF25BD" w14:paraId="4825F535" w14:textId="77777777" w:rsidTr="006436D6">
        <w:tblPrEx>
          <w:tblCellMar>
            <w:top w:w="0" w:type="dxa"/>
            <w:bottom w:w="0" w:type="dxa"/>
          </w:tblCellMar>
        </w:tblPrEx>
        <w:trPr>
          <w:cantSplit/>
        </w:trPr>
        <w:tc>
          <w:tcPr>
            <w:tcW w:w="9356" w:type="dxa"/>
            <w:gridSpan w:val="8"/>
            <w:tcBorders>
              <w:bottom w:val="nil"/>
            </w:tcBorders>
            <w:shd w:val="solid" w:color="FFFFFF" w:fill="auto"/>
          </w:tcPr>
          <w:bookmarkEnd w:id="253"/>
          <w:p w14:paraId="47D81838" w14:textId="77777777" w:rsidR="004A3549" w:rsidRPr="00AF25BD" w:rsidRDefault="004A3549">
            <w:pPr>
              <w:pStyle w:val="TAL"/>
              <w:jc w:val="center"/>
              <w:rPr>
                <w:b/>
                <w:sz w:val="16"/>
              </w:rPr>
            </w:pPr>
            <w:r w:rsidRPr="00AF25BD">
              <w:rPr>
                <w:b/>
              </w:rPr>
              <w:t>Change history</w:t>
            </w:r>
          </w:p>
        </w:tc>
      </w:tr>
      <w:tr w:rsidR="004A3549" w:rsidRPr="00AF25BD" w14:paraId="450FC6E7" w14:textId="77777777" w:rsidTr="006436D6">
        <w:tblPrEx>
          <w:tblCellMar>
            <w:top w:w="0" w:type="dxa"/>
            <w:bottom w:w="0" w:type="dxa"/>
          </w:tblCellMar>
        </w:tblPrEx>
        <w:tc>
          <w:tcPr>
            <w:tcW w:w="800" w:type="dxa"/>
            <w:shd w:val="pct10" w:color="auto" w:fill="FFFFFF"/>
          </w:tcPr>
          <w:p w14:paraId="733CDC6D" w14:textId="77777777" w:rsidR="004A3549" w:rsidRPr="00AF25BD" w:rsidRDefault="004A3549">
            <w:pPr>
              <w:pStyle w:val="TAL"/>
              <w:rPr>
                <w:b/>
                <w:sz w:val="16"/>
              </w:rPr>
            </w:pPr>
            <w:r w:rsidRPr="00AF25BD">
              <w:rPr>
                <w:b/>
                <w:sz w:val="16"/>
              </w:rPr>
              <w:t>Date</w:t>
            </w:r>
          </w:p>
        </w:tc>
        <w:tc>
          <w:tcPr>
            <w:tcW w:w="800" w:type="dxa"/>
            <w:shd w:val="pct10" w:color="auto" w:fill="FFFFFF"/>
          </w:tcPr>
          <w:p w14:paraId="00E12A34" w14:textId="77777777" w:rsidR="004A3549" w:rsidRPr="00AF25BD" w:rsidRDefault="004A3549">
            <w:pPr>
              <w:pStyle w:val="TAL"/>
              <w:rPr>
                <w:b/>
                <w:sz w:val="16"/>
              </w:rPr>
            </w:pPr>
            <w:r w:rsidRPr="00AF25BD">
              <w:rPr>
                <w:b/>
                <w:sz w:val="16"/>
              </w:rPr>
              <w:t>TSG #</w:t>
            </w:r>
          </w:p>
        </w:tc>
        <w:tc>
          <w:tcPr>
            <w:tcW w:w="901" w:type="dxa"/>
            <w:shd w:val="pct10" w:color="auto" w:fill="FFFFFF"/>
          </w:tcPr>
          <w:p w14:paraId="591CAFE2" w14:textId="77777777" w:rsidR="004A3549" w:rsidRPr="00AF25BD" w:rsidRDefault="004A3549">
            <w:pPr>
              <w:pStyle w:val="TAL"/>
              <w:rPr>
                <w:b/>
                <w:sz w:val="16"/>
              </w:rPr>
            </w:pPr>
            <w:r w:rsidRPr="00AF25BD">
              <w:rPr>
                <w:b/>
                <w:sz w:val="16"/>
              </w:rPr>
              <w:t>TSG Doc.</w:t>
            </w:r>
          </w:p>
        </w:tc>
        <w:tc>
          <w:tcPr>
            <w:tcW w:w="476" w:type="dxa"/>
            <w:shd w:val="pct10" w:color="auto" w:fill="FFFFFF"/>
          </w:tcPr>
          <w:p w14:paraId="3C944446" w14:textId="77777777" w:rsidR="004A3549" w:rsidRPr="00AF25BD" w:rsidRDefault="004A3549">
            <w:pPr>
              <w:pStyle w:val="TAL"/>
              <w:rPr>
                <w:b/>
                <w:sz w:val="16"/>
              </w:rPr>
            </w:pPr>
            <w:r w:rsidRPr="00AF25BD">
              <w:rPr>
                <w:b/>
                <w:sz w:val="16"/>
              </w:rPr>
              <w:t>CR</w:t>
            </w:r>
          </w:p>
        </w:tc>
        <w:tc>
          <w:tcPr>
            <w:tcW w:w="378" w:type="dxa"/>
            <w:shd w:val="pct10" w:color="auto" w:fill="FFFFFF"/>
          </w:tcPr>
          <w:p w14:paraId="1F0C0833" w14:textId="77777777" w:rsidR="004A3549" w:rsidRPr="00AF25BD" w:rsidRDefault="004A3549">
            <w:pPr>
              <w:pStyle w:val="TAL"/>
              <w:rPr>
                <w:b/>
                <w:sz w:val="16"/>
              </w:rPr>
            </w:pPr>
            <w:r w:rsidRPr="00AF25BD">
              <w:rPr>
                <w:b/>
                <w:sz w:val="16"/>
              </w:rPr>
              <w:t>Rev</w:t>
            </w:r>
          </w:p>
        </w:tc>
        <w:tc>
          <w:tcPr>
            <w:tcW w:w="4867" w:type="dxa"/>
            <w:shd w:val="pct10" w:color="auto" w:fill="FFFFFF"/>
          </w:tcPr>
          <w:p w14:paraId="2BA34D0B" w14:textId="77777777" w:rsidR="004A3549" w:rsidRPr="00AF25BD" w:rsidRDefault="004A3549">
            <w:pPr>
              <w:pStyle w:val="TAL"/>
              <w:rPr>
                <w:b/>
                <w:sz w:val="16"/>
              </w:rPr>
            </w:pPr>
            <w:r w:rsidRPr="00AF25BD">
              <w:rPr>
                <w:b/>
                <w:sz w:val="16"/>
              </w:rPr>
              <w:t>Subject/Comment</w:t>
            </w:r>
          </w:p>
        </w:tc>
        <w:tc>
          <w:tcPr>
            <w:tcW w:w="567" w:type="dxa"/>
            <w:shd w:val="pct10" w:color="auto" w:fill="FFFFFF"/>
          </w:tcPr>
          <w:p w14:paraId="32CF6189" w14:textId="77777777" w:rsidR="004A3549" w:rsidRPr="00AF25BD" w:rsidRDefault="004A3549">
            <w:pPr>
              <w:pStyle w:val="TAL"/>
              <w:rPr>
                <w:b/>
                <w:sz w:val="16"/>
              </w:rPr>
            </w:pPr>
            <w:r w:rsidRPr="00AF25BD">
              <w:rPr>
                <w:b/>
                <w:sz w:val="16"/>
              </w:rPr>
              <w:t>Old</w:t>
            </w:r>
          </w:p>
        </w:tc>
        <w:tc>
          <w:tcPr>
            <w:tcW w:w="567" w:type="dxa"/>
            <w:shd w:val="pct10" w:color="auto" w:fill="FFFFFF"/>
          </w:tcPr>
          <w:p w14:paraId="58DD83A2" w14:textId="77777777" w:rsidR="004A3549" w:rsidRPr="00AF25BD" w:rsidRDefault="004A3549">
            <w:pPr>
              <w:pStyle w:val="TAL"/>
              <w:rPr>
                <w:b/>
                <w:sz w:val="16"/>
              </w:rPr>
            </w:pPr>
            <w:r w:rsidRPr="00AF25BD">
              <w:rPr>
                <w:b/>
                <w:sz w:val="16"/>
              </w:rPr>
              <w:t>New</w:t>
            </w:r>
          </w:p>
        </w:tc>
      </w:tr>
      <w:tr w:rsidR="00AE22C3" w:rsidRPr="00AF25BD" w14:paraId="40CE92D0" w14:textId="77777777" w:rsidTr="006436D6">
        <w:tblPrEx>
          <w:tblCellMar>
            <w:top w:w="0" w:type="dxa"/>
            <w:bottom w:w="0" w:type="dxa"/>
          </w:tblCellMar>
        </w:tblPrEx>
        <w:tc>
          <w:tcPr>
            <w:tcW w:w="800" w:type="dxa"/>
            <w:shd w:val="solid" w:color="FFFFFF" w:fill="auto"/>
          </w:tcPr>
          <w:p w14:paraId="094E58B9" w14:textId="77777777" w:rsidR="00AE22C3" w:rsidRPr="00AF25BD" w:rsidRDefault="00AE22C3" w:rsidP="00D977F7">
            <w:pPr>
              <w:spacing w:after="0"/>
              <w:rPr>
                <w:rFonts w:ascii="Arial" w:hAnsi="Arial"/>
                <w:snapToGrid w:val="0"/>
                <w:color w:val="000000"/>
                <w:sz w:val="16"/>
              </w:rPr>
            </w:pPr>
            <w:r w:rsidRPr="00AF25BD">
              <w:rPr>
                <w:rFonts w:ascii="Arial" w:hAnsi="Arial"/>
                <w:snapToGrid w:val="0"/>
                <w:color w:val="000000"/>
                <w:sz w:val="16"/>
              </w:rPr>
              <w:t>2006-05</w:t>
            </w:r>
          </w:p>
        </w:tc>
        <w:tc>
          <w:tcPr>
            <w:tcW w:w="800" w:type="dxa"/>
            <w:shd w:val="solid" w:color="FFFFFF" w:fill="auto"/>
          </w:tcPr>
          <w:p w14:paraId="1DAE6BA7" w14:textId="77777777" w:rsidR="00AE22C3" w:rsidRPr="00AF25BD" w:rsidRDefault="00AE22C3" w:rsidP="00D977F7">
            <w:pPr>
              <w:spacing w:after="0"/>
              <w:rPr>
                <w:rFonts w:ascii="Arial" w:hAnsi="Arial"/>
                <w:snapToGrid w:val="0"/>
                <w:color w:val="000000"/>
                <w:sz w:val="16"/>
              </w:rPr>
            </w:pPr>
          </w:p>
        </w:tc>
        <w:tc>
          <w:tcPr>
            <w:tcW w:w="901" w:type="dxa"/>
            <w:shd w:val="solid" w:color="FFFFFF" w:fill="auto"/>
          </w:tcPr>
          <w:p w14:paraId="4764B338" w14:textId="77777777" w:rsidR="00AE22C3" w:rsidRPr="00AF25BD" w:rsidRDefault="00AE22C3" w:rsidP="00D977F7">
            <w:pPr>
              <w:spacing w:after="0"/>
              <w:rPr>
                <w:rFonts w:ascii="Arial" w:hAnsi="Arial"/>
                <w:snapToGrid w:val="0"/>
                <w:color w:val="000000"/>
                <w:sz w:val="16"/>
              </w:rPr>
            </w:pPr>
          </w:p>
        </w:tc>
        <w:tc>
          <w:tcPr>
            <w:tcW w:w="476" w:type="dxa"/>
            <w:shd w:val="solid" w:color="FFFFFF" w:fill="auto"/>
          </w:tcPr>
          <w:p w14:paraId="7D3C451B" w14:textId="77777777" w:rsidR="00AE22C3" w:rsidRPr="00AF25BD" w:rsidRDefault="00AE22C3" w:rsidP="00D977F7">
            <w:pPr>
              <w:spacing w:after="0"/>
              <w:rPr>
                <w:rFonts w:ascii="Arial" w:hAnsi="Arial"/>
                <w:snapToGrid w:val="0"/>
                <w:color w:val="000000"/>
                <w:sz w:val="16"/>
              </w:rPr>
            </w:pPr>
          </w:p>
        </w:tc>
        <w:tc>
          <w:tcPr>
            <w:tcW w:w="378" w:type="dxa"/>
            <w:shd w:val="solid" w:color="FFFFFF" w:fill="auto"/>
          </w:tcPr>
          <w:p w14:paraId="0C340DE1" w14:textId="77777777" w:rsidR="00AE22C3" w:rsidRPr="00AF25BD" w:rsidRDefault="00AE22C3" w:rsidP="00D977F7">
            <w:pPr>
              <w:spacing w:after="0"/>
              <w:jc w:val="both"/>
              <w:rPr>
                <w:rFonts w:ascii="Arial" w:hAnsi="Arial"/>
                <w:snapToGrid w:val="0"/>
                <w:color w:val="000000"/>
                <w:sz w:val="16"/>
              </w:rPr>
            </w:pPr>
          </w:p>
        </w:tc>
        <w:tc>
          <w:tcPr>
            <w:tcW w:w="4867" w:type="dxa"/>
            <w:shd w:val="solid" w:color="FFFFFF" w:fill="auto"/>
          </w:tcPr>
          <w:p w14:paraId="440527F6" w14:textId="77777777" w:rsidR="00AE22C3" w:rsidRPr="00AF25BD" w:rsidRDefault="00AE22C3" w:rsidP="00D977F7">
            <w:pPr>
              <w:spacing w:after="0"/>
              <w:rPr>
                <w:rFonts w:ascii="Arial" w:hAnsi="Arial"/>
                <w:snapToGrid w:val="0"/>
                <w:color w:val="000000"/>
                <w:sz w:val="16"/>
              </w:rPr>
            </w:pPr>
            <w:r w:rsidRPr="00AF25BD">
              <w:rPr>
                <w:rFonts w:ascii="Arial" w:hAnsi="Arial"/>
                <w:snapToGrid w:val="0"/>
                <w:color w:val="000000"/>
                <w:sz w:val="16"/>
              </w:rPr>
              <w:t>Initial version</w:t>
            </w:r>
          </w:p>
        </w:tc>
        <w:tc>
          <w:tcPr>
            <w:tcW w:w="567" w:type="dxa"/>
            <w:shd w:val="solid" w:color="FFFFFF" w:fill="auto"/>
          </w:tcPr>
          <w:p w14:paraId="14DADD30" w14:textId="77777777" w:rsidR="00AE22C3" w:rsidRPr="00AF25BD" w:rsidRDefault="00AE22C3" w:rsidP="00D977F7">
            <w:pPr>
              <w:spacing w:after="0"/>
              <w:rPr>
                <w:rFonts w:ascii="Arial" w:hAnsi="Arial"/>
                <w:snapToGrid w:val="0"/>
                <w:color w:val="000000"/>
                <w:sz w:val="16"/>
              </w:rPr>
            </w:pPr>
          </w:p>
        </w:tc>
        <w:tc>
          <w:tcPr>
            <w:tcW w:w="567" w:type="dxa"/>
            <w:shd w:val="solid" w:color="FFFFFF" w:fill="auto"/>
          </w:tcPr>
          <w:p w14:paraId="2B644598" w14:textId="77777777" w:rsidR="00AE22C3" w:rsidRPr="00AF25BD" w:rsidRDefault="00AE22C3" w:rsidP="00D977F7">
            <w:pPr>
              <w:spacing w:after="0"/>
              <w:rPr>
                <w:rFonts w:ascii="Arial" w:hAnsi="Arial"/>
                <w:snapToGrid w:val="0"/>
                <w:color w:val="000000"/>
                <w:sz w:val="16"/>
              </w:rPr>
            </w:pPr>
          </w:p>
        </w:tc>
      </w:tr>
      <w:tr w:rsidR="004A3549" w:rsidRPr="00AF25BD" w14:paraId="2CA11BC1" w14:textId="77777777" w:rsidTr="006436D6">
        <w:tblPrEx>
          <w:tblCellMar>
            <w:top w:w="0" w:type="dxa"/>
            <w:bottom w:w="0" w:type="dxa"/>
          </w:tblCellMar>
        </w:tblPrEx>
        <w:tc>
          <w:tcPr>
            <w:tcW w:w="800" w:type="dxa"/>
            <w:shd w:val="solid" w:color="FFFFFF" w:fill="auto"/>
          </w:tcPr>
          <w:p w14:paraId="4FE3110D" w14:textId="77777777" w:rsidR="004A3549" w:rsidRPr="00AF25BD" w:rsidRDefault="00DA0A50">
            <w:pPr>
              <w:spacing w:after="0"/>
              <w:rPr>
                <w:rFonts w:ascii="Arial" w:hAnsi="Arial"/>
                <w:snapToGrid w:val="0"/>
                <w:color w:val="000000"/>
                <w:sz w:val="16"/>
              </w:rPr>
            </w:pPr>
            <w:r w:rsidRPr="00AF25BD">
              <w:rPr>
                <w:rFonts w:ascii="Arial" w:hAnsi="Arial"/>
                <w:snapToGrid w:val="0"/>
                <w:color w:val="000000"/>
                <w:sz w:val="16"/>
              </w:rPr>
              <w:t>2006-05</w:t>
            </w:r>
          </w:p>
        </w:tc>
        <w:tc>
          <w:tcPr>
            <w:tcW w:w="800" w:type="dxa"/>
            <w:shd w:val="solid" w:color="FFFFFF" w:fill="auto"/>
          </w:tcPr>
          <w:p w14:paraId="5511F13E" w14:textId="77777777" w:rsidR="004A3549" w:rsidRPr="00AF25BD" w:rsidRDefault="004A3549">
            <w:pPr>
              <w:spacing w:after="0"/>
              <w:rPr>
                <w:rFonts w:ascii="Arial" w:hAnsi="Arial"/>
                <w:snapToGrid w:val="0"/>
                <w:color w:val="000000"/>
                <w:sz w:val="16"/>
              </w:rPr>
            </w:pPr>
          </w:p>
        </w:tc>
        <w:tc>
          <w:tcPr>
            <w:tcW w:w="901" w:type="dxa"/>
            <w:shd w:val="solid" w:color="FFFFFF" w:fill="auto"/>
          </w:tcPr>
          <w:p w14:paraId="2C60C957" w14:textId="77777777" w:rsidR="004A3549" w:rsidRPr="00AF25BD" w:rsidRDefault="004A3549">
            <w:pPr>
              <w:spacing w:after="0"/>
              <w:rPr>
                <w:rFonts w:ascii="Arial" w:hAnsi="Arial"/>
                <w:snapToGrid w:val="0"/>
                <w:color w:val="000000"/>
                <w:sz w:val="16"/>
              </w:rPr>
            </w:pPr>
          </w:p>
        </w:tc>
        <w:tc>
          <w:tcPr>
            <w:tcW w:w="476" w:type="dxa"/>
            <w:shd w:val="solid" w:color="FFFFFF" w:fill="auto"/>
          </w:tcPr>
          <w:p w14:paraId="1818E513" w14:textId="77777777" w:rsidR="004A3549" w:rsidRPr="00AF25BD" w:rsidRDefault="004A3549">
            <w:pPr>
              <w:spacing w:after="0"/>
              <w:rPr>
                <w:rFonts w:ascii="Arial" w:hAnsi="Arial"/>
                <w:snapToGrid w:val="0"/>
                <w:color w:val="000000"/>
                <w:sz w:val="16"/>
              </w:rPr>
            </w:pPr>
          </w:p>
        </w:tc>
        <w:tc>
          <w:tcPr>
            <w:tcW w:w="378" w:type="dxa"/>
            <w:shd w:val="solid" w:color="FFFFFF" w:fill="auto"/>
          </w:tcPr>
          <w:p w14:paraId="0E18D4E9" w14:textId="77777777" w:rsidR="004A3549" w:rsidRPr="00AF25BD" w:rsidRDefault="004A3549">
            <w:pPr>
              <w:spacing w:after="0"/>
              <w:jc w:val="both"/>
              <w:rPr>
                <w:rFonts w:ascii="Arial" w:hAnsi="Arial"/>
                <w:snapToGrid w:val="0"/>
                <w:color w:val="000000"/>
                <w:sz w:val="16"/>
              </w:rPr>
            </w:pPr>
          </w:p>
        </w:tc>
        <w:tc>
          <w:tcPr>
            <w:tcW w:w="4867" w:type="dxa"/>
            <w:shd w:val="solid" w:color="FFFFFF" w:fill="auto"/>
          </w:tcPr>
          <w:p w14:paraId="69AC9B4D" w14:textId="77777777" w:rsidR="004A3549" w:rsidRPr="00AF25BD" w:rsidRDefault="00C754CF">
            <w:pPr>
              <w:spacing w:after="0"/>
              <w:rPr>
                <w:rFonts w:ascii="Arial" w:hAnsi="Arial"/>
                <w:snapToGrid w:val="0"/>
                <w:color w:val="000000"/>
                <w:sz w:val="16"/>
              </w:rPr>
            </w:pPr>
            <w:r w:rsidRPr="00AF25BD">
              <w:rPr>
                <w:rFonts w:ascii="Arial" w:hAnsi="Arial"/>
                <w:snapToGrid w:val="0"/>
                <w:color w:val="000000"/>
                <w:sz w:val="16"/>
              </w:rPr>
              <w:t>Version 0.1.0 incorporating results of CT1 discussions at CT1 #42. Agreed documents: C1-061049 (revised TS skeleton), C1-061050, C1-061052, C1-061053, and C1-061067.</w:t>
            </w:r>
          </w:p>
        </w:tc>
        <w:tc>
          <w:tcPr>
            <w:tcW w:w="567" w:type="dxa"/>
            <w:shd w:val="solid" w:color="FFFFFF" w:fill="auto"/>
          </w:tcPr>
          <w:p w14:paraId="1DCEBCB4" w14:textId="77777777" w:rsidR="004A3549" w:rsidRPr="00AF25BD" w:rsidRDefault="004A3549">
            <w:pPr>
              <w:spacing w:after="0"/>
              <w:rPr>
                <w:rFonts w:ascii="Arial" w:hAnsi="Arial"/>
                <w:snapToGrid w:val="0"/>
                <w:color w:val="000000"/>
                <w:sz w:val="16"/>
              </w:rPr>
            </w:pPr>
          </w:p>
        </w:tc>
        <w:tc>
          <w:tcPr>
            <w:tcW w:w="567" w:type="dxa"/>
            <w:shd w:val="solid" w:color="FFFFFF" w:fill="auto"/>
          </w:tcPr>
          <w:p w14:paraId="1F2A162A" w14:textId="77777777" w:rsidR="004A3549" w:rsidRPr="00AF25BD" w:rsidRDefault="004A3549">
            <w:pPr>
              <w:spacing w:after="0"/>
              <w:rPr>
                <w:rFonts w:ascii="Arial" w:hAnsi="Arial"/>
                <w:snapToGrid w:val="0"/>
                <w:color w:val="000000"/>
                <w:sz w:val="16"/>
              </w:rPr>
            </w:pPr>
          </w:p>
        </w:tc>
      </w:tr>
      <w:tr w:rsidR="00033D36" w:rsidRPr="00AF25BD" w14:paraId="59B06CB1" w14:textId="77777777" w:rsidTr="006436D6">
        <w:tblPrEx>
          <w:tblCellMar>
            <w:top w:w="0" w:type="dxa"/>
            <w:bottom w:w="0" w:type="dxa"/>
          </w:tblCellMar>
        </w:tblPrEx>
        <w:tc>
          <w:tcPr>
            <w:tcW w:w="800" w:type="dxa"/>
            <w:shd w:val="solid" w:color="FFFFFF" w:fill="auto"/>
          </w:tcPr>
          <w:p w14:paraId="3BB2946E" w14:textId="77777777" w:rsidR="00033D36" w:rsidRPr="00AF25BD" w:rsidRDefault="00033D36" w:rsidP="008715E0">
            <w:pPr>
              <w:spacing w:after="0"/>
              <w:rPr>
                <w:rFonts w:ascii="Arial" w:hAnsi="Arial"/>
                <w:snapToGrid w:val="0"/>
                <w:color w:val="000000"/>
                <w:sz w:val="16"/>
              </w:rPr>
            </w:pPr>
            <w:r w:rsidRPr="00AF25BD">
              <w:rPr>
                <w:rFonts w:ascii="Arial" w:hAnsi="Arial"/>
                <w:snapToGrid w:val="0"/>
                <w:color w:val="000000"/>
                <w:sz w:val="16"/>
              </w:rPr>
              <w:t>2006-07</w:t>
            </w:r>
          </w:p>
        </w:tc>
        <w:tc>
          <w:tcPr>
            <w:tcW w:w="800" w:type="dxa"/>
            <w:shd w:val="solid" w:color="FFFFFF" w:fill="auto"/>
          </w:tcPr>
          <w:p w14:paraId="4CF50738" w14:textId="77777777" w:rsidR="00033D36" w:rsidRPr="00AF25BD" w:rsidRDefault="00033D36" w:rsidP="008715E0">
            <w:pPr>
              <w:spacing w:after="0"/>
              <w:rPr>
                <w:rFonts w:ascii="Arial" w:hAnsi="Arial"/>
                <w:snapToGrid w:val="0"/>
                <w:color w:val="000000"/>
                <w:sz w:val="16"/>
              </w:rPr>
            </w:pPr>
          </w:p>
        </w:tc>
        <w:tc>
          <w:tcPr>
            <w:tcW w:w="901" w:type="dxa"/>
            <w:shd w:val="solid" w:color="FFFFFF" w:fill="auto"/>
          </w:tcPr>
          <w:p w14:paraId="6F22BF37" w14:textId="77777777" w:rsidR="00033D36" w:rsidRPr="00AF25BD" w:rsidRDefault="00033D36" w:rsidP="008715E0">
            <w:pPr>
              <w:spacing w:after="0"/>
              <w:rPr>
                <w:rFonts w:ascii="Arial" w:hAnsi="Arial"/>
                <w:snapToGrid w:val="0"/>
                <w:color w:val="000000"/>
                <w:sz w:val="16"/>
              </w:rPr>
            </w:pPr>
          </w:p>
        </w:tc>
        <w:tc>
          <w:tcPr>
            <w:tcW w:w="476" w:type="dxa"/>
            <w:shd w:val="solid" w:color="FFFFFF" w:fill="auto"/>
          </w:tcPr>
          <w:p w14:paraId="230E92F3" w14:textId="77777777" w:rsidR="00033D36" w:rsidRPr="00AF25BD" w:rsidRDefault="00033D36" w:rsidP="008715E0">
            <w:pPr>
              <w:spacing w:after="0"/>
              <w:rPr>
                <w:rFonts w:ascii="Arial" w:hAnsi="Arial"/>
                <w:snapToGrid w:val="0"/>
                <w:color w:val="000000"/>
                <w:sz w:val="16"/>
              </w:rPr>
            </w:pPr>
          </w:p>
        </w:tc>
        <w:tc>
          <w:tcPr>
            <w:tcW w:w="378" w:type="dxa"/>
            <w:shd w:val="solid" w:color="FFFFFF" w:fill="auto"/>
          </w:tcPr>
          <w:p w14:paraId="01283266" w14:textId="77777777" w:rsidR="00033D36" w:rsidRPr="00AF25BD" w:rsidRDefault="00033D36" w:rsidP="008715E0">
            <w:pPr>
              <w:spacing w:after="0"/>
              <w:jc w:val="both"/>
              <w:rPr>
                <w:rFonts w:ascii="Arial" w:hAnsi="Arial"/>
                <w:snapToGrid w:val="0"/>
                <w:color w:val="000000"/>
                <w:sz w:val="16"/>
              </w:rPr>
            </w:pPr>
          </w:p>
        </w:tc>
        <w:tc>
          <w:tcPr>
            <w:tcW w:w="4867" w:type="dxa"/>
            <w:shd w:val="solid" w:color="FFFFFF" w:fill="auto"/>
          </w:tcPr>
          <w:p w14:paraId="7E22166B" w14:textId="77777777" w:rsidR="00033D36" w:rsidRPr="00AF25BD" w:rsidRDefault="00033D36" w:rsidP="008715E0">
            <w:pPr>
              <w:spacing w:after="0"/>
              <w:rPr>
                <w:rFonts w:ascii="Arial" w:hAnsi="Arial"/>
                <w:snapToGrid w:val="0"/>
                <w:color w:val="000000"/>
                <w:sz w:val="16"/>
              </w:rPr>
            </w:pPr>
            <w:r w:rsidRPr="00AF25BD">
              <w:rPr>
                <w:rFonts w:ascii="Arial" w:hAnsi="Arial"/>
                <w:snapToGrid w:val="0"/>
                <w:color w:val="000000"/>
                <w:sz w:val="16"/>
              </w:rPr>
              <w:t>Version 0.2.0 incorporating results of CT1 discussions at CT1 #42bis. Agreed documents: C1-061140, C1-061329, C1-061330, C1-061333, C1-061334, C1-061335, C1-061353, C1-061354, C1-061359, and C1-061360.</w:t>
            </w:r>
          </w:p>
        </w:tc>
        <w:tc>
          <w:tcPr>
            <w:tcW w:w="567" w:type="dxa"/>
            <w:shd w:val="solid" w:color="FFFFFF" w:fill="auto"/>
          </w:tcPr>
          <w:p w14:paraId="7CC2FCE2" w14:textId="77777777" w:rsidR="00033D36" w:rsidRPr="00AF25BD" w:rsidRDefault="00033D36" w:rsidP="008715E0">
            <w:pPr>
              <w:spacing w:after="0"/>
              <w:rPr>
                <w:rFonts w:ascii="Arial" w:hAnsi="Arial"/>
                <w:snapToGrid w:val="0"/>
                <w:color w:val="000000"/>
                <w:sz w:val="16"/>
              </w:rPr>
            </w:pPr>
          </w:p>
        </w:tc>
        <w:tc>
          <w:tcPr>
            <w:tcW w:w="567" w:type="dxa"/>
            <w:shd w:val="solid" w:color="FFFFFF" w:fill="auto"/>
          </w:tcPr>
          <w:p w14:paraId="5F6C52C6" w14:textId="77777777" w:rsidR="00033D36" w:rsidRPr="00AF25BD" w:rsidRDefault="00033D36" w:rsidP="008715E0">
            <w:pPr>
              <w:spacing w:after="0"/>
              <w:rPr>
                <w:rFonts w:ascii="Arial" w:hAnsi="Arial"/>
                <w:snapToGrid w:val="0"/>
                <w:color w:val="000000"/>
                <w:sz w:val="16"/>
              </w:rPr>
            </w:pPr>
          </w:p>
        </w:tc>
      </w:tr>
      <w:tr w:rsidR="00404295" w:rsidRPr="00AF25BD" w14:paraId="58338F60" w14:textId="77777777" w:rsidTr="006436D6">
        <w:tblPrEx>
          <w:tblCellMar>
            <w:top w:w="0" w:type="dxa"/>
            <w:bottom w:w="0" w:type="dxa"/>
          </w:tblCellMar>
        </w:tblPrEx>
        <w:tc>
          <w:tcPr>
            <w:tcW w:w="800" w:type="dxa"/>
            <w:shd w:val="solid" w:color="FFFFFF" w:fill="auto"/>
          </w:tcPr>
          <w:p w14:paraId="60469851" w14:textId="77777777"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2006-09</w:t>
            </w:r>
          </w:p>
        </w:tc>
        <w:tc>
          <w:tcPr>
            <w:tcW w:w="800" w:type="dxa"/>
            <w:shd w:val="solid" w:color="FFFFFF" w:fill="auto"/>
          </w:tcPr>
          <w:p w14:paraId="0F4E4959" w14:textId="77777777" w:rsidR="00404295" w:rsidRPr="00AF25BD" w:rsidRDefault="00404295" w:rsidP="00B949C7">
            <w:pPr>
              <w:spacing w:after="0"/>
              <w:rPr>
                <w:rFonts w:ascii="Arial" w:hAnsi="Arial"/>
                <w:snapToGrid w:val="0"/>
                <w:color w:val="000000"/>
                <w:sz w:val="16"/>
              </w:rPr>
            </w:pPr>
          </w:p>
        </w:tc>
        <w:tc>
          <w:tcPr>
            <w:tcW w:w="901" w:type="dxa"/>
            <w:shd w:val="solid" w:color="FFFFFF" w:fill="auto"/>
          </w:tcPr>
          <w:p w14:paraId="4960A0B7" w14:textId="77777777" w:rsidR="00404295" w:rsidRPr="00AF25BD" w:rsidRDefault="00404295" w:rsidP="00B949C7">
            <w:pPr>
              <w:spacing w:after="0"/>
              <w:rPr>
                <w:rFonts w:ascii="Arial" w:hAnsi="Arial"/>
                <w:snapToGrid w:val="0"/>
                <w:color w:val="000000"/>
                <w:sz w:val="16"/>
              </w:rPr>
            </w:pPr>
          </w:p>
        </w:tc>
        <w:tc>
          <w:tcPr>
            <w:tcW w:w="476" w:type="dxa"/>
            <w:shd w:val="solid" w:color="FFFFFF" w:fill="auto"/>
          </w:tcPr>
          <w:p w14:paraId="1B026DF7" w14:textId="77777777" w:rsidR="00404295" w:rsidRPr="00AF25BD" w:rsidRDefault="00404295" w:rsidP="00B949C7">
            <w:pPr>
              <w:spacing w:after="0"/>
              <w:rPr>
                <w:rFonts w:ascii="Arial" w:hAnsi="Arial"/>
                <w:snapToGrid w:val="0"/>
                <w:color w:val="000000"/>
                <w:sz w:val="16"/>
              </w:rPr>
            </w:pPr>
          </w:p>
        </w:tc>
        <w:tc>
          <w:tcPr>
            <w:tcW w:w="378" w:type="dxa"/>
            <w:shd w:val="solid" w:color="FFFFFF" w:fill="auto"/>
          </w:tcPr>
          <w:p w14:paraId="47415C45" w14:textId="77777777" w:rsidR="00404295" w:rsidRPr="00AF25BD" w:rsidRDefault="00404295" w:rsidP="00B949C7">
            <w:pPr>
              <w:spacing w:after="0"/>
              <w:jc w:val="both"/>
              <w:rPr>
                <w:rFonts w:ascii="Arial" w:hAnsi="Arial"/>
                <w:snapToGrid w:val="0"/>
                <w:color w:val="000000"/>
                <w:sz w:val="16"/>
              </w:rPr>
            </w:pPr>
          </w:p>
        </w:tc>
        <w:tc>
          <w:tcPr>
            <w:tcW w:w="4867" w:type="dxa"/>
            <w:shd w:val="solid" w:color="FFFFFF" w:fill="auto"/>
          </w:tcPr>
          <w:p w14:paraId="317D9E1B" w14:textId="77777777"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Version 0.3.0 incorporating results of CT1 discussions at CT1 #43. Agreed documents: C1-061429, C1-061431, C1-061546, C1-061567, C1-061635, C1-061787, C1-061788, C1-061789, C1-061790, and C1-061791.</w:t>
            </w:r>
          </w:p>
        </w:tc>
        <w:tc>
          <w:tcPr>
            <w:tcW w:w="567" w:type="dxa"/>
            <w:shd w:val="solid" w:color="FFFFFF" w:fill="auto"/>
          </w:tcPr>
          <w:p w14:paraId="3B273FE2" w14:textId="77777777"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0.2.0</w:t>
            </w:r>
          </w:p>
        </w:tc>
        <w:tc>
          <w:tcPr>
            <w:tcW w:w="567" w:type="dxa"/>
            <w:shd w:val="solid" w:color="FFFFFF" w:fill="auto"/>
          </w:tcPr>
          <w:p w14:paraId="6BCAA547" w14:textId="77777777" w:rsidR="00404295" w:rsidRPr="00AF25BD" w:rsidRDefault="00404295" w:rsidP="00B949C7">
            <w:pPr>
              <w:spacing w:after="0"/>
              <w:rPr>
                <w:rFonts w:ascii="Arial" w:hAnsi="Arial"/>
                <w:snapToGrid w:val="0"/>
                <w:color w:val="000000"/>
                <w:sz w:val="16"/>
              </w:rPr>
            </w:pPr>
            <w:r w:rsidRPr="00AF25BD">
              <w:rPr>
                <w:rFonts w:ascii="Arial" w:hAnsi="Arial"/>
                <w:snapToGrid w:val="0"/>
                <w:color w:val="000000"/>
                <w:sz w:val="16"/>
              </w:rPr>
              <w:t>0.3.0</w:t>
            </w:r>
          </w:p>
        </w:tc>
      </w:tr>
      <w:tr w:rsidR="003A15A9" w:rsidRPr="00AF25BD" w14:paraId="45107C38" w14:textId="77777777" w:rsidTr="006436D6">
        <w:tblPrEx>
          <w:tblCellMar>
            <w:top w:w="0" w:type="dxa"/>
            <w:bottom w:w="0" w:type="dxa"/>
          </w:tblCellMar>
        </w:tblPrEx>
        <w:tc>
          <w:tcPr>
            <w:tcW w:w="800" w:type="dxa"/>
            <w:shd w:val="solid" w:color="FFFFFF" w:fill="auto"/>
          </w:tcPr>
          <w:p w14:paraId="4D103602" w14:textId="77777777"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2006-11</w:t>
            </w:r>
          </w:p>
        </w:tc>
        <w:tc>
          <w:tcPr>
            <w:tcW w:w="800" w:type="dxa"/>
            <w:shd w:val="solid" w:color="FFFFFF" w:fill="auto"/>
          </w:tcPr>
          <w:p w14:paraId="01F4C64B" w14:textId="77777777" w:rsidR="003A15A9" w:rsidRPr="00AF25BD" w:rsidRDefault="003A15A9" w:rsidP="00532CC8">
            <w:pPr>
              <w:spacing w:after="0"/>
              <w:rPr>
                <w:rFonts w:ascii="Arial" w:hAnsi="Arial"/>
                <w:snapToGrid w:val="0"/>
                <w:color w:val="000000"/>
                <w:sz w:val="16"/>
              </w:rPr>
            </w:pPr>
          </w:p>
        </w:tc>
        <w:tc>
          <w:tcPr>
            <w:tcW w:w="901" w:type="dxa"/>
            <w:shd w:val="solid" w:color="FFFFFF" w:fill="auto"/>
          </w:tcPr>
          <w:p w14:paraId="2667DD60" w14:textId="77777777" w:rsidR="003A15A9" w:rsidRPr="00AF25BD" w:rsidRDefault="003A15A9" w:rsidP="00532CC8">
            <w:pPr>
              <w:spacing w:after="0"/>
              <w:rPr>
                <w:rFonts w:ascii="Arial" w:hAnsi="Arial"/>
                <w:snapToGrid w:val="0"/>
                <w:color w:val="000000"/>
                <w:sz w:val="16"/>
              </w:rPr>
            </w:pPr>
          </w:p>
        </w:tc>
        <w:tc>
          <w:tcPr>
            <w:tcW w:w="476" w:type="dxa"/>
            <w:shd w:val="solid" w:color="FFFFFF" w:fill="auto"/>
          </w:tcPr>
          <w:p w14:paraId="79A47335" w14:textId="77777777" w:rsidR="003A15A9" w:rsidRPr="00AF25BD" w:rsidRDefault="003A15A9" w:rsidP="00532CC8">
            <w:pPr>
              <w:spacing w:after="0"/>
              <w:rPr>
                <w:rFonts w:ascii="Arial" w:hAnsi="Arial"/>
                <w:snapToGrid w:val="0"/>
                <w:color w:val="000000"/>
                <w:sz w:val="16"/>
              </w:rPr>
            </w:pPr>
          </w:p>
        </w:tc>
        <w:tc>
          <w:tcPr>
            <w:tcW w:w="378" w:type="dxa"/>
            <w:shd w:val="solid" w:color="FFFFFF" w:fill="auto"/>
          </w:tcPr>
          <w:p w14:paraId="34E4A61A" w14:textId="77777777" w:rsidR="003A15A9" w:rsidRPr="00AF25BD" w:rsidRDefault="003A15A9" w:rsidP="00532CC8">
            <w:pPr>
              <w:spacing w:after="0"/>
              <w:jc w:val="both"/>
              <w:rPr>
                <w:rFonts w:ascii="Arial" w:hAnsi="Arial"/>
                <w:snapToGrid w:val="0"/>
                <w:color w:val="000000"/>
                <w:sz w:val="16"/>
              </w:rPr>
            </w:pPr>
          </w:p>
        </w:tc>
        <w:tc>
          <w:tcPr>
            <w:tcW w:w="4867" w:type="dxa"/>
            <w:shd w:val="solid" w:color="FFFFFF" w:fill="auto"/>
          </w:tcPr>
          <w:p w14:paraId="42C4F203" w14:textId="77777777"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Version 0.4.0 incorporating results of CT1 discussions at CT1 #44. Agreed documents: C1-062055, C1-062182, C1-062218, C1-062224, C1-062384, C1-062385, C1-062386, C1-062387, C1-062388, C1-062389, C1-062391, and C1-062432.</w:t>
            </w:r>
          </w:p>
        </w:tc>
        <w:tc>
          <w:tcPr>
            <w:tcW w:w="567" w:type="dxa"/>
            <w:shd w:val="solid" w:color="FFFFFF" w:fill="auto"/>
          </w:tcPr>
          <w:p w14:paraId="18852A45" w14:textId="77777777"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0.3.0</w:t>
            </w:r>
          </w:p>
        </w:tc>
        <w:tc>
          <w:tcPr>
            <w:tcW w:w="567" w:type="dxa"/>
            <w:shd w:val="solid" w:color="FFFFFF" w:fill="auto"/>
          </w:tcPr>
          <w:p w14:paraId="47B34FFD" w14:textId="77777777" w:rsidR="003A15A9" w:rsidRPr="00AF25BD" w:rsidRDefault="003A15A9" w:rsidP="00532CC8">
            <w:pPr>
              <w:spacing w:after="0"/>
              <w:rPr>
                <w:rFonts w:ascii="Arial" w:hAnsi="Arial"/>
                <w:snapToGrid w:val="0"/>
                <w:color w:val="000000"/>
                <w:sz w:val="16"/>
              </w:rPr>
            </w:pPr>
            <w:r w:rsidRPr="00AF25BD">
              <w:rPr>
                <w:rFonts w:ascii="Arial" w:hAnsi="Arial"/>
                <w:snapToGrid w:val="0"/>
                <w:color w:val="000000"/>
                <w:sz w:val="16"/>
              </w:rPr>
              <w:t>0.4.0</w:t>
            </w:r>
          </w:p>
        </w:tc>
      </w:tr>
      <w:tr w:rsidR="001C7155" w:rsidRPr="00AF25BD" w14:paraId="46332199" w14:textId="77777777" w:rsidTr="006436D6">
        <w:tblPrEx>
          <w:tblCellMar>
            <w:top w:w="0" w:type="dxa"/>
            <w:bottom w:w="0" w:type="dxa"/>
          </w:tblCellMar>
        </w:tblPrEx>
        <w:tc>
          <w:tcPr>
            <w:tcW w:w="800" w:type="dxa"/>
            <w:shd w:val="solid" w:color="FFFFFF" w:fill="auto"/>
          </w:tcPr>
          <w:p w14:paraId="247A4BFC" w14:textId="77777777"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2006-11</w:t>
            </w:r>
          </w:p>
        </w:tc>
        <w:tc>
          <w:tcPr>
            <w:tcW w:w="800" w:type="dxa"/>
            <w:shd w:val="solid" w:color="FFFFFF" w:fill="auto"/>
          </w:tcPr>
          <w:p w14:paraId="02C1BBA5" w14:textId="77777777" w:rsidR="001C7155" w:rsidRPr="00AF25BD" w:rsidRDefault="001C7155">
            <w:pPr>
              <w:spacing w:after="0"/>
              <w:rPr>
                <w:rFonts w:ascii="Arial" w:hAnsi="Arial"/>
                <w:snapToGrid w:val="0"/>
                <w:color w:val="000000"/>
                <w:sz w:val="16"/>
              </w:rPr>
            </w:pPr>
          </w:p>
        </w:tc>
        <w:tc>
          <w:tcPr>
            <w:tcW w:w="901" w:type="dxa"/>
            <w:shd w:val="solid" w:color="FFFFFF" w:fill="auto"/>
          </w:tcPr>
          <w:p w14:paraId="5D486C27" w14:textId="77777777" w:rsidR="001C7155" w:rsidRPr="00AF25BD" w:rsidRDefault="001C7155">
            <w:pPr>
              <w:spacing w:after="0"/>
              <w:rPr>
                <w:rFonts w:ascii="Arial" w:hAnsi="Arial"/>
                <w:snapToGrid w:val="0"/>
                <w:color w:val="000000"/>
                <w:sz w:val="16"/>
              </w:rPr>
            </w:pPr>
          </w:p>
        </w:tc>
        <w:tc>
          <w:tcPr>
            <w:tcW w:w="476" w:type="dxa"/>
            <w:shd w:val="solid" w:color="FFFFFF" w:fill="auto"/>
          </w:tcPr>
          <w:p w14:paraId="3E69EB63" w14:textId="77777777" w:rsidR="001C7155" w:rsidRPr="00AF25BD" w:rsidRDefault="001C7155">
            <w:pPr>
              <w:spacing w:after="0"/>
              <w:rPr>
                <w:rFonts w:ascii="Arial" w:hAnsi="Arial"/>
                <w:snapToGrid w:val="0"/>
                <w:color w:val="000000"/>
                <w:sz w:val="16"/>
              </w:rPr>
            </w:pPr>
          </w:p>
        </w:tc>
        <w:tc>
          <w:tcPr>
            <w:tcW w:w="378" w:type="dxa"/>
            <w:shd w:val="solid" w:color="FFFFFF" w:fill="auto"/>
          </w:tcPr>
          <w:p w14:paraId="00780FEF" w14:textId="77777777" w:rsidR="001C7155" w:rsidRPr="00AF25BD" w:rsidRDefault="001C7155">
            <w:pPr>
              <w:spacing w:after="0"/>
              <w:jc w:val="both"/>
              <w:rPr>
                <w:rFonts w:ascii="Arial" w:hAnsi="Arial"/>
                <w:snapToGrid w:val="0"/>
                <w:color w:val="000000"/>
                <w:sz w:val="16"/>
              </w:rPr>
            </w:pPr>
          </w:p>
        </w:tc>
        <w:tc>
          <w:tcPr>
            <w:tcW w:w="4867" w:type="dxa"/>
            <w:shd w:val="solid" w:color="FFFFFF" w:fill="auto"/>
          </w:tcPr>
          <w:p w14:paraId="1907E492" w14:textId="77777777"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Version 1.0.0 created by MCC for presentation of the TS to TSG</w:t>
            </w:r>
          </w:p>
        </w:tc>
        <w:tc>
          <w:tcPr>
            <w:tcW w:w="567" w:type="dxa"/>
            <w:shd w:val="solid" w:color="FFFFFF" w:fill="auto"/>
          </w:tcPr>
          <w:p w14:paraId="5ED876FA" w14:textId="77777777"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0.4.0</w:t>
            </w:r>
          </w:p>
        </w:tc>
        <w:tc>
          <w:tcPr>
            <w:tcW w:w="567" w:type="dxa"/>
            <w:shd w:val="solid" w:color="FFFFFF" w:fill="auto"/>
          </w:tcPr>
          <w:p w14:paraId="3159342B" w14:textId="77777777" w:rsidR="001C7155" w:rsidRPr="00AF25BD" w:rsidRDefault="000C251D">
            <w:pPr>
              <w:spacing w:after="0"/>
              <w:rPr>
                <w:rFonts w:ascii="Arial" w:hAnsi="Arial"/>
                <w:snapToGrid w:val="0"/>
                <w:color w:val="000000"/>
                <w:sz w:val="16"/>
              </w:rPr>
            </w:pPr>
            <w:r w:rsidRPr="00AF25BD">
              <w:rPr>
                <w:rFonts w:ascii="Arial" w:hAnsi="Arial"/>
                <w:snapToGrid w:val="0"/>
                <w:color w:val="000000"/>
                <w:sz w:val="16"/>
              </w:rPr>
              <w:t>1.0.0</w:t>
            </w:r>
          </w:p>
        </w:tc>
      </w:tr>
      <w:tr w:rsidR="0017591B" w:rsidRPr="00AF25BD" w14:paraId="6893CC48" w14:textId="77777777" w:rsidTr="006436D6">
        <w:tblPrEx>
          <w:tblCellMar>
            <w:top w:w="0" w:type="dxa"/>
            <w:bottom w:w="0" w:type="dxa"/>
          </w:tblCellMar>
        </w:tblPrEx>
        <w:tc>
          <w:tcPr>
            <w:tcW w:w="800" w:type="dxa"/>
            <w:shd w:val="solid" w:color="FFFFFF" w:fill="auto"/>
          </w:tcPr>
          <w:p w14:paraId="329CCB77" w14:textId="77777777"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2007-02</w:t>
            </w:r>
          </w:p>
        </w:tc>
        <w:tc>
          <w:tcPr>
            <w:tcW w:w="800" w:type="dxa"/>
            <w:shd w:val="solid" w:color="FFFFFF" w:fill="auto"/>
          </w:tcPr>
          <w:p w14:paraId="443668C0" w14:textId="77777777" w:rsidR="0017591B" w:rsidRPr="00AF25BD" w:rsidRDefault="0017591B">
            <w:pPr>
              <w:spacing w:after="0"/>
              <w:rPr>
                <w:rFonts w:ascii="Arial" w:hAnsi="Arial"/>
                <w:snapToGrid w:val="0"/>
                <w:color w:val="000000"/>
                <w:sz w:val="16"/>
              </w:rPr>
            </w:pPr>
          </w:p>
        </w:tc>
        <w:tc>
          <w:tcPr>
            <w:tcW w:w="901" w:type="dxa"/>
            <w:shd w:val="solid" w:color="FFFFFF" w:fill="auto"/>
          </w:tcPr>
          <w:p w14:paraId="765D6364" w14:textId="77777777" w:rsidR="0017591B" w:rsidRPr="00AF25BD" w:rsidRDefault="0017591B">
            <w:pPr>
              <w:spacing w:after="0"/>
              <w:rPr>
                <w:rFonts w:ascii="Arial" w:hAnsi="Arial"/>
                <w:snapToGrid w:val="0"/>
                <w:color w:val="000000"/>
                <w:sz w:val="16"/>
              </w:rPr>
            </w:pPr>
          </w:p>
        </w:tc>
        <w:tc>
          <w:tcPr>
            <w:tcW w:w="476" w:type="dxa"/>
            <w:shd w:val="solid" w:color="FFFFFF" w:fill="auto"/>
          </w:tcPr>
          <w:p w14:paraId="77BAE4C4" w14:textId="77777777" w:rsidR="0017591B" w:rsidRPr="00AF25BD" w:rsidRDefault="0017591B">
            <w:pPr>
              <w:spacing w:after="0"/>
              <w:rPr>
                <w:rFonts w:ascii="Arial" w:hAnsi="Arial"/>
                <w:snapToGrid w:val="0"/>
                <w:color w:val="000000"/>
                <w:sz w:val="16"/>
              </w:rPr>
            </w:pPr>
          </w:p>
        </w:tc>
        <w:tc>
          <w:tcPr>
            <w:tcW w:w="378" w:type="dxa"/>
            <w:shd w:val="solid" w:color="FFFFFF" w:fill="auto"/>
          </w:tcPr>
          <w:p w14:paraId="57E733B4" w14:textId="77777777" w:rsidR="0017591B" w:rsidRPr="00AF25BD" w:rsidRDefault="0017591B">
            <w:pPr>
              <w:spacing w:after="0"/>
              <w:jc w:val="both"/>
              <w:rPr>
                <w:rFonts w:ascii="Arial" w:hAnsi="Arial"/>
                <w:snapToGrid w:val="0"/>
                <w:color w:val="000000"/>
                <w:sz w:val="16"/>
              </w:rPr>
            </w:pPr>
          </w:p>
        </w:tc>
        <w:tc>
          <w:tcPr>
            <w:tcW w:w="4867" w:type="dxa"/>
            <w:shd w:val="solid" w:color="FFFFFF" w:fill="auto"/>
          </w:tcPr>
          <w:p w14:paraId="5BB76E02" w14:textId="77777777"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Version 1.1.0 incorporating results of CT1 discussions at CT1 #45. Agreed documents: C1-070331, C1-070334, C1-070335, C1-070338, C1-070543, C1-070545, C1-070546, and C1-070637.</w:t>
            </w:r>
          </w:p>
        </w:tc>
        <w:tc>
          <w:tcPr>
            <w:tcW w:w="567" w:type="dxa"/>
            <w:shd w:val="solid" w:color="FFFFFF" w:fill="auto"/>
          </w:tcPr>
          <w:p w14:paraId="270438F7" w14:textId="77777777"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1.0.0</w:t>
            </w:r>
          </w:p>
        </w:tc>
        <w:tc>
          <w:tcPr>
            <w:tcW w:w="567" w:type="dxa"/>
            <w:shd w:val="solid" w:color="FFFFFF" w:fill="auto"/>
          </w:tcPr>
          <w:p w14:paraId="680A2755" w14:textId="77777777" w:rsidR="0017591B" w:rsidRPr="00AF25BD" w:rsidRDefault="0017591B">
            <w:pPr>
              <w:spacing w:after="0"/>
              <w:rPr>
                <w:rFonts w:ascii="Arial" w:hAnsi="Arial"/>
                <w:snapToGrid w:val="0"/>
                <w:color w:val="000000"/>
                <w:sz w:val="16"/>
              </w:rPr>
            </w:pPr>
            <w:r w:rsidRPr="00AF25BD">
              <w:rPr>
                <w:rFonts w:ascii="Arial" w:hAnsi="Arial"/>
                <w:snapToGrid w:val="0"/>
                <w:color w:val="000000"/>
                <w:sz w:val="16"/>
              </w:rPr>
              <w:t>1.1.0</w:t>
            </w:r>
          </w:p>
        </w:tc>
      </w:tr>
      <w:tr w:rsidR="00B76374" w:rsidRPr="00AF25BD" w14:paraId="3FD66484" w14:textId="77777777" w:rsidTr="006436D6">
        <w:tblPrEx>
          <w:tblCellMar>
            <w:top w:w="0" w:type="dxa"/>
            <w:bottom w:w="0" w:type="dxa"/>
          </w:tblCellMar>
        </w:tblPrEx>
        <w:tc>
          <w:tcPr>
            <w:tcW w:w="800" w:type="dxa"/>
            <w:shd w:val="solid" w:color="FFFFFF" w:fill="auto"/>
          </w:tcPr>
          <w:p w14:paraId="0910CF49" w14:textId="77777777"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2007-02</w:t>
            </w:r>
          </w:p>
        </w:tc>
        <w:tc>
          <w:tcPr>
            <w:tcW w:w="800" w:type="dxa"/>
            <w:shd w:val="solid" w:color="FFFFFF" w:fill="auto"/>
          </w:tcPr>
          <w:p w14:paraId="64ECD0ED" w14:textId="77777777" w:rsidR="00B76374" w:rsidRPr="00AF25BD" w:rsidRDefault="00B76374">
            <w:pPr>
              <w:spacing w:after="0"/>
              <w:rPr>
                <w:rFonts w:ascii="Arial" w:hAnsi="Arial"/>
                <w:snapToGrid w:val="0"/>
                <w:color w:val="000000"/>
                <w:sz w:val="16"/>
              </w:rPr>
            </w:pPr>
          </w:p>
        </w:tc>
        <w:tc>
          <w:tcPr>
            <w:tcW w:w="901" w:type="dxa"/>
            <w:shd w:val="solid" w:color="FFFFFF" w:fill="auto"/>
          </w:tcPr>
          <w:p w14:paraId="6C17F0C8" w14:textId="77777777" w:rsidR="00B76374" w:rsidRPr="00AF25BD" w:rsidRDefault="00B76374">
            <w:pPr>
              <w:spacing w:after="0"/>
              <w:rPr>
                <w:rFonts w:ascii="Arial" w:hAnsi="Arial"/>
                <w:snapToGrid w:val="0"/>
                <w:color w:val="000000"/>
                <w:sz w:val="16"/>
              </w:rPr>
            </w:pPr>
          </w:p>
        </w:tc>
        <w:tc>
          <w:tcPr>
            <w:tcW w:w="476" w:type="dxa"/>
            <w:shd w:val="solid" w:color="FFFFFF" w:fill="auto"/>
          </w:tcPr>
          <w:p w14:paraId="6D7D1CF1" w14:textId="77777777" w:rsidR="00B76374" w:rsidRPr="00AF25BD" w:rsidRDefault="00B76374">
            <w:pPr>
              <w:spacing w:after="0"/>
              <w:rPr>
                <w:rFonts w:ascii="Arial" w:hAnsi="Arial"/>
                <w:snapToGrid w:val="0"/>
                <w:color w:val="000000"/>
                <w:sz w:val="16"/>
              </w:rPr>
            </w:pPr>
          </w:p>
        </w:tc>
        <w:tc>
          <w:tcPr>
            <w:tcW w:w="378" w:type="dxa"/>
            <w:shd w:val="solid" w:color="FFFFFF" w:fill="auto"/>
          </w:tcPr>
          <w:p w14:paraId="73CC4627" w14:textId="77777777" w:rsidR="00B76374" w:rsidRPr="00AF25BD" w:rsidRDefault="00B76374">
            <w:pPr>
              <w:spacing w:after="0"/>
              <w:jc w:val="both"/>
              <w:rPr>
                <w:rFonts w:ascii="Arial" w:hAnsi="Arial"/>
                <w:snapToGrid w:val="0"/>
                <w:color w:val="000000"/>
                <w:sz w:val="16"/>
              </w:rPr>
            </w:pPr>
          </w:p>
        </w:tc>
        <w:tc>
          <w:tcPr>
            <w:tcW w:w="4867" w:type="dxa"/>
            <w:shd w:val="solid" w:color="FFFFFF" w:fill="auto"/>
          </w:tcPr>
          <w:p w14:paraId="7EAC4910" w14:textId="77777777"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Version 2.0.0 created by MCC</w:t>
            </w:r>
          </w:p>
        </w:tc>
        <w:tc>
          <w:tcPr>
            <w:tcW w:w="567" w:type="dxa"/>
            <w:shd w:val="solid" w:color="FFFFFF" w:fill="auto"/>
          </w:tcPr>
          <w:p w14:paraId="327BF79B" w14:textId="77777777"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1.1.0</w:t>
            </w:r>
          </w:p>
        </w:tc>
        <w:tc>
          <w:tcPr>
            <w:tcW w:w="567" w:type="dxa"/>
            <w:shd w:val="solid" w:color="FFFFFF" w:fill="auto"/>
          </w:tcPr>
          <w:p w14:paraId="58D6B479" w14:textId="77777777" w:rsidR="00B76374" w:rsidRPr="00AF25BD" w:rsidRDefault="00B76374">
            <w:pPr>
              <w:spacing w:after="0"/>
              <w:rPr>
                <w:rFonts w:ascii="Arial" w:hAnsi="Arial"/>
                <w:snapToGrid w:val="0"/>
                <w:color w:val="000000"/>
                <w:sz w:val="16"/>
              </w:rPr>
            </w:pPr>
            <w:r w:rsidRPr="00AF25BD">
              <w:rPr>
                <w:rFonts w:ascii="Arial" w:hAnsi="Arial"/>
                <w:snapToGrid w:val="0"/>
                <w:color w:val="000000"/>
                <w:sz w:val="16"/>
              </w:rPr>
              <w:t>2.0.0</w:t>
            </w:r>
          </w:p>
        </w:tc>
      </w:tr>
      <w:tr w:rsidR="000B3AF2" w:rsidRPr="00AF25BD" w14:paraId="58878D3C" w14:textId="77777777" w:rsidTr="006436D6">
        <w:tblPrEx>
          <w:tblCellMar>
            <w:top w:w="0" w:type="dxa"/>
            <w:bottom w:w="0" w:type="dxa"/>
          </w:tblCellMar>
        </w:tblPrEx>
        <w:tc>
          <w:tcPr>
            <w:tcW w:w="800" w:type="dxa"/>
            <w:shd w:val="solid" w:color="FFFFFF" w:fill="auto"/>
          </w:tcPr>
          <w:p w14:paraId="1EDAFEA3" w14:textId="77777777"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2007-03</w:t>
            </w:r>
          </w:p>
        </w:tc>
        <w:tc>
          <w:tcPr>
            <w:tcW w:w="800" w:type="dxa"/>
            <w:shd w:val="solid" w:color="FFFFFF" w:fill="auto"/>
          </w:tcPr>
          <w:p w14:paraId="52676F28" w14:textId="77777777" w:rsidR="000B3AF2" w:rsidRPr="00AF25BD" w:rsidRDefault="000B3AF2">
            <w:pPr>
              <w:spacing w:after="0"/>
              <w:rPr>
                <w:rFonts w:ascii="Arial" w:hAnsi="Arial"/>
                <w:snapToGrid w:val="0"/>
                <w:color w:val="000000"/>
                <w:sz w:val="16"/>
              </w:rPr>
            </w:pPr>
          </w:p>
        </w:tc>
        <w:tc>
          <w:tcPr>
            <w:tcW w:w="901" w:type="dxa"/>
            <w:shd w:val="solid" w:color="FFFFFF" w:fill="auto"/>
          </w:tcPr>
          <w:p w14:paraId="6520375B" w14:textId="77777777" w:rsidR="000B3AF2" w:rsidRPr="00AF25BD" w:rsidRDefault="000B3AF2">
            <w:pPr>
              <w:spacing w:after="0"/>
              <w:rPr>
                <w:rFonts w:ascii="Arial" w:hAnsi="Arial"/>
                <w:snapToGrid w:val="0"/>
                <w:color w:val="000000"/>
                <w:sz w:val="16"/>
              </w:rPr>
            </w:pPr>
          </w:p>
        </w:tc>
        <w:tc>
          <w:tcPr>
            <w:tcW w:w="476" w:type="dxa"/>
            <w:shd w:val="solid" w:color="FFFFFF" w:fill="auto"/>
          </w:tcPr>
          <w:p w14:paraId="1FF8987E" w14:textId="77777777" w:rsidR="000B3AF2" w:rsidRPr="00AF25BD" w:rsidRDefault="000B3AF2">
            <w:pPr>
              <w:spacing w:after="0"/>
              <w:rPr>
                <w:rFonts w:ascii="Arial" w:hAnsi="Arial"/>
                <w:snapToGrid w:val="0"/>
                <w:color w:val="000000"/>
                <w:sz w:val="16"/>
              </w:rPr>
            </w:pPr>
          </w:p>
        </w:tc>
        <w:tc>
          <w:tcPr>
            <w:tcW w:w="378" w:type="dxa"/>
            <w:shd w:val="solid" w:color="FFFFFF" w:fill="auto"/>
          </w:tcPr>
          <w:p w14:paraId="1EFEEBF9" w14:textId="77777777" w:rsidR="000B3AF2" w:rsidRPr="00AF25BD" w:rsidRDefault="000B3AF2">
            <w:pPr>
              <w:spacing w:after="0"/>
              <w:jc w:val="both"/>
              <w:rPr>
                <w:rFonts w:ascii="Arial" w:hAnsi="Arial"/>
                <w:snapToGrid w:val="0"/>
                <w:color w:val="000000"/>
                <w:sz w:val="16"/>
              </w:rPr>
            </w:pPr>
          </w:p>
        </w:tc>
        <w:tc>
          <w:tcPr>
            <w:tcW w:w="4867" w:type="dxa"/>
            <w:shd w:val="solid" w:color="FFFFFF" w:fill="auto"/>
          </w:tcPr>
          <w:p w14:paraId="34AF6CE6" w14:textId="77777777"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Version 7.0.0 created by MCC</w:t>
            </w:r>
          </w:p>
        </w:tc>
        <w:tc>
          <w:tcPr>
            <w:tcW w:w="567" w:type="dxa"/>
            <w:shd w:val="solid" w:color="FFFFFF" w:fill="auto"/>
          </w:tcPr>
          <w:p w14:paraId="48F18B4C" w14:textId="77777777"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2.0.0</w:t>
            </w:r>
          </w:p>
        </w:tc>
        <w:tc>
          <w:tcPr>
            <w:tcW w:w="567" w:type="dxa"/>
            <w:shd w:val="solid" w:color="FFFFFF" w:fill="auto"/>
          </w:tcPr>
          <w:p w14:paraId="7579B0FB" w14:textId="77777777" w:rsidR="000B3AF2" w:rsidRPr="00AF25BD" w:rsidRDefault="000B3AF2">
            <w:pPr>
              <w:spacing w:after="0"/>
              <w:rPr>
                <w:rFonts w:ascii="Arial" w:hAnsi="Arial"/>
                <w:snapToGrid w:val="0"/>
                <w:color w:val="000000"/>
                <w:sz w:val="16"/>
              </w:rPr>
            </w:pPr>
            <w:r w:rsidRPr="00AF25BD">
              <w:rPr>
                <w:rFonts w:ascii="Arial" w:hAnsi="Arial"/>
                <w:snapToGrid w:val="0"/>
                <w:color w:val="000000"/>
                <w:sz w:val="16"/>
              </w:rPr>
              <w:t>7.0.0</w:t>
            </w:r>
          </w:p>
        </w:tc>
      </w:tr>
      <w:tr w:rsidR="00A5114C" w:rsidRPr="00AF25BD" w14:paraId="25CDB5C5" w14:textId="77777777" w:rsidTr="006436D6">
        <w:tblPrEx>
          <w:tblCellMar>
            <w:top w:w="0" w:type="dxa"/>
            <w:bottom w:w="0" w:type="dxa"/>
          </w:tblCellMar>
        </w:tblPrEx>
        <w:tc>
          <w:tcPr>
            <w:tcW w:w="800" w:type="dxa"/>
            <w:shd w:val="solid" w:color="FFFFFF" w:fill="auto"/>
          </w:tcPr>
          <w:p w14:paraId="634220F8"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7AF7B2B1"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0B8F2006"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0CCC3311"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0017</w:t>
            </w:r>
          </w:p>
        </w:tc>
        <w:tc>
          <w:tcPr>
            <w:tcW w:w="378" w:type="dxa"/>
            <w:shd w:val="solid" w:color="FFFFFF" w:fill="auto"/>
            <w:vAlign w:val="bottom"/>
          </w:tcPr>
          <w:p w14:paraId="10CFBF16"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14:paraId="0CE27368"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Adding status report procedure, forking related corrections plus editorial changes</w:t>
            </w:r>
          </w:p>
        </w:tc>
        <w:tc>
          <w:tcPr>
            <w:tcW w:w="567" w:type="dxa"/>
            <w:shd w:val="solid" w:color="FFFFFF" w:fill="auto"/>
            <w:vAlign w:val="bottom"/>
          </w:tcPr>
          <w:p w14:paraId="66720A09"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3FF7F062"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14:paraId="258225C3" w14:textId="77777777" w:rsidTr="006436D6">
        <w:tblPrEx>
          <w:tblCellMar>
            <w:top w:w="0" w:type="dxa"/>
            <w:bottom w:w="0" w:type="dxa"/>
          </w:tblCellMar>
        </w:tblPrEx>
        <w:tc>
          <w:tcPr>
            <w:tcW w:w="800" w:type="dxa"/>
            <w:shd w:val="solid" w:color="FFFFFF" w:fill="auto"/>
          </w:tcPr>
          <w:p w14:paraId="5FC31C0F"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5B184EF4"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4E99C8DF"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7CBBF1DE"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0015</w:t>
            </w:r>
          </w:p>
        </w:tc>
        <w:tc>
          <w:tcPr>
            <w:tcW w:w="378" w:type="dxa"/>
            <w:shd w:val="solid" w:color="FFFFFF" w:fill="auto"/>
            <w:vAlign w:val="bottom"/>
          </w:tcPr>
          <w:p w14:paraId="513AD034"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14:paraId="58522CC9"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P-Asserted-Identity corrections</w:t>
            </w:r>
          </w:p>
        </w:tc>
        <w:tc>
          <w:tcPr>
            <w:tcW w:w="567" w:type="dxa"/>
            <w:shd w:val="solid" w:color="FFFFFF" w:fill="auto"/>
            <w:vAlign w:val="bottom"/>
          </w:tcPr>
          <w:p w14:paraId="638D0950"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34AB2A4A"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14:paraId="7AF8C2C2" w14:textId="77777777" w:rsidTr="006436D6">
        <w:tblPrEx>
          <w:tblCellMar>
            <w:top w:w="0" w:type="dxa"/>
            <w:bottom w:w="0" w:type="dxa"/>
          </w:tblCellMar>
        </w:tblPrEx>
        <w:tc>
          <w:tcPr>
            <w:tcW w:w="800" w:type="dxa"/>
            <w:shd w:val="solid" w:color="FFFFFF" w:fill="auto"/>
          </w:tcPr>
          <w:p w14:paraId="0CEF6B41"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57F2660B"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09418E23"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32F69BE6"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0010</w:t>
            </w:r>
          </w:p>
        </w:tc>
        <w:tc>
          <w:tcPr>
            <w:tcW w:w="378" w:type="dxa"/>
            <w:shd w:val="solid" w:color="FFFFFF" w:fill="auto"/>
            <w:vAlign w:val="bottom"/>
          </w:tcPr>
          <w:p w14:paraId="39C78F76"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14:paraId="37D77197"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IP-SM-GW as Request-URI for delivery report</w:t>
            </w:r>
          </w:p>
        </w:tc>
        <w:tc>
          <w:tcPr>
            <w:tcW w:w="567" w:type="dxa"/>
            <w:shd w:val="solid" w:color="FFFFFF" w:fill="auto"/>
            <w:vAlign w:val="bottom"/>
          </w:tcPr>
          <w:p w14:paraId="5F2D91E2"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724277BF"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14:paraId="36D2B5D7" w14:textId="77777777" w:rsidTr="006436D6">
        <w:tblPrEx>
          <w:tblCellMar>
            <w:top w:w="0" w:type="dxa"/>
            <w:bottom w:w="0" w:type="dxa"/>
          </w:tblCellMar>
        </w:tblPrEx>
        <w:tc>
          <w:tcPr>
            <w:tcW w:w="800" w:type="dxa"/>
            <w:shd w:val="solid" w:color="FFFFFF" w:fill="auto"/>
          </w:tcPr>
          <w:p w14:paraId="34548DBB"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2ACDFF26"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3BC221D5"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2198B7BB"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0008</w:t>
            </w:r>
          </w:p>
        </w:tc>
        <w:tc>
          <w:tcPr>
            <w:tcW w:w="378" w:type="dxa"/>
            <w:shd w:val="solid" w:color="FFFFFF" w:fill="auto"/>
            <w:vAlign w:val="bottom"/>
          </w:tcPr>
          <w:p w14:paraId="7ACD421E"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14:paraId="2F6E7A27"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SC as Request-URI for short message submit</w:t>
            </w:r>
          </w:p>
        </w:tc>
        <w:tc>
          <w:tcPr>
            <w:tcW w:w="567" w:type="dxa"/>
            <w:shd w:val="solid" w:color="FFFFFF" w:fill="auto"/>
            <w:vAlign w:val="bottom"/>
          </w:tcPr>
          <w:p w14:paraId="3C50EA62"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073C7EA2"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14:paraId="2FA04B36" w14:textId="77777777" w:rsidTr="006436D6">
        <w:tblPrEx>
          <w:tblCellMar>
            <w:top w:w="0" w:type="dxa"/>
            <w:bottom w:w="0" w:type="dxa"/>
          </w:tblCellMar>
        </w:tblPrEx>
        <w:tc>
          <w:tcPr>
            <w:tcW w:w="800" w:type="dxa"/>
            <w:shd w:val="solid" w:color="FFFFFF" w:fill="auto"/>
          </w:tcPr>
          <w:p w14:paraId="4C96BA4B"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4D75AA22"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360CC0DB"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224F579E"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0005</w:t>
            </w:r>
          </w:p>
        </w:tc>
        <w:tc>
          <w:tcPr>
            <w:tcW w:w="378" w:type="dxa"/>
            <w:shd w:val="solid" w:color="FFFFFF" w:fill="auto"/>
            <w:vAlign w:val="bottom"/>
          </w:tcPr>
          <w:p w14:paraId="58E11BDE"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w:t>
            </w:r>
          </w:p>
        </w:tc>
        <w:tc>
          <w:tcPr>
            <w:tcW w:w="4867" w:type="dxa"/>
            <w:shd w:val="solid" w:color="FFFFFF" w:fill="auto"/>
            <w:vAlign w:val="bottom"/>
          </w:tcPr>
          <w:p w14:paraId="4EF6FAD3"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Correction of text on media feature tag g.3gpp.smsip</w:t>
            </w:r>
          </w:p>
        </w:tc>
        <w:tc>
          <w:tcPr>
            <w:tcW w:w="567" w:type="dxa"/>
            <w:shd w:val="solid" w:color="FFFFFF" w:fill="auto"/>
            <w:vAlign w:val="bottom"/>
          </w:tcPr>
          <w:p w14:paraId="74014F0F"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7142ED8E"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A5114C" w:rsidRPr="00AF25BD" w14:paraId="242A6431" w14:textId="77777777" w:rsidTr="006436D6">
        <w:tblPrEx>
          <w:tblCellMar>
            <w:top w:w="0" w:type="dxa"/>
            <w:bottom w:w="0" w:type="dxa"/>
          </w:tblCellMar>
        </w:tblPrEx>
        <w:tc>
          <w:tcPr>
            <w:tcW w:w="800" w:type="dxa"/>
            <w:shd w:val="solid" w:color="FFFFFF" w:fill="auto"/>
          </w:tcPr>
          <w:p w14:paraId="33721C60"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2007-06</w:t>
            </w:r>
          </w:p>
        </w:tc>
        <w:tc>
          <w:tcPr>
            <w:tcW w:w="800" w:type="dxa"/>
            <w:shd w:val="solid" w:color="FFFFFF" w:fill="auto"/>
          </w:tcPr>
          <w:p w14:paraId="3BB76CD6" w14:textId="77777777" w:rsidR="00A5114C" w:rsidRPr="00AF25BD" w:rsidRDefault="00A5114C">
            <w:pPr>
              <w:spacing w:after="0"/>
              <w:rPr>
                <w:rFonts w:ascii="Arial" w:hAnsi="Arial"/>
                <w:snapToGrid w:val="0"/>
                <w:color w:val="000000"/>
                <w:sz w:val="16"/>
              </w:rPr>
            </w:pPr>
            <w:r w:rsidRPr="00AF25BD">
              <w:rPr>
                <w:rFonts w:ascii="Arial" w:hAnsi="Arial"/>
                <w:snapToGrid w:val="0"/>
                <w:color w:val="000000"/>
                <w:sz w:val="16"/>
              </w:rPr>
              <w:t>CT#36</w:t>
            </w:r>
          </w:p>
        </w:tc>
        <w:tc>
          <w:tcPr>
            <w:tcW w:w="901" w:type="dxa"/>
            <w:shd w:val="solid" w:color="FFFFFF" w:fill="auto"/>
            <w:vAlign w:val="bottom"/>
          </w:tcPr>
          <w:p w14:paraId="06D71F0B"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CP-070384</w:t>
            </w:r>
          </w:p>
        </w:tc>
        <w:tc>
          <w:tcPr>
            <w:tcW w:w="476" w:type="dxa"/>
            <w:shd w:val="solid" w:color="FFFFFF" w:fill="auto"/>
            <w:vAlign w:val="bottom"/>
          </w:tcPr>
          <w:p w14:paraId="05CE9F8C"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0002</w:t>
            </w:r>
          </w:p>
        </w:tc>
        <w:tc>
          <w:tcPr>
            <w:tcW w:w="378" w:type="dxa"/>
            <w:shd w:val="solid" w:color="FFFFFF" w:fill="auto"/>
            <w:vAlign w:val="bottom"/>
          </w:tcPr>
          <w:p w14:paraId="62CB7A53" w14:textId="77777777" w:rsidR="00A5114C" w:rsidRPr="00AF25BD" w:rsidRDefault="00A5114C">
            <w:pPr>
              <w:spacing w:after="0"/>
              <w:jc w:val="both"/>
              <w:rPr>
                <w:rFonts w:ascii="Arial" w:hAnsi="Arial"/>
                <w:snapToGrid w:val="0"/>
                <w:color w:val="000000"/>
                <w:sz w:val="16"/>
              </w:rPr>
            </w:pPr>
            <w:r w:rsidRPr="00AF25BD">
              <w:rPr>
                <w:rFonts w:ascii="Arial" w:hAnsi="Arial" w:cs="Arial"/>
                <w:color w:val="000000"/>
                <w:sz w:val="16"/>
                <w:szCs w:val="16"/>
              </w:rPr>
              <w:t>1</w:t>
            </w:r>
          </w:p>
        </w:tc>
        <w:tc>
          <w:tcPr>
            <w:tcW w:w="4867" w:type="dxa"/>
            <w:shd w:val="solid" w:color="FFFFFF" w:fill="auto"/>
            <w:vAlign w:val="bottom"/>
          </w:tcPr>
          <w:p w14:paraId="3320B265"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Corrections to example flows</w:t>
            </w:r>
          </w:p>
        </w:tc>
        <w:tc>
          <w:tcPr>
            <w:tcW w:w="567" w:type="dxa"/>
            <w:shd w:val="solid" w:color="FFFFFF" w:fill="auto"/>
            <w:vAlign w:val="bottom"/>
          </w:tcPr>
          <w:p w14:paraId="0868AA48"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7.0.0</w:t>
            </w:r>
          </w:p>
        </w:tc>
        <w:tc>
          <w:tcPr>
            <w:tcW w:w="567" w:type="dxa"/>
            <w:shd w:val="solid" w:color="FFFFFF" w:fill="auto"/>
            <w:vAlign w:val="bottom"/>
          </w:tcPr>
          <w:p w14:paraId="32593A9D" w14:textId="77777777" w:rsidR="00A5114C" w:rsidRPr="00AF25BD" w:rsidRDefault="00A5114C">
            <w:pPr>
              <w:spacing w:after="0"/>
              <w:rPr>
                <w:rFonts w:ascii="Arial" w:hAnsi="Arial"/>
                <w:snapToGrid w:val="0"/>
                <w:color w:val="000000"/>
                <w:sz w:val="16"/>
              </w:rPr>
            </w:pPr>
            <w:r w:rsidRPr="00AF25BD">
              <w:rPr>
                <w:rFonts w:ascii="Arial" w:hAnsi="Arial" w:cs="Arial"/>
                <w:color w:val="000000"/>
                <w:sz w:val="16"/>
                <w:szCs w:val="16"/>
              </w:rPr>
              <w:t>7.1.0</w:t>
            </w:r>
          </w:p>
        </w:tc>
      </w:tr>
      <w:tr w:rsidR="00687095" w:rsidRPr="00AF25BD" w14:paraId="14FD7F47" w14:textId="77777777" w:rsidTr="006436D6">
        <w:tblPrEx>
          <w:tblCellMar>
            <w:top w:w="0" w:type="dxa"/>
            <w:bottom w:w="0" w:type="dxa"/>
          </w:tblCellMar>
        </w:tblPrEx>
        <w:tc>
          <w:tcPr>
            <w:tcW w:w="800" w:type="dxa"/>
            <w:shd w:val="solid" w:color="FFFFFF" w:fill="auto"/>
          </w:tcPr>
          <w:p w14:paraId="09526666" w14:textId="77777777"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2007-12</w:t>
            </w:r>
          </w:p>
        </w:tc>
        <w:tc>
          <w:tcPr>
            <w:tcW w:w="800" w:type="dxa"/>
            <w:shd w:val="solid" w:color="FFFFFF" w:fill="auto"/>
          </w:tcPr>
          <w:p w14:paraId="392F0C2E" w14:textId="77777777"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CT#38</w:t>
            </w:r>
          </w:p>
        </w:tc>
        <w:tc>
          <w:tcPr>
            <w:tcW w:w="901" w:type="dxa"/>
            <w:shd w:val="solid" w:color="FFFFFF" w:fill="auto"/>
            <w:vAlign w:val="bottom"/>
          </w:tcPr>
          <w:p w14:paraId="5CF3123B" w14:textId="77777777"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CP-070801</w:t>
            </w:r>
          </w:p>
        </w:tc>
        <w:tc>
          <w:tcPr>
            <w:tcW w:w="476" w:type="dxa"/>
            <w:shd w:val="solid" w:color="FFFFFF" w:fill="auto"/>
            <w:vAlign w:val="bottom"/>
          </w:tcPr>
          <w:p w14:paraId="740F533F" w14:textId="77777777"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0018</w:t>
            </w:r>
          </w:p>
        </w:tc>
        <w:tc>
          <w:tcPr>
            <w:tcW w:w="378" w:type="dxa"/>
            <w:shd w:val="solid" w:color="FFFFFF" w:fill="auto"/>
            <w:vAlign w:val="bottom"/>
          </w:tcPr>
          <w:p w14:paraId="0AF994B9" w14:textId="77777777" w:rsidR="00687095" w:rsidRPr="00AF25BD" w:rsidRDefault="00687095">
            <w:pPr>
              <w:spacing w:after="0"/>
              <w:jc w:val="both"/>
              <w:rPr>
                <w:rFonts w:ascii="Arial" w:hAnsi="Arial" w:cs="Arial"/>
                <w:color w:val="000000"/>
                <w:sz w:val="16"/>
                <w:szCs w:val="16"/>
              </w:rPr>
            </w:pPr>
            <w:r w:rsidRPr="00687095">
              <w:rPr>
                <w:rFonts w:ascii="Arial" w:hAnsi="Arial" w:cs="Arial"/>
                <w:color w:val="000000"/>
                <w:sz w:val="16"/>
                <w:szCs w:val="16"/>
              </w:rPr>
              <w:t> </w:t>
            </w:r>
          </w:p>
        </w:tc>
        <w:tc>
          <w:tcPr>
            <w:tcW w:w="4867" w:type="dxa"/>
            <w:shd w:val="solid" w:color="FFFFFF" w:fill="auto"/>
            <w:vAlign w:val="bottom"/>
          </w:tcPr>
          <w:p w14:paraId="23CB2200" w14:textId="77777777" w:rsidR="00687095" w:rsidRPr="00AF25BD" w:rsidRDefault="00687095">
            <w:pPr>
              <w:spacing w:after="0"/>
              <w:rPr>
                <w:rFonts w:ascii="Arial" w:hAnsi="Arial" w:cs="Arial"/>
                <w:color w:val="000000"/>
                <w:sz w:val="16"/>
                <w:szCs w:val="16"/>
              </w:rPr>
            </w:pPr>
            <w:r w:rsidRPr="00687095">
              <w:rPr>
                <w:rFonts w:ascii="Arial" w:hAnsi="Arial" w:cs="Arial"/>
                <w:color w:val="000000"/>
                <w:sz w:val="16"/>
                <w:szCs w:val="16"/>
              </w:rPr>
              <w:t>Feature tag for SMSIP registered by IANA</w:t>
            </w:r>
          </w:p>
        </w:tc>
        <w:tc>
          <w:tcPr>
            <w:tcW w:w="567" w:type="dxa"/>
            <w:shd w:val="solid" w:color="FFFFFF" w:fill="auto"/>
            <w:vAlign w:val="bottom"/>
          </w:tcPr>
          <w:p w14:paraId="42E41498" w14:textId="77777777" w:rsidR="00687095" w:rsidRPr="00AF25BD" w:rsidRDefault="00687095">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vAlign w:val="bottom"/>
          </w:tcPr>
          <w:p w14:paraId="42F6E6B5" w14:textId="77777777" w:rsidR="00687095" w:rsidRPr="00AF25BD" w:rsidRDefault="00687095">
            <w:pPr>
              <w:spacing w:after="0"/>
              <w:rPr>
                <w:rFonts w:ascii="Arial" w:hAnsi="Arial" w:cs="Arial"/>
                <w:color w:val="000000"/>
                <w:sz w:val="16"/>
                <w:szCs w:val="16"/>
              </w:rPr>
            </w:pPr>
            <w:r>
              <w:rPr>
                <w:rFonts w:ascii="Arial" w:hAnsi="Arial" w:cs="Arial"/>
                <w:color w:val="000000"/>
                <w:sz w:val="16"/>
                <w:szCs w:val="16"/>
              </w:rPr>
              <w:t>7.2.0</w:t>
            </w:r>
          </w:p>
        </w:tc>
      </w:tr>
      <w:tr w:rsidR="003B7160" w:rsidRPr="00AF25BD" w14:paraId="47A62120" w14:textId="77777777" w:rsidTr="006436D6">
        <w:tblPrEx>
          <w:tblCellMar>
            <w:top w:w="0" w:type="dxa"/>
            <w:bottom w:w="0" w:type="dxa"/>
          </w:tblCellMar>
        </w:tblPrEx>
        <w:tc>
          <w:tcPr>
            <w:tcW w:w="800" w:type="dxa"/>
            <w:shd w:val="solid" w:color="FFFFFF" w:fill="auto"/>
          </w:tcPr>
          <w:p w14:paraId="5C08923F" w14:textId="77777777" w:rsidR="003B7160" w:rsidRPr="00687095" w:rsidRDefault="003B7160" w:rsidP="00750969">
            <w:pPr>
              <w:spacing w:after="0"/>
              <w:rPr>
                <w:rFonts w:ascii="Arial" w:hAnsi="Arial" w:cs="Arial"/>
                <w:color w:val="000000"/>
                <w:sz w:val="16"/>
                <w:szCs w:val="16"/>
              </w:rPr>
            </w:pPr>
            <w:r w:rsidRPr="00687095">
              <w:rPr>
                <w:rFonts w:ascii="Arial" w:hAnsi="Arial" w:cs="Arial"/>
                <w:color w:val="000000"/>
                <w:sz w:val="16"/>
                <w:szCs w:val="16"/>
              </w:rPr>
              <w:t>2007-12</w:t>
            </w:r>
          </w:p>
        </w:tc>
        <w:tc>
          <w:tcPr>
            <w:tcW w:w="800" w:type="dxa"/>
            <w:shd w:val="solid" w:color="FFFFFF" w:fill="auto"/>
          </w:tcPr>
          <w:p w14:paraId="4FDF515A" w14:textId="77777777" w:rsidR="003B7160" w:rsidRPr="00687095" w:rsidRDefault="003B7160" w:rsidP="00750969">
            <w:pPr>
              <w:spacing w:after="0"/>
              <w:rPr>
                <w:rFonts w:ascii="Arial" w:hAnsi="Arial" w:cs="Arial"/>
                <w:color w:val="000000"/>
                <w:sz w:val="16"/>
                <w:szCs w:val="16"/>
              </w:rPr>
            </w:pPr>
            <w:r w:rsidRPr="00687095">
              <w:rPr>
                <w:rFonts w:ascii="Arial" w:hAnsi="Arial" w:cs="Arial"/>
                <w:color w:val="000000"/>
                <w:sz w:val="16"/>
                <w:szCs w:val="16"/>
              </w:rPr>
              <w:t>CT#38</w:t>
            </w:r>
          </w:p>
        </w:tc>
        <w:tc>
          <w:tcPr>
            <w:tcW w:w="901" w:type="dxa"/>
            <w:shd w:val="solid" w:color="FFFFFF" w:fill="auto"/>
            <w:vAlign w:val="bottom"/>
          </w:tcPr>
          <w:p w14:paraId="4540DB10" w14:textId="77777777"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CP-070801</w:t>
            </w:r>
          </w:p>
        </w:tc>
        <w:tc>
          <w:tcPr>
            <w:tcW w:w="476" w:type="dxa"/>
            <w:shd w:val="solid" w:color="FFFFFF" w:fill="auto"/>
            <w:vAlign w:val="bottom"/>
          </w:tcPr>
          <w:p w14:paraId="6420C7D5" w14:textId="77777777"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0019</w:t>
            </w:r>
          </w:p>
        </w:tc>
        <w:tc>
          <w:tcPr>
            <w:tcW w:w="378" w:type="dxa"/>
            <w:shd w:val="solid" w:color="FFFFFF" w:fill="auto"/>
            <w:vAlign w:val="bottom"/>
          </w:tcPr>
          <w:p w14:paraId="589F1A1B" w14:textId="77777777" w:rsidR="003B7160" w:rsidRPr="00AF25BD" w:rsidRDefault="003B7160" w:rsidP="00750969">
            <w:pPr>
              <w:spacing w:after="0"/>
              <w:jc w:val="both"/>
              <w:rPr>
                <w:rFonts w:ascii="Arial" w:hAnsi="Arial" w:cs="Arial"/>
                <w:color w:val="000000"/>
                <w:sz w:val="16"/>
                <w:szCs w:val="16"/>
              </w:rPr>
            </w:pPr>
            <w:r w:rsidRPr="00687095">
              <w:rPr>
                <w:rFonts w:ascii="Arial" w:hAnsi="Arial" w:cs="Arial"/>
                <w:color w:val="000000"/>
                <w:sz w:val="16"/>
                <w:szCs w:val="16"/>
              </w:rPr>
              <w:t>1</w:t>
            </w:r>
          </w:p>
        </w:tc>
        <w:tc>
          <w:tcPr>
            <w:tcW w:w="4867" w:type="dxa"/>
            <w:shd w:val="solid" w:color="FFFFFF" w:fill="auto"/>
            <w:vAlign w:val="bottom"/>
          </w:tcPr>
          <w:p w14:paraId="6AB974F1" w14:textId="77777777" w:rsidR="003B7160" w:rsidRPr="00AF25BD" w:rsidRDefault="003B7160" w:rsidP="00750969">
            <w:pPr>
              <w:spacing w:after="0"/>
              <w:rPr>
                <w:rFonts w:ascii="Arial" w:hAnsi="Arial" w:cs="Arial"/>
                <w:color w:val="000000"/>
                <w:sz w:val="16"/>
                <w:szCs w:val="16"/>
              </w:rPr>
            </w:pPr>
            <w:r w:rsidRPr="00687095">
              <w:rPr>
                <w:rFonts w:ascii="Arial" w:hAnsi="Arial" w:cs="Arial"/>
                <w:color w:val="000000"/>
                <w:sz w:val="16"/>
                <w:szCs w:val="16"/>
              </w:rPr>
              <w:t>Miscellaneous corrections</w:t>
            </w:r>
          </w:p>
        </w:tc>
        <w:tc>
          <w:tcPr>
            <w:tcW w:w="567" w:type="dxa"/>
            <w:shd w:val="solid" w:color="FFFFFF" w:fill="auto"/>
            <w:vAlign w:val="bottom"/>
          </w:tcPr>
          <w:p w14:paraId="67C83A68" w14:textId="77777777" w:rsidR="003B7160" w:rsidRPr="00AF25BD" w:rsidRDefault="003B7160" w:rsidP="00750969">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vAlign w:val="bottom"/>
          </w:tcPr>
          <w:p w14:paraId="0775A776" w14:textId="77777777" w:rsidR="003B7160" w:rsidRPr="00AF25BD" w:rsidRDefault="003B7160" w:rsidP="00750969">
            <w:pPr>
              <w:spacing w:after="0"/>
              <w:rPr>
                <w:rFonts w:ascii="Arial" w:hAnsi="Arial" w:cs="Arial"/>
                <w:color w:val="000000"/>
                <w:sz w:val="16"/>
                <w:szCs w:val="16"/>
              </w:rPr>
            </w:pPr>
            <w:r>
              <w:rPr>
                <w:rFonts w:ascii="Arial" w:hAnsi="Arial" w:cs="Arial"/>
                <w:color w:val="000000"/>
                <w:sz w:val="16"/>
                <w:szCs w:val="16"/>
              </w:rPr>
              <w:t>7.2.0</w:t>
            </w:r>
          </w:p>
        </w:tc>
      </w:tr>
      <w:tr w:rsidR="00687095" w:rsidRPr="00AF25BD" w14:paraId="7032CD85" w14:textId="77777777" w:rsidTr="006436D6">
        <w:tblPrEx>
          <w:tblCellMar>
            <w:top w:w="0" w:type="dxa"/>
            <w:bottom w:w="0" w:type="dxa"/>
          </w:tblCellMar>
        </w:tblPrEx>
        <w:tc>
          <w:tcPr>
            <w:tcW w:w="800" w:type="dxa"/>
            <w:shd w:val="solid" w:color="FFFFFF" w:fill="auto"/>
          </w:tcPr>
          <w:p w14:paraId="4B519880" w14:textId="77777777"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200</w:t>
            </w:r>
            <w:r w:rsidR="003B7160">
              <w:rPr>
                <w:rFonts w:ascii="Arial" w:hAnsi="Arial" w:cs="Arial"/>
                <w:color w:val="000000"/>
                <w:sz w:val="16"/>
                <w:szCs w:val="16"/>
              </w:rPr>
              <w:t>8</w:t>
            </w:r>
            <w:r w:rsidRPr="00687095">
              <w:rPr>
                <w:rFonts w:ascii="Arial" w:hAnsi="Arial" w:cs="Arial"/>
                <w:color w:val="000000"/>
                <w:sz w:val="16"/>
                <w:szCs w:val="16"/>
              </w:rPr>
              <w:t>-12</w:t>
            </w:r>
          </w:p>
        </w:tc>
        <w:tc>
          <w:tcPr>
            <w:tcW w:w="800" w:type="dxa"/>
            <w:shd w:val="solid" w:color="FFFFFF" w:fill="auto"/>
          </w:tcPr>
          <w:p w14:paraId="1454321B" w14:textId="77777777" w:rsidR="00687095" w:rsidRPr="00687095" w:rsidRDefault="00687095">
            <w:pPr>
              <w:spacing w:after="0"/>
              <w:rPr>
                <w:rFonts w:ascii="Arial" w:hAnsi="Arial" w:cs="Arial"/>
                <w:color w:val="000000"/>
                <w:sz w:val="16"/>
                <w:szCs w:val="16"/>
              </w:rPr>
            </w:pPr>
            <w:r w:rsidRPr="00687095">
              <w:rPr>
                <w:rFonts w:ascii="Arial" w:hAnsi="Arial" w:cs="Arial"/>
                <w:color w:val="000000"/>
                <w:sz w:val="16"/>
                <w:szCs w:val="16"/>
              </w:rPr>
              <w:t>CT#</w:t>
            </w:r>
            <w:r w:rsidR="003B7160">
              <w:rPr>
                <w:rFonts w:ascii="Arial" w:hAnsi="Arial" w:cs="Arial"/>
                <w:color w:val="000000"/>
                <w:sz w:val="16"/>
                <w:szCs w:val="16"/>
              </w:rPr>
              <w:t>42</w:t>
            </w:r>
          </w:p>
        </w:tc>
        <w:tc>
          <w:tcPr>
            <w:tcW w:w="901" w:type="dxa"/>
            <w:shd w:val="solid" w:color="FFFFFF" w:fill="auto"/>
            <w:vAlign w:val="bottom"/>
          </w:tcPr>
          <w:p w14:paraId="7D12F3D9" w14:textId="77777777" w:rsidR="00687095" w:rsidRPr="00AF25BD" w:rsidRDefault="00687095">
            <w:pPr>
              <w:spacing w:after="0"/>
              <w:rPr>
                <w:rFonts w:ascii="Arial" w:hAnsi="Arial" w:cs="Arial"/>
                <w:color w:val="000000"/>
                <w:sz w:val="16"/>
                <w:szCs w:val="16"/>
              </w:rPr>
            </w:pPr>
          </w:p>
        </w:tc>
        <w:tc>
          <w:tcPr>
            <w:tcW w:w="476" w:type="dxa"/>
            <w:shd w:val="solid" w:color="FFFFFF" w:fill="auto"/>
            <w:vAlign w:val="bottom"/>
          </w:tcPr>
          <w:p w14:paraId="5B21B4F5" w14:textId="77777777" w:rsidR="00687095" w:rsidRPr="00AF25BD" w:rsidRDefault="00687095">
            <w:pPr>
              <w:spacing w:after="0"/>
              <w:rPr>
                <w:rFonts w:ascii="Arial" w:hAnsi="Arial" w:cs="Arial"/>
                <w:color w:val="000000"/>
                <w:sz w:val="16"/>
                <w:szCs w:val="16"/>
              </w:rPr>
            </w:pPr>
          </w:p>
        </w:tc>
        <w:tc>
          <w:tcPr>
            <w:tcW w:w="378" w:type="dxa"/>
            <w:shd w:val="solid" w:color="FFFFFF" w:fill="auto"/>
            <w:vAlign w:val="bottom"/>
          </w:tcPr>
          <w:p w14:paraId="3727EED9" w14:textId="77777777" w:rsidR="00687095" w:rsidRPr="00AF25BD" w:rsidRDefault="00687095">
            <w:pPr>
              <w:spacing w:after="0"/>
              <w:jc w:val="both"/>
              <w:rPr>
                <w:rFonts w:ascii="Arial" w:hAnsi="Arial" w:cs="Arial"/>
                <w:color w:val="000000"/>
                <w:sz w:val="16"/>
                <w:szCs w:val="16"/>
              </w:rPr>
            </w:pPr>
          </w:p>
        </w:tc>
        <w:tc>
          <w:tcPr>
            <w:tcW w:w="4867" w:type="dxa"/>
            <w:shd w:val="solid" w:color="FFFFFF" w:fill="auto"/>
            <w:vAlign w:val="bottom"/>
          </w:tcPr>
          <w:p w14:paraId="1202DE7D" w14:textId="77777777" w:rsidR="00687095" w:rsidRPr="00AF25BD" w:rsidRDefault="003B7160">
            <w:pPr>
              <w:spacing w:after="0"/>
              <w:rPr>
                <w:rFonts w:ascii="Arial" w:hAnsi="Arial" w:cs="Arial"/>
                <w:color w:val="000000"/>
                <w:sz w:val="16"/>
                <w:szCs w:val="16"/>
              </w:rPr>
            </w:pPr>
            <w:r>
              <w:rPr>
                <w:rFonts w:ascii="Arial" w:hAnsi="Arial" w:cs="Arial"/>
                <w:color w:val="000000"/>
                <w:sz w:val="16"/>
                <w:szCs w:val="16"/>
              </w:rPr>
              <w:t>Upgrade to Rel-8</w:t>
            </w:r>
          </w:p>
        </w:tc>
        <w:tc>
          <w:tcPr>
            <w:tcW w:w="567" w:type="dxa"/>
            <w:shd w:val="solid" w:color="FFFFFF" w:fill="auto"/>
            <w:vAlign w:val="bottom"/>
          </w:tcPr>
          <w:p w14:paraId="131E2B38" w14:textId="77777777" w:rsidR="00687095" w:rsidRPr="00AF25BD" w:rsidRDefault="003B7160">
            <w:pPr>
              <w:spacing w:after="0"/>
              <w:rPr>
                <w:rFonts w:ascii="Arial" w:hAnsi="Arial" w:cs="Arial"/>
                <w:color w:val="000000"/>
                <w:sz w:val="16"/>
                <w:szCs w:val="16"/>
              </w:rPr>
            </w:pPr>
            <w:r>
              <w:rPr>
                <w:rFonts w:ascii="Arial" w:hAnsi="Arial" w:cs="Arial"/>
                <w:color w:val="000000"/>
                <w:sz w:val="16"/>
                <w:szCs w:val="16"/>
              </w:rPr>
              <w:t>7.2</w:t>
            </w:r>
            <w:r w:rsidR="00687095">
              <w:rPr>
                <w:rFonts w:ascii="Arial" w:hAnsi="Arial" w:cs="Arial"/>
                <w:color w:val="000000"/>
                <w:sz w:val="16"/>
                <w:szCs w:val="16"/>
              </w:rPr>
              <w:t>.0</w:t>
            </w:r>
          </w:p>
        </w:tc>
        <w:tc>
          <w:tcPr>
            <w:tcW w:w="567" w:type="dxa"/>
            <w:shd w:val="solid" w:color="FFFFFF" w:fill="auto"/>
            <w:vAlign w:val="bottom"/>
          </w:tcPr>
          <w:p w14:paraId="076CB39A" w14:textId="77777777" w:rsidR="00687095" w:rsidRPr="00AF25BD" w:rsidRDefault="003B7160">
            <w:pPr>
              <w:spacing w:after="0"/>
              <w:rPr>
                <w:rFonts w:ascii="Arial" w:hAnsi="Arial" w:cs="Arial"/>
                <w:color w:val="000000"/>
                <w:sz w:val="16"/>
                <w:szCs w:val="16"/>
              </w:rPr>
            </w:pPr>
            <w:r>
              <w:rPr>
                <w:rFonts w:ascii="Arial" w:hAnsi="Arial" w:cs="Arial"/>
                <w:color w:val="000000"/>
                <w:sz w:val="16"/>
                <w:szCs w:val="16"/>
              </w:rPr>
              <w:t>8.0</w:t>
            </w:r>
            <w:r w:rsidR="00687095">
              <w:rPr>
                <w:rFonts w:ascii="Arial" w:hAnsi="Arial" w:cs="Arial"/>
                <w:color w:val="000000"/>
                <w:sz w:val="16"/>
                <w:szCs w:val="16"/>
              </w:rPr>
              <w:t>.0</w:t>
            </w:r>
          </w:p>
        </w:tc>
      </w:tr>
      <w:tr w:rsidR="00E937EA" w:rsidRPr="00AF25BD" w14:paraId="44F8C34B" w14:textId="77777777" w:rsidTr="006436D6">
        <w:tblPrEx>
          <w:tblCellMar>
            <w:top w:w="0" w:type="dxa"/>
            <w:bottom w:w="0" w:type="dxa"/>
          </w:tblCellMar>
        </w:tblPrEx>
        <w:tc>
          <w:tcPr>
            <w:tcW w:w="800" w:type="dxa"/>
            <w:shd w:val="solid" w:color="FFFFFF" w:fill="auto"/>
          </w:tcPr>
          <w:p w14:paraId="68035875" w14:textId="77777777" w:rsidR="00E937EA" w:rsidRPr="00687095" w:rsidRDefault="00E937EA">
            <w:pPr>
              <w:spacing w:after="0"/>
              <w:rPr>
                <w:rFonts w:ascii="Arial" w:hAnsi="Arial" w:cs="Arial"/>
                <w:color w:val="000000"/>
                <w:sz w:val="16"/>
                <w:szCs w:val="16"/>
              </w:rPr>
            </w:pPr>
            <w:r>
              <w:rPr>
                <w:rFonts w:ascii="Arial" w:hAnsi="Arial" w:cs="Arial"/>
                <w:color w:val="000000"/>
                <w:sz w:val="16"/>
                <w:szCs w:val="16"/>
              </w:rPr>
              <w:t>2009-03</w:t>
            </w:r>
          </w:p>
        </w:tc>
        <w:tc>
          <w:tcPr>
            <w:tcW w:w="800" w:type="dxa"/>
            <w:shd w:val="solid" w:color="FFFFFF" w:fill="auto"/>
          </w:tcPr>
          <w:p w14:paraId="63656521" w14:textId="77777777" w:rsidR="00E937EA" w:rsidRPr="00687095" w:rsidRDefault="00E937EA">
            <w:pPr>
              <w:spacing w:after="0"/>
              <w:rPr>
                <w:rFonts w:ascii="Arial" w:hAnsi="Arial" w:cs="Arial"/>
                <w:color w:val="000000"/>
                <w:sz w:val="16"/>
                <w:szCs w:val="16"/>
              </w:rPr>
            </w:pPr>
            <w:r>
              <w:rPr>
                <w:rFonts w:ascii="Arial" w:hAnsi="Arial" w:cs="Arial"/>
                <w:color w:val="000000"/>
                <w:sz w:val="16"/>
                <w:szCs w:val="16"/>
              </w:rPr>
              <w:t>CT#43</w:t>
            </w:r>
          </w:p>
        </w:tc>
        <w:tc>
          <w:tcPr>
            <w:tcW w:w="901" w:type="dxa"/>
            <w:shd w:val="solid" w:color="FFFFFF" w:fill="auto"/>
            <w:vAlign w:val="bottom"/>
          </w:tcPr>
          <w:p w14:paraId="43E5A105" w14:textId="77777777" w:rsidR="00E937EA" w:rsidRPr="00AF25BD" w:rsidRDefault="00E937EA">
            <w:pPr>
              <w:spacing w:after="0"/>
              <w:rPr>
                <w:rFonts w:ascii="Arial" w:hAnsi="Arial" w:cs="Arial"/>
                <w:color w:val="000000"/>
                <w:sz w:val="16"/>
                <w:szCs w:val="16"/>
              </w:rPr>
            </w:pPr>
            <w:r>
              <w:rPr>
                <w:rFonts w:ascii="Arial" w:hAnsi="Arial" w:cs="Arial"/>
                <w:color w:val="000000"/>
                <w:sz w:val="16"/>
                <w:szCs w:val="16"/>
              </w:rPr>
              <w:t>CP-090122</w:t>
            </w:r>
          </w:p>
        </w:tc>
        <w:tc>
          <w:tcPr>
            <w:tcW w:w="476" w:type="dxa"/>
            <w:shd w:val="solid" w:color="FFFFFF" w:fill="auto"/>
            <w:vAlign w:val="bottom"/>
          </w:tcPr>
          <w:p w14:paraId="5B5F0439" w14:textId="77777777" w:rsidR="00E937EA" w:rsidRPr="00AF25BD" w:rsidRDefault="00E937EA">
            <w:pPr>
              <w:spacing w:after="0"/>
              <w:rPr>
                <w:rFonts w:ascii="Arial" w:hAnsi="Arial" w:cs="Arial"/>
                <w:color w:val="000000"/>
                <w:sz w:val="16"/>
                <w:szCs w:val="16"/>
              </w:rPr>
            </w:pPr>
            <w:r>
              <w:rPr>
                <w:rFonts w:ascii="Arial" w:hAnsi="Arial" w:cs="Arial"/>
                <w:color w:val="000000"/>
                <w:sz w:val="16"/>
                <w:szCs w:val="16"/>
              </w:rPr>
              <w:t>0022</w:t>
            </w:r>
          </w:p>
        </w:tc>
        <w:tc>
          <w:tcPr>
            <w:tcW w:w="378" w:type="dxa"/>
            <w:shd w:val="solid" w:color="FFFFFF" w:fill="auto"/>
            <w:vAlign w:val="bottom"/>
          </w:tcPr>
          <w:p w14:paraId="6731DC84" w14:textId="77777777" w:rsidR="00E937EA" w:rsidRPr="00AF25BD" w:rsidRDefault="00E937E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7EE59DAC" w14:textId="77777777" w:rsidR="00E937EA" w:rsidRPr="00E937EA" w:rsidRDefault="00E937EA">
            <w:pPr>
              <w:spacing w:after="0"/>
              <w:rPr>
                <w:rFonts w:ascii="Arial" w:hAnsi="Arial" w:cs="Arial"/>
                <w:color w:val="000000"/>
                <w:sz w:val="16"/>
                <w:szCs w:val="16"/>
              </w:rPr>
            </w:pPr>
            <w:r w:rsidRPr="00E937EA">
              <w:rPr>
                <w:rFonts w:ascii="Arial" w:hAnsi="Arial" w:cs="Arial"/>
                <w:color w:val="000000"/>
                <w:sz w:val="16"/>
                <w:szCs w:val="16"/>
              </w:rPr>
              <w:t>SRI4SM handling in IP-SM-GW</w:t>
            </w:r>
          </w:p>
        </w:tc>
        <w:tc>
          <w:tcPr>
            <w:tcW w:w="567" w:type="dxa"/>
            <w:shd w:val="solid" w:color="FFFFFF" w:fill="auto"/>
            <w:vAlign w:val="bottom"/>
          </w:tcPr>
          <w:p w14:paraId="49DEDB00" w14:textId="77777777" w:rsidR="00E937EA" w:rsidRDefault="00E937EA">
            <w:pPr>
              <w:spacing w:after="0"/>
              <w:rPr>
                <w:rFonts w:ascii="Arial" w:hAnsi="Arial" w:cs="Arial"/>
                <w:color w:val="000000"/>
                <w:sz w:val="16"/>
                <w:szCs w:val="16"/>
              </w:rPr>
            </w:pPr>
            <w:r>
              <w:rPr>
                <w:rFonts w:ascii="Arial" w:hAnsi="Arial" w:cs="Arial"/>
                <w:color w:val="000000"/>
                <w:sz w:val="16"/>
                <w:szCs w:val="16"/>
              </w:rPr>
              <w:t>8.0.0</w:t>
            </w:r>
          </w:p>
        </w:tc>
        <w:tc>
          <w:tcPr>
            <w:tcW w:w="567" w:type="dxa"/>
            <w:shd w:val="solid" w:color="FFFFFF" w:fill="auto"/>
            <w:vAlign w:val="bottom"/>
          </w:tcPr>
          <w:p w14:paraId="0584713C" w14:textId="77777777" w:rsidR="00E937EA" w:rsidRDefault="00E937EA">
            <w:pPr>
              <w:spacing w:after="0"/>
              <w:rPr>
                <w:rFonts w:ascii="Arial" w:hAnsi="Arial" w:cs="Arial"/>
                <w:color w:val="000000"/>
                <w:sz w:val="16"/>
                <w:szCs w:val="16"/>
              </w:rPr>
            </w:pPr>
            <w:r>
              <w:rPr>
                <w:rFonts w:ascii="Arial" w:hAnsi="Arial" w:cs="Arial"/>
                <w:color w:val="000000"/>
                <w:sz w:val="16"/>
                <w:szCs w:val="16"/>
              </w:rPr>
              <w:t>8.1.0</w:t>
            </w:r>
          </w:p>
        </w:tc>
      </w:tr>
      <w:tr w:rsidR="00F50B3D" w:rsidRPr="00AF25BD" w14:paraId="5063D33A" w14:textId="77777777" w:rsidTr="006436D6">
        <w:tblPrEx>
          <w:tblCellMar>
            <w:top w:w="0" w:type="dxa"/>
            <w:bottom w:w="0" w:type="dxa"/>
          </w:tblCellMar>
        </w:tblPrEx>
        <w:tc>
          <w:tcPr>
            <w:tcW w:w="800" w:type="dxa"/>
            <w:shd w:val="solid" w:color="FFFFFF" w:fill="auto"/>
          </w:tcPr>
          <w:p w14:paraId="1668EC71" w14:textId="77777777" w:rsidR="00F50B3D" w:rsidRDefault="00F50B3D">
            <w:pPr>
              <w:spacing w:after="0"/>
              <w:rPr>
                <w:rFonts w:ascii="Arial" w:hAnsi="Arial" w:cs="Arial"/>
                <w:color w:val="000000"/>
                <w:sz w:val="16"/>
                <w:szCs w:val="16"/>
              </w:rPr>
            </w:pPr>
            <w:r>
              <w:rPr>
                <w:rFonts w:ascii="Arial" w:hAnsi="Arial" w:cs="Arial"/>
                <w:color w:val="000000"/>
                <w:sz w:val="16"/>
                <w:szCs w:val="16"/>
              </w:rPr>
              <w:t>2009-09</w:t>
            </w:r>
          </w:p>
        </w:tc>
        <w:tc>
          <w:tcPr>
            <w:tcW w:w="800" w:type="dxa"/>
            <w:shd w:val="solid" w:color="FFFFFF" w:fill="auto"/>
          </w:tcPr>
          <w:p w14:paraId="52435682" w14:textId="77777777" w:rsidR="00F50B3D" w:rsidRDefault="00F50B3D">
            <w:pPr>
              <w:spacing w:after="0"/>
              <w:rPr>
                <w:rFonts w:ascii="Arial" w:hAnsi="Arial" w:cs="Arial"/>
                <w:color w:val="000000"/>
                <w:sz w:val="16"/>
                <w:szCs w:val="16"/>
              </w:rPr>
            </w:pPr>
            <w:r>
              <w:rPr>
                <w:rFonts w:ascii="Arial" w:hAnsi="Arial" w:cs="Arial"/>
                <w:color w:val="000000"/>
                <w:sz w:val="16"/>
                <w:szCs w:val="16"/>
              </w:rPr>
              <w:t>CT#45</w:t>
            </w:r>
          </w:p>
        </w:tc>
        <w:tc>
          <w:tcPr>
            <w:tcW w:w="901" w:type="dxa"/>
            <w:shd w:val="solid" w:color="FFFFFF" w:fill="auto"/>
            <w:vAlign w:val="bottom"/>
          </w:tcPr>
          <w:p w14:paraId="7C5AA08D" w14:textId="77777777" w:rsidR="00F50B3D" w:rsidRDefault="00F50B3D">
            <w:pPr>
              <w:spacing w:after="0"/>
              <w:rPr>
                <w:rFonts w:ascii="Arial" w:hAnsi="Arial" w:cs="Arial"/>
                <w:color w:val="000000"/>
                <w:sz w:val="16"/>
                <w:szCs w:val="16"/>
              </w:rPr>
            </w:pPr>
            <w:r>
              <w:rPr>
                <w:rFonts w:ascii="Arial" w:hAnsi="Arial" w:cs="Arial"/>
                <w:color w:val="000000"/>
                <w:sz w:val="16"/>
                <w:szCs w:val="16"/>
              </w:rPr>
              <w:t>CP-090655</w:t>
            </w:r>
          </w:p>
        </w:tc>
        <w:tc>
          <w:tcPr>
            <w:tcW w:w="476" w:type="dxa"/>
            <w:shd w:val="solid" w:color="FFFFFF" w:fill="auto"/>
            <w:vAlign w:val="bottom"/>
          </w:tcPr>
          <w:p w14:paraId="3BCE2D92" w14:textId="77777777" w:rsidR="00F50B3D" w:rsidRDefault="00F50B3D">
            <w:pPr>
              <w:spacing w:after="0"/>
              <w:rPr>
                <w:rFonts w:ascii="Arial" w:hAnsi="Arial" w:cs="Arial"/>
                <w:color w:val="000000"/>
                <w:sz w:val="16"/>
                <w:szCs w:val="16"/>
              </w:rPr>
            </w:pPr>
            <w:r>
              <w:rPr>
                <w:rFonts w:ascii="Arial" w:hAnsi="Arial" w:cs="Arial"/>
                <w:color w:val="000000"/>
                <w:sz w:val="16"/>
                <w:szCs w:val="16"/>
              </w:rPr>
              <w:t>0024</w:t>
            </w:r>
          </w:p>
        </w:tc>
        <w:tc>
          <w:tcPr>
            <w:tcW w:w="378" w:type="dxa"/>
            <w:shd w:val="solid" w:color="FFFFFF" w:fill="auto"/>
            <w:vAlign w:val="bottom"/>
          </w:tcPr>
          <w:p w14:paraId="6FB706B0" w14:textId="77777777" w:rsidR="00F50B3D" w:rsidRDefault="00F50B3D">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5B88872C" w14:textId="77777777" w:rsidR="00F50B3D" w:rsidRPr="00F50B3D" w:rsidRDefault="00F50B3D">
            <w:pPr>
              <w:spacing w:after="0"/>
              <w:rPr>
                <w:rFonts w:ascii="Arial" w:hAnsi="Arial" w:cs="Arial"/>
                <w:color w:val="000000"/>
                <w:sz w:val="16"/>
                <w:szCs w:val="16"/>
              </w:rPr>
            </w:pPr>
            <w:r w:rsidRPr="00F50B3D">
              <w:rPr>
                <w:rFonts w:ascii="Arial" w:hAnsi="Arial" w:cs="Arial"/>
                <w:color w:val="000000"/>
                <w:sz w:val="16"/>
                <w:szCs w:val="16"/>
              </w:rPr>
              <w:t>Support of operator preference for domain selection of SMS</w:t>
            </w:r>
          </w:p>
        </w:tc>
        <w:tc>
          <w:tcPr>
            <w:tcW w:w="567" w:type="dxa"/>
            <w:shd w:val="solid" w:color="FFFFFF" w:fill="auto"/>
            <w:vAlign w:val="bottom"/>
          </w:tcPr>
          <w:p w14:paraId="1FB678EE" w14:textId="77777777" w:rsidR="00F50B3D" w:rsidRDefault="00F50B3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14:paraId="364A030D" w14:textId="77777777" w:rsidR="00F50B3D" w:rsidRDefault="00F50B3D">
            <w:pPr>
              <w:spacing w:after="0"/>
              <w:rPr>
                <w:rFonts w:ascii="Arial" w:hAnsi="Arial" w:cs="Arial"/>
                <w:color w:val="000000"/>
                <w:sz w:val="16"/>
                <w:szCs w:val="16"/>
              </w:rPr>
            </w:pPr>
            <w:r>
              <w:rPr>
                <w:rFonts w:ascii="Arial" w:hAnsi="Arial" w:cs="Arial"/>
                <w:color w:val="000000"/>
                <w:sz w:val="16"/>
                <w:szCs w:val="16"/>
              </w:rPr>
              <w:t>8.2.0</w:t>
            </w:r>
          </w:p>
        </w:tc>
      </w:tr>
      <w:tr w:rsidR="007869B1" w:rsidRPr="00AF25BD" w14:paraId="3EA6A9B8" w14:textId="77777777" w:rsidTr="006436D6">
        <w:tblPrEx>
          <w:tblCellMar>
            <w:top w:w="0" w:type="dxa"/>
            <w:bottom w:w="0" w:type="dxa"/>
          </w:tblCellMar>
        </w:tblPrEx>
        <w:tc>
          <w:tcPr>
            <w:tcW w:w="800" w:type="dxa"/>
            <w:shd w:val="solid" w:color="FFFFFF" w:fill="auto"/>
          </w:tcPr>
          <w:p w14:paraId="20AB392E" w14:textId="77777777" w:rsidR="007869B1" w:rsidRDefault="007869B1">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tcPr>
          <w:p w14:paraId="63BD5CC5" w14:textId="77777777" w:rsidR="007869B1" w:rsidRDefault="007869B1">
            <w:pPr>
              <w:spacing w:after="0"/>
              <w:rPr>
                <w:rFonts w:ascii="Arial" w:hAnsi="Arial" w:cs="Arial"/>
                <w:color w:val="000000"/>
                <w:sz w:val="16"/>
                <w:szCs w:val="16"/>
              </w:rPr>
            </w:pPr>
            <w:r>
              <w:rPr>
                <w:rFonts w:ascii="Arial" w:hAnsi="Arial" w:cs="Arial"/>
                <w:color w:val="000000"/>
                <w:sz w:val="16"/>
                <w:szCs w:val="16"/>
              </w:rPr>
              <w:t>CT#46</w:t>
            </w:r>
          </w:p>
        </w:tc>
        <w:tc>
          <w:tcPr>
            <w:tcW w:w="901" w:type="dxa"/>
            <w:shd w:val="solid" w:color="FFFFFF" w:fill="auto"/>
            <w:vAlign w:val="bottom"/>
          </w:tcPr>
          <w:p w14:paraId="729CE135" w14:textId="77777777" w:rsidR="007869B1" w:rsidRDefault="007869B1">
            <w:pPr>
              <w:spacing w:after="0"/>
              <w:rPr>
                <w:rFonts w:ascii="Arial" w:hAnsi="Arial" w:cs="Arial"/>
                <w:color w:val="000000"/>
                <w:sz w:val="16"/>
                <w:szCs w:val="16"/>
              </w:rPr>
            </w:pPr>
            <w:r>
              <w:rPr>
                <w:rFonts w:ascii="Arial" w:hAnsi="Arial" w:cs="Arial"/>
                <w:color w:val="000000"/>
                <w:sz w:val="16"/>
                <w:szCs w:val="16"/>
              </w:rPr>
              <w:t>CP-090897</w:t>
            </w:r>
          </w:p>
        </w:tc>
        <w:tc>
          <w:tcPr>
            <w:tcW w:w="476" w:type="dxa"/>
            <w:shd w:val="solid" w:color="FFFFFF" w:fill="auto"/>
            <w:vAlign w:val="bottom"/>
          </w:tcPr>
          <w:p w14:paraId="0778A0D3" w14:textId="77777777" w:rsidR="007869B1" w:rsidRDefault="007869B1">
            <w:pPr>
              <w:spacing w:after="0"/>
              <w:rPr>
                <w:rFonts w:ascii="Arial" w:hAnsi="Arial" w:cs="Arial"/>
                <w:color w:val="000000"/>
                <w:sz w:val="16"/>
                <w:szCs w:val="16"/>
              </w:rPr>
            </w:pPr>
            <w:r>
              <w:rPr>
                <w:rFonts w:ascii="Arial" w:hAnsi="Arial" w:cs="Arial"/>
                <w:color w:val="000000"/>
                <w:sz w:val="16"/>
                <w:szCs w:val="16"/>
              </w:rPr>
              <w:t>0028</w:t>
            </w:r>
          </w:p>
        </w:tc>
        <w:tc>
          <w:tcPr>
            <w:tcW w:w="378" w:type="dxa"/>
            <w:shd w:val="solid" w:color="FFFFFF" w:fill="auto"/>
            <w:vAlign w:val="bottom"/>
          </w:tcPr>
          <w:p w14:paraId="39BE67CA" w14:textId="77777777" w:rsidR="007869B1" w:rsidRDefault="007869B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58A07F82" w14:textId="77777777" w:rsidR="007869B1" w:rsidRPr="007869B1" w:rsidRDefault="007869B1">
            <w:pPr>
              <w:spacing w:after="0"/>
              <w:rPr>
                <w:rFonts w:ascii="Arial" w:hAnsi="Arial" w:cs="Arial"/>
                <w:color w:val="000000"/>
                <w:sz w:val="16"/>
                <w:szCs w:val="16"/>
              </w:rPr>
            </w:pPr>
            <w:r w:rsidRPr="007869B1">
              <w:rPr>
                <w:rFonts w:ascii="Arial" w:hAnsi="Arial" w:cs="Arial"/>
                <w:color w:val="000000"/>
                <w:sz w:val="16"/>
                <w:szCs w:val="16"/>
              </w:rPr>
              <w:t xml:space="preserve">Correction to </w:t>
            </w:r>
            <w:r w:rsidR="002C5EC0">
              <w:rPr>
                <w:rFonts w:ascii="Arial" w:hAnsi="Arial" w:cs="Arial"/>
                <w:color w:val="000000"/>
                <w:sz w:val="16"/>
                <w:szCs w:val="16"/>
              </w:rPr>
              <w:t>"</w:t>
            </w:r>
            <w:r w:rsidRPr="007869B1">
              <w:rPr>
                <w:rFonts w:ascii="Arial" w:hAnsi="Arial" w:cs="Arial"/>
                <w:color w:val="000000"/>
                <w:sz w:val="16"/>
                <w:szCs w:val="16"/>
              </w:rPr>
              <w:t>Submitting a short message</w:t>
            </w:r>
            <w:r w:rsidR="002C5EC0">
              <w:rPr>
                <w:rFonts w:ascii="Arial" w:hAnsi="Arial" w:cs="Arial"/>
                <w:color w:val="000000"/>
                <w:sz w:val="16"/>
                <w:szCs w:val="16"/>
              </w:rPr>
              <w:t>"</w:t>
            </w:r>
            <w:r w:rsidRPr="007869B1">
              <w:rPr>
                <w:rFonts w:ascii="Arial" w:hAnsi="Arial" w:cs="Arial"/>
                <w:color w:val="000000"/>
                <w:sz w:val="16"/>
                <w:szCs w:val="16"/>
              </w:rPr>
              <w:t xml:space="preserve"> for a SM-over-IP sender</w:t>
            </w:r>
          </w:p>
        </w:tc>
        <w:tc>
          <w:tcPr>
            <w:tcW w:w="567" w:type="dxa"/>
            <w:shd w:val="solid" w:color="FFFFFF" w:fill="auto"/>
            <w:vAlign w:val="bottom"/>
          </w:tcPr>
          <w:p w14:paraId="204870E0" w14:textId="77777777" w:rsidR="007869B1" w:rsidRDefault="007869B1">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161F0244" w14:textId="77777777" w:rsidR="007869B1" w:rsidRDefault="007869B1">
            <w:pPr>
              <w:spacing w:after="0"/>
              <w:rPr>
                <w:rFonts w:ascii="Arial" w:hAnsi="Arial" w:cs="Arial"/>
                <w:color w:val="000000"/>
                <w:sz w:val="16"/>
                <w:szCs w:val="16"/>
              </w:rPr>
            </w:pPr>
            <w:r>
              <w:rPr>
                <w:rFonts w:ascii="Arial" w:hAnsi="Arial" w:cs="Arial"/>
                <w:color w:val="000000"/>
                <w:sz w:val="16"/>
                <w:szCs w:val="16"/>
              </w:rPr>
              <w:t>8.3.0</w:t>
            </w:r>
          </w:p>
        </w:tc>
      </w:tr>
      <w:tr w:rsidR="00A1317A" w:rsidRPr="00AF25BD" w14:paraId="605E4C3D" w14:textId="77777777" w:rsidTr="006436D6">
        <w:tblPrEx>
          <w:tblCellMar>
            <w:top w:w="0" w:type="dxa"/>
            <w:bottom w:w="0" w:type="dxa"/>
          </w:tblCellMar>
        </w:tblPrEx>
        <w:tc>
          <w:tcPr>
            <w:tcW w:w="800" w:type="dxa"/>
            <w:shd w:val="solid" w:color="FFFFFF" w:fill="auto"/>
          </w:tcPr>
          <w:p w14:paraId="1AC9C878" w14:textId="77777777" w:rsidR="00A1317A" w:rsidRDefault="00A1317A">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tcPr>
          <w:p w14:paraId="4A1C6827" w14:textId="77777777" w:rsidR="00A1317A" w:rsidRDefault="00A1317A">
            <w:pPr>
              <w:spacing w:after="0"/>
              <w:rPr>
                <w:rFonts w:ascii="Arial" w:hAnsi="Arial" w:cs="Arial"/>
                <w:color w:val="000000"/>
                <w:sz w:val="16"/>
                <w:szCs w:val="16"/>
              </w:rPr>
            </w:pPr>
            <w:r>
              <w:rPr>
                <w:rFonts w:ascii="Arial" w:hAnsi="Arial" w:cs="Arial"/>
                <w:color w:val="000000"/>
                <w:sz w:val="16"/>
                <w:szCs w:val="16"/>
              </w:rPr>
              <w:t>CT#46</w:t>
            </w:r>
          </w:p>
        </w:tc>
        <w:tc>
          <w:tcPr>
            <w:tcW w:w="901" w:type="dxa"/>
            <w:shd w:val="solid" w:color="FFFFFF" w:fill="auto"/>
            <w:vAlign w:val="bottom"/>
          </w:tcPr>
          <w:p w14:paraId="3ED481BA" w14:textId="77777777" w:rsidR="00A1317A" w:rsidRPr="00A1317A" w:rsidRDefault="00A1317A">
            <w:pPr>
              <w:spacing w:after="0"/>
              <w:rPr>
                <w:rFonts w:ascii="Arial" w:hAnsi="Arial" w:cs="Arial"/>
                <w:color w:val="000000"/>
                <w:sz w:val="16"/>
                <w:szCs w:val="16"/>
              </w:rPr>
            </w:pPr>
            <w:r w:rsidRPr="00A1317A">
              <w:rPr>
                <w:rFonts w:ascii="Arial" w:hAnsi="Arial" w:cs="Arial"/>
                <w:color w:val="000000"/>
                <w:sz w:val="16"/>
                <w:szCs w:val="16"/>
              </w:rPr>
              <w:t>CP-090923</w:t>
            </w:r>
          </w:p>
        </w:tc>
        <w:tc>
          <w:tcPr>
            <w:tcW w:w="476" w:type="dxa"/>
            <w:shd w:val="solid" w:color="FFFFFF" w:fill="auto"/>
            <w:vAlign w:val="bottom"/>
          </w:tcPr>
          <w:p w14:paraId="79818313" w14:textId="77777777" w:rsidR="00A1317A" w:rsidRDefault="00A1317A">
            <w:pPr>
              <w:spacing w:after="0"/>
              <w:rPr>
                <w:rFonts w:ascii="Arial" w:hAnsi="Arial" w:cs="Arial"/>
                <w:color w:val="000000"/>
                <w:sz w:val="16"/>
                <w:szCs w:val="16"/>
              </w:rPr>
            </w:pPr>
            <w:r>
              <w:rPr>
                <w:rFonts w:ascii="Arial" w:hAnsi="Arial" w:cs="Arial"/>
                <w:color w:val="000000"/>
                <w:sz w:val="16"/>
                <w:szCs w:val="16"/>
              </w:rPr>
              <w:t>0026</w:t>
            </w:r>
          </w:p>
        </w:tc>
        <w:tc>
          <w:tcPr>
            <w:tcW w:w="378" w:type="dxa"/>
            <w:shd w:val="solid" w:color="FFFFFF" w:fill="auto"/>
            <w:vAlign w:val="bottom"/>
          </w:tcPr>
          <w:p w14:paraId="788E6D2E" w14:textId="77777777" w:rsidR="00A1317A" w:rsidRDefault="00A1317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0AFF7287" w14:textId="77777777" w:rsidR="00A1317A" w:rsidRPr="00A1317A" w:rsidRDefault="00A1317A">
            <w:pPr>
              <w:spacing w:after="0"/>
              <w:rPr>
                <w:rFonts w:ascii="Arial" w:hAnsi="Arial" w:cs="Arial"/>
                <w:color w:val="000000"/>
                <w:sz w:val="16"/>
                <w:szCs w:val="16"/>
              </w:rPr>
            </w:pPr>
            <w:r w:rsidRPr="00A1317A">
              <w:rPr>
                <w:rFonts w:ascii="Arial" w:hAnsi="Arial" w:cs="Arial"/>
                <w:color w:val="000000"/>
                <w:sz w:val="16"/>
                <w:szCs w:val="16"/>
              </w:rPr>
              <w:t>SM termination and deregistration corrections</w:t>
            </w:r>
          </w:p>
        </w:tc>
        <w:tc>
          <w:tcPr>
            <w:tcW w:w="567" w:type="dxa"/>
            <w:shd w:val="solid" w:color="FFFFFF" w:fill="auto"/>
            <w:vAlign w:val="bottom"/>
          </w:tcPr>
          <w:p w14:paraId="04D95F6B" w14:textId="77777777" w:rsidR="00A1317A" w:rsidRDefault="00A1317A">
            <w:pPr>
              <w:spacing w:after="0"/>
              <w:rPr>
                <w:rFonts w:ascii="Arial" w:hAnsi="Arial" w:cs="Arial"/>
                <w:color w:val="000000"/>
                <w:sz w:val="16"/>
                <w:szCs w:val="16"/>
              </w:rPr>
            </w:pPr>
            <w:r>
              <w:rPr>
                <w:rFonts w:ascii="Arial" w:hAnsi="Arial" w:cs="Arial"/>
                <w:color w:val="000000"/>
                <w:sz w:val="16"/>
                <w:szCs w:val="16"/>
              </w:rPr>
              <w:t>8.3.0</w:t>
            </w:r>
          </w:p>
        </w:tc>
        <w:tc>
          <w:tcPr>
            <w:tcW w:w="567" w:type="dxa"/>
            <w:shd w:val="solid" w:color="FFFFFF" w:fill="auto"/>
            <w:vAlign w:val="bottom"/>
          </w:tcPr>
          <w:p w14:paraId="222E2C18" w14:textId="77777777" w:rsidR="00A1317A" w:rsidRDefault="00A1317A">
            <w:pPr>
              <w:spacing w:after="0"/>
              <w:rPr>
                <w:rFonts w:ascii="Arial" w:hAnsi="Arial" w:cs="Arial"/>
                <w:color w:val="000000"/>
                <w:sz w:val="16"/>
                <w:szCs w:val="16"/>
              </w:rPr>
            </w:pPr>
            <w:r>
              <w:rPr>
                <w:rFonts w:ascii="Arial" w:hAnsi="Arial" w:cs="Arial"/>
                <w:color w:val="000000"/>
                <w:sz w:val="16"/>
                <w:szCs w:val="16"/>
              </w:rPr>
              <w:t>9.0.0</w:t>
            </w:r>
          </w:p>
        </w:tc>
      </w:tr>
      <w:tr w:rsidR="00767EE7" w:rsidRPr="00AF25BD" w14:paraId="32F59BF9" w14:textId="77777777" w:rsidTr="006436D6">
        <w:tblPrEx>
          <w:tblCellMar>
            <w:top w:w="0" w:type="dxa"/>
            <w:bottom w:w="0" w:type="dxa"/>
          </w:tblCellMar>
        </w:tblPrEx>
        <w:tc>
          <w:tcPr>
            <w:tcW w:w="800" w:type="dxa"/>
            <w:shd w:val="solid" w:color="FFFFFF" w:fill="auto"/>
          </w:tcPr>
          <w:p w14:paraId="1C9FB0DB" w14:textId="77777777" w:rsidR="00767EE7" w:rsidRDefault="00767EE7">
            <w:pPr>
              <w:spacing w:after="0"/>
              <w:rPr>
                <w:rFonts w:ascii="Arial" w:hAnsi="Arial" w:cs="Arial"/>
                <w:color w:val="000000"/>
                <w:sz w:val="16"/>
                <w:szCs w:val="16"/>
              </w:rPr>
            </w:pPr>
            <w:r>
              <w:rPr>
                <w:rFonts w:ascii="Arial" w:hAnsi="Arial" w:cs="Arial"/>
                <w:color w:val="000000"/>
                <w:sz w:val="16"/>
                <w:szCs w:val="16"/>
              </w:rPr>
              <w:t>2010-06</w:t>
            </w:r>
          </w:p>
        </w:tc>
        <w:tc>
          <w:tcPr>
            <w:tcW w:w="800" w:type="dxa"/>
            <w:shd w:val="solid" w:color="FFFFFF" w:fill="auto"/>
          </w:tcPr>
          <w:p w14:paraId="35507C3A" w14:textId="77777777" w:rsidR="00767EE7" w:rsidRDefault="00767EE7">
            <w:pPr>
              <w:spacing w:after="0"/>
              <w:rPr>
                <w:rFonts w:ascii="Arial" w:hAnsi="Arial" w:cs="Arial"/>
                <w:color w:val="000000"/>
                <w:sz w:val="16"/>
                <w:szCs w:val="16"/>
              </w:rPr>
            </w:pPr>
            <w:r>
              <w:rPr>
                <w:rFonts w:ascii="Arial" w:hAnsi="Arial" w:cs="Arial"/>
                <w:color w:val="000000"/>
                <w:sz w:val="16"/>
                <w:szCs w:val="16"/>
              </w:rPr>
              <w:t>CT#48</w:t>
            </w:r>
          </w:p>
        </w:tc>
        <w:tc>
          <w:tcPr>
            <w:tcW w:w="901" w:type="dxa"/>
            <w:shd w:val="solid" w:color="FFFFFF" w:fill="auto"/>
            <w:vAlign w:val="bottom"/>
          </w:tcPr>
          <w:p w14:paraId="6BBA9F86" w14:textId="77777777" w:rsidR="00767EE7" w:rsidRPr="00767EE7" w:rsidRDefault="00767EE7">
            <w:pPr>
              <w:spacing w:after="0"/>
              <w:rPr>
                <w:rFonts w:ascii="Arial" w:hAnsi="Arial" w:cs="Arial"/>
                <w:color w:val="000000"/>
                <w:sz w:val="16"/>
                <w:szCs w:val="16"/>
              </w:rPr>
            </w:pPr>
            <w:r w:rsidRPr="00767EE7">
              <w:rPr>
                <w:rFonts w:ascii="Arial" w:hAnsi="Arial" w:cs="Arial"/>
                <w:color w:val="000000"/>
                <w:sz w:val="16"/>
                <w:szCs w:val="16"/>
              </w:rPr>
              <w:t>CP-100338</w:t>
            </w:r>
          </w:p>
        </w:tc>
        <w:tc>
          <w:tcPr>
            <w:tcW w:w="476" w:type="dxa"/>
            <w:shd w:val="solid" w:color="FFFFFF" w:fill="auto"/>
            <w:vAlign w:val="bottom"/>
          </w:tcPr>
          <w:p w14:paraId="7186CB71" w14:textId="77777777" w:rsidR="00767EE7" w:rsidRDefault="00767EE7">
            <w:pPr>
              <w:spacing w:after="0"/>
              <w:rPr>
                <w:rFonts w:ascii="Arial" w:hAnsi="Arial" w:cs="Arial"/>
                <w:color w:val="000000"/>
                <w:sz w:val="16"/>
                <w:szCs w:val="16"/>
              </w:rPr>
            </w:pPr>
            <w:r>
              <w:rPr>
                <w:rFonts w:ascii="Arial" w:hAnsi="Arial" w:cs="Arial"/>
                <w:color w:val="000000"/>
                <w:sz w:val="16"/>
                <w:szCs w:val="16"/>
              </w:rPr>
              <w:t>0032</w:t>
            </w:r>
          </w:p>
        </w:tc>
        <w:tc>
          <w:tcPr>
            <w:tcW w:w="378" w:type="dxa"/>
            <w:shd w:val="solid" w:color="FFFFFF" w:fill="auto"/>
            <w:vAlign w:val="bottom"/>
          </w:tcPr>
          <w:p w14:paraId="5B37A051" w14:textId="77777777" w:rsidR="00767EE7" w:rsidRDefault="00767EE7">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000E1D6B" w14:textId="77777777" w:rsidR="00767EE7" w:rsidRPr="00767EE7" w:rsidRDefault="00767EE7">
            <w:pPr>
              <w:spacing w:after="0"/>
              <w:rPr>
                <w:rFonts w:ascii="Arial" w:hAnsi="Arial" w:cs="Arial"/>
                <w:color w:val="000000"/>
                <w:sz w:val="16"/>
                <w:szCs w:val="16"/>
              </w:rPr>
            </w:pPr>
            <w:r w:rsidRPr="00767EE7">
              <w:rPr>
                <w:rFonts w:ascii="Arial" w:hAnsi="Arial" w:cs="Arial"/>
                <w:color w:val="000000"/>
                <w:sz w:val="16"/>
                <w:szCs w:val="16"/>
              </w:rPr>
              <w:t>Resolving EN</w:t>
            </w:r>
          </w:p>
        </w:tc>
        <w:tc>
          <w:tcPr>
            <w:tcW w:w="567" w:type="dxa"/>
            <w:shd w:val="solid" w:color="FFFFFF" w:fill="auto"/>
            <w:vAlign w:val="bottom"/>
          </w:tcPr>
          <w:p w14:paraId="388B4B1E" w14:textId="77777777" w:rsidR="00767EE7" w:rsidRDefault="00767EE7">
            <w:pPr>
              <w:spacing w:after="0"/>
              <w:rPr>
                <w:rFonts w:ascii="Arial" w:hAnsi="Arial" w:cs="Arial"/>
                <w:color w:val="000000"/>
                <w:sz w:val="16"/>
                <w:szCs w:val="16"/>
              </w:rPr>
            </w:pPr>
            <w:r>
              <w:rPr>
                <w:rFonts w:ascii="Arial" w:hAnsi="Arial" w:cs="Arial"/>
                <w:color w:val="000000"/>
                <w:sz w:val="16"/>
                <w:szCs w:val="16"/>
              </w:rPr>
              <w:t>9.0.0</w:t>
            </w:r>
          </w:p>
        </w:tc>
        <w:tc>
          <w:tcPr>
            <w:tcW w:w="567" w:type="dxa"/>
            <w:shd w:val="solid" w:color="FFFFFF" w:fill="auto"/>
            <w:vAlign w:val="bottom"/>
          </w:tcPr>
          <w:p w14:paraId="52CD8F0C" w14:textId="77777777" w:rsidR="00767EE7" w:rsidRDefault="00767EE7">
            <w:pPr>
              <w:spacing w:after="0"/>
              <w:rPr>
                <w:rFonts w:ascii="Arial" w:hAnsi="Arial" w:cs="Arial"/>
                <w:color w:val="000000"/>
                <w:sz w:val="16"/>
                <w:szCs w:val="16"/>
              </w:rPr>
            </w:pPr>
            <w:r>
              <w:rPr>
                <w:rFonts w:ascii="Arial" w:hAnsi="Arial" w:cs="Arial"/>
                <w:color w:val="000000"/>
                <w:sz w:val="16"/>
                <w:szCs w:val="16"/>
              </w:rPr>
              <w:t>9.1.0</w:t>
            </w:r>
          </w:p>
        </w:tc>
      </w:tr>
      <w:tr w:rsidR="004B3557" w:rsidRPr="00AF25BD" w14:paraId="44C2CC19" w14:textId="77777777" w:rsidTr="006436D6">
        <w:tblPrEx>
          <w:tblCellMar>
            <w:top w:w="0" w:type="dxa"/>
            <w:bottom w:w="0" w:type="dxa"/>
          </w:tblCellMar>
        </w:tblPrEx>
        <w:tc>
          <w:tcPr>
            <w:tcW w:w="800" w:type="dxa"/>
            <w:shd w:val="solid" w:color="FFFFFF" w:fill="auto"/>
          </w:tcPr>
          <w:p w14:paraId="136D666B" w14:textId="77777777" w:rsidR="004B3557" w:rsidRDefault="004B3557">
            <w:pPr>
              <w:spacing w:after="0"/>
              <w:rPr>
                <w:rFonts w:ascii="Arial" w:hAnsi="Arial" w:cs="Arial"/>
                <w:color w:val="000000"/>
                <w:sz w:val="16"/>
                <w:szCs w:val="16"/>
              </w:rPr>
            </w:pPr>
            <w:r>
              <w:rPr>
                <w:rFonts w:ascii="Arial" w:hAnsi="Arial" w:cs="Arial"/>
                <w:color w:val="000000"/>
                <w:sz w:val="16"/>
                <w:szCs w:val="16"/>
              </w:rPr>
              <w:t>2010-12</w:t>
            </w:r>
          </w:p>
        </w:tc>
        <w:tc>
          <w:tcPr>
            <w:tcW w:w="800" w:type="dxa"/>
            <w:shd w:val="solid" w:color="FFFFFF" w:fill="auto"/>
          </w:tcPr>
          <w:p w14:paraId="66FECADF" w14:textId="77777777" w:rsidR="004B3557" w:rsidRDefault="004B3557">
            <w:pPr>
              <w:spacing w:after="0"/>
              <w:rPr>
                <w:rFonts w:ascii="Arial" w:hAnsi="Arial" w:cs="Arial"/>
                <w:color w:val="000000"/>
                <w:sz w:val="16"/>
                <w:szCs w:val="16"/>
              </w:rPr>
            </w:pPr>
            <w:r>
              <w:rPr>
                <w:rFonts w:ascii="Arial" w:hAnsi="Arial" w:cs="Arial"/>
                <w:color w:val="000000"/>
                <w:sz w:val="16"/>
                <w:szCs w:val="16"/>
              </w:rPr>
              <w:t>CT#50</w:t>
            </w:r>
          </w:p>
        </w:tc>
        <w:tc>
          <w:tcPr>
            <w:tcW w:w="901" w:type="dxa"/>
            <w:shd w:val="solid" w:color="FFFFFF" w:fill="auto"/>
            <w:vAlign w:val="bottom"/>
          </w:tcPr>
          <w:p w14:paraId="57B9A919" w14:textId="77777777" w:rsidR="004B3557" w:rsidRPr="004B3557" w:rsidRDefault="004B3557">
            <w:pPr>
              <w:spacing w:after="0"/>
              <w:rPr>
                <w:rFonts w:ascii="Arial" w:hAnsi="Arial" w:cs="Arial"/>
                <w:color w:val="000000"/>
                <w:sz w:val="16"/>
                <w:szCs w:val="16"/>
              </w:rPr>
            </w:pPr>
            <w:r w:rsidRPr="004B3557">
              <w:rPr>
                <w:rFonts w:ascii="Arial" w:hAnsi="Arial" w:cs="Arial"/>
                <w:color w:val="000000"/>
                <w:sz w:val="16"/>
                <w:szCs w:val="16"/>
              </w:rPr>
              <w:t>CP-100741</w:t>
            </w:r>
          </w:p>
        </w:tc>
        <w:tc>
          <w:tcPr>
            <w:tcW w:w="476" w:type="dxa"/>
            <w:shd w:val="solid" w:color="FFFFFF" w:fill="auto"/>
            <w:vAlign w:val="bottom"/>
          </w:tcPr>
          <w:p w14:paraId="089906FE" w14:textId="77777777" w:rsidR="004B3557" w:rsidRDefault="004B3557">
            <w:pPr>
              <w:spacing w:after="0"/>
              <w:rPr>
                <w:rFonts w:ascii="Arial" w:hAnsi="Arial" w:cs="Arial"/>
                <w:color w:val="000000"/>
                <w:sz w:val="16"/>
                <w:szCs w:val="16"/>
              </w:rPr>
            </w:pPr>
            <w:r>
              <w:rPr>
                <w:rFonts w:ascii="Arial" w:hAnsi="Arial" w:cs="Arial"/>
                <w:color w:val="000000"/>
                <w:sz w:val="16"/>
                <w:szCs w:val="16"/>
              </w:rPr>
              <w:t>0034</w:t>
            </w:r>
          </w:p>
        </w:tc>
        <w:tc>
          <w:tcPr>
            <w:tcW w:w="378" w:type="dxa"/>
            <w:shd w:val="solid" w:color="FFFFFF" w:fill="auto"/>
            <w:vAlign w:val="bottom"/>
          </w:tcPr>
          <w:p w14:paraId="71ADE8C1" w14:textId="77777777" w:rsidR="004B3557" w:rsidRDefault="004B3557">
            <w:pPr>
              <w:spacing w:after="0"/>
              <w:jc w:val="both"/>
              <w:rPr>
                <w:rFonts w:ascii="Arial" w:hAnsi="Arial" w:cs="Arial"/>
                <w:color w:val="000000"/>
                <w:sz w:val="16"/>
                <w:szCs w:val="16"/>
              </w:rPr>
            </w:pPr>
            <w:r>
              <w:rPr>
                <w:rFonts w:ascii="Arial" w:hAnsi="Arial" w:cs="Arial"/>
                <w:color w:val="000000"/>
                <w:sz w:val="16"/>
                <w:szCs w:val="16"/>
              </w:rPr>
              <w:t>8</w:t>
            </w:r>
          </w:p>
        </w:tc>
        <w:tc>
          <w:tcPr>
            <w:tcW w:w="4867" w:type="dxa"/>
            <w:shd w:val="solid" w:color="FFFFFF" w:fill="auto"/>
            <w:vAlign w:val="bottom"/>
          </w:tcPr>
          <w:p w14:paraId="37C733F1" w14:textId="77777777" w:rsidR="004B3557" w:rsidRPr="004B3557" w:rsidRDefault="004B3557">
            <w:pPr>
              <w:spacing w:after="0"/>
              <w:rPr>
                <w:rFonts w:ascii="Arial" w:hAnsi="Arial" w:cs="Arial"/>
                <w:color w:val="000000"/>
                <w:sz w:val="16"/>
                <w:szCs w:val="16"/>
              </w:rPr>
            </w:pPr>
            <w:r w:rsidRPr="004B3557">
              <w:rPr>
                <w:rFonts w:ascii="Arial" w:hAnsi="Arial" w:cs="Arial"/>
                <w:color w:val="000000"/>
                <w:sz w:val="16"/>
                <w:szCs w:val="16"/>
              </w:rPr>
              <w:t>Obtaining the PSI of the SC</w:t>
            </w:r>
          </w:p>
        </w:tc>
        <w:tc>
          <w:tcPr>
            <w:tcW w:w="567" w:type="dxa"/>
            <w:shd w:val="solid" w:color="FFFFFF" w:fill="auto"/>
            <w:vAlign w:val="bottom"/>
          </w:tcPr>
          <w:p w14:paraId="702079E4" w14:textId="77777777" w:rsidR="004B3557" w:rsidRDefault="004B3557">
            <w:pPr>
              <w:spacing w:after="0"/>
              <w:rPr>
                <w:rFonts w:ascii="Arial" w:hAnsi="Arial" w:cs="Arial"/>
                <w:color w:val="000000"/>
                <w:sz w:val="16"/>
                <w:szCs w:val="16"/>
              </w:rPr>
            </w:pPr>
            <w:r>
              <w:rPr>
                <w:rFonts w:ascii="Arial" w:hAnsi="Arial" w:cs="Arial"/>
                <w:color w:val="000000"/>
                <w:sz w:val="16"/>
                <w:szCs w:val="16"/>
              </w:rPr>
              <w:t>9.1.0</w:t>
            </w:r>
          </w:p>
        </w:tc>
        <w:tc>
          <w:tcPr>
            <w:tcW w:w="567" w:type="dxa"/>
            <w:shd w:val="solid" w:color="FFFFFF" w:fill="auto"/>
            <w:vAlign w:val="bottom"/>
          </w:tcPr>
          <w:p w14:paraId="28F11BC3" w14:textId="77777777" w:rsidR="004B3557" w:rsidRDefault="004B3557">
            <w:pPr>
              <w:spacing w:after="0"/>
              <w:rPr>
                <w:rFonts w:ascii="Arial" w:hAnsi="Arial" w:cs="Arial"/>
                <w:color w:val="000000"/>
                <w:sz w:val="16"/>
                <w:szCs w:val="16"/>
              </w:rPr>
            </w:pPr>
            <w:r>
              <w:rPr>
                <w:rFonts w:ascii="Arial" w:hAnsi="Arial" w:cs="Arial"/>
                <w:color w:val="000000"/>
                <w:sz w:val="16"/>
                <w:szCs w:val="16"/>
              </w:rPr>
              <w:t>9.2.0</w:t>
            </w:r>
          </w:p>
        </w:tc>
      </w:tr>
      <w:tr w:rsidR="00B26F28" w:rsidRPr="00AF25BD" w14:paraId="1FABFBC2" w14:textId="77777777" w:rsidTr="006436D6">
        <w:tblPrEx>
          <w:tblCellMar>
            <w:top w:w="0" w:type="dxa"/>
            <w:bottom w:w="0" w:type="dxa"/>
          </w:tblCellMar>
        </w:tblPrEx>
        <w:tc>
          <w:tcPr>
            <w:tcW w:w="800" w:type="dxa"/>
            <w:shd w:val="solid" w:color="FFFFFF" w:fill="auto"/>
          </w:tcPr>
          <w:p w14:paraId="001CC722" w14:textId="77777777" w:rsidR="00B26F28" w:rsidRDefault="00B26F28">
            <w:pPr>
              <w:spacing w:after="0"/>
              <w:rPr>
                <w:rFonts w:ascii="Arial" w:hAnsi="Arial" w:cs="Arial"/>
                <w:color w:val="000000"/>
                <w:sz w:val="16"/>
                <w:szCs w:val="16"/>
              </w:rPr>
            </w:pPr>
            <w:r>
              <w:rPr>
                <w:rFonts w:ascii="Arial" w:hAnsi="Arial" w:cs="Arial"/>
                <w:color w:val="000000"/>
                <w:sz w:val="16"/>
                <w:szCs w:val="16"/>
              </w:rPr>
              <w:t>2011-03</w:t>
            </w:r>
          </w:p>
        </w:tc>
        <w:tc>
          <w:tcPr>
            <w:tcW w:w="800" w:type="dxa"/>
            <w:shd w:val="solid" w:color="FFFFFF" w:fill="auto"/>
          </w:tcPr>
          <w:p w14:paraId="6B1013FA" w14:textId="77777777" w:rsidR="00B26F28" w:rsidRDefault="00B26F28">
            <w:pPr>
              <w:spacing w:after="0"/>
              <w:rPr>
                <w:rFonts w:ascii="Arial" w:hAnsi="Arial" w:cs="Arial"/>
                <w:color w:val="000000"/>
                <w:sz w:val="16"/>
                <w:szCs w:val="16"/>
              </w:rPr>
            </w:pPr>
            <w:r>
              <w:rPr>
                <w:rFonts w:ascii="Arial" w:hAnsi="Arial" w:cs="Arial"/>
                <w:color w:val="000000"/>
                <w:sz w:val="16"/>
                <w:szCs w:val="16"/>
              </w:rPr>
              <w:t>CT#51</w:t>
            </w:r>
          </w:p>
        </w:tc>
        <w:tc>
          <w:tcPr>
            <w:tcW w:w="901" w:type="dxa"/>
            <w:shd w:val="solid" w:color="FFFFFF" w:fill="auto"/>
            <w:vAlign w:val="bottom"/>
          </w:tcPr>
          <w:p w14:paraId="62DB599A" w14:textId="77777777" w:rsidR="00B26F28" w:rsidRPr="004B3557" w:rsidRDefault="00B26F28">
            <w:pPr>
              <w:spacing w:after="0"/>
              <w:rPr>
                <w:rFonts w:ascii="Arial" w:hAnsi="Arial" w:cs="Arial"/>
                <w:color w:val="000000"/>
                <w:sz w:val="16"/>
                <w:szCs w:val="16"/>
              </w:rPr>
            </w:pPr>
          </w:p>
        </w:tc>
        <w:tc>
          <w:tcPr>
            <w:tcW w:w="476" w:type="dxa"/>
            <w:shd w:val="solid" w:color="FFFFFF" w:fill="auto"/>
            <w:vAlign w:val="bottom"/>
          </w:tcPr>
          <w:p w14:paraId="140953DF" w14:textId="77777777" w:rsidR="00B26F28" w:rsidRDefault="00B26F28">
            <w:pPr>
              <w:spacing w:after="0"/>
              <w:rPr>
                <w:rFonts w:ascii="Arial" w:hAnsi="Arial" w:cs="Arial"/>
                <w:color w:val="000000"/>
                <w:sz w:val="16"/>
                <w:szCs w:val="16"/>
              </w:rPr>
            </w:pPr>
          </w:p>
        </w:tc>
        <w:tc>
          <w:tcPr>
            <w:tcW w:w="378" w:type="dxa"/>
            <w:shd w:val="solid" w:color="FFFFFF" w:fill="auto"/>
            <w:vAlign w:val="bottom"/>
          </w:tcPr>
          <w:p w14:paraId="44E34D35" w14:textId="77777777" w:rsidR="00B26F28" w:rsidRDefault="00B26F28">
            <w:pPr>
              <w:spacing w:after="0"/>
              <w:jc w:val="both"/>
              <w:rPr>
                <w:rFonts w:ascii="Arial" w:hAnsi="Arial" w:cs="Arial"/>
                <w:color w:val="000000"/>
                <w:sz w:val="16"/>
                <w:szCs w:val="16"/>
              </w:rPr>
            </w:pPr>
          </w:p>
        </w:tc>
        <w:tc>
          <w:tcPr>
            <w:tcW w:w="4867" w:type="dxa"/>
            <w:shd w:val="solid" w:color="FFFFFF" w:fill="auto"/>
            <w:vAlign w:val="bottom"/>
          </w:tcPr>
          <w:p w14:paraId="5F15B0C3" w14:textId="77777777" w:rsidR="00B26F28" w:rsidRPr="004B3557" w:rsidRDefault="00B26F28">
            <w:pPr>
              <w:spacing w:after="0"/>
              <w:rPr>
                <w:rFonts w:ascii="Arial" w:hAnsi="Arial" w:cs="Arial"/>
                <w:color w:val="000000"/>
                <w:sz w:val="16"/>
                <w:szCs w:val="16"/>
              </w:rPr>
            </w:pPr>
            <w:r>
              <w:rPr>
                <w:rFonts w:ascii="Arial" w:hAnsi="Arial" w:cs="Arial"/>
                <w:color w:val="000000"/>
                <w:sz w:val="16"/>
                <w:szCs w:val="16"/>
              </w:rPr>
              <w:t>Upgrade to Rel-10</w:t>
            </w:r>
          </w:p>
        </w:tc>
        <w:tc>
          <w:tcPr>
            <w:tcW w:w="567" w:type="dxa"/>
            <w:shd w:val="solid" w:color="FFFFFF" w:fill="auto"/>
            <w:vAlign w:val="bottom"/>
          </w:tcPr>
          <w:p w14:paraId="5E2AFFC1" w14:textId="77777777" w:rsidR="00B26F28" w:rsidRDefault="00B26F28">
            <w:pPr>
              <w:spacing w:after="0"/>
              <w:rPr>
                <w:rFonts w:ascii="Arial" w:hAnsi="Arial" w:cs="Arial"/>
                <w:color w:val="000000"/>
                <w:sz w:val="16"/>
                <w:szCs w:val="16"/>
              </w:rPr>
            </w:pPr>
            <w:r>
              <w:rPr>
                <w:rFonts w:ascii="Arial" w:hAnsi="Arial" w:cs="Arial"/>
                <w:color w:val="000000"/>
                <w:sz w:val="16"/>
                <w:szCs w:val="16"/>
              </w:rPr>
              <w:t>9.2.0</w:t>
            </w:r>
          </w:p>
        </w:tc>
        <w:tc>
          <w:tcPr>
            <w:tcW w:w="567" w:type="dxa"/>
            <w:shd w:val="solid" w:color="FFFFFF" w:fill="auto"/>
            <w:vAlign w:val="bottom"/>
          </w:tcPr>
          <w:p w14:paraId="32A283ED" w14:textId="77777777" w:rsidR="00B26F28" w:rsidRDefault="00B26F28">
            <w:pPr>
              <w:spacing w:after="0"/>
              <w:rPr>
                <w:rFonts w:ascii="Arial" w:hAnsi="Arial" w:cs="Arial"/>
                <w:color w:val="000000"/>
                <w:sz w:val="16"/>
                <w:szCs w:val="16"/>
              </w:rPr>
            </w:pPr>
            <w:r>
              <w:rPr>
                <w:rFonts w:ascii="Arial" w:hAnsi="Arial" w:cs="Arial"/>
                <w:color w:val="000000"/>
                <w:sz w:val="16"/>
                <w:szCs w:val="16"/>
              </w:rPr>
              <w:t>10.0.0</w:t>
            </w:r>
          </w:p>
        </w:tc>
      </w:tr>
      <w:tr w:rsidR="005A0475" w:rsidRPr="00AF25BD" w14:paraId="27F51D21" w14:textId="77777777" w:rsidTr="006436D6">
        <w:tblPrEx>
          <w:tblCellMar>
            <w:top w:w="0" w:type="dxa"/>
            <w:bottom w:w="0" w:type="dxa"/>
          </w:tblCellMar>
        </w:tblPrEx>
        <w:tc>
          <w:tcPr>
            <w:tcW w:w="800" w:type="dxa"/>
            <w:shd w:val="solid" w:color="FFFFFF" w:fill="auto"/>
          </w:tcPr>
          <w:p w14:paraId="23E60118" w14:textId="77777777" w:rsidR="005A0475" w:rsidRDefault="005A0475">
            <w:pPr>
              <w:spacing w:after="0"/>
              <w:rPr>
                <w:rFonts w:ascii="Arial" w:hAnsi="Arial" w:cs="Arial"/>
                <w:color w:val="000000"/>
                <w:sz w:val="16"/>
                <w:szCs w:val="16"/>
              </w:rPr>
            </w:pPr>
            <w:r>
              <w:rPr>
                <w:rFonts w:ascii="Arial" w:hAnsi="Arial" w:cs="Arial"/>
                <w:color w:val="000000"/>
                <w:sz w:val="16"/>
                <w:szCs w:val="16"/>
              </w:rPr>
              <w:t>2011-09</w:t>
            </w:r>
          </w:p>
        </w:tc>
        <w:tc>
          <w:tcPr>
            <w:tcW w:w="800" w:type="dxa"/>
            <w:shd w:val="solid" w:color="FFFFFF" w:fill="auto"/>
          </w:tcPr>
          <w:p w14:paraId="49C4B15D" w14:textId="77777777" w:rsidR="005A0475" w:rsidRDefault="005A0475">
            <w:pPr>
              <w:spacing w:after="0"/>
              <w:rPr>
                <w:rFonts w:ascii="Arial" w:hAnsi="Arial" w:cs="Arial"/>
                <w:color w:val="000000"/>
                <w:sz w:val="16"/>
                <w:szCs w:val="16"/>
              </w:rPr>
            </w:pPr>
            <w:r>
              <w:rPr>
                <w:rFonts w:ascii="Arial" w:hAnsi="Arial" w:cs="Arial"/>
                <w:color w:val="000000"/>
                <w:sz w:val="16"/>
                <w:szCs w:val="16"/>
              </w:rPr>
              <w:t>CT#53</w:t>
            </w:r>
          </w:p>
        </w:tc>
        <w:tc>
          <w:tcPr>
            <w:tcW w:w="901" w:type="dxa"/>
            <w:shd w:val="solid" w:color="FFFFFF" w:fill="auto"/>
            <w:vAlign w:val="bottom"/>
          </w:tcPr>
          <w:p w14:paraId="19D506BE" w14:textId="77777777" w:rsidR="005A0475" w:rsidRPr="005A0475" w:rsidRDefault="005A0475">
            <w:pPr>
              <w:spacing w:after="0"/>
              <w:rPr>
                <w:rFonts w:ascii="Arial" w:hAnsi="Arial" w:cs="Arial"/>
                <w:color w:val="000000"/>
                <w:sz w:val="16"/>
                <w:szCs w:val="16"/>
              </w:rPr>
            </w:pPr>
            <w:r w:rsidRPr="005A0475">
              <w:rPr>
                <w:rFonts w:ascii="Arial" w:hAnsi="Arial" w:cs="Arial"/>
                <w:color w:val="000000"/>
                <w:sz w:val="16"/>
                <w:szCs w:val="16"/>
              </w:rPr>
              <w:t>CP-110694</w:t>
            </w:r>
          </w:p>
        </w:tc>
        <w:tc>
          <w:tcPr>
            <w:tcW w:w="476" w:type="dxa"/>
            <w:shd w:val="solid" w:color="FFFFFF" w:fill="auto"/>
            <w:vAlign w:val="bottom"/>
          </w:tcPr>
          <w:p w14:paraId="1C706537" w14:textId="77777777" w:rsidR="005A0475" w:rsidRDefault="005A0475">
            <w:pPr>
              <w:spacing w:after="0"/>
              <w:rPr>
                <w:rFonts w:ascii="Arial" w:hAnsi="Arial" w:cs="Arial"/>
                <w:color w:val="000000"/>
                <w:sz w:val="16"/>
                <w:szCs w:val="16"/>
              </w:rPr>
            </w:pPr>
            <w:r>
              <w:rPr>
                <w:rFonts w:ascii="Arial" w:hAnsi="Arial" w:cs="Arial"/>
                <w:color w:val="000000"/>
                <w:sz w:val="16"/>
                <w:szCs w:val="16"/>
              </w:rPr>
              <w:t>0035</w:t>
            </w:r>
          </w:p>
        </w:tc>
        <w:tc>
          <w:tcPr>
            <w:tcW w:w="378" w:type="dxa"/>
            <w:shd w:val="solid" w:color="FFFFFF" w:fill="auto"/>
            <w:vAlign w:val="bottom"/>
          </w:tcPr>
          <w:p w14:paraId="1EE7BFAE" w14:textId="77777777" w:rsidR="005A0475" w:rsidRDefault="005A0475">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BB141BD" w14:textId="77777777" w:rsidR="005A0475" w:rsidRPr="005A0475" w:rsidRDefault="005A0475">
            <w:pPr>
              <w:spacing w:after="0"/>
              <w:rPr>
                <w:rFonts w:ascii="Arial" w:hAnsi="Arial" w:cs="Arial"/>
                <w:color w:val="000000"/>
                <w:sz w:val="16"/>
                <w:szCs w:val="16"/>
              </w:rPr>
            </w:pPr>
            <w:r w:rsidRPr="005A0475">
              <w:rPr>
                <w:rFonts w:ascii="Arial" w:hAnsi="Arial" w:cs="Arial"/>
                <w:color w:val="000000"/>
                <w:sz w:val="16"/>
                <w:szCs w:val="16"/>
              </w:rPr>
              <w:t>Correcting errors in the B.5 example</w:t>
            </w:r>
          </w:p>
        </w:tc>
        <w:tc>
          <w:tcPr>
            <w:tcW w:w="567" w:type="dxa"/>
            <w:shd w:val="solid" w:color="FFFFFF" w:fill="auto"/>
            <w:vAlign w:val="bottom"/>
          </w:tcPr>
          <w:p w14:paraId="1A33CD19" w14:textId="77777777" w:rsidR="005A0475" w:rsidRDefault="005A0475">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14:paraId="504FFEF7" w14:textId="77777777" w:rsidR="005A0475" w:rsidRDefault="005A0475">
            <w:pPr>
              <w:spacing w:after="0"/>
              <w:rPr>
                <w:rFonts w:ascii="Arial" w:hAnsi="Arial" w:cs="Arial"/>
                <w:color w:val="000000"/>
                <w:sz w:val="16"/>
                <w:szCs w:val="16"/>
              </w:rPr>
            </w:pPr>
            <w:r>
              <w:rPr>
                <w:rFonts w:ascii="Arial" w:hAnsi="Arial" w:cs="Arial"/>
                <w:color w:val="000000"/>
                <w:sz w:val="16"/>
                <w:szCs w:val="16"/>
              </w:rPr>
              <w:t>11.0.0</w:t>
            </w:r>
          </w:p>
        </w:tc>
      </w:tr>
      <w:tr w:rsidR="000B0425" w:rsidRPr="00AF25BD" w14:paraId="0953053E" w14:textId="77777777" w:rsidTr="006436D6">
        <w:tblPrEx>
          <w:tblCellMar>
            <w:top w:w="0" w:type="dxa"/>
            <w:bottom w:w="0" w:type="dxa"/>
          </w:tblCellMar>
        </w:tblPrEx>
        <w:tc>
          <w:tcPr>
            <w:tcW w:w="800" w:type="dxa"/>
            <w:shd w:val="solid" w:color="FFFFFF" w:fill="auto"/>
          </w:tcPr>
          <w:p w14:paraId="016B34D6" w14:textId="77777777" w:rsidR="000B0425" w:rsidRDefault="000B0425">
            <w:pPr>
              <w:spacing w:after="0"/>
              <w:rPr>
                <w:rFonts w:ascii="Arial" w:hAnsi="Arial" w:cs="Arial"/>
                <w:color w:val="000000"/>
                <w:sz w:val="16"/>
                <w:szCs w:val="16"/>
              </w:rPr>
            </w:pPr>
            <w:r>
              <w:rPr>
                <w:rFonts w:ascii="Arial" w:hAnsi="Arial" w:cs="Arial"/>
                <w:color w:val="000000"/>
                <w:sz w:val="16"/>
                <w:szCs w:val="16"/>
              </w:rPr>
              <w:t>2012-06</w:t>
            </w:r>
          </w:p>
        </w:tc>
        <w:tc>
          <w:tcPr>
            <w:tcW w:w="800" w:type="dxa"/>
            <w:shd w:val="solid" w:color="FFFFFF" w:fill="auto"/>
          </w:tcPr>
          <w:p w14:paraId="08D6B1EA" w14:textId="77777777" w:rsidR="000B0425" w:rsidRDefault="000B0425">
            <w:pPr>
              <w:spacing w:after="0"/>
              <w:rPr>
                <w:rFonts w:ascii="Arial" w:hAnsi="Arial" w:cs="Arial"/>
                <w:color w:val="000000"/>
                <w:sz w:val="16"/>
                <w:szCs w:val="16"/>
              </w:rPr>
            </w:pPr>
            <w:r>
              <w:rPr>
                <w:rFonts w:ascii="Arial" w:hAnsi="Arial" w:cs="Arial"/>
                <w:color w:val="000000"/>
                <w:sz w:val="16"/>
                <w:szCs w:val="16"/>
              </w:rPr>
              <w:t>CT#56</w:t>
            </w:r>
          </w:p>
        </w:tc>
        <w:tc>
          <w:tcPr>
            <w:tcW w:w="901" w:type="dxa"/>
            <w:shd w:val="solid" w:color="FFFFFF" w:fill="auto"/>
            <w:vAlign w:val="bottom"/>
          </w:tcPr>
          <w:p w14:paraId="2F740C04" w14:textId="77777777" w:rsidR="000B0425" w:rsidRPr="000B0425" w:rsidRDefault="000B0425">
            <w:pPr>
              <w:spacing w:after="0"/>
              <w:rPr>
                <w:rFonts w:ascii="Arial" w:hAnsi="Arial" w:cs="Arial"/>
                <w:color w:val="000000"/>
                <w:sz w:val="16"/>
                <w:szCs w:val="16"/>
              </w:rPr>
            </w:pPr>
            <w:r w:rsidRPr="000B0425">
              <w:rPr>
                <w:rFonts w:ascii="Arial" w:hAnsi="Arial" w:cs="Arial"/>
                <w:color w:val="000000"/>
                <w:sz w:val="16"/>
                <w:szCs w:val="16"/>
              </w:rPr>
              <w:t>CP-120307</w:t>
            </w:r>
          </w:p>
        </w:tc>
        <w:tc>
          <w:tcPr>
            <w:tcW w:w="476" w:type="dxa"/>
            <w:shd w:val="solid" w:color="FFFFFF" w:fill="auto"/>
            <w:vAlign w:val="bottom"/>
          </w:tcPr>
          <w:p w14:paraId="11FDC8AA" w14:textId="77777777" w:rsidR="000B0425" w:rsidRDefault="000B0425">
            <w:pPr>
              <w:spacing w:after="0"/>
              <w:rPr>
                <w:rFonts w:ascii="Arial" w:hAnsi="Arial" w:cs="Arial"/>
                <w:color w:val="000000"/>
                <w:sz w:val="16"/>
                <w:szCs w:val="16"/>
              </w:rPr>
            </w:pPr>
            <w:r>
              <w:rPr>
                <w:rFonts w:ascii="Arial" w:hAnsi="Arial" w:cs="Arial"/>
                <w:color w:val="000000"/>
                <w:sz w:val="16"/>
                <w:szCs w:val="16"/>
              </w:rPr>
              <w:t>0041</w:t>
            </w:r>
          </w:p>
        </w:tc>
        <w:tc>
          <w:tcPr>
            <w:tcW w:w="378" w:type="dxa"/>
            <w:shd w:val="solid" w:color="FFFFFF" w:fill="auto"/>
            <w:vAlign w:val="bottom"/>
          </w:tcPr>
          <w:p w14:paraId="5007DD5D" w14:textId="77777777" w:rsidR="000B0425" w:rsidRDefault="000B0425">
            <w:pPr>
              <w:spacing w:after="0"/>
              <w:jc w:val="both"/>
              <w:rPr>
                <w:rFonts w:ascii="Arial" w:hAnsi="Arial" w:cs="Arial"/>
                <w:color w:val="000000"/>
                <w:sz w:val="16"/>
                <w:szCs w:val="16"/>
              </w:rPr>
            </w:pPr>
          </w:p>
        </w:tc>
        <w:tc>
          <w:tcPr>
            <w:tcW w:w="4867" w:type="dxa"/>
            <w:shd w:val="solid" w:color="FFFFFF" w:fill="auto"/>
            <w:vAlign w:val="bottom"/>
          </w:tcPr>
          <w:p w14:paraId="58C41270" w14:textId="77777777" w:rsidR="000B0425" w:rsidRPr="000B0425" w:rsidRDefault="000B0425">
            <w:pPr>
              <w:spacing w:after="0"/>
              <w:rPr>
                <w:rFonts w:ascii="Arial" w:hAnsi="Arial" w:cs="Arial"/>
                <w:color w:val="000000"/>
                <w:sz w:val="16"/>
                <w:szCs w:val="16"/>
              </w:rPr>
            </w:pPr>
            <w:r w:rsidRPr="000B0425">
              <w:rPr>
                <w:rFonts w:ascii="Arial" w:hAnsi="Arial" w:cs="Arial"/>
                <w:color w:val="000000"/>
                <w:sz w:val="16"/>
                <w:szCs w:val="16"/>
              </w:rPr>
              <w:t>IP-SM-GW registration/de-registration</w:t>
            </w:r>
          </w:p>
        </w:tc>
        <w:tc>
          <w:tcPr>
            <w:tcW w:w="567" w:type="dxa"/>
            <w:shd w:val="solid" w:color="FFFFFF" w:fill="auto"/>
            <w:vAlign w:val="bottom"/>
          </w:tcPr>
          <w:p w14:paraId="75042628" w14:textId="77777777" w:rsidR="000B0425" w:rsidRDefault="000B0425">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14:paraId="3B38B3B5" w14:textId="77777777" w:rsidR="000B0425" w:rsidRDefault="000B0425">
            <w:pPr>
              <w:spacing w:after="0"/>
              <w:rPr>
                <w:rFonts w:ascii="Arial" w:hAnsi="Arial" w:cs="Arial"/>
                <w:color w:val="000000"/>
                <w:sz w:val="16"/>
                <w:szCs w:val="16"/>
              </w:rPr>
            </w:pPr>
            <w:r>
              <w:rPr>
                <w:rFonts w:ascii="Arial" w:hAnsi="Arial" w:cs="Arial"/>
                <w:color w:val="000000"/>
                <w:sz w:val="16"/>
                <w:szCs w:val="16"/>
              </w:rPr>
              <w:t>11.1.0</w:t>
            </w:r>
          </w:p>
        </w:tc>
      </w:tr>
      <w:tr w:rsidR="000B0425" w:rsidRPr="00AF25BD" w14:paraId="7209CE42" w14:textId="77777777" w:rsidTr="006436D6">
        <w:tblPrEx>
          <w:tblCellMar>
            <w:top w:w="0" w:type="dxa"/>
            <w:bottom w:w="0" w:type="dxa"/>
          </w:tblCellMar>
        </w:tblPrEx>
        <w:tc>
          <w:tcPr>
            <w:tcW w:w="800" w:type="dxa"/>
            <w:shd w:val="solid" w:color="FFFFFF" w:fill="auto"/>
          </w:tcPr>
          <w:p w14:paraId="50FCD0DF" w14:textId="77777777" w:rsidR="000B0425" w:rsidRDefault="000B0425">
            <w:pPr>
              <w:spacing w:after="0"/>
              <w:rPr>
                <w:rFonts w:ascii="Arial" w:hAnsi="Arial" w:cs="Arial"/>
                <w:color w:val="000000"/>
                <w:sz w:val="16"/>
                <w:szCs w:val="16"/>
              </w:rPr>
            </w:pPr>
            <w:r>
              <w:rPr>
                <w:rFonts w:ascii="Arial" w:hAnsi="Arial" w:cs="Arial"/>
                <w:color w:val="000000"/>
                <w:sz w:val="16"/>
                <w:szCs w:val="16"/>
              </w:rPr>
              <w:t>2012-06</w:t>
            </w:r>
          </w:p>
        </w:tc>
        <w:tc>
          <w:tcPr>
            <w:tcW w:w="800" w:type="dxa"/>
            <w:shd w:val="solid" w:color="FFFFFF" w:fill="auto"/>
          </w:tcPr>
          <w:p w14:paraId="0DE5E171" w14:textId="77777777" w:rsidR="000B0425" w:rsidRDefault="000B0425">
            <w:pPr>
              <w:spacing w:after="0"/>
              <w:rPr>
                <w:rFonts w:ascii="Arial" w:hAnsi="Arial" w:cs="Arial"/>
                <w:color w:val="000000"/>
                <w:sz w:val="16"/>
                <w:szCs w:val="16"/>
              </w:rPr>
            </w:pPr>
            <w:r>
              <w:rPr>
                <w:rFonts w:ascii="Arial" w:hAnsi="Arial" w:cs="Arial"/>
                <w:color w:val="000000"/>
                <w:sz w:val="16"/>
                <w:szCs w:val="16"/>
              </w:rPr>
              <w:t>CT#56</w:t>
            </w:r>
          </w:p>
        </w:tc>
        <w:tc>
          <w:tcPr>
            <w:tcW w:w="901" w:type="dxa"/>
            <w:shd w:val="solid" w:color="FFFFFF" w:fill="auto"/>
            <w:vAlign w:val="bottom"/>
          </w:tcPr>
          <w:p w14:paraId="47066B24" w14:textId="77777777" w:rsidR="000B0425" w:rsidRPr="005B244F" w:rsidRDefault="005B244F">
            <w:pPr>
              <w:spacing w:after="0"/>
              <w:rPr>
                <w:rFonts w:ascii="Arial" w:hAnsi="Arial" w:cs="Arial"/>
                <w:color w:val="000000"/>
                <w:sz w:val="16"/>
                <w:szCs w:val="16"/>
              </w:rPr>
            </w:pPr>
            <w:r w:rsidRPr="005B244F">
              <w:rPr>
                <w:rFonts w:ascii="Arial" w:hAnsi="Arial" w:cs="Arial"/>
                <w:color w:val="000000"/>
                <w:sz w:val="16"/>
                <w:szCs w:val="16"/>
              </w:rPr>
              <w:t>CP-120307</w:t>
            </w:r>
          </w:p>
        </w:tc>
        <w:tc>
          <w:tcPr>
            <w:tcW w:w="476" w:type="dxa"/>
            <w:shd w:val="solid" w:color="FFFFFF" w:fill="auto"/>
            <w:vAlign w:val="bottom"/>
          </w:tcPr>
          <w:p w14:paraId="5C491BAB" w14:textId="77777777" w:rsidR="000B0425" w:rsidRDefault="005B244F">
            <w:pPr>
              <w:spacing w:after="0"/>
              <w:rPr>
                <w:rFonts w:ascii="Arial" w:hAnsi="Arial" w:cs="Arial"/>
                <w:color w:val="000000"/>
                <w:sz w:val="16"/>
                <w:szCs w:val="16"/>
              </w:rPr>
            </w:pPr>
            <w:r>
              <w:rPr>
                <w:rFonts w:ascii="Arial" w:hAnsi="Arial" w:cs="Arial"/>
                <w:color w:val="000000"/>
                <w:sz w:val="16"/>
                <w:szCs w:val="16"/>
              </w:rPr>
              <w:t>0042</w:t>
            </w:r>
          </w:p>
        </w:tc>
        <w:tc>
          <w:tcPr>
            <w:tcW w:w="378" w:type="dxa"/>
            <w:shd w:val="solid" w:color="FFFFFF" w:fill="auto"/>
            <w:vAlign w:val="bottom"/>
          </w:tcPr>
          <w:p w14:paraId="7BB755EB" w14:textId="77777777" w:rsidR="000B0425" w:rsidRDefault="005B244F">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436820AA" w14:textId="77777777" w:rsidR="000B0425" w:rsidRPr="005B244F" w:rsidRDefault="005B244F">
            <w:pPr>
              <w:spacing w:after="0"/>
              <w:rPr>
                <w:rFonts w:ascii="Arial" w:hAnsi="Arial" w:cs="Arial"/>
                <w:color w:val="000000"/>
                <w:sz w:val="16"/>
                <w:szCs w:val="16"/>
              </w:rPr>
            </w:pPr>
            <w:r w:rsidRPr="005B244F">
              <w:rPr>
                <w:rFonts w:ascii="Arial" w:hAnsi="Arial" w:cs="Arial"/>
                <w:color w:val="000000"/>
                <w:sz w:val="16"/>
                <w:szCs w:val="16"/>
              </w:rPr>
              <w:t>Correlation of SIP MESSAGE in UE terminated SM deliver procedure over IP</w:t>
            </w:r>
          </w:p>
        </w:tc>
        <w:tc>
          <w:tcPr>
            <w:tcW w:w="567" w:type="dxa"/>
            <w:shd w:val="solid" w:color="FFFFFF" w:fill="auto"/>
            <w:vAlign w:val="bottom"/>
          </w:tcPr>
          <w:p w14:paraId="0CBA032F" w14:textId="77777777" w:rsidR="000B0425" w:rsidRDefault="000B0425">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14:paraId="5718EB5A" w14:textId="77777777" w:rsidR="000B0425" w:rsidRDefault="000B0425">
            <w:pPr>
              <w:spacing w:after="0"/>
              <w:rPr>
                <w:rFonts w:ascii="Arial" w:hAnsi="Arial" w:cs="Arial"/>
                <w:color w:val="000000"/>
                <w:sz w:val="16"/>
                <w:szCs w:val="16"/>
              </w:rPr>
            </w:pPr>
            <w:r>
              <w:rPr>
                <w:rFonts w:ascii="Arial" w:hAnsi="Arial" w:cs="Arial"/>
                <w:color w:val="000000"/>
                <w:sz w:val="16"/>
                <w:szCs w:val="16"/>
              </w:rPr>
              <w:t>11.1.0</w:t>
            </w:r>
          </w:p>
        </w:tc>
      </w:tr>
      <w:tr w:rsidR="00EF5B07" w:rsidRPr="00AF25BD" w14:paraId="48870E71" w14:textId="77777777" w:rsidTr="006436D6">
        <w:tblPrEx>
          <w:tblCellMar>
            <w:top w:w="0" w:type="dxa"/>
            <w:bottom w:w="0" w:type="dxa"/>
          </w:tblCellMar>
        </w:tblPrEx>
        <w:tc>
          <w:tcPr>
            <w:tcW w:w="800" w:type="dxa"/>
            <w:shd w:val="solid" w:color="FFFFFF" w:fill="auto"/>
          </w:tcPr>
          <w:p w14:paraId="7D3AAFC3" w14:textId="77777777" w:rsidR="00EF5B07" w:rsidRDefault="00EF5B07">
            <w:pPr>
              <w:spacing w:after="0"/>
              <w:rPr>
                <w:rFonts w:ascii="Arial" w:hAnsi="Arial" w:cs="Arial"/>
                <w:color w:val="000000"/>
                <w:sz w:val="16"/>
                <w:szCs w:val="16"/>
              </w:rPr>
            </w:pPr>
            <w:r>
              <w:rPr>
                <w:rFonts w:ascii="Arial" w:hAnsi="Arial" w:cs="Arial"/>
                <w:color w:val="000000"/>
                <w:sz w:val="16"/>
                <w:szCs w:val="16"/>
              </w:rPr>
              <w:t>2012-12</w:t>
            </w:r>
          </w:p>
        </w:tc>
        <w:tc>
          <w:tcPr>
            <w:tcW w:w="800" w:type="dxa"/>
            <w:shd w:val="solid" w:color="FFFFFF" w:fill="auto"/>
          </w:tcPr>
          <w:p w14:paraId="4F75BA5C" w14:textId="77777777" w:rsidR="00EF5B07" w:rsidRDefault="00EF5B07">
            <w:pPr>
              <w:spacing w:after="0"/>
              <w:rPr>
                <w:rFonts w:ascii="Arial" w:hAnsi="Arial" w:cs="Arial"/>
                <w:color w:val="000000"/>
                <w:sz w:val="16"/>
                <w:szCs w:val="16"/>
              </w:rPr>
            </w:pPr>
            <w:r>
              <w:rPr>
                <w:rFonts w:ascii="Arial" w:hAnsi="Arial" w:cs="Arial"/>
                <w:color w:val="000000"/>
                <w:sz w:val="16"/>
                <w:szCs w:val="16"/>
              </w:rPr>
              <w:t>CT#5</w:t>
            </w:r>
            <w:r w:rsidR="00F3686B">
              <w:rPr>
                <w:rFonts w:ascii="Arial" w:hAnsi="Arial" w:cs="Arial"/>
                <w:color w:val="000000"/>
                <w:sz w:val="16"/>
                <w:szCs w:val="16"/>
              </w:rPr>
              <w:t>8</w:t>
            </w:r>
          </w:p>
        </w:tc>
        <w:tc>
          <w:tcPr>
            <w:tcW w:w="901" w:type="dxa"/>
            <w:shd w:val="solid" w:color="FFFFFF" w:fill="auto"/>
            <w:vAlign w:val="bottom"/>
          </w:tcPr>
          <w:p w14:paraId="727B3243" w14:textId="77777777" w:rsidR="00EF5B07" w:rsidRPr="00960979" w:rsidRDefault="00960979">
            <w:pPr>
              <w:spacing w:after="0"/>
              <w:rPr>
                <w:rFonts w:ascii="Arial" w:hAnsi="Arial" w:cs="Arial"/>
                <w:color w:val="000000"/>
                <w:sz w:val="16"/>
                <w:szCs w:val="16"/>
              </w:rPr>
            </w:pPr>
            <w:r w:rsidRPr="00960979">
              <w:rPr>
                <w:rFonts w:ascii="Arial" w:hAnsi="Arial" w:cs="Arial"/>
                <w:color w:val="000000"/>
                <w:sz w:val="16"/>
                <w:szCs w:val="16"/>
              </w:rPr>
              <w:t>CP-120803</w:t>
            </w:r>
          </w:p>
        </w:tc>
        <w:tc>
          <w:tcPr>
            <w:tcW w:w="476" w:type="dxa"/>
            <w:shd w:val="solid" w:color="FFFFFF" w:fill="auto"/>
            <w:vAlign w:val="bottom"/>
          </w:tcPr>
          <w:p w14:paraId="7B44222E" w14:textId="77777777" w:rsidR="00EF5B07" w:rsidRDefault="00EF5B07">
            <w:pPr>
              <w:spacing w:after="0"/>
              <w:rPr>
                <w:rFonts w:ascii="Arial" w:hAnsi="Arial" w:cs="Arial"/>
                <w:color w:val="000000"/>
                <w:sz w:val="16"/>
                <w:szCs w:val="16"/>
              </w:rPr>
            </w:pPr>
            <w:r>
              <w:rPr>
                <w:rFonts w:ascii="Arial" w:hAnsi="Arial" w:cs="Arial"/>
                <w:color w:val="000000"/>
                <w:sz w:val="16"/>
                <w:szCs w:val="16"/>
              </w:rPr>
              <w:t>0043</w:t>
            </w:r>
          </w:p>
        </w:tc>
        <w:tc>
          <w:tcPr>
            <w:tcW w:w="378" w:type="dxa"/>
            <w:shd w:val="solid" w:color="FFFFFF" w:fill="auto"/>
            <w:vAlign w:val="bottom"/>
          </w:tcPr>
          <w:p w14:paraId="7FE04A00" w14:textId="77777777" w:rsidR="00EF5B07" w:rsidRDefault="00EF5B07">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14:paraId="5A83D59D" w14:textId="77777777" w:rsidR="00EF5B07" w:rsidRPr="00EF5B07" w:rsidRDefault="00EF5B07">
            <w:pPr>
              <w:spacing w:after="0"/>
              <w:rPr>
                <w:rFonts w:ascii="Arial" w:hAnsi="Arial" w:cs="Arial"/>
                <w:color w:val="000000"/>
                <w:sz w:val="16"/>
                <w:szCs w:val="16"/>
              </w:rPr>
            </w:pPr>
            <w:r w:rsidRPr="00EF5B07">
              <w:rPr>
                <w:rFonts w:ascii="Arial" w:hAnsi="Arial" w:cs="Arial"/>
                <w:color w:val="000000"/>
                <w:sz w:val="16"/>
                <w:szCs w:val="16"/>
              </w:rPr>
              <w:t>Terminating SMS to MSISDNless UE</w:t>
            </w:r>
          </w:p>
        </w:tc>
        <w:tc>
          <w:tcPr>
            <w:tcW w:w="567" w:type="dxa"/>
            <w:shd w:val="solid" w:color="FFFFFF" w:fill="auto"/>
            <w:vAlign w:val="bottom"/>
          </w:tcPr>
          <w:p w14:paraId="0EA6CC5E" w14:textId="77777777" w:rsidR="00EF5B07" w:rsidRDefault="00EF5B07">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14:paraId="2FFAEDF1" w14:textId="77777777" w:rsidR="00EF5B07" w:rsidRDefault="00EF5B07">
            <w:pPr>
              <w:spacing w:after="0"/>
              <w:rPr>
                <w:rFonts w:ascii="Arial" w:hAnsi="Arial" w:cs="Arial"/>
                <w:color w:val="000000"/>
                <w:sz w:val="16"/>
                <w:szCs w:val="16"/>
              </w:rPr>
            </w:pPr>
            <w:r>
              <w:rPr>
                <w:rFonts w:ascii="Arial" w:hAnsi="Arial" w:cs="Arial"/>
                <w:color w:val="000000"/>
                <w:sz w:val="16"/>
                <w:szCs w:val="16"/>
              </w:rPr>
              <w:t>11.2.0</w:t>
            </w:r>
          </w:p>
        </w:tc>
      </w:tr>
      <w:tr w:rsidR="00EF5B07" w:rsidRPr="00AF25BD" w14:paraId="35781F2E" w14:textId="77777777" w:rsidTr="006436D6">
        <w:tblPrEx>
          <w:tblCellMar>
            <w:top w:w="0" w:type="dxa"/>
            <w:bottom w:w="0" w:type="dxa"/>
          </w:tblCellMar>
        </w:tblPrEx>
        <w:tc>
          <w:tcPr>
            <w:tcW w:w="800" w:type="dxa"/>
            <w:shd w:val="solid" w:color="FFFFFF" w:fill="auto"/>
          </w:tcPr>
          <w:p w14:paraId="0041E15E" w14:textId="77777777" w:rsidR="00EF5B07" w:rsidRDefault="00EF5B07">
            <w:pPr>
              <w:spacing w:after="0"/>
              <w:rPr>
                <w:rFonts w:ascii="Arial" w:hAnsi="Arial" w:cs="Arial"/>
                <w:color w:val="000000"/>
                <w:sz w:val="16"/>
                <w:szCs w:val="16"/>
              </w:rPr>
            </w:pPr>
            <w:r>
              <w:rPr>
                <w:rFonts w:ascii="Arial" w:hAnsi="Arial" w:cs="Arial"/>
                <w:color w:val="000000"/>
                <w:sz w:val="16"/>
                <w:szCs w:val="16"/>
              </w:rPr>
              <w:t>2012-12</w:t>
            </w:r>
          </w:p>
        </w:tc>
        <w:tc>
          <w:tcPr>
            <w:tcW w:w="800" w:type="dxa"/>
            <w:shd w:val="solid" w:color="FFFFFF" w:fill="auto"/>
          </w:tcPr>
          <w:p w14:paraId="7A6F7E3B" w14:textId="77777777" w:rsidR="00EF5B07" w:rsidRDefault="00F3686B">
            <w:pPr>
              <w:spacing w:after="0"/>
              <w:rPr>
                <w:rFonts w:ascii="Arial" w:hAnsi="Arial" w:cs="Arial"/>
                <w:color w:val="000000"/>
                <w:sz w:val="16"/>
                <w:szCs w:val="16"/>
              </w:rPr>
            </w:pPr>
            <w:r>
              <w:rPr>
                <w:rFonts w:ascii="Arial" w:hAnsi="Arial" w:cs="Arial"/>
                <w:color w:val="000000"/>
                <w:sz w:val="16"/>
                <w:szCs w:val="16"/>
              </w:rPr>
              <w:t>CT#58</w:t>
            </w:r>
          </w:p>
        </w:tc>
        <w:tc>
          <w:tcPr>
            <w:tcW w:w="901" w:type="dxa"/>
            <w:shd w:val="solid" w:color="FFFFFF" w:fill="auto"/>
            <w:vAlign w:val="bottom"/>
          </w:tcPr>
          <w:p w14:paraId="224A8849" w14:textId="77777777" w:rsidR="00EF5B07" w:rsidRPr="00960979" w:rsidRDefault="00960979">
            <w:pPr>
              <w:spacing w:after="0"/>
              <w:rPr>
                <w:rFonts w:ascii="Arial" w:hAnsi="Arial" w:cs="Arial"/>
                <w:color w:val="000000"/>
                <w:sz w:val="16"/>
                <w:szCs w:val="16"/>
              </w:rPr>
            </w:pPr>
            <w:r w:rsidRPr="00960979">
              <w:rPr>
                <w:rFonts w:ascii="Arial" w:hAnsi="Arial" w:cs="Arial"/>
                <w:color w:val="000000"/>
                <w:sz w:val="16"/>
                <w:szCs w:val="16"/>
              </w:rPr>
              <w:t>CP-120793</w:t>
            </w:r>
          </w:p>
        </w:tc>
        <w:tc>
          <w:tcPr>
            <w:tcW w:w="476" w:type="dxa"/>
            <w:shd w:val="solid" w:color="FFFFFF" w:fill="auto"/>
            <w:vAlign w:val="bottom"/>
          </w:tcPr>
          <w:p w14:paraId="205B1B22" w14:textId="77777777" w:rsidR="00EF5B07" w:rsidRDefault="00EF5B07">
            <w:pPr>
              <w:spacing w:after="0"/>
              <w:rPr>
                <w:rFonts w:ascii="Arial" w:hAnsi="Arial" w:cs="Arial"/>
                <w:color w:val="000000"/>
                <w:sz w:val="16"/>
                <w:szCs w:val="16"/>
              </w:rPr>
            </w:pPr>
            <w:r>
              <w:rPr>
                <w:rFonts w:ascii="Arial" w:hAnsi="Arial" w:cs="Arial"/>
                <w:color w:val="000000"/>
                <w:sz w:val="16"/>
                <w:szCs w:val="16"/>
              </w:rPr>
              <w:t>0044</w:t>
            </w:r>
          </w:p>
        </w:tc>
        <w:tc>
          <w:tcPr>
            <w:tcW w:w="378" w:type="dxa"/>
            <w:shd w:val="solid" w:color="FFFFFF" w:fill="auto"/>
            <w:vAlign w:val="bottom"/>
          </w:tcPr>
          <w:p w14:paraId="622CAD2F" w14:textId="77777777" w:rsidR="00EF5B07" w:rsidRDefault="00EF5B07">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66FCC900" w14:textId="77777777" w:rsidR="00EF5B07" w:rsidRPr="00EF5B07" w:rsidRDefault="00EF5B07">
            <w:pPr>
              <w:spacing w:after="0"/>
              <w:rPr>
                <w:rFonts w:ascii="Arial" w:hAnsi="Arial" w:cs="Arial"/>
                <w:color w:val="000000"/>
                <w:sz w:val="16"/>
                <w:szCs w:val="16"/>
              </w:rPr>
            </w:pPr>
            <w:r w:rsidRPr="00EF5B07">
              <w:rPr>
                <w:rFonts w:ascii="Arial" w:hAnsi="Arial" w:cs="Arial"/>
                <w:color w:val="000000"/>
                <w:sz w:val="16"/>
                <w:szCs w:val="16"/>
              </w:rPr>
              <w:t>User error parameter in delivery report to SC</w:t>
            </w:r>
          </w:p>
        </w:tc>
        <w:tc>
          <w:tcPr>
            <w:tcW w:w="567" w:type="dxa"/>
            <w:shd w:val="solid" w:color="FFFFFF" w:fill="auto"/>
            <w:vAlign w:val="bottom"/>
          </w:tcPr>
          <w:p w14:paraId="0AB7F88B" w14:textId="77777777" w:rsidR="00EF5B07" w:rsidRDefault="00EF5B07">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14:paraId="4EC6A36B" w14:textId="77777777" w:rsidR="00EF5B07" w:rsidRDefault="00EF5B07">
            <w:pPr>
              <w:spacing w:after="0"/>
              <w:rPr>
                <w:rFonts w:ascii="Arial" w:hAnsi="Arial" w:cs="Arial"/>
                <w:color w:val="000000"/>
                <w:sz w:val="16"/>
                <w:szCs w:val="16"/>
              </w:rPr>
            </w:pPr>
            <w:r>
              <w:rPr>
                <w:rFonts w:ascii="Arial" w:hAnsi="Arial" w:cs="Arial"/>
                <w:color w:val="000000"/>
                <w:sz w:val="16"/>
                <w:szCs w:val="16"/>
              </w:rPr>
              <w:t>11.2.0</w:t>
            </w:r>
          </w:p>
        </w:tc>
      </w:tr>
      <w:tr w:rsidR="003722E4" w:rsidRPr="00AF25BD" w14:paraId="3C09211F" w14:textId="77777777" w:rsidTr="006436D6">
        <w:tblPrEx>
          <w:tblCellMar>
            <w:top w:w="0" w:type="dxa"/>
            <w:bottom w:w="0" w:type="dxa"/>
          </w:tblCellMar>
        </w:tblPrEx>
        <w:tc>
          <w:tcPr>
            <w:tcW w:w="800" w:type="dxa"/>
            <w:shd w:val="solid" w:color="FFFFFF" w:fill="auto"/>
          </w:tcPr>
          <w:p w14:paraId="5C510359" w14:textId="77777777" w:rsidR="003722E4" w:rsidRDefault="003722E4">
            <w:pPr>
              <w:spacing w:after="0"/>
              <w:rPr>
                <w:rFonts w:ascii="Arial" w:hAnsi="Arial" w:cs="Arial"/>
                <w:color w:val="000000"/>
                <w:sz w:val="16"/>
                <w:szCs w:val="16"/>
              </w:rPr>
            </w:pPr>
            <w:r>
              <w:rPr>
                <w:rFonts w:ascii="Arial" w:hAnsi="Arial" w:cs="Arial"/>
                <w:color w:val="000000"/>
                <w:sz w:val="16"/>
                <w:szCs w:val="16"/>
              </w:rPr>
              <w:t>2013-03</w:t>
            </w:r>
          </w:p>
        </w:tc>
        <w:tc>
          <w:tcPr>
            <w:tcW w:w="800" w:type="dxa"/>
            <w:shd w:val="solid" w:color="FFFFFF" w:fill="auto"/>
          </w:tcPr>
          <w:p w14:paraId="2AFA4CCB" w14:textId="77777777" w:rsidR="003722E4" w:rsidRDefault="003722E4">
            <w:pPr>
              <w:spacing w:after="0"/>
              <w:rPr>
                <w:rFonts w:ascii="Arial" w:hAnsi="Arial" w:cs="Arial"/>
                <w:color w:val="000000"/>
                <w:sz w:val="16"/>
                <w:szCs w:val="16"/>
              </w:rPr>
            </w:pPr>
            <w:r>
              <w:rPr>
                <w:rFonts w:ascii="Arial" w:hAnsi="Arial" w:cs="Arial"/>
                <w:color w:val="000000"/>
                <w:sz w:val="16"/>
                <w:szCs w:val="16"/>
              </w:rPr>
              <w:t>CT#59</w:t>
            </w:r>
          </w:p>
        </w:tc>
        <w:tc>
          <w:tcPr>
            <w:tcW w:w="901" w:type="dxa"/>
            <w:shd w:val="solid" w:color="FFFFFF" w:fill="auto"/>
            <w:vAlign w:val="bottom"/>
          </w:tcPr>
          <w:p w14:paraId="5F60CAF5" w14:textId="77777777" w:rsidR="003722E4" w:rsidRPr="0086125B" w:rsidRDefault="0086125B">
            <w:pPr>
              <w:spacing w:after="0"/>
              <w:rPr>
                <w:rFonts w:ascii="Arial" w:hAnsi="Arial" w:cs="Arial"/>
                <w:color w:val="000000"/>
                <w:sz w:val="16"/>
                <w:szCs w:val="16"/>
              </w:rPr>
            </w:pPr>
            <w:r w:rsidRPr="0086125B">
              <w:rPr>
                <w:rFonts w:ascii="Arial" w:hAnsi="Arial" w:cs="Arial"/>
                <w:color w:val="000000"/>
                <w:sz w:val="16"/>
                <w:szCs w:val="16"/>
              </w:rPr>
              <w:t>CP-130130</w:t>
            </w:r>
          </w:p>
        </w:tc>
        <w:tc>
          <w:tcPr>
            <w:tcW w:w="476" w:type="dxa"/>
            <w:shd w:val="solid" w:color="FFFFFF" w:fill="auto"/>
            <w:vAlign w:val="bottom"/>
          </w:tcPr>
          <w:p w14:paraId="1F56F039" w14:textId="77777777" w:rsidR="003722E4" w:rsidRDefault="003722E4">
            <w:pPr>
              <w:spacing w:after="0"/>
              <w:rPr>
                <w:rFonts w:ascii="Arial" w:hAnsi="Arial" w:cs="Arial"/>
                <w:color w:val="000000"/>
                <w:sz w:val="16"/>
                <w:szCs w:val="16"/>
              </w:rPr>
            </w:pPr>
            <w:r>
              <w:rPr>
                <w:rFonts w:ascii="Arial" w:hAnsi="Arial" w:cs="Arial"/>
                <w:color w:val="000000"/>
                <w:sz w:val="16"/>
                <w:szCs w:val="16"/>
              </w:rPr>
              <w:t>0045</w:t>
            </w:r>
          </w:p>
        </w:tc>
        <w:tc>
          <w:tcPr>
            <w:tcW w:w="378" w:type="dxa"/>
            <w:shd w:val="solid" w:color="FFFFFF" w:fill="auto"/>
            <w:vAlign w:val="bottom"/>
          </w:tcPr>
          <w:p w14:paraId="654A7EAA" w14:textId="77777777" w:rsidR="003722E4" w:rsidRDefault="003722E4">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75EA364B" w14:textId="77777777" w:rsidR="003722E4" w:rsidRPr="003722E4" w:rsidRDefault="003722E4">
            <w:pPr>
              <w:spacing w:after="0"/>
              <w:rPr>
                <w:rFonts w:ascii="Arial" w:hAnsi="Arial" w:cs="Arial"/>
                <w:color w:val="000000"/>
                <w:sz w:val="16"/>
                <w:szCs w:val="16"/>
              </w:rPr>
            </w:pPr>
            <w:r w:rsidRPr="003722E4">
              <w:rPr>
                <w:rFonts w:ascii="Arial" w:hAnsi="Arial" w:cs="Arial"/>
                <w:color w:val="000000"/>
                <w:sz w:val="16"/>
                <w:szCs w:val="16"/>
              </w:rPr>
              <w:t>Corrections to references to the location of DF_TELECOM in TS 24.341</w:t>
            </w:r>
          </w:p>
        </w:tc>
        <w:tc>
          <w:tcPr>
            <w:tcW w:w="567" w:type="dxa"/>
            <w:shd w:val="solid" w:color="FFFFFF" w:fill="auto"/>
            <w:vAlign w:val="bottom"/>
          </w:tcPr>
          <w:p w14:paraId="3531C2B9" w14:textId="77777777" w:rsidR="003722E4" w:rsidRDefault="003722E4">
            <w:pPr>
              <w:spacing w:after="0"/>
              <w:rPr>
                <w:rFonts w:ascii="Arial" w:hAnsi="Arial" w:cs="Arial"/>
                <w:color w:val="000000"/>
                <w:sz w:val="16"/>
                <w:szCs w:val="16"/>
              </w:rPr>
            </w:pPr>
            <w:r>
              <w:rPr>
                <w:rFonts w:ascii="Arial" w:hAnsi="Arial" w:cs="Arial"/>
                <w:color w:val="000000"/>
                <w:sz w:val="16"/>
                <w:szCs w:val="16"/>
              </w:rPr>
              <w:t>11.2.0</w:t>
            </w:r>
          </w:p>
        </w:tc>
        <w:tc>
          <w:tcPr>
            <w:tcW w:w="567" w:type="dxa"/>
            <w:shd w:val="solid" w:color="FFFFFF" w:fill="auto"/>
            <w:vAlign w:val="bottom"/>
          </w:tcPr>
          <w:p w14:paraId="51080733" w14:textId="77777777" w:rsidR="003722E4" w:rsidRDefault="003722E4">
            <w:pPr>
              <w:spacing w:after="0"/>
              <w:rPr>
                <w:rFonts w:ascii="Arial" w:hAnsi="Arial" w:cs="Arial"/>
                <w:color w:val="000000"/>
                <w:sz w:val="16"/>
                <w:szCs w:val="16"/>
              </w:rPr>
            </w:pPr>
            <w:r>
              <w:rPr>
                <w:rFonts w:ascii="Arial" w:hAnsi="Arial" w:cs="Arial"/>
                <w:color w:val="000000"/>
                <w:sz w:val="16"/>
                <w:szCs w:val="16"/>
              </w:rPr>
              <w:t>12.0.0</w:t>
            </w:r>
          </w:p>
        </w:tc>
      </w:tr>
      <w:tr w:rsidR="00635101" w:rsidRPr="00AF25BD" w14:paraId="7B5ABE0F" w14:textId="77777777" w:rsidTr="006436D6">
        <w:tblPrEx>
          <w:tblCellMar>
            <w:top w:w="0" w:type="dxa"/>
            <w:bottom w:w="0" w:type="dxa"/>
          </w:tblCellMar>
        </w:tblPrEx>
        <w:tc>
          <w:tcPr>
            <w:tcW w:w="800" w:type="dxa"/>
            <w:shd w:val="solid" w:color="FFFFFF" w:fill="auto"/>
          </w:tcPr>
          <w:p w14:paraId="454863D3" w14:textId="77777777"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14:paraId="052A6D06" w14:textId="77777777"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14:paraId="47A52AB6" w14:textId="77777777"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CP-130259</w:t>
            </w:r>
          </w:p>
        </w:tc>
        <w:tc>
          <w:tcPr>
            <w:tcW w:w="476" w:type="dxa"/>
            <w:shd w:val="solid" w:color="FFFFFF" w:fill="auto"/>
            <w:vAlign w:val="bottom"/>
          </w:tcPr>
          <w:p w14:paraId="2664766A" w14:textId="77777777" w:rsidR="00635101" w:rsidRDefault="00635101">
            <w:pPr>
              <w:spacing w:after="0"/>
              <w:rPr>
                <w:rFonts w:ascii="Arial" w:hAnsi="Arial" w:cs="Arial"/>
                <w:color w:val="000000"/>
                <w:sz w:val="16"/>
                <w:szCs w:val="16"/>
              </w:rPr>
            </w:pPr>
            <w:r>
              <w:rPr>
                <w:rFonts w:ascii="Arial" w:hAnsi="Arial" w:cs="Arial"/>
                <w:color w:val="000000"/>
                <w:sz w:val="16"/>
                <w:szCs w:val="16"/>
              </w:rPr>
              <w:t>0046</w:t>
            </w:r>
          </w:p>
        </w:tc>
        <w:tc>
          <w:tcPr>
            <w:tcW w:w="378" w:type="dxa"/>
            <w:shd w:val="solid" w:color="FFFFFF" w:fill="auto"/>
            <w:vAlign w:val="bottom"/>
          </w:tcPr>
          <w:p w14:paraId="771F825E" w14:textId="77777777" w:rsidR="00635101" w:rsidRDefault="00635101">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0ED94364" w14:textId="77777777"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Signalling flow MSISDN less operation</w:t>
            </w:r>
          </w:p>
        </w:tc>
        <w:tc>
          <w:tcPr>
            <w:tcW w:w="567" w:type="dxa"/>
            <w:shd w:val="solid" w:color="FFFFFF" w:fill="auto"/>
            <w:vAlign w:val="bottom"/>
          </w:tcPr>
          <w:p w14:paraId="3FFB14E4" w14:textId="77777777"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1E5D4632" w14:textId="77777777"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14:paraId="31C9F0C6" w14:textId="77777777" w:rsidTr="006436D6">
        <w:tblPrEx>
          <w:tblCellMar>
            <w:top w:w="0" w:type="dxa"/>
            <w:bottom w:w="0" w:type="dxa"/>
          </w:tblCellMar>
        </w:tblPrEx>
        <w:tc>
          <w:tcPr>
            <w:tcW w:w="800" w:type="dxa"/>
            <w:shd w:val="solid" w:color="FFFFFF" w:fill="auto"/>
          </w:tcPr>
          <w:p w14:paraId="633A33BE" w14:textId="77777777"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14:paraId="4ADFE840" w14:textId="77777777"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14:paraId="0ADDAC21" w14:textId="77777777"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CP-130259</w:t>
            </w:r>
          </w:p>
        </w:tc>
        <w:tc>
          <w:tcPr>
            <w:tcW w:w="476" w:type="dxa"/>
            <w:shd w:val="solid" w:color="FFFFFF" w:fill="auto"/>
            <w:vAlign w:val="bottom"/>
          </w:tcPr>
          <w:p w14:paraId="75212F66" w14:textId="77777777" w:rsidR="00635101" w:rsidRDefault="00635101">
            <w:pPr>
              <w:spacing w:after="0"/>
              <w:rPr>
                <w:rFonts w:ascii="Arial" w:hAnsi="Arial" w:cs="Arial"/>
                <w:color w:val="000000"/>
                <w:sz w:val="16"/>
                <w:szCs w:val="16"/>
              </w:rPr>
            </w:pPr>
            <w:r>
              <w:rPr>
                <w:rFonts w:ascii="Arial" w:hAnsi="Arial" w:cs="Arial"/>
                <w:color w:val="000000"/>
                <w:sz w:val="16"/>
                <w:szCs w:val="16"/>
              </w:rPr>
              <w:t>0047</w:t>
            </w:r>
          </w:p>
        </w:tc>
        <w:tc>
          <w:tcPr>
            <w:tcW w:w="378" w:type="dxa"/>
            <w:shd w:val="solid" w:color="FFFFFF" w:fill="auto"/>
            <w:vAlign w:val="bottom"/>
          </w:tcPr>
          <w:p w14:paraId="15244BDA" w14:textId="77777777" w:rsidR="00635101" w:rsidRDefault="00635101">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2C7E9DF9" w14:textId="77777777" w:rsidR="00635101" w:rsidRPr="00635101" w:rsidRDefault="00635101">
            <w:pPr>
              <w:spacing w:after="0"/>
              <w:rPr>
                <w:rFonts w:ascii="Arial" w:hAnsi="Arial" w:cs="Arial"/>
                <w:color w:val="000000"/>
                <w:sz w:val="16"/>
                <w:szCs w:val="16"/>
              </w:rPr>
            </w:pPr>
            <w:r w:rsidRPr="00635101">
              <w:rPr>
                <w:rFonts w:ascii="Arial" w:hAnsi="Arial" w:cs="Arial"/>
                <w:color w:val="000000"/>
                <w:sz w:val="16"/>
                <w:szCs w:val="16"/>
              </w:rPr>
              <w:t>IP-SM-sender, MSISDN less procedures</w:t>
            </w:r>
          </w:p>
        </w:tc>
        <w:tc>
          <w:tcPr>
            <w:tcW w:w="567" w:type="dxa"/>
            <w:shd w:val="solid" w:color="FFFFFF" w:fill="auto"/>
            <w:vAlign w:val="bottom"/>
          </w:tcPr>
          <w:p w14:paraId="107F20A4" w14:textId="77777777"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7813FC7B" w14:textId="77777777"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14:paraId="71AF0F9D" w14:textId="77777777" w:rsidTr="006436D6">
        <w:tblPrEx>
          <w:tblCellMar>
            <w:top w:w="0" w:type="dxa"/>
            <w:bottom w:w="0" w:type="dxa"/>
          </w:tblCellMar>
        </w:tblPrEx>
        <w:tc>
          <w:tcPr>
            <w:tcW w:w="800" w:type="dxa"/>
            <w:shd w:val="solid" w:color="FFFFFF" w:fill="auto"/>
          </w:tcPr>
          <w:p w14:paraId="2B269999" w14:textId="77777777"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14:paraId="02DF48DE" w14:textId="77777777"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14:paraId="4AFB2EA9" w14:textId="77777777" w:rsidR="00635101" w:rsidRPr="00B371A6" w:rsidRDefault="00B371A6">
            <w:pPr>
              <w:spacing w:after="0"/>
              <w:rPr>
                <w:rFonts w:ascii="Arial" w:hAnsi="Arial" w:cs="Arial"/>
                <w:color w:val="000000"/>
                <w:sz w:val="16"/>
                <w:szCs w:val="16"/>
              </w:rPr>
            </w:pPr>
            <w:r w:rsidRPr="00B371A6">
              <w:rPr>
                <w:rFonts w:ascii="Arial" w:hAnsi="Arial" w:cs="Arial"/>
                <w:color w:val="000000"/>
                <w:sz w:val="16"/>
                <w:szCs w:val="16"/>
              </w:rPr>
              <w:t>CP-130259</w:t>
            </w:r>
          </w:p>
        </w:tc>
        <w:tc>
          <w:tcPr>
            <w:tcW w:w="476" w:type="dxa"/>
            <w:shd w:val="solid" w:color="FFFFFF" w:fill="auto"/>
            <w:vAlign w:val="bottom"/>
          </w:tcPr>
          <w:p w14:paraId="2139E436" w14:textId="77777777" w:rsidR="00635101" w:rsidRDefault="00B371A6">
            <w:pPr>
              <w:spacing w:after="0"/>
              <w:rPr>
                <w:rFonts w:ascii="Arial" w:hAnsi="Arial" w:cs="Arial"/>
                <w:color w:val="000000"/>
                <w:sz w:val="16"/>
                <w:szCs w:val="16"/>
              </w:rPr>
            </w:pPr>
            <w:r>
              <w:rPr>
                <w:rFonts w:ascii="Arial" w:hAnsi="Arial" w:cs="Arial"/>
                <w:color w:val="000000"/>
                <w:sz w:val="16"/>
                <w:szCs w:val="16"/>
              </w:rPr>
              <w:t>0048</w:t>
            </w:r>
          </w:p>
        </w:tc>
        <w:tc>
          <w:tcPr>
            <w:tcW w:w="378" w:type="dxa"/>
            <w:shd w:val="solid" w:color="FFFFFF" w:fill="auto"/>
            <w:vAlign w:val="bottom"/>
          </w:tcPr>
          <w:p w14:paraId="44F4BBCA" w14:textId="77777777" w:rsidR="00635101" w:rsidRDefault="00B371A6">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14:paraId="7BD51BDB" w14:textId="77777777" w:rsidR="00635101" w:rsidRPr="00B371A6" w:rsidRDefault="00B371A6">
            <w:pPr>
              <w:spacing w:after="0"/>
              <w:rPr>
                <w:rFonts w:ascii="Arial" w:hAnsi="Arial" w:cs="Arial"/>
                <w:color w:val="000000"/>
                <w:sz w:val="16"/>
                <w:szCs w:val="16"/>
              </w:rPr>
            </w:pPr>
            <w:r w:rsidRPr="00B371A6">
              <w:rPr>
                <w:rFonts w:ascii="Arial" w:hAnsi="Arial" w:cs="Arial"/>
                <w:color w:val="000000"/>
                <w:sz w:val="16"/>
                <w:szCs w:val="16"/>
              </w:rPr>
              <w:t>IP-SM-receiver, MSISDN less procedures</w:t>
            </w:r>
          </w:p>
        </w:tc>
        <w:tc>
          <w:tcPr>
            <w:tcW w:w="567" w:type="dxa"/>
            <w:shd w:val="solid" w:color="FFFFFF" w:fill="auto"/>
            <w:vAlign w:val="bottom"/>
          </w:tcPr>
          <w:p w14:paraId="399A9AD8" w14:textId="77777777"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7B3314BA" w14:textId="77777777"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14:paraId="6FB5F8FC" w14:textId="77777777" w:rsidTr="006436D6">
        <w:tblPrEx>
          <w:tblCellMar>
            <w:top w:w="0" w:type="dxa"/>
            <w:bottom w:w="0" w:type="dxa"/>
          </w:tblCellMar>
        </w:tblPrEx>
        <w:tc>
          <w:tcPr>
            <w:tcW w:w="800" w:type="dxa"/>
            <w:shd w:val="solid" w:color="FFFFFF" w:fill="auto"/>
          </w:tcPr>
          <w:p w14:paraId="63F6F78A" w14:textId="77777777"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14:paraId="14834C91" w14:textId="77777777"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14:paraId="0C1D0B94" w14:textId="77777777"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CP-130259</w:t>
            </w:r>
          </w:p>
        </w:tc>
        <w:tc>
          <w:tcPr>
            <w:tcW w:w="476" w:type="dxa"/>
            <w:shd w:val="solid" w:color="FFFFFF" w:fill="auto"/>
            <w:vAlign w:val="bottom"/>
          </w:tcPr>
          <w:p w14:paraId="5151E962" w14:textId="77777777" w:rsidR="00635101" w:rsidRDefault="00012117">
            <w:pPr>
              <w:spacing w:after="0"/>
              <w:rPr>
                <w:rFonts w:ascii="Arial" w:hAnsi="Arial" w:cs="Arial"/>
                <w:color w:val="000000"/>
                <w:sz w:val="16"/>
                <w:szCs w:val="16"/>
              </w:rPr>
            </w:pPr>
            <w:r>
              <w:rPr>
                <w:rFonts w:ascii="Arial" w:hAnsi="Arial" w:cs="Arial"/>
                <w:color w:val="000000"/>
                <w:sz w:val="16"/>
                <w:szCs w:val="16"/>
              </w:rPr>
              <w:t>0049</w:t>
            </w:r>
          </w:p>
        </w:tc>
        <w:tc>
          <w:tcPr>
            <w:tcW w:w="378" w:type="dxa"/>
            <w:shd w:val="solid" w:color="FFFFFF" w:fill="auto"/>
            <w:vAlign w:val="bottom"/>
          </w:tcPr>
          <w:p w14:paraId="4E732C6B" w14:textId="77777777" w:rsidR="00635101" w:rsidRDefault="00012117">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37BDA37" w14:textId="77777777"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New Feature tag for MSISDN less procedure</w:t>
            </w:r>
          </w:p>
        </w:tc>
        <w:tc>
          <w:tcPr>
            <w:tcW w:w="567" w:type="dxa"/>
            <w:shd w:val="solid" w:color="FFFFFF" w:fill="auto"/>
            <w:vAlign w:val="bottom"/>
          </w:tcPr>
          <w:p w14:paraId="316F458D" w14:textId="77777777"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14CBF656" w14:textId="77777777"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635101" w:rsidRPr="00AF25BD" w14:paraId="102C469F" w14:textId="77777777" w:rsidTr="006436D6">
        <w:tblPrEx>
          <w:tblCellMar>
            <w:top w:w="0" w:type="dxa"/>
            <w:bottom w:w="0" w:type="dxa"/>
          </w:tblCellMar>
        </w:tblPrEx>
        <w:tc>
          <w:tcPr>
            <w:tcW w:w="800" w:type="dxa"/>
            <w:shd w:val="solid" w:color="FFFFFF" w:fill="auto"/>
          </w:tcPr>
          <w:p w14:paraId="331DE125" w14:textId="77777777" w:rsidR="00635101" w:rsidRDefault="00635101">
            <w:pPr>
              <w:spacing w:after="0"/>
              <w:rPr>
                <w:rFonts w:ascii="Arial" w:hAnsi="Arial" w:cs="Arial"/>
                <w:color w:val="000000"/>
                <w:sz w:val="16"/>
                <w:szCs w:val="16"/>
              </w:rPr>
            </w:pPr>
            <w:r>
              <w:rPr>
                <w:rFonts w:ascii="Arial" w:hAnsi="Arial" w:cs="Arial"/>
                <w:color w:val="000000"/>
                <w:sz w:val="16"/>
                <w:szCs w:val="16"/>
              </w:rPr>
              <w:t>201</w:t>
            </w:r>
            <w:r w:rsidR="0097154A">
              <w:rPr>
                <w:rFonts w:ascii="Arial" w:hAnsi="Arial" w:cs="Arial"/>
                <w:color w:val="000000"/>
                <w:sz w:val="16"/>
                <w:szCs w:val="16"/>
              </w:rPr>
              <w:t>3</w:t>
            </w:r>
            <w:r>
              <w:rPr>
                <w:rFonts w:ascii="Arial" w:hAnsi="Arial" w:cs="Arial"/>
                <w:color w:val="000000"/>
                <w:sz w:val="16"/>
                <w:szCs w:val="16"/>
              </w:rPr>
              <w:t>-06</w:t>
            </w:r>
          </w:p>
        </w:tc>
        <w:tc>
          <w:tcPr>
            <w:tcW w:w="800" w:type="dxa"/>
            <w:shd w:val="solid" w:color="FFFFFF" w:fill="auto"/>
          </w:tcPr>
          <w:p w14:paraId="1C531D30" w14:textId="77777777" w:rsidR="00635101" w:rsidRDefault="00635101">
            <w:pPr>
              <w:spacing w:after="0"/>
              <w:rPr>
                <w:rFonts w:ascii="Arial" w:hAnsi="Arial" w:cs="Arial"/>
                <w:color w:val="000000"/>
                <w:sz w:val="16"/>
                <w:szCs w:val="16"/>
              </w:rPr>
            </w:pPr>
            <w:r>
              <w:rPr>
                <w:rFonts w:ascii="Arial" w:hAnsi="Arial" w:cs="Arial"/>
                <w:color w:val="000000"/>
                <w:sz w:val="16"/>
                <w:szCs w:val="16"/>
              </w:rPr>
              <w:t>CT#60</w:t>
            </w:r>
          </w:p>
        </w:tc>
        <w:tc>
          <w:tcPr>
            <w:tcW w:w="901" w:type="dxa"/>
            <w:shd w:val="solid" w:color="FFFFFF" w:fill="auto"/>
            <w:vAlign w:val="bottom"/>
          </w:tcPr>
          <w:p w14:paraId="3B937E9F" w14:textId="77777777"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CP-130259</w:t>
            </w:r>
          </w:p>
        </w:tc>
        <w:tc>
          <w:tcPr>
            <w:tcW w:w="476" w:type="dxa"/>
            <w:shd w:val="solid" w:color="FFFFFF" w:fill="auto"/>
            <w:vAlign w:val="bottom"/>
          </w:tcPr>
          <w:p w14:paraId="246D7ED8" w14:textId="77777777" w:rsidR="00635101" w:rsidRDefault="00012117">
            <w:pPr>
              <w:spacing w:after="0"/>
              <w:rPr>
                <w:rFonts w:ascii="Arial" w:hAnsi="Arial" w:cs="Arial"/>
                <w:color w:val="000000"/>
                <w:sz w:val="16"/>
                <w:szCs w:val="16"/>
              </w:rPr>
            </w:pPr>
            <w:r>
              <w:rPr>
                <w:rFonts w:ascii="Arial" w:hAnsi="Arial" w:cs="Arial"/>
                <w:color w:val="000000"/>
                <w:sz w:val="16"/>
                <w:szCs w:val="16"/>
              </w:rPr>
              <w:t>0050</w:t>
            </w:r>
          </w:p>
        </w:tc>
        <w:tc>
          <w:tcPr>
            <w:tcW w:w="378" w:type="dxa"/>
            <w:shd w:val="solid" w:color="FFFFFF" w:fill="auto"/>
            <w:vAlign w:val="bottom"/>
          </w:tcPr>
          <w:p w14:paraId="17A7D939" w14:textId="77777777" w:rsidR="00635101" w:rsidRDefault="00012117">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1D450E64" w14:textId="77777777" w:rsidR="00635101" w:rsidRPr="00012117" w:rsidRDefault="00012117">
            <w:pPr>
              <w:spacing w:after="0"/>
              <w:rPr>
                <w:rFonts w:ascii="Arial" w:hAnsi="Arial" w:cs="Arial"/>
                <w:color w:val="000000"/>
                <w:sz w:val="16"/>
                <w:szCs w:val="16"/>
              </w:rPr>
            </w:pPr>
            <w:r w:rsidRPr="00012117">
              <w:rPr>
                <w:rFonts w:ascii="Arial" w:hAnsi="Arial" w:cs="Arial"/>
                <w:color w:val="000000"/>
                <w:sz w:val="16"/>
                <w:szCs w:val="16"/>
              </w:rPr>
              <w:t>IP-SM-GW, MSISDN less procedures</w:t>
            </w:r>
          </w:p>
        </w:tc>
        <w:tc>
          <w:tcPr>
            <w:tcW w:w="567" w:type="dxa"/>
            <w:shd w:val="solid" w:color="FFFFFF" w:fill="auto"/>
            <w:vAlign w:val="bottom"/>
          </w:tcPr>
          <w:p w14:paraId="7D45CC05" w14:textId="77777777" w:rsidR="00635101" w:rsidRDefault="00635101">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79B0D6C5" w14:textId="77777777" w:rsidR="00635101" w:rsidRDefault="00635101">
            <w:pPr>
              <w:spacing w:after="0"/>
              <w:rPr>
                <w:rFonts w:ascii="Arial" w:hAnsi="Arial" w:cs="Arial"/>
                <w:color w:val="000000"/>
                <w:sz w:val="16"/>
                <w:szCs w:val="16"/>
              </w:rPr>
            </w:pPr>
            <w:r>
              <w:rPr>
                <w:rFonts w:ascii="Arial" w:hAnsi="Arial" w:cs="Arial"/>
                <w:color w:val="000000"/>
                <w:sz w:val="16"/>
                <w:szCs w:val="16"/>
              </w:rPr>
              <w:t>12.1.0</w:t>
            </w:r>
          </w:p>
        </w:tc>
      </w:tr>
      <w:tr w:rsidR="0097154A" w:rsidRPr="00AF25BD" w14:paraId="302B870B" w14:textId="77777777" w:rsidTr="006436D6">
        <w:tblPrEx>
          <w:tblCellMar>
            <w:top w:w="0" w:type="dxa"/>
            <w:bottom w:w="0" w:type="dxa"/>
          </w:tblCellMar>
        </w:tblPrEx>
        <w:tc>
          <w:tcPr>
            <w:tcW w:w="800" w:type="dxa"/>
            <w:shd w:val="solid" w:color="FFFFFF" w:fill="auto"/>
          </w:tcPr>
          <w:p w14:paraId="0D9DE967"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7E0FCB43"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3EF5C80B"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76082DD4" w14:textId="77777777" w:rsidR="0097154A" w:rsidRDefault="002B5402">
            <w:pPr>
              <w:spacing w:after="0"/>
              <w:rPr>
                <w:rFonts w:ascii="Arial" w:hAnsi="Arial" w:cs="Arial"/>
                <w:color w:val="000000"/>
                <w:sz w:val="16"/>
                <w:szCs w:val="16"/>
              </w:rPr>
            </w:pPr>
            <w:r>
              <w:rPr>
                <w:rFonts w:ascii="Arial" w:hAnsi="Arial" w:cs="Arial"/>
                <w:color w:val="000000"/>
                <w:sz w:val="16"/>
                <w:szCs w:val="16"/>
              </w:rPr>
              <w:t>0051</w:t>
            </w:r>
          </w:p>
        </w:tc>
        <w:tc>
          <w:tcPr>
            <w:tcW w:w="378" w:type="dxa"/>
            <w:shd w:val="solid" w:color="FFFFFF" w:fill="auto"/>
            <w:vAlign w:val="bottom"/>
          </w:tcPr>
          <w:p w14:paraId="32D30412" w14:textId="77777777"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644FE94C" w14:textId="77777777"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SM Submit Report for MSISDN less operation</w:t>
            </w:r>
          </w:p>
        </w:tc>
        <w:tc>
          <w:tcPr>
            <w:tcW w:w="567" w:type="dxa"/>
            <w:shd w:val="solid" w:color="FFFFFF" w:fill="auto"/>
            <w:vAlign w:val="bottom"/>
          </w:tcPr>
          <w:p w14:paraId="68B602BE"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29940FB6"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14:paraId="626C6E95" w14:textId="77777777" w:rsidTr="006436D6">
        <w:tblPrEx>
          <w:tblCellMar>
            <w:top w:w="0" w:type="dxa"/>
            <w:bottom w:w="0" w:type="dxa"/>
          </w:tblCellMar>
        </w:tblPrEx>
        <w:tc>
          <w:tcPr>
            <w:tcW w:w="800" w:type="dxa"/>
            <w:shd w:val="solid" w:color="FFFFFF" w:fill="auto"/>
          </w:tcPr>
          <w:p w14:paraId="10E8873E"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43990B9F"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615FB225"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2F42180C" w14:textId="77777777" w:rsidR="0097154A" w:rsidRDefault="002B5402">
            <w:pPr>
              <w:spacing w:after="0"/>
              <w:rPr>
                <w:rFonts w:ascii="Arial" w:hAnsi="Arial" w:cs="Arial"/>
                <w:color w:val="000000"/>
                <w:sz w:val="16"/>
                <w:szCs w:val="16"/>
              </w:rPr>
            </w:pPr>
            <w:r>
              <w:rPr>
                <w:rFonts w:ascii="Arial" w:hAnsi="Arial" w:cs="Arial"/>
                <w:color w:val="000000"/>
                <w:sz w:val="16"/>
                <w:szCs w:val="16"/>
              </w:rPr>
              <w:t>0052</w:t>
            </w:r>
          </w:p>
        </w:tc>
        <w:tc>
          <w:tcPr>
            <w:tcW w:w="378" w:type="dxa"/>
            <w:shd w:val="solid" w:color="FFFFFF" w:fill="auto"/>
            <w:vAlign w:val="bottom"/>
          </w:tcPr>
          <w:p w14:paraId="15A15FB3" w14:textId="77777777"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6AE1199C" w14:textId="77777777"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New feature-caps header field</w:t>
            </w:r>
          </w:p>
        </w:tc>
        <w:tc>
          <w:tcPr>
            <w:tcW w:w="567" w:type="dxa"/>
            <w:shd w:val="solid" w:color="FFFFFF" w:fill="auto"/>
            <w:vAlign w:val="bottom"/>
          </w:tcPr>
          <w:p w14:paraId="58A06FBB"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1DEB2EBB"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14:paraId="4431CA06" w14:textId="77777777" w:rsidTr="006436D6">
        <w:tblPrEx>
          <w:tblCellMar>
            <w:top w:w="0" w:type="dxa"/>
            <w:bottom w:w="0" w:type="dxa"/>
          </w:tblCellMar>
        </w:tblPrEx>
        <w:tc>
          <w:tcPr>
            <w:tcW w:w="800" w:type="dxa"/>
            <w:shd w:val="solid" w:color="FFFFFF" w:fill="auto"/>
          </w:tcPr>
          <w:p w14:paraId="74DB423C"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1A88FE85"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1498FE93"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4C6B011A" w14:textId="77777777" w:rsidR="0097154A" w:rsidRDefault="002B5402">
            <w:pPr>
              <w:spacing w:after="0"/>
              <w:rPr>
                <w:rFonts w:ascii="Arial" w:hAnsi="Arial" w:cs="Arial"/>
                <w:color w:val="000000"/>
                <w:sz w:val="16"/>
                <w:szCs w:val="16"/>
              </w:rPr>
            </w:pPr>
            <w:r>
              <w:rPr>
                <w:rFonts w:ascii="Arial" w:hAnsi="Arial" w:cs="Arial"/>
                <w:color w:val="000000"/>
                <w:sz w:val="16"/>
                <w:szCs w:val="16"/>
              </w:rPr>
              <w:t>0053</w:t>
            </w:r>
          </w:p>
        </w:tc>
        <w:tc>
          <w:tcPr>
            <w:tcW w:w="378" w:type="dxa"/>
            <w:shd w:val="solid" w:color="FFFFFF" w:fill="auto"/>
            <w:vAlign w:val="bottom"/>
          </w:tcPr>
          <w:p w14:paraId="40162906" w14:textId="77777777" w:rsidR="0097154A" w:rsidRDefault="002B540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2D309835" w14:textId="77777777" w:rsidR="0097154A" w:rsidRPr="002B5402" w:rsidRDefault="002B5402">
            <w:pPr>
              <w:spacing w:after="0"/>
              <w:rPr>
                <w:rFonts w:ascii="Arial" w:hAnsi="Arial" w:cs="Arial"/>
                <w:color w:val="000000"/>
                <w:sz w:val="16"/>
                <w:szCs w:val="16"/>
              </w:rPr>
            </w:pPr>
            <w:r w:rsidRPr="002B5402">
              <w:rPr>
                <w:rFonts w:ascii="Arial" w:hAnsi="Arial" w:cs="Arial"/>
                <w:color w:val="000000"/>
                <w:sz w:val="16"/>
                <w:szCs w:val="16"/>
              </w:rPr>
              <w:t>Procedures for Feature-Caps header field</w:t>
            </w:r>
          </w:p>
        </w:tc>
        <w:tc>
          <w:tcPr>
            <w:tcW w:w="567" w:type="dxa"/>
            <w:shd w:val="solid" w:color="FFFFFF" w:fill="auto"/>
            <w:vAlign w:val="bottom"/>
          </w:tcPr>
          <w:p w14:paraId="3C4BF89B"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498D137F"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14:paraId="18D1A6D5" w14:textId="77777777" w:rsidTr="006436D6">
        <w:tblPrEx>
          <w:tblCellMar>
            <w:top w:w="0" w:type="dxa"/>
            <w:bottom w:w="0" w:type="dxa"/>
          </w:tblCellMar>
        </w:tblPrEx>
        <w:tc>
          <w:tcPr>
            <w:tcW w:w="800" w:type="dxa"/>
            <w:shd w:val="solid" w:color="FFFFFF" w:fill="auto"/>
          </w:tcPr>
          <w:p w14:paraId="45202EAE"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7EABB5A1"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1C63DB53"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3DE1C01E" w14:textId="77777777" w:rsidR="0097154A" w:rsidRDefault="00F71396">
            <w:pPr>
              <w:spacing w:after="0"/>
              <w:rPr>
                <w:rFonts w:ascii="Arial" w:hAnsi="Arial" w:cs="Arial"/>
                <w:color w:val="000000"/>
                <w:sz w:val="16"/>
                <w:szCs w:val="16"/>
              </w:rPr>
            </w:pPr>
            <w:r>
              <w:rPr>
                <w:rFonts w:ascii="Arial" w:hAnsi="Arial" w:cs="Arial"/>
                <w:color w:val="000000"/>
                <w:sz w:val="16"/>
                <w:szCs w:val="16"/>
              </w:rPr>
              <w:t>0054</w:t>
            </w:r>
          </w:p>
        </w:tc>
        <w:tc>
          <w:tcPr>
            <w:tcW w:w="378" w:type="dxa"/>
            <w:shd w:val="solid" w:color="FFFFFF" w:fill="auto"/>
            <w:vAlign w:val="bottom"/>
          </w:tcPr>
          <w:p w14:paraId="189404E2" w14:textId="77777777" w:rsidR="0097154A" w:rsidRDefault="00F71396">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018C1E9C" w14:textId="77777777" w:rsidR="0097154A" w:rsidRPr="00F71396" w:rsidRDefault="00F71396">
            <w:pPr>
              <w:spacing w:after="0"/>
              <w:rPr>
                <w:rFonts w:ascii="Arial" w:hAnsi="Arial" w:cs="Arial"/>
                <w:color w:val="000000"/>
                <w:sz w:val="16"/>
                <w:szCs w:val="16"/>
              </w:rPr>
            </w:pPr>
            <w:r w:rsidRPr="00F71396">
              <w:rPr>
                <w:rFonts w:ascii="Arial" w:hAnsi="Arial" w:cs="Arial"/>
                <w:color w:val="000000"/>
                <w:sz w:val="16"/>
                <w:szCs w:val="16"/>
              </w:rPr>
              <w:t>Correlation ID in XML</w:t>
            </w:r>
          </w:p>
        </w:tc>
        <w:tc>
          <w:tcPr>
            <w:tcW w:w="567" w:type="dxa"/>
            <w:shd w:val="solid" w:color="FFFFFF" w:fill="auto"/>
            <w:vAlign w:val="bottom"/>
          </w:tcPr>
          <w:p w14:paraId="777EE53D"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5A2D598F"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14:paraId="0F0B8235" w14:textId="77777777" w:rsidTr="006436D6">
        <w:tblPrEx>
          <w:tblCellMar>
            <w:top w:w="0" w:type="dxa"/>
            <w:bottom w:w="0" w:type="dxa"/>
          </w:tblCellMar>
        </w:tblPrEx>
        <w:tc>
          <w:tcPr>
            <w:tcW w:w="800" w:type="dxa"/>
            <w:shd w:val="solid" w:color="FFFFFF" w:fill="auto"/>
          </w:tcPr>
          <w:p w14:paraId="3DF9F1BA"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38BB36D3"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013316B8"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1FFB510F" w14:textId="77777777" w:rsidR="0097154A" w:rsidRDefault="00F877FA">
            <w:pPr>
              <w:spacing w:after="0"/>
              <w:rPr>
                <w:rFonts w:ascii="Arial" w:hAnsi="Arial" w:cs="Arial"/>
                <w:color w:val="000000"/>
                <w:sz w:val="16"/>
                <w:szCs w:val="16"/>
              </w:rPr>
            </w:pPr>
            <w:r>
              <w:rPr>
                <w:rFonts w:ascii="Arial" w:hAnsi="Arial" w:cs="Arial"/>
                <w:color w:val="000000"/>
                <w:sz w:val="16"/>
                <w:szCs w:val="16"/>
              </w:rPr>
              <w:t>0055</w:t>
            </w:r>
          </w:p>
        </w:tc>
        <w:tc>
          <w:tcPr>
            <w:tcW w:w="378" w:type="dxa"/>
            <w:shd w:val="solid" w:color="FFFFFF" w:fill="auto"/>
            <w:vAlign w:val="bottom"/>
          </w:tcPr>
          <w:p w14:paraId="0761797B" w14:textId="77777777" w:rsidR="0097154A" w:rsidRDefault="00F877FA">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417E182C" w14:textId="77777777" w:rsidR="0097154A" w:rsidRPr="00F877FA" w:rsidRDefault="00F877FA">
            <w:pPr>
              <w:spacing w:after="0"/>
              <w:rPr>
                <w:rFonts w:ascii="Arial" w:hAnsi="Arial" w:cs="Arial"/>
                <w:color w:val="000000"/>
                <w:sz w:val="16"/>
                <w:szCs w:val="16"/>
              </w:rPr>
            </w:pPr>
            <w:r w:rsidRPr="00F877FA">
              <w:rPr>
                <w:rFonts w:ascii="Arial" w:hAnsi="Arial" w:cs="Arial"/>
                <w:color w:val="000000"/>
                <w:sz w:val="16"/>
                <w:szCs w:val="16"/>
              </w:rPr>
              <w:t>Procedure for Correlation ID</w:t>
            </w:r>
          </w:p>
        </w:tc>
        <w:tc>
          <w:tcPr>
            <w:tcW w:w="567" w:type="dxa"/>
            <w:shd w:val="solid" w:color="FFFFFF" w:fill="auto"/>
            <w:vAlign w:val="bottom"/>
          </w:tcPr>
          <w:p w14:paraId="1D721FD3"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3E3B968D"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97154A" w:rsidRPr="00AF25BD" w14:paraId="7D09638F" w14:textId="77777777" w:rsidTr="006436D6">
        <w:tblPrEx>
          <w:tblCellMar>
            <w:top w:w="0" w:type="dxa"/>
            <w:bottom w:w="0" w:type="dxa"/>
          </w:tblCellMar>
        </w:tblPrEx>
        <w:tc>
          <w:tcPr>
            <w:tcW w:w="800" w:type="dxa"/>
            <w:shd w:val="solid" w:color="FFFFFF" w:fill="auto"/>
          </w:tcPr>
          <w:p w14:paraId="478EDCB5" w14:textId="77777777" w:rsidR="0097154A" w:rsidRDefault="0097154A">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tcPr>
          <w:p w14:paraId="4EB5E119" w14:textId="77777777" w:rsidR="0097154A" w:rsidRDefault="0097154A">
            <w:pPr>
              <w:spacing w:after="0"/>
              <w:rPr>
                <w:rFonts w:ascii="Arial" w:hAnsi="Arial" w:cs="Arial"/>
                <w:color w:val="000000"/>
                <w:sz w:val="16"/>
                <w:szCs w:val="16"/>
              </w:rPr>
            </w:pPr>
            <w:r>
              <w:rPr>
                <w:rFonts w:ascii="Arial" w:hAnsi="Arial" w:cs="Arial"/>
                <w:color w:val="000000"/>
                <w:sz w:val="16"/>
                <w:szCs w:val="16"/>
              </w:rPr>
              <w:t>CT#61</w:t>
            </w:r>
          </w:p>
        </w:tc>
        <w:tc>
          <w:tcPr>
            <w:tcW w:w="901" w:type="dxa"/>
            <w:shd w:val="solid" w:color="FFFFFF" w:fill="auto"/>
            <w:vAlign w:val="bottom"/>
          </w:tcPr>
          <w:p w14:paraId="328951A7" w14:textId="77777777" w:rsidR="0097154A" w:rsidRPr="00231311" w:rsidRDefault="00231311">
            <w:pPr>
              <w:spacing w:after="0"/>
              <w:rPr>
                <w:rFonts w:ascii="Arial" w:hAnsi="Arial" w:cs="Arial"/>
                <w:color w:val="000000"/>
                <w:sz w:val="16"/>
                <w:szCs w:val="16"/>
              </w:rPr>
            </w:pPr>
            <w:r w:rsidRPr="00231311">
              <w:rPr>
                <w:rFonts w:ascii="Arial" w:hAnsi="Arial" w:cs="Arial"/>
                <w:color w:val="000000"/>
                <w:sz w:val="16"/>
                <w:szCs w:val="16"/>
              </w:rPr>
              <w:t>CP-130506</w:t>
            </w:r>
          </w:p>
        </w:tc>
        <w:tc>
          <w:tcPr>
            <w:tcW w:w="476" w:type="dxa"/>
            <w:shd w:val="solid" w:color="FFFFFF" w:fill="auto"/>
            <w:vAlign w:val="bottom"/>
          </w:tcPr>
          <w:p w14:paraId="590E37C7" w14:textId="77777777" w:rsidR="0097154A" w:rsidRDefault="00082883">
            <w:pPr>
              <w:spacing w:after="0"/>
              <w:rPr>
                <w:rFonts w:ascii="Arial" w:hAnsi="Arial" w:cs="Arial"/>
                <w:color w:val="000000"/>
                <w:sz w:val="16"/>
                <w:szCs w:val="16"/>
              </w:rPr>
            </w:pPr>
            <w:r>
              <w:rPr>
                <w:rFonts w:ascii="Arial" w:hAnsi="Arial" w:cs="Arial"/>
                <w:color w:val="000000"/>
                <w:sz w:val="16"/>
                <w:szCs w:val="16"/>
              </w:rPr>
              <w:t>0056</w:t>
            </w:r>
          </w:p>
        </w:tc>
        <w:tc>
          <w:tcPr>
            <w:tcW w:w="378" w:type="dxa"/>
            <w:shd w:val="solid" w:color="FFFFFF" w:fill="auto"/>
            <w:vAlign w:val="bottom"/>
          </w:tcPr>
          <w:p w14:paraId="117EAB68" w14:textId="77777777" w:rsidR="0097154A" w:rsidRDefault="0097154A">
            <w:pPr>
              <w:spacing w:after="0"/>
              <w:jc w:val="both"/>
              <w:rPr>
                <w:rFonts w:ascii="Arial" w:hAnsi="Arial" w:cs="Arial"/>
                <w:color w:val="000000"/>
                <w:sz w:val="16"/>
                <w:szCs w:val="16"/>
              </w:rPr>
            </w:pPr>
          </w:p>
        </w:tc>
        <w:tc>
          <w:tcPr>
            <w:tcW w:w="4867" w:type="dxa"/>
            <w:shd w:val="solid" w:color="FFFFFF" w:fill="auto"/>
            <w:vAlign w:val="bottom"/>
          </w:tcPr>
          <w:p w14:paraId="43826DA7" w14:textId="77777777" w:rsidR="0097154A" w:rsidRPr="00082883" w:rsidRDefault="00082883">
            <w:pPr>
              <w:spacing w:after="0"/>
              <w:rPr>
                <w:rFonts w:ascii="Arial" w:hAnsi="Arial" w:cs="Arial"/>
                <w:color w:val="000000"/>
                <w:sz w:val="16"/>
                <w:szCs w:val="16"/>
              </w:rPr>
            </w:pPr>
            <w:r w:rsidRPr="00082883">
              <w:rPr>
                <w:rFonts w:ascii="Arial" w:hAnsi="Arial" w:cs="Arial"/>
                <w:color w:val="000000"/>
                <w:sz w:val="16"/>
                <w:szCs w:val="16"/>
              </w:rPr>
              <w:t>Editorial correction IANA section</w:t>
            </w:r>
          </w:p>
        </w:tc>
        <w:tc>
          <w:tcPr>
            <w:tcW w:w="567" w:type="dxa"/>
            <w:shd w:val="solid" w:color="FFFFFF" w:fill="auto"/>
            <w:vAlign w:val="bottom"/>
          </w:tcPr>
          <w:p w14:paraId="7DB57455" w14:textId="77777777" w:rsidR="0097154A" w:rsidRDefault="0097154A">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353CEAD3" w14:textId="77777777" w:rsidR="0097154A" w:rsidRDefault="0097154A">
            <w:pPr>
              <w:spacing w:after="0"/>
              <w:rPr>
                <w:rFonts w:ascii="Arial" w:hAnsi="Arial" w:cs="Arial"/>
                <w:color w:val="000000"/>
                <w:sz w:val="16"/>
                <w:szCs w:val="16"/>
              </w:rPr>
            </w:pPr>
            <w:r>
              <w:rPr>
                <w:rFonts w:ascii="Arial" w:hAnsi="Arial" w:cs="Arial"/>
                <w:color w:val="000000"/>
                <w:sz w:val="16"/>
                <w:szCs w:val="16"/>
              </w:rPr>
              <w:t>12.2.0</w:t>
            </w:r>
          </w:p>
        </w:tc>
      </w:tr>
      <w:tr w:rsidR="00895318" w:rsidRPr="00AF25BD" w14:paraId="2E0A9B15" w14:textId="77777777" w:rsidTr="006436D6">
        <w:tblPrEx>
          <w:tblCellMar>
            <w:top w:w="0" w:type="dxa"/>
            <w:bottom w:w="0" w:type="dxa"/>
          </w:tblCellMar>
        </w:tblPrEx>
        <w:tc>
          <w:tcPr>
            <w:tcW w:w="800" w:type="dxa"/>
            <w:shd w:val="solid" w:color="FFFFFF" w:fill="auto"/>
          </w:tcPr>
          <w:p w14:paraId="6C3D6D04" w14:textId="77777777"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14:paraId="0B8C2D44" w14:textId="77777777"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14:paraId="1BB13218" w14:textId="77777777" w:rsidR="00895318" w:rsidRPr="00895318" w:rsidRDefault="00895318">
            <w:pPr>
              <w:spacing w:after="0"/>
              <w:rPr>
                <w:rFonts w:ascii="Arial" w:hAnsi="Arial" w:cs="Arial"/>
                <w:color w:val="000000"/>
                <w:sz w:val="16"/>
                <w:szCs w:val="16"/>
              </w:rPr>
            </w:pPr>
            <w:r w:rsidRPr="00895318">
              <w:rPr>
                <w:rFonts w:ascii="Arial" w:hAnsi="Arial" w:cs="Arial"/>
                <w:color w:val="000000"/>
                <w:sz w:val="16"/>
                <w:szCs w:val="16"/>
              </w:rPr>
              <w:t>CP-130770</w:t>
            </w:r>
          </w:p>
        </w:tc>
        <w:tc>
          <w:tcPr>
            <w:tcW w:w="476" w:type="dxa"/>
            <w:shd w:val="solid" w:color="FFFFFF" w:fill="auto"/>
            <w:vAlign w:val="bottom"/>
          </w:tcPr>
          <w:p w14:paraId="77DB7285" w14:textId="77777777" w:rsidR="00895318" w:rsidRDefault="00895318">
            <w:pPr>
              <w:spacing w:after="0"/>
              <w:rPr>
                <w:rFonts w:ascii="Arial" w:hAnsi="Arial" w:cs="Arial"/>
                <w:color w:val="000000"/>
                <w:sz w:val="16"/>
                <w:szCs w:val="16"/>
              </w:rPr>
            </w:pPr>
            <w:r>
              <w:rPr>
                <w:rFonts w:ascii="Arial" w:hAnsi="Arial" w:cs="Arial"/>
                <w:color w:val="000000"/>
                <w:sz w:val="16"/>
                <w:szCs w:val="16"/>
              </w:rPr>
              <w:t>0057</w:t>
            </w:r>
          </w:p>
        </w:tc>
        <w:tc>
          <w:tcPr>
            <w:tcW w:w="378" w:type="dxa"/>
            <w:shd w:val="solid" w:color="FFFFFF" w:fill="auto"/>
            <w:vAlign w:val="bottom"/>
          </w:tcPr>
          <w:p w14:paraId="38C5542C" w14:textId="77777777" w:rsidR="00895318" w:rsidRDefault="00895318">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14:paraId="053AFF91" w14:textId="77777777" w:rsidR="00895318" w:rsidRPr="00895318" w:rsidRDefault="00895318">
            <w:pPr>
              <w:spacing w:after="0"/>
              <w:rPr>
                <w:rFonts w:ascii="Arial" w:hAnsi="Arial" w:cs="Arial"/>
                <w:color w:val="000000"/>
                <w:sz w:val="16"/>
                <w:szCs w:val="16"/>
              </w:rPr>
            </w:pPr>
            <w:r w:rsidRPr="00895318">
              <w:rPr>
                <w:rFonts w:ascii="Arial" w:hAnsi="Arial" w:cs="Arial"/>
                <w:color w:val="000000"/>
                <w:sz w:val="16"/>
                <w:szCs w:val="16"/>
              </w:rPr>
              <w:t>Update to RFC 6665</w:t>
            </w:r>
          </w:p>
        </w:tc>
        <w:tc>
          <w:tcPr>
            <w:tcW w:w="567" w:type="dxa"/>
            <w:shd w:val="solid" w:color="FFFFFF" w:fill="auto"/>
            <w:vAlign w:val="bottom"/>
          </w:tcPr>
          <w:p w14:paraId="436B2083" w14:textId="77777777"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7FCB1C53" w14:textId="77777777"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14:paraId="4CD32F87" w14:textId="77777777" w:rsidTr="006436D6">
        <w:tblPrEx>
          <w:tblCellMar>
            <w:top w:w="0" w:type="dxa"/>
            <w:bottom w:w="0" w:type="dxa"/>
          </w:tblCellMar>
        </w:tblPrEx>
        <w:tc>
          <w:tcPr>
            <w:tcW w:w="800" w:type="dxa"/>
            <w:shd w:val="solid" w:color="FFFFFF" w:fill="auto"/>
          </w:tcPr>
          <w:p w14:paraId="67EC4314" w14:textId="77777777"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14:paraId="6DD636EC" w14:textId="77777777"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14:paraId="4E05E1B6"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14:paraId="52B0E533" w14:textId="77777777" w:rsidR="00895318" w:rsidRDefault="00C54C61">
            <w:pPr>
              <w:spacing w:after="0"/>
              <w:rPr>
                <w:rFonts w:ascii="Arial" w:hAnsi="Arial" w:cs="Arial"/>
                <w:color w:val="000000"/>
                <w:sz w:val="16"/>
                <w:szCs w:val="16"/>
              </w:rPr>
            </w:pPr>
            <w:r>
              <w:rPr>
                <w:rFonts w:ascii="Arial" w:hAnsi="Arial" w:cs="Arial"/>
                <w:color w:val="000000"/>
                <w:sz w:val="16"/>
                <w:szCs w:val="16"/>
              </w:rPr>
              <w:t>0058</w:t>
            </w:r>
          </w:p>
        </w:tc>
        <w:tc>
          <w:tcPr>
            <w:tcW w:w="378" w:type="dxa"/>
            <w:shd w:val="solid" w:color="FFFFFF" w:fill="auto"/>
            <w:vAlign w:val="bottom"/>
          </w:tcPr>
          <w:p w14:paraId="6755A673" w14:textId="77777777"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5BDF6A35"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Compliance Statement for UE and AS</w:t>
            </w:r>
          </w:p>
        </w:tc>
        <w:tc>
          <w:tcPr>
            <w:tcW w:w="567" w:type="dxa"/>
            <w:shd w:val="solid" w:color="FFFFFF" w:fill="auto"/>
            <w:vAlign w:val="bottom"/>
          </w:tcPr>
          <w:p w14:paraId="24FA6AB1" w14:textId="77777777"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35DBD04F" w14:textId="77777777"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14:paraId="3B1E7824" w14:textId="77777777" w:rsidTr="006436D6">
        <w:tblPrEx>
          <w:tblCellMar>
            <w:top w:w="0" w:type="dxa"/>
            <w:bottom w:w="0" w:type="dxa"/>
          </w:tblCellMar>
        </w:tblPrEx>
        <w:tc>
          <w:tcPr>
            <w:tcW w:w="800" w:type="dxa"/>
            <w:shd w:val="solid" w:color="FFFFFF" w:fill="auto"/>
          </w:tcPr>
          <w:p w14:paraId="5CD33D29" w14:textId="77777777" w:rsidR="00895318" w:rsidRDefault="00895318">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14:paraId="2EDE360C" w14:textId="77777777"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14:paraId="1DCC3045"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14:paraId="3D648C9A" w14:textId="77777777" w:rsidR="00895318" w:rsidRDefault="00C54C61">
            <w:pPr>
              <w:spacing w:after="0"/>
              <w:rPr>
                <w:rFonts w:ascii="Arial" w:hAnsi="Arial" w:cs="Arial"/>
                <w:color w:val="000000"/>
                <w:sz w:val="16"/>
                <w:szCs w:val="16"/>
              </w:rPr>
            </w:pPr>
            <w:r>
              <w:rPr>
                <w:rFonts w:ascii="Arial" w:hAnsi="Arial" w:cs="Arial"/>
                <w:color w:val="000000"/>
                <w:sz w:val="16"/>
                <w:szCs w:val="16"/>
              </w:rPr>
              <w:t>0059</w:t>
            </w:r>
          </w:p>
        </w:tc>
        <w:tc>
          <w:tcPr>
            <w:tcW w:w="378" w:type="dxa"/>
            <w:shd w:val="solid" w:color="FFFFFF" w:fill="auto"/>
            <w:vAlign w:val="bottom"/>
          </w:tcPr>
          <w:p w14:paraId="5572B900" w14:textId="77777777"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2D3012A9"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Tidyup of sender and receiver procedures</w:t>
            </w:r>
          </w:p>
        </w:tc>
        <w:tc>
          <w:tcPr>
            <w:tcW w:w="567" w:type="dxa"/>
            <w:shd w:val="solid" w:color="FFFFFF" w:fill="auto"/>
            <w:vAlign w:val="bottom"/>
          </w:tcPr>
          <w:p w14:paraId="2848B92F" w14:textId="77777777"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08F5071C" w14:textId="77777777"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895318" w:rsidRPr="00AF25BD" w14:paraId="58A22F29" w14:textId="77777777" w:rsidTr="006436D6">
        <w:tblPrEx>
          <w:tblCellMar>
            <w:top w:w="0" w:type="dxa"/>
            <w:bottom w:w="0" w:type="dxa"/>
          </w:tblCellMar>
        </w:tblPrEx>
        <w:tc>
          <w:tcPr>
            <w:tcW w:w="800" w:type="dxa"/>
            <w:shd w:val="solid" w:color="FFFFFF" w:fill="auto"/>
          </w:tcPr>
          <w:p w14:paraId="1AF3D50C" w14:textId="77777777" w:rsidR="00895318" w:rsidRDefault="00895318">
            <w:pPr>
              <w:spacing w:after="0"/>
              <w:rPr>
                <w:rFonts w:ascii="Arial" w:hAnsi="Arial" w:cs="Arial"/>
                <w:color w:val="000000"/>
                <w:sz w:val="16"/>
                <w:szCs w:val="16"/>
              </w:rPr>
            </w:pPr>
            <w:r>
              <w:rPr>
                <w:rFonts w:ascii="Arial" w:hAnsi="Arial" w:cs="Arial"/>
                <w:color w:val="000000"/>
                <w:sz w:val="16"/>
                <w:szCs w:val="16"/>
              </w:rPr>
              <w:lastRenderedPageBreak/>
              <w:t>2013-12</w:t>
            </w:r>
          </w:p>
        </w:tc>
        <w:tc>
          <w:tcPr>
            <w:tcW w:w="800" w:type="dxa"/>
            <w:shd w:val="solid" w:color="FFFFFF" w:fill="auto"/>
          </w:tcPr>
          <w:p w14:paraId="1740EA47" w14:textId="77777777" w:rsidR="00895318" w:rsidRDefault="00895318">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14:paraId="3068731F"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14:paraId="3215311F" w14:textId="77777777" w:rsidR="00895318" w:rsidRDefault="00C54C61">
            <w:pPr>
              <w:spacing w:after="0"/>
              <w:rPr>
                <w:rFonts w:ascii="Arial" w:hAnsi="Arial" w:cs="Arial"/>
                <w:color w:val="000000"/>
                <w:sz w:val="16"/>
                <w:szCs w:val="16"/>
              </w:rPr>
            </w:pPr>
            <w:r>
              <w:rPr>
                <w:rFonts w:ascii="Arial" w:hAnsi="Arial" w:cs="Arial"/>
                <w:color w:val="000000"/>
                <w:sz w:val="16"/>
                <w:szCs w:val="16"/>
              </w:rPr>
              <w:t>0060</w:t>
            </w:r>
          </w:p>
        </w:tc>
        <w:tc>
          <w:tcPr>
            <w:tcW w:w="378" w:type="dxa"/>
            <w:shd w:val="solid" w:color="FFFFFF" w:fill="auto"/>
            <w:vAlign w:val="bottom"/>
          </w:tcPr>
          <w:p w14:paraId="720A4953" w14:textId="77777777" w:rsidR="00895318" w:rsidRDefault="00C54C61">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0FABF7E8" w14:textId="77777777" w:rsidR="00895318" w:rsidRPr="00C54C61" w:rsidRDefault="00C54C61">
            <w:pPr>
              <w:spacing w:after="0"/>
              <w:rPr>
                <w:rFonts w:ascii="Arial" w:hAnsi="Arial" w:cs="Arial"/>
                <w:color w:val="000000"/>
                <w:sz w:val="16"/>
                <w:szCs w:val="16"/>
              </w:rPr>
            </w:pPr>
            <w:r w:rsidRPr="00C54C61">
              <w:rPr>
                <w:rFonts w:ascii="Arial" w:hAnsi="Arial" w:cs="Arial"/>
                <w:color w:val="000000"/>
                <w:sz w:val="16"/>
                <w:szCs w:val="16"/>
              </w:rPr>
              <w:t>Short Message Memory Available indication</w:t>
            </w:r>
          </w:p>
        </w:tc>
        <w:tc>
          <w:tcPr>
            <w:tcW w:w="567" w:type="dxa"/>
            <w:shd w:val="solid" w:color="FFFFFF" w:fill="auto"/>
            <w:vAlign w:val="bottom"/>
          </w:tcPr>
          <w:p w14:paraId="53523168" w14:textId="77777777" w:rsidR="00895318" w:rsidRDefault="00895318">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133E507B" w14:textId="77777777" w:rsidR="00895318" w:rsidRDefault="00895318">
            <w:pPr>
              <w:spacing w:after="0"/>
              <w:rPr>
                <w:rFonts w:ascii="Arial" w:hAnsi="Arial" w:cs="Arial"/>
                <w:color w:val="000000"/>
                <w:sz w:val="16"/>
                <w:szCs w:val="16"/>
              </w:rPr>
            </w:pPr>
            <w:r>
              <w:rPr>
                <w:rFonts w:ascii="Arial" w:hAnsi="Arial" w:cs="Arial"/>
                <w:color w:val="000000"/>
                <w:sz w:val="16"/>
                <w:szCs w:val="16"/>
              </w:rPr>
              <w:t>12.3.0</w:t>
            </w:r>
          </w:p>
        </w:tc>
      </w:tr>
      <w:tr w:rsidR="00755844" w:rsidRPr="00AF25BD" w14:paraId="104437AF" w14:textId="77777777" w:rsidTr="006436D6">
        <w:tblPrEx>
          <w:tblCellMar>
            <w:top w:w="0" w:type="dxa"/>
            <w:bottom w:w="0" w:type="dxa"/>
          </w:tblCellMar>
        </w:tblPrEx>
        <w:tc>
          <w:tcPr>
            <w:tcW w:w="800" w:type="dxa"/>
            <w:shd w:val="solid" w:color="FFFFFF" w:fill="auto"/>
          </w:tcPr>
          <w:p w14:paraId="60F825BD" w14:textId="77777777" w:rsidR="00755844" w:rsidRDefault="00755844">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tcPr>
          <w:p w14:paraId="2ACCA871" w14:textId="77777777" w:rsidR="00755844" w:rsidRDefault="00755844">
            <w:pPr>
              <w:spacing w:after="0"/>
              <w:rPr>
                <w:rFonts w:ascii="Arial" w:hAnsi="Arial" w:cs="Arial"/>
                <w:color w:val="000000"/>
                <w:sz w:val="16"/>
                <w:szCs w:val="16"/>
              </w:rPr>
            </w:pPr>
            <w:r>
              <w:rPr>
                <w:rFonts w:ascii="Arial" w:hAnsi="Arial" w:cs="Arial"/>
                <w:color w:val="000000"/>
                <w:sz w:val="16"/>
                <w:szCs w:val="16"/>
              </w:rPr>
              <w:t>CT#62</w:t>
            </w:r>
          </w:p>
        </w:tc>
        <w:tc>
          <w:tcPr>
            <w:tcW w:w="901" w:type="dxa"/>
            <w:shd w:val="solid" w:color="FFFFFF" w:fill="auto"/>
            <w:vAlign w:val="bottom"/>
          </w:tcPr>
          <w:p w14:paraId="0866B64B" w14:textId="77777777" w:rsidR="00755844" w:rsidRPr="00231311" w:rsidRDefault="00755844">
            <w:pPr>
              <w:spacing w:after="0"/>
              <w:rPr>
                <w:rFonts w:ascii="Arial" w:hAnsi="Arial" w:cs="Arial"/>
                <w:color w:val="000000"/>
                <w:sz w:val="16"/>
                <w:szCs w:val="16"/>
              </w:rPr>
            </w:pPr>
            <w:r w:rsidRPr="00C54C61">
              <w:rPr>
                <w:rFonts w:ascii="Arial" w:hAnsi="Arial" w:cs="Arial"/>
                <w:color w:val="000000"/>
                <w:sz w:val="16"/>
                <w:szCs w:val="16"/>
              </w:rPr>
              <w:t>CP-130757</w:t>
            </w:r>
          </w:p>
        </w:tc>
        <w:tc>
          <w:tcPr>
            <w:tcW w:w="476" w:type="dxa"/>
            <w:shd w:val="solid" w:color="FFFFFF" w:fill="auto"/>
            <w:vAlign w:val="bottom"/>
          </w:tcPr>
          <w:p w14:paraId="676C1A69" w14:textId="77777777" w:rsidR="00755844" w:rsidRDefault="00755844">
            <w:pPr>
              <w:spacing w:after="0"/>
              <w:rPr>
                <w:rFonts w:ascii="Arial" w:hAnsi="Arial" w:cs="Arial"/>
                <w:color w:val="000000"/>
                <w:sz w:val="16"/>
                <w:szCs w:val="16"/>
              </w:rPr>
            </w:pPr>
            <w:r>
              <w:rPr>
                <w:rFonts w:ascii="Arial" w:hAnsi="Arial" w:cs="Arial"/>
                <w:color w:val="000000"/>
                <w:sz w:val="16"/>
                <w:szCs w:val="16"/>
              </w:rPr>
              <w:t>0061</w:t>
            </w:r>
          </w:p>
        </w:tc>
        <w:tc>
          <w:tcPr>
            <w:tcW w:w="378" w:type="dxa"/>
            <w:shd w:val="solid" w:color="FFFFFF" w:fill="auto"/>
            <w:vAlign w:val="bottom"/>
          </w:tcPr>
          <w:p w14:paraId="393E0CB4" w14:textId="77777777" w:rsidR="00755844" w:rsidRDefault="00755844">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1C7A3813" w14:textId="77777777" w:rsidR="00755844" w:rsidRPr="00755844" w:rsidRDefault="00755844">
            <w:pPr>
              <w:spacing w:after="0"/>
              <w:rPr>
                <w:rFonts w:ascii="Arial" w:hAnsi="Arial" w:cs="Arial"/>
                <w:color w:val="000000"/>
                <w:sz w:val="16"/>
                <w:szCs w:val="16"/>
              </w:rPr>
            </w:pPr>
            <w:r w:rsidRPr="00755844">
              <w:rPr>
                <w:rFonts w:ascii="Arial" w:hAnsi="Arial" w:cs="Arial"/>
                <w:color w:val="000000"/>
                <w:sz w:val="16"/>
                <w:szCs w:val="16"/>
              </w:rPr>
              <w:t>Error procedure in IP-SM-GW</w:t>
            </w:r>
          </w:p>
        </w:tc>
        <w:tc>
          <w:tcPr>
            <w:tcW w:w="567" w:type="dxa"/>
            <w:shd w:val="solid" w:color="FFFFFF" w:fill="auto"/>
            <w:vAlign w:val="bottom"/>
          </w:tcPr>
          <w:p w14:paraId="17C5ECD9" w14:textId="77777777" w:rsidR="00755844" w:rsidRDefault="00755844">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1F1C004C" w14:textId="77777777" w:rsidR="00755844" w:rsidRDefault="00755844">
            <w:pPr>
              <w:spacing w:after="0"/>
              <w:rPr>
                <w:rFonts w:ascii="Arial" w:hAnsi="Arial" w:cs="Arial"/>
                <w:color w:val="000000"/>
                <w:sz w:val="16"/>
                <w:szCs w:val="16"/>
              </w:rPr>
            </w:pPr>
            <w:r>
              <w:rPr>
                <w:rFonts w:ascii="Arial" w:hAnsi="Arial" w:cs="Arial"/>
                <w:color w:val="000000"/>
                <w:sz w:val="16"/>
                <w:szCs w:val="16"/>
              </w:rPr>
              <w:t>12.3.0</w:t>
            </w:r>
          </w:p>
        </w:tc>
      </w:tr>
      <w:tr w:rsidR="007E192D" w:rsidRPr="00AF25BD" w14:paraId="30011D39" w14:textId="77777777" w:rsidTr="006436D6">
        <w:tblPrEx>
          <w:tblCellMar>
            <w:top w:w="0" w:type="dxa"/>
            <w:bottom w:w="0" w:type="dxa"/>
          </w:tblCellMar>
        </w:tblPrEx>
        <w:tc>
          <w:tcPr>
            <w:tcW w:w="800" w:type="dxa"/>
            <w:shd w:val="solid" w:color="FFFFFF" w:fill="auto"/>
          </w:tcPr>
          <w:p w14:paraId="2418E069" w14:textId="77777777" w:rsidR="007E192D" w:rsidRDefault="007E192D">
            <w:pPr>
              <w:spacing w:after="0"/>
              <w:rPr>
                <w:rFonts w:ascii="Arial" w:hAnsi="Arial" w:cs="Arial"/>
                <w:color w:val="000000"/>
                <w:sz w:val="16"/>
                <w:szCs w:val="16"/>
              </w:rPr>
            </w:pPr>
            <w:r>
              <w:rPr>
                <w:rFonts w:ascii="Arial" w:hAnsi="Arial" w:cs="Arial"/>
                <w:color w:val="000000"/>
                <w:sz w:val="16"/>
                <w:szCs w:val="16"/>
              </w:rPr>
              <w:t>2014-06</w:t>
            </w:r>
          </w:p>
        </w:tc>
        <w:tc>
          <w:tcPr>
            <w:tcW w:w="800" w:type="dxa"/>
            <w:shd w:val="solid" w:color="FFFFFF" w:fill="auto"/>
          </w:tcPr>
          <w:p w14:paraId="6965D995" w14:textId="77777777" w:rsidR="007E192D" w:rsidRDefault="007E192D">
            <w:pPr>
              <w:spacing w:after="0"/>
              <w:rPr>
                <w:rFonts w:ascii="Arial" w:hAnsi="Arial" w:cs="Arial"/>
                <w:color w:val="000000"/>
                <w:sz w:val="16"/>
                <w:szCs w:val="16"/>
              </w:rPr>
            </w:pPr>
            <w:r>
              <w:rPr>
                <w:rFonts w:ascii="Arial" w:hAnsi="Arial" w:cs="Arial"/>
                <w:color w:val="000000"/>
                <w:sz w:val="16"/>
                <w:szCs w:val="16"/>
              </w:rPr>
              <w:t>CT#64</w:t>
            </w:r>
          </w:p>
        </w:tc>
        <w:tc>
          <w:tcPr>
            <w:tcW w:w="901" w:type="dxa"/>
            <w:shd w:val="solid" w:color="FFFFFF" w:fill="auto"/>
            <w:vAlign w:val="bottom"/>
          </w:tcPr>
          <w:p w14:paraId="0359273D" w14:textId="77777777" w:rsidR="007E192D" w:rsidRPr="00C54C61" w:rsidRDefault="007E192D">
            <w:pPr>
              <w:spacing w:after="0"/>
              <w:rPr>
                <w:rFonts w:ascii="Arial" w:hAnsi="Arial" w:cs="Arial"/>
                <w:color w:val="000000"/>
                <w:sz w:val="16"/>
                <w:szCs w:val="16"/>
              </w:rPr>
            </w:pPr>
            <w:r w:rsidRPr="007E192D">
              <w:rPr>
                <w:rFonts w:ascii="Arial" w:hAnsi="Arial" w:cs="Arial"/>
                <w:color w:val="000000"/>
                <w:sz w:val="16"/>
                <w:szCs w:val="16"/>
              </w:rPr>
              <w:t>CP-140293</w:t>
            </w:r>
          </w:p>
        </w:tc>
        <w:tc>
          <w:tcPr>
            <w:tcW w:w="476" w:type="dxa"/>
            <w:shd w:val="solid" w:color="FFFFFF" w:fill="auto"/>
            <w:vAlign w:val="bottom"/>
          </w:tcPr>
          <w:p w14:paraId="0E42F72D" w14:textId="77777777" w:rsidR="007E192D" w:rsidRDefault="007E192D">
            <w:pPr>
              <w:spacing w:after="0"/>
              <w:rPr>
                <w:rFonts w:ascii="Arial" w:hAnsi="Arial" w:cs="Arial"/>
                <w:color w:val="000000"/>
                <w:sz w:val="16"/>
                <w:szCs w:val="16"/>
              </w:rPr>
            </w:pPr>
            <w:r>
              <w:rPr>
                <w:rFonts w:ascii="Arial" w:hAnsi="Arial" w:cs="Arial"/>
                <w:color w:val="000000"/>
                <w:sz w:val="16"/>
                <w:szCs w:val="16"/>
              </w:rPr>
              <w:t>0070</w:t>
            </w:r>
          </w:p>
        </w:tc>
        <w:tc>
          <w:tcPr>
            <w:tcW w:w="378" w:type="dxa"/>
            <w:shd w:val="solid" w:color="FFFFFF" w:fill="auto"/>
            <w:vAlign w:val="bottom"/>
          </w:tcPr>
          <w:p w14:paraId="3A112CAD" w14:textId="77777777" w:rsidR="007E192D" w:rsidRDefault="007E192D">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FEBAC95" w14:textId="77777777" w:rsidR="007E192D" w:rsidRPr="00755844" w:rsidRDefault="007E192D">
            <w:pPr>
              <w:spacing w:after="0"/>
              <w:rPr>
                <w:rFonts w:ascii="Arial" w:hAnsi="Arial" w:cs="Arial"/>
                <w:color w:val="000000"/>
                <w:sz w:val="16"/>
                <w:szCs w:val="16"/>
              </w:rPr>
            </w:pPr>
            <w:r w:rsidRPr="007E192D">
              <w:rPr>
                <w:rFonts w:ascii="Arial" w:hAnsi="Arial" w:cs="Arial"/>
                <w:color w:val="000000"/>
                <w:sz w:val="16"/>
                <w:szCs w:val="16"/>
              </w:rPr>
              <w:t>Addressing the notification message when memory becomes available</w:t>
            </w:r>
          </w:p>
        </w:tc>
        <w:tc>
          <w:tcPr>
            <w:tcW w:w="567" w:type="dxa"/>
            <w:shd w:val="solid" w:color="FFFFFF" w:fill="auto"/>
            <w:vAlign w:val="bottom"/>
          </w:tcPr>
          <w:p w14:paraId="4F48B1C3" w14:textId="77777777" w:rsidR="007E192D" w:rsidRDefault="007E192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14:paraId="32D85351" w14:textId="77777777" w:rsidR="007E192D" w:rsidRDefault="007E192D">
            <w:pPr>
              <w:spacing w:after="0"/>
              <w:rPr>
                <w:rFonts w:ascii="Arial" w:hAnsi="Arial" w:cs="Arial"/>
                <w:color w:val="000000"/>
                <w:sz w:val="16"/>
                <w:szCs w:val="16"/>
              </w:rPr>
            </w:pPr>
            <w:r>
              <w:rPr>
                <w:rFonts w:ascii="Arial" w:hAnsi="Arial" w:cs="Arial"/>
                <w:color w:val="000000"/>
                <w:sz w:val="16"/>
                <w:szCs w:val="16"/>
              </w:rPr>
              <w:t>12.4.0</w:t>
            </w:r>
          </w:p>
        </w:tc>
      </w:tr>
      <w:tr w:rsidR="007E192D" w:rsidRPr="00AF25BD" w14:paraId="75B2BF14" w14:textId="77777777" w:rsidTr="006436D6">
        <w:tblPrEx>
          <w:tblCellMar>
            <w:top w:w="0" w:type="dxa"/>
            <w:bottom w:w="0" w:type="dxa"/>
          </w:tblCellMar>
        </w:tblPrEx>
        <w:tc>
          <w:tcPr>
            <w:tcW w:w="800" w:type="dxa"/>
            <w:shd w:val="solid" w:color="FFFFFF" w:fill="auto"/>
          </w:tcPr>
          <w:p w14:paraId="35CAE288" w14:textId="77777777" w:rsidR="007E192D" w:rsidRDefault="007E192D">
            <w:pPr>
              <w:spacing w:after="0"/>
              <w:rPr>
                <w:rFonts w:ascii="Arial" w:hAnsi="Arial" w:cs="Arial"/>
                <w:color w:val="000000"/>
                <w:sz w:val="16"/>
                <w:szCs w:val="16"/>
              </w:rPr>
            </w:pPr>
            <w:r>
              <w:rPr>
                <w:rFonts w:ascii="Arial" w:hAnsi="Arial" w:cs="Arial"/>
                <w:color w:val="000000"/>
                <w:sz w:val="16"/>
                <w:szCs w:val="16"/>
              </w:rPr>
              <w:t>2014-06</w:t>
            </w:r>
          </w:p>
        </w:tc>
        <w:tc>
          <w:tcPr>
            <w:tcW w:w="800" w:type="dxa"/>
            <w:shd w:val="solid" w:color="FFFFFF" w:fill="auto"/>
          </w:tcPr>
          <w:p w14:paraId="4361588B" w14:textId="77777777" w:rsidR="007E192D" w:rsidRDefault="007E192D">
            <w:pPr>
              <w:spacing w:after="0"/>
              <w:rPr>
                <w:rFonts w:ascii="Arial" w:hAnsi="Arial" w:cs="Arial"/>
                <w:color w:val="000000"/>
                <w:sz w:val="16"/>
                <w:szCs w:val="16"/>
              </w:rPr>
            </w:pPr>
            <w:r>
              <w:rPr>
                <w:rFonts w:ascii="Arial" w:hAnsi="Arial" w:cs="Arial"/>
                <w:color w:val="000000"/>
                <w:sz w:val="16"/>
                <w:szCs w:val="16"/>
              </w:rPr>
              <w:t>CT#64</w:t>
            </w:r>
          </w:p>
        </w:tc>
        <w:tc>
          <w:tcPr>
            <w:tcW w:w="901" w:type="dxa"/>
            <w:shd w:val="solid" w:color="FFFFFF" w:fill="auto"/>
            <w:vAlign w:val="bottom"/>
          </w:tcPr>
          <w:p w14:paraId="088E9DDF" w14:textId="77777777" w:rsidR="007E192D" w:rsidRPr="00C54C61" w:rsidRDefault="007E192D">
            <w:pPr>
              <w:spacing w:after="0"/>
              <w:rPr>
                <w:rFonts w:ascii="Arial" w:hAnsi="Arial" w:cs="Arial"/>
                <w:color w:val="000000"/>
                <w:sz w:val="16"/>
                <w:szCs w:val="16"/>
              </w:rPr>
            </w:pPr>
            <w:r w:rsidRPr="007E192D">
              <w:rPr>
                <w:rFonts w:ascii="Arial" w:hAnsi="Arial" w:cs="Arial"/>
                <w:color w:val="000000"/>
                <w:sz w:val="16"/>
                <w:szCs w:val="16"/>
              </w:rPr>
              <w:t>CP-140322</w:t>
            </w:r>
          </w:p>
        </w:tc>
        <w:tc>
          <w:tcPr>
            <w:tcW w:w="476" w:type="dxa"/>
            <w:shd w:val="solid" w:color="FFFFFF" w:fill="auto"/>
            <w:vAlign w:val="bottom"/>
          </w:tcPr>
          <w:p w14:paraId="624B3187" w14:textId="77777777" w:rsidR="007E192D" w:rsidRDefault="007E192D">
            <w:pPr>
              <w:spacing w:after="0"/>
              <w:rPr>
                <w:rFonts w:ascii="Arial" w:hAnsi="Arial" w:cs="Arial"/>
                <w:color w:val="000000"/>
                <w:sz w:val="16"/>
                <w:szCs w:val="16"/>
              </w:rPr>
            </w:pPr>
            <w:r>
              <w:rPr>
                <w:rFonts w:ascii="Arial" w:hAnsi="Arial" w:cs="Arial"/>
                <w:color w:val="000000"/>
                <w:sz w:val="16"/>
                <w:szCs w:val="16"/>
              </w:rPr>
              <w:t>0072</w:t>
            </w:r>
          </w:p>
        </w:tc>
        <w:tc>
          <w:tcPr>
            <w:tcW w:w="378" w:type="dxa"/>
            <w:shd w:val="solid" w:color="FFFFFF" w:fill="auto"/>
            <w:vAlign w:val="bottom"/>
          </w:tcPr>
          <w:p w14:paraId="79B7E6C0" w14:textId="77777777" w:rsidR="007E192D" w:rsidRDefault="007E192D">
            <w:pPr>
              <w:spacing w:after="0"/>
              <w:jc w:val="both"/>
              <w:rPr>
                <w:rFonts w:ascii="Arial" w:hAnsi="Arial" w:cs="Arial"/>
                <w:color w:val="000000"/>
                <w:sz w:val="16"/>
                <w:szCs w:val="16"/>
              </w:rPr>
            </w:pPr>
          </w:p>
        </w:tc>
        <w:tc>
          <w:tcPr>
            <w:tcW w:w="4867" w:type="dxa"/>
            <w:shd w:val="solid" w:color="FFFFFF" w:fill="auto"/>
            <w:vAlign w:val="bottom"/>
          </w:tcPr>
          <w:p w14:paraId="1F1C445F" w14:textId="77777777" w:rsidR="007E192D" w:rsidRPr="00755844" w:rsidRDefault="007E192D">
            <w:pPr>
              <w:spacing w:after="0"/>
              <w:rPr>
                <w:rFonts w:ascii="Arial" w:hAnsi="Arial" w:cs="Arial"/>
                <w:color w:val="000000"/>
                <w:sz w:val="16"/>
                <w:szCs w:val="16"/>
              </w:rPr>
            </w:pPr>
            <w:r w:rsidRPr="007E192D">
              <w:rPr>
                <w:rFonts w:ascii="Arial" w:hAnsi="Arial" w:cs="Arial"/>
                <w:color w:val="000000"/>
                <w:sz w:val="16"/>
                <w:szCs w:val="16"/>
              </w:rPr>
              <w:t>Correction of signalling flow for SMSoIP</w:t>
            </w:r>
          </w:p>
        </w:tc>
        <w:tc>
          <w:tcPr>
            <w:tcW w:w="567" w:type="dxa"/>
            <w:shd w:val="solid" w:color="FFFFFF" w:fill="auto"/>
            <w:vAlign w:val="bottom"/>
          </w:tcPr>
          <w:p w14:paraId="1A77A44A" w14:textId="77777777" w:rsidR="007E192D" w:rsidRDefault="007E192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14:paraId="7AE67210" w14:textId="77777777" w:rsidR="007E192D" w:rsidRDefault="007E192D">
            <w:pPr>
              <w:spacing w:after="0"/>
              <w:rPr>
                <w:rFonts w:ascii="Arial" w:hAnsi="Arial" w:cs="Arial"/>
                <w:color w:val="000000"/>
                <w:sz w:val="16"/>
                <w:szCs w:val="16"/>
              </w:rPr>
            </w:pPr>
            <w:r>
              <w:rPr>
                <w:rFonts w:ascii="Arial" w:hAnsi="Arial" w:cs="Arial"/>
                <w:color w:val="000000"/>
                <w:sz w:val="16"/>
                <w:szCs w:val="16"/>
              </w:rPr>
              <w:t>12.4.0</w:t>
            </w:r>
          </w:p>
        </w:tc>
      </w:tr>
      <w:tr w:rsidR="0011583D" w:rsidRPr="00AF25BD" w14:paraId="6B1F2D46" w14:textId="77777777" w:rsidTr="006436D6">
        <w:tblPrEx>
          <w:tblCellMar>
            <w:top w:w="0" w:type="dxa"/>
            <w:bottom w:w="0" w:type="dxa"/>
          </w:tblCellMar>
        </w:tblPrEx>
        <w:tc>
          <w:tcPr>
            <w:tcW w:w="800" w:type="dxa"/>
            <w:shd w:val="solid" w:color="FFFFFF" w:fill="auto"/>
          </w:tcPr>
          <w:p w14:paraId="6559586D" w14:textId="77777777" w:rsidR="0011583D" w:rsidRDefault="0011583D">
            <w:pPr>
              <w:spacing w:after="0"/>
              <w:rPr>
                <w:rFonts w:ascii="Arial" w:hAnsi="Arial" w:cs="Arial"/>
                <w:color w:val="000000"/>
                <w:sz w:val="16"/>
                <w:szCs w:val="16"/>
              </w:rPr>
            </w:pPr>
            <w:r>
              <w:rPr>
                <w:rFonts w:ascii="Arial" w:hAnsi="Arial" w:cs="Arial"/>
                <w:color w:val="000000"/>
                <w:sz w:val="16"/>
                <w:szCs w:val="16"/>
              </w:rPr>
              <w:t>2014-09</w:t>
            </w:r>
          </w:p>
        </w:tc>
        <w:tc>
          <w:tcPr>
            <w:tcW w:w="800" w:type="dxa"/>
            <w:shd w:val="solid" w:color="FFFFFF" w:fill="auto"/>
          </w:tcPr>
          <w:p w14:paraId="2FA238AC" w14:textId="77777777" w:rsidR="0011583D" w:rsidRDefault="0011583D">
            <w:pPr>
              <w:spacing w:after="0"/>
              <w:rPr>
                <w:rFonts w:ascii="Arial" w:hAnsi="Arial" w:cs="Arial"/>
                <w:color w:val="000000"/>
                <w:sz w:val="16"/>
                <w:szCs w:val="16"/>
              </w:rPr>
            </w:pPr>
            <w:r>
              <w:rPr>
                <w:rFonts w:ascii="Arial" w:hAnsi="Arial" w:cs="Arial"/>
                <w:color w:val="000000"/>
                <w:sz w:val="16"/>
                <w:szCs w:val="16"/>
              </w:rPr>
              <w:t>CT#65</w:t>
            </w:r>
          </w:p>
        </w:tc>
        <w:tc>
          <w:tcPr>
            <w:tcW w:w="901" w:type="dxa"/>
            <w:shd w:val="solid" w:color="FFFFFF" w:fill="auto"/>
            <w:vAlign w:val="bottom"/>
          </w:tcPr>
          <w:p w14:paraId="7D64E79C" w14:textId="77777777" w:rsidR="0011583D" w:rsidRPr="007E192D" w:rsidRDefault="0011583D">
            <w:pPr>
              <w:spacing w:after="0"/>
              <w:rPr>
                <w:rFonts w:ascii="Arial" w:hAnsi="Arial" w:cs="Arial"/>
                <w:color w:val="000000"/>
                <w:sz w:val="16"/>
                <w:szCs w:val="16"/>
              </w:rPr>
            </w:pPr>
            <w:r w:rsidRPr="0011583D">
              <w:rPr>
                <w:rFonts w:ascii="Arial" w:hAnsi="Arial" w:cs="Arial"/>
                <w:color w:val="000000"/>
                <w:sz w:val="16"/>
                <w:szCs w:val="16"/>
              </w:rPr>
              <w:t>CP-140662</w:t>
            </w:r>
          </w:p>
        </w:tc>
        <w:tc>
          <w:tcPr>
            <w:tcW w:w="476" w:type="dxa"/>
            <w:shd w:val="solid" w:color="FFFFFF" w:fill="auto"/>
            <w:vAlign w:val="bottom"/>
          </w:tcPr>
          <w:p w14:paraId="231656AA" w14:textId="77777777" w:rsidR="0011583D" w:rsidRDefault="0011583D">
            <w:pPr>
              <w:spacing w:after="0"/>
              <w:rPr>
                <w:rFonts w:ascii="Arial" w:hAnsi="Arial" w:cs="Arial"/>
                <w:color w:val="000000"/>
                <w:sz w:val="16"/>
                <w:szCs w:val="16"/>
              </w:rPr>
            </w:pPr>
            <w:r>
              <w:rPr>
                <w:rFonts w:ascii="Arial" w:hAnsi="Arial" w:cs="Arial"/>
                <w:color w:val="000000"/>
                <w:sz w:val="16"/>
                <w:szCs w:val="16"/>
              </w:rPr>
              <w:t>0073</w:t>
            </w:r>
          </w:p>
        </w:tc>
        <w:tc>
          <w:tcPr>
            <w:tcW w:w="378" w:type="dxa"/>
            <w:shd w:val="solid" w:color="FFFFFF" w:fill="auto"/>
            <w:vAlign w:val="bottom"/>
          </w:tcPr>
          <w:p w14:paraId="2B078F80" w14:textId="77777777" w:rsidR="0011583D" w:rsidRDefault="0011583D">
            <w:pPr>
              <w:spacing w:after="0"/>
              <w:jc w:val="both"/>
              <w:rPr>
                <w:rFonts w:ascii="Arial" w:hAnsi="Arial" w:cs="Arial"/>
                <w:color w:val="000000"/>
                <w:sz w:val="16"/>
                <w:szCs w:val="16"/>
              </w:rPr>
            </w:pPr>
            <w:r>
              <w:rPr>
                <w:rFonts w:ascii="Arial" w:hAnsi="Arial" w:cs="Arial"/>
                <w:color w:val="000000"/>
                <w:sz w:val="16"/>
                <w:szCs w:val="16"/>
              </w:rPr>
              <w:t>2</w:t>
            </w:r>
          </w:p>
        </w:tc>
        <w:tc>
          <w:tcPr>
            <w:tcW w:w="4867" w:type="dxa"/>
            <w:shd w:val="solid" w:color="FFFFFF" w:fill="auto"/>
            <w:vAlign w:val="bottom"/>
          </w:tcPr>
          <w:p w14:paraId="5C18EFE0" w14:textId="77777777" w:rsidR="0011583D" w:rsidRPr="007E192D" w:rsidRDefault="0011583D">
            <w:pPr>
              <w:spacing w:after="0"/>
              <w:rPr>
                <w:rFonts w:ascii="Arial" w:hAnsi="Arial" w:cs="Arial"/>
                <w:color w:val="000000"/>
                <w:sz w:val="16"/>
                <w:szCs w:val="16"/>
              </w:rPr>
            </w:pPr>
            <w:r w:rsidRPr="0011583D">
              <w:rPr>
                <w:rFonts w:ascii="Arial" w:hAnsi="Arial" w:cs="Arial"/>
                <w:color w:val="000000"/>
                <w:sz w:val="16"/>
                <w:szCs w:val="16"/>
              </w:rPr>
              <w:t>SMSoIP indications for SCM</w:t>
            </w:r>
          </w:p>
        </w:tc>
        <w:tc>
          <w:tcPr>
            <w:tcW w:w="567" w:type="dxa"/>
            <w:shd w:val="solid" w:color="FFFFFF" w:fill="auto"/>
            <w:vAlign w:val="bottom"/>
          </w:tcPr>
          <w:p w14:paraId="43B73E10" w14:textId="77777777" w:rsidR="0011583D" w:rsidRDefault="0011583D">
            <w:pPr>
              <w:spacing w:after="0"/>
              <w:rPr>
                <w:rFonts w:ascii="Arial" w:hAnsi="Arial" w:cs="Arial"/>
                <w:color w:val="000000"/>
                <w:sz w:val="16"/>
                <w:szCs w:val="16"/>
              </w:rPr>
            </w:pPr>
            <w:r>
              <w:rPr>
                <w:rFonts w:ascii="Arial" w:hAnsi="Arial" w:cs="Arial"/>
                <w:color w:val="000000"/>
                <w:sz w:val="16"/>
                <w:szCs w:val="16"/>
              </w:rPr>
              <w:t>12.4.0</w:t>
            </w:r>
          </w:p>
        </w:tc>
        <w:tc>
          <w:tcPr>
            <w:tcW w:w="567" w:type="dxa"/>
            <w:shd w:val="solid" w:color="FFFFFF" w:fill="auto"/>
            <w:vAlign w:val="bottom"/>
          </w:tcPr>
          <w:p w14:paraId="67D4D5E9" w14:textId="77777777" w:rsidR="0011583D" w:rsidRDefault="0011583D">
            <w:pPr>
              <w:spacing w:after="0"/>
              <w:rPr>
                <w:rFonts w:ascii="Arial" w:hAnsi="Arial" w:cs="Arial"/>
                <w:color w:val="000000"/>
                <w:sz w:val="16"/>
                <w:szCs w:val="16"/>
              </w:rPr>
            </w:pPr>
            <w:r>
              <w:rPr>
                <w:rFonts w:ascii="Arial" w:hAnsi="Arial" w:cs="Arial"/>
                <w:color w:val="000000"/>
                <w:sz w:val="16"/>
                <w:szCs w:val="16"/>
              </w:rPr>
              <w:t>12.5.0</w:t>
            </w:r>
          </w:p>
        </w:tc>
      </w:tr>
      <w:tr w:rsidR="00901DF2" w:rsidRPr="00AF25BD" w14:paraId="7753AD82" w14:textId="77777777" w:rsidTr="006436D6">
        <w:tblPrEx>
          <w:tblCellMar>
            <w:top w:w="0" w:type="dxa"/>
            <w:bottom w:w="0" w:type="dxa"/>
          </w:tblCellMar>
        </w:tblPrEx>
        <w:tc>
          <w:tcPr>
            <w:tcW w:w="800" w:type="dxa"/>
            <w:shd w:val="solid" w:color="FFFFFF" w:fill="auto"/>
          </w:tcPr>
          <w:p w14:paraId="2618CA45" w14:textId="77777777" w:rsidR="00901DF2" w:rsidRDefault="00901DF2">
            <w:pPr>
              <w:spacing w:after="0"/>
              <w:rPr>
                <w:rFonts w:ascii="Arial" w:hAnsi="Arial" w:cs="Arial"/>
                <w:color w:val="000000"/>
                <w:sz w:val="16"/>
                <w:szCs w:val="16"/>
              </w:rPr>
            </w:pPr>
            <w:r>
              <w:rPr>
                <w:rFonts w:ascii="Arial" w:hAnsi="Arial" w:cs="Arial"/>
                <w:color w:val="000000"/>
                <w:sz w:val="16"/>
                <w:szCs w:val="16"/>
              </w:rPr>
              <w:t>2014-12</w:t>
            </w:r>
          </w:p>
        </w:tc>
        <w:tc>
          <w:tcPr>
            <w:tcW w:w="800" w:type="dxa"/>
            <w:shd w:val="solid" w:color="FFFFFF" w:fill="auto"/>
          </w:tcPr>
          <w:p w14:paraId="20148C04" w14:textId="77777777" w:rsidR="00901DF2" w:rsidRDefault="00901DF2">
            <w:pPr>
              <w:spacing w:after="0"/>
              <w:rPr>
                <w:rFonts w:ascii="Arial" w:hAnsi="Arial" w:cs="Arial"/>
                <w:color w:val="000000"/>
                <w:sz w:val="16"/>
                <w:szCs w:val="16"/>
              </w:rPr>
            </w:pPr>
            <w:r>
              <w:rPr>
                <w:rFonts w:ascii="Arial" w:hAnsi="Arial" w:cs="Arial"/>
                <w:color w:val="000000"/>
                <w:sz w:val="16"/>
                <w:szCs w:val="16"/>
              </w:rPr>
              <w:t>CT#66</w:t>
            </w:r>
          </w:p>
        </w:tc>
        <w:tc>
          <w:tcPr>
            <w:tcW w:w="901" w:type="dxa"/>
            <w:shd w:val="solid" w:color="FFFFFF" w:fill="auto"/>
            <w:vAlign w:val="bottom"/>
          </w:tcPr>
          <w:p w14:paraId="4F4C2BDA" w14:textId="77777777"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CP-140837</w:t>
            </w:r>
          </w:p>
        </w:tc>
        <w:tc>
          <w:tcPr>
            <w:tcW w:w="476" w:type="dxa"/>
            <w:shd w:val="solid" w:color="FFFFFF" w:fill="auto"/>
            <w:vAlign w:val="bottom"/>
          </w:tcPr>
          <w:p w14:paraId="383B1F17" w14:textId="77777777" w:rsidR="00901DF2" w:rsidRDefault="00901DF2">
            <w:pPr>
              <w:spacing w:after="0"/>
              <w:rPr>
                <w:rFonts w:ascii="Arial" w:hAnsi="Arial" w:cs="Arial"/>
                <w:color w:val="000000"/>
                <w:sz w:val="16"/>
                <w:szCs w:val="16"/>
              </w:rPr>
            </w:pPr>
            <w:r>
              <w:rPr>
                <w:rFonts w:ascii="Arial" w:hAnsi="Arial" w:cs="Arial"/>
                <w:color w:val="000000"/>
                <w:sz w:val="16"/>
                <w:szCs w:val="16"/>
              </w:rPr>
              <w:t>0076</w:t>
            </w:r>
          </w:p>
        </w:tc>
        <w:tc>
          <w:tcPr>
            <w:tcW w:w="378" w:type="dxa"/>
            <w:shd w:val="solid" w:color="FFFFFF" w:fill="auto"/>
            <w:vAlign w:val="bottom"/>
          </w:tcPr>
          <w:p w14:paraId="4F24877A" w14:textId="77777777" w:rsidR="00901DF2" w:rsidRDefault="00901DF2">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14:paraId="476E3028" w14:textId="77777777"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SMS over IP retransmission timer</w:t>
            </w:r>
          </w:p>
        </w:tc>
        <w:tc>
          <w:tcPr>
            <w:tcW w:w="567" w:type="dxa"/>
            <w:shd w:val="solid" w:color="FFFFFF" w:fill="auto"/>
            <w:vAlign w:val="bottom"/>
          </w:tcPr>
          <w:p w14:paraId="693A4A64" w14:textId="77777777" w:rsidR="00901DF2" w:rsidRDefault="00901DF2">
            <w:pPr>
              <w:spacing w:after="0"/>
              <w:rPr>
                <w:rFonts w:ascii="Arial" w:hAnsi="Arial" w:cs="Arial"/>
                <w:color w:val="000000"/>
                <w:sz w:val="16"/>
                <w:szCs w:val="16"/>
              </w:rPr>
            </w:pPr>
            <w:r>
              <w:rPr>
                <w:rFonts w:ascii="Arial" w:hAnsi="Arial" w:cs="Arial"/>
                <w:color w:val="000000"/>
                <w:sz w:val="16"/>
                <w:szCs w:val="16"/>
              </w:rPr>
              <w:t>12.5.0</w:t>
            </w:r>
          </w:p>
        </w:tc>
        <w:tc>
          <w:tcPr>
            <w:tcW w:w="567" w:type="dxa"/>
            <w:shd w:val="solid" w:color="FFFFFF" w:fill="auto"/>
            <w:vAlign w:val="bottom"/>
          </w:tcPr>
          <w:p w14:paraId="7C44D2B0" w14:textId="77777777" w:rsidR="00901DF2" w:rsidRDefault="00901DF2">
            <w:pPr>
              <w:spacing w:after="0"/>
              <w:rPr>
                <w:rFonts w:ascii="Arial" w:hAnsi="Arial" w:cs="Arial"/>
                <w:color w:val="000000"/>
                <w:sz w:val="16"/>
                <w:szCs w:val="16"/>
              </w:rPr>
            </w:pPr>
            <w:r>
              <w:rPr>
                <w:rFonts w:ascii="Arial" w:hAnsi="Arial" w:cs="Arial"/>
                <w:color w:val="000000"/>
                <w:sz w:val="16"/>
                <w:szCs w:val="16"/>
              </w:rPr>
              <w:t>12.6.0</w:t>
            </w:r>
          </w:p>
        </w:tc>
      </w:tr>
      <w:tr w:rsidR="00901DF2" w:rsidRPr="00AF25BD" w14:paraId="263C6693" w14:textId="77777777" w:rsidTr="006436D6">
        <w:tblPrEx>
          <w:tblCellMar>
            <w:top w:w="0" w:type="dxa"/>
            <w:bottom w:w="0" w:type="dxa"/>
          </w:tblCellMar>
        </w:tblPrEx>
        <w:tc>
          <w:tcPr>
            <w:tcW w:w="800" w:type="dxa"/>
            <w:shd w:val="solid" w:color="FFFFFF" w:fill="auto"/>
          </w:tcPr>
          <w:p w14:paraId="603452EE" w14:textId="77777777" w:rsidR="00901DF2" w:rsidRDefault="00901DF2">
            <w:pPr>
              <w:spacing w:after="0"/>
              <w:rPr>
                <w:rFonts w:ascii="Arial" w:hAnsi="Arial" w:cs="Arial"/>
                <w:color w:val="000000"/>
                <w:sz w:val="16"/>
                <w:szCs w:val="16"/>
              </w:rPr>
            </w:pPr>
            <w:r>
              <w:rPr>
                <w:rFonts w:ascii="Arial" w:hAnsi="Arial" w:cs="Arial"/>
                <w:color w:val="000000"/>
                <w:sz w:val="16"/>
                <w:szCs w:val="16"/>
              </w:rPr>
              <w:t>2014-12</w:t>
            </w:r>
          </w:p>
        </w:tc>
        <w:tc>
          <w:tcPr>
            <w:tcW w:w="800" w:type="dxa"/>
            <w:shd w:val="solid" w:color="FFFFFF" w:fill="auto"/>
          </w:tcPr>
          <w:p w14:paraId="525E544B" w14:textId="77777777" w:rsidR="00901DF2" w:rsidRDefault="00901DF2">
            <w:pPr>
              <w:spacing w:after="0"/>
              <w:rPr>
                <w:rFonts w:ascii="Arial" w:hAnsi="Arial" w:cs="Arial"/>
                <w:color w:val="000000"/>
                <w:sz w:val="16"/>
                <w:szCs w:val="16"/>
              </w:rPr>
            </w:pPr>
            <w:r>
              <w:rPr>
                <w:rFonts w:ascii="Arial" w:hAnsi="Arial" w:cs="Arial"/>
                <w:color w:val="000000"/>
                <w:sz w:val="16"/>
                <w:szCs w:val="16"/>
              </w:rPr>
              <w:t>CT#66</w:t>
            </w:r>
          </w:p>
        </w:tc>
        <w:tc>
          <w:tcPr>
            <w:tcW w:w="901" w:type="dxa"/>
            <w:shd w:val="solid" w:color="FFFFFF" w:fill="auto"/>
            <w:vAlign w:val="bottom"/>
          </w:tcPr>
          <w:p w14:paraId="07D4A74D" w14:textId="77777777"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CP-140837</w:t>
            </w:r>
          </w:p>
        </w:tc>
        <w:tc>
          <w:tcPr>
            <w:tcW w:w="476" w:type="dxa"/>
            <w:shd w:val="solid" w:color="FFFFFF" w:fill="auto"/>
            <w:vAlign w:val="bottom"/>
          </w:tcPr>
          <w:p w14:paraId="0422F796" w14:textId="77777777" w:rsidR="00901DF2" w:rsidRDefault="00901DF2">
            <w:pPr>
              <w:spacing w:after="0"/>
              <w:rPr>
                <w:rFonts w:ascii="Arial" w:hAnsi="Arial" w:cs="Arial"/>
                <w:color w:val="000000"/>
                <w:sz w:val="16"/>
                <w:szCs w:val="16"/>
              </w:rPr>
            </w:pPr>
            <w:r>
              <w:rPr>
                <w:rFonts w:ascii="Arial" w:hAnsi="Arial" w:cs="Arial"/>
                <w:color w:val="000000"/>
                <w:sz w:val="16"/>
                <w:szCs w:val="16"/>
              </w:rPr>
              <w:t>0077</w:t>
            </w:r>
          </w:p>
        </w:tc>
        <w:tc>
          <w:tcPr>
            <w:tcW w:w="378" w:type="dxa"/>
            <w:shd w:val="solid" w:color="FFFFFF" w:fill="auto"/>
            <w:vAlign w:val="bottom"/>
          </w:tcPr>
          <w:p w14:paraId="4C80FB53" w14:textId="77777777" w:rsidR="00901DF2" w:rsidRDefault="00901DF2">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0B368416" w14:textId="77777777" w:rsidR="00901DF2" w:rsidRPr="0011583D" w:rsidRDefault="00901DF2">
            <w:pPr>
              <w:spacing w:after="0"/>
              <w:rPr>
                <w:rFonts w:ascii="Arial" w:hAnsi="Arial" w:cs="Arial"/>
                <w:color w:val="000000"/>
                <w:sz w:val="16"/>
                <w:szCs w:val="16"/>
              </w:rPr>
            </w:pPr>
            <w:r w:rsidRPr="00901DF2">
              <w:rPr>
                <w:rFonts w:ascii="Arial" w:hAnsi="Arial" w:cs="Arial"/>
                <w:color w:val="000000"/>
                <w:sz w:val="16"/>
                <w:szCs w:val="16"/>
              </w:rPr>
              <w:t>Message flows correction for UE originated SM submit procedure</w:t>
            </w:r>
          </w:p>
        </w:tc>
        <w:tc>
          <w:tcPr>
            <w:tcW w:w="567" w:type="dxa"/>
            <w:shd w:val="solid" w:color="FFFFFF" w:fill="auto"/>
            <w:vAlign w:val="bottom"/>
          </w:tcPr>
          <w:p w14:paraId="4575E6CE" w14:textId="77777777" w:rsidR="00901DF2" w:rsidRDefault="00901DF2">
            <w:pPr>
              <w:spacing w:after="0"/>
              <w:rPr>
                <w:rFonts w:ascii="Arial" w:hAnsi="Arial" w:cs="Arial"/>
                <w:color w:val="000000"/>
                <w:sz w:val="16"/>
                <w:szCs w:val="16"/>
              </w:rPr>
            </w:pPr>
            <w:r>
              <w:rPr>
                <w:rFonts w:ascii="Arial" w:hAnsi="Arial" w:cs="Arial"/>
                <w:color w:val="000000"/>
                <w:sz w:val="16"/>
                <w:szCs w:val="16"/>
              </w:rPr>
              <w:t>12.5.0</w:t>
            </w:r>
          </w:p>
        </w:tc>
        <w:tc>
          <w:tcPr>
            <w:tcW w:w="567" w:type="dxa"/>
            <w:shd w:val="solid" w:color="FFFFFF" w:fill="auto"/>
            <w:vAlign w:val="bottom"/>
          </w:tcPr>
          <w:p w14:paraId="57244A1F" w14:textId="77777777" w:rsidR="00901DF2" w:rsidRDefault="00901DF2">
            <w:pPr>
              <w:spacing w:after="0"/>
              <w:rPr>
                <w:rFonts w:ascii="Arial" w:hAnsi="Arial" w:cs="Arial"/>
                <w:color w:val="000000"/>
                <w:sz w:val="16"/>
                <w:szCs w:val="16"/>
              </w:rPr>
            </w:pPr>
            <w:r>
              <w:rPr>
                <w:rFonts w:ascii="Arial" w:hAnsi="Arial" w:cs="Arial"/>
                <w:color w:val="000000"/>
                <w:sz w:val="16"/>
                <w:szCs w:val="16"/>
              </w:rPr>
              <w:t>12.6.0</w:t>
            </w:r>
          </w:p>
        </w:tc>
      </w:tr>
      <w:tr w:rsidR="005D447D" w:rsidRPr="00AF25BD" w14:paraId="39F7AC20" w14:textId="77777777" w:rsidTr="006436D6">
        <w:tblPrEx>
          <w:tblCellMar>
            <w:top w:w="0" w:type="dxa"/>
            <w:bottom w:w="0" w:type="dxa"/>
          </w:tblCellMar>
        </w:tblPrEx>
        <w:tc>
          <w:tcPr>
            <w:tcW w:w="800" w:type="dxa"/>
            <w:shd w:val="solid" w:color="FFFFFF" w:fill="auto"/>
          </w:tcPr>
          <w:p w14:paraId="7637CAAC" w14:textId="77777777" w:rsidR="005D447D" w:rsidRDefault="005D447D">
            <w:pPr>
              <w:spacing w:after="0"/>
              <w:rPr>
                <w:rFonts w:ascii="Arial" w:hAnsi="Arial" w:cs="Arial"/>
                <w:color w:val="000000"/>
                <w:sz w:val="16"/>
                <w:szCs w:val="16"/>
              </w:rPr>
            </w:pPr>
            <w:r>
              <w:rPr>
                <w:rFonts w:ascii="Arial" w:hAnsi="Arial" w:cs="Arial"/>
                <w:color w:val="000000"/>
                <w:sz w:val="16"/>
                <w:szCs w:val="16"/>
              </w:rPr>
              <w:t>2015-12</w:t>
            </w:r>
          </w:p>
        </w:tc>
        <w:tc>
          <w:tcPr>
            <w:tcW w:w="800" w:type="dxa"/>
            <w:shd w:val="solid" w:color="FFFFFF" w:fill="auto"/>
          </w:tcPr>
          <w:p w14:paraId="55672E4E" w14:textId="77777777" w:rsidR="005D447D" w:rsidRDefault="005D447D">
            <w:pPr>
              <w:spacing w:after="0"/>
              <w:rPr>
                <w:rFonts w:ascii="Arial" w:hAnsi="Arial" w:cs="Arial"/>
                <w:color w:val="000000"/>
                <w:sz w:val="16"/>
                <w:szCs w:val="16"/>
              </w:rPr>
            </w:pPr>
            <w:r>
              <w:rPr>
                <w:rFonts w:ascii="Arial" w:hAnsi="Arial" w:cs="Arial"/>
                <w:color w:val="000000"/>
                <w:sz w:val="16"/>
                <w:szCs w:val="16"/>
              </w:rPr>
              <w:t>CT#67</w:t>
            </w:r>
          </w:p>
        </w:tc>
        <w:tc>
          <w:tcPr>
            <w:tcW w:w="901" w:type="dxa"/>
            <w:shd w:val="solid" w:color="FFFFFF" w:fill="auto"/>
            <w:vAlign w:val="bottom"/>
          </w:tcPr>
          <w:p w14:paraId="7268500F" w14:textId="77777777" w:rsidR="005D447D" w:rsidRPr="00901DF2" w:rsidRDefault="005D447D">
            <w:pPr>
              <w:spacing w:after="0"/>
              <w:rPr>
                <w:rFonts w:ascii="Arial" w:hAnsi="Arial" w:cs="Arial"/>
                <w:color w:val="000000"/>
                <w:sz w:val="16"/>
                <w:szCs w:val="16"/>
              </w:rPr>
            </w:pPr>
          </w:p>
        </w:tc>
        <w:tc>
          <w:tcPr>
            <w:tcW w:w="476" w:type="dxa"/>
            <w:shd w:val="solid" w:color="FFFFFF" w:fill="auto"/>
            <w:vAlign w:val="bottom"/>
          </w:tcPr>
          <w:p w14:paraId="26D4349B" w14:textId="77777777" w:rsidR="005D447D" w:rsidRDefault="005D447D">
            <w:pPr>
              <w:spacing w:after="0"/>
              <w:rPr>
                <w:rFonts w:ascii="Arial" w:hAnsi="Arial" w:cs="Arial"/>
                <w:color w:val="000000"/>
                <w:sz w:val="16"/>
                <w:szCs w:val="16"/>
              </w:rPr>
            </w:pPr>
          </w:p>
        </w:tc>
        <w:tc>
          <w:tcPr>
            <w:tcW w:w="378" w:type="dxa"/>
            <w:shd w:val="solid" w:color="FFFFFF" w:fill="auto"/>
            <w:vAlign w:val="bottom"/>
          </w:tcPr>
          <w:p w14:paraId="35F2DA2D" w14:textId="77777777" w:rsidR="005D447D" w:rsidRDefault="005D447D">
            <w:pPr>
              <w:spacing w:after="0"/>
              <w:jc w:val="both"/>
              <w:rPr>
                <w:rFonts w:ascii="Arial" w:hAnsi="Arial" w:cs="Arial"/>
                <w:color w:val="000000"/>
                <w:sz w:val="16"/>
                <w:szCs w:val="16"/>
              </w:rPr>
            </w:pPr>
          </w:p>
        </w:tc>
        <w:tc>
          <w:tcPr>
            <w:tcW w:w="4867" w:type="dxa"/>
            <w:shd w:val="solid" w:color="FFFFFF" w:fill="auto"/>
            <w:vAlign w:val="bottom"/>
          </w:tcPr>
          <w:p w14:paraId="40A8CF35" w14:textId="77777777" w:rsidR="005D447D" w:rsidRPr="00901DF2" w:rsidRDefault="005D447D">
            <w:pPr>
              <w:spacing w:after="0"/>
              <w:rPr>
                <w:rFonts w:ascii="Arial" w:hAnsi="Arial" w:cs="Arial"/>
                <w:color w:val="000000"/>
                <w:sz w:val="16"/>
                <w:szCs w:val="16"/>
              </w:rPr>
            </w:pPr>
            <w:r>
              <w:rPr>
                <w:rFonts w:ascii="Arial" w:hAnsi="Arial" w:cs="Arial"/>
                <w:color w:val="000000"/>
                <w:sz w:val="16"/>
                <w:szCs w:val="16"/>
              </w:rPr>
              <w:t>Upgrade to Rel-13</w:t>
            </w:r>
          </w:p>
        </w:tc>
        <w:tc>
          <w:tcPr>
            <w:tcW w:w="567" w:type="dxa"/>
            <w:shd w:val="solid" w:color="FFFFFF" w:fill="auto"/>
            <w:vAlign w:val="bottom"/>
          </w:tcPr>
          <w:p w14:paraId="2721FC72" w14:textId="77777777" w:rsidR="005D447D" w:rsidRDefault="005D447D">
            <w:pPr>
              <w:spacing w:after="0"/>
              <w:rPr>
                <w:rFonts w:ascii="Arial" w:hAnsi="Arial" w:cs="Arial"/>
                <w:color w:val="000000"/>
                <w:sz w:val="16"/>
                <w:szCs w:val="16"/>
              </w:rPr>
            </w:pPr>
            <w:r>
              <w:rPr>
                <w:rFonts w:ascii="Arial" w:hAnsi="Arial" w:cs="Arial"/>
                <w:color w:val="000000"/>
                <w:sz w:val="16"/>
                <w:szCs w:val="16"/>
              </w:rPr>
              <w:t>12.6.0</w:t>
            </w:r>
          </w:p>
        </w:tc>
        <w:tc>
          <w:tcPr>
            <w:tcW w:w="567" w:type="dxa"/>
            <w:shd w:val="solid" w:color="FFFFFF" w:fill="auto"/>
            <w:vAlign w:val="bottom"/>
          </w:tcPr>
          <w:p w14:paraId="5DDE733C" w14:textId="77777777" w:rsidR="005D447D" w:rsidRDefault="005D447D">
            <w:pPr>
              <w:spacing w:after="0"/>
              <w:rPr>
                <w:rFonts w:ascii="Arial" w:hAnsi="Arial" w:cs="Arial"/>
                <w:color w:val="000000"/>
                <w:sz w:val="16"/>
                <w:szCs w:val="16"/>
              </w:rPr>
            </w:pPr>
            <w:r>
              <w:rPr>
                <w:rFonts w:ascii="Arial" w:hAnsi="Arial" w:cs="Arial"/>
                <w:color w:val="000000"/>
                <w:sz w:val="16"/>
                <w:szCs w:val="16"/>
              </w:rPr>
              <w:t>13.0.0</w:t>
            </w:r>
          </w:p>
        </w:tc>
      </w:tr>
      <w:tr w:rsidR="00B21963" w:rsidRPr="00AF25BD" w14:paraId="26A5EBC7" w14:textId="77777777" w:rsidTr="006436D6">
        <w:tblPrEx>
          <w:tblCellMar>
            <w:top w:w="0" w:type="dxa"/>
            <w:bottom w:w="0" w:type="dxa"/>
          </w:tblCellMar>
        </w:tblPrEx>
        <w:tc>
          <w:tcPr>
            <w:tcW w:w="800" w:type="dxa"/>
            <w:shd w:val="solid" w:color="FFFFFF" w:fill="auto"/>
          </w:tcPr>
          <w:p w14:paraId="6D930D9B" w14:textId="77777777"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14:paraId="3D7DE62D" w14:textId="77777777"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14:paraId="21F4115C" w14:textId="77777777"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CP-160303</w:t>
            </w:r>
          </w:p>
        </w:tc>
        <w:tc>
          <w:tcPr>
            <w:tcW w:w="476" w:type="dxa"/>
            <w:shd w:val="solid" w:color="FFFFFF" w:fill="auto"/>
            <w:vAlign w:val="bottom"/>
          </w:tcPr>
          <w:p w14:paraId="2B4AB510" w14:textId="77777777" w:rsidR="00B21963" w:rsidRDefault="00B21963">
            <w:pPr>
              <w:spacing w:after="0"/>
              <w:rPr>
                <w:rFonts w:ascii="Arial" w:hAnsi="Arial" w:cs="Arial"/>
                <w:color w:val="000000"/>
                <w:sz w:val="16"/>
                <w:szCs w:val="16"/>
              </w:rPr>
            </w:pPr>
            <w:r>
              <w:rPr>
                <w:rFonts w:ascii="Arial" w:hAnsi="Arial" w:cs="Arial"/>
                <w:color w:val="000000"/>
                <w:sz w:val="16"/>
                <w:szCs w:val="16"/>
              </w:rPr>
              <w:t>0080</w:t>
            </w:r>
          </w:p>
        </w:tc>
        <w:tc>
          <w:tcPr>
            <w:tcW w:w="378" w:type="dxa"/>
            <w:shd w:val="solid" w:color="FFFFFF" w:fill="auto"/>
            <w:vAlign w:val="bottom"/>
          </w:tcPr>
          <w:p w14:paraId="6C10FAF4" w14:textId="77777777" w:rsidR="00B21963" w:rsidRDefault="00B21963">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6278622B" w14:textId="77777777" w:rsidR="00B21963" w:rsidRDefault="00B21963">
            <w:pPr>
              <w:spacing w:after="0"/>
              <w:rPr>
                <w:rFonts w:ascii="Arial" w:hAnsi="Arial" w:cs="Arial"/>
                <w:color w:val="000000"/>
                <w:sz w:val="16"/>
                <w:szCs w:val="16"/>
              </w:rPr>
            </w:pPr>
            <w:r w:rsidRPr="00B21963">
              <w:rPr>
                <w:rFonts w:ascii="Arial" w:hAnsi="Arial" w:cs="Arial"/>
                <w:color w:val="000000"/>
                <w:sz w:val="16"/>
                <w:szCs w:val="16"/>
              </w:rPr>
              <w:t>IANA registratin for g.3gpp.smsip-msisdn-less feature tag</w:t>
            </w:r>
          </w:p>
        </w:tc>
        <w:tc>
          <w:tcPr>
            <w:tcW w:w="567" w:type="dxa"/>
            <w:shd w:val="solid" w:color="FFFFFF" w:fill="auto"/>
            <w:vAlign w:val="bottom"/>
          </w:tcPr>
          <w:p w14:paraId="3F5AEB74" w14:textId="77777777"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14:paraId="1E07A732" w14:textId="77777777" w:rsidR="00B21963" w:rsidRDefault="00B21963">
            <w:pPr>
              <w:spacing w:after="0"/>
              <w:rPr>
                <w:rFonts w:ascii="Arial" w:hAnsi="Arial" w:cs="Arial"/>
                <w:color w:val="000000"/>
                <w:sz w:val="16"/>
                <w:szCs w:val="16"/>
              </w:rPr>
            </w:pPr>
            <w:r>
              <w:rPr>
                <w:rFonts w:ascii="Arial" w:hAnsi="Arial" w:cs="Arial"/>
                <w:color w:val="000000"/>
                <w:sz w:val="16"/>
                <w:szCs w:val="16"/>
              </w:rPr>
              <w:t>13.1.0</w:t>
            </w:r>
          </w:p>
        </w:tc>
      </w:tr>
      <w:tr w:rsidR="00B21963" w:rsidRPr="00AF25BD" w14:paraId="64FCFA81" w14:textId="77777777" w:rsidTr="006436D6">
        <w:tblPrEx>
          <w:tblCellMar>
            <w:top w:w="0" w:type="dxa"/>
            <w:bottom w:w="0" w:type="dxa"/>
          </w:tblCellMar>
        </w:tblPrEx>
        <w:tc>
          <w:tcPr>
            <w:tcW w:w="800" w:type="dxa"/>
            <w:shd w:val="solid" w:color="FFFFFF" w:fill="auto"/>
          </w:tcPr>
          <w:p w14:paraId="4652F720" w14:textId="77777777"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14:paraId="77DF6B8D" w14:textId="77777777"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14:paraId="512DF3C3" w14:textId="77777777"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CP-160303</w:t>
            </w:r>
          </w:p>
        </w:tc>
        <w:tc>
          <w:tcPr>
            <w:tcW w:w="476" w:type="dxa"/>
            <w:shd w:val="solid" w:color="FFFFFF" w:fill="auto"/>
            <w:vAlign w:val="bottom"/>
          </w:tcPr>
          <w:p w14:paraId="6AED5D46" w14:textId="77777777" w:rsidR="00B21963" w:rsidRDefault="00B21963">
            <w:pPr>
              <w:spacing w:after="0"/>
              <w:rPr>
                <w:rFonts w:ascii="Arial" w:hAnsi="Arial" w:cs="Arial"/>
                <w:color w:val="000000"/>
                <w:sz w:val="16"/>
                <w:szCs w:val="16"/>
              </w:rPr>
            </w:pPr>
            <w:r>
              <w:rPr>
                <w:rFonts w:ascii="Arial" w:hAnsi="Arial" w:cs="Arial"/>
                <w:color w:val="000000"/>
                <w:sz w:val="16"/>
                <w:szCs w:val="16"/>
              </w:rPr>
              <w:t>0082</w:t>
            </w:r>
          </w:p>
        </w:tc>
        <w:tc>
          <w:tcPr>
            <w:tcW w:w="378" w:type="dxa"/>
            <w:shd w:val="solid" w:color="FFFFFF" w:fill="auto"/>
            <w:vAlign w:val="bottom"/>
          </w:tcPr>
          <w:p w14:paraId="2F2033AD" w14:textId="77777777" w:rsidR="00B21963" w:rsidRDefault="00B21963">
            <w:pPr>
              <w:spacing w:after="0"/>
              <w:jc w:val="both"/>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016B4766" w14:textId="77777777" w:rsidR="00B21963" w:rsidRDefault="00B21963">
            <w:pPr>
              <w:spacing w:after="0"/>
              <w:rPr>
                <w:rFonts w:ascii="Arial" w:hAnsi="Arial" w:cs="Arial"/>
                <w:color w:val="000000"/>
                <w:sz w:val="16"/>
                <w:szCs w:val="16"/>
              </w:rPr>
            </w:pPr>
            <w:r w:rsidRPr="00B21963">
              <w:rPr>
                <w:rFonts w:ascii="Arial" w:hAnsi="Arial" w:cs="Arial"/>
                <w:color w:val="000000"/>
                <w:sz w:val="16"/>
                <w:szCs w:val="16"/>
              </w:rPr>
              <w:t>IANA registration for SMS+XML MIME type</w:t>
            </w:r>
          </w:p>
        </w:tc>
        <w:tc>
          <w:tcPr>
            <w:tcW w:w="567" w:type="dxa"/>
            <w:shd w:val="solid" w:color="FFFFFF" w:fill="auto"/>
            <w:vAlign w:val="bottom"/>
          </w:tcPr>
          <w:p w14:paraId="0B9EB57A" w14:textId="77777777"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14:paraId="62A4BD3F" w14:textId="77777777" w:rsidR="00B21963" w:rsidRDefault="00B21963">
            <w:pPr>
              <w:spacing w:after="0"/>
              <w:rPr>
                <w:rFonts w:ascii="Arial" w:hAnsi="Arial" w:cs="Arial"/>
                <w:color w:val="000000"/>
                <w:sz w:val="16"/>
                <w:szCs w:val="16"/>
              </w:rPr>
            </w:pPr>
            <w:r>
              <w:rPr>
                <w:rFonts w:ascii="Arial" w:hAnsi="Arial" w:cs="Arial"/>
                <w:color w:val="000000"/>
                <w:sz w:val="16"/>
                <w:szCs w:val="16"/>
              </w:rPr>
              <w:t>13.1.0</w:t>
            </w:r>
          </w:p>
        </w:tc>
      </w:tr>
      <w:tr w:rsidR="00B21963" w:rsidRPr="00AF25BD" w14:paraId="3DDB1C9F" w14:textId="77777777" w:rsidTr="006436D6">
        <w:tblPrEx>
          <w:tblCellMar>
            <w:top w:w="0" w:type="dxa"/>
            <w:bottom w:w="0" w:type="dxa"/>
          </w:tblCellMar>
        </w:tblPrEx>
        <w:tc>
          <w:tcPr>
            <w:tcW w:w="800" w:type="dxa"/>
            <w:shd w:val="solid" w:color="FFFFFF" w:fill="auto"/>
          </w:tcPr>
          <w:p w14:paraId="58231C80" w14:textId="77777777" w:rsidR="00B21963" w:rsidRDefault="00B21963">
            <w:pPr>
              <w:spacing w:after="0"/>
              <w:rPr>
                <w:rFonts w:ascii="Arial" w:hAnsi="Arial" w:cs="Arial"/>
                <w:color w:val="000000"/>
                <w:sz w:val="16"/>
                <w:szCs w:val="16"/>
              </w:rPr>
            </w:pPr>
            <w:r>
              <w:rPr>
                <w:rFonts w:ascii="Arial" w:hAnsi="Arial" w:cs="Arial"/>
                <w:color w:val="000000"/>
                <w:sz w:val="16"/>
                <w:szCs w:val="16"/>
              </w:rPr>
              <w:t>2016-06</w:t>
            </w:r>
          </w:p>
        </w:tc>
        <w:tc>
          <w:tcPr>
            <w:tcW w:w="800" w:type="dxa"/>
            <w:shd w:val="solid" w:color="FFFFFF" w:fill="auto"/>
          </w:tcPr>
          <w:p w14:paraId="56093B15" w14:textId="77777777" w:rsidR="00B21963" w:rsidRDefault="00B21963">
            <w:pPr>
              <w:spacing w:after="0"/>
              <w:rPr>
                <w:rFonts w:ascii="Arial" w:hAnsi="Arial" w:cs="Arial"/>
                <w:color w:val="000000"/>
                <w:sz w:val="16"/>
                <w:szCs w:val="16"/>
              </w:rPr>
            </w:pPr>
            <w:r>
              <w:rPr>
                <w:rFonts w:ascii="Arial" w:hAnsi="Arial" w:cs="Arial"/>
                <w:color w:val="000000"/>
                <w:sz w:val="16"/>
                <w:szCs w:val="16"/>
              </w:rPr>
              <w:t>CT#72</w:t>
            </w:r>
          </w:p>
        </w:tc>
        <w:tc>
          <w:tcPr>
            <w:tcW w:w="901" w:type="dxa"/>
            <w:shd w:val="solid" w:color="FFFFFF" w:fill="auto"/>
            <w:vAlign w:val="bottom"/>
          </w:tcPr>
          <w:p w14:paraId="3B2C73A3" w14:textId="77777777" w:rsidR="00B21963" w:rsidRPr="00901DF2" w:rsidRDefault="00B21963">
            <w:pPr>
              <w:spacing w:after="0"/>
              <w:rPr>
                <w:rFonts w:ascii="Arial" w:hAnsi="Arial" w:cs="Arial"/>
                <w:color w:val="000000"/>
                <w:sz w:val="16"/>
                <w:szCs w:val="16"/>
              </w:rPr>
            </w:pPr>
            <w:r w:rsidRPr="00B21963">
              <w:rPr>
                <w:rFonts w:ascii="Arial" w:hAnsi="Arial" w:cs="Arial"/>
                <w:color w:val="000000"/>
                <w:sz w:val="16"/>
                <w:szCs w:val="16"/>
              </w:rPr>
              <w:t>CP-160307</w:t>
            </w:r>
          </w:p>
        </w:tc>
        <w:tc>
          <w:tcPr>
            <w:tcW w:w="476" w:type="dxa"/>
            <w:shd w:val="solid" w:color="FFFFFF" w:fill="auto"/>
            <w:vAlign w:val="bottom"/>
          </w:tcPr>
          <w:p w14:paraId="335D1A58" w14:textId="77777777" w:rsidR="00B21963" w:rsidRDefault="00B21963">
            <w:pPr>
              <w:spacing w:after="0"/>
              <w:rPr>
                <w:rFonts w:ascii="Arial" w:hAnsi="Arial" w:cs="Arial"/>
                <w:color w:val="000000"/>
                <w:sz w:val="16"/>
                <w:szCs w:val="16"/>
              </w:rPr>
            </w:pPr>
            <w:r>
              <w:rPr>
                <w:rFonts w:ascii="Arial" w:hAnsi="Arial" w:cs="Arial"/>
                <w:color w:val="000000"/>
                <w:sz w:val="16"/>
                <w:szCs w:val="16"/>
              </w:rPr>
              <w:t>0083</w:t>
            </w:r>
          </w:p>
        </w:tc>
        <w:tc>
          <w:tcPr>
            <w:tcW w:w="378" w:type="dxa"/>
            <w:shd w:val="solid" w:color="FFFFFF" w:fill="auto"/>
            <w:vAlign w:val="bottom"/>
          </w:tcPr>
          <w:p w14:paraId="15C86B8D" w14:textId="77777777" w:rsidR="00B21963" w:rsidRDefault="00B21963">
            <w:pPr>
              <w:spacing w:after="0"/>
              <w:jc w:val="both"/>
              <w:rPr>
                <w:rFonts w:ascii="Arial" w:hAnsi="Arial" w:cs="Arial"/>
                <w:color w:val="000000"/>
                <w:sz w:val="16"/>
                <w:szCs w:val="16"/>
              </w:rPr>
            </w:pPr>
            <w:r>
              <w:rPr>
                <w:rFonts w:ascii="Arial" w:hAnsi="Arial" w:cs="Arial"/>
                <w:color w:val="000000"/>
                <w:sz w:val="16"/>
                <w:szCs w:val="16"/>
              </w:rPr>
              <w:t>3</w:t>
            </w:r>
          </w:p>
        </w:tc>
        <w:tc>
          <w:tcPr>
            <w:tcW w:w="4867" w:type="dxa"/>
            <w:shd w:val="solid" w:color="FFFFFF" w:fill="auto"/>
            <w:vAlign w:val="bottom"/>
          </w:tcPr>
          <w:p w14:paraId="44D2C1EF" w14:textId="77777777" w:rsidR="00B21963" w:rsidRDefault="00B21963">
            <w:pPr>
              <w:spacing w:after="0"/>
              <w:rPr>
                <w:rFonts w:ascii="Arial" w:hAnsi="Arial" w:cs="Arial"/>
                <w:color w:val="000000"/>
                <w:sz w:val="16"/>
                <w:szCs w:val="16"/>
              </w:rPr>
            </w:pPr>
            <w:r w:rsidRPr="00B21963">
              <w:rPr>
                <w:rFonts w:ascii="Arial" w:hAnsi="Arial" w:cs="Arial"/>
                <w:color w:val="000000"/>
                <w:sz w:val="16"/>
                <w:szCs w:val="16"/>
              </w:rPr>
              <w:t>Correction of SMSoIP indications for ACDC</w:t>
            </w:r>
          </w:p>
        </w:tc>
        <w:tc>
          <w:tcPr>
            <w:tcW w:w="567" w:type="dxa"/>
            <w:shd w:val="solid" w:color="FFFFFF" w:fill="auto"/>
            <w:vAlign w:val="bottom"/>
          </w:tcPr>
          <w:p w14:paraId="6466D320" w14:textId="77777777" w:rsidR="00B21963" w:rsidRDefault="00B21963">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14:paraId="57BE62A4" w14:textId="77777777" w:rsidR="00B21963" w:rsidRDefault="00B21963">
            <w:pPr>
              <w:spacing w:after="0"/>
              <w:rPr>
                <w:rFonts w:ascii="Arial" w:hAnsi="Arial" w:cs="Arial"/>
                <w:color w:val="000000"/>
                <w:sz w:val="16"/>
                <w:szCs w:val="16"/>
              </w:rPr>
            </w:pPr>
            <w:r>
              <w:rPr>
                <w:rFonts w:ascii="Arial" w:hAnsi="Arial" w:cs="Arial"/>
                <w:color w:val="000000"/>
                <w:sz w:val="16"/>
                <w:szCs w:val="16"/>
              </w:rPr>
              <w:t>13.1.0</w:t>
            </w:r>
          </w:p>
        </w:tc>
      </w:tr>
    </w:tbl>
    <w:p w14:paraId="19E5E0F2" w14:textId="77777777" w:rsidR="006E1998" w:rsidRDefault="006E1998"/>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336">
          <w:tblGrid>
            <w:gridCol w:w="800"/>
            <w:gridCol w:w="800"/>
            <w:gridCol w:w="1094"/>
            <w:gridCol w:w="500"/>
            <w:gridCol w:w="425"/>
            <w:gridCol w:w="425"/>
            <w:gridCol w:w="4962"/>
            <w:gridCol w:w="708"/>
          </w:tblGrid>
        </w:tblGridChange>
      </w:tblGrid>
      <w:tr w:rsidR="006436D6" w:rsidRPr="00235394" w14:paraId="6FCDA212" w14:textId="77777777" w:rsidTr="00873721">
        <w:tblPrEx>
          <w:tblCellMar>
            <w:top w:w="0" w:type="dxa"/>
            <w:bottom w:w="0" w:type="dxa"/>
          </w:tblCellMar>
        </w:tblPrEx>
        <w:trPr>
          <w:cantSplit/>
        </w:trPr>
        <w:tc>
          <w:tcPr>
            <w:tcW w:w="9714" w:type="dxa"/>
            <w:gridSpan w:val="8"/>
            <w:tcBorders>
              <w:bottom w:val="nil"/>
            </w:tcBorders>
            <w:shd w:val="solid" w:color="FFFFFF" w:fill="auto"/>
          </w:tcPr>
          <w:p w14:paraId="22F36DF2" w14:textId="77777777" w:rsidR="006436D6" w:rsidRPr="00235394" w:rsidRDefault="006436D6" w:rsidP="00873721">
            <w:pPr>
              <w:pStyle w:val="TAL"/>
              <w:jc w:val="center"/>
              <w:rPr>
                <w:b/>
                <w:sz w:val="16"/>
              </w:rPr>
            </w:pPr>
            <w:r w:rsidRPr="00235394">
              <w:rPr>
                <w:b/>
              </w:rPr>
              <w:t>Change history</w:t>
            </w:r>
          </w:p>
        </w:tc>
      </w:tr>
      <w:tr w:rsidR="006436D6" w:rsidRPr="00235394" w14:paraId="3B450F9F" w14:textId="77777777" w:rsidTr="00873721">
        <w:tblPrEx>
          <w:tblCellMar>
            <w:top w:w="0" w:type="dxa"/>
            <w:bottom w:w="0" w:type="dxa"/>
          </w:tblCellMar>
        </w:tblPrEx>
        <w:tc>
          <w:tcPr>
            <w:tcW w:w="800" w:type="dxa"/>
            <w:shd w:val="pct10" w:color="auto" w:fill="FFFFFF"/>
          </w:tcPr>
          <w:p w14:paraId="3ECF7F7B" w14:textId="77777777" w:rsidR="006436D6" w:rsidRPr="00235394" w:rsidRDefault="006436D6" w:rsidP="00873721">
            <w:pPr>
              <w:pStyle w:val="TAL"/>
              <w:rPr>
                <w:b/>
                <w:sz w:val="16"/>
              </w:rPr>
            </w:pPr>
            <w:r w:rsidRPr="00235394">
              <w:rPr>
                <w:b/>
                <w:sz w:val="16"/>
              </w:rPr>
              <w:t>Date</w:t>
            </w:r>
          </w:p>
        </w:tc>
        <w:tc>
          <w:tcPr>
            <w:tcW w:w="800" w:type="dxa"/>
            <w:shd w:val="pct10" w:color="auto" w:fill="FFFFFF"/>
          </w:tcPr>
          <w:p w14:paraId="395A5DBD" w14:textId="77777777" w:rsidR="006436D6" w:rsidRPr="00235394" w:rsidRDefault="006436D6" w:rsidP="00873721">
            <w:pPr>
              <w:pStyle w:val="TAL"/>
              <w:rPr>
                <w:b/>
                <w:sz w:val="16"/>
              </w:rPr>
            </w:pPr>
            <w:r>
              <w:rPr>
                <w:b/>
                <w:sz w:val="16"/>
              </w:rPr>
              <w:t>Meeting</w:t>
            </w:r>
          </w:p>
        </w:tc>
        <w:tc>
          <w:tcPr>
            <w:tcW w:w="1094" w:type="dxa"/>
            <w:shd w:val="pct10" w:color="auto" w:fill="FFFFFF"/>
          </w:tcPr>
          <w:p w14:paraId="5ACADD25" w14:textId="77777777" w:rsidR="006436D6" w:rsidRPr="00235394" w:rsidRDefault="006436D6" w:rsidP="00873721">
            <w:pPr>
              <w:pStyle w:val="TAL"/>
              <w:rPr>
                <w:b/>
                <w:sz w:val="16"/>
              </w:rPr>
            </w:pPr>
            <w:r w:rsidRPr="00235394">
              <w:rPr>
                <w:b/>
                <w:sz w:val="16"/>
              </w:rPr>
              <w:t>TDoc</w:t>
            </w:r>
          </w:p>
        </w:tc>
        <w:tc>
          <w:tcPr>
            <w:tcW w:w="500" w:type="dxa"/>
            <w:shd w:val="pct10" w:color="auto" w:fill="FFFFFF"/>
          </w:tcPr>
          <w:p w14:paraId="3392CB34" w14:textId="77777777" w:rsidR="006436D6" w:rsidRPr="00235394" w:rsidRDefault="006436D6" w:rsidP="00873721">
            <w:pPr>
              <w:pStyle w:val="TAL"/>
              <w:rPr>
                <w:b/>
                <w:sz w:val="16"/>
              </w:rPr>
            </w:pPr>
            <w:r w:rsidRPr="00235394">
              <w:rPr>
                <w:b/>
                <w:sz w:val="16"/>
              </w:rPr>
              <w:t>CR</w:t>
            </w:r>
          </w:p>
        </w:tc>
        <w:tc>
          <w:tcPr>
            <w:tcW w:w="425" w:type="dxa"/>
            <w:shd w:val="pct10" w:color="auto" w:fill="FFFFFF"/>
          </w:tcPr>
          <w:p w14:paraId="218A5FE9" w14:textId="77777777" w:rsidR="006436D6" w:rsidRPr="00235394" w:rsidRDefault="006436D6" w:rsidP="00873721">
            <w:pPr>
              <w:pStyle w:val="TAL"/>
              <w:rPr>
                <w:b/>
                <w:sz w:val="16"/>
              </w:rPr>
            </w:pPr>
            <w:r w:rsidRPr="00235394">
              <w:rPr>
                <w:b/>
                <w:sz w:val="16"/>
              </w:rPr>
              <w:t>Rev</w:t>
            </w:r>
          </w:p>
        </w:tc>
        <w:tc>
          <w:tcPr>
            <w:tcW w:w="425" w:type="dxa"/>
            <w:shd w:val="pct10" w:color="auto" w:fill="FFFFFF"/>
          </w:tcPr>
          <w:p w14:paraId="548E3533" w14:textId="77777777" w:rsidR="006436D6" w:rsidRPr="00235394" w:rsidRDefault="006436D6" w:rsidP="00873721">
            <w:pPr>
              <w:pStyle w:val="TAL"/>
              <w:rPr>
                <w:b/>
                <w:sz w:val="16"/>
              </w:rPr>
            </w:pPr>
            <w:r>
              <w:rPr>
                <w:b/>
                <w:sz w:val="16"/>
              </w:rPr>
              <w:t>Cat</w:t>
            </w:r>
          </w:p>
        </w:tc>
        <w:tc>
          <w:tcPr>
            <w:tcW w:w="4962" w:type="dxa"/>
            <w:shd w:val="pct10" w:color="auto" w:fill="FFFFFF"/>
          </w:tcPr>
          <w:p w14:paraId="6E9BD146" w14:textId="77777777" w:rsidR="006436D6" w:rsidRPr="00235394" w:rsidRDefault="006436D6" w:rsidP="00873721">
            <w:pPr>
              <w:pStyle w:val="TAL"/>
              <w:rPr>
                <w:b/>
                <w:sz w:val="16"/>
              </w:rPr>
            </w:pPr>
            <w:r w:rsidRPr="00235394">
              <w:rPr>
                <w:b/>
                <w:sz w:val="16"/>
              </w:rPr>
              <w:t>Subject/Comment</w:t>
            </w:r>
          </w:p>
        </w:tc>
        <w:tc>
          <w:tcPr>
            <w:tcW w:w="708" w:type="dxa"/>
            <w:shd w:val="pct10" w:color="auto" w:fill="FFFFFF"/>
          </w:tcPr>
          <w:p w14:paraId="6AB84BE9" w14:textId="77777777" w:rsidR="006436D6" w:rsidRPr="00235394" w:rsidRDefault="006436D6" w:rsidP="00873721">
            <w:pPr>
              <w:pStyle w:val="TAL"/>
              <w:rPr>
                <w:b/>
                <w:sz w:val="16"/>
              </w:rPr>
            </w:pPr>
            <w:r w:rsidRPr="00235394">
              <w:rPr>
                <w:b/>
                <w:sz w:val="16"/>
              </w:rPr>
              <w:t>New</w:t>
            </w:r>
            <w:r>
              <w:rPr>
                <w:b/>
                <w:sz w:val="16"/>
              </w:rPr>
              <w:t xml:space="preserve"> version</w:t>
            </w:r>
          </w:p>
        </w:tc>
      </w:tr>
      <w:tr w:rsidR="006436D6" w:rsidRPr="006B0D02" w14:paraId="294E0D3E" w14:textId="77777777" w:rsidTr="00873721">
        <w:tblPrEx>
          <w:tblCellMar>
            <w:top w:w="0" w:type="dxa"/>
            <w:bottom w:w="0" w:type="dxa"/>
          </w:tblCellMar>
        </w:tblPrEx>
        <w:tc>
          <w:tcPr>
            <w:tcW w:w="800" w:type="dxa"/>
            <w:shd w:val="solid" w:color="FFFFFF" w:fill="auto"/>
          </w:tcPr>
          <w:p w14:paraId="637528C4" w14:textId="77777777" w:rsidR="006436D6" w:rsidRPr="006B0D02" w:rsidRDefault="006436D6" w:rsidP="00873721">
            <w:pPr>
              <w:pStyle w:val="TAC"/>
              <w:rPr>
                <w:sz w:val="16"/>
                <w:szCs w:val="16"/>
              </w:rPr>
            </w:pPr>
            <w:r>
              <w:rPr>
                <w:rFonts w:cs="Arial"/>
                <w:color w:val="000000"/>
                <w:sz w:val="16"/>
                <w:szCs w:val="16"/>
              </w:rPr>
              <w:t>2017-03</w:t>
            </w:r>
          </w:p>
        </w:tc>
        <w:tc>
          <w:tcPr>
            <w:tcW w:w="800" w:type="dxa"/>
            <w:shd w:val="solid" w:color="FFFFFF" w:fill="auto"/>
          </w:tcPr>
          <w:p w14:paraId="20A9D786" w14:textId="77777777" w:rsidR="006436D6" w:rsidRPr="006B0D02" w:rsidRDefault="006436D6" w:rsidP="00873721">
            <w:pPr>
              <w:pStyle w:val="TAC"/>
              <w:rPr>
                <w:sz w:val="16"/>
                <w:szCs w:val="16"/>
              </w:rPr>
            </w:pPr>
            <w:r>
              <w:rPr>
                <w:rFonts w:cs="Arial"/>
                <w:color w:val="000000"/>
                <w:sz w:val="16"/>
                <w:szCs w:val="16"/>
              </w:rPr>
              <w:t>CT#75</w:t>
            </w:r>
          </w:p>
        </w:tc>
        <w:tc>
          <w:tcPr>
            <w:tcW w:w="1094" w:type="dxa"/>
            <w:shd w:val="solid" w:color="FFFFFF" w:fill="auto"/>
            <w:vAlign w:val="bottom"/>
          </w:tcPr>
          <w:p w14:paraId="2EBDEDDF" w14:textId="77777777" w:rsidR="006436D6" w:rsidRPr="006B0D02" w:rsidRDefault="006436D6" w:rsidP="00873721">
            <w:pPr>
              <w:pStyle w:val="TAC"/>
              <w:rPr>
                <w:sz w:val="16"/>
                <w:szCs w:val="16"/>
              </w:rPr>
            </w:pPr>
            <w:r w:rsidRPr="006E1998">
              <w:rPr>
                <w:rFonts w:cs="Arial"/>
                <w:color w:val="000000"/>
                <w:sz w:val="16"/>
                <w:szCs w:val="16"/>
              </w:rPr>
              <w:t>CP-170130</w:t>
            </w:r>
          </w:p>
        </w:tc>
        <w:tc>
          <w:tcPr>
            <w:tcW w:w="500" w:type="dxa"/>
            <w:shd w:val="solid" w:color="FFFFFF" w:fill="auto"/>
            <w:vAlign w:val="bottom"/>
          </w:tcPr>
          <w:p w14:paraId="475B54B6" w14:textId="77777777" w:rsidR="006436D6" w:rsidRPr="006B0D02" w:rsidRDefault="006436D6" w:rsidP="00873721">
            <w:pPr>
              <w:pStyle w:val="TAL"/>
              <w:rPr>
                <w:sz w:val="16"/>
                <w:szCs w:val="16"/>
              </w:rPr>
            </w:pPr>
            <w:r>
              <w:rPr>
                <w:rFonts w:cs="Arial"/>
                <w:color w:val="000000"/>
                <w:sz w:val="16"/>
                <w:szCs w:val="16"/>
              </w:rPr>
              <w:t>0085</w:t>
            </w:r>
          </w:p>
        </w:tc>
        <w:tc>
          <w:tcPr>
            <w:tcW w:w="425" w:type="dxa"/>
            <w:shd w:val="solid" w:color="FFFFFF" w:fill="auto"/>
            <w:vAlign w:val="bottom"/>
          </w:tcPr>
          <w:p w14:paraId="15CD95A6" w14:textId="77777777" w:rsidR="006436D6" w:rsidRPr="006B0D02" w:rsidRDefault="006436D6" w:rsidP="00873721">
            <w:pPr>
              <w:pStyle w:val="TAR"/>
              <w:rPr>
                <w:sz w:val="16"/>
                <w:szCs w:val="16"/>
              </w:rPr>
            </w:pPr>
            <w:r>
              <w:rPr>
                <w:rFonts w:cs="Arial"/>
                <w:color w:val="000000"/>
                <w:sz w:val="16"/>
                <w:szCs w:val="16"/>
              </w:rPr>
              <w:t>7</w:t>
            </w:r>
          </w:p>
        </w:tc>
        <w:tc>
          <w:tcPr>
            <w:tcW w:w="425" w:type="dxa"/>
            <w:shd w:val="solid" w:color="FFFFFF" w:fill="auto"/>
          </w:tcPr>
          <w:p w14:paraId="0AF2B861" w14:textId="77777777" w:rsidR="006436D6" w:rsidRPr="006B0D02" w:rsidRDefault="006436D6" w:rsidP="00873721">
            <w:pPr>
              <w:pStyle w:val="TAC"/>
              <w:rPr>
                <w:sz w:val="16"/>
                <w:szCs w:val="16"/>
              </w:rPr>
            </w:pPr>
            <w:r>
              <w:rPr>
                <w:sz w:val="16"/>
                <w:szCs w:val="16"/>
              </w:rPr>
              <w:t>B</w:t>
            </w:r>
          </w:p>
        </w:tc>
        <w:tc>
          <w:tcPr>
            <w:tcW w:w="4962" w:type="dxa"/>
            <w:shd w:val="solid" w:color="FFFFFF" w:fill="auto"/>
          </w:tcPr>
          <w:p w14:paraId="1C98281F" w14:textId="77777777" w:rsidR="006436D6" w:rsidRPr="006B0D02" w:rsidRDefault="006436D6" w:rsidP="00873721">
            <w:pPr>
              <w:pStyle w:val="TAL"/>
              <w:rPr>
                <w:sz w:val="16"/>
                <w:szCs w:val="16"/>
              </w:rPr>
            </w:pPr>
            <w:r w:rsidRPr="006E1998">
              <w:rPr>
                <w:rFonts w:cs="Arial"/>
                <w:color w:val="000000"/>
                <w:sz w:val="16"/>
                <w:szCs w:val="16"/>
              </w:rPr>
              <w:t>3GPP PS Data Off and SMS over IP</w:t>
            </w:r>
          </w:p>
        </w:tc>
        <w:tc>
          <w:tcPr>
            <w:tcW w:w="708" w:type="dxa"/>
            <w:shd w:val="solid" w:color="FFFFFF" w:fill="auto"/>
          </w:tcPr>
          <w:p w14:paraId="144800A9" w14:textId="77777777" w:rsidR="006436D6" w:rsidRPr="007D6048" w:rsidRDefault="006436D6" w:rsidP="00873721">
            <w:pPr>
              <w:pStyle w:val="TAC"/>
              <w:rPr>
                <w:sz w:val="16"/>
                <w:szCs w:val="16"/>
              </w:rPr>
            </w:pPr>
            <w:r>
              <w:rPr>
                <w:sz w:val="16"/>
                <w:szCs w:val="16"/>
              </w:rPr>
              <w:t>14.0.0</w:t>
            </w:r>
          </w:p>
        </w:tc>
      </w:tr>
      <w:tr w:rsidR="006436D6" w:rsidRPr="006B0D02" w14:paraId="77823EE0" w14:textId="77777777" w:rsidTr="00873721">
        <w:tblPrEx>
          <w:tblCellMar>
            <w:top w:w="0" w:type="dxa"/>
            <w:bottom w:w="0" w:type="dxa"/>
          </w:tblCellMar>
        </w:tblPrEx>
        <w:tc>
          <w:tcPr>
            <w:tcW w:w="800" w:type="dxa"/>
            <w:shd w:val="solid" w:color="FFFFFF" w:fill="auto"/>
          </w:tcPr>
          <w:p w14:paraId="325EBFB1" w14:textId="77777777" w:rsidR="006436D6" w:rsidRDefault="006436D6" w:rsidP="00873721">
            <w:pPr>
              <w:pStyle w:val="TAC"/>
              <w:rPr>
                <w:rFonts w:cs="Arial"/>
                <w:color w:val="000000"/>
                <w:sz w:val="16"/>
                <w:szCs w:val="16"/>
              </w:rPr>
            </w:pPr>
            <w:r>
              <w:rPr>
                <w:rFonts w:cs="Arial"/>
                <w:color w:val="000000"/>
                <w:sz w:val="16"/>
                <w:szCs w:val="16"/>
              </w:rPr>
              <w:t>2017-03</w:t>
            </w:r>
          </w:p>
        </w:tc>
        <w:tc>
          <w:tcPr>
            <w:tcW w:w="800" w:type="dxa"/>
            <w:shd w:val="solid" w:color="FFFFFF" w:fill="auto"/>
          </w:tcPr>
          <w:p w14:paraId="77ECBDAB" w14:textId="77777777" w:rsidR="006436D6" w:rsidRDefault="006436D6" w:rsidP="00873721">
            <w:pPr>
              <w:pStyle w:val="TAC"/>
              <w:rPr>
                <w:rFonts w:cs="Arial"/>
                <w:color w:val="000000"/>
                <w:sz w:val="16"/>
                <w:szCs w:val="16"/>
              </w:rPr>
            </w:pPr>
            <w:r>
              <w:rPr>
                <w:rFonts w:cs="Arial"/>
                <w:color w:val="000000"/>
                <w:sz w:val="16"/>
                <w:szCs w:val="16"/>
              </w:rPr>
              <w:t>CT#75</w:t>
            </w:r>
          </w:p>
        </w:tc>
        <w:tc>
          <w:tcPr>
            <w:tcW w:w="1094" w:type="dxa"/>
            <w:shd w:val="solid" w:color="FFFFFF" w:fill="auto"/>
            <w:vAlign w:val="bottom"/>
          </w:tcPr>
          <w:p w14:paraId="50353731" w14:textId="77777777" w:rsidR="006436D6" w:rsidRPr="006E1998" w:rsidRDefault="006436D6" w:rsidP="00873721">
            <w:pPr>
              <w:pStyle w:val="TAC"/>
              <w:rPr>
                <w:rFonts w:cs="Arial"/>
                <w:color w:val="000000"/>
                <w:sz w:val="16"/>
                <w:szCs w:val="16"/>
              </w:rPr>
            </w:pPr>
            <w:r w:rsidRPr="006E1998">
              <w:rPr>
                <w:rFonts w:cs="Arial"/>
                <w:color w:val="000000"/>
                <w:sz w:val="16"/>
                <w:szCs w:val="16"/>
              </w:rPr>
              <w:t>CP-170124</w:t>
            </w:r>
          </w:p>
        </w:tc>
        <w:tc>
          <w:tcPr>
            <w:tcW w:w="500" w:type="dxa"/>
            <w:shd w:val="solid" w:color="FFFFFF" w:fill="auto"/>
            <w:vAlign w:val="bottom"/>
          </w:tcPr>
          <w:p w14:paraId="24932633" w14:textId="77777777" w:rsidR="006436D6" w:rsidRDefault="006436D6" w:rsidP="00873721">
            <w:pPr>
              <w:pStyle w:val="TAL"/>
              <w:rPr>
                <w:rFonts w:cs="Arial"/>
                <w:color w:val="000000"/>
                <w:sz w:val="16"/>
                <w:szCs w:val="16"/>
              </w:rPr>
            </w:pPr>
            <w:r>
              <w:rPr>
                <w:rFonts w:cs="Arial"/>
                <w:color w:val="000000"/>
                <w:sz w:val="16"/>
                <w:szCs w:val="16"/>
              </w:rPr>
              <w:t>0086</w:t>
            </w:r>
          </w:p>
        </w:tc>
        <w:tc>
          <w:tcPr>
            <w:tcW w:w="425" w:type="dxa"/>
            <w:shd w:val="solid" w:color="FFFFFF" w:fill="auto"/>
            <w:vAlign w:val="bottom"/>
          </w:tcPr>
          <w:p w14:paraId="3C2D2C5F" w14:textId="77777777" w:rsidR="006436D6" w:rsidRDefault="006436D6" w:rsidP="00873721">
            <w:pPr>
              <w:pStyle w:val="TAR"/>
              <w:rPr>
                <w:rFonts w:cs="Arial"/>
                <w:color w:val="000000"/>
                <w:sz w:val="16"/>
                <w:szCs w:val="16"/>
              </w:rPr>
            </w:pPr>
            <w:r>
              <w:rPr>
                <w:rFonts w:cs="Arial"/>
                <w:color w:val="000000"/>
                <w:sz w:val="16"/>
                <w:szCs w:val="16"/>
              </w:rPr>
              <w:t>3</w:t>
            </w:r>
          </w:p>
        </w:tc>
        <w:tc>
          <w:tcPr>
            <w:tcW w:w="425" w:type="dxa"/>
            <w:shd w:val="solid" w:color="FFFFFF" w:fill="auto"/>
          </w:tcPr>
          <w:p w14:paraId="2C0C1B0B" w14:textId="77777777" w:rsidR="006436D6" w:rsidRDefault="006436D6" w:rsidP="00873721">
            <w:pPr>
              <w:pStyle w:val="TAC"/>
              <w:rPr>
                <w:sz w:val="16"/>
                <w:szCs w:val="16"/>
              </w:rPr>
            </w:pPr>
            <w:r>
              <w:rPr>
                <w:sz w:val="16"/>
                <w:szCs w:val="16"/>
              </w:rPr>
              <w:t>B</w:t>
            </w:r>
          </w:p>
        </w:tc>
        <w:tc>
          <w:tcPr>
            <w:tcW w:w="4962" w:type="dxa"/>
            <w:shd w:val="solid" w:color="FFFFFF" w:fill="auto"/>
          </w:tcPr>
          <w:p w14:paraId="6776495D" w14:textId="77777777" w:rsidR="006436D6" w:rsidRPr="006E1998" w:rsidRDefault="006436D6" w:rsidP="00873721">
            <w:pPr>
              <w:pStyle w:val="TAL"/>
              <w:rPr>
                <w:rFonts w:cs="Arial"/>
                <w:color w:val="000000"/>
                <w:sz w:val="16"/>
                <w:szCs w:val="16"/>
              </w:rPr>
            </w:pPr>
            <w:r w:rsidRPr="006E1998">
              <w:rPr>
                <w:rFonts w:cs="Arial"/>
                <w:color w:val="000000"/>
                <w:sz w:val="16"/>
                <w:szCs w:val="16"/>
              </w:rPr>
              <w:t>SMSoIP usage policy</w:t>
            </w:r>
          </w:p>
        </w:tc>
        <w:tc>
          <w:tcPr>
            <w:tcW w:w="708" w:type="dxa"/>
            <w:shd w:val="solid" w:color="FFFFFF" w:fill="auto"/>
          </w:tcPr>
          <w:p w14:paraId="3FE962DB" w14:textId="77777777" w:rsidR="006436D6" w:rsidRDefault="006436D6" w:rsidP="00873721">
            <w:pPr>
              <w:pStyle w:val="TAC"/>
              <w:rPr>
                <w:sz w:val="16"/>
                <w:szCs w:val="16"/>
              </w:rPr>
            </w:pPr>
            <w:r>
              <w:rPr>
                <w:sz w:val="16"/>
                <w:szCs w:val="16"/>
              </w:rPr>
              <w:t>14.0.0</w:t>
            </w:r>
          </w:p>
        </w:tc>
      </w:tr>
      <w:tr w:rsidR="006436D6" w:rsidRPr="006B0D02" w14:paraId="3B2DF70B" w14:textId="77777777" w:rsidTr="00873721">
        <w:tblPrEx>
          <w:tblCellMar>
            <w:top w:w="0" w:type="dxa"/>
            <w:bottom w:w="0" w:type="dxa"/>
          </w:tblCellMar>
        </w:tblPrEx>
        <w:tc>
          <w:tcPr>
            <w:tcW w:w="800" w:type="dxa"/>
            <w:shd w:val="solid" w:color="FFFFFF" w:fill="auto"/>
          </w:tcPr>
          <w:p w14:paraId="5AB316FA" w14:textId="77777777" w:rsidR="006436D6" w:rsidRDefault="006436D6" w:rsidP="00873721">
            <w:pPr>
              <w:pStyle w:val="TAC"/>
              <w:rPr>
                <w:rFonts w:cs="Arial"/>
                <w:color w:val="000000"/>
                <w:sz w:val="16"/>
                <w:szCs w:val="16"/>
              </w:rPr>
            </w:pPr>
            <w:r>
              <w:rPr>
                <w:rFonts w:cs="Arial"/>
                <w:color w:val="000000"/>
                <w:sz w:val="16"/>
                <w:szCs w:val="16"/>
              </w:rPr>
              <w:t>2017-12</w:t>
            </w:r>
          </w:p>
        </w:tc>
        <w:tc>
          <w:tcPr>
            <w:tcW w:w="800" w:type="dxa"/>
            <w:shd w:val="solid" w:color="FFFFFF" w:fill="auto"/>
          </w:tcPr>
          <w:p w14:paraId="23855B8D" w14:textId="77777777" w:rsidR="006436D6" w:rsidRDefault="006436D6" w:rsidP="00873721">
            <w:pPr>
              <w:pStyle w:val="TAC"/>
              <w:rPr>
                <w:rFonts w:cs="Arial"/>
                <w:color w:val="000000"/>
                <w:sz w:val="16"/>
                <w:szCs w:val="16"/>
              </w:rPr>
            </w:pPr>
            <w:r>
              <w:rPr>
                <w:rFonts w:cs="Arial"/>
                <w:color w:val="000000"/>
                <w:sz w:val="16"/>
                <w:szCs w:val="16"/>
              </w:rPr>
              <w:t>CT#78</w:t>
            </w:r>
          </w:p>
        </w:tc>
        <w:tc>
          <w:tcPr>
            <w:tcW w:w="1094" w:type="dxa"/>
            <w:shd w:val="solid" w:color="FFFFFF" w:fill="auto"/>
            <w:vAlign w:val="bottom"/>
          </w:tcPr>
          <w:p w14:paraId="4E15E4D2" w14:textId="77777777" w:rsidR="006436D6" w:rsidRPr="006E1998" w:rsidRDefault="006436D6" w:rsidP="00873721">
            <w:pPr>
              <w:pStyle w:val="TAC"/>
              <w:rPr>
                <w:rFonts w:cs="Arial"/>
                <w:color w:val="000000"/>
                <w:sz w:val="16"/>
                <w:szCs w:val="16"/>
              </w:rPr>
            </w:pPr>
            <w:r w:rsidRPr="00E0599F">
              <w:rPr>
                <w:rFonts w:cs="Arial"/>
                <w:color w:val="000000"/>
                <w:sz w:val="16"/>
                <w:szCs w:val="16"/>
              </w:rPr>
              <w:t>CP-173080</w:t>
            </w:r>
          </w:p>
        </w:tc>
        <w:tc>
          <w:tcPr>
            <w:tcW w:w="500" w:type="dxa"/>
            <w:shd w:val="solid" w:color="FFFFFF" w:fill="auto"/>
            <w:vAlign w:val="bottom"/>
          </w:tcPr>
          <w:p w14:paraId="38F839C3" w14:textId="77777777" w:rsidR="006436D6" w:rsidRDefault="006436D6" w:rsidP="00873721">
            <w:pPr>
              <w:pStyle w:val="TAL"/>
              <w:rPr>
                <w:rFonts w:cs="Arial"/>
                <w:color w:val="000000"/>
                <w:sz w:val="16"/>
                <w:szCs w:val="16"/>
              </w:rPr>
            </w:pPr>
            <w:r>
              <w:rPr>
                <w:rFonts w:cs="Arial"/>
                <w:color w:val="000000"/>
                <w:sz w:val="16"/>
                <w:szCs w:val="16"/>
              </w:rPr>
              <w:t>0087</w:t>
            </w:r>
          </w:p>
        </w:tc>
        <w:tc>
          <w:tcPr>
            <w:tcW w:w="425" w:type="dxa"/>
            <w:shd w:val="solid" w:color="FFFFFF" w:fill="auto"/>
            <w:vAlign w:val="bottom"/>
          </w:tcPr>
          <w:p w14:paraId="25CCAFC7" w14:textId="77777777" w:rsidR="006436D6" w:rsidRDefault="006436D6" w:rsidP="00873721">
            <w:pPr>
              <w:pStyle w:val="TAR"/>
              <w:rPr>
                <w:rFonts w:cs="Arial"/>
                <w:color w:val="000000"/>
                <w:sz w:val="16"/>
                <w:szCs w:val="16"/>
              </w:rPr>
            </w:pPr>
            <w:r>
              <w:rPr>
                <w:rFonts w:cs="Arial"/>
                <w:color w:val="000000"/>
                <w:sz w:val="16"/>
                <w:szCs w:val="16"/>
              </w:rPr>
              <w:t>4</w:t>
            </w:r>
          </w:p>
        </w:tc>
        <w:tc>
          <w:tcPr>
            <w:tcW w:w="425" w:type="dxa"/>
            <w:shd w:val="solid" w:color="FFFFFF" w:fill="auto"/>
          </w:tcPr>
          <w:p w14:paraId="38803923" w14:textId="77777777" w:rsidR="006436D6" w:rsidRDefault="006436D6" w:rsidP="00873721">
            <w:pPr>
              <w:pStyle w:val="TAC"/>
              <w:rPr>
                <w:sz w:val="16"/>
                <w:szCs w:val="16"/>
              </w:rPr>
            </w:pPr>
            <w:r>
              <w:rPr>
                <w:sz w:val="16"/>
                <w:szCs w:val="16"/>
              </w:rPr>
              <w:t>B</w:t>
            </w:r>
          </w:p>
        </w:tc>
        <w:tc>
          <w:tcPr>
            <w:tcW w:w="4962" w:type="dxa"/>
            <w:shd w:val="solid" w:color="FFFFFF" w:fill="auto"/>
          </w:tcPr>
          <w:p w14:paraId="2A1CD75F" w14:textId="77777777" w:rsidR="006436D6" w:rsidRPr="006E1998" w:rsidRDefault="006436D6" w:rsidP="00873721">
            <w:pPr>
              <w:pStyle w:val="TAL"/>
              <w:rPr>
                <w:rFonts w:cs="Arial"/>
                <w:color w:val="000000"/>
                <w:sz w:val="16"/>
                <w:szCs w:val="16"/>
              </w:rPr>
            </w:pPr>
            <w:r w:rsidRPr="00E0599F">
              <w:rPr>
                <w:rFonts w:cs="Arial"/>
                <w:color w:val="000000"/>
                <w:sz w:val="16"/>
                <w:szCs w:val="16"/>
              </w:rPr>
              <w:t>Response-Source header field handling completion</w:t>
            </w:r>
          </w:p>
        </w:tc>
        <w:tc>
          <w:tcPr>
            <w:tcW w:w="708" w:type="dxa"/>
            <w:shd w:val="solid" w:color="FFFFFF" w:fill="auto"/>
          </w:tcPr>
          <w:p w14:paraId="2F7F2151" w14:textId="77777777" w:rsidR="006436D6" w:rsidRDefault="006436D6" w:rsidP="00873721">
            <w:pPr>
              <w:pStyle w:val="TAC"/>
              <w:rPr>
                <w:sz w:val="16"/>
                <w:szCs w:val="16"/>
              </w:rPr>
            </w:pPr>
            <w:r>
              <w:rPr>
                <w:sz w:val="16"/>
                <w:szCs w:val="16"/>
              </w:rPr>
              <w:t>15.0.0</w:t>
            </w:r>
          </w:p>
        </w:tc>
      </w:tr>
      <w:tr w:rsidR="006436D6" w:rsidRPr="006B0D02" w14:paraId="68540FBE" w14:textId="77777777" w:rsidTr="00873721">
        <w:tblPrEx>
          <w:tblCellMar>
            <w:top w:w="0" w:type="dxa"/>
            <w:bottom w:w="0" w:type="dxa"/>
          </w:tblCellMar>
        </w:tblPrEx>
        <w:tc>
          <w:tcPr>
            <w:tcW w:w="800" w:type="dxa"/>
            <w:shd w:val="solid" w:color="FFFFFF" w:fill="auto"/>
          </w:tcPr>
          <w:p w14:paraId="6D6B39EF" w14:textId="77777777" w:rsidR="006436D6" w:rsidRDefault="006436D6" w:rsidP="00873721">
            <w:pPr>
              <w:pStyle w:val="TAC"/>
              <w:rPr>
                <w:rFonts w:cs="Arial"/>
                <w:color w:val="000000"/>
                <w:sz w:val="16"/>
                <w:szCs w:val="16"/>
              </w:rPr>
            </w:pPr>
            <w:r>
              <w:rPr>
                <w:rFonts w:cs="Arial"/>
                <w:color w:val="000000"/>
                <w:sz w:val="16"/>
                <w:szCs w:val="16"/>
              </w:rPr>
              <w:t>2018-03</w:t>
            </w:r>
          </w:p>
        </w:tc>
        <w:tc>
          <w:tcPr>
            <w:tcW w:w="800" w:type="dxa"/>
            <w:shd w:val="solid" w:color="FFFFFF" w:fill="auto"/>
          </w:tcPr>
          <w:p w14:paraId="459A76F7" w14:textId="77777777" w:rsidR="006436D6" w:rsidRDefault="006436D6" w:rsidP="00873721">
            <w:pPr>
              <w:pStyle w:val="TAC"/>
              <w:rPr>
                <w:rFonts w:cs="Arial"/>
                <w:color w:val="000000"/>
                <w:sz w:val="16"/>
                <w:szCs w:val="16"/>
              </w:rPr>
            </w:pPr>
            <w:r>
              <w:rPr>
                <w:rFonts w:cs="Arial"/>
                <w:color w:val="000000"/>
                <w:sz w:val="16"/>
                <w:szCs w:val="16"/>
              </w:rPr>
              <w:t>CT#79</w:t>
            </w:r>
          </w:p>
        </w:tc>
        <w:tc>
          <w:tcPr>
            <w:tcW w:w="1094" w:type="dxa"/>
            <w:shd w:val="solid" w:color="FFFFFF" w:fill="auto"/>
            <w:vAlign w:val="bottom"/>
          </w:tcPr>
          <w:p w14:paraId="51D2C65C" w14:textId="77777777" w:rsidR="006436D6" w:rsidRPr="00E0599F" w:rsidRDefault="006436D6" w:rsidP="00873721">
            <w:pPr>
              <w:pStyle w:val="TAC"/>
              <w:rPr>
                <w:rFonts w:cs="Arial"/>
                <w:color w:val="000000"/>
                <w:sz w:val="16"/>
                <w:szCs w:val="16"/>
              </w:rPr>
            </w:pPr>
            <w:r w:rsidRPr="00FC5198">
              <w:rPr>
                <w:rFonts w:cs="Arial"/>
                <w:color w:val="000000"/>
                <w:sz w:val="16"/>
                <w:szCs w:val="16"/>
              </w:rPr>
              <w:t>CP-180090</w:t>
            </w:r>
          </w:p>
        </w:tc>
        <w:tc>
          <w:tcPr>
            <w:tcW w:w="500" w:type="dxa"/>
            <w:shd w:val="solid" w:color="FFFFFF" w:fill="auto"/>
            <w:vAlign w:val="bottom"/>
          </w:tcPr>
          <w:p w14:paraId="1E108F17" w14:textId="77777777" w:rsidR="006436D6" w:rsidRDefault="006436D6" w:rsidP="00873721">
            <w:pPr>
              <w:pStyle w:val="TAL"/>
              <w:rPr>
                <w:rFonts w:cs="Arial"/>
                <w:color w:val="000000"/>
                <w:sz w:val="16"/>
                <w:szCs w:val="16"/>
              </w:rPr>
            </w:pPr>
            <w:r>
              <w:rPr>
                <w:rFonts w:cs="Arial"/>
                <w:color w:val="000000"/>
                <w:sz w:val="16"/>
                <w:szCs w:val="16"/>
              </w:rPr>
              <w:t>0088</w:t>
            </w:r>
          </w:p>
        </w:tc>
        <w:tc>
          <w:tcPr>
            <w:tcW w:w="425" w:type="dxa"/>
            <w:shd w:val="solid" w:color="FFFFFF" w:fill="auto"/>
            <w:vAlign w:val="bottom"/>
          </w:tcPr>
          <w:p w14:paraId="7C4E2CC2" w14:textId="77777777"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14:paraId="5E1812A6" w14:textId="77777777" w:rsidR="006436D6" w:rsidRDefault="006436D6" w:rsidP="00873721">
            <w:pPr>
              <w:pStyle w:val="TAC"/>
              <w:rPr>
                <w:sz w:val="16"/>
                <w:szCs w:val="16"/>
              </w:rPr>
            </w:pPr>
            <w:r>
              <w:rPr>
                <w:sz w:val="16"/>
                <w:szCs w:val="16"/>
              </w:rPr>
              <w:t>B</w:t>
            </w:r>
          </w:p>
        </w:tc>
        <w:tc>
          <w:tcPr>
            <w:tcW w:w="4962" w:type="dxa"/>
            <w:shd w:val="solid" w:color="FFFFFF" w:fill="auto"/>
          </w:tcPr>
          <w:p w14:paraId="5C905407" w14:textId="77777777" w:rsidR="006436D6" w:rsidRPr="00E0599F" w:rsidRDefault="006436D6" w:rsidP="00873721">
            <w:pPr>
              <w:pStyle w:val="TAL"/>
              <w:rPr>
                <w:rFonts w:cs="Arial"/>
                <w:color w:val="000000"/>
                <w:sz w:val="16"/>
                <w:szCs w:val="16"/>
              </w:rPr>
            </w:pPr>
            <w:r w:rsidRPr="00FC5198">
              <w:rPr>
                <w:rFonts w:cs="Arial"/>
                <w:color w:val="000000"/>
                <w:sz w:val="16"/>
                <w:szCs w:val="16"/>
              </w:rPr>
              <w:t>SMSoIP submit report support Accept-Contact header</w:t>
            </w:r>
          </w:p>
        </w:tc>
        <w:tc>
          <w:tcPr>
            <w:tcW w:w="708" w:type="dxa"/>
            <w:shd w:val="solid" w:color="FFFFFF" w:fill="auto"/>
          </w:tcPr>
          <w:p w14:paraId="27F475B3" w14:textId="77777777" w:rsidR="006436D6" w:rsidRDefault="006436D6" w:rsidP="00873721">
            <w:pPr>
              <w:pStyle w:val="TAC"/>
              <w:rPr>
                <w:sz w:val="16"/>
                <w:szCs w:val="16"/>
              </w:rPr>
            </w:pPr>
            <w:r>
              <w:rPr>
                <w:sz w:val="16"/>
                <w:szCs w:val="16"/>
              </w:rPr>
              <w:t>15.1.0</w:t>
            </w:r>
          </w:p>
        </w:tc>
      </w:tr>
      <w:tr w:rsidR="006436D6" w:rsidRPr="006B0D02" w14:paraId="136C331E" w14:textId="77777777" w:rsidTr="00873721">
        <w:tblPrEx>
          <w:tblCellMar>
            <w:top w:w="0" w:type="dxa"/>
            <w:bottom w:w="0" w:type="dxa"/>
          </w:tblCellMar>
        </w:tblPrEx>
        <w:tc>
          <w:tcPr>
            <w:tcW w:w="800" w:type="dxa"/>
            <w:shd w:val="solid" w:color="FFFFFF" w:fill="auto"/>
          </w:tcPr>
          <w:p w14:paraId="7BECE34E" w14:textId="77777777" w:rsidR="006436D6" w:rsidRDefault="006436D6" w:rsidP="00873721">
            <w:pPr>
              <w:pStyle w:val="TAC"/>
              <w:rPr>
                <w:rFonts w:cs="Arial"/>
                <w:color w:val="000000"/>
                <w:sz w:val="16"/>
                <w:szCs w:val="16"/>
              </w:rPr>
            </w:pPr>
            <w:r>
              <w:rPr>
                <w:rFonts w:cs="Arial"/>
                <w:color w:val="000000"/>
                <w:sz w:val="16"/>
                <w:szCs w:val="16"/>
              </w:rPr>
              <w:t>2018-06</w:t>
            </w:r>
          </w:p>
        </w:tc>
        <w:tc>
          <w:tcPr>
            <w:tcW w:w="800" w:type="dxa"/>
            <w:shd w:val="solid" w:color="FFFFFF" w:fill="auto"/>
          </w:tcPr>
          <w:p w14:paraId="49D92E22" w14:textId="77777777" w:rsidR="006436D6" w:rsidRDefault="006436D6" w:rsidP="00873721">
            <w:pPr>
              <w:pStyle w:val="TAC"/>
              <w:rPr>
                <w:rFonts w:cs="Arial"/>
                <w:color w:val="000000"/>
                <w:sz w:val="16"/>
                <w:szCs w:val="16"/>
              </w:rPr>
            </w:pPr>
            <w:r>
              <w:rPr>
                <w:rFonts w:cs="Arial"/>
                <w:color w:val="000000"/>
                <w:sz w:val="16"/>
                <w:szCs w:val="16"/>
              </w:rPr>
              <w:t>CT#80</w:t>
            </w:r>
          </w:p>
        </w:tc>
        <w:tc>
          <w:tcPr>
            <w:tcW w:w="1094" w:type="dxa"/>
            <w:shd w:val="solid" w:color="FFFFFF" w:fill="auto"/>
            <w:vAlign w:val="bottom"/>
          </w:tcPr>
          <w:p w14:paraId="2BCB9F80" w14:textId="77777777" w:rsidR="006436D6" w:rsidRPr="00FC5198" w:rsidRDefault="006436D6" w:rsidP="00873721">
            <w:pPr>
              <w:pStyle w:val="TAC"/>
              <w:rPr>
                <w:rFonts w:cs="Arial"/>
                <w:color w:val="000000"/>
                <w:sz w:val="16"/>
                <w:szCs w:val="16"/>
              </w:rPr>
            </w:pPr>
            <w:r w:rsidRPr="002B473D">
              <w:rPr>
                <w:rFonts w:cs="Arial"/>
                <w:color w:val="000000"/>
                <w:sz w:val="16"/>
                <w:szCs w:val="16"/>
              </w:rPr>
              <w:t>CP-181060</w:t>
            </w:r>
          </w:p>
        </w:tc>
        <w:tc>
          <w:tcPr>
            <w:tcW w:w="500" w:type="dxa"/>
            <w:shd w:val="solid" w:color="FFFFFF" w:fill="auto"/>
            <w:vAlign w:val="bottom"/>
          </w:tcPr>
          <w:p w14:paraId="3DB2C07A" w14:textId="77777777" w:rsidR="006436D6" w:rsidRDefault="006436D6" w:rsidP="00873721">
            <w:pPr>
              <w:pStyle w:val="TAL"/>
              <w:rPr>
                <w:rFonts w:cs="Arial"/>
                <w:color w:val="000000"/>
                <w:sz w:val="16"/>
                <w:szCs w:val="16"/>
              </w:rPr>
            </w:pPr>
            <w:r>
              <w:rPr>
                <w:rFonts w:cs="Arial"/>
                <w:color w:val="000000"/>
                <w:sz w:val="16"/>
                <w:szCs w:val="16"/>
              </w:rPr>
              <w:t>0089</w:t>
            </w:r>
          </w:p>
        </w:tc>
        <w:tc>
          <w:tcPr>
            <w:tcW w:w="425" w:type="dxa"/>
            <w:shd w:val="solid" w:color="FFFFFF" w:fill="auto"/>
            <w:vAlign w:val="bottom"/>
          </w:tcPr>
          <w:p w14:paraId="0D8ECD08" w14:textId="77777777"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14:paraId="3A5C7509" w14:textId="77777777" w:rsidR="006436D6" w:rsidRDefault="006436D6" w:rsidP="00873721">
            <w:pPr>
              <w:pStyle w:val="TAC"/>
              <w:rPr>
                <w:sz w:val="16"/>
                <w:szCs w:val="16"/>
              </w:rPr>
            </w:pPr>
            <w:r>
              <w:rPr>
                <w:sz w:val="16"/>
                <w:szCs w:val="16"/>
              </w:rPr>
              <w:t>B</w:t>
            </w:r>
          </w:p>
        </w:tc>
        <w:tc>
          <w:tcPr>
            <w:tcW w:w="4962" w:type="dxa"/>
            <w:shd w:val="solid" w:color="FFFFFF" w:fill="auto"/>
          </w:tcPr>
          <w:p w14:paraId="0802BEE7" w14:textId="77777777" w:rsidR="006436D6" w:rsidRPr="00FC5198" w:rsidRDefault="006436D6" w:rsidP="00873721">
            <w:pPr>
              <w:pStyle w:val="TAL"/>
              <w:rPr>
                <w:rFonts w:cs="Arial"/>
                <w:color w:val="000000"/>
                <w:sz w:val="16"/>
                <w:szCs w:val="16"/>
              </w:rPr>
            </w:pPr>
            <w:r w:rsidRPr="002B473D">
              <w:rPr>
                <w:rFonts w:cs="Arial"/>
                <w:color w:val="000000"/>
                <w:sz w:val="16"/>
                <w:szCs w:val="16"/>
              </w:rPr>
              <w:t>PS Data Off for 5GS</w:t>
            </w:r>
          </w:p>
        </w:tc>
        <w:tc>
          <w:tcPr>
            <w:tcW w:w="708" w:type="dxa"/>
            <w:shd w:val="solid" w:color="FFFFFF" w:fill="auto"/>
          </w:tcPr>
          <w:p w14:paraId="6C625538" w14:textId="77777777" w:rsidR="006436D6" w:rsidRDefault="006436D6" w:rsidP="00873721">
            <w:pPr>
              <w:pStyle w:val="TAC"/>
              <w:rPr>
                <w:sz w:val="16"/>
                <w:szCs w:val="16"/>
              </w:rPr>
            </w:pPr>
            <w:r>
              <w:rPr>
                <w:sz w:val="16"/>
                <w:szCs w:val="16"/>
              </w:rPr>
              <w:t>15.2.0</w:t>
            </w:r>
          </w:p>
        </w:tc>
      </w:tr>
      <w:tr w:rsidR="006436D6" w:rsidRPr="006B0D02" w14:paraId="75B3819E" w14:textId="77777777" w:rsidTr="00873721">
        <w:tblPrEx>
          <w:tblCellMar>
            <w:top w:w="0" w:type="dxa"/>
            <w:bottom w:w="0" w:type="dxa"/>
          </w:tblCellMar>
        </w:tblPrEx>
        <w:tc>
          <w:tcPr>
            <w:tcW w:w="800" w:type="dxa"/>
            <w:shd w:val="solid" w:color="FFFFFF" w:fill="auto"/>
          </w:tcPr>
          <w:p w14:paraId="38F1BD6C" w14:textId="77777777" w:rsidR="006436D6" w:rsidRDefault="006436D6" w:rsidP="00873721">
            <w:pPr>
              <w:pStyle w:val="TAC"/>
              <w:rPr>
                <w:rFonts w:cs="Arial"/>
                <w:color w:val="000000"/>
                <w:sz w:val="16"/>
                <w:szCs w:val="16"/>
              </w:rPr>
            </w:pPr>
            <w:r>
              <w:rPr>
                <w:rFonts w:cs="Arial"/>
                <w:color w:val="000000"/>
                <w:sz w:val="16"/>
                <w:szCs w:val="16"/>
              </w:rPr>
              <w:t>2018-06</w:t>
            </w:r>
          </w:p>
        </w:tc>
        <w:tc>
          <w:tcPr>
            <w:tcW w:w="800" w:type="dxa"/>
            <w:shd w:val="solid" w:color="FFFFFF" w:fill="auto"/>
          </w:tcPr>
          <w:p w14:paraId="2CFCA291" w14:textId="77777777" w:rsidR="006436D6" w:rsidRDefault="006436D6" w:rsidP="00873721">
            <w:pPr>
              <w:pStyle w:val="TAC"/>
              <w:rPr>
                <w:rFonts w:cs="Arial"/>
                <w:color w:val="000000"/>
                <w:sz w:val="16"/>
                <w:szCs w:val="16"/>
              </w:rPr>
            </w:pPr>
            <w:r>
              <w:rPr>
                <w:rFonts w:cs="Arial"/>
                <w:color w:val="000000"/>
                <w:sz w:val="16"/>
                <w:szCs w:val="16"/>
              </w:rPr>
              <w:t>CT#80</w:t>
            </w:r>
          </w:p>
        </w:tc>
        <w:tc>
          <w:tcPr>
            <w:tcW w:w="1094" w:type="dxa"/>
            <w:shd w:val="solid" w:color="FFFFFF" w:fill="auto"/>
            <w:vAlign w:val="bottom"/>
          </w:tcPr>
          <w:p w14:paraId="72F54F58" w14:textId="77777777" w:rsidR="006436D6" w:rsidRPr="00FC5198" w:rsidRDefault="006436D6" w:rsidP="00873721">
            <w:pPr>
              <w:pStyle w:val="TAC"/>
              <w:rPr>
                <w:rFonts w:cs="Arial"/>
                <w:color w:val="000000"/>
                <w:sz w:val="16"/>
                <w:szCs w:val="16"/>
              </w:rPr>
            </w:pPr>
            <w:r w:rsidRPr="002B473D">
              <w:rPr>
                <w:rFonts w:cs="Arial"/>
                <w:color w:val="000000"/>
                <w:sz w:val="16"/>
                <w:szCs w:val="16"/>
              </w:rPr>
              <w:t>CP-181074</w:t>
            </w:r>
          </w:p>
        </w:tc>
        <w:tc>
          <w:tcPr>
            <w:tcW w:w="500" w:type="dxa"/>
            <w:shd w:val="solid" w:color="FFFFFF" w:fill="auto"/>
            <w:vAlign w:val="bottom"/>
          </w:tcPr>
          <w:p w14:paraId="47F1C56D" w14:textId="77777777" w:rsidR="006436D6" w:rsidRDefault="006436D6" w:rsidP="00873721">
            <w:pPr>
              <w:pStyle w:val="TAL"/>
              <w:rPr>
                <w:rFonts w:cs="Arial"/>
                <w:color w:val="000000"/>
                <w:sz w:val="16"/>
                <w:szCs w:val="16"/>
              </w:rPr>
            </w:pPr>
            <w:r>
              <w:rPr>
                <w:rFonts w:cs="Arial"/>
                <w:color w:val="000000"/>
                <w:sz w:val="16"/>
                <w:szCs w:val="16"/>
              </w:rPr>
              <w:t>0090</w:t>
            </w:r>
          </w:p>
        </w:tc>
        <w:tc>
          <w:tcPr>
            <w:tcW w:w="425" w:type="dxa"/>
            <w:shd w:val="solid" w:color="FFFFFF" w:fill="auto"/>
            <w:vAlign w:val="bottom"/>
          </w:tcPr>
          <w:p w14:paraId="212FB427" w14:textId="77777777"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14:paraId="3E1EEF92" w14:textId="77777777" w:rsidR="006436D6" w:rsidRDefault="006436D6" w:rsidP="00873721">
            <w:pPr>
              <w:pStyle w:val="TAC"/>
              <w:rPr>
                <w:sz w:val="16"/>
                <w:szCs w:val="16"/>
              </w:rPr>
            </w:pPr>
            <w:r>
              <w:rPr>
                <w:sz w:val="16"/>
                <w:szCs w:val="16"/>
              </w:rPr>
              <w:t>B</w:t>
            </w:r>
          </w:p>
        </w:tc>
        <w:tc>
          <w:tcPr>
            <w:tcW w:w="4962" w:type="dxa"/>
            <w:shd w:val="solid" w:color="FFFFFF" w:fill="auto"/>
          </w:tcPr>
          <w:p w14:paraId="43D97EBE" w14:textId="77777777" w:rsidR="006436D6" w:rsidRPr="00FC5198" w:rsidRDefault="006436D6" w:rsidP="00873721">
            <w:pPr>
              <w:pStyle w:val="TAL"/>
              <w:rPr>
                <w:rFonts w:cs="Arial"/>
                <w:color w:val="000000"/>
                <w:sz w:val="16"/>
                <w:szCs w:val="16"/>
              </w:rPr>
            </w:pPr>
            <w:r w:rsidRPr="002B473D">
              <w:rPr>
                <w:rFonts w:cs="Arial"/>
                <w:color w:val="000000"/>
                <w:sz w:val="16"/>
                <w:szCs w:val="16"/>
              </w:rPr>
              <w:t>3GPP PS Data Off2 and SMS over IP</w:t>
            </w:r>
          </w:p>
        </w:tc>
        <w:tc>
          <w:tcPr>
            <w:tcW w:w="708" w:type="dxa"/>
            <w:shd w:val="solid" w:color="FFFFFF" w:fill="auto"/>
          </w:tcPr>
          <w:p w14:paraId="09E01C8A" w14:textId="77777777" w:rsidR="006436D6" w:rsidRDefault="006436D6" w:rsidP="00873721">
            <w:pPr>
              <w:pStyle w:val="TAC"/>
              <w:rPr>
                <w:sz w:val="16"/>
                <w:szCs w:val="16"/>
              </w:rPr>
            </w:pPr>
            <w:r>
              <w:rPr>
                <w:sz w:val="16"/>
                <w:szCs w:val="16"/>
              </w:rPr>
              <w:t>15.2.0</w:t>
            </w:r>
          </w:p>
        </w:tc>
      </w:tr>
      <w:tr w:rsidR="006436D6" w:rsidRPr="006B0D02" w14:paraId="48F4E3E8" w14:textId="77777777" w:rsidTr="00873721">
        <w:tblPrEx>
          <w:tblCellMar>
            <w:top w:w="0" w:type="dxa"/>
            <w:bottom w:w="0" w:type="dxa"/>
          </w:tblCellMar>
        </w:tblPrEx>
        <w:tc>
          <w:tcPr>
            <w:tcW w:w="800" w:type="dxa"/>
            <w:shd w:val="solid" w:color="FFFFFF" w:fill="auto"/>
          </w:tcPr>
          <w:p w14:paraId="0280800A" w14:textId="77777777" w:rsidR="006436D6" w:rsidRDefault="006436D6" w:rsidP="00873721">
            <w:pPr>
              <w:pStyle w:val="TAC"/>
              <w:rPr>
                <w:rFonts w:cs="Arial"/>
                <w:color w:val="000000"/>
                <w:sz w:val="16"/>
                <w:szCs w:val="16"/>
              </w:rPr>
            </w:pPr>
            <w:r>
              <w:rPr>
                <w:rFonts w:cs="Arial"/>
                <w:color w:val="000000"/>
                <w:sz w:val="16"/>
                <w:szCs w:val="16"/>
              </w:rPr>
              <w:t>2018-09</w:t>
            </w:r>
          </w:p>
        </w:tc>
        <w:tc>
          <w:tcPr>
            <w:tcW w:w="800" w:type="dxa"/>
            <w:shd w:val="solid" w:color="FFFFFF" w:fill="auto"/>
          </w:tcPr>
          <w:p w14:paraId="16BCBA01" w14:textId="77777777" w:rsidR="006436D6" w:rsidRDefault="006436D6" w:rsidP="00873721">
            <w:pPr>
              <w:pStyle w:val="TAC"/>
              <w:rPr>
                <w:rFonts w:cs="Arial"/>
                <w:color w:val="000000"/>
                <w:sz w:val="16"/>
                <w:szCs w:val="16"/>
              </w:rPr>
            </w:pPr>
            <w:r>
              <w:rPr>
                <w:rFonts w:cs="Arial"/>
                <w:color w:val="000000"/>
                <w:sz w:val="16"/>
                <w:szCs w:val="16"/>
              </w:rPr>
              <w:t>CT#81</w:t>
            </w:r>
          </w:p>
        </w:tc>
        <w:tc>
          <w:tcPr>
            <w:tcW w:w="1094" w:type="dxa"/>
            <w:shd w:val="solid" w:color="FFFFFF" w:fill="auto"/>
            <w:vAlign w:val="bottom"/>
          </w:tcPr>
          <w:p w14:paraId="61387EF2" w14:textId="77777777" w:rsidR="006436D6" w:rsidRPr="002B473D" w:rsidRDefault="006436D6" w:rsidP="00873721">
            <w:pPr>
              <w:pStyle w:val="TAC"/>
              <w:rPr>
                <w:rFonts w:cs="Arial"/>
                <w:color w:val="000000"/>
                <w:sz w:val="16"/>
                <w:szCs w:val="16"/>
              </w:rPr>
            </w:pPr>
            <w:r w:rsidRPr="006436D6">
              <w:rPr>
                <w:rFonts w:cs="Arial"/>
                <w:color w:val="000000"/>
                <w:sz w:val="16"/>
                <w:szCs w:val="16"/>
              </w:rPr>
              <w:t>CP-182145</w:t>
            </w:r>
          </w:p>
        </w:tc>
        <w:tc>
          <w:tcPr>
            <w:tcW w:w="500" w:type="dxa"/>
            <w:shd w:val="solid" w:color="FFFFFF" w:fill="auto"/>
            <w:vAlign w:val="bottom"/>
          </w:tcPr>
          <w:p w14:paraId="4F6AFECD" w14:textId="77777777" w:rsidR="006436D6" w:rsidRDefault="006436D6" w:rsidP="00873721">
            <w:pPr>
              <w:pStyle w:val="TAL"/>
              <w:rPr>
                <w:rFonts w:cs="Arial"/>
                <w:color w:val="000000"/>
                <w:sz w:val="16"/>
                <w:szCs w:val="16"/>
              </w:rPr>
            </w:pPr>
            <w:r>
              <w:rPr>
                <w:rFonts w:cs="Arial"/>
                <w:color w:val="000000"/>
                <w:sz w:val="16"/>
                <w:szCs w:val="16"/>
              </w:rPr>
              <w:t>0091</w:t>
            </w:r>
          </w:p>
        </w:tc>
        <w:tc>
          <w:tcPr>
            <w:tcW w:w="425" w:type="dxa"/>
            <w:shd w:val="solid" w:color="FFFFFF" w:fill="auto"/>
            <w:vAlign w:val="bottom"/>
          </w:tcPr>
          <w:p w14:paraId="56BDE619" w14:textId="77777777" w:rsidR="006436D6" w:rsidRDefault="006436D6" w:rsidP="00873721">
            <w:pPr>
              <w:pStyle w:val="TAR"/>
              <w:rPr>
                <w:rFonts w:cs="Arial"/>
                <w:color w:val="000000"/>
                <w:sz w:val="16"/>
                <w:szCs w:val="16"/>
              </w:rPr>
            </w:pPr>
            <w:r>
              <w:rPr>
                <w:rFonts w:cs="Arial"/>
                <w:color w:val="000000"/>
                <w:sz w:val="16"/>
                <w:szCs w:val="16"/>
              </w:rPr>
              <w:t>2</w:t>
            </w:r>
          </w:p>
        </w:tc>
        <w:tc>
          <w:tcPr>
            <w:tcW w:w="425" w:type="dxa"/>
            <w:shd w:val="solid" w:color="FFFFFF" w:fill="auto"/>
          </w:tcPr>
          <w:p w14:paraId="4E312EF0" w14:textId="77777777" w:rsidR="006436D6" w:rsidRDefault="006436D6" w:rsidP="00873721">
            <w:pPr>
              <w:pStyle w:val="TAC"/>
              <w:rPr>
                <w:sz w:val="16"/>
                <w:szCs w:val="16"/>
              </w:rPr>
            </w:pPr>
            <w:r>
              <w:rPr>
                <w:sz w:val="16"/>
                <w:szCs w:val="16"/>
              </w:rPr>
              <w:t>B</w:t>
            </w:r>
          </w:p>
        </w:tc>
        <w:tc>
          <w:tcPr>
            <w:tcW w:w="4962" w:type="dxa"/>
            <w:shd w:val="solid" w:color="FFFFFF" w:fill="auto"/>
          </w:tcPr>
          <w:p w14:paraId="4FE28F91" w14:textId="77777777" w:rsidR="006436D6" w:rsidRPr="002B473D" w:rsidRDefault="006436D6" w:rsidP="00873721">
            <w:pPr>
              <w:pStyle w:val="TAL"/>
              <w:rPr>
                <w:rFonts w:cs="Arial"/>
                <w:color w:val="000000"/>
                <w:sz w:val="16"/>
                <w:szCs w:val="16"/>
              </w:rPr>
            </w:pPr>
            <w:r w:rsidRPr="006436D6">
              <w:rPr>
                <w:rFonts w:cs="Arial"/>
                <w:color w:val="000000"/>
                <w:sz w:val="16"/>
                <w:szCs w:val="16"/>
              </w:rPr>
              <w:t>UAC for SMSoIP</w:t>
            </w:r>
          </w:p>
        </w:tc>
        <w:tc>
          <w:tcPr>
            <w:tcW w:w="708" w:type="dxa"/>
            <w:shd w:val="solid" w:color="FFFFFF" w:fill="auto"/>
          </w:tcPr>
          <w:p w14:paraId="41AA9A79" w14:textId="77777777" w:rsidR="006436D6" w:rsidRDefault="006436D6" w:rsidP="00873721">
            <w:pPr>
              <w:pStyle w:val="TAC"/>
              <w:rPr>
                <w:sz w:val="16"/>
                <w:szCs w:val="16"/>
              </w:rPr>
            </w:pPr>
            <w:r>
              <w:rPr>
                <w:sz w:val="16"/>
                <w:szCs w:val="16"/>
              </w:rPr>
              <w:t>15.3.0</w:t>
            </w:r>
          </w:p>
        </w:tc>
      </w:tr>
      <w:tr w:rsidR="006530BD" w:rsidRPr="006B0D02" w14:paraId="0471FCF7" w14:textId="77777777" w:rsidTr="00873721">
        <w:tblPrEx>
          <w:tblCellMar>
            <w:top w:w="0" w:type="dxa"/>
            <w:bottom w:w="0" w:type="dxa"/>
          </w:tblCellMar>
        </w:tblPrEx>
        <w:tc>
          <w:tcPr>
            <w:tcW w:w="800" w:type="dxa"/>
            <w:shd w:val="solid" w:color="FFFFFF" w:fill="auto"/>
          </w:tcPr>
          <w:p w14:paraId="75D80DD9" w14:textId="77777777" w:rsidR="006530BD" w:rsidRDefault="006530BD" w:rsidP="00873721">
            <w:pPr>
              <w:pStyle w:val="TAC"/>
              <w:rPr>
                <w:rFonts w:cs="Arial"/>
                <w:color w:val="000000"/>
                <w:sz w:val="16"/>
                <w:szCs w:val="16"/>
              </w:rPr>
            </w:pPr>
            <w:r>
              <w:rPr>
                <w:rFonts w:cs="Arial"/>
                <w:color w:val="000000"/>
                <w:sz w:val="16"/>
                <w:szCs w:val="16"/>
              </w:rPr>
              <w:t>2018-12</w:t>
            </w:r>
          </w:p>
        </w:tc>
        <w:tc>
          <w:tcPr>
            <w:tcW w:w="800" w:type="dxa"/>
            <w:shd w:val="solid" w:color="FFFFFF" w:fill="auto"/>
          </w:tcPr>
          <w:p w14:paraId="7C98447A" w14:textId="77777777" w:rsidR="006530BD" w:rsidRDefault="006530BD" w:rsidP="00873721">
            <w:pPr>
              <w:pStyle w:val="TAC"/>
              <w:rPr>
                <w:rFonts w:cs="Arial"/>
                <w:color w:val="000000"/>
                <w:sz w:val="16"/>
                <w:szCs w:val="16"/>
              </w:rPr>
            </w:pPr>
            <w:r>
              <w:rPr>
                <w:rFonts w:cs="Arial"/>
                <w:color w:val="000000"/>
                <w:sz w:val="16"/>
                <w:szCs w:val="16"/>
              </w:rPr>
              <w:t>CT#82</w:t>
            </w:r>
          </w:p>
        </w:tc>
        <w:tc>
          <w:tcPr>
            <w:tcW w:w="1094" w:type="dxa"/>
            <w:shd w:val="solid" w:color="FFFFFF" w:fill="auto"/>
            <w:vAlign w:val="bottom"/>
          </w:tcPr>
          <w:p w14:paraId="7887E5E4" w14:textId="77777777" w:rsidR="006530BD" w:rsidRPr="006436D6" w:rsidRDefault="006530BD" w:rsidP="00873721">
            <w:pPr>
              <w:pStyle w:val="TAC"/>
              <w:rPr>
                <w:rFonts w:cs="Arial"/>
                <w:color w:val="000000"/>
                <w:sz w:val="16"/>
                <w:szCs w:val="16"/>
              </w:rPr>
            </w:pPr>
            <w:r w:rsidRPr="006530BD">
              <w:rPr>
                <w:rFonts w:cs="Arial"/>
                <w:color w:val="000000"/>
                <w:sz w:val="16"/>
                <w:szCs w:val="16"/>
              </w:rPr>
              <w:t>CP-183044</w:t>
            </w:r>
          </w:p>
        </w:tc>
        <w:tc>
          <w:tcPr>
            <w:tcW w:w="500" w:type="dxa"/>
            <w:shd w:val="solid" w:color="FFFFFF" w:fill="auto"/>
            <w:vAlign w:val="bottom"/>
          </w:tcPr>
          <w:p w14:paraId="108B597C" w14:textId="77777777" w:rsidR="006530BD" w:rsidRDefault="006530BD" w:rsidP="00873721">
            <w:pPr>
              <w:pStyle w:val="TAL"/>
              <w:rPr>
                <w:rFonts w:cs="Arial"/>
                <w:color w:val="000000"/>
                <w:sz w:val="16"/>
                <w:szCs w:val="16"/>
              </w:rPr>
            </w:pPr>
            <w:r>
              <w:rPr>
                <w:rFonts w:cs="Arial"/>
                <w:color w:val="000000"/>
                <w:sz w:val="16"/>
                <w:szCs w:val="16"/>
              </w:rPr>
              <w:t>0092</w:t>
            </w:r>
          </w:p>
        </w:tc>
        <w:tc>
          <w:tcPr>
            <w:tcW w:w="425" w:type="dxa"/>
            <w:shd w:val="solid" w:color="FFFFFF" w:fill="auto"/>
            <w:vAlign w:val="bottom"/>
          </w:tcPr>
          <w:p w14:paraId="4CF4B50D" w14:textId="77777777" w:rsidR="006530BD" w:rsidRDefault="006530BD" w:rsidP="00873721">
            <w:pPr>
              <w:pStyle w:val="TAR"/>
              <w:rPr>
                <w:rFonts w:cs="Arial"/>
                <w:color w:val="000000"/>
                <w:sz w:val="16"/>
                <w:szCs w:val="16"/>
              </w:rPr>
            </w:pPr>
            <w:r>
              <w:rPr>
                <w:rFonts w:cs="Arial"/>
                <w:color w:val="000000"/>
                <w:sz w:val="16"/>
                <w:szCs w:val="16"/>
              </w:rPr>
              <w:t>1</w:t>
            </w:r>
          </w:p>
        </w:tc>
        <w:tc>
          <w:tcPr>
            <w:tcW w:w="425" w:type="dxa"/>
            <w:shd w:val="solid" w:color="FFFFFF" w:fill="auto"/>
          </w:tcPr>
          <w:p w14:paraId="62D286BE" w14:textId="77777777" w:rsidR="006530BD" w:rsidRDefault="006530BD" w:rsidP="00873721">
            <w:pPr>
              <w:pStyle w:val="TAC"/>
              <w:rPr>
                <w:sz w:val="16"/>
                <w:szCs w:val="16"/>
              </w:rPr>
            </w:pPr>
            <w:r>
              <w:rPr>
                <w:sz w:val="16"/>
                <w:szCs w:val="16"/>
              </w:rPr>
              <w:t>F</w:t>
            </w:r>
          </w:p>
        </w:tc>
        <w:tc>
          <w:tcPr>
            <w:tcW w:w="4962" w:type="dxa"/>
            <w:shd w:val="solid" w:color="FFFFFF" w:fill="auto"/>
          </w:tcPr>
          <w:p w14:paraId="41880AC1" w14:textId="77777777" w:rsidR="006530BD" w:rsidRPr="006436D6" w:rsidRDefault="006530BD" w:rsidP="00873721">
            <w:pPr>
              <w:pStyle w:val="TAL"/>
              <w:rPr>
                <w:rFonts w:cs="Arial"/>
                <w:color w:val="000000"/>
                <w:sz w:val="16"/>
                <w:szCs w:val="16"/>
              </w:rPr>
            </w:pPr>
            <w:r w:rsidRPr="006530BD">
              <w:rPr>
                <w:rFonts w:cs="Arial"/>
                <w:color w:val="000000"/>
                <w:sz w:val="16"/>
                <w:szCs w:val="16"/>
              </w:rPr>
              <w:t>Correct PS Data Off requirements for other accesses</w:t>
            </w:r>
          </w:p>
        </w:tc>
        <w:tc>
          <w:tcPr>
            <w:tcW w:w="708" w:type="dxa"/>
            <w:shd w:val="solid" w:color="FFFFFF" w:fill="auto"/>
          </w:tcPr>
          <w:p w14:paraId="1B115EE3" w14:textId="77777777" w:rsidR="006530BD" w:rsidRDefault="006530BD" w:rsidP="00873721">
            <w:pPr>
              <w:pStyle w:val="TAC"/>
              <w:rPr>
                <w:sz w:val="16"/>
                <w:szCs w:val="16"/>
              </w:rPr>
            </w:pPr>
            <w:r>
              <w:rPr>
                <w:sz w:val="16"/>
                <w:szCs w:val="16"/>
              </w:rPr>
              <w:t>15.4.0</w:t>
            </w:r>
          </w:p>
        </w:tc>
      </w:tr>
      <w:tr w:rsidR="005F7FF3" w:rsidRPr="006B0D02" w14:paraId="20AF4F8B" w14:textId="77777777" w:rsidTr="001A1ACD">
        <w:tblPrEx>
          <w:tblCellMar>
            <w:top w:w="0" w:type="dxa"/>
            <w:bottom w:w="0" w:type="dxa"/>
          </w:tblCellMar>
        </w:tblPrEx>
        <w:tc>
          <w:tcPr>
            <w:tcW w:w="800" w:type="dxa"/>
            <w:shd w:val="solid" w:color="FFFFFF" w:fill="auto"/>
          </w:tcPr>
          <w:p w14:paraId="240242AF" w14:textId="77777777" w:rsidR="005F7FF3" w:rsidRDefault="005F7FF3" w:rsidP="00873721">
            <w:pPr>
              <w:pStyle w:val="TAC"/>
              <w:rPr>
                <w:rFonts w:cs="Arial"/>
                <w:color w:val="000000"/>
                <w:sz w:val="16"/>
                <w:szCs w:val="16"/>
              </w:rPr>
            </w:pPr>
            <w:r>
              <w:rPr>
                <w:rFonts w:cs="Arial"/>
                <w:color w:val="000000"/>
                <w:sz w:val="16"/>
                <w:szCs w:val="16"/>
              </w:rPr>
              <w:t>2019-12</w:t>
            </w:r>
          </w:p>
        </w:tc>
        <w:tc>
          <w:tcPr>
            <w:tcW w:w="800" w:type="dxa"/>
            <w:shd w:val="solid" w:color="FFFFFF" w:fill="auto"/>
          </w:tcPr>
          <w:p w14:paraId="05C4FAD6" w14:textId="77777777" w:rsidR="005F7FF3" w:rsidRDefault="005F7FF3" w:rsidP="00873721">
            <w:pPr>
              <w:pStyle w:val="TAC"/>
              <w:rPr>
                <w:rFonts w:cs="Arial"/>
                <w:color w:val="000000"/>
                <w:sz w:val="16"/>
                <w:szCs w:val="16"/>
              </w:rPr>
            </w:pPr>
            <w:r>
              <w:rPr>
                <w:rFonts w:cs="Arial"/>
                <w:color w:val="000000"/>
                <w:sz w:val="16"/>
                <w:szCs w:val="16"/>
              </w:rPr>
              <w:t>CT#86</w:t>
            </w:r>
          </w:p>
        </w:tc>
        <w:tc>
          <w:tcPr>
            <w:tcW w:w="1094" w:type="dxa"/>
            <w:shd w:val="solid" w:color="FFFFFF" w:fill="auto"/>
          </w:tcPr>
          <w:p w14:paraId="70D78D40" w14:textId="77777777" w:rsidR="005F7FF3" w:rsidRPr="006530BD" w:rsidRDefault="005F7FF3" w:rsidP="00873721">
            <w:pPr>
              <w:pStyle w:val="TAC"/>
              <w:rPr>
                <w:rFonts w:cs="Arial"/>
                <w:color w:val="000000"/>
                <w:sz w:val="16"/>
                <w:szCs w:val="16"/>
              </w:rPr>
            </w:pPr>
            <w:r w:rsidRPr="005F7FF3">
              <w:rPr>
                <w:rFonts w:cs="Arial"/>
                <w:color w:val="000000"/>
                <w:sz w:val="16"/>
                <w:szCs w:val="16"/>
              </w:rPr>
              <w:t>CP-193092</w:t>
            </w:r>
          </w:p>
        </w:tc>
        <w:tc>
          <w:tcPr>
            <w:tcW w:w="500" w:type="dxa"/>
            <w:shd w:val="solid" w:color="FFFFFF" w:fill="auto"/>
          </w:tcPr>
          <w:p w14:paraId="1852C238" w14:textId="77777777" w:rsidR="005F7FF3" w:rsidRDefault="005F7FF3" w:rsidP="00873721">
            <w:pPr>
              <w:pStyle w:val="TAL"/>
              <w:rPr>
                <w:rFonts w:cs="Arial"/>
                <w:color w:val="000000"/>
                <w:sz w:val="16"/>
                <w:szCs w:val="16"/>
              </w:rPr>
            </w:pPr>
            <w:r>
              <w:rPr>
                <w:rFonts w:cs="Arial"/>
                <w:color w:val="000000"/>
                <w:sz w:val="16"/>
                <w:szCs w:val="16"/>
              </w:rPr>
              <w:t>0094</w:t>
            </w:r>
          </w:p>
        </w:tc>
        <w:tc>
          <w:tcPr>
            <w:tcW w:w="425" w:type="dxa"/>
            <w:shd w:val="solid" w:color="FFFFFF" w:fill="auto"/>
          </w:tcPr>
          <w:p w14:paraId="39F19C76" w14:textId="77777777" w:rsidR="005F7FF3" w:rsidRDefault="005F7FF3" w:rsidP="00873721">
            <w:pPr>
              <w:pStyle w:val="TAR"/>
              <w:rPr>
                <w:rFonts w:cs="Arial"/>
                <w:color w:val="000000"/>
                <w:sz w:val="16"/>
                <w:szCs w:val="16"/>
              </w:rPr>
            </w:pPr>
            <w:r>
              <w:rPr>
                <w:rFonts w:cs="Arial"/>
                <w:color w:val="000000"/>
                <w:sz w:val="16"/>
                <w:szCs w:val="16"/>
              </w:rPr>
              <w:t>1</w:t>
            </w:r>
          </w:p>
        </w:tc>
        <w:tc>
          <w:tcPr>
            <w:tcW w:w="425" w:type="dxa"/>
            <w:shd w:val="solid" w:color="FFFFFF" w:fill="auto"/>
          </w:tcPr>
          <w:p w14:paraId="050C249A" w14:textId="77777777" w:rsidR="005F7FF3" w:rsidRDefault="005F7FF3" w:rsidP="00873721">
            <w:pPr>
              <w:pStyle w:val="TAC"/>
              <w:rPr>
                <w:sz w:val="16"/>
                <w:szCs w:val="16"/>
              </w:rPr>
            </w:pPr>
            <w:r>
              <w:rPr>
                <w:sz w:val="16"/>
                <w:szCs w:val="16"/>
              </w:rPr>
              <w:t>F</w:t>
            </w:r>
          </w:p>
        </w:tc>
        <w:tc>
          <w:tcPr>
            <w:tcW w:w="4962" w:type="dxa"/>
            <w:shd w:val="solid" w:color="FFFFFF" w:fill="auto"/>
          </w:tcPr>
          <w:p w14:paraId="3DE4D13B" w14:textId="77777777" w:rsidR="005F7FF3" w:rsidRPr="006530BD" w:rsidRDefault="005F7FF3" w:rsidP="00873721">
            <w:pPr>
              <w:pStyle w:val="TAL"/>
              <w:rPr>
                <w:rFonts w:cs="Arial"/>
                <w:color w:val="000000"/>
                <w:sz w:val="16"/>
                <w:szCs w:val="16"/>
              </w:rPr>
            </w:pPr>
            <w:r w:rsidRPr="005F7FF3">
              <w:rPr>
                <w:rFonts w:cs="Arial"/>
                <w:color w:val="000000"/>
                <w:sz w:val="16"/>
                <w:szCs w:val="16"/>
              </w:rPr>
              <w:t>Provide handover of ongoing SMS over IP network from non-3GPP access indication to NAS</w:t>
            </w:r>
          </w:p>
        </w:tc>
        <w:tc>
          <w:tcPr>
            <w:tcW w:w="708" w:type="dxa"/>
            <w:shd w:val="solid" w:color="FFFFFF" w:fill="auto"/>
          </w:tcPr>
          <w:p w14:paraId="0E3BA17F" w14:textId="77777777" w:rsidR="005F7FF3" w:rsidRDefault="005F7FF3" w:rsidP="00873721">
            <w:pPr>
              <w:pStyle w:val="TAC"/>
              <w:rPr>
                <w:sz w:val="16"/>
                <w:szCs w:val="16"/>
              </w:rPr>
            </w:pPr>
            <w:r>
              <w:rPr>
                <w:sz w:val="16"/>
                <w:szCs w:val="16"/>
              </w:rPr>
              <w:t>16.0.0</w:t>
            </w:r>
          </w:p>
        </w:tc>
      </w:tr>
      <w:tr w:rsidR="000621E8" w:rsidRPr="006B0D02" w14:paraId="7107DA67" w14:textId="77777777" w:rsidTr="001A1ACD">
        <w:tblPrEx>
          <w:tblCellMar>
            <w:top w:w="0" w:type="dxa"/>
            <w:bottom w:w="0" w:type="dxa"/>
          </w:tblCellMar>
        </w:tblPrEx>
        <w:tc>
          <w:tcPr>
            <w:tcW w:w="800" w:type="dxa"/>
            <w:shd w:val="solid" w:color="FFFFFF" w:fill="auto"/>
          </w:tcPr>
          <w:p w14:paraId="008B4923" w14:textId="77777777" w:rsidR="000621E8" w:rsidRDefault="000621E8" w:rsidP="00873721">
            <w:pPr>
              <w:pStyle w:val="TAC"/>
              <w:rPr>
                <w:rFonts w:cs="Arial"/>
                <w:color w:val="000000"/>
                <w:sz w:val="16"/>
                <w:szCs w:val="16"/>
              </w:rPr>
            </w:pPr>
            <w:r>
              <w:rPr>
                <w:rFonts w:cs="Arial"/>
                <w:color w:val="000000"/>
                <w:sz w:val="16"/>
                <w:szCs w:val="16"/>
              </w:rPr>
              <w:t>2021-09</w:t>
            </w:r>
          </w:p>
        </w:tc>
        <w:tc>
          <w:tcPr>
            <w:tcW w:w="800" w:type="dxa"/>
            <w:shd w:val="solid" w:color="FFFFFF" w:fill="auto"/>
          </w:tcPr>
          <w:p w14:paraId="7A817BAF" w14:textId="77777777" w:rsidR="000621E8" w:rsidRDefault="000621E8" w:rsidP="00873721">
            <w:pPr>
              <w:pStyle w:val="TAC"/>
              <w:rPr>
                <w:rFonts w:cs="Arial"/>
                <w:color w:val="000000"/>
                <w:sz w:val="16"/>
                <w:szCs w:val="16"/>
              </w:rPr>
            </w:pPr>
            <w:r>
              <w:rPr>
                <w:rFonts w:cs="Arial"/>
                <w:color w:val="000000"/>
                <w:sz w:val="16"/>
                <w:szCs w:val="16"/>
              </w:rPr>
              <w:t>CT#93e</w:t>
            </w:r>
          </w:p>
        </w:tc>
        <w:tc>
          <w:tcPr>
            <w:tcW w:w="1094" w:type="dxa"/>
            <w:shd w:val="solid" w:color="FFFFFF" w:fill="auto"/>
          </w:tcPr>
          <w:p w14:paraId="5472DCB7" w14:textId="77777777" w:rsidR="000621E8" w:rsidRPr="005F7FF3" w:rsidRDefault="000621E8" w:rsidP="00873721">
            <w:pPr>
              <w:pStyle w:val="TAC"/>
              <w:rPr>
                <w:rFonts w:cs="Arial"/>
                <w:color w:val="000000"/>
                <w:sz w:val="16"/>
                <w:szCs w:val="16"/>
              </w:rPr>
            </w:pPr>
            <w:r>
              <w:rPr>
                <w:rFonts w:cs="Arial"/>
                <w:color w:val="000000"/>
                <w:sz w:val="16"/>
                <w:szCs w:val="16"/>
              </w:rPr>
              <w:t>CP-212156</w:t>
            </w:r>
          </w:p>
        </w:tc>
        <w:tc>
          <w:tcPr>
            <w:tcW w:w="500" w:type="dxa"/>
            <w:shd w:val="solid" w:color="FFFFFF" w:fill="auto"/>
          </w:tcPr>
          <w:p w14:paraId="558A2C53" w14:textId="77777777" w:rsidR="000621E8" w:rsidRDefault="000621E8" w:rsidP="00873721">
            <w:pPr>
              <w:pStyle w:val="TAL"/>
              <w:rPr>
                <w:rFonts w:cs="Arial"/>
                <w:color w:val="000000"/>
                <w:sz w:val="16"/>
                <w:szCs w:val="16"/>
              </w:rPr>
            </w:pPr>
            <w:r>
              <w:rPr>
                <w:rFonts w:cs="Arial"/>
                <w:color w:val="000000"/>
                <w:sz w:val="16"/>
                <w:szCs w:val="16"/>
              </w:rPr>
              <w:t>0095</w:t>
            </w:r>
          </w:p>
        </w:tc>
        <w:tc>
          <w:tcPr>
            <w:tcW w:w="425" w:type="dxa"/>
            <w:shd w:val="solid" w:color="FFFFFF" w:fill="auto"/>
          </w:tcPr>
          <w:p w14:paraId="30D34FCF" w14:textId="77777777" w:rsidR="000621E8" w:rsidRDefault="000621E8" w:rsidP="00873721">
            <w:pPr>
              <w:pStyle w:val="TAR"/>
              <w:rPr>
                <w:rFonts w:cs="Arial"/>
                <w:color w:val="000000"/>
                <w:sz w:val="16"/>
                <w:szCs w:val="16"/>
              </w:rPr>
            </w:pPr>
            <w:r>
              <w:rPr>
                <w:rFonts w:cs="Arial"/>
                <w:color w:val="000000"/>
                <w:sz w:val="16"/>
                <w:szCs w:val="16"/>
              </w:rPr>
              <w:t>2</w:t>
            </w:r>
          </w:p>
        </w:tc>
        <w:tc>
          <w:tcPr>
            <w:tcW w:w="425" w:type="dxa"/>
            <w:shd w:val="solid" w:color="FFFFFF" w:fill="auto"/>
          </w:tcPr>
          <w:p w14:paraId="35A98201" w14:textId="77777777" w:rsidR="000621E8" w:rsidRDefault="000621E8" w:rsidP="00873721">
            <w:pPr>
              <w:pStyle w:val="TAC"/>
              <w:rPr>
                <w:sz w:val="16"/>
                <w:szCs w:val="16"/>
              </w:rPr>
            </w:pPr>
            <w:r>
              <w:rPr>
                <w:sz w:val="16"/>
                <w:szCs w:val="16"/>
              </w:rPr>
              <w:t>F</w:t>
            </w:r>
          </w:p>
        </w:tc>
        <w:tc>
          <w:tcPr>
            <w:tcW w:w="4962" w:type="dxa"/>
            <w:shd w:val="solid" w:color="FFFFFF" w:fill="auto"/>
          </w:tcPr>
          <w:p w14:paraId="42ED36FB" w14:textId="77777777" w:rsidR="000621E8" w:rsidRPr="005F7FF3" w:rsidRDefault="000621E8" w:rsidP="00873721">
            <w:pPr>
              <w:pStyle w:val="TAL"/>
              <w:rPr>
                <w:rFonts w:cs="Arial"/>
                <w:color w:val="000000"/>
                <w:sz w:val="16"/>
                <w:szCs w:val="16"/>
              </w:rPr>
            </w:pPr>
            <w:r>
              <w:rPr>
                <w:rFonts w:cs="Arial"/>
                <w:color w:val="000000"/>
                <w:sz w:val="16"/>
                <w:szCs w:val="16"/>
              </w:rPr>
              <w:t>SMSoIP triggering mo-SMS establishment cause for non-3GPP access</w:t>
            </w:r>
          </w:p>
        </w:tc>
        <w:tc>
          <w:tcPr>
            <w:tcW w:w="708" w:type="dxa"/>
            <w:shd w:val="solid" w:color="FFFFFF" w:fill="auto"/>
          </w:tcPr>
          <w:p w14:paraId="21631420" w14:textId="77777777" w:rsidR="000621E8" w:rsidRDefault="000621E8" w:rsidP="00873721">
            <w:pPr>
              <w:pStyle w:val="TAC"/>
              <w:rPr>
                <w:sz w:val="16"/>
                <w:szCs w:val="16"/>
              </w:rPr>
            </w:pPr>
            <w:r>
              <w:rPr>
                <w:sz w:val="16"/>
                <w:szCs w:val="16"/>
              </w:rPr>
              <w:t>17.0.0</w:t>
            </w:r>
          </w:p>
        </w:tc>
      </w:tr>
      <w:tr w:rsidR="00854FE6" w:rsidRPr="006B0D02" w14:paraId="55731D25" w14:textId="77777777" w:rsidTr="001A1ACD">
        <w:tblPrEx>
          <w:tblCellMar>
            <w:top w:w="0" w:type="dxa"/>
            <w:bottom w:w="0" w:type="dxa"/>
          </w:tblCellMar>
        </w:tblPrEx>
        <w:tc>
          <w:tcPr>
            <w:tcW w:w="800" w:type="dxa"/>
            <w:shd w:val="solid" w:color="FFFFFF" w:fill="auto"/>
          </w:tcPr>
          <w:p w14:paraId="555285E5" w14:textId="77777777" w:rsidR="00854FE6" w:rsidRDefault="00854FE6" w:rsidP="00873721">
            <w:pPr>
              <w:pStyle w:val="TAC"/>
              <w:rPr>
                <w:rFonts w:cs="Arial"/>
                <w:color w:val="000000"/>
                <w:sz w:val="16"/>
                <w:szCs w:val="16"/>
              </w:rPr>
            </w:pPr>
            <w:r>
              <w:rPr>
                <w:rFonts w:cs="Arial"/>
                <w:color w:val="000000"/>
                <w:sz w:val="16"/>
                <w:szCs w:val="16"/>
              </w:rPr>
              <w:t>2022-03</w:t>
            </w:r>
          </w:p>
        </w:tc>
        <w:tc>
          <w:tcPr>
            <w:tcW w:w="800" w:type="dxa"/>
            <w:shd w:val="solid" w:color="FFFFFF" w:fill="auto"/>
          </w:tcPr>
          <w:p w14:paraId="59E7925C" w14:textId="77777777" w:rsidR="00854FE6" w:rsidRDefault="00854FE6" w:rsidP="00873721">
            <w:pPr>
              <w:pStyle w:val="TAC"/>
              <w:rPr>
                <w:rFonts w:cs="Arial"/>
                <w:color w:val="000000"/>
                <w:sz w:val="16"/>
                <w:szCs w:val="16"/>
              </w:rPr>
            </w:pPr>
            <w:r>
              <w:rPr>
                <w:rFonts w:cs="Arial"/>
                <w:color w:val="000000"/>
                <w:sz w:val="16"/>
                <w:szCs w:val="16"/>
              </w:rPr>
              <w:t>CT#95e</w:t>
            </w:r>
          </w:p>
        </w:tc>
        <w:tc>
          <w:tcPr>
            <w:tcW w:w="1094" w:type="dxa"/>
            <w:shd w:val="solid" w:color="FFFFFF" w:fill="auto"/>
          </w:tcPr>
          <w:p w14:paraId="23E6AA0B" w14:textId="77777777" w:rsidR="00854FE6" w:rsidRDefault="00854FE6" w:rsidP="00873721">
            <w:pPr>
              <w:pStyle w:val="TAC"/>
              <w:rPr>
                <w:rFonts w:cs="Arial"/>
                <w:color w:val="000000"/>
                <w:sz w:val="16"/>
                <w:szCs w:val="16"/>
              </w:rPr>
            </w:pPr>
            <w:r w:rsidRPr="00854FE6">
              <w:rPr>
                <w:rFonts w:cs="Arial"/>
                <w:color w:val="000000"/>
                <w:sz w:val="16"/>
                <w:szCs w:val="16"/>
              </w:rPr>
              <w:t>CP-220238</w:t>
            </w:r>
          </w:p>
        </w:tc>
        <w:tc>
          <w:tcPr>
            <w:tcW w:w="500" w:type="dxa"/>
            <w:shd w:val="solid" w:color="FFFFFF" w:fill="auto"/>
          </w:tcPr>
          <w:p w14:paraId="63161A92" w14:textId="77777777" w:rsidR="00854FE6" w:rsidRDefault="00854FE6" w:rsidP="00873721">
            <w:pPr>
              <w:pStyle w:val="TAL"/>
              <w:rPr>
                <w:rFonts w:cs="Arial"/>
                <w:color w:val="000000"/>
                <w:sz w:val="16"/>
                <w:szCs w:val="16"/>
              </w:rPr>
            </w:pPr>
            <w:r>
              <w:rPr>
                <w:rFonts w:cs="Arial"/>
                <w:color w:val="000000"/>
                <w:sz w:val="16"/>
                <w:szCs w:val="16"/>
              </w:rPr>
              <w:t>0097</w:t>
            </w:r>
          </w:p>
        </w:tc>
        <w:tc>
          <w:tcPr>
            <w:tcW w:w="425" w:type="dxa"/>
            <w:shd w:val="solid" w:color="FFFFFF" w:fill="auto"/>
          </w:tcPr>
          <w:p w14:paraId="6206442E" w14:textId="77777777" w:rsidR="00854FE6" w:rsidRDefault="00854FE6" w:rsidP="00873721">
            <w:pPr>
              <w:pStyle w:val="TAR"/>
              <w:rPr>
                <w:rFonts w:cs="Arial"/>
                <w:color w:val="000000"/>
                <w:sz w:val="16"/>
                <w:szCs w:val="16"/>
              </w:rPr>
            </w:pPr>
            <w:r>
              <w:rPr>
                <w:rFonts w:cs="Arial"/>
                <w:color w:val="000000"/>
                <w:sz w:val="16"/>
                <w:szCs w:val="16"/>
              </w:rPr>
              <w:t>1</w:t>
            </w:r>
          </w:p>
        </w:tc>
        <w:tc>
          <w:tcPr>
            <w:tcW w:w="425" w:type="dxa"/>
            <w:shd w:val="solid" w:color="FFFFFF" w:fill="auto"/>
          </w:tcPr>
          <w:p w14:paraId="25727D31" w14:textId="77777777" w:rsidR="00854FE6" w:rsidRDefault="00854FE6" w:rsidP="00873721">
            <w:pPr>
              <w:pStyle w:val="TAC"/>
              <w:rPr>
                <w:sz w:val="16"/>
                <w:szCs w:val="16"/>
              </w:rPr>
            </w:pPr>
            <w:r>
              <w:rPr>
                <w:sz w:val="16"/>
                <w:szCs w:val="16"/>
              </w:rPr>
              <w:t>B</w:t>
            </w:r>
          </w:p>
        </w:tc>
        <w:tc>
          <w:tcPr>
            <w:tcW w:w="4962" w:type="dxa"/>
            <w:shd w:val="solid" w:color="FFFFFF" w:fill="auto"/>
          </w:tcPr>
          <w:p w14:paraId="34398A88" w14:textId="77777777" w:rsidR="00854FE6" w:rsidRDefault="00854FE6" w:rsidP="00873721">
            <w:pPr>
              <w:pStyle w:val="TAL"/>
              <w:rPr>
                <w:rFonts w:cs="Arial"/>
                <w:color w:val="000000"/>
                <w:sz w:val="16"/>
                <w:szCs w:val="16"/>
              </w:rPr>
            </w:pPr>
            <w:r>
              <w:rPr>
                <w:rFonts w:cs="Arial"/>
                <w:color w:val="000000"/>
                <w:sz w:val="16"/>
                <w:szCs w:val="16"/>
              </w:rPr>
              <w:t>3GPP PS data off and UE in SNPN</w:t>
            </w:r>
          </w:p>
        </w:tc>
        <w:tc>
          <w:tcPr>
            <w:tcW w:w="708" w:type="dxa"/>
            <w:shd w:val="solid" w:color="FFFFFF" w:fill="auto"/>
          </w:tcPr>
          <w:p w14:paraId="1E84530F" w14:textId="77777777" w:rsidR="00854FE6" w:rsidRDefault="00854FE6" w:rsidP="00873721">
            <w:pPr>
              <w:pStyle w:val="TAC"/>
              <w:rPr>
                <w:sz w:val="16"/>
                <w:szCs w:val="16"/>
              </w:rPr>
            </w:pPr>
            <w:r>
              <w:rPr>
                <w:sz w:val="16"/>
                <w:szCs w:val="16"/>
              </w:rPr>
              <w:t>17.1.0</w:t>
            </w:r>
          </w:p>
        </w:tc>
      </w:tr>
      <w:tr w:rsidR="00F145CE" w:rsidRPr="006B0D02" w14:paraId="025F905D" w14:textId="77777777" w:rsidTr="001A1ACD">
        <w:tblPrEx>
          <w:tblCellMar>
            <w:top w:w="0" w:type="dxa"/>
            <w:bottom w:w="0" w:type="dxa"/>
          </w:tblCellMar>
        </w:tblPrEx>
        <w:tc>
          <w:tcPr>
            <w:tcW w:w="800" w:type="dxa"/>
            <w:shd w:val="solid" w:color="FFFFFF" w:fill="auto"/>
          </w:tcPr>
          <w:p w14:paraId="3C320536" w14:textId="77777777" w:rsidR="00F145CE" w:rsidRDefault="00F145CE" w:rsidP="00873721">
            <w:pPr>
              <w:pStyle w:val="TAC"/>
              <w:rPr>
                <w:rFonts w:cs="Arial"/>
                <w:color w:val="000000"/>
                <w:sz w:val="16"/>
                <w:szCs w:val="16"/>
              </w:rPr>
            </w:pPr>
            <w:r>
              <w:rPr>
                <w:rFonts w:cs="Arial"/>
                <w:color w:val="000000"/>
                <w:sz w:val="16"/>
                <w:szCs w:val="16"/>
              </w:rPr>
              <w:t>2022-12</w:t>
            </w:r>
          </w:p>
        </w:tc>
        <w:tc>
          <w:tcPr>
            <w:tcW w:w="800" w:type="dxa"/>
            <w:shd w:val="solid" w:color="FFFFFF" w:fill="auto"/>
          </w:tcPr>
          <w:p w14:paraId="65FEAA41" w14:textId="77777777" w:rsidR="00F145CE" w:rsidRDefault="00F145CE" w:rsidP="00873721">
            <w:pPr>
              <w:pStyle w:val="TAC"/>
              <w:rPr>
                <w:rFonts w:cs="Arial"/>
                <w:color w:val="000000"/>
                <w:sz w:val="16"/>
                <w:szCs w:val="16"/>
              </w:rPr>
            </w:pPr>
            <w:r>
              <w:rPr>
                <w:rFonts w:cs="Arial"/>
                <w:color w:val="000000"/>
                <w:sz w:val="16"/>
                <w:szCs w:val="16"/>
              </w:rPr>
              <w:t>CT#98e</w:t>
            </w:r>
          </w:p>
        </w:tc>
        <w:tc>
          <w:tcPr>
            <w:tcW w:w="1094" w:type="dxa"/>
            <w:shd w:val="solid" w:color="FFFFFF" w:fill="auto"/>
          </w:tcPr>
          <w:p w14:paraId="75D65DF2" w14:textId="77777777" w:rsidR="00F145CE" w:rsidRPr="00854FE6" w:rsidRDefault="009A07F4" w:rsidP="00873721">
            <w:pPr>
              <w:pStyle w:val="TAC"/>
              <w:rPr>
                <w:rFonts w:cs="Arial"/>
                <w:color w:val="000000"/>
                <w:sz w:val="16"/>
                <w:szCs w:val="16"/>
              </w:rPr>
            </w:pPr>
            <w:r w:rsidRPr="009A07F4">
              <w:rPr>
                <w:rFonts w:cs="Arial"/>
                <w:color w:val="000000"/>
                <w:sz w:val="16"/>
                <w:szCs w:val="16"/>
              </w:rPr>
              <w:t>CP-223157</w:t>
            </w:r>
          </w:p>
        </w:tc>
        <w:tc>
          <w:tcPr>
            <w:tcW w:w="500" w:type="dxa"/>
            <w:shd w:val="solid" w:color="FFFFFF" w:fill="auto"/>
          </w:tcPr>
          <w:p w14:paraId="3BDF010E" w14:textId="77777777" w:rsidR="00F145CE" w:rsidRDefault="00F145CE" w:rsidP="00873721">
            <w:pPr>
              <w:pStyle w:val="TAL"/>
              <w:rPr>
                <w:rFonts w:cs="Arial"/>
                <w:color w:val="000000"/>
                <w:sz w:val="16"/>
                <w:szCs w:val="16"/>
              </w:rPr>
            </w:pPr>
            <w:r>
              <w:rPr>
                <w:rFonts w:cs="Arial"/>
                <w:color w:val="000000"/>
                <w:sz w:val="16"/>
                <w:szCs w:val="16"/>
              </w:rPr>
              <w:t>0098</w:t>
            </w:r>
          </w:p>
        </w:tc>
        <w:tc>
          <w:tcPr>
            <w:tcW w:w="425" w:type="dxa"/>
            <w:shd w:val="solid" w:color="FFFFFF" w:fill="auto"/>
          </w:tcPr>
          <w:p w14:paraId="75383E8A" w14:textId="77777777" w:rsidR="00F145CE" w:rsidRDefault="00F145CE" w:rsidP="00873721">
            <w:pPr>
              <w:pStyle w:val="TAR"/>
              <w:rPr>
                <w:rFonts w:cs="Arial"/>
                <w:color w:val="000000"/>
                <w:sz w:val="16"/>
                <w:szCs w:val="16"/>
              </w:rPr>
            </w:pPr>
            <w:r>
              <w:rPr>
                <w:rFonts w:cs="Arial"/>
                <w:color w:val="000000"/>
                <w:sz w:val="16"/>
                <w:szCs w:val="16"/>
              </w:rPr>
              <w:t>1</w:t>
            </w:r>
          </w:p>
        </w:tc>
        <w:tc>
          <w:tcPr>
            <w:tcW w:w="425" w:type="dxa"/>
            <w:shd w:val="solid" w:color="FFFFFF" w:fill="auto"/>
          </w:tcPr>
          <w:p w14:paraId="09C426C7" w14:textId="77777777" w:rsidR="00F145CE" w:rsidRDefault="00F145CE" w:rsidP="00873721">
            <w:pPr>
              <w:pStyle w:val="TAC"/>
              <w:rPr>
                <w:sz w:val="16"/>
                <w:szCs w:val="16"/>
              </w:rPr>
            </w:pPr>
            <w:r>
              <w:rPr>
                <w:sz w:val="16"/>
                <w:szCs w:val="16"/>
              </w:rPr>
              <w:t>F</w:t>
            </w:r>
          </w:p>
        </w:tc>
        <w:tc>
          <w:tcPr>
            <w:tcW w:w="4962" w:type="dxa"/>
            <w:shd w:val="solid" w:color="FFFFFF" w:fill="auto"/>
          </w:tcPr>
          <w:p w14:paraId="45105079" w14:textId="77777777" w:rsidR="00F145CE" w:rsidRDefault="00F145CE" w:rsidP="00873721">
            <w:pPr>
              <w:pStyle w:val="TAL"/>
              <w:rPr>
                <w:rFonts w:cs="Arial"/>
                <w:color w:val="000000"/>
                <w:sz w:val="16"/>
                <w:szCs w:val="16"/>
              </w:rPr>
            </w:pPr>
            <w:r w:rsidRPr="00F145CE">
              <w:rPr>
                <w:rFonts w:cs="Arial"/>
                <w:color w:val="000000"/>
                <w:sz w:val="16"/>
                <w:szCs w:val="16"/>
              </w:rPr>
              <w:t>Indication to the NAS layer for an MT SMSoIP</w:t>
            </w:r>
          </w:p>
        </w:tc>
        <w:tc>
          <w:tcPr>
            <w:tcW w:w="708" w:type="dxa"/>
            <w:shd w:val="solid" w:color="FFFFFF" w:fill="auto"/>
          </w:tcPr>
          <w:p w14:paraId="1DEC03EE" w14:textId="77777777" w:rsidR="00F145CE" w:rsidRDefault="00F145CE" w:rsidP="00873721">
            <w:pPr>
              <w:pStyle w:val="TAC"/>
              <w:rPr>
                <w:sz w:val="16"/>
                <w:szCs w:val="16"/>
              </w:rPr>
            </w:pPr>
            <w:r>
              <w:rPr>
                <w:sz w:val="16"/>
                <w:szCs w:val="16"/>
              </w:rPr>
              <w:t>18.0.0</w:t>
            </w:r>
          </w:p>
        </w:tc>
      </w:tr>
    </w:tbl>
    <w:p w14:paraId="2731FD87" w14:textId="77777777" w:rsidR="006436D6" w:rsidRPr="00AF25BD" w:rsidRDefault="006436D6"/>
    <w:sectPr w:rsidR="006436D6" w:rsidRPr="00AF25BD">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EBC6F" w14:textId="77777777" w:rsidR="00B91057" w:rsidRDefault="00B91057">
      <w:r>
        <w:separator/>
      </w:r>
    </w:p>
  </w:endnote>
  <w:endnote w:type="continuationSeparator" w:id="0">
    <w:p w14:paraId="4128C30C" w14:textId="77777777" w:rsidR="00B91057" w:rsidRDefault="00B9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EE96" w14:textId="77777777" w:rsidR="00B371A6" w:rsidRDefault="00B371A6">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B7DB3" w14:textId="77777777" w:rsidR="00B91057" w:rsidRDefault="00B91057">
      <w:r>
        <w:separator/>
      </w:r>
    </w:p>
  </w:footnote>
  <w:footnote w:type="continuationSeparator" w:id="0">
    <w:p w14:paraId="2158C6BB" w14:textId="77777777" w:rsidR="00B91057" w:rsidRDefault="00B91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2E017" w14:textId="0BA866A1" w:rsidR="00B371A6" w:rsidRDefault="00B371A6">
    <w:pPr>
      <w:framePr w:wrap="auto" w:vAnchor="text" w:hAnchor="margin" w:xAlign="right" w:y="1"/>
    </w:pPr>
    <w:r>
      <w:fldChar w:fldCharType="begin"/>
    </w:r>
    <w:r>
      <w:instrText xml:space="preserve"> STYLEREF ZA </w:instrText>
    </w:r>
    <w:r>
      <w:fldChar w:fldCharType="separate"/>
    </w:r>
    <w:r w:rsidR="00FC24FF">
      <w:rPr>
        <w:noProof/>
      </w:rPr>
      <w:t>3GPP TS 24.341 V18.0.0 (2022-12)</w:t>
    </w:r>
    <w:r>
      <w:fldChar w:fldCharType="end"/>
    </w:r>
  </w:p>
  <w:p w14:paraId="494BBF87" w14:textId="77777777" w:rsidR="00B371A6" w:rsidRDefault="00B371A6">
    <w:pPr>
      <w:framePr w:wrap="auto" w:vAnchor="text" w:hAnchor="margin" w:xAlign="center" w:y="1"/>
    </w:pPr>
    <w:r>
      <w:fldChar w:fldCharType="begin"/>
    </w:r>
    <w:r>
      <w:instrText xml:space="preserve"> PAGE </w:instrText>
    </w:r>
    <w:r>
      <w:fldChar w:fldCharType="separate"/>
    </w:r>
    <w:r w:rsidR="002C5EC0">
      <w:t>61</w:t>
    </w:r>
    <w:r>
      <w:fldChar w:fldCharType="end"/>
    </w:r>
  </w:p>
  <w:p w14:paraId="79FF6A77" w14:textId="05F9F4EB" w:rsidR="00B371A6" w:rsidRDefault="00B371A6">
    <w:pPr>
      <w:framePr w:wrap="auto" w:vAnchor="text" w:hAnchor="margin" w:y="1"/>
    </w:pPr>
    <w:r>
      <w:fldChar w:fldCharType="begin"/>
    </w:r>
    <w:r>
      <w:instrText xml:space="preserve"> STYLEREF ZGSM </w:instrText>
    </w:r>
    <w:r>
      <w:fldChar w:fldCharType="separate"/>
    </w:r>
    <w:r w:rsidR="00FC24FF">
      <w:rPr>
        <w:noProof/>
      </w:rPr>
      <w:t>Release 18</w:t>
    </w:r>
    <w:r>
      <w:fldChar w:fldCharType="end"/>
    </w:r>
  </w:p>
  <w:p w14:paraId="56A461EC" w14:textId="77777777" w:rsidR="00B371A6" w:rsidRDefault="00B37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36057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4B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C877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06D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DACD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7A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D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523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AE4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1C1F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17A1FC9"/>
    <w:multiLevelType w:val="multilevel"/>
    <w:tmpl w:val="6546C34C"/>
    <w:lvl w:ilvl="0">
      <w:start w:val="4"/>
      <w:numFmt w:val="lowerLetter"/>
      <w:lvlText w:val="%1)"/>
      <w:lvlJc w:val="left"/>
      <w:pPr>
        <w:tabs>
          <w:tab w:val="num" w:pos="644"/>
        </w:tabs>
        <w:ind w:left="644" w:hanging="360"/>
      </w:pPr>
      <w:rPr>
        <w:rFonts w:hint="default"/>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2" w15:restartNumberingAfterBreak="0">
    <w:nsid w:val="235B18C2"/>
    <w:multiLevelType w:val="hybridMultilevel"/>
    <w:tmpl w:val="0F241988"/>
    <w:lvl w:ilvl="0" w:tplc="5554E718">
      <w:start w:val="4"/>
      <w:numFmt w:val="bullet"/>
      <w:lvlText w:val="-"/>
      <w:lvlJc w:val="left"/>
      <w:pPr>
        <w:tabs>
          <w:tab w:val="num" w:pos="1214"/>
        </w:tabs>
        <w:ind w:left="1214" w:hanging="570"/>
      </w:pPr>
      <w:rPr>
        <w:rFonts w:ascii="Times New Roman" w:eastAsia="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73C6116"/>
    <w:multiLevelType w:val="hybridMultilevel"/>
    <w:tmpl w:val="FEBAEABE"/>
    <w:lvl w:ilvl="0" w:tplc="F0FC7B62">
      <w:start w:val="1"/>
      <w:numFmt w:val="decimal"/>
      <w:lvlText w:val="%1)"/>
      <w:lvlJc w:val="left"/>
      <w:pPr>
        <w:tabs>
          <w:tab w:val="num" w:pos="644"/>
        </w:tabs>
        <w:ind w:left="644" w:hanging="360"/>
      </w:pPr>
      <w:rPr>
        <w:rFonts w:eastAsia="Times New Roman" w:hint="default"/>
      </w:rPr>
    </w:lvl>
    <w:lvl w:ilvl="1" w:tplc="04090019">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4" w15:restartNumberingAfterBreak="0">
    <w:nsid w:val="621B6093"/>
    <w:multiLevelType w:val="hybridMultilevel"/>
    <w:tmpl w:val="8568728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62D26456"/>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F1104D"/>
    <w:multiLevelType w:val="hybridMultilevel"/>
    <w:tmpl w:val="6546C34C"/>
    <w:lvl w:ilvl="0" w:tplc="DECE3E74">
      <w:start w:val="4"/>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76A027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518426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5647722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6077637">
    <w:abstractNumId w:val="16"/>
  </w:num>
  <w:num w:numId="4" w16cid:durableId="1701511922">
    <w:abstractNumId w:val="11"/>
  </w:num>
  <w:num w:numId="5" w16cid:durableId="1045060033">
    <w:abstractNumId w:val="10"/>
    <w:lvlOverride w:ilvl="0">
      <w:lvl w:ilvl="0">
        <w:numFmt w:val="bullet"/>
        <w:lvlText w:val=""/>
        <w:legacy w:legacy="1" w:legacySpace="0" w:legacyIndent="283"/>
        <w:lvlJc w:val="left"/>
        <w:rPr>
          <w:rFonts w:ascii="Symbol" w:hAnsi="Symbol" w:hint="default"/>
        </w:rPr>
      </w:lvl>
    </w:lvlOverride>
  </w:num>
  <w:num w:numId="6" w16cid:durableId="13968282">
    <w:abstractNumId w:val="12"/>
  </w:num>
  <w:num w:numId="7" w16cid:durableId="2037654094">
    <w:abstractNumId w:val="14"/>
  </w:num>
  <w:num w:numId="8" w16cid:durableId="1390105889">
    <w:abstractNumId w:val="13"/>
  </w:num>
  <w:num w:numId="9" w16cid:durableId="763190474">
    <w:abstractNumId w:val="2"/>
  </w:num>
  <w:num w:numId="10" w16cid:durableId="1913932560">
    <w:abstractNumId w:val="1"/>
  </w:num>
  <w:num w:numId="11" w16cid:durableId="2045058976">
    <w:abstractNumId w:val="0"/>
  </w:num>
  <w:num w:numId="12" w16cid:durableId="1749423357">
    <w:abstractNumId w:val="17"/>
  </w:num>
  <w:num w:numId="13" w16cid:durableId="1818494415">
    <w:abstractNumId w:val="15"/>
  </w:num>
  <w:num w:numId="14" w16cid:durableId="277952541">
    <w:abstractNumId w:val="9"/>
  </w:num>
  <w:num w:numId="15" w16cid:durableId="1577741491">
    <w:abstractNumId w:val="7"/>
  </w:num>
  <w:num w:numId="16" w16cid:durableId="1851795871">
    <w:abstractNumId w:val="6"/>
  </w:num>
  <w:num w:numId="17" w16cid:durableId="1660425428">
    <w:abstractNumId w:val="5"/>
  </w:num>
  <w:num w:numId="18" w16cid:durableId="1142888562">
    <w:abstractNumId w:val="4"/>
  </w:num>
  <w:num w:numId="19" w16cid:durableId="68237696">
    <w:abstractNumId w:val="8"/>
  </w:num>
  <w:num w:numId="20" w16cid:durableId="855994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53F"/>
    <w:rsid w:val="00002F6A"/>
    <w:rsid w:val="000034E3"/>
    <w:rsid w:val="00003ED9"/>
    <w:rsid w:val="000118CC"/>
    <w:rsid w:val="00012117"/>
    <w:rsid w:val="00014B1A"/>
    <w:rsid w:val="00016D80"/>
    <w:rsid w:val="00020E75"/>
    <w:rsid w:val="00021768"/>
    <w:rsid w:val="000254F0"/>
    <w:rsid w:val="000334F7"/>
    <w:rsid w:val="00033D36"/>
    <w:rsid w:val="000348C7"/>
    <w:rsid w:val="00040B21"/>
    <w:rsid w:val="00043774"/>
    <w:rsid w:val="00053552"/>
    <w:rsid w:val="000621E8"/>
    <w:rsid w:val="000643C6"/>
    <w:rsid w:val="00073999"/>
    <w:rsid w:val="0007518D"/>
    <w:rsid w:val="000779A2"/>
    <w:rsid w:val="00082883"/>
    <w:rsid w:val="0008399B"/>
    <w:rsid w:val="00087DD7"/>
    <w:rsid w:val="0009110F"/>
    <w:rsid w:val="00093531"/>
    <w:rsid w:val="000A460E"/>
    <w:rsid w:val="000B0425"/>
    <w:rsid w:val="000B3AF2"/>
    <w:rsid w:val="000B647E"/>
    <w:rsid w:val="000B77E9"/>
    <w:rsid w:val="000C0B9F"/>
    <w:rsid w:val="000C251D"/>
    <w:rsid w:val="000C7385"/>
    <w:rsid w:val="000C7403"/>
    <w:rsid w:val="000D2CBA"/>
    <w:rsid w:val="000D7FC6"/>
    <w:rsid w:val="000E3CC2"/>
    <w:rsid w:val="000F6BEC"/>
    <w:rsid w:val="00101F8F"/>
    <w:rsid w:val="0011583D"/>
    <w:rsid w:val="00122963"/>
    <w:rsid w:val="001235B0"/>
    <w:rsid w:val="00134FB4"/>
    <w:rsid w:val="001368F3"/>
    <w:rsid w:val="00136F65"/>
    <w:rsid w:val="00143344"/>
    <w:rsid w:val="001468BC"/>
    <w:rsid w:val="0015349D"/>
    <w:rsid w:val="00163B6D"/>
    <w:rsid w:val="001730CE"/>
    <w:rsid w:val="0017591B"/>
    <w:rsid w:val="00176948"/>
    <w:rsid w:val="00176B94"/>
    <w:rsid w:val="0018009F"/>
    <w:rsid w:val="00190B12"/>
    <w:rsid w:val="00191A22"/>
    <w:rsid w:val="001931B6"/>
    <w:rsid w:val="00194643"/>
    <w:rsid w:val="001A1ACD"/>
    <w:rsid w:val="001A26D1"/>
    <w:rsid w:val="001A290D"/>
    <w:rsid w:val="001A4681"/>
    <w:rsid w:val="001A5642"/>
    <w:rsid w:val="001A70D1"/>
    <w:rsid w:val="001B3BB2"/>
    <w:rsid w:val="001B4A9D"/>
    <w:rsid w:val="001C2775"/>
    <w:rsid w:val="001C7155"/>
    <w:rsid w:val="001D03A5"/>
    <w:rsid w:val="001D1A9E"/>
    <w:rsid w:val="001E14CE"/>
    <w:rsid w:val="001E37A2"/>
    <w:rsid w:val="001E5054"/>
    <w:rsid w:val="001F1817"/>
    <w:rsid w:val="001F6A83"/>
    <w:rsid w:val="0020009D"/>
    <w:rsid w:val="00210536"/>
    <w:rsid w:val="002114ED"/>
    <w:rsid w:val="00223B77"/>
    <w:rsid w:val="0022584B"/>
    <w:rsid w:val="00231311"/>
    <w:rsid w:val="002317EF"/>
    <w:rsid w:val="00236224"/>
    <w:rsid w:val="0023780E"/>
    <w:rsid w:val="00243F0A"/>
    <w:rsid w:val="00245BAB"/>
    <w:rsid w:val="00245FC0"/>
    <w:rsid w:val="00253735"/>
    <w:rsid w:val="00257E71"/>
    <w:rsid w:val="0026136D"/>
    <w:rsid w:val="00270980"/>
    <w:rsid w:val="00271AB4"/>
    <w:rsid w:val="002823CF"/>
    <w:rsid w:val="002901BD"/>
    <w:rsid w:val="0029085E"/>
    <w:rsid w:val="00293A68"/>
    <w:rsid w:val="002A0E07"/>
    <w:rsid w:val="002A38B3"/>
    <w:rsid w:val="002A38E9"/>
    <w:rsid w:val="002A3FC9"/>
    <w:rsid w:val="002B1118"/>
    <w:rsid w:val="002B473D"/>
    <w:rsid w:val="002B47E1"/>
    <w:rsid w:val="002B49D1"/>
    <w:rsid w:val="002B5402"/>
    <w:rsid w:val="002B68A1"/>
    <w:rsid w:val="002C5EC0"/>
    <w:rsid w:val="002E2802"/>
    <w:rsid w:val="002E4105"/>
    <w:rsid w:val="002E4196"/>
    <w:rsid w:val="002E62E5"/>
    <w:rsid w:val="002F1ADB"/>
    <w:rsid w:val="00300411"/>
    <w:rsid w:val="00303EA9"/>
    <w:rsid w:val="00304F3F"/>
    <w:rsid w:val="003111B3"/>
    <w:rsid w:val="00311812"/>
    <w:rsid w:val="00312689"/>
    <w:rsid w:val="00312B8F"/>
    <w:rsid w:val="00315C80"/>
    <w:rsid w:val="003168FC"/>
    <w:rsid w:val="00317856"/>
    <w:rsid w:val="00317C41"/>
    <w:rsid w:val="003217AA"/>
    <w:rsid w:val="003310B5"/>
    <w:rsid w:val="003324FD"/>
    <w:rsid w:val="0033716B"/>
    <w:rsid w:val="00353142"/>
    <w:rsid w:val="00353F01"/>
    <w:rsid w:val="00360D7D"/>
    <w:rsid w:val="003616F5"/>
    <w:rsid w:val="003700B2"/>
    <w:rsid w:val="003722E4"/>
    <w:rsid w:val="003751ED"/>
    <w:rsid w:val="00383736"/>
    <w:rsid w:val="00385213"/>
    <w:rsid w:val="003863E6"/>
    <w:rsid w:val="00387402"/>
    <w:rsid w:val="00396A08"/>
    <w:rsid w:val="00396EF8"/>
    <w:rsid w:val="00396F88"/>
    <w:rsid w:val="003A15A9"/>
    <w:rsid w:val="003A1D4A"/>
    <w:rsid w:val="003A529A"/>
    <w:rsid w:val="003A6E1B"/>
    <w:rsid w:val="003B04AC"/>
    <w:rsid w:val="003B2863"/>
    <w:rsid w:val="003B4706"/>
    <w:rsid w:val="003B54CA"/>
    <w:rsid w:val="003B5890"/>
    <w:rsid w:val="003B7160"/>
    <w:rsid w:val="003C0C0E"/>
    <w:rsid w:val="003E2780"/>
    <w:rsid w:val="003E3F61"/>
    <w:rsid w:val="003E71DF"/>
    <w:rsid w:val="003E794B"/>
    <w:rsid w:val="003F01E7"/>
    <w:rsid w:val="003F50F3"/>
    <w:rsid w:val="00400112"/>
    <w:rsid w:val="00404295"/>
    <w:rsid w:val="00405C8D"/>
    <w:rsid w:val="00411C3B"/>
    <w:rsid w:val="0041455F"/>
    <w:rsid w:val="0042327A"/>
    <w:rsid w:val="00423BF8"/>
    <w:rsid w:val="00427C04"/>
    <w:rsid w:val="004333D1"/>
    <w:rsid w:val="004350E8"/>
    <w:rsid w:val="00435363"/>
    <w:rsid w:val="004366C0"/>
    <w:rsid w:val="00436872"/>
    <w:rsid w:val="00442B32"/>
    <w:rsid w:val="00444590"/>
    <w:rsid w:val="004472C7"/>
    <w:rsid w:val="00451FE2"/>
    <w:rsid w:val="004532C5"/>
    <w:rsid w:val="004604A9"/>
    <w:rsid w:val="00462AE8"/>
    <w:rsid w:val="00463699"/>
    <w:rsid w:val="00463B19"/>
    <w:rsid w:val="004663A0"/>
    <w:rsid w:val="0048083E"/>
    <w:rsid w:val="004818A0"/>
    <w:rsid w:val="00485F19"/>
    <w:rsid w:val="0049394D"/>
    <w:rsid w:val="004A06BB"/>
    <w:rsid w:val="004A280E"/>
    <w:rsid w:val="004A3549"/>
    <w:rsid w:val="004A4D2F"/>
    <w:rsid w:val="004A67A8"/>
    <w:rsid w:val="004B3557"/>
    <w:rsid w:val="004B4FDC"/>
    <w:rsid w:val="004C3390"/>
    <w:rsid w:val="004C4AC7"/>
    <w:rsid w:val="004C4CE6"/>
    <w:rsid w:val="004D24D3"/>
    <w:rsid w:val="004D3BC8"/>
    <w:rsid w:val="004D7DC0"/>
    <w:rsid w:val="004E6B21"/>
    <w:rsid w:val="004E7321"/>
    <w:rsid w:val="004E7557"/>
    <w:rsid w:val="00501C26"/>
    <w:rsid w:val="00505FCA"/>
    <w:rsid w:val="00515A6E"/>
    <w:rsid w:val="0052221A"/>
    <w:rsid w:val="00526E24"/>
    <w:rsid w:val="005317B9"/>
    <w:rsid w:val="00532CC8"/>
    <w:rsid w:val="00536BBF"/>
    <w:rsid w:val="005438F2"/>
    <w:rsid w:val="0055758F"/>
    <w:rsid w:val="00561B9D"/>
    <w:rsid w:val="00564C37"/>
    <w:rsid w:val="00573F13"/>
    <w:rsid w:val="0057451C"/>
    <w:rsid w:val="005750D4"/>
    <w:rsid w:val="00581F11"/>
    <w:rsid w:val="00587D41"/>
    <w:rsid w:val="0059016C"/>
    <w:rsid w:val="0059138C"/>
    <w:rsid w:val="005929F6"/>
    <w:rsid w:val="00594BFB"/>
    <w:rsid w:val="005A0475"/>
    <w:rsid w:val="005A53A9"/>
    <w:rsid w:val="005A742D"/>
    <w:rsid w:val="005B0BB2"/>
    <w:rsid w:val="005B244F"/>
    <w:rsid w:val="005B42D9"/>
    <w:rsid w:val="005B7E73"/>
    <w:rsid w:val="005C44D8"/>
    <w:rsid w:val="005C7B6E"/>
    <w:rsid w:val="005D1A8F"/>
    <w:rsid w:val="005D447D"/>
    <w:rsid w:val="005D48A3"/>
    <w:rsid w:val="005D72B0"/>
    <w:rsid w:val="005E6ED9"/>
    <w:rsid w:val="005E7075"/>
    <w:rsid w:val="005E759D"/>
    <w:rsid w:val="005F19B1"/>
    <w:rsid w:val="005F2E61"/>
    <w:rsid w:val="005F46F5"/>
    <w:rsid w:val="005F4C96"/>
    <w:rsid w:val="005F762F"/>
    <w:rsid w:val="005F7FF3"/>
    <w:rsid w:val="00601524"/>
    <w:rsid w:val="00601BA0"/>
    <w:rsid w:val="0060515F"/>
    <w:rsid w:val="00610976"/>
    <w:rsid w:val="0061521E"/>
    <w:rsid w:val="006167C6"/>
    <w:rsid w:val="00622A02"/>
    <w:rsid w:val="0062496F"/>
    <w:rsid w:val="0063265D"/>
    <w:rsid w:val="00635101"/>
    <w:rsid w:val="00640BA7"/>
    <w:rsid w:val="00641CAC"/>
    <w:rsid w:val="006436D6"/>
    <w:rsid w:val="00645420"/>
    <w:rsid w:val="006530BD"/>
    <w:rsid w:val="00656038"/>
    <w:rsid w:val="00657CCE"/>
    <w:rsid w:val="006642A2"/>
    <w:rsid w:val="00670764"/>
    <w:rsid w:val="00673242"/>
    <w:rsid w:val="00681861"/>
    <w:rsid w:val="00681C33"/>
    <w:rsid w:val="006838E0"/>
    <w:rsid w:val="00687095"/>
    <w:rsid w:val="00690A99"/>
    <w:rsid w:val="00694EA5"/>
    <w:rsid w:val="006A35C6"/>
    <w:rsid w:val="006A7B25"/>
    <w:rsid w:val="006B3B14"/>
    <w:rsid w:val="006B516E"/>
    <w:rsid w:val="006C0B63"/>
    <w:rsid w:val="006C1E4B"/>
    <w:rsid w:val="006C5BCA"/>
    <w:rsid w:val="006D1093"/>
    <w:rsid w:val="006D46F9"/>
    <w:rsid w:val="006D49C5"/>
    <w:rsid w:val="006D5867"/>
    <w:rsid w:val="006E1998"/>
    <w:rsid w:val="006E44FB"/>
    <w:rsid w:val="006F2092"/>
    <w:rsid w:val="007020DA"/>
    <w:rsid w:val="00702D41"/>
    <w:rsid w:val="00705CBE"/>
    <w:rsid w:val="00706392"/>
    <w:rsid w:val="0072364C"/>
    <w:rsid w:val="00725098"/>
    <w:rsid w:val="00733462"/>
    <w:rsid w:val="007444B4"/>
    <w:rsid w:val="00745F86"/>
    <w:rsid w:val="00750969"/>
    <w:rsid w:val="00751A4F"/>
    <w:rsid w:val="0075296B"/>
    <w:rsid w:val="00755844"/>
    <w:rsid w:val="00762F5B"/>
    <w:rsid w:val="00764683"/>
    <w:rsid w:val="00764904"/>
    <w:rsid w:val="00764A18"/>
    <w:rsid w:val="00764F94"/>
    <w:rsid w:val="007666EC"/>
    <w:rsid w:val="00767EE7"/>
    <w:rsid w:val="007705C5"/>
    <w:rsid w:val="00771779"/>
    <w:rsid w:val="007779C9"/>
    <w:rsid w:val="007869B1"/>
    <w:rsid w:val="0079434F"/>
    <w:rsid w:val="00794616"/>
    <w:rsid w:val="007A047F"/>
    <w:rsid w:val="007A2961"/>
    <w:rsid w:val="007A356D"/>
    <w:rsid w:val="007A3EBB"/>
    <w:rsid w:val="007B3059"/>
    <w:rsid w:val="007E192D"/>
    <w:rsid w:val="007E2151"/>
    <w:rsid w:val="007E2302"/>
    <w:rsid w:val="007E77D0"/>
    <w:rsid w:val="007F0D3C"/>
    <w:rsid w:val="007F1739"/>
    <w:rsid w:val="007F44F8"/>
    <w:rsid w:val="007F4CD9"/>
    <w:rsid w:val="007F7128"/>
    <w:rsid w:val="00803DAB"/>
    <w:rsid w:val="00803ECC"/>
    <w:rsid w:val="00807E5E"/>
    <w:rsid w:val="00811B18"/>
    <w:rsid w:val="00813EBB"/>
    <w:rsid w:val="00814B78"/>
    <w:rsid w:val="00817965"/>
    <w:rsid w:val="00823527"/>
    <w:rsid w:val="00823D25"/>
    <w:rsid w:val="0082590D"/>
    <w:rsid w:val="00846FC1"/>
    <w:rsid w:val="00847BAB"/>
    <w:rsid w:val="00854381"/>
    <w:rsid w:val="00854FE6"/>
    <w:rsid w:val="00856DF0"/>
    <w:rsid w:val="00856E9D"/>
    <w:rsid w:val="0086125B"/>
    <w:rsid w:val="00862919"/>
    <w:rsid w:val="0086523C"/>
    <w:rsid w:val="0087054E"/>
    <w:rsid w:val="008715E0"/>
    <w:rsid w:val="00873721"/>
    <w:rsid w:val="0087577A"/>
    <w:rsid w:val="008758C6"/>
    <w:rsid w:val="008805DD"/>
    <w:rsid w:val="00880D31"/>
    <w:rsid w:val="00890177"/>
    <w:rsid w:val="008903BE"/>
    <w:rsid w:val="008924E4"/>
    <w:rsid w:val="00892A6C"/>
    <w:rsid w:val="00895318"/>
    <w:rsid w:val="00895DE7"/>
    <w:rsid w:val="008A3EE6"/>
    <w:rsid w:val="008A6C79"/>
    <w:rsid w:val="008B19DE"/>
    <w:rsid w:val="008B1C3E"/>
    <w:rsid w:val="008B4789"/>
    <w:rsid w:val="008B7C73"/>
    <w:rsid w:val="008B7D2C"/>
    <w:rsid w:val="008C4A75"/>
    <w:rsid w:val="008C6B92"/>
    <w:rsid w:val="008C6DB3"/>
    <w:rsid w:val="008C7441"/>
    <w:rsid w:val="008C7A76"/>
    <w:rsid w:val="008C7FE5"/>
    <w:rsid w:val="008D063C"/>
    <w:rsid w:val="008E30DA"/>
    <w:rsid w:val="008E5CCC"/>
    <w:rsid w:val="008F22DF"/>
    <w:rsid w:val="008F45F3"/>
    <w:rsid w:val="00901DF2"/>
    <w:rsid w:val="00913646"/>
    <w:rsid w:val="00915F5D"/>
    <w:rsid w:val="00930773"/>
    <w:rsid w:val="00933803"/>
    <w:rsid w:val="00933F38"/>
    <w:rsid w:val="00935021"/>
    <w:rsid w:val="009437A2"/>
    <w:rsid w:val="00945D34"/>
    <w:rsid w:val="009479C7"/>
    <w:rsid w:val="00951E5F"/>
    <w:rsid w:val="00953527"/>
    <w:rsid w:val="00955B65"/>
    <w:rsid w:val="00957AA0"/>
    <w:rsid w:val="00960979"/>
    <w:rsid w:val="0096113D"/>
    <w:rsid w:val="0097154A"/>
    <w:rsid w:val="00975A77"/>
    <w:rsid w:val="00976FD5"/>
    <w:rsid w:val="00982DBE"/>
    <w:rsid w:val="00987ACC"/>
    <w:rsid w:val="00993BDD"/>
    <w:rsid w:val="009A07F4"/>
    <w:rsid w:val="009A0C1B"/>
    <w:rsid w:val="009B488A"/>
    <w:rsid w:val="009C762F"/>
    <w:rsid w:val="009C7BDD"/>
    <w:rsid w:val="009C7F78"/>
    <w:rsid w:val="009D0331"/>
    <w:rsid w:val="009D520B"/>
    <w:rsid w:val="009E4D7C"/>
    <w:rsid w:val="009E7B2C"/>
    <w:rsid w:val="009F169F"/>
    <w:rsid w:val="009F7D71"/>
    <w:rsid w:val="00A0341A"/>
    <w:rsid w:val="00A0456F"/>
    <w:rsid w:val="00A1317A"/>
    <w:rsid w:val="00A26196"/>
    <w:rsid w:val="00A272C0"/>
    <w:rsid w:val="00A3170D"/>
    <w:rsid w:val="00A33354"/>
    <w:rsid w:val="00A36752"/>
    <w:rsid w:val="00A40007"/>
    <w:rsid w:val="00A5114C"/>
    <w:rsid w:val="00A5490C"/>
    <w:rsid w:val="00A553B9"/>
    <w:rsid w:val="00A67F59"/>
    <w:rsid w:val="00A75977"/>
    <w:rsid w:val="00A91C37"/>
    <w:rsid w:val="00A955DE"/>
    <w:rsid w:val="00AA0902"/>
    <w:rsid w:val="00AA1E5B"/>
    <w:rsid w:val="00AB0A57"/>
    <w:rsid w:val="00AB0B88"/>
    <w:rsid w:val="00AB469F"/>
    <w:rsid w:val="00AB656E"/>
    <w:rsid w:val="00AC7DA4"/>
    <w:rsid w:val="00AD1601"/>
    <w:rsid w:val="00AD2B63"/>
    <w:rsid w:val="00AD2CAE"/>
    <w:rsid w:val="00AE22C3"/>
    <w:rsid w:val="00AF0485"/>
    <w:rsid w:val="00AF25BD"/>
    <w:rsid w:val="00AF4CCF"/>
    <w:rsid w:val="00AF51C0"/>
    <w:rsid w:val="00B00D20"/>
    <w:rsid w:val="00B02A2D"/>
    <w:rsid w:val="00B10519"/>
    <w:rsid w:val="00B148E3"/>
    <w:rsid w:val="00B15581"/>
    <w:rsid w:val="00B21963"/>
    <w:rsid w:val="00B22A31"/>
    <w:rsid w:val="00B26F28"/>
    <w:rsid w:val="00B2757B"/>
    <w:rsid w:val="00B30520"/>
    <w:rsid w:val="00B34F66"/>
    <w:rsid w:val="00B37059"/>
    <w:rsid w:val="00B371A6"/>
    <w:rsid w:val="00B43247"/>
    <w:rsid w:val="00B44B32"/>
    <w:rsid w:val="00B577D7"/>
    <w:rsid w:val="00B62CFD"/>
    <w:rsid w:val="00B62DE6"/>
    <w:rsid w:val="00B74210"/>
    <w:rsid w:val="00B76374"/>
    <w:rsid w:val="00B77894"/>
    <w:rsid w:val="00B80945"/>
    <w:rsid w:val="00B84794"/>
    <w:rsid w:val="00B87A59"/>
    <w:rsid w:val="00B91057"/>
    <w:rsid w:val="00B947AA"/>
    <w:rsid w:val="00B949C7"/>
    <w:rsid w:val="00BA3E8B"/>
    <w:rsid w:val="00BB281D"/>
    <w:rsid w:val="00BB4C18"/>
    <w:rsid w:val="00BB7D3A"/>
    <w:rsid w:val="00BC566C"/>
    <w:rsid w:val="00BD3412"/>
    <w:rsid w:val="00BD56D3"/>
    <w:rsid w:val="00BD5F6C"/>
    <w:rsid w:val="00BE06BF"/>
    <w:rsid w:val="00BE4A6A"/>
    <w:rsid w:val="00C019FE"/>
    <w:rsid w:val="00C05F78"/>
    <w:rsid w:val="00C06A31"/>
    <w:rsid w:val="00C06AB1"/>
    <w:rsid w:val="00C070EC"/>
    <w:rsid w:val="00C15836"/>
    <w:rsid w:val="00C20779"/>
    <w:rsid w:val="00C22926"/>
    <w:rsid w:val="00C237FC"/>
    <w:rsid w:val="00C25FF1"/>
    <w:rsid w:val="00C31709"/>
    <w:rsid w:val="00C34D14"/>
    <w:rsid w:val="00C36579"/>
    <w:rsid w:val="00C36CAD"/>
    <w:rsid w:val="00C47AE4"/>
    <w:rsid w:val="00C5152B"/>
    <w:rsid w:val="00C54C61"/>
    <w:rsid w:val="00C5529D"/>
    <w:rsid w:val="00C622E2"/>
    <w:rsid w:val="00C63E81"/>
    <w:rsid w:val="00C73E74"/>
    <w:rsid w:val="00C754CF"/>
    <w:rsid w:val="00C83AC6"/>
    <w:rsid w:val="00C83C14"/>
    <w:rsid w:val="00C87C60"/>
    <w:rsid w:val="00C912FD"/>
    <w:rsid w:val="00C945AA"/>
    <w:rsid w:val="00C9609B"/>
    <w:rsid w:val="00CB3A96"/>
    <w:rsid w:val="00CB6CB7"/>
    <w:rsid w:val="00CC6E92"/>
    <w:rsid w:val="00CD14C4"/>
    <w:rsid w:val="00CF2B4E"/>
    <w:rsid w:val="00CF42FD"/>
    <w:rsid w:val="00CF6981"/>
    <w:rsid w:val="00D01DBA"/>
    <w:rsid w:val="00D11D95"/>
    <w:rsid w:val="00D21F59"/>
    <w:rsid w:val="00D24462"/>
    <w:rsid w:val="00D26676"/>
    <w:rsid w:val="00D30408"/>
    <w:rsid w:val="00D44787"/>
    <w:rsid w:val="00D474B1"/>
    <w:rsid w:val="00D475A1"/>
    <w:rsid w:val="00D502FA"/>
    <w:rsid w:val="00D504E3"/>
    <w:rsid w:val="00D511B9"/>
    <w:rsid w:val="00D6313A"/>
    <w:rsid w:val="00D65E0C"/>
    <w:rsid w:val="00D6661B"/>
    <w:rsid w:val="00D710FC"/>
    <w:rsid w:val="00D7671F"/>
    <w:rsid w:val="00D7751C"/>
    <w:rsid w:val="00D77EA9"/>
    <w:rsid w:val="00D84189"/>
    <w:rsid w:val="00D851D0"/>
    <w:rsid w:val="00D93B78"/>
    <w:rsid w:val="00D977F7"/>
    <w:rsid w:val="00DA0A50"/>
    <w:rsid w:val="00DA209F"/>
    <w:rsid w:val="00DA4D93"/>
    <w:rsid w:val="00DA5864"/>
    <w:rsid w:val="00DA79E2"/>
    <w:rsid w:val="00DB6FB8"/>
    <w:rsid w:val="00DB72E8"/>
    <w:rsid w:val="00DB7A42"/>
    <w:rsid w:val="00DC293C"/>
    <w:rsid w:val="00DC36D0"/>
    <w:rsid w:val="00DC3705"/>
    <w:rsid w:val="00DC4C01"/>
    <w:rsid w:val="00DC6EAB"/>
    <w:rsid w:val="00DD1275"/>
    <w:rsid w:val="00DE3B4F"/>
    <w:rsid w:val="00DF0BC5"/>
    <w:rsid w:val="00DF0ECD"/>
    <w:rsid w:val="00DF31B5"/>
    <w:rsid w:val="00E03A9B"/>
    <w:rsid w:val="00E05733"/>
    <w:rsid w:val="00E0599F"/>
    <w:rsid w:val="00E05E23"/>
    <w:rsid w:val="00E10905"/>
    <w:rsid w:val="00E1173E"/>
    <w:rsid w:val="00E1255E"/>
    <w:rsid w:val="00E17179"/>
    <w:rsid w:val="00E307CF"/>
    <w:rsid w:val="00E4184E"/>
    <w:rsid w:val="00E516A5"/>
    <w:rsid w:val="00E6210E"/>
    <w:rsid w:val="00E70BE4"/>
    <w:rsid w:val="00E76130"/>
    <w:rsid w:val="00E86028"/>
    <w:rsid w:val="00E87B98"/>
    <w:rsid w:val="00E937EA"/>
    <w:rsid w:val="00E94951"/>
    <w:rsid w:val="00E96BD3"/>
    <w:rsid w:val="00EA0EA0"/>
    <w:rsid w:val="00EA2FAB"/>
    <w:rsid w:val="00EB6DC3"/>
    <w:rsid w:val="00EC51D0"/>
    <w:rsid w:val="00EF2780"/>
    <w:rsid w:val="00EF5B07"/>
    <w:rsid w:val="00F10CC2"/>
    <w:rsid w:val="00F13B78"/>
    <w:rsid w:val="00F145CE"/>
    <w:rsid w:val="00F16CAF"/>
    <w:rsid w:val="00F21948"/>
    <w:rsid w:val="00F21C46"/>
    <w:rsid w:val="00F24389"/>
    <w:rsid w:val="00F33FA9"/>
    <w:rsid w:val="00F366B1"/>
    <w:rsid w:val="00F3686B"/>
    <w:rsid w:val="00F43012"/>
    <w:rsid w:val="00F459B7"/>
    <w:rsid w:val="00F50B3D"/>
    <w:rsid w:val="00F60A72"/>
    <w:rsid w:val="00F63259"/>
    <w:rsid w:val="00F665E6"/>
    <w:rsid w:val="00F71396"/>
    <w:rsid w:val="00F73965"/>
    <w:rsid w:val="00F877FA"/>
    <w:rsid w:val="00F9143F"/>
    <w:rsid w:val="00F92BA8"/>
    <w:rsid w:val="00F941BC"/>
    <w:rsid w:val="00F942E7"/>
    <w:rsid w:val="00FA7462"/>
    <w:rsid w:val="00FB10D2"/>
    <w:rsid w:val="00FB4603"/>
    <w:rsid w:val="00FC24FF"/>
    <w:rsid w:val="00FC28D5"/>
    <w:rsid w:val="00FC4648"/>
    <w:rsid w:val="00FC5198"/>
    <w:rsid w:val="00FD77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2050"/>
    <o:shapelayout v:ext="edit">
      <o:idmap v:ext="edit" data="2"/>
    </o:shapelayout>
  </w:shapeDefaults>
  <w:decimalSymbol w:val=","/>
  <w:listSeparator w:val=";"/>
  <w14:docId w14:val="27F27AC4"/>
  <w15:chartTrackingRefBased/>
  <w15:docId w15:val="{9ED23C76-D382-4AB3-954E-89D4B6D6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671F"/>
    <w:pPr>
      <w:overflowPunct w:val="0"/>
      <w:autoSpaceDE w:val="0"/>
      <w:autoSpaceDN w:val="0"/>
      <w:adjustRightInd w:val="0"/>
      <w:spacing w:after="180"/>
      <w:textAlignment w:val="baseline"/>
    </w:pPr>
    <w:rPr>
      <w:lang w:val="en-GB" w:eastAsia="en-GB"/>
    </w:rPr>
  </w:style>
  <w:style w:type="paragraph" w:styleId="Rubrik1">
    <w:name w:val="heading 1"/>
    <w:next w:val="Normal"/>
    <w:qFormat/>
    <w:rsid w:val="00D767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Rubrik2">
    <w:name w:val="heading 2"/>
    <w:basedOn w:val="Rubrik1"/>
    <w:next w:val="Normal"/>
    <w:link w:val="Rubrik2Char"/>
    <w:qFormat/>
    <w:rsid w:val="00D7671F"/>
    <w:pPr>
      <w:pBdr>
        <w:top w:val="none" w:sz="0" w:space="0" w:color="auto"/>
      </w:pBdr>
      <w:spacing w:before="180"/>
      <w:outlineLvl w:val="1"/>
    </w:pPr>
    <w:rPr>
      <w:sz w:val="32"/>
    </w:rPr>
  </w:style>
  <w:style w:type="paragraph" w:styleId="Rubrik3">
    <w:name w:val="heading 3"/>
    <w:basedOn w:val="Rubrik2"/>
    <w:next w:val="Normal"/>
    <w:link w:val="Rubrik3Char"/>
    <w:qFormat/>
    <w:rsid w:val="00D7671F"/>
    <w:pPr>
      <w:spacing w:before="120"/>
      <w:outlineLvl w:val="2"/>
    </w:pPr>
    <w:rPr>
      <w:sz w:val="28"/>
    </w:rPr>
  </w:style>
  <w:style w:type="paragraph" w:styleId="Rubrik4">
    <w:name w:val="heading 4"/>
    <w:basedOn w:val="Rubrik3"/>
    <w:next w:val="Normal"/>
    <w:link w:val="Rubrik4Char"/>
    <w:qFormat/>
    <w:rsid w:val="00D7671F"/>
    <w:pPr>
      <w:ind w:left="1418" w:hanging="1418"/>
      <w:outlineLvl w:val="3"/>
    </w:pPr>
    <w:rPr>
      <w:sz w:val="24"/>
    </w:rPr>
  </w:style>
  <w:style w:type="paragraph" w:styleId="Rubrik5">
    <w:name w:val="heading 5"/>
    <w:basedOn w:val="Rubrik4"/>
    <w:next w:val="Normal"/>
    <w:qFormat/>
    <w:rsid w:val="00D7671F"/>
    <w:pPr>
      <w:ind w:left="1701" w:hanging="1701"/>
      <w:outlineLvl w:val="4"/>
    </w:pPr>
    <w:rPr>
      <w:sz w:val="22"/>
    </w:rPr>
  </w:style>
  <w:style w:type="paragraph" w:styleId="Rubrik6">
    <w:name w:val="heading 6"/>
    <w:next w:val="Normal"/>
    <w:qFormat/>
    <w:pPr>
      <w:numPr>
        <w:ilvl w:val="5"/>
        <w:numId w:val="13"/>
      </w:numPr>
      <w:outlineLvl w:val="5"/>
    </w:pPr>
    <w:rPr>
      <w:rFonts w:ascii="Arial" w:hAnsi="Arial"/>
      <w:lang w:val="en-GB" w:eastAsia="en-GB"/>
    </w:rPr>
  </w:style>
  <w:style w:type="paragraph" w:styleId="Rubrik7">
    <w:name w:val="heading 7"/>
    <w:next w:val="Normal"/>
    <w:qFormat/>
    <w:pPr>
      <w:numPr>
        <w:ilvl w:val="6"/>
        <w:numId w:val="13"/>
      </w:numPr>
      <w:outlineLvl w:val="6"/>
    </w:pPr>
    <w:rPr>
      <w:rFonts w:ascii="Arial" w:hAnsi="Arial"/>
      <w:lang w:val="en-GB" w:eastAsia="en-GB"/>
    </w:rPr>
  </w:style>
  <w:style w:type="paragraph" w:styleId="Rubrik8">
    <w:name w:val="heading 8"/>
    <w:basedOn w:val="Rubrik1"/>
    <w:next w:val="Normal"/>
    <w:qFormat/>
    <w:rsid w:val="00D7671F"/>
    <w:pPr>
      <w:ind w:left="0" w:firstLine="0"/>
      <w:outlineLvl w:val="7"/>
    </w:pPr>
  </w:style>
  <w:style w:type="paragraph" w:styleId="Rubrik9">
    <w:name w:val="heading 9"/>
    <w:basedOn w:val="Rubrik8"/>
    <w:next w:val="Normal"/>
    <w:qFormat/>
    <w:rsid w:val="00D7671F"/>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character" w:customStyle="1" w:styleId="Rubrik2Char">
    <w:name w:val="Rubrik 2 Char"/>
    <w:link w:val="Rubrik2"/>
    <w:rsid w:val="00EF5B07"/>
    <w:rPr>
      <w:rFonts w:ascii="Arial" w:hAnsi="Arial"/>
      <w:sz w:val="32"/>
    </w:rPr>
  </w:style>
  <w:style w:type="character" w:customStyle="1" w:styleId="Rubrik3Char">
    <w:name w:val="Rubrik 3 Char"/>
    <w:link w:val="Rubrik3"/>
    <w:rsid w:val="006E1998"/>
    <w:rPr>
      <w:rFonts w:ascii="Arial" w:hAnsi="Arial"/>
      <w:sz w:val="28"/>
    </w:rPr>
  </w:style>
  <w:style w:type="character" w:customStyle="1" w:styleId="Rubrik4Char">
    <w:name w:val="Rubrik 4 Char"/>
    <w:link w:val="Rubrik4"/>
    <w:rsid w:val="006E1998"/>
    <w:rPr>
      <w:rFonts w:ascii="Arial" w:hAnsi="Arial"/>
      <w:sz w:val="24"/>
    </w:rPr>
  </w:style>
  <w:style w:type="paragraph" w:styleId="Index1">
    <w:name w:val="index 1"/>
    <w:basedOn w:val="Normal"/>
    <w:next w:val="Normal"/>
    <w:autoRedefine/>
    <w:rsid w:val="00D7671F"/>
    <w:pPr>
      <w:ind w:left="200" w:hanging="200"/>
    </w:pPr>
  </w:style>
  <w:style w:type="paragraph" w:styleId="Brdtext">
    <w:name w:val="Body Text"/>
    <w:basedOn w:val="Normal"/>
    <w:link w:val="BrdtextChar"/>
    <w:rsid w:val="00D7671F"/>
    <w:pPr>
      <w:spacing w:after="120"/>
    </w:pPr>
  </w:style>
  <w:style w:type="character" w:customStyle="1" w:styleId="BrdtextChar">
    <w:name w:val="Brödtext Char"/>
    <w:link w:val="Brdtext"/>
    <w:rsid w:val="00D7671F"/>
    <w:rPr>
      <w:lang w:eastAsia="en-US"/>
    </w:r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noProof/>
      <w:sz w:val="22"/>
      <w:lang w:val="en-GB" w:eastAsia="en-US"/>
    </w:rPr>
  </w:style>
  <w:style w:type="character" w:customStyle="1" w:styleId="HeaderChar">
    <w:name w:val="Header Char"/>
    <w:rsid w:val="00D7671F"/>
    <w:rPr>
      <w:lang w:eastAsia="en-US"/>
    </w:rPr>
  </w:style>
  <w:style w:type="character" w:customStyle="1" w:styleId="ZGSM">
    <w:name w:val="ZGSM"/>
    <w:rsid w:val="00D7671F"/>
  </w:style>
  <w:style w:type="character" w:customStyle="1" w:styleId="BodyText2Char">
    <w:name w:val="Body Text 2 Char"/>
    <w:rsid w:val="00D7671F"/>
    <w:rPr>
      <w:lang w:eastAsia="en-US"/>
    </w:rPr>
  </w:style>
  <w:style w:type="paragraph" w:styleId="Lista">
    <w:name w:val="List"/>
    <w:basedOn w:val="Normal"/>
    <w:rsid w:val="00D7671F"/>
    <w:pPr>
      <w:ind w:left="360" w:hanging="360"/>
      <w:contextualSpacing/>
    </w:p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Lista2">
    <w:name w:val="List 2"/>
    <w:basedOn w:val="Normal"/>
    <w:rsid w:val="00D7671F"/>
    <w:pPr>
      <w:ind w:left="720" w:hanging="360"/>
      <w:contextualSpacing/>
    </w:pPr>
  </w:style>
  <w:style w:type="character" w:customStyle="1" w:styleId="MessageHeaderChar1">
    <w:name w:val="Message Header Char1"/>
    <w:rsid w:val="00D7671F"/>
    <w:rPr>
      <w:rFonts w:ascii="Calibri Light" w:eastAsia="Times New Roman" w:hAnsi="Calibri Light" w:cs="Times New Roman"/>
      <w:sz w:val="24"/>
      <w:szCs w:val="24"/>
      <w:shd w:val="pct20" w:color="auto" w:fill="auto"/>
      <w:lang w:eastAsia="en-US"/>
    </w:rPr>
  </w:style>
  <w:style w:type="paragraph" w:customStyle="1" w:styleId="TT">
    <w:name w:val="TT"/>
    <w:basedOn w:val="Rubrik1"/>
    <w:next w:val="Normal"/>
    <w:rsid w:val="00D7671F"/>
    <w:pPr>
      <w:outlineLvl w:val="9"/>
    </w:pPr>
  </w:style>
  <w:style w:type="character" w:customStyle="1" w:styleId="HTMLPreformattedChar1">
    <w:name w:val="HTML Preformatted Char1"/>
    <w:rsid w:val="00D7671F"/>
    <w:rPr>
      <w:rFonts w:ascii="Courier New" w:hAnsi="Courier New" w:cs="Courier New"/>
      <w:lang w:eastAsia="en-US"/>
    </w:rPr>
  </w:style>
  <w:style w:type="character" w:customStyle="1" w:styleId="MacroTextChar1">
    <w:name w:val="Macro Text Char1"/>
    <w:rsid w:val="00D7671F"/>
    <w:rPr>
      <w:rFonts w:ascii="Courier New" w:hAnsi="Courier New" w:cs="Courier New"/>
      <w:lang w:eastAsia="en-US"/>
    </w:rPr>
  </w:style>
  <w:style w:type="character" w:customStyle="1" w:styleId="NoteHeadingChar1">
    <w:name w:val="Note Heading Char1"/>
    <w:rsid w:val="00D7671F"/>
    <w:rPr>
      <w:lang w:eastAsia="en-US"/>
    </w:rPr>
  </w:style>
  <w:style w:type="character" w:customStyle="1" w:styleId="PlainTextChar">
    <w:name w:val="Plain Text Char"/>
    <w:rsid w:val="00D7671F"/>
    <w:rPr>
      <w:rFonts w:ascii="Courier New" w:hAnsi="Courier New" w:cs="Courier New"/>
      <w:lang w:eastAsia="en-US"/>
    </w:rPr>
  </w:style>
  <w:style w:type="paragraph" w:customStyle="1" w:styleId="NO">
    <w:name w:val="NO"/>
    <w:basedOn w:val="Normal"/>
    <w:link w:val="NOZchn"/>
    <w:rsid w:val="00D7671F"/>
    <w:pPr>
      <w:keepLines/>
      <w:ind w:left="1135" w:hanging="851"/>
    </w:pPr>
  </w:style>
  <w:style w:type="character" w:customStyle="1" w:styleId="NOZchn">
    <w:name w:val="NO Zchn"/>
    <w:link w:val="NO"/>
    <w:rsid w:val="005A742D"/>
  </w:style>
  <w:style w:type="paragraph" w:customStyle="1" w:styleId="PL">
    <w:name w:val="PL"/>
    <w:link w:val="PLChar"/>
    <w:rsid w:val="00D767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character" w:customStyle="1" w:styleId="PLChar">
    <w:name w:val="PL Char"/>
    <w:link w:val="PL"/>
    <w:locked/>
    <w:rsid w:val="00B371A6"/>
    <w:rPr>
      <w:rFonts w:ascii="Courier New" w:hAnsi="Courier New"/>
      <w:noProof/>
      <w:sz w:val="16"/>
    </w:rPr>
  </w:style>
  <w:style w:type="paragraph" w:customStyle="1" w:styleId="TAR">
    <w:name w:val="TAR"/>
    <w:basedOn w:val="TAL"/>
    <w:rsid w:val="00D7671F"/>
    <w:pPr>
      <w:jc w:val="right"/>
    </w:pPr>
  </w:style>
  <w:style w:type="paragraph" w:customStyle="1" w:styleId="TAL">
    <w:name w:val="TAL"/>
    <w:basedOn w:val="Normal"/>
    <w:rsid w:val="00D7671F"/>
    <w:pPr>
      <w:keepNext/>
      <w:keepLines/>
      <w:spacing w:after="0"/>
    </w:pPr>
    <w:rPr>
      <w:rFonts w:ascii="Arial" w:hAnsi="Arial"/>
      <w:sz w:val="18"/>
    </w:rPr>
  </w:style>
  <w:style w:type="character" w:customStyle="1" w:styleId="QuoteChar1">
    <w:name w:val="Quote Char1"/>
    <w:uiPriority w:val="29"/>
    <w:rsid w:val="00D7671F"/>
    <w:rPr>
      <w:i/>
      <w:iCs/>
      <w:color w:val="404040"/>
      <w:lang w:eastAsia="en-US"/>
    </w:rPr>
  </w:style>
  <w:style w:type="character" w:customStyle="1" w:styleId="SalutationChar1">
    <w:name w:val="Salutation Char1"/>
    <w:rsid w:val="00D7671F"/>
    <w:rPr>
      <w:lang w:eastAsia="en-US"/>
    </w:rPr>
  </w:style>
  <w:style w:type="character" w:customStyle="1" w:styleId="SignatureChar1">
    <w:name w:val="Signature Char1"/>
    <w:rsid w:val="00D7671F"/>
    <w:rPr>
      <w:lang w:eastAsia="en-US"/>
    </w:rPr>
  </w:style>
  <w:style w:type="paragraph" w:customStyle="1" w:styleId="TAH">
    <w:name w:val="TAH"/>
    <w:basedOn w:val="TAC"/>
    <w:rsid w:val="00D7671F"/>
    <w:rPr>
      <w:b/>
    </w:rPr>
  </w:style>
  <w:style w:type="paragraph" w:customStyle="1" w:styleId="TAC">
    <w:name w:val="TAC"/>
    <w:basedOn w:val="TAL"/>
    <w:rsid w:val="00D7671F"/>
    <w:pPr>
      <w:jc w:val="center"/>
    </w:pPr>
  </w:style>
  <w:style w:type="character" w:customStyle="1" w:styleId="SubtitleChar1">
    <w:name w:val="Subtitle Char1"/>
    <w:rsid w:val="00D7671F"/>
    <w:rPr>
      <w:rFonts w:ascii="Calibri Light" w:eastAsia="Times New Roman" w:hAnsi="Calibri Light" w:cs="Times New Roman"/>
      <w:sz w:val="24"/>
      <w:szCs w:val="24"/>
      <w:lang w:eastAsia="en-US"/>
    </w:rPr>
  </w:style>
  <w:style w:type="paragraph" w:customStyle="1" w:styleId="EX">
    <w:name w:val="EX"/>
    <w:basedOn w:val="Normal"/>
    <w:link w:val="EXCar"/>
    <w:rsid w:val="00D7671F"/>
    <w:pPr>
      <w:keepLines/>
      <w:ind w:left="1702" w:hanging="1418"/>
    </w:pPr>
  </w:style>
  <w:style w:type="character" w:customStyle="1" w:styleId="EXCar">
    <w:name w:val="EX Car"/>
    <w:link w:val="EX"/>
    <w:rsid w:val="00EF5B07"/>
  </w:style>
  <w:style w:type="paragraph" w:customStyle="1" w:styleId="FP">
    <w:name w:val="FP"/>
    <w:basedOn w:val="Normal"/>
    <w:rsid w:val="00D7671F"/>
    <w:pPr>
      <w:spacing w:after="0"/>
    </w:pPr>
  </w:style>
  <w:style w:type="character" w:customStyle="1" w:styleId="TitleChar1">
    <w:name w:val="Title Char1"/>
    <w:rsid w:val="00D7671F"/>
    <w:rPr>
      <w:rFonts w:ascii="Calibri Light" w:eastAsia="Times New Roman" w:hAnsi="Calibri Light" w:cs="Times New Roman"/>
      <w:b/>
      <w:bCs/>
      <w:kern w:val="28"/>
      <w:sz w:val="32"/>
      <w:szCs w:val="32"/>
      <w:lang w:eastAsia="en-US"/>
    </w:rPr>
  </w:style>
  <w:style w:type="paragraph" w:customStyle="1" w:styleId="EW">
    <w:name w:val="EW"/>
    <w:basedOn w:val="EX"/>
    <w:rsid w:val="00D7671F"/>
    <w:pPr>
      <w:spacing w:after="0"/>
    </w:pPr>
  </w:style>
  <w:style w:type="paragraph" w:customStyle="1" w:styleId="B1">
    <w:name w:val="B1"/>
    <w:basedOn w:val="Lista"/>
    <w:link w:val="B1Char"/>
    <w:qFormat/>
    <w:rsid w:val="00D7671F"/>
    <w:pPr>
      <w:ind w:left="568" w:hanging="284"/>
      <w:contextualSpacing w:val="0"/>
    </w:pPr>
  </w:style>
  <w:style w:type="character" w:customStyle="1" w:styleId="B1Char">
    <w:name w:val="B1 Char"/>
    <w:link w:val="B1"/>
    <w:qFormat/>
    <w:rsid w:val="005B244F"/>
  </w:style>
  <w:style w:type="character" w:customStyle="1" w:styleId="BodyText3Char">
    <w:name w:val="Body Text 3 Char"/>
    <w:rsid w:val="00D7671F"/>
    <w:rPr>
      <w:sz w:val="16"/>
      <w:szCs w:val="16"/>
      <w:lang w:eastAsia="en-US"/>
    </w:rPr>
  </w:style>
  <w:style w:type="paragraph" w:styleId="Lista3">
    <w:name w:val="List 3"/>
    <w:basedOn w:val="Normal"/>
    <w:rsid w:val="00D7671F"/>
    <w:pPr>
      <w:ind w:left="1080" w:hanging="360"/>
      <w:contextualSpacing/>
    </w:pPr>
  </w:style>
  <w:style w:type="paragraph" w:styleId="Lista4">
    <w:name w:val="List 4"/>
    <w:basedOn w:val="Normal"/>
    <w:rsid w:val="00D7671F"/>
    <w:pPr>
      <w:ind w:left="1440" w:hanging="360"/>
      <w:contextualSpacing/>
    </w:pPr>
  </w:style>
  <w:style w:type="paragraph" w:customStyle="1" w:styleId="EditorsNote">
    <w:name w:val="Editor's Note"/>
    <w:basedOn w:val="NO"/>
    <w:link w:val="EditorsNoteChar"/>
    <w:rsid w:val="00D7671F"/>
    <w:rPr>
      <w:color w:val="FF0000"/>
    </w:rPr>
  </w:style>
  <w:style w:type="character" w:customStyle="1" w:styleId="EditorsNoteChar">
    <w:name w:val="Editor's Note Char"/>
    <w:aliases w:val="EN Char"/>
    <w:link w:val="EditorsNote"/>
    <w:rsid w:val="00E17179"/>
    <w:rPr>
      <w:color w:val="FF0000"/>
    </w:rPr>
  </w:style>
  <w:style w:type="paragraph" w:customStyle="1" w:styleId="TH">
    <w:name w:val="TH"/>
    <w:basedOn w:val="Normal"/>
    <w:link w:val="THChar"/>
    <w:rsid w:val="00D7671F"/>
    <w:pPr>
      <w:keepNext/>
      <w:keepLines/>
      <w:spacing w:before="60"/>
      <w:jc w:val="center"/>
    </w:pPr>
    <w:rPr>
      <w:rFonts w:ascii="Arial" w:hAnsi="Arial"/>
      <w:b/>
    </w:rPr>
  </w:style>
  <w:style w:type="character" w:customStyle="1" w:styleId="THChar">
    <w:name w:val="TH Char"/>
    <w:link w:val="TH"/>
    <w:rsid w:val="00387402"/>
    <w:rPr>
      <w:rFonts w:ascii="Arial" w:hAnsi="Arial"/>
      <w:b/>
    </w:rPr>
  </w:style>
  <w:style w:type="paragraph" w:customStyle="1" w:styleId="ZA">
    <w:name w:val="ZA"/>
    <w:rsid w:val="00D767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7671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7671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767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styleId="Lista5">
    <w:name w:val="List 5"/>
    <w:basedOn w:val="Normal"/>
    <w:rsid w:val="00D7671F"/>
    <w:pPr>
      <w:ind w:left="1800" w:hanging="360"/>
      <w:contextualSpacing/>
    </w:pPr>
  </w:style>
  <w:style w:type="paragraph" w:customStyle="1" w:styleId="EQ">
    <w:name w:val="EQ"/>
    <w:basedOn w:val="Normal"/>
    <w:next w:val="Normal"/>
    <w:rsid w:val="00D7671F"/>
    <w:pPr>
      <w:keepLines/>
      <w:tabs>
        <w:tab w:val="center" w:pos="4536"/>
        <w:tab w:val="right" w:pos="9072"/>
      </w:tabs>
    </w:pPr>
    <w:rPr>
      <w:noProof/>
    </w:rPr>
  </w:style>
  <w:style w:type="paragraph" w:customStyle="1" w:styleId="TF">
    <w:name w:val="TF"/>
    <w:basedOn w:val="TH"/>
    <w:rsid w:val="00D7671F"/>
    <w:pPr>
      <w:keepNext w:val="0"/>
      <w:spacing w:before="0" w:after="240"/>
    </w:pPr>
  </w:style>
  <w:style w:type="paragraph" w:customStyle="1" w:styleId="H6">
    <w:name w:val="H6"/>
    <w:basedOn w:val="Rubrik5"/>
    <w:next w:val="Normal"/>
    <w:rsid w:val="00D7671F"/>
    <w:pPr>
      <w:ind w:left="1985" w:hanging="1985"/>
      <w:outlineLvl w:val="9"/>
    </w:pPr>
    <w:rPr>
      <w:sz w:val="20"/>
    </w:rPr>
  </w:style>
  <w:style w:type="paragraph" w:customStyle="1" w:styleId="LD">
    <w:name w:val="LD"/>
    <w:rsid w:val="00D7671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character" w:customStyle="1" w:styleId="FooterChar">
    <w:name w:val="Footer Char"/>
    <w:rsid w:val="00D7671F"/>
    <w:rPr>
      <w:lang w:eastAsia="en-US"/>
    </w:rPr>
  </w:style>
  <w:style w:type="character" w:customStyle="1" w:styleId="BodyTextFirstIndentChar">
    <w:name w:val="Body Text First Indent Char"/>
    <w:basedOn w:val="BrdtextChar"/>
    <w:rsid w:val="00D7671F"/>
    <w:rPr>
      <w:lang w:eastAsia="en-US"/>
    </w:rPr>
  </w:style>
  <w:style w:type="character" w:customStyle="1" w:styleId="BodyTextIndentChar">
    <w:name w:val="Body Text Indent Char"/>
    <w:rsid w:val="00D7671F"/>
    <w:rPr>
      <w:lang w:eastAsia="en-US"/>
    </w:rPr>
  </w:style>
  <w:style w:type="character" w:customStyle="1" w:styleId="BodyTextIndent2Char">
    <w:name w:val="Body Text Indent 2 Char"/>
    <w:rsid w:val="00D7671F"/>
    <w:rPr>
      <w:lang w:eastAsia="en-US"/>
    </w:rPr>
  </w:style>
  <w:style w:type="character" w:customStyle="1" w:styleId="BodyTextFirstIndent2Char">
    <w:name w:val="Body Text First Indent 2 Char"/>
    <w:basedOn w:val="BodyTextIndentChar"/>
    <w:rsid w:val="00D7671F"/>
    <w:rPr>
      <w:lang w:eastAsia="en-US"/>
    </w:rPr>
  </w:style>
  <w:style w:type="character" w:customStyle="1" w:styleId="BodyTextIndent3Char">
    <w:name w:val="Body Text Indent 3 Char"/>
    <w:rsid w:val="00D7671F"/>
    <w:rPr>
      <w:sz w:val="16"/>
      <w:szCs w:val="16"/>
      <w:lang w:eastAsia="en-US"/>
    </w:rPr>
  </w:style>
  <w:style w:type="paragraph" w:customStyle="1" w:styleId="B2">
    <w:name w:val="B2"/>
    <w:basedOn w:val="Lista2"/>
    <w:link w:val="B2Char"/>
    <w:rsid w:val="00D7671F"/>
    <w:pPr>
      <w:ind w:left="851" w:hanging="284"/>
      <w:contextualSpacing w:val="0"/>
    </w:pPr>
  </w:style>
  <w:style w:type="character" w:customStyle="1" w:styleId="B2Char">
    <w:name w:val="B2 Char"/>
    <w:link w:val="B2"/>
    <w:rsid w:val="005B244F"/>
  </w:style>
  <w:style w:type="paragraph" w:customStyle="1" w:styleId="B3">
    <w:name w:val="B3"/>
    <w:basedOn w:val="Lista3"/>
    <w:link w:val="B3Char"/>
    <w:rsid w:val="00D7671F"/>
    <w:pPr>
      <w:ind w:left="1135" w:hanging="284"/>
      <w:contextualSpacing w:val="0"/>
    </w:pPr>
  </w:style>
  <w:style w:type="character" w:customStyle="1" w:styleId="B3Char">
    <w:name w:val="B3 Char"/>
    <w:link w:val="B3"/>
    <w:rsid w:val="005B244F"/>
  </w:style>
  <w:style w:type="paragraph" w:customStyle="1" w:styleId="B4">
    <w:name w:val="B4"/>
    <w:basedOn w:val="Lista4"/>
    <w:rsid w:val="00D7671F"/>
    <w:pPr>
      <w:ind w:left="1418" w:hanging="284"/>
      <w:contextualSpacing w:val="0"/>
    </w:pPr>
  </w:style>
  <w:style w:type="paragraph" w:customStyle="1" w:styleId="B5">
    <w:name w:val="B5"/>
    <w:basedOn w:val="Lista5"/>
    <w:rsid w:val="00D7671F"/>
    <w:pPr>
      <w:ind w:left="1702" w:hanging="284"/>
      <w:contextualSpacing w:val="0"/>
    </w:pPr>
  </w:style>
  <w:style w:type="paragraph" w:customStyle="1" w:styleId="NF">
    <w:name w:val="NF"/>
    <w:basedOn w:val="NO"/>
    <w:rsid w:val="00D7671F"/>
    <w:pPr>
      <w:keepNext/>
      <w:spacing w:after="0"/>
    </w:pPr>
    <w:rPr>
      <w:rFonts w:ascii="Arial" w:hAnsi="Arial"/>
      <w:sz w:val="18"/>
    </w:rPr>
  </w:style>
  <w:style w:type="paragraph" w:customStyle="1" w:styleId="ZV">
    <w:name w:val="ZV"/>
    <w:basedOn w:val="ZU"/>
    <w:rsid w:val="00D7671F"/>
    <w:pPr>
      <w:framePr w:wrap="notBeside" w:y="16161"/>
    </w:pPr>
  </w:style>
  <w:style w:type="character" w:customStyle="1" w:styleId="ClosingChar">
    <w:name w:val="Closing Char"/>
    <w:rsid w:val="00D7671F"/>
    <w:rPr>
      <w:lang w:eastAsia="en-US"/>
    </w:rPr>
  </w:style>
  <w:style w:type="character" w:customStyle="1" w:styleId="CommentTextChar">
    <w:name w:val="Comment Text Char"/>
    <w:semiHidden/>
    <w:rsid w:val="00D7671F"/>
    <w:rPr>
      <w:lang w:eastAsia="en-US"/>
    </w:rPr>
  </w:style>
  <w:style w:type="character" w:customStyle="1" w:styleId="CommentSubjectChar">
    <w:name w:val="Comment Subject Char"/>
    <w:rsid w:val="00D7671F"/>
    <w:rPr>
      <w:b/>
      <w:bCs/>
      <w:lang w:eastAsia="en-US"/>
    </w:rPr>
  </w:style>
  <w:style w:type="character" w:customStyle="1" w:styleId="DateChar">
    <w:name w:val="Date Char"/>
    <w:rsid w:val="00D7671F"/>
    <w:rPr>
      <w:lang w:eastAsia="en-US"/>
    </w:rPr>
  </w:style>
  <w:style w:type="character" w:customStyle="1" w:styleId="E-mailSignatureChar">
    <w:name w:val="E-mail Signature Char"/>
    <w:rsid w:val="00D7671F"/>
    <w:rPr>
      <w:lang w:eastAsia="en-US"/>
    </w:rPr>
  </w:style>
  <w:style w:type="character" w:customStyle="1" w:styleId="EndnoteTextChar1">
    <w:name w:val="Endnote Text Char1"/>
    <w:rsid w:val="00D7671F"/>
    <w:rPr>
      <w:lang w:eastAsia="en-US"/>
    </w:rPr>
  </w:style>
  <w:style w:type="character" w:customStyle="1" w:styleId="FootnoteTextChar">
    <w:name w:val="Footnote Text Char"/>
    <w:rsid w:val="00D7671F"/>
    <w:rPr>
      <w:lang w:eastAsia="en-US"/>
    </w:rPr>
  </w:style>
  <w:style w:type="character" w:customStyle="1" w:styleId="HTMLAddressChar1">
    <w:name w:val="HTML Address Char1"/>
    <w:rsid w:val="00D7671F"/>
    <w:rPr>
      <w:i/>
      <w:iCs/>
      <w:lang w:eastAsia="en-US"/>
    </w:rPr>
  </w:style>
  <w:style w:type="character" w:customStyle="1" w:styleId="IntenseQuoteChar1">
    <w:name w:val="Intense Quote Char1"/>
    <w:uiPriority w:val="30"/>
    <w:rsid w:val="00D7671F"/>
    <w:rPr>
      <w:i/>
      <w:iCs/>
      <w:color w:val="4472C4"/>
      <w:lang w:eastAsia="en-US"/>
    </w:rPr>
  </w:style>
  <w:style w:type="paragraph" w:customStyle="1" w:styleId="NW">
    <w:name w:val="NW"/>
    <w:basedOn w:val="NO"/>
    <w:rsid w:val="00D7671F"/>
    <w:pPr>
      <w:spacing w:after="0"/>
    </w:pPr>
  </w:style>
  <w:style w:type="paragraph" w:customStyle="1" w:styleId="TAN">
    <w:name w:val="TAN"/>
    <w:basedOn w:val="TAL"/>
    <w:rsid w:val="00D7671F"/>
    <w:pPr>
      <w:ind w:left="851" w:hanging="851"/>
    </w:pPr>
  </w:style>
  <w:style w:type="paragraph" w:customStyle="1" w:styleId="editorsnote0">
    <w:name w:val="editorsnote"/>
    <w:basedOn w:val="Normal"/>
    <w:rsid w:val="006E1998"/>
    <w:pPr>
      <w:ind w:left="1135" w:hanging="851"/>
    </w:pPr>
    <w:rPr>
      <w:rFonts w:eastAsia="Calibri"/>
      <w:color w:val="FF0000"/>
      <w:lang w:val="fr-FR" w:eastAsia="fr-FR"/>
    </w:rPr>
  </w:style>
  <w:style w:type="paragraph" w:styleId="Revision">
    <w:name w:val="Revision"/>
    <w:hidden/>
    <w:uiPriority w:val="99"/>
    <w:semiHidden/>
    <w:rsid w:val="00F145C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499">
      <w:bodyDiv w:val="1"/>
      <w:marLeft w:val="0"/>
      <w:marRight w:val="0"/>
      <w:marTop w:val="0"/>
      <w:marBottom w:val="0"/>
      <w:divBdr>
        <w:top w:val="none" w:sz="0" w:space="0" w:color="auto"/>
        <w:left w:val="none" w:sz="0" w:space="0" w:color="auto"/>
        <w:bottom w:val="none" w:sz="0" w:space="0" w:color="auto"/>
        <w:right w:val="none" w:sz="0" w:space="0" w:color="auto"/>
      </w:divBdr>
    </w:div>
    <w:div w:id="205609215">
      <w:bodyDiv w:val="1"/>
      <w:marLeft w:val="0"/>
      <w:marRight w:val="0"/>
      <w:marTop w:val="0"/>
      <w:marBottom w:val="0"/>
      <w:divBdr>
        <w:top w:val="none" w:sz="0" w:space="0" w:color="auto"/>
        <w:left w:val="none" w:sz="0" w:space="0" w:color="auto"/>
        <w:bottom w:val="none" w:sz="0" w:space="0" w:color="auto"/>
        <w:right w:val="none" w:sz="0" w:space="0" w:color="auto"/>
      </w:divBdr>
    </w:div>
    <w:div w:id="207886418">
      <w:bodyDiv w:val="1"/>
      <w:marLeft w:val="0"/>
      <w:marRight w:val="0"/>
      <w:marTop w:val="0"/>
      <w:marBottom w:val="0"/>
      <w:divBdr>
        <w:top w:val="none" w:sz="0" w:space="0" w:color="auto"/>
        <w:left w:val="none" w:sz="0" w:space="0" w:color="auto"/>
        <w:bottom w:val="none" w:sz="0" w:space="0" w:color="auto"/>
        <w:right w:val="none" w:sz="0" w:space="0" w:color="auto"/>
      </w:divBdr>
    </w:div>
    <w:div w:id="235940275">
      <w:bodyDiv w:val="1"/>
      <w:marLeft w:val="0"/>
      <w:marRight w:val="0"/>
      <w:marTop w:val="0"/>
      <w:marBottom w:val="0"/>
      <w:divBdr>
        <w:top w:val="none" w:sz="0" w:space="0" w:color="auto"/>
        <w:left w:val="none" w:sz="0" w:space="0" w:color="auto"/>
        <w:bottom w:val="none" w:sz="0" w:space="0" w:color="auto"/>
        <w:right w:val="none" w:sz="0" w:space="0" w:color="auto"/>
      </w:divBdr>
    </w:div>
    <w:div w:id="352612631">
      <w:bodyDiv w:val="1"/>
      <w:marLeft w:val="0"/>
      <w:marRight w:val="0"/>
      <w:marTop w:val="0"/>
      <w:marBottom w:val="0"/>
      <w:divBdr>
        <w:top w:val="none" w:sz="0" w:space="0" w:color="auto"/>
        <w:left w:val="none" w:sz="0" w:space="0" w:color="auto"/>
        <w:bottom w:val="none" w:sz="0" w:space="0" w:color="auto"/>
        <w:right w:val="none" w:sz="0" w:space="0" w:color="auto"/>
      </w:divBdr>
    </w:div>
    <w:div w:id="373046570">
      <w:bodyDiv w:val="1"/>
      <w:marLeft w:val="0"/>
      <w:marRight w:val="0"/>
      <w:marTop w:val="0"/>
      <w:marBottom w:val="0"/>
      <w:divBdr>
        <w:top w:val="none" w:sz="0" w:space="0" w:color="auto"/>
        <w:left w:val="none" w:sz="0" w:space="0" w:color="auto"/>
        <w:bottom w:val="none" w:sz="0" w:space="0" w:color="auto"/>
        <w:right w:val="none" w:sz="0" w:space="0" w:color="auto"/>
      </w:divBdr>
    </w:div>
    <w:div w:id="406221537">
      <w:bodyDiv w:val="1"/>
      <w:marLeft w:val="0"/>
      <w:marRight w:val="0"/>
      <w:marTop w:val="0"/>
      <w:marBottom w:val="0"/>
      <w:divBdr>
        <w:top w:val="none" w:sz="0" w:space="0" w:color="auto"/>
        <w:left w:val="none" w:sz="0" w:space="0" w:color="auto"/>
        <w:bottom w:val="none" w:sz="0" w:space="0" w:color="auto"/>
        <w:right w:val="none" w:sz="0" w:space="0" w:color="auto"/>
      </w:divBdr>
    </w:div>
    <w:div w:id="437214309">
      <w:bodyDiv w:val="1"/>
      <w:marLeft w:val="0"/>
      <w:marRight w:val="0"/>
      <w:marTop w:val="0"/>
      <w:marBottom w:val="0"/>
      <w:divBdr>
        <w:top w:val="none" w:sz="0" w:space="0" w:color="auto"/>
        <w:left w:val="none" w:sz="0" w:space="0" w:color="auto"/>
        <w:bottom w:val="none" w:sz="0" w:space="0" w:color="auto"/>
        <w:right w:val="none" w:sz="0" w:space="0" w:color="auto"/>
      </w:divBdr>
    </w:div>
    <w:div w:id="499547329">
      <w:bodyDiv w:val="1"/>
      <w:marLeft w:val="0"/>
      <w:marRight w:val="0"/>
      <w:marTop w:val="0"/>
      <w:marBottom w:val="0"/>
      <w:divBdr>
        <w:top w:val="none" w:sz="0" w:space="0" w:color="auto"/>
        <w:left w:val="none" w:sz="0" w:space="0" w:color="auto"/>
        <w:bottom w:val="none" w:sz="0" w:space="0" w:color="auto"/>
        <w:right w:val="none" w:sz="0" w:space="0" w:color="auto"/>
      </w:divBdr>
    </w:div>
    <w:div w:id="535436586">
      <w:bodyDiv w:val="1"/>
      <w:marLeft w:val="0"/>
      <w:marRight w:val="0"/>
      <w:marTop w:val="0"/>
      <w:marBottom w:val="0"/>
      <w:divBdr>
        <w:top w:val="none" w:sz="0" w:space="0" w:color="auto"/>
        <w:left w:val="none" w:sz="0" w:space="0" w:color="auto"/>
        <w:bottom w:val="none" w:sz="0" w:space="0" w:color="auto"/>
        <w:right w:val="none" w:sz="0" w:space="0" w:color="auto"/>
      </w:divBdr>
    </w:div>
    <w:div w:id="569779132">
      <w:bodyDiv w:val="1"/>
      <w:marLeft w:val="0"/>
      <w:marRight w:val="0"/>
      <w:marTop w:val="0"/>
      <w:marBottom w:val="0"/>
      <w:divBdr>
        <w:top w:val="none" w:sz="0" w:space="0" w:color="auto"/>
        <w:left w:val="none" w:sz="0" w:space="0" w:color="auto"/>
        <w:bottom w:val="none" w:sz="0" w:space="0" w:color="auto"/>
        <w:right w:val="none" w:sz="0" w:space="0" w:color="auto"/>
      </w:divBdr>
    </w:div>
    <w:div w:id="621881152">
      <w:bodyDiv w:val="1"/>
      <w:marLeft w:val="0"/>
      <w:marRight w:val="0"/>
      <w:marTop w:val="0"/>
      <w:marBottom w:val="0"/>
      <w:divBdr>
        <w:top w:val="none" w:sz="0" w:space="0" w:color="auto"/>
        <w:left w:val="none" w:sz="0" w:space="0" w:color="auto"/>
        <w:bottom w:val="none" w:sz="0" w:space="0" w:color="auto"/>
        <w:right w:val="none" w:sz="0" w:space="0" w:color="auto"/>
      </w:divBdr>
    </w:div>
    <w:div w:id="702025534">
      <w:bodyDiv w:val="1"/>
      <w:marLeft w:val="0"/>
      <w:marRight w:val="0"/>
      <w:marTop w:val="0"/>
      <w:marBottom w:val="0"/>
      <w:divBdr>
        <w:top w:val="none" w:sz="0" w:space="0" w:color="auto"/>
        <w:left w:val="none" w:sz="0" w:space="0" w:color="auto"/>
        <w:bottom w:val="none" w:sz="0" w:space="0" w:color="auto"/>
        <w:right w:val="none" w:sz="0" w:space="0" w:color="auto"/>
      </w:divBdr>
    </w:div>
    <w:div w:id="702633522">
      <w:bodyDiv w:val="1"/>
      <w:marLeft w:val="0"/>
      <w:marRight w:val="0"/>
      <w:marTop w:val="0"/>
      <w:marBottom w:val="0"/>
      <w:divBdr>
        <w:top w:val="none" w:sz="0" w:space="0" w:color="auto"/>
        <w:left w:val="none" w:sz="0" w:space="0" w:color="auto"/>
        <w:bottom w:val="none" w:sz="0" w:space="0" w:color="auto"/>
        <w:right w:val="none" w:sz="0" w:space="0" w:color="auto"/>
      </w:divBdr>
    </w:div>
    <w:div w:id="732238700">
      <w:bodyDiv w:val="1"/>
      <w:marLeft w:val="0"/>
      <w:marRight w:val="0"/>
      <w:marTop w:val="0"/>
      <w:marBottom w:val="0"/>
      <w:divBdr>
        <w:top w:val="none" w:sz="0" w:space="0" w:color="auto"/>
        <w:left w:val="none" w:sz="0" w:space="0" w:color="auto"/>
        <w:bottom w:val="none" w:sz="0" w:space="0" w:color="auto"/>
        <w:right w:val="none" w:sz="0" w:space="0" w:color="auto"/>
      </w:divBdr>
    </w:div>
    <w:div w:id="739139969">
      <w:bodyDiv w:val="1"/>
      <w:marLeft w:val="0"/>
      <w:marRight w:val="0"/>
      <w:marTop w:val="0"/>
      <w:marBottom w:val="0"/>
      <w:divBdr>
        <w:top w:val="none" w:sz="0" w:space="0" w:color="auto"/>
        <w:left w:val="none" w:sz="0" w:space="0" w:color="auto"/>
        <w:bottom w:val="none" w:sz="0" w:space="0" w:color="auto"/>
        <w:right w:val="none" w:sz="0" w:space="0" w:color="auto"/>
      </w:divBdr>
    </w:div>
    <w:div w:id="768357545">
      <w:bodyDiv w:val="1"/>
      <w:marLeft w:val="0"/>
      <w:marRight w:val="0"/>
      <w:marTop w:val="0"/>
      <w:marBottom w:val="0"/>
      <w:divBdr>
        <w:top w:val="none" w:sz="0" w:space="0" w:color="auto"/>
        <w:left w:val="none" w:sz="0" w:space="0" w:color="auto"/>
        <w:bottom w:val="none" w:sz="0" w:space="0" w:color="auto"/>
        <w:right w:val="none" w:sz="0" w:space="0" w:color="auto"/>
      </w:divBdr>
    </w:div>
    <w:div w:id="779379302">
      <w:bodyDiv w:val="1"/>
      <w:marLeft w:val="0"/>
      <w:marRight w:val="0"/>
      <w:marTop w:val="0"/>
      <w:marBottom w:val="0"/>
      <w:divBdr>
        <w:top w:val="none" w:sz="0" w:space="0" w:color="auto"/>
        <w:left w:val="none" w:sz="0" w:space="0" w:color="auto"/>
        <w:bottom w:val="none" w:sz="0" w:space="0" w:color="auto"/>
        <w:right w:val="none" w:sz="0" w:space="0" w:color="auto"/>
      </w:divBdr>
    </w:div>
    <w:div w:id="856428439">
      <w:bodyDiv w:val="1"/>
      <w:marLeft w:val="0"/>
      <w:marRight w:val="0"/>
      <w:marTop w:val="0"/>
      <w:marBottom w:val="0"/>
      <w:divBdr>
        <w:top w:val="none" w:sz="0" w:space="0" w:color="auto"/>
        <w:left w:val="none" w:sz="0" w:space="0" w:color="auto"/>
        <w:bottom w:val="none" w:sz="0" w:space="0" w:color="auto"/>
        <w:right w:val="none" w:sz="0" w:space="0" w:color="auto"/>
      </w:divBdr>
    </w:div>
    <w:div w:id="930773765">
      <w:bodyDiv w:val="1"/>
      <w:marLeft w:val="0"/>
      <w:marRight w:val="0"/>
      <w:marTop w:val="0"/>
      <w:marBottom w:val="0"/>
      <w:divBdr>
        <w:top w:val="none" w:sz="0" w:space="0" w:color="auto"/>
        <w:left w:val="none" w:sz="0" w:space="0" w:color="auto"/>
        <w:bottom w:val="none" w:sz="0" w:space="0" w:color="auto"/>
        <w:right w:val="none" w:sz="0" w:space="0" w:color="auto"/>
      </w:divBdr>
    </w:div>
    <w:div w:id="993873993">
      <w:bodyDiv w:val="1"/>
      <w:marLeft w:val="0"/>
      <w:marRight w:val="0"/>
      <w:marTop w:val="0"/>
      <w:marBottom w:val="0"/>
      <w:divBdr>
        <w:top w:val="none" w:sz="0" w:space="0" w:color="auto"/>
        <w:left w:val="none" w:sz="0" w:space="0" w:color="auto"/>
        <w:bottom w:val="none" w:sz="0" w:space="0" w:color="auto"/>
        <w:right w:val="none" w:sz="0" w:space="0" w:color="auto"/>
      </w:divBdr>
    </w:div>
    <w:div w:id="1107775837">
      <w:bodyDiv w:val="1"/>
      <w:marLeft w:val="0"/>
      <w:marRight w:val="0"/>
      <w:marTop w:val="0"/>
      <w:marBottom w:val="0"/>
      <w:divBdr>
        <w:top w:val="none" w:sz="0" w:space="0" w:color="auto"/>
        <w:left w:val="none" w:sz="0" w:space="0" w:color="auto"/>
        <w:bottom w:val="none" w:sz="0" w:space="0" w:color="auto"/>
        <w:right w:val="none" w:sz="0" w:space="0" w:color="auto"/>
      </w:divBdr>
    </w:div>
    <w:div w:id="1122918545">
      <w:bodyDiv w:val="1"/>
      <w:marLeft w:val="0"/>
      <w:marRight w:val="0"/>
      <w:marTop w:val="0"/>
      <w:marBottom w:val="0"/>
      <w:divBdr>
        <w:top w:val="none" w:sz="0" w:space="0" w:color="auto"/>
        <w:left w:val="none" w:sz="0" w:space="0" w:color="auto"/>
        <w:bottom w:val="none" w:sz="0" w:space="0" w:color="auto"/>
        <w:right w:val="none" w:sz="0" w:space="0" w:color="auto"/>
      </w:divBdr>
    </w:div>
    <w:div w:id="1129280964">
      <w:bodyDiv w:val="1"/>
      <w:marLeft w:val="0"/>
      <w:marRight w:val="0"/>
      <w:marTop w:val="0"/>
      <w:marBottom w:val="0"/>
      <w:divBdr>
        <w:top w:val="none" w:sz="0" w:space="0" w:color="auto"/>
        <w:left w:val="none" w:sz="0" w:space="0" w:color="auto"/>
        <w:bottom w:val="none" w:sz="0" w:space="0" w:color="auto"/>
        <w:right w:val="none" w:sz="0" w:space="0" w:color="auto"/>
      </w:divBdr>
    </w:div>
    <w:div w:id="1169828875">
      <w:bodyDiv w:val="1"/>
      <w:marLeft w:val="0"/>
      <w:marRight w:val="0"/>
      <w:marTop w:val="0"/>
      <w:marBottom w:val="0"/>
      <w:divBdr>
        <w:top w:val="none" w:sz="0" w:space="0" w:color="auto"/>
        <w:left w:val="none" w:sz="0" w:space="0" w:color="auto"/>
        <w:bottom w:val="none" w:sz="0" w:space="0" w:color="auto"/>
        <w:right w:val="none" w:sz="0" w:space="0" w:color="auto"/>
      </w:divBdr>
    </w:div>
    <w:div w:id="1224172838">
      <w:bodyDiv w:val="1"/>
      <w:marLeft w:val="0"/>
      <w:marRight w:val="0"/>
      <w:marTop w:val="0"/>
      <w:marBottom w:val="0"/>
      <w:divBdr>
        <w:top w:val="none" w:sz="0" w:space="0" w:color="auto"/>
        <w:left w:val="none" w:sz="0" w:space="0" w:color="auto"/>
        <w:bottom w:val="none" w:sz="0" w:space="0" w:color="auto"/>
        <w:right w:val="none" w:sz="0" w:space="0" w:color="auto"/>
      </w:divBdr>
    </w:div>
    <w:div w:id="1298074752">
      <w:bodyDiv w:val="1"/>
      <w:marLeft w:val="0"/>
      <w:marRight w:val="0"/>
      <w:marTop w:val="0"/>
      <w:marBottom w:val="0"/>
      <w:divBdr>
        <w:top w:val="none" w:sz="0" w:space="0" w:color="auto"/>
        <w:left w:val="none" w:sz="0" w:space="0" w:color="auto"/>
        <w:bottom w:val="none" w:sz="0" w:space="0" w:color="auto"/>
        <w:right w:val="none" w:sz="0" w:space="0" w:color="auto"/>
      </w:divBdr>
    </w:div>
    <w:div w:id="1337071722">
      <w:bodyDiv w:val="1"/>
      <w:marLeft w:val="0"/>
      <w:marRight w:val="0"/>
      <w:marTop w:val="0"/>
      <w:marBottom w:val="0"/>
      <w:divBdr>
        <w:top w:val="none" w:sz="0" w:space="0" w:color="auto"/>
        <w:left w:val="none" w:sz="0" w:space="0" w:color="auto"/>
        <w:bottom w:val="none" w:sz="0" w:space="0" w:color="auto"/>
        <w:right w:val="none" w:sz="0" w:space="0" w:color="auto"/>
      </w:divBdr>
    </w:div>
    <w:div w:id="1392656950">
      <w:bodyDiv w:val="1"/>
      <w:marLeft w:val="0"/>
      <w:marRight w:val="0"/>
      <w:marTop w:val="0"/>
      <w:marBottom w:val="0"/>
      <w:divBdr>
        <w:top w:val="none" w:sz="0" w:space="0" w:color="auto"/>
        <w:left w:val="none" w:sz="0" w:space="0" w:color="auto"/>
        <w:bottom w:val="none" w:sz="0" w:space="0" w:color="auto"/>
        <w:right w:val="none" w:sz="0" w:space="0" w:color="auto"/>
      </w:divBdr>
    </w:div>
    <w:div w:id="1467625201">
      <w:bodyDiv w:val="1"/>
      <w:marLeft w:val="0"/>
      <w:marRight w:val="0"/>
      <w:marTop w:val="0"/>
      <w:marBottom w:val="0"/>
      <w:divBdr>
        <w:top w:val="none" w:sz="0" w:space="0" w:color="auto"/>
        <w:left w:val="none" w:sz="0" w:space="0" w:color="auto"/>
        <w:bottom w:val="none" w:sz="0" w:space="0" w:color="auto"/>
        <w:right w:val="none" w:sz="0" w:space="0" w:color="auto"/>
      </w:divBdr>
    </w:div>
    <w:div w:id="1512066102">
      <w:bodyDiv w:val="1"/>
      <w:marLeft w:val="0"/>
      <w:marRight w:val="0"/>
      <w:marTop w:val="0"/>
      <w:marBottom w:val="0"/>
      <w:divBdr>
        <w:top w:val="none" w:sz="0" w:space="0" w:color="auto"/>
        <w:left w:val="none" w:sz="0" w:space="0" w:color="auto"/>
        <w:bottom w:val="none" w:sz="0" w:space="0" w:color="auto"/>
        <w:right w:val="none" w:sz="0" w:space="0" w:color="auto"/>
      </w:divBdr>
    </w:div>
    <w:div w:id="1670406447">
      <w:bodyDiv w:val="1"/>
      <w:marLeft w:val="0"/>
      <w:marRight w:val="0"/>
      <w:marTop w:val="0"/>
      <w:marBottom w:val="0"/>
      <w:divBdr>
        <w:top w:val="none" w:sz="0" w:space="0" w:color="auto"/>
        <w:left w:val="none" w:sz="0" w:space="0" w:color="auto"/>
        <w:bottom w:val="none" w:sz="0" w:space="0" w:color="auto"/>
        <w:right w:val="none" w:sz="0" w:space="0" w:color="auto"/>
      </w:divBdr>
    </w:div>
    <w:div w:id="1701590553">
      <w:bodyDiv w:val="1"/>
      <w:marLeft w:val="0"/>
      <w:marRight w:val="0"/>
      <w:marTop w:val="0"/>
      <w:marBottom w:val="0"/>
      <w:divBdr>
        <w:top w:val="none" w:sz="0" w:space="0" w:color="auto"/>
        <w:left w:val="none" w:sz="0" w:space="0" w:color="auto"/>
        <w:bottom w:val="none" w:sz="0" w:space="0" w:color="auto"/>
        <w:right w:val="none" w:sz="0" w:space="0" w:color="auto"/>
      </w:divBdr>
    </w:div>
    <w:div w:id="1748263972">
      <w:bodyDiv w:val="1"/>
      <w:marLeft w:val="0"/>
      <w:marRight w:val="0"/>
      <w:marTop w:val="0"/>
      <w:marBottom w:val="0"/>
      <w:divBdr>
        <w:top w:val="none" w:sz="0" w:space="0" w:color="auto"/>
        <w:left w:val="none" w:sz="0" w:space="0" w:color="auto"/>
        <w:bottom w:val="none" w:sz="0" w:space="0" w:color="auto"/>
        <w:right w:val="none" w:sz="0" w:space="0" w:color="auto"/>
      </w:divBdr>
    </w:div>
    <w:div w:id="1802722871">
      <w:bodyDiv w:val="1"/>
      <w:marLeft w:val="0"/>
      <w:marRight w:val="0"/>
      <w:marTop w:val="0"/>
      <w:marBottom w:val="0"/>
      <w:divBdr>
        <w:top w:val="none" w:sz="0" w:space="0" w:color="auto"/>
        <w:left w:val="none" w:sz="0" w:space="0" w:color="auto"/>
        <w:bottom w:val="none" w:sz="0" w:space="0" w:color="auto"/>
        <w:right w:val="none" w:sz="0" w:space="0" w:color="auto"/>
      </w:divBdr>
    </w:div>
    <w:div w:id="1851947680">
      <w:bodyDiv w:val="1"/>
      <w:marLeft w:val="0"/>
      <w:marRight w:val="0"/>
      <w:marTop w:val="0"/>
      <w:marBottom w:val="0"/>
      <w:divBdr>
        <w:top w:val="none" w:sz="0" w:space="0" w:color="auto"/>
        <w:left w:val="none" w:sz="0" w:space="0" w:color="auto"/>
        <w:bottom w:val="none" w:sz="0" w:space="0" w:color="auto"/>
        <w:right w:val="none" w:sz="0" w:space="0" w:color="auto"/>
      </w:divBdr>
    </w:div>
    <w:div w:id="1860656954">
      <w:bodyDiv w:val="1"/>
      <w:marLeft w:val="0"/>
      <w:marRight w:val="0"/>
      <w:marTop w:val="0"/>
      <w:marBottom w:val="0"/>
      <w:divBdr>
        <w:top w:val="none" w:sz="0" w:space="0" w:color="auto"/>
        <w:left w:val="none" w:sz="0" w:space="0" w:color="auto"/>
        <w:bottom w:val="none" w:sz="0" w:space="0" w:color="auto"/>
        <w:right w:val="none" w:sz="0" w:space="0" w:color="auto"/>
      </w:divBdr>
    </w:div>
    <w:div w:id="1888488051">
      <w:bodyDiv w:val="1"/>
      <w:marLeft w:val="0"/>
      <w:marRight w:val="0"/>
      <w:marTop w:val="0"/>
      <w:marBottom w:val="0"/>
      <w:divBdr>
        <w:top w:val="none" w:sz="0" w:space="0" w:color="auto"/>
        <w:left w:val="none" w:sz="0" w:space="0" w:color="auto"/>
        <w:bottom w:val="none" w:sz="0" w:space="0" w:color="auto"/>
        <w:right w:val="none" w:sz="0" w:space="0" w:color="auto"/>
      </w:divBdr>
    </w:div>
    <w:div w:id="1969972582">
      <w:bodyDiv w:val="1"/>
      <w:marLeft w:val="0"/>
      <w:marRight w:val="0"/>
      <w:marTop w:val="0"/>
      <w:marBottom w:val="0"/>
      <w:divBdr>
        <w:top w:val="none" w:sz="0" w:space="0" w:color="auto"/>
        <w:left w:val="none" w:sz="0" w:space="0" w:color="auto"/>
        <w:bottom w:val="none" w:sz="0" w:space="0" w:color="auto"/>
        <w:right w:val="none" w:sz="0" w:space="0" w:color="auto"/>
      </w:divBdr>
    </w:div>
    <w:div w:id="2003240128">
      <w:bodyDiv w:val="1"/>
      <w:marLeft w:val="0"/>
      <w:marRight w:val="0"/>
      <w:marTop w:val="0"/>
      <w:marBottom w:val="0"/>
      <w:divBdr>
        <w:top w:val="none" w:sz="0" w:space="0" w:color="auto"/>
        <w:left w:val="none" w:sz="0" w:space="0" w:color="auto"/>
        <w:bottom w:val="none" w:sz="0" w:space="0" w:color="auto"/>
        <w:right w:val="none" w:sz="0" w:space="0" w:color="auto"/>
      </w:divBdr>
    </w:div>
    <w:div w:id="2018850591">
      <w:bodyDiv w:val="1"/>
      <w:marLeft w:val="0"/>
      <w:marRight w:val="0"/>
      <w:marTop w:val="0"/>
      <w:marBottom w:val="0"/>
      <w:divBdr>
        <w:top w:val="none" w:sz="0" w:space="0" w:color="auto"/>
        <w:left w:val="none" w:sz="0" w:space="0" w:color="auto"/>
        <w:bottom w:val="none" w:sz="0" w:space="0" w:color="auto"/>
        <w:right w:val="none" w:sz="0" w:space="0" w:color="auto"/>
      </w:divBdr>
    </w:div>
    <w:div w:id="20539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www.3gpp.org/ftp/Specs/html-info/24341.htm"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sip:user2_public2@home2.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62</Pages>
  <Words>22381</Words>
  <Characters>118621</Characters>
  <Application>Microsoft Office Word</Application>
  <DocSecurity>0</DocSecurity>
  <Lines>988</Lines>
  <Paragraphs>281</Paragraphs>
  <ScaleCrop>false</ScaleCrop>
  <HeadingPairs>
    <vt:vector size="2" baseType="variant">
      <vt:variant>
        <vt:lpstr>Title</vt:lpstr>
      </vt:variant>
      <vt:variant>
        <vt:i4>1</vt:i4>
      </vt:variant>
    </vt:vector>
  </HeadingPairs>
  <TitlesOfParts>
    <vt:vector size="1" baseType="lpstr">
      <vt:lpstr>3GPP TS 24.341</vt:lpstr>
    </vt:vector>
  </TitlesOfParts>
  <Manager/>
  <Company/>
  <LinksUpToDate>false</LinksUpToDate>
  <CharactersWithSpaces>140721</CharactersWithSpaces>
  <SharedDoc>false</SharedDoc>
  <HyperlinkBase/>
  <HLinks>
    <vt:vector size="12" baseType="variant">
      <vt:variant>
        <vt:i4>1966157</vt:i4>
      </vt:variant>
      <vt:variant>
        <vt:i4>426</vt:i4>
      </vt:variant>
      <vt:variant>
        <vt:i4>0</vt:i4>
      </vt:variant>
      <vt:variant>
        <vt:i4>5</vt:i4>
      </vt:variant>
      <vt:variant>
        <vt:lpwstr>http://www.3gpp.org/ftp/Specs/html-info/24341.htm</vt:lpwstr>
      </vt:variant>
      <vt:variant>
        <vt:lpwstr/>
      </vt:variant>
      <vt:variant>
        <vt:i4>7733297</vt:i4>
      </vt:variant>
      <vt:variant>
        <vt:i4>423</vt:i4>
      </vt:variant>
      <vt:variant>
        <vt:i4>0</vt:i4>
      </vt:variant>
      <vt:variant>
        <vt:i4>5</vt:i4>
      </vt:variant>
      <vt:variant>
        <vt:lpwstr>sip:user2_public2@home2.net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24.341</dc:title>
  <dc:subject>Support of SMS over IP networks; Stage 3 (Release 18)</dc:subject>
  <dc:creator>MCC Support</dc:creator>
  <cp:keywords>LTE, UMTS, Network, IP, SIP, SMS</cp:keywords>
  <dc:description/>
  <cp:lastModifiedBy>Wilhelm Meding</cp:lastModifiedBy>
  <cp:revision>2</cp:revision>
  <cp:lastPrinted>2007-02-23T15:41:00Z</cp:lastPrinted>
  <dcterms:created xsi:type="dcterms:W3CDTF">2024-05-25T06:43:00Z</dcterms:created>
  <dcterms:modified xsi:type="dcterms:W3CDTF">2024-05-25T06:43:00Z</dcterms:modified>
</cp:coreProperties>
</file>