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7A9B693F" w:rsidR="004F0988" w:rsidRDefault="004F0988" w:rsidP="007F4464">
            <w:pPr>
              <w:pStyle w:val="ZA"/>
              <w:framePr w:w="0" w:hRule="auto" w:wrap="auto" w:vAnchor="margin" w:hAnchor="text" w:yAlign="inline"/>
            </w:pPr>
            <w:bookmarkStart w:id="0" w:name="page1"/>
            <w:r w:rsidRPr="00133525">
              <w:rPr>
                <w:sz w:val="64"/>
              </w:rPr>
              <w:t xml:space="preserve">3GPP </w:t>
            </w:r>
            <w:bookmarkStart w:id="1" w:name="specType1"/>
            <w:r w:rsidR="0063543D" w:rsidRPr="003B5679">
              <w:rPr>
                <w:sz w:val="64"/>
              </w:rPr>
              <w:t>TR</w:t>
            </w:r>
            <w:bookmarkEnd w:id="1"/>
            <w:r w:rsidRPr="003B5679">
              <w:rPr>
                <w:sz w:val="64"/>
              </w:rPr>
              <w:t xml:space="preserve"> </w:t>
            </w:r>
            <w:bookmarkStart w:id="2" w:name="specNumber"/>
            <w:r w:rsidR="003B5679">
              <w:rPr>
                <w:sz w:val="64"/>
              </w:rPr>
              <w:t>23.783</w:t>
            </w:r>
            <w:bookmarkEnd w:id="2"/>
            <w:r w:rsidRPr="003B5679">
              <w:rPr>
                <w:sz w:val="64"/>
              </w:rPr>
              <w:t xml:space="preserve"> </w:t>
            </w:r>
            <w:r w:rsidRPr="003B5679">
              <w:t>V</w:t>
            </w:r>
            <w:bookmarkStart w:id="3" w:name="specVersion"/>
            <w:r w:rsidR="00961B69">
              <w:t>18</w:t>
            </w:r>
            <w:r w:rsidRPr="003B5679">
              <w:t>.</w:t>
            </w:r>
            <w:r w:rsidR="007F4464">
              <w:t>0</w:t>
            </w:r>
            <w:r w:rsidRPr="003B5679">
              <w:t>.</w:t>
            </w:r>
            <w:bookmarkEnd w:id="3"/>
            <w:r w:rsidR="003B5679">
              <w:t>0</w:t>
            </w:r>
            <w:r w:rsidRPr="003B5679">
              <w:t xml:space="preserve"> </w:t>
            </w:r>
            <w:r w:rsidRPr="003B5679">
              <w:rPr>
                <w:sz w:val="32"/>
              </w:rPr>
              <w:t>(</w:t>
            </w:r>
            <w:bookmarkStart w:id="4" w:name="issueDate"/>
            <w:r w:rsidR="003B5679">
              <w:rPr>
                <w:sz w:val="32"/>
              </w:rPr>
              <w:t>2022</w:t>
            </w:r>
            <w:r w:rsidRPr="003B5679">
              <w:rPr>
                <w:sz w:val="32"/>
              </w:rPr>
              <w:t>-</w:t>
            </w:r>
            <w:r w:rsidR="003B5679">
              <w:rPr>
                <w:sz w:val="32"/>
              </w:rPr>
              <w:t>0</w:t>
            </w:r>
            <w:bookmarkEnd w:id="4"/>
            <w:r w:rsidR="00DB21F8">
              <w:rPr>
                <w:sz w:val="32"/>
              </w:rPr>
              <w:t>6</w:t>
            </w:r>
            <w:r w:rsidRPr="003B5679">
              <w:rPr>
                <w:sz w:val="32"/>
              </w:rPr>
              <w:t>)</w:t>
            </w:r>
          </w:p>
        </w:tc>
      </w:tr>
      <w:tr w:rsidR="004F0988" w14:paraId="0FFD4F19" w14:textId="77777777" w:rsidTr="005E4BB2">
        <w:trPr>
          <w:trHeight w:hRule="exact" w:val="1134"/>
        </w:trPr>
        <w:tc>
          <w:tcPr>
            <w:tcW w:w="10423" w:type="dxa"/>
            <w:gridSpan w:val="2"/>
            <w:shd w:val="clear" w:color="auto" w:fill="auto"/>
          </w:tcPr>
          <w:p w14:paraId="5AB75458" w14:textId="0CFB6BA5" w:rsidR="004F0988" w:rsidRDefault="004F0988" w:rsidP="00133525">
            <w:pPr>
              <w:pStyle w:val="ZB"/>
              <w:framePr w:w="0" w:hRule="auto" w:wrap="auto" w:vAnchor="margin" w:hAnchor="text" w:yAlign="inline"/>
            </w:pPr>
            <w:r w:rsidRPr="003B5679">
              <w:t xml:space="preserve">Technical </w:t>
            </w:r>
            <w:bookmarkStart w:id="5" w:name="spectype2"/>
            <w:r w:rsidRPr="003B5679">
              <w:t>i</w:t>
            </w:r>
            <w:r w:rsidR="00D57972" w:rsidRPr="003B5679">
              <w:t>Report</w:t>
            </w:r>
            <w:bookmarkEnd w:id="5"/>
          </w:p>
          <w:p w14:paraId="462B8E42" w14:textId="2C4BFF65" w:rsidR="00BA4B8D" w:rsidRDefault="00F13360" w:rsidP="003B5679">
            <w:r>
              <w:t xml:space="preserve"> </w:t>
            </w:r>
            <w:r w:rsidR="00BA4B8D">
              <w:br/>
            </w:r>
            <w:r w:rsidR="00BA4B8D">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4D3578" w:rsidRDefault="004F0988" w:rsidP="00133525">
            <w:pPr>
              <w:pStyle w:val="ZT"/>
              <w:framePr w:wrap="auto" w:hAnchor="text" w:yAlign="inline"/>
            </w:pPr>
            <w:r w:rsidRPr="004D3578">
              <w:t>3rd Generation Partnership Project;</w:t>
            </w:r>
          </w:p>
          <w:p w14:paraId="50CA1ACD" w14:textId="77777777" w:rsidR="003B5679" w:rsidRPr="00235394" w:rsidRDefault="003B5679" w:rsidP="003B5679">
            <w:pPr>
              <w:pStyle w:val="ZT"/>
              <w:framePr w:wrap="auto" w:hAnchor="text" w:yAlign="inline"/>
            </w:pPr>
            <w:r w:rsidRPr="00EF504C">
              <w:t>Technical Specification Group Services and System Aspects</w:t>
            </w:r>
            <w:r>
              <w:t>;</w:t>
            </w:r>
          </w:p>
          <w:p w14:paraId="7473000A" w14:textId="77777777" w:rsidR="003B5679" w:rsidRPr="00235394" w:rsidRDefault="003B5679" w:rsidP="003B5679">
            <w:pPr>
              <w:pStyle w:val="ZT"/>
              <w:framePr w:wrap="auto" w:hAnchor="text" w:yAlign="inline"/>
            </w:pPr>
            <w:r>
              <w:t>Study on Mission Critical services support over 5G System</w:t>
            </w:r>
          </w:p>
          <w:p w14:paraId="7AD56A1A" w14:textId="77777777" w:rsidR="003B5679" w:rsidRPr="00235394" w:rsidRDefault="003B5679" w:rsidP="003B5679">
            <w:pPr>
              <w:pStyle w:val="ZT"/>
              <w:framePr w:wrap="auto" w:hAnchor="text" w:yAlign="inline"/>
              <w:rPr>
                <w:i/>
                <w:sz w:val="28"/>
              </w:rPr>
            </w:pPr>
            <w:r w:rsidRPr="00E343E8">
              <w:t>(</w:t>
            </w:r>
            <w:r w:rsidRPr="00235394">
              <w:rPr>
                <w:rStyle w:val="ZGSM"/>
              </w:rPr>
              <w:t xml:space="preserve">Release </w:t>
            </w:r>
            <w:r>
              <w:rPr>
                <w:rStyle w:val="ZGSM"/>
              </w:rPr>
              <w:t>18</w:t>
            </w:r>
            <w:r w:rsidRPr="00E343E8">
              <w:t>)</w:t>
            </w:r>
          </w:p>
          <w:p w14:paraId="04CAC1E0" w14:textId="7814B847" w:rsidR="004F0988" w:rsidRPr="00133525" w:rsidRDefault="004F0988" w:rsidP="00133525">
            <w:pPr>
              <w:pStyle w:val="ZT"/>
              <w:framePr w:wrap="auto" w:hAnchor="text" w:yAlign="inline"/>
              <w:rPr>
                <w:i/>
                <w:sz w:val="28"/>
              </w:rPr>
            </w:pP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37D3D2B2" w:rsidR="00D82E6F" w:rsidRDefault="003B5679" w:rsidP="00D82E6F">
            <w:pPr>
              <w:rPr>
                <w:i/>
              </w:rPr>
            </w:pPr>
            <w:r>
              <w:rPr>
                <w:i/>
                <w:noProof/>
                <w:lang w:eastAsia="en-GB"/>
              </w:rPr>
              <w:drawing>
                <wp:inline distT="0" distB="0" distL="0" distR="0" wp14:anchorId="6E429F5D" wp14:editId="2A5C73D1">
                  <wp:extent cx="1285875" cy="80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800100"/>
                          </a:xfrm>
                          <a:prstGeom prst="rect">
                            <a:avLst/>
                          </a:prstGeom>
                          <a:noFill/>
                          <a:ln>
                            <a:noFill/>
                          </a:ln>
                        </pic:spPr>
                      </pic:pic>
                    </a:graphicData>
                  </a:graphic>
                </wp:inline>
              </w:drawing>
            </w:r>
          </w:p>
        </w:tc>
        <w:tc>
          <w:tcPr>
            <w:tcW w:w="5540" w:type="dxa"/>
            <w:shd w:val="clear" w:color="auto" w:fill="auto"/>
          </w:tcPr>
          <w:p w14:paraId="0E63523F" w14:textId="0EAC85B6" w:rsidR="00D82E6F" w:rsidRDefault="003B5679" w:rsidP="00D82E6F">
            <w:pPr>
              <w:jc w:val="right"/>
            </w:pPr>
            <w:r>
              <w:rPr>
                <w:noProof/>
                <w:lang w:eastAsia="en-GB"/>
              </w:rPr>
              <w:drawing>
                <wp:inline distT="0" distB="0" distL="0" distR="0" wp14:anchorId="6B8977E6" wp14:editId="32C6C627">
                  <wp:extent cx="16192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1F2E0774" w:rsidR="00D82E6F" w:rsidRPr="00C074DD" w:rsidRDefault="00D82E6F" w:rsidP="003B5679"/>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5297A74F" w:rsidR="00E16509" w:rsidRPr="00133525" w:rsidRDefault="00E16509" w:rsidP="00133525">
            <w:pPr>
              <w:pStyle w:val="FP"/>
              <w:jc w:val="center"/>
              <w:rPr>
                <w:noProof/>
                <w:sz w:val="18"/>
              </w:rPr>
            </w:pPr>
            <w:r w:rsidRPr="00133525">
              <w:rPr>
                <w:noProof/>
                <w:sz w:val="18"/>
              </w:rPr>
              <w:t xml:space="preserve">© </w:t>
            </w:r>
            <w:bookmarkStart w:id="10" w:name="copyrightDate"/>
            <w:r w:rsidRPr="003B5679">
              <w:rPr>
                <w:noProof/>
                <w:sz w:val="18"/>
              </w:rPr>
              <w:t>2</w:t>
            </w:r>
            <w:r w:rsidR="008E2D68" w:rsidRPr="003B5679">
              <w:rPr>
                <w:noProof/>
                <w:sz w:val="18"/>
              </w:rPr>
              <w:t>02</w:t>
            </w:r>
            <w:bookmarkEnd w:id="10"/>
            <w:r w:rsidR="003B5679">
              <w:rPr>
                <w:noProof/>
                <w:sz w:val="18"/>
              </w:rPr>
              <w:t>2</w:t>
            </w:r>
            <w:r w:rsidRPr="003B5679">
              <w:rPr>
                <w:noProof/>
                <w:sz w:val="18"/>
              </w:rPr>
              <w:t>, 3GPP</w:t>
            </w:r>
            <w:r w:rsidRPr="00133525">
              <w:rPr>
                <w:noProof/>
                <w:sz w:val="18"/>
              </w:rPr>
              <w:t xml:space="preserve">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408EB3A9" w14:textId="77777777" w:rsidR="003B5679" w:rsidRPr="00235394" w:rsidRDefault="00080512" w:rsidP="003B5679">
      <w:pPr>
        <w:pStyle w:val="TT"/>
      </w:pPr>
      <w:r w:rsidRPr="004D3578">
        <w:br w:type="page"/>
      </w:r>
      <w:bookmarkStart w:id="12" w:name="tableOfContents"/>
      <w:bookmarkEnd w:id="12"/>
      <w:r w:rsidR="003B5679" w:rsidRPr="00235394">
        <w:lastRenderedPageBreak/>
        <w:t>Contents</w:t>
      </w:r>
    </w:p>
    <w:p w14:paraId="373A3983" w14:textId="77777777" w:rsidR="00824689" w:rsidRDefault="003B5679">
      <w:pPr>
        <w:pStyle w:val="TOC1"/>
        <w:rPr>
          <w:rFonts w:asciiTheme="minorHAnsi" w:eastAsiaTheme="minorEastAsia" w:hAnsiTheme="minorHAnsi" w:cstheme="minorBidi"/>
          <w:szCs w:val="22"/>
          <w:lang w:eastAsia="en-GB"/>
        </w:rPr>
      </w:pPr>
      <w:r>
        <w:fldChar w:fldCharType="begin"/>
      </w:r>
      <w:r>
        <w:instrText xml:space="preserve"> TOC \o "1-9" </w:instrText>
      </w:r>
      <w:r>
        <w:fldChar w:fldCharType="separate"/>
      </w:r>
      <w:r w:rsidR="00824689">
        <w:t>Foreword</w:t>
      </w:r>
      <w:r w:rsidR="00824689">
        <w:tab/>
      </w:r>
      <w:r w:rsidR="00824689">
        <w:fldChar w:fldCharType="begin"/>
      </w:r>
      <w:r w:rsidR="00824689">
        <w:instrText xml:space="preserve"> PAGEREF _Toc101262186 \h </w:instrText>
      </w:r>
      <w:r w:rsidR="00824689">
        <w:fldChar w:fldCharType="separate"/>
      </w:r>
      <w:r w:rsidR="00824689">
        <w:t>12</w:t>
      </w:r>
      <w:r w:rsidR="00824689">
        <w:fldChar w:fldCharType="end"/>
      </w:r>
    </w:p>
    <w:p w14:paraId="4FBD34B3" w14:textId="77777777" w:rsidR="00824689" w:rsidRDefault="00824689">
      <w:pPr>
        <w:pStyle w:val="TOC1"/>
        <w:rPr>
          <w:rFonts w:asciiTheme="minorHAnsi" w:eastAsiaTheme="minorEastAsia" w:hAnsiTheme="minorHAnsi" w:cstheme="minorBidi"/>
          <w:szCs w:val="22"/>
          <w:lang w:eastAsia="en-GB"/>
        </w:rPr>
      </w:pPr>
      <w:r>
        <w:t>Introduction</w:t>
      </w:r>
      <w:r>
        <w:tab/>
      </w:r>
      <w:r>
        <w:fldChar w:fldCharType="begin"/>
      </w:r>
      <w:r>
        <w:instrText xml:space="preserve"> PAGEREF _Toc101262187 \h </w:instrText>
      </w:r>
      <w:r>
        <w:fldChar w:fldCharType="separate"/>
      </w:r>
      <w:r>
        <w:t>12</w:t>
      </w:r>
      <w:r>
        <w:fldChar w:fldCharType="end"/>
      </w:r>
    </w:p>
    <w:p w14:paraId="289B9643" w14:textId="77777777" w:rsidR="00824689" w:rsidRDefault="00824689">
      <w:pPr>
        <w:pStyle w:val="TOC2"/>
        <w:rPr>
          <w:rFonts w:asciiTheme="minorHAnsi" w:eastAsiaTheme="minorEastAsia" w:hAnsiTheme="minorHAnsi" w:cstheme="minorBidi"/>
          <w:sz w:val="22"/>
          <w:szCs w:val="22"/>
          <w:lang w:eastAsia="en-GB"/>
        </w:rPr>
      </w:pPr>
      <w:r>
        <w:t>General</w:t>
      </w:r>
      <w:r>
        <w:tab/>
      </w:r>
      <w:r>
        <w:fldChar w:fldCharType="begin"/>
      </w:r>
      <w:r>
        <w:instrText xml:space="preserve"> PAGEREF _Toc101262188 \h </w:instrText>
      </w:r>
      <w:r>
        <w:fldChar w:fldCharType="separate"/>
      </w:r>
      <w:r>
        <w:t>12</w:t>
      </w:r>
      <w:r>
        <w:fldChar w:fldCharType="end"/>
      </w:r>
    </w:p>
    <w:p w14:paraId="73E05D02" w14:textId="77777777" w:rsidR="00824689" w:rsidRDefault="00824689">
      <w:pPr>
        <w:pStyle w:val="TOC2"/>
        <w:rPr>
          <w:rFonts w:asciiTheme="minorHAnsi" w:eastAsiaTheme="minorEastAsia" w:hAnsiTheme="minorHAnsi" w:cstheme="minorBidi"/>
          <w:sz w:val="22"/>
          <w:szCs w:val="22"/>
          <w:lang w:eastAsia="en-GB"/>
        </w:rPr>
      </w:pPr>
      <w:r>
        <w:t>Method</w:t>
      </w:r>
      <w:r>
        <w:tab/>
      </w:r>
      <w:r>
        <w:fldChar w:fldCharType="begin"/>
      </w:r>
      <w:r>
        <w:instrText xml:space="preserve"> PAGEREF _Toc101262189 \h </w:instrText>
      </w:r>
      <w:r>
        <w:fldChar w:fldCharType="separate"/>
      </w:r>
      <w:r>
        <w:t>12</w:t>
      </w:r>
      <w:r>
        <w:fldChar w:fldCharType="end"/>
      </w:r>
    </w:p>
    <w:p w14:paraId="015CF94F" w14:textId="77777777" w:rsidR="00824689" w:rsidRDefault="00824689">
      <w:pPr>
        <w:pStyle w:val="TOC2"/>
        <w:rPr>
          <w:rFonts w:asciiTheme="minorHAnsi" w:eastAsiaTheme="minorEastAsia" w:hAnsiTheme="minorHAnsi" w:cstheme="minorBidi"/>
          <w:sz w:val="22"/>
          <w:szCs w:val="22"/>
          <w:lang w:eastAsia="en-GB"/>
        </w:rPr>
      </w:pPr>
      <w:r>
        <w:t>Document structure</w:t>
      </w:r>
      <w:r>
        <w:tab/>
      </w:r>
      <w:r>
        <w:fldChar w:fldCharType="begin"/>
      </w:r>
      <w:r>
        <w:instrText xml:space="preserve"> PAGEREF _Toc101262190 \h </w:instrText>
      </w:r>
      <w:r>
        <w:fldChar w:fldCharType="separate"/>
      </w:r>
      <w:r>
        <w:t>13</w:t>
      </w:r>
      <w:r>
        <w:fldChar w:fldCharType="end"/>
      </w:r>
    </w:p>
    <w:p w14:paraId="66D50E9C" w14:textId="77777777" w:rsidR="00824689" w:rsidRDefault="00824689">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_Toc101262191 \h </w:instrText>
      </w:r>
      <w:r>
        <w:fldChar w:fldCharType="separate"/>
      </w:r>
      <w:r>
        <w:t>14</w:t>
      </w:r>
      <w:r>
        <w:fldChar w:fldCharType="end"/>
      </w:r>
    </w:p>
    <w:p w14:paraId="169E5862" w14:textId="77777777" w:rsidR="00824689" w:rsidRDefault="00824689">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_Toc101262192 \h </w:instrText>
      </w:r>
      <w:r>
        <w:fldChar w:fldCharType="separate"/>
      </w:r>
      <w:r>
        <w:t>14</w:t>
      </w:r>
      <w:r>
        <w:fldChar w:fldCharType="end"/>
      </w:r>
    </w:p>
    <w:p w14:paraId="53B16125" w14:textId="77777777" w:rsidR="00824689" w:rsidRDefault="00824689">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and abbreviations</w:t>
      </w:r>
      <w:r>
        <w:tab/>
      </w:r>
      <w:r>
        <w:fldChar w:fldCharType="begin"/>
      </w:r>
      <w:r>
        <w:instrText xml:space="preserve"> PAGEREF _Toc101262193 \h </w:instrText>
      </w:r>
      <w:r>
        <w:fldChar w:fldCharType="separate"/>
      </w:r>
      <w:r>
        <w:t>15</w:t>
      </w:r>
      <w:r>
        <w:fldChar w:fldCharType="end"/>
      </w:r>
    </w:p>
    <w:p w14:paraId="56E8B576" w14:textId="77777777" w:rsidR="00824689" w:rsidRDefault="00824689">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Definitions</w:t>
      </w:r>
      <w:r>
        <w:tab/>
      </w:r>
      <w:r>
        <w:fldChar w:fldCharType="begin"/>
      </w:r>
      <w:r>
        <w:instrText xml:space="preserve"> PAGEREF _Toc101262194 \h </w:instrText>
      </w:r>
      <w:r>
        <w:fldChar w:fldCharType="separate"/>
      </w:r>
      <w:r>
        <w:t>15</w:t>
      </w:r>
      <w:r>
        <w:fldChar w:fldCharType="end"/>
      </w:r>
    </w:p>
    <w:p w14:paraId="388654B9" w14:textId="77777777" w:rsidR="00824689" w:rsidRDefault="00824689">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_Toc101262195 \h </w:instrText>
      </w:r>
      <w:r>
        <w:fldChar w:fldCharType="separate"/>
      </w:r>
      <w:r>
        <w:t>15</w:t>
      </w:r>
      <w:r>
        <w:fldChar w:fldCharType="end"/>
      </w:r>
    </w:p>
    <w:p w14:paraId="146D036B" w14:textId="77777777" w:rsidR="00824689" w:rsidRDefault="00824689">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Subclauses</w:t>
      </w:r>
      <w:r w:rsidRPr="00F81744">
        <w:rPr>
          <w:lang w:val="en-US"/>
        </w:rPr>
        <w:t xml:space="preserve"> in Mission Critical Specifications containing E-UTRAN/EPS specific terminology</w:t>
      </w:r>
      <w:r>
        <w:tab/>
      </w:r>
      <w:r>
        <w:fldChar w:fldCharType="begin"/>
      </w:r>
      <w:r>
        <w:instrText xml:space="preserve"> PAGEREF _Toc101262196 \h </w:instrText>
      </w:r>
      <w:r>
        <w:fldChar w:fldCharType="separate"/>
      </w:r>
      <w:r>
        <w:t>15</w:t>
      </w:r>
      <w:r>
        <w:fldChar w:fldCharType="end"/>
      </w:r>
    </w:p>
    <w:p w14:paraId="3528DAEA"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4.1</w:t>
      </w:r>
      <w:r>
        <w:rPr>
          <w:rFonts w:asciiTheme="minorHAnsi" w:eastAsiaTheme="minorEastAsia" w:hAnsiTheme="minorHAnsi" w:cstheme="minorBidi"/>
          <w:sz w:val="22"/>
          <w:szCs w:val="22"/>
          <w:lang w:eastAsia="en-GB"/>
        </w:rPr>
        <w:tab/>
      </w:r>
      <w:r w:rsidRPr="00F81744">
        <w:rPr>
          <w:lang w:val="en-US"/>
        </w:rPr>
        <w:t>Introduction</w:t>
      </w:r>
      <w:r>
        <w:tab/>
      </w:r>
      <w:r>
        <w:fldChar w:fldCharType="begin"/>
      </w:r>
      <w:r>
        <w:instrText xml:space="preserve"> PAGEREF _Toc101262197 \h </w:instrText>
      </w:r>
      <w:r>
        <w:fldChar w:fldCharType="separate"/>
      </w:r>
      <w:r>
        <w:t>15</w:t>
      </w:r>
      <w:r>
        <w:fldChar w:fldCharType="end"/>
      </w:r>
    </w:p>
    <w:p w14:paraId="7B6321F0"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4.2</w:t>
      </w:r>
      <w:r>
        <w:rPr>
          <w:rFonts w:asciiTheme="minorHAnsi" w:eastAsiaTheme="minorEastAsia" w:hAnsiTheme="minorHAnsi" w:cstheme="minorBidi"/>
          <w:sz w:val="22"/>
          <w:szCs w:val="22"/>
          <w:lang w:eastAsia="en-GB"/>
        </w:rPr>
        <w:tab/>
      </w:r>
      <w:r w:rsidRPr="00F81744">
        <w:rPr>
          <w:lang w:val="en-US"/>
        </w:rPr>
        <w:t>TS 23.</w:t>
      </w:r>
      <w:r>
        <w:t>280</w:t>
      </w:r>
      <w:r>
        <w:tab/>
      </w:r>
      <w:r>
        <w:fldChar w:fldCharType="begin"/>
      </w:r>
      <w:r>
        <w:instrText xml:space="preserve"> PAGEREF _Toc101262198 \h </w:instrText>
      </w:r>
      <w:r>
        <w:fldChar w:fldCharType="separate"/>
      </w:r>
      <w:r>
        <w:t>15</w:t>
      </w:r>
      <w:r>
        <w:fldChar w:fldCharType="end"/>
      </w:r>
    </w:p>
    <w:p w14:paraId="2519F9B6"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4.2.1</w:t>
      </w:r>
      <w:r>
        <w:rPr>
          <w:rFonts w:asciiTheme="minorHAnsi" w:eastAsiaTheme="minorEastAsia" w:hAnsiTheme="minorHAnsi" w:cstheme="minorBidi"/>
          <w:sz w:val="22"/>
          <w:szCs w:val="22"/>
          <w:lang w:eastAsia="en-GB"/>
        </w:rPr>
        <w:tab/>
      </w:r>
      <w:r w:rsidRPr="00F81744">
        <w:rPr>
          <w:lang w:val="en-US"/>
        </w:rPr>
        <w:t>Proposed change to 1 Scope</w:t>
      </w:r>
      <w:r>
        <w:tab/>
      </w:r>
      <w:r>
        <w:fldChar w:fldCharType="begin"/>
      </w:r>
      <w:r>
        <w:instrText xml:space="preserve"> PAGEREF _Toc101262199 \h </w:instrText>
      </w:r>
      <w:r>
        <w:fldChar w:fldCharType="separate"/>
      </w:r>
      <w:r>
        <w:t>15</w:t>
      </w:r>
      <w:r>
        <w:fldChar w:fldCharType="end"/>
      </w:r>
    </w:p>
    <w:p w14:paraId="708D88F7"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4.2.2</w:t>
      </w:r>
      <w:r>
        <w:rPr>
          <w:rFonts w:asciiTheme="minorHAnsi" w:eastAsiaTheme="minorEastAsia" w:hAnsiTheme="minorHAnsi" w:cstheme="minorBidi"/>
          <w:sz w:val="22"/>
          <w:szCs w:val="22"/>
          <w:lang w:eastAsia="en-GB"/>
        </w:rPr>
        <w:tab/>
      </w:r>
      <w:r w:rsidRPr="00F81744">
        <w:rPr>
          <w:lang w:val="en-US"/>
        </w:rPr>
        <w:t>Proposed change to 2 References</w:t>
      </w:r>
      <w:r>
        <w:tab/>
      </w:r>
      <w:r>
        <w:fldChar w:fldCharType="begin"/>
      </w:r>
      <w:r>
        <w:instrText xml:space="preserve"> PAGEREF _Toc101262200 \h </w:instrText>
      </w:r>
      <w:r>
        <w:fldChar w:fldCharType="separate"/>
      </w:r>
      <w:r>
        <w:t>16</w:t>
      </w:r>
      <w:r>
        <w:fldChar w:fldCharType="end"/>
      </w:r>
    </w:p>
    <w:p w14:paraId="00CC615F"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.3</w:t>
      </w:r>
      <w:r>
        <w:rPr>
          <w:rFonts w:asciiTheme="minorHAnsi" w:eastAsiaTheme="minorEastAsia" w:hAnsiTheme="minorHAnsi" w:cstheme="minorBidi"/>
          <w:sz w:val="22"/>
          <w:szCs w:val="22"/>
          <w:lang w:eastAsia="en-GB"/>
        </w:rPr>
        <w:tab/>
      </w:r>
      <w:r w:rsidRPr="00F81744">
        <w:rPr>
          <w:lang w:val="en-US"/>
        </w:rPr>
        <w:t>Proposed change to 3.2 Abbreviations</w:t>
      </w:r>
      <w:r>
        <w:tab/>
      </w:r>
      <w:r>
        <w:fldChar w:fldCharType="begin"/>
      </w:r>
      <w:r>
        <w:instrText xml:space="preserve"> PAGEREF _Toc101262201 \h </w:instrText>
      </w:r>
      <w:r>
        <w:fldChar w:fldCharType="separate"/>
      </w:r>
      <w:r>
        <w:t>16</w:t>
      </w:r>
      <w:r>
        <w:fldChar w:fldCharType="end"/>
      </w:r>
    </w:p>
    <w:p w14:paraId="3BC033E2"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.4</w:t>
      </w:r>
      <w:r>
        <w:rPr>
          <w:rFonts w:asciiTheme="minorHAnsi" w:eastAsiaTheme="minorEastAsia" w:hAnsiTheme="minorHAnsi" w:cstheme="minorBidi"/>
          <w:sz w:val="22"/>
          <w:szCs w:val="22"/>
          <w:lang w:eastAsia="en-GB"/>
        </w:rPr>
        <w:tab/>
      </w:r>
      <w:r w:rsidRPr="00F81744">
        <w:rPr>
          <w:lang w:val="en-US"/>
        </w:rPr>
        <w:t>Proposed change to 4 Introduction</w:t>
      </w:r>
      <w:r>
        <w:tab/>
      </w:r>
      <w:r>
        <w:fldChar w:fldCharType="begin"/>
      </w:r>
      <w:r>
        <w:instrText xml:space="preserve"> PAGEREF _Toc101262202 \h </w:instrText>
      </w:r>
      <w:r>
        <w:fldChar w:fldCharType="separate"/>
      </w:r>
      <w:r>
        <w:t>16</w:t>
      </w:r>
      <w:r>
        <w:fldChar w:fldCharType="end"/>
      </w:r>
    </w:p>
    <w:p w14:paraId="57932BAF"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.5</w:t>
      </w:r>
      <w:r>
        <w:rPr>
          <w:rFonts w:asciiTheme="minorHAnsi" w:eastAsiaTheme="minorEastAsia" w:hAnsiTheme="minorHAnsi" w:cstheme="minorBidi"/>
          <w:sz w:val="22"/>
          <w:szCs w:val="22"/>
          <w:lang w:eastAsia="en-GB"/>
        </w:rPr>
        <w:tab/>
      </w:r>
      <w:r w:rsidRPr="00F81744">
        <w:rPr>
          <w:lang w:val="en-US"/>
        </w:rPr>
        <w:t xml:space="preserve">Proposed change to 9.2.1.1 </w:t>
      </w:r>
      <w:r>
        <w:t>On-network architectural model diagram</w:t>
      </w:r>
      <w:r>
        <w:tab/>
      </w:r>
      <w:r>
        <w:fldChar w:fldCharType="begin"/>
      </w:r>
      <w:r>
        <w:instrText xml:space="preserve"> PAGEREF _Toc101262203 \h </w:instrText>
      </w:r>
      <w:r>
        <w:fldChar w:fldCharType="separate"/>
      </w:r>
      <w:r>
        <w:t>16</w:t>
      </w:r>
      <w:r>
        <w:fldChar w:fldCharType="end"/>
      </w:r>
    </w:p>
    <w:p w14:paraId="43FFC1EC"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.6</w:t>
      </w:r>
      <w:r>
        <w:rPr>
          <w:rFonts w:asciiTheme="minorHAnsi" w:eastAsiaTheme="minorEastAsia" w:hAnsiTheme="minorHAnsi" w:cstheme="minorBidi"/>
          <w:sz w:val="22"/>
          <w:szCs w:val="22"/>
          <w:lang w:eastAsia="en-GB"/>
        </w:rPr>
        <w:tab/>
      </w:r>
      <w:r>
        <w:t xml:space="preserve">Proposed change to 9.2.1.4 </w:t>
      </w:r>
      <w:r w:rsidRPr="00F81744">
        <w:rPr>
          <w:strike/>
          <w:highlight w:val="yellow"/>
        </w:rPr>
        <w:t>EPS</w:t>
      </w:r>
      <w:r w:rsidRPr="00F81744">
        <w:rPr>
          <w:highlight w:val="yellow"/>
          <w:u w:val="single"/>
        </w:rPr>
        <w:t>E-UTRAN or 5G System</w:t>
      </w:r>
      <w:r>
        <w:tab/>
      </w:r>
      <w:r>
        <w:fldChar w:fldCharType="begin"/>
      </w:r>
      <w:r>
        <w:instrText xml:space="preserve"> PAGEREF _Toc101262204 \h </w:instrText>
      </w:r>
      <w:r>
        <w:fldChar w:fldCharType="separate"/>
      </w:r>
      <w:r>
        <w:t>17</w:t>
      </w:r>
      <w:r>
        <w:fldChar w:fldCharType="end"/>
      </w:r>
    </w:p>
    <w:p w14:paraId="45BF6369"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.7</w:t>
      </w:r>
      <w:r>
        <w:rPr>
          <w:rFonts w:asciiTheme="minorHAnsi" w:eastAsiaTheme="minorEastAsia" w:hAnsiTheme="minorHAnsi" w:cstheme="minorBidi"/>
          <w:sz w:val="22"/>
          <w:szCs w:val="22"/>
          <w:lang w:eastAsia="en-GB"/>
        </w:rPr>
        <w:tab/>
      </w:r>
      <w:r w:rsidRPr="00F81744">
        <w:rPr>
          <w:lang w:val="en-US"/>
        </w:rPr>
        <w:t xml:space="preserve">Proposed change to </w:t>
      </w:r>
      <w:r>
        <w:t>10.12.1 General</w:t>
      </w:r>
      <w:r>
        <w:tab/>
      </w:r>
      <w:r>
        <w:fldChar w:fldCharType="begin"/>
      </w:r>
      <w:r>
        <w:instrText xml:space="preserve"> PAGEREF _Toc101262205 \h </w:instrText>
      </w:r>
      <w:r>
        <w:fldChar w:fldCharType="separate"/>
      </w:r>
      <w:r>
        <w:t>17</w:t>
      </w:r>
      <w:r>
        <w:fldChar w:fldCharType="end"/>
      </w:r>
    </w:p>
    <w:p w14:paraId="5A558377"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2</w:t>
      </w:r>
      <w:r w:rsidRPr="00F81744">
        <w:rPr>
          <w:lang w:val="en-US"/>
        </w:rPr>
        <w:t>.X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_Toc101262206 \h </w:instrText>
      </w:r>
      <w:r>
        <w:fldChar w:fldCharType="separate"/>
      </w:r>
      <w:r>
        <w:t>17</w:t>
      </w:r>
      <w:r>
        <w:fldChar w:fldCharType="end"/>
      </w:r>
    </w:p>
    <w:p w14:paraId="1DA161A5"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4.3</w:t>
      </w:r>
      <w:r>
        <w:rPr>
          <w:rFonts w:asciiTheme="minorHAnsi" w:eastAsiaTheme="minorEastAsia" w:hAnsiTheme="minorHAnsi" w:cstheme="minorBidi"/>
          <w:sz w:val="22"/>
          <w:szCs w:val="22"/>
          <w:lang w:eastAsia="en-GB"/>
        </w:rPr>
        <w:tab/>
      </w:r>
      <w:r w:rsidRPr="00F81744">
        <w:rPr>
          <w:lang w:val="en-US"/>
        </w:rPr>
        <w:t xml:space="preserve">TS </w:t>
      </w:r>
      <w:r>
        <w:t>23</w:t>
      </w:r>
      <w:r w:rsidRPr="00F81744">
        <w:rPr>
          <w:lang w:val="en-US"/>
        </w:rPr>
        <w:t>.281</w:t>
      </w:r>
      <w:r>
        <w:tab/>
      </w:r>
      <w:r>
        <w:fldChar w:fldCharType="begin"/>
      </w:r>
      <w:r>
        <w:instrText xml:space="preserve"> PAGEREF _Toc101262207 \h </w:instrText>
      </w:r>
      <w:r>
        <w:fldChar w:fldCharType="separate"/>
      </w:r>
      <w:r>
        <w:t>18</w:t>
      </w:r>
      <w:r>
        <w:fldChar w:fldCharType="end"/>
      </w:r>
    </w:p>
    <w:p w14:paraId="532BC29E"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3</w:t>
      </w:r>
      <w:r w:rsidRPr="00F81744">
        <w:rPr>
          <w:lang w:val="en-US"/>
        </w:rPr>
        <w:t>.1</w:t>
      </w:r>
      <w:r>
        <w:rPr>
          <w:rFonts w:asciiTheme="minorHAnsi" w:eastAsiaTheme="minorEastAsia" w:hAnsiTheme="minorHAnsi" w:cstheme="minorBidi"/>
          <w:sz w:val="22"/>
          <w:szCs w:val="22"/>
          <w:lang w:eastAsia="en-GB"/>
        </w:rPr>
        <w:tab/>
      </w:r>
      <w:r w:rsidRPr="00F81744">
        <w:rPr>
          <w:lang w:val="en-US"/>
        </w:rPr>
        <w:t>Proposed change to 1 Scope</w:t>
      </w:r>
      <w:r>
        <w:tab/>
      </w:r>
      <w:r>
        <w:fldChar w:fldCharType="begin"/>
      </w:r>
      <w:r>
        <w:instrText xml:space="preserve"> PAGEREF _Toc101262208 \h </w:instrText>
      </w:r>
      <w:r>
        <w:fldChar w:fldCharType="separate"/>
      </w:r>
      <w:r>
        <w:t>18</w:t>
      </w:r>
      <w:r>
        <w:fldChar w:fldCharType="end"/>
      </w:r>
    </w:p>
    <w:p w14:paraId="50D612C5"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4.3.2</w:t>
      </w:r>
      <w:r>
        <w:rPr>
          <w:rFonts w:asciiTheme="minorHAnsi" w:eastAsiaTheme="minorEastAsia" w:hAnsiTheme="minorHAnsi" w:cstheme="minorBidi"/>
          <w:sz w:val="22"/>
          <w:szCs w:val="22"/>
          <w:lang w:eastAsia="en-GB"/>
        </w:rPr>
        <w:tab/>
      </w:r>
      <w:r w:rsidRPr="00F81744">
        <w:rPr>
          <w:lang w:val="en-US"/>
        </w:rPr>
        <w:t>Proposed change to 2 References</w:t>
      </w:r>
      <w:r>
        <w:tab/>
      </w:r>
      <w:r>
        <w:fldChar w:fldCharType="begin"/>
      </w:r>
      <w:r>
        <w:instrText xml:space="preserve"> PAGEREF _Toc101262209 \h </w:instrText>
      </w:r>
      <w:r>
        <w:fldChar w:fldCharType="separate"/>
      </w:r>
      <w:r>
        <w:t>18</w:t>
      </w:r>
      <w:r>
        <w:fldChar w:fldCharType="end"/>
      </w:r>
    </w:p>
    <w:p w14:paraId="3F9AF492"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4.3.3</w:t>
      </w:r>
      <w:r>
        <w:rPr>
          <w:rFonts w:asciiTheme="minorHAnsi" w:eastAsiaTheme="minorEastAsia" w:hAnsiTheme="minorHAnsi" w:cstheme="minorBidi"/>
          <w:sz w:val="22"/>
          <w:szCs w:val="22"/>
          <w:lang w:eastAsia="en-GB"/>
        </w:rPr>
        <w:tab/>
      </w:r>
      <w:r w:rsidRPr="00F81744">
        <w:rPr>
          <w:lang w:val="en-US"/>
        </w:rPr>
        <w:t xml:space="preserve">Proposed change to 6.2.2.2 </w:t>
      </w:r>
      <w:r>
        <w:t>Common services core</w:t>
      </w:r>
      <w:r>
        <w:tab/>
      </w:r>
      <w:r>
        <w:fldChar w:fldCharType="begin"/>
      </w:r>
      <w:r>
        <w:instrText xml:space="preserve"> PAGEREF _Toc101262210 \h </w:instrText>
      </w:r>
      <w:r>
        <w:fldChar w:fldCharType="separate"/>
      </w:r>
      <w:r>
        <w:t>18</w:t>
      </w:r>
      <w:r>
        <w:fldChar w:fldCharType="end"/>
      </w:r>
    </w:p>
    <w:p w14:paraId="36A5592F"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4.3.X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_Toc101262211 \h </w:instrText>
      </w:r>
      <w:r>
        <w:fldChar w:fldCharType="separate"/>
      </w:r>
      <w:r>
        <w:t>18</w:t>
      </w:r>
      <w:r>
        <w:fldChar w:fldCharType="end"/>
      </w:r>
    </w:p>
    <w:p w14:paraId="005B393E"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4.4</w:t>
      </w:r>
      <w:r>
        <w:rPr>
          <w:rFonts w:asciiTheme="minorHAnsi" w:eastAsiaTheme="minorEastAsia" w:hAnsiTheme="minorHAnsi" w:cstheme="minorBidi"/>
          <w:sz w:val="22"/>
          <w:szCs w:val="22"/>
          <w:lang w:eastAsia="en-GB"/>
        </w:rPr>
        <w:tab/>
      </w:r>
      <w:r w:rsidRPr="00F81744">
        <w:rPr>
          <w:lang w:val="en-US"/>
        </w:rPr>
        <w:t>TS 23.282</w:t>
      </w:r>
      <w:r>
        <w:tab/>
      </w:r>
      <w:r>
        <w:fldChar w:fldCharType="begin"/>
      </w:r>
      <w:r>
        <w:instrText xml:space="preserve"> PAGEREF _Toc101262212 \h </w:instrText>
      </w:r>
      <w:r>
        <w:fldChar w:fldCharType="separate"/>
      </w:r>
      <w:r>
        <w:t>18</w:t>
      </w:r>
      <w:r>
        <w:fldChar w:fldCharType="end"/>
      </w:r>
    </w:p>
    <w:p w14:paraId="46AFB8D8"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4</w:t>
      </w:r>
      <w:r w:rsidRPr="00F81744">
        <w:rPr>
          <w:lang w:val="en-US"/>
        </w:rPr>
        <w:t>.1</w:t>
      </w:r>
      <w:r>
        <w:rPr>
          <w:rFonts w:asciiTheme="minorHAnsi" w:eastAsiaTheme="minorEastAsia" w:hAnsiTheme="minorHAnsi" w:cstheme="minorBidi"/>
          <w:sz w:val="22"/>
          <w:szCs w:val="22"/>
          <w:lang w:eastAsia="en-GB"/>
        </w:rPr>
        <w:tab/>
      </w:r>
      <w:r w:rsidRPr="00F81744">
        <w:rPr>
          <w:lang w:val="en-US"/>
        </w:rPr>
        <w:t>Proposed change to 1 Scope</w:t>
      </w:r>
      <w:r>
        <w:tab/>
      </w:r>
      <w:r>
        <w:fldChar w:fldCharType="begin"/>
      </w:r>
      <w:r>
        <w:instrText xml:space="preserve"> PAGEREF _Toc101262213 \h </w:instrText>
      </w:r>
      <w:r>
        <w:fldChar w:fldCharType="separate"/>
      </w:r>
      <w:r>
        <w:t>18</w:t>
      </w:r>
      <w:r>
        <w:fldChar w:fldCharType="end"/>
      </w:r>
    </w:p>
    <w:p w14:paraId="5E530E96"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4.4.2</w:t>
      </w:r>
      <w:r>
        <w:rPr>
          <w:rFonts w:asciiTheme="minorHAnsi" w:eastAsiaTheme="minorEastAsia" w:hAnsiTheme="minorHAnsi" w:cstheme="minorBidi"/>
          <w:sz w:val="22"/>
          <w:szCs w:val="22"/>
          <w:lang w:eastAsia="en-GB"/>
        </w:rPr>
        <w:tab/>
      </w:r>
      <w:r w:rsidRPr="00F81744">
        <w:rPr>
          <w:lang w:val="en-US"/>
        </w:rPr>
        <w:t>Proposed change to 2 References</w:t>
      </w:r>
      <w:r>
        <w:tab/>
      </w:r>
      <w:r>
        <w:fldChar w:fldCharType="begin"/>
      </w:r>
      <w:r>
        <w:instrText xml:space="preserve"> PAGEREF _Toc101262214 \h </w:instrText>
      </w:r>
      <w:r>
        <w:fldChar w:fldCharType="separate"/>
      </w:r>
      <w:r>
        <w:t>19</w:t>
      </w:r>
      <w:r>
        <w:fldChar w:fldCharType="end"/>
      </w:r>
    </w:p>
    <w:p w14:paraId="336369BC"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4.4.3</w:t>
      </w:r>
      <w:r>
        <w:rPr>
          <w:rFonts w:asciiTheme="minorHAnsi" w:eastAsiaTheme="minorEastAsia" w:hAnsiTheme="minorHAnsi" w:cstheme="minorBidi"/>
          <w:sz w:val="22"/>
          <w:szCs w:val="22"/>
          <w:lang w:eastAsia="en-GB"/>
        </w:rPr>
        <w:tab/>
      </w:r>
      <w:r w:rsidRPr="00F81744">
        <w:rPr>
          <w:lang w:val="en-US"/>
        </w:rPr>
        <w:t>Proposed change to 4 Introduction</w:t>
      </w:r>
      <w:r>
        <w:tab/>
      </w:r>
      <w:r>
        <w:fldChar w:fldCharType="begin"/>
      </w:r>
      <w:r>
        <w:instrText xml:space="preserve"> PAGEREF _Toc101262215 \h </w:instrText>
      </w:r>
      <w:r>
        <w:fldChar w:fldCharType="separate"/>
      </w:r>
      <w:r>
        <w:t>19</w:t>
      </w:r>
      <w:r>
        <w:fldChar w:fldCharType="end"/>
      </w:r>
    </w:p>
    <w:p w14:paraId="07DC1197"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4.4.X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_Toc101262216 \h </w:instrText>
      </w:r>
      <w:r>
        <w:fldChar w:fldCharType="separate"/>
      </w:r>
      <w:r>
        <w:t>19</w:t>
      </w:r>
      <w:r>
        <w:fldChar w:fldCharType="end"/>
      </w:r>
    </w:p>
    <w:p w14:paraId="209B7B7D"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4.5</w:t>
      </w:r>
      <w:r>
        <w:rPr>
          <w:rFonts w:asciiTheme="minorHAnsi" w:eastAsiaTheme="minorEastAsia" w:hAnsiTheme="minorHAnsi" w:cstheme="minorBidi"/>
          <w:sz w:val="22"/>
          <w:szCs w:val="22"/>
          <w:lang w:eastAsia="en-GB"/>
        </w:rPr>
        <w:tab/>
      </w:r>
      <w:r w:rsidRPr="00F81744">
        <w:rPr>
          <w:lang w:val="en-US"/>
        </w:rPr>
        <w:t>TS 23.283</w:t>
      </w:r>
      <w:r>
        <w:tab/>
      </w:r>
      <w:r>
        <w:fldChar w:fldCharType="begin"/>
      </w:r>
      <w:r>
        <w:instrText xml:space="preserve"> PAGEREF _Toc101262217 \h </w:instrText>
      </w:r>
      <w:r>
        <w:fldChar w:fldCharType="separate"/>
      </w:r>
      <w:r>
        <w:t>19</w:t>
      </w:r>
      <w:r>
        <w:fldChar w:fldCharType="end"/>
      </w:r>
    </w:p>
    <w:p w14:paraId="07DD35A4"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5</w:t>
      </w:r>
      <w:r w:rsidRPr="00F81744">
        <w:rPr>
          <w:lang w:val="en-US"/>
        </w:rPr>
        <w:t>.1</w:t>
      </w:r>
      <w:r>
        <w:rPr>
          <w:rFonts w:asciiTheme="minorHAnsi" w:eastAsiaTheme="minorEastAsia" w:hAnsiTheme="minorHAnsi" w:cstheme="minorBidi"/>
          <w:sz w:val="22"/>
          <w:szCs w:val="22"/>
          <w:lang w:eastAsia="en-GB"/>
        </w:rPr>
        <w:tab/>
      </w:r>
      <w:r w:rsidRPr="00F81744">
        <w:rPr>
          <w:lang w:val="en-US"/>
        </w:rPr>
        <w:t xml:space="preserve">Proposed change to 10.6.2.6 </w:t>
      </w:r>
      <w:r>
        <w:t>Emergency private call</w:t>
      </w:r>
      <w:r>
        <w:tab/>
      </w:r>
      <w:r>
        <w:fldChar w:fldCharType="begin"/>
      </w:r>
      <w:r>
        <w:instrText xml:space="preserve"> PAGEREF _Toc101262218 \h </w:instrText>
      </w:r>
      <w:r>
        <w:fldChar w:fldCharType="separate"/>
      </w:r>
      <w:r>
        <w:t>19</w:t>
      </w:r>
      <w:r>
        <w:fldChar w:fldCharType="end"/>
      </w:r>
    </w:p>
    <w:p w14:paraId="4C5F9624"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4.5.X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_Toc101262219 \h </w:instrText>
      </w:r>
      <w:r>
        <w:fldChar w:fldCharType="separate"/>
      </w:r>
      <w:r>
        <w:t>19</w:t>
      </w:r>
      <w:r>
        <w:fldChar w:fldCharType="end"/>
      </w:r>
    </w:p>
    <w:p w14:paraId="0A0FBA73"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4.6</w:t>
      </w:r>
      <w:r>
        <w:rPr>
          <w:rFonts w:asciiTheme="minorHAnsi" w:eastAsiaTheme="minorEastAsia" w:hAnsiTheme="minorHAnsi" w:cstheme="minorBidi"/>
          <w:sz w:val="22"/>
          <w:szCs w:val="22"/>
          <w:lang w:eastAsia="en-GB"/>
        </w:rPr>
        <w:tab/>
      </w:r>
      <w:r w:rsidRPr="00F81744">
        <w:rPr>
          <w:lang w:val="en-US"/>
        </w:rPr>
        <w:t>TS 23.379</w:t>
      </w:r>
      <w:r>
        <w:tab/>
      </w:r>
      <w:r>
        <w:fldChar w:fldCharType="begin"/>
      </w:r>
      <w:r>
        <w:instrText xml:space="preserve"> PAGEREF _Toc101262220 \h </w:instrText>
      </w:r>
      <w:r>
        <w:fldChar w:fldCharType="separate"/>
      </w:r>
      <w:r>
        <w:t>19</w:t>
      </w:r>
      <w:r>
        <w:fldChar w:fldCharType="end"/>
      </w:r>
    </w:p>
    <w:p w14:paraId="18707950"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w:t>
      </w:r>
      <w:r>
        <w:t>6</w:t>
      </w:r>
      <w:r w:rsidRPr="00F81744">
        <w:rPr>
          <w:lang w:val="en-US"/>
        </w:rPr>
        <w:t>.1</w:t>
      </w:r>
      <w:r>
        <w:rPr>
          <w:rFonts w:asciiTheme="minorHAnsi" w:eastAsiaTheme="minorEastAsia" w:hAnsiTheme="minorHAnsi" w:cstheme="minorBidi"/>
          <w:sz w:val="22"/>
          <w:szCs w:val="22"/>
          <w:lang w:eastAsia="en-GB"/>
        </w:rPr>
        <w:tab/>
      </w:r>
      <w:r w:rsidRPr="00F81744">
        <w:rPr>
          <w:lang w:val="en-US"/>
        </w:rPr>
        <w:t>Proposed change to 1 Scope</w:t>
      </w:r>
      <w:r>
        <w:tab/>
      </w:r>
      <w:r>
        <w:fldChar w:fldCharType="begin"/>
      </w:r>
      <w:r>
        <w:instrText xml:space="preserve"> PAGEREF _Toc101262221 \h </w:instrText>
      </w:r>
      <w:r>
        <w:fldChar w:fldCharType="separate"/>
      </w:r>
      <w:r>
        <w:t>19</w:t>
      </w:r>
      <w:r>
        <w:fldChar w:fldCharType="end"/>
      </w:r>
    </w:p>
    <w:p w14:paraId="2DEAB9FF"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4.6.2</w:t>
      </w:r>
      <w:r>
        <w:rPr>
          <w:rFonts w:asciiTheme="minorHAnsi" w:eastAsiaTheme="minorEastAsia" w:hAnsiTheme="minorHAnsi" w:cstheme="minorBidi"/>
          <w:sz w:val="22"/>
          <w:szCs w:val="22"/>
          <w:lang w:eastAsia="en-GB"/>
        </w:rPr>
        <w:tab/>
      </w:r>
      <w:r w:rsidRPr="00F81744">
        <w:rPr>
          <w:lang w:val="en-US"/>
        </w:rPr>
        <w:t>Proposed change to 2 References</w:t>
      </w:r>
      <w:r>
        <w:tab/>
      </w:r>
      <w:r>
        <w:fldChar w:fldCharType="begin"/>
      </w:r>
      <w:r>
        <w:instrText xml:space="preserve"> PAGEREF _Toc101262222 \h </w:instrText>
      </w:r>
      <w:r>
        <w:fldChar w:fldCharType="separate"/>
      </w:r>
      <w:r>
        <w:t>20</w:t>
      </w:r>
      <w:r>
        <w:fldChar w:fldCharType="end"/>
      </w:r>
    </w:p>
    <w:p w14:paraId="20EE2D80"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4.6.3</w:t>
      </w:r>
      <w:r>
        <w:rPr>
          <w:rFonts w:asciiTheme="minorHAnsi" w:eastAsiaTheme="minorEastAsia" w:hAnsiTheme="minorHAnsi" w:cstheme="minorBidi"/>
          <w:sz w:val="22"/>
          <w:szCs w:val="22"/>
          <w:lang w:eastAsia="en-GB"/>
        </w:rPr>
        <w:tab/>
      </w:r>
      <w:r w:rsidRPr="00F81744">
        <w:rPr>
          <w:lang w:val="en-US"/>
        </w:rPr>
        <w:t xml:space="preserve">Proposed change to 3.1 </w:t>
      </w:r>
      <w:r>
        <w:t>Definitions</w:t>
      </w:r>
      <w:r>
        <w:tab/>
      </w:r>
      <w:r>
        <w:fldChar w:fldCharType="begin"/>
      </w:r>
      <w:r>
        <w:instrText xml:space="preserve"> PAGEREF _Toc101262223 \h </w:instrText>
      </w:r>
      <w:r>
        <w:fldChar w:fldCharType="separate"/>
      </w:r>
      <w:r>
        <w:t>20</w:t>
      </w:r>
      <w:r>
        <w:fldChar w:fldCharType="end"/>
      </w:r>
    </w:p>
    <w:p w14:paraId="6C545460"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4.6.4</w:t>
      </w:r>
      <w:r>
        <w:rPr>
          <w:rFonts w:asciiTheme="minorHAnsi" w:eastAsiaTheme="minorEastAsia" w:hAnsiTheme="minorHAnsi" w:cstheme="minorBidi"/>
          <w:sz w:val="22"/>
          <w:szCs w:val="22"/>
          <w:lang w:eastAsia="en-GB"/>
        </w:rPr>
        <w:tab/>
      </w:r>
      <w:r w:rsidRPr="00F81744">
        <w:rPr>
          <w:lang w:val="en-US"/>
        </w:rPr>
        <w:t xml:space="preserve">Proposed change to 4 </w:t>
      </w:r>
      <w:r>
        <w:t>Introduction</w:t>
      </w:r>
      <w:r>
        <w:tab/>
      </w:r>
      <w:r>
        <w:fldChar w:fldCharType="begin"/>
      </w:r>
      <w:r>
        <w:instrText xml:space="preserve"> PAGEREF _Toc101262224 \h </w:instrText>
      </w:r>
      <w:r>
        <w:fldChar w:fldCharType="separate"/>
      </w:r>
      <w:r>
        <w:t>21</w:t>
      </w:r>
      <w:r>
        <w:fldChar w:fldCharType="end"/>
      </w:r>
    </w:p>
    <w:p w14:paraId="7A35CEA6"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4.6.X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_Toc101262225 \h </w:instrText>
      </w:r>
      <w:r>
        <w:fldChar w:fldCharType="separate"/>
      </w:r>
      <w:r>
        <w:t>22</w:t>
      </w:r>
      <w:r>
        <w:fldChar w:fldCharType="end"/>
      </w:r>
    </w:p>
    <w:p w14:paraId="7D45A62B"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4.7</w:t>
      </w:r>
      <w:r>
        <w:rPr>
          <w:rFonts w:asciiTheme="minorHAnsi" w:eastAsiaTheme="minorEastAsia" w:hAnsiTheme="minorHAnsi" w:cstheme="minorBidi"/>
          <w:sz w:val="22"/>
          <w:szCs w:val="22"/>
          <w:lang w:eastAsia="en-GB"/>
        </w:rPr>
        <w:tab/>
      </w:r>
      <w:r w:rsidRPr="00F81744">
        <w:rPr>
          <w:lang w:val="en-US"/>
        </w:rPr>
        <w:t>TS 23.479</w:t>
      </w:r>
      <w:r>
        <w:tab/>
      </w:r>
      <w:r>
        <w:fldChar w:fldCharType="begin"/>
      </w:r>
      <w:r>
        <w:instrText xml:space="preserve"> PAGEREF _Toc101262226 \h </w:instrText>
      </w:r>
      <w:r>
        <w:fldChar w:fldCharType="separate"/>
      </w:r>
      <w:r>
        <w:t>22</w:t>
      </w:r>
      <w:r>
        <w:fldChar w:fldCharType="end"/>
      </w:r>
    </w:p>
    <w:p w14:paraId="7404C72A"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4.7.X</w:t>
      </w:r>
      <w:r>
        <w:rPr>
          <w:rFonts w:asciiTheme="minorHAnsi" w:eastAsiaTheme="minorEastAsia" w:hAnsiTheme="minorHAnsi" w:cstheme="minorBidi"/>
          <w:sz w:val="22"/>
          <w:szCs w:val="22"/>
          <w:lang w:eastAsia="en-GB"/>
        </w:rPr>
        <w:tab/>
      </w:r>
      <w:r w:rsidRPr="00F81744">
        <w:rPr>
          <w:lang w:val="en-US"/>
        </w:rPr>
        <w:t xml:space="preserve">Proposed change to &lt;Y&gt; </w:t>
      </w:r>
      <w:r>
        <w:t>&lt;Title&gt;</w:t>
      </w:r>
      <w:r>
        <w:tab/>
      </w:r>
      <w:r>
        <w:fldChar w:fldCharType="begin"/>
      </w:r>
      <w:r>
        <w:instrText xml:space="preserve"> PAGEREF _Toc101262227 \h </w:instrText>
      </w:r>
      <w:r>
        <w:fldChar w:fldCharType="separate"/>
      </w:r>
      <w:r>
        <w:t>22</w:t>
      </w:r>
      <w:r>
        <w:fldChar w:fldCharType="end"/>
      </w:r>
    </w:p>
    <w:p w14:paraId="765986B9" w14:textId="77777777" w:rsidR="00824689" w:rsidRDefault="00824689">
      <w:pPr>
        <w:pStyle w:val="TOC1"/>
        <w:rPr>
          <w:rFonts w:asciiTheme="minorHAnsi" w:eastAsiaTheme="minorEastAsia" w:hAnsiTheme="minorHAnsi" w:cstheme="minorBidi"/>
          <w:szCs w:val="22"/>
          <w:lang w:eastAsia="en-GB"/>
        </w:rPr>
      </w:pPr>
      <w:r w:rsidRPr="00F81744">
        <w:rPr>
          <w:lang w:val="en-US"/>
        </w:rPr>
        <w:t>5</w:t>
      </w:r>
      <w:r>
        <w:rPr>
          <w:rFonts w:asciiTheme="minorHAnsi" w:eastAsiaTheme="minorEastAsia" w:hAnsiTheme="minorHAnsi" w:cstheme="minorBidi"/>
          <w:szCs w:val="22"/>
          <w:lang w:eastAsia="en-GB"/>
        </w:rPr>
        <w:tab/>
      </w:r>
      <w:r w:rsidRPr="00F81744">
        <w:rPr>
          <w:lang w:val="en-US"/>
        </w:rPr>
        <w:t>Key issues to ensure support of Mission Critical services over 5GS</w:t>
      </w:r>
      <w:r>
        <w:tab/>
      </w:r>
      <w:r>
        <w:fldChar w:fldCharType="begin"/>
      </w:r>
      <w:r>
        <w:instrText xml:space="preserve"> PAGEREF _Toc101262228 \h </w:instrText>
      </w:r>
      <w:r>
        <w:fldChar w:fldCharType="separate"/>
      </w:r>
      <w:r>
        <w:t>22</w:t>
      </w:r>
      <w:r>
        <w:fldChar w:fldCharType="end"/>
      </w:r>
    </w:p>
    <w:p w14:paraId="639259C5" w14:textId="77777777" w:rsidR="00824689" w:rsidRDefault="00824689">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Key issue 1: Service continuity between on-network MC services and UE-to-network relay MC service</w:t>
      </w:r>
      <w:r>
        <w:tab/>
      </w:r>
      <w:r>
        <w:fldChar w:fldCharType="begin"/>
      </w:r>
      <w:r>
        <w:instrText xml:space="preserve"> PAGEREF _Toc101262229 \h </w:instrText>
      </w:r>
      <w:r>
        <w:fldChar w:fldCharType="separate"/>
      </w:r>
      <w:r>
        <w:t>22</w:t>
      </w:r>
      <w:r>
        <w:fldChar w:fldCharType="end"/>
      </w:r>
    </w:p>
    <w:p w14:paraId="008AD06F" w14:textId="77777777" w:rsidR="00824689" w:rsidRDefault="00824689">
      <w:pPr>
        <w:pStyle w:val="TOC3"/>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_Toc101262230 \h </w:instrText>
      </w:r>
      <w:r>
        <w:fldChar w:fldCharType="separate"/>
      </w:r>
      <w:r>
        <w:t>22</w:t>
      </w:r>
      <w:r>
        <w:fldChar w:fldCharType="end"/>
      </w:r>
    </w:p>
    <w:p w14:paraId="686ADB15" w14:textId="77777777" w:rsidR="00824689" w:rsidRDefault="00824689">
      <w:pPr>
        <w:pStyle w:val="TOC3"/>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_Toc101262231 \h </w:instrText>
      </w:r>
      <w:r>
        <w:fldChar w:fldCharType="separate"/>
      </w:r>
      <w:r>
        <w:t>22</w:t>
      </w:r>
      <w:r>
        <w:fldChar w:fldCharType="end"/>
      </w:r>
    </w:p>
    <w:p w14:paraId="6663ADA3" w14:textId="77777777" w:rsidR="00824689" w:rsidRDefault="00824689">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Key issue 2: 5GC level roaming</w:t>
      </w:r>
      <w:r>
        <w:tab/>
      </w:r>
      <w:r>
        <w:fldChar w:fldCharType="begin"/>
      </w:r>
      <w:r>
        <w:instrText xml:space="preserve"> PAGEREF _Toc101262232 \h </w:instrText>
      </w:r>
      <w:r>
        <w:fldChar w:fldCharType="separate"/>
      </w:r>
      <w:r>
        <w:t>22</w:t>
      </w:r>
      <w:r>
        <w:fldChar w:fldCharType="end"/>
      </w:r>
    </w:p>
    <w:p w14:paraId="190938EF" w14:textId="77777777" w:rsidR="00824689" w:rsidRDefault="00824689">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_Toc101262233 \h </w:instrText>
      </w:r>
      <w:r>
        <w:fldChar w:fldCharType="separate"/>
      </w:r>
      <w:r>
        <w:t>22</w:t>
      </w:r>
      <w:r>
        <w:fldChar w:fldCharType="end"/>
      </w:r>
    </w:p>
    <w:p w14:paraId="11D9DFD3" w14:textId="77777777" w:rsidR="00824689" w:rsidRDefault="00824689">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_Toc101262234 \h </w:instrText>
      </w:r>
      <w:r>
        <w:fldChar w:fldCharType="separate"/>
      </w:r>
      <w:r>
        <w:t>23</w:t>
      </w:r>
      <w:r>
        <w:fldChar w:fldCharType="end"/>
      </w:r>
    </w:p>
    <w:p w14:paraId="6E6C6190" w14:textId="77777777" w:rsidR="00824689" w:rsidRDefault="00824689">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Key issue 3: Use of multicast</w:t>
      </w:r>
      <w:r>
        <w:tab/>
      </w:r>
      <w:r>
        <w:fldChar w:fldCharType="begin"/>
      </w:r>
      <w:r>
        <w:instrText xml:space="preserve"> PAGEREF _Toc101262235 \h </w:instrText>
      </w:r>
      <w:r>
        <w:fldChar w:fldCharType="separate"/>
      </w:r>
      <w:r>
        <w:t>23</w:t>
      </w:r>
      <w:r>
        <w:fldChar w:fldCharType="end"/>
      </w:r>
    </w:p>
    <w:p w14:paraId="4EE7CF31" w14:textId="77777777" w:rsidR="00824689" w:rsidRDefault="00824689">
      <w:pPr>
        <w:pStyle w:val="TOC3"/>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_Toc101262236 \h </w:instrText>
      </w:r>
      <w:r>
        <w:fldChar w:fldCharType="separate"/>
      </w:r>
      <w:r>
        <w:t>23</w:t>
      </w:r>
      <w:r>
        <w:fldChar w:fldCharType="end"/>
      </w:r>
    </w:p>
    <w:p w14:paraId="2E046AA3" w14:textId="77777777" w:rsidR="00824689" w:rsidRDefault="00824689">
      <w:pPr>
        <w:pStyle w:val="TOC3"/>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_Toc101262237 \h </w:instrText>
      </w:r>
      <w:r>
        <w:fldChar w:fldCharType="separate"/>
      </w:r>
      <w:r>
        <w:t>23</w:t>
      </w:r>
      <w:r>
        <w:fldChar w:fldCharType="end"/>
      </w:r>
    </w:p>
    <w:p w14:paraId="7A7BAEE7" w14:textId="77777777" w:rsidR="00824689" w:rsidRDefault="00824689">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Key issue 4: ProSe</w:t>
      </w:r>
      <w:r>
        <w:tab/>
      </w:r>
      <w:r>
        <w:fldChar w:fldCharType="begin"/>
      </w:r>
      <w:r>
        <w:instrText xml:space="preserve"> PAGEREF _Toc101262238 \h </w:instrText>
      </w:r>
      <w:r>
        <w:fldChar w:fldCharType="separate"/>
      </w:r>
      <w:r>
        <w:t>23</w:t>
      </w:r>
      <w:r>
        <w:fldChar w:fldCharType="end"/>
      </w:r>
    </w:p>
    <w:p w14:paraId="75F1BCE4" w14:textId="77777777" w:rsidR="00824689" w:rsidRDefault="00824689">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_Toc101262239 \h </w:instrText>
      </w:r>
      <w:r>
        <w:fldChar w:fldCharType="separate"/>
      </w:r>
      <w:r>
        <w:t>23</w:t>
      </w:r>
      <w:r>
        <w:fldChar w:fldCharType="end"/>
      </w:r>
    </w:p>
    <w:p w14:paraId="55E86319" w14:textId="77777777" w:rsidR="00824689" w:rsidRDefault="00824689">
      <w:pPr>
        <w:pStyle w:val="TOC3"/>
        <w:rPr>
          <w:rFonts w:asciiTheme="minorHAnsi" w:eastAsiaTheme="minorEastAsia" w:hAnsiTheme="minorHAnsi" w:cstheme="minorBidi"/>
          <w:sz w:val="22"/>
          <w:szCs w:val="22"/>
          <w:lang w:eastAsia="en-GB"/>
        </w:rPr>
      </w:pPr>
      <w:r>
        <w:lastRenderedPageBreak/>
        <w:t>5.4.2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_Toc101262240 \h </w:instrText>
      </w:r>
      <w:r>
        <w:fldChar w:fldCharType="separate"/>
      </w:r>
      <w:r>
        <w:t>24</w:t>
      </w:r>
      <w:r>
        <w:fldChar w:fldCharType="end"/>
      </w:r>
    </w:p>
    <w:p w14:paraId="4F2EA20E" w14:textId="77777777" w:rsidR="00824689" w:rsidRDefault="00824689">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Key issue 5: APN</w:t>
      </w:r>
      <w:r>
        <w:tab/>
      </w:r>
      <w:r>
        <w:fldChar w:fldCharType="begin"/>
      </w:r>
      <w:r>
        <w:instrText xml:space="preserve"> PAGEREF _Toc101262241 \h </w:instrText>
      </w:r>
      <w:r>
        <w:fldChar w:fldCharType="separate"/>
      </w:r>
      <w:r>
        <w:t>24</w:t>
      </w:r>
      <w:r>
        <w:fldChar w:fldCharType="end"/>
      </w:r>
    </w:p>
    <w:p w14:paraId="4B0BC31C" w14:textId="77777777" w:rsidR="00824689" w:rsidRDefault="00824689">
      <w:pPr>
        <w:pStyle w:val="TOC3"/>
        <w:rPr>
          <w:rFonts w:asciiTheme="minorHAnsi" w:eastAsiaTheme="minorEastAsia" w:hAnsiTheme="minorHAnsi" w:cstheme="minorBidi"/>
          <w:sz w:val="22"/>
          <w:szCs w:val="22"/>
          <w:lang w:eastAsia="en-GB"/>
        </w:rPr>
      </w:pPr>
      <w:r>
        <w:t>5.5.1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_Toc101262242 \h </w:instrText>
      </w:r>
      <w:r>
        <w:fldChar w:fldCharType="separate"/>
      </w:r>
      <w:r>
        <w:t>24</w:t>
      </w:r>
      <w:r>
        <w:fldChar w:fldCharType="end"/>
      </w:r>
    </w:p>
    <w:p w14:paraId="1D48E2B7" w14:textId="77777777" w:rsidR="00824689" w:rsidRDefault="00824689">
      <w:pPr>
        <w:pStyle w:val="TOC3"/>
        <w:rPr>
          <w:rFonts w:asciiTheme="minorHAnsi" w:eastAsiaTheme="minorEastAsia" w:hAnsiTheme="minorHAnsi" w:cstheme="minorBidi"/>
          <w:sz w:val="22"/>
          <w:szCs w:val="22"/>
          <w:lang w:eastAsia="en-GB"/>
        </w:rPr>
      </w:pPr>
      <w:r>
        <w:t>5.5.2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_Toc101262243 \h </w:instrText>
      </w:r>
      <w:r>
        <w:fldChar w:fldCharType="separate"/>
      </w:r>
      <w:r>
        <w:t>24</w:t>
      </w:r>
      <w:r>
        <w:fldChar w:fldCharType="end"/>
      </w:r>
    </w:p>
    <w:p w14:paraId="102E3C48" w14:textId="77777777" w:rsidR="00824689" w:rsidRDefault="00824689">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Key issue 6: resource control</w:t>
      </w:r>
      <w:r>
        <w:tab/>
      </w:r>
      <w:r>
        <w:fldChar w:fldCharType="begin"/>
      </w:r>
      <w:r>
        <w:instrText xml:space="preserve"> PAGEREF _Toc101262244 \h </w:instrText>
      </w:r>
      <w:r>
        <w:fldChar w:fldCharType="separate"/>
      </w:r>
      <w:r>
        <w:t>24</w:t>
      </w:r>
      <w:r>
        <w:fldChar w:fldCharType="end"/>
      </w:r>
    </w:p>
    <w:p w14:paraId="58CB59AA" w14:textId="77777777" w:rsidR="00824689" w:rsidRDefault="00824689">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_Toc101262245 \h </w:instrText>
      </w:r>
      <w:r>
        <w:fldChar w:fldCharType="separate"/>
      </w:r>
      <w:r>
        <w:t>24</w:t>
      </w:r>
      <w:r>
        <w:fldChar w:fldCharType="end"/>
      </w:r>
    </w:p>
    <w:p w14:paraId="0C3BC1DA" w14:textId="77777777" w:rsidR="00824689" w:rsidRDefault="00824689">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_Toc101262246 \h </w:instrText>
      </w:r>
      <w:r>
        <w:fldChar w:fldCharType="separate"/>
      </w:r>
      <w:r>
        <w:t>25</w:t>
      </w:r>
      <w:r>
        <w:fldChar w:fldCharType="end"/>
      </w:r>
    </w:p>
    <w:p w14:paraId="6B887BAB" w14:textId="77777777" w:rsidR="00824689" w:rsidRDefault="00824689">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Key issue 7: Deployment scenarios</w:t>
      </w:r>
      <w:r>
        <w:tab/>
      </w:r>
      <w:r>
        <w:fldChar w:fldCharType="begin"/>
      </w:r>
      <w:r>
        <w:instrText xml:space="preserve"> PAGEREF _Toc101262247 \h </w:instrText>
      </w:r>
      <w:r>
        <w:fldChar w:fldCharType="separate"/>
      </w:r>
      <w:r>
        <w:t>25</w:t>
      </w:r>
      <w:r>
        <w:fldChar w:fldCharType="end"/>
      </w:r>
    </w:p>
    <w:p w14:paraId="6DFD4727" w14:textId="77777777" w:rsidR="00824689" w:rsidRDefault="00824689">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_Toc101262248 \h </w:instrText>
      </w:r>
      <w:r>
        <w:fldChar w:fldCharType="separate"/>
      </w:r>
      <w:r>
        <w:t>25</w:t>
      </w:r>
      <w:r>
        <w:fldChar w:fldCharType="end"/>
      </w:r>
    </w:p>
    <w:p w14:paraId="289FA313" w14:textId="77777777" w:rsidR="00824689" w:rsidRDefault="00824689">
      <w:pPr>
        <w:pStyle w:val="TOC3"/>
        <w:rPr>
          <w:rFonts w:asciiTheme="minorHAnsi" w:eastAsiaTheme="minorEastAsia" w:hAnsiTheme="minorHAnsi" w:cstheme="minorBidi"/>
          <w:sz w:val="22"/>
          <w:szCs w:val="22"/>
          <w:lang w:eastAsia="en-GB"/>
        </w:rPr>
      </w:pPr>
      <w:r>
        <w:t>5.7.2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_Toc101262249 \h </w:instrText>
      </w:r>
      <w:r>
        <w:fldChar w:fldCharType="separate"/>
      </w:r>
      <w:r>
        <w:t>25</w:t>
      </w:r>
      <w:r>
        <w:fldChar w:fldCharType="end"/>
      </w:r>
    </w:p>
    <w:p w14:paraId="0F3FC5C7" w14:textId="77777777" w:rsidR="00824689" w:rsidRDefault="00824689">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Key issue 8: Determine impacts of 5GS network slicing to MC services</w:t>
      </w:r>
      <w:r>
        <w:tab/>
      </w:r>
      <w:r>
        <w:fldChar w:fldCharType="begin"/>
      </w:r>
      <w:r>
        <w:instrText xml:space="preserve"> PAGEREF _Toc101262250 \h </w:instrText>
      </w:r>
      <w:r>
        <w:fldChar w:fldCharType="separate"/>
      </w:r>
      <w:r>
        <w:t>25</w:t>
      </w:r>
      <w:r>
        <w:fldChar w:fldCharType="end"/>
      </w:r>
    </w:p>
    <w:p w14:paraId="1C932DC6" w14:textId="77777777" w:rsidR="00824689" w:rsidRDefault="00824689">
      <w:pPr>
        <w:pStyle w:val="TOC3"/>
        <w:rPr>
          <w:rFonts w:asciiTheme="minorHAnsi" w:eastAsiaTheme="minorEastAsia" w:hAnsiTheme="minorHAnsi" w:cstheme="minorBidi"/>
          <w:sz w:val="22"/>
          <w:szCs w:val="22"/>
          <w:lang w:eastAsia="en-GB"/>
        </w:rPr>
      </w:pPr>
      <w:r>
        <w:t>5.8.1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_Toc101262251 \h </w:instrText>
      </w:r>
      <w:r>
        <w:fldChar w:fldCharType="separate"/>
      </w:r>
      <w:r>
        <w:t>25</w:t>
      </w:r>
      <w:r>
        <w:fldChar w:fldCharType="end"/>
      </w:r>
    </w:p>
    <w:p w14:paraId="554FCD89" w14:textId="77777777" w:rsidR="00824689" w:rsidRDefault="00824689">
      <w:pPr>
        <w:pStyle w:val="TOC3"/>
        <w:rPr>
          <w:rFonts w:asciiTheme="minorHAnsi" w:eastAsiaTheme="minorEastAsia" w:hAnsiTheme="minorHAnsi" w:cstheme="minorBidi"/>
          <w:sz w:val="22"/>
          <w:szCs w:val="22"/>
          <w:lang w:eastAsia="en-GB"/>
        </w:rPr>
      </w:pPr>
      <w:r>
        <w:t>5.8.2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_Toc101262252 \h </w:instrText>
      </w:r>
      <w:r>
        <w:fldChar w:fldCharType="separate"/>
      </w:r>
      <w:r>
        <w:t>27</w:t>
      </w:r>
      <w:r>
        <w:fldChar w:fldCharType="end"/>
      </w:r>
    </w:p>
    <w:p w14:paraId="718CDAFB" w14:textId="77777777" w:rsidR="00824689" w:rsidRDefault="00824689">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Key issue 9: IP-based wireline access to MC System located on 5GS</w:t>
      </w:r>
      <w:r>
        <w:tab/>
      </w:r>
      <w:r>
        <w:fldChar w:fldCharType="begin"/>
      </w:r>
      <w:r>
        <w:instrText xml:space="preserve"> PAGEREF _Toc101262253 \h </w:instrText>
      </w:r>
      <w:r>
        <w:fldChar w:fldCharType="separate"/>
      </w:r>
      <w:r>
        <w:t>27</w:t>
      </w:r>
      <w:r>
        <w:fldChar w:fldCharType="end"/>
      </w:r>
    </w:p>
    <w:p w14:paraId="43B9C3B2" w14:textId="77777777" w:rsidR="00824689" w:rsidRDefault="00824689">
      <w:pPr>
        <w:pStyle w:val="TOC3"/>
        <w:rPr>
          <w:rFonts w:asciiTheme="minorHAnsi" w:eastAsiaTheme="minorEastAsia" w:hAnsiTheme="minorHAnsi" w:cstheme="minorBidi"/>
          <w:sz w:val="22"/>
          <w:szCs w:val="22"/>
          <w:lang w:eastAsia="en-GB"/>
        </w:rPr>
      </w:pPr>
      <w:r>
        <w:t>5.9.1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_Toc101262254 \h </w:instrText>
      </w:r>
      <w:r>
        <w:fldChar w:fldCharType="separate"/>
      </w:r>
      <w:r>
        <w:t>27</w:t>
      </w:r>
      <w:r>
        <w:fldChar w:fldCharType="end"/>
      </w:r>
    </w:p>
    <w:p w14:paraId="48956EE3"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5.9.2</w:t>
      </w:r>
      <w:r>
        <w:rPr>
          <w:rFonts w:asciiTheme="minorHAnsi" w:eastAsiaTheme="minorEastAsia" w:hAnsiTheme="minorHAnsi" w:cstheme="minorBidi"/>
          <w:sz w:val="22"/>
          <w:szCs w:val="22"/>
          <w:lang w:eastAsia="en-GB"/>
        </w:rPr>
        <w:tab/>
      </w:r>
      <w:r w:rsidRPr="00F81744">
        <w:rPr>
          <w:lang w:val="en-US"/>
        </w:rPr>
        <w:t>Architectural requirements</w:t>
      </w:r>
      <w:r>
        <w:tab/>
      </w:r>
      <w:r>
        <w:fldChar w:fldCharType="begin"/>
      </w:r>
      <w:r>
        <w:instrText xml:space="preserve"> PAGEREF _Toc101262255 \h </w:instrText>
      </w:r>
      <w:r>
        <w:fldChar w:fldCharType="separate"/>
      </w:r>
      <w:r>
        <w:t>28</w:t>
      </w:r>
      <w:r>
        <w:fldChar w:fldCharType="end"/>
      </w:r>
    </w:p>
    <w:p w14:paraId="27CBD189" w14:textId="77777777" w:rsidR="00824689" w:rsidRDefault="00824689">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Key issue 10: Low latency and user/media plane capabilities</w:t>
      </w:r>
      <w:r>
        <w:tab/>
      </w:r>
      <w:r>
        <w:fldChar w:fldCharType="begin"/>
      </w:r>
      <w:r>
        <w:instrText xml:space="preserve"> PAGEREF _Toc101262256 \h </w:instrText>
      </w:r>
      <w:r>
        <w:fldChar w:fldCharType="separate"/>
      </w:r>
      <w:r>
        <w:t>28</w:t>
      </w:r>
      <w:r>
        <w:fldChar w:fldCharType="end"/>
      </w:r>
    </w:p>
    <w:p w14:paraId="51322ACB" w14:textId="77777777" w:rsidR="00824689" w:rsidRDefault="00824689">
      <w:pPr>
        <w:pStyle w:val="TOC3"/>
        <w:rPr>
          <w:rFonts w:asciiTheme="minorHAnsi" w:eastAsiaTheme="minorEastAsia" w:hAnsiTheme="minorHAnsi" w:cstheme="minorBidi"/>
          <w:sz w:val="22"/>
          <w:szCs w:val="22"/>
          <w:lang w:eastAsia="en-GB"/>
        </w:rPr>
      </w:pPr>
      <w:r>
        <w:t>5.10.1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_Toc101262257 \h </w:instrText>
      </w:r>
      <w:r>
        <w:fldChar w:fldCharType="separate"/>
      </w:r>
      <w:r>
        <w:t>28</w:t>
      </w:r>
      <w:r>
        <w:fldChar w:fldCharType="end"/>
      </w:r>
    </w:p>
    <w:p w14:paraId="0CA0862A"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5.10.2</w:t>
      </w:r>
      <w:r>
        <w:rPr>
          <w:rFonts w:asciiTheme="minorHAnsi" w:eastAsiaTheme="minorEastAsia" w:hAnsiTheme="minorHAnsi" w:cstheme="minorBidi"/>
          <w:sz w:val="22"/>
          <w:szCs w:val="22"/>
          <w:lang w:eastAsia="en-GB"/>
        </w:rPr>
        <w:tab/>
      </w:r>
      <w:r w:rsidRPr="00F81744">
        <w:rPr>
          <w:lang w:val="en-US"/>
        </w:rPr>
        <w:t>Potential gaps</w:t>
      </w:r>
      <w:r>
        <w:tab/>
      </w:r>
      <w:r>
        <w:fldChar w:fldCharType="begin"/>
      </w:r>
      <w:r>
        <w:instrText xml:space="preserve"> PAGEREF _Toc101262258 \h </w:instrText>
      </w:r>
      <w:r>
        <w:fldChar w:fldCharType="separate"/>
      </w:r>
      <w:r>
        <w:t>28</w:t>
      </w:r>
      <w:r>
        <w:fldChar w:fldCharType="end"/>
      </w:r>
    </w:p>
    <w:p w14:paraId="0547B9A0" w14:textId="77777777" w:rsidR="00824689" w:rsidRDefault="00824689">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_Toc101262259 \h </w:instrText>
      </w:r>
      <w:r>
        <w:fldChar w:fldCharType="separate"/>
      </w:r>
      <w:r>
        <w:t>28</w:t>
      </w:r>
      <w:r>
        <w:fldChar w:fldCharType="end"/>
      </w:r>
    </w:p>
    <w:p w14:paraId="2BA8E3BA" w14:textId="77777777" w:rsidR="00824689" w:rsidRDefault="00824689">
      <w:pPr>
        <w:pStyle w:val="TOC2"/>
        <w:rPr>
          <w:rFonts w:asciiTheme="minorHAnsi" w:eastAsiaTheme="minorEastAsia" w:hAnsiTheme="minorHAnsi" w:cstheme="minorBidi"/>
          <w:sz w:val="22"/>
          <w:szCs w:val="22"/>
          <w:lang w:eastAsia="en-GB"/>
        </w:rPr>
      </w:pPr>
      <w:r>
        <w:t>5.</w:t>
      </w:r>
      <w:r w:rsidRPr="00F81744">
        <w:rPr>
          <w:rFonts w:eastAsia="SimSun"/>
          <w:lang w:val="en-US" w:eastAsia="zh-CN"/>
        </w:rPr>
        <w:t>11</w:t>
      </w:r>
      <w:r>
        <w:rPr>
          <w:rFonts w:asciiTheme="minorHAnsi" w:eastAsiaTheme="minorEastAsia" w:hAnsiTheme="minorHAnsi" w:cstheme="minorBidi"/>
          <w:sz w:val="22"/>
          <w:szCs w:val="22"/>
          <w:lang w:eastAsia="en-GB"/>
        </w:rPr>
        <w:tab/>
      </w:r>
      <w:r>
        <w:t xml:space="preserve">Key issue </w:t>
      </w:r>
      <w:r w:rsidRPr="00F81744">
        <w:rPr>
          <w:rFonts w:eastAsia="SimSun"/>
          <w:lang w:val="en-US" w:eastAsia="zh-CN"/>
        </w:rPr>
        <w:t>11</w:t>
      </w:r>
      <w:r>
        <w:t xml:space="preserve">: </w:t>
      </w:r>
      <w:r w:rsidRPr="00F81744">
        <w:rPr>
          <w:rFonts w:cs="Arial"/>
        </w:rPr>
        <w:t xml:space="preserve">MC system </w:t>
      </w:r>
      <w:r w:rsidRPr="00F81744">
        <w:rPr>
          <w:rFonts w:eastAsia="SimSun" w:cs="Arial"/>
          <w:lang w:val="en-US" w:eastAsia="zh-CN"/>
        </w:rPr>
        <w:t>supporting</w:t>
      </w:r>
      <w:r w:rsidRPr="00F81744">
        <w:rPr>
          <w:rFonts w:cs="Arial"/>
        </w:rPr>
        <w:t xml:space="preserve"> </w:t>
      </w:r>
      <w:r w:rsidRPr="00F81744">
        <w:rPr>
          <w:rFonts w:eastAsia="SimSun" w:cs="Arial"/>
          <w:lang w:val="en-US" w:eastAsia="zh-CN"/>
        </w:rPr>
        <w:t xml:space="preserve">MC service UEs accessing through both </w:t>
      </w:r>
      <w:r w:rsidRPr="00F81744">
        <w:rPr>
          <w:rFonts w:cs="Arial"/>
        </w:rPr>
        <w:t>5G</w:t>
      </w:r>
      <w:r w:rsidRPr="00F81744">
        <w:rPr>
          <w:rFonts w:eastAsia="SimSun" w:cs="Arial"/>
          <w:lang w:val="en-US" w:eastAsia="zh-CN"/>
        </w:rPr>
        <w:t>C</w:t>
      </w:r>
      <w:r w:rsidRPr="00F81744">
        <w:rPr>
          <w:rFonts w:cs="Arial"/>
        </w:rPr>
        <w:t xml:space="preserve"> and EPC</w:t>
      </w:r>
      <w:r>
        <w:tab/>
      </w:r>
      <w:r>
        <w:fldChar w:fldCharType="begin"/>
      </w:r>
      <w:r>
        <w:instrText xml:space="preserve"> PAGEREF _Toc101262260 \h </w:instrText>
      </w:r>
      <w:r>
        <w:fldChar w:fldCharType="separate"/>
      </w:r>
      <w:r>
        <w:t>28</w:t>
      </w:r>
      <w:r>
        <w:fldChar w:fldCharType="end"/>
      </w:r>
    </w:p>
    <w:p w14:paraId="09351DAE" w14:textId="77777777" w:rsidR="00824689" w:rsidRDefault="00824689">
      <w:pPr>
        <w:pStyle w:val="TOC3"/>
        <w:rPr>
          <w:rFonts w:asciiTheme="minorHAnsi" w:eastAsiaTheme="minorEastAsia" w:hAnsiTheme="minorHAnsi" w:cstheme="minorBidi"/>
          <w:sz w:val="22"/>
          <w:szCs w:val="22"/>
          <w:lang w:eastAsia="en-GB"/>
        </w:rPr>
      </w:pPr>
      <w:r>
        <w:t>5.</w:t>
      </w:r>
      <w:r w:rsidRPr="00F81744">
        <w:rPr>
          <w:rFonts w:eastAsia="SimSun"/>
          <w:lang w:val="en-US" w:eastAsia="zh-CN"/>
        </w:rPr>
        <w:t>11</w:t>
      </w:r>
      <w:r>
        <w:t>.1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_Toc101262261 \h </w:instrText>
      </w:r>
      <w:r>
        <w:fldChar w:fldCharType="separate"/>
      </w:r>
      <w:r>
        <w:t>28</w:t>
      </w:r>
      <w:r>
        <w:fldChar w:fldCharType="end"/>
      </w:r>
    </w:p>
    <w:p w14:paraId="55C05E26"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5.</w:t>
      </w:r>
      <w:r w:rsidRPr="00F81744">
        <w:rPr>
          <w:rFonts w:eastAsia="SimSun"/>
          <w:lang w:val="en-US" w:eastAsia="zh-CN"/>
        </w:rPr>
        <w:t>11</w:t>
      </w:r>
      <w:r w:rsidRPr="00F81744">
        <w:rPr>
          <w:lang w:val="en-US"/>
        </w:rPr>
        <w:t>.2</w:t>
      </w:r>
      <w:r>
        <w:rPr>
          <w:rFonts w:asciiTheme="minorHAnsi" w:eastAsiaTheme="minorEastAsia" w:hAnsiTheme="minorHAnsi" w:cstheme="minorBidi"/>
          <w:sz w:val="22"/>
          <w:szCs w:val="22"/>
          <w:lang w:eastAsia="en-GB"/>
        </w:rPr>
        <w:tab/>
      </w:r>
      <w:r w:rsidRPr="00F81744">
        <w:rPr>
          <w:lang w:val="en-US"/>
        </w:rPr>
        <w:t>Potential gaps</w:t>
      </w:r>
      <w:r>
        <w:tab/>
      </w:r>
      <w:r>
        <w:fldChar w:fldCharType="begin"/>
      </w:r>
      <w:r>
        <w:instrText xml:space="preserve"> PAGEREF _Toc101262262 \h </w:instrText>
      </w:r>
      <w:r>
        <w:fldChar w:fldCharType="separate"/>
      </w:r>
      <w:r>
        <w:t>29</w:t>
      </w:r>
      <w:r>
        <w:fldChar w:fldCharType="end"/>
      </w:r>
    </w:p>
    <w:p w14:paraId="4FE8ABA6" w14:textId="77777777" w:rsidR="00824689" w:rsidRDefault="00824689">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 xml:space="preserve">Key issue </w:t>
      </w:r>
      <w:r w:rsidRPr="00F81744">
        <w:rPr>
          <w:rFonts w:eastAsia="SimSun"/>
          <w:lang w:val="en-US" w:eastAsia="zh-CN"/>
        </w:rPr>
        <w:t>12</w:t>
      </w:r>
      <w:r>
        <w:t>: Service continuity of MC UE mobility between MC system over 5GS and EPC</w:t>
      </w:r>
      <w:r>
        <w:tab/>
      </w:r>
      <w:r>
        <w:fldChar w:fldCharType="begin"/>
      </w:r>
      <w:r>
        <w:instrText xml:space="preserve"> PAGEREF _Toc101262263 \h </w:instrText>
      </w:r>
      <w:r>
        <w:fldChar w:fldCharType="separate"/>
      </w:r>
      <w:r>
        <w:t>29</w:t>
      </w:r>
      <w:r>
        <w:fldChar w:fldCharType="end"/>
      </w:r>
    </w:p>
    <w:p w14:paraId="2C0DE2F6" w14:textId="77777777" w:rsidR="00824689" w:rsidRDefault="00824689">
      <w:pPr>
        <w:pStyle w:val="TOC3"/>
        <w:rPr>
          <w:rFonts w:asciiTheme="minorHAnsi" w:eastAsiaTheme="minorEastAsia" w:hAnsiTheme="minorHAnsi" w:cstheme="minorBidi"/>
          <w:sz w:val="22"/>
          <w:szCs w:val="22"/>
          <w:lang w:eastAsia="en-GB"/>
        </w:rPr>
      </w:pPr>
      <w:r>
        <w:t>5.</w:t>
      </w:r>
      <w:r w:rsidRPr="00F81744">
        <w:rPr>
          <w:rFonts w:eastAsia="SimSun"/>
          <w:lang w:val="en-US" w:eastAsia="zh-CN"/>
        </w:rPr>
        <w:t>12</w:t>
      </w:r>
      <w:r>
        <w:t>.1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_Toc101262264 \h </w:instrText>
      </w:r>
      <w:r>
        <w:fldChar w:fldCharType="separate"/>
      </w:r>
      <w:r>
        <w:t>29</w:t>
      </w:r>
      <w:r>
        <w:fldChar w:fldCharType="end"/>
      </w:r>
    </w:p>
    <w:p w14:paraId="2BC8C12C"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5.</w:t>
      </w:r>
      <w:r w:rsidRPr="00F81744">
        <w:rPr>
          <w:rFonts w:eastAsia="SimSun"/>
          <w:lang w:val="en-US" w:eastAsia="zh-CN"/>
        </w:rPr>
        <w:t>12</w:t>
      </w:r>
      <w:r w:rsidRPr="00F81744">
        <w:rPr>
          <w:lang w:val="en-US"/>
        </w:rPr>
        <w:t>.2</w:t>
      </w:r>
      <w:r>
        <w:rPr>
          <w:rFonts w:asciiTheme="minorHAnsi" w:eastAsiaTheme="minorEastAsia" w:hAnsiTheme="minorHAnsi" w:cstheme="minorBidi"/>
          <w:sz w:val="22"/>
          <w:szCs w:val="22"/>
          <w:lang w:eastAsia="en-GB"/>
        </w:rPr>
        <w:tab/>
      </w:r>
      <w:r w:rsidRPr="00F81744">
        <w:rPr>
          <w:lang w:val="en-US"/>
        </w:rPr>
        <w:t>Potential gaps</w:t>
      </w:r>
      <w:r>
        <w:tab/>
      </w:r>
      <w:r>
        <w:fldChar w:fldCharType="begin"/>
      </w:r>
      <w:r>
        <w:instrText xml:space="preserve"> PAGEREF _Toc101262265 \h </w:instrText>
      </w:r>
      <w:r>
        <w:fldChar w:fldCharType="separate"/>
      </w:r>
      <w:r>
        <w:t>29</w:t>
      </w:r>
      <w:r>
        <w:fldChar w:fldCharType="end"/>
      </w:r>
    </w:p>
    <w:p w14:paraId="4FA78B9A" w14:textId="77777777" w:rsidR="00824689" w:rsidRDefault="00824689">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Key issue 13: MC service over 5G MBS</w:t>
      </w:r>
      <w:r>
        <w:tab/>
      </w:r>
      <w:r>
        <w:fldChar w:fldCharType="begin"/>
      </w:r>
      <w:r>
        <w:instrText xml:space="preserve"> PAGEREF _Toc101262266 \h </w:instrText>
      </w:r>
      <w:r>
        <w:fldChar w:fldCharType="separate"/>
      </w:r>
      <w:r>
        <w:t>29</w:t>
      </w:r>
      <w:r>
        <w:fldChar w:fldCharType="end"/>
      </w:r>
    </w:p>
    <w:p w14:paraId="69A36BE2" w14:textId="77777777" w:rsidR="00824689" w:rsidRDefault="00824689">
      <w:pPr>
        <w:pStyle w:val="TOC3"/>
        <w:rPr>
          <w:rFonts w:asciiTheme="minorHAnsi" w:eastAsiaTheme="minorEastAsia" w:hAnsiTheme="minorHAnsi" w:cstheme="minorBidi"/>
          <w:sz w:val="22"/>
          <w:szCs w:val="22"/>
          <w:lang w:eastAsia="en-GB"/>
        </w:rPr>
      </w:pPr>
      <w:r>
        <w:t>5.13.1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_Toc101262267 \h </w:instrText>
      </w:r>
      <w:r>
        <w:fldChar w:fldCharType="separate"/>
      </w:r>
      <w:r>
        <w:t>29</w:t>
      </w:r>
      <w:r>
        <w:fldChar w:fldCharType="end"/>
      </w:r>
    </w:p>
    <w:p w14:paraId="3D6EAE3E" w14:textId="77777777" w:rsidR="00824689" w:rsidRDefault="00824689">
      <w:pPr>
        <w:pStyle w:val="TOC3"/>
        <w:rPr>
          <w:rFonts w:asciiTheme="minorHAnsi" w:eastAsiaTheme="minorEastAsia" w:hAnsiTheme="minorHAnsi" w:cstheme="minorBidi"/>
          <w:sz w:val="22"/>
          <w:szCs w:val="22"/>
          <w:lang w:eastAsia="en-GB"/>
        </w:rPr>
      </w:pPr>
      <w:r>
        <w:t>5.13.2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_Toc101262268 \h </w:instrText>
      </w:r>
      <w:r>
        <w:fldChar w:fldCharType="separate"/>
      </w:r>
      <w:r>
        <w:t>32</w:t>
      </w:r>
      <w:r>
        <w:fldChar w:fldCharType="end"/>
      </w:r>
    </w:p>
    <w:p w14:paraId="5A1F6500" w14:textId="77777777" w:rsidR="00824689" w:rsidRDefault="00824689">
      <w:pPr>
        <w:pStyle w:val="TOC3"/>
        <w:rPr>
          <w:rFonts w:asciiTheme="minorHAnsi" w:eastAsiaTheme="minorEastAsia" w:hAnsiTheme="minorHAnsi" w:cstheme="minorBidi"/>
          <w:sz w:val="22"/>
          <w:szCs w:val="22"/>
          <w:lang w:eastAsia="en-GB"/>
        </w:rPr>
      </w:pPr>
      <w:r w:rsidRPr="00F81744">
        <w:rPr>
          <w:rFonts w:eastAsia="Helvetica"/>
          <w:shd w:val="clear" w:color="auto" w:fill="FFFFFF"/>
          <w:lang w:val="en-US" w:eastAsia="zh-CN" w:bidi="ar"/>
        </w:rPr>
        <w:t>5.14.1</w:t>
      </w:r>
      <w:r>
        <w:rPr>
          <w:rFonts w:asciiTheme="minorHAnsi" w:eastAsiaTheme="minorEastAsia" w:hAnsiTheme="minorHAnsi" w:cstheme="minorBidi"/>
          <w:sz w:val="22"/>
          <w:szCs w:val="22"/>
          <w:lang w:eastAsia="en-GB"/>
        </w:rPr>
        <w:tab/>
      </w:r>
      <w:r w:rsidRPr="00F81744">
        <w:rPr>
          <w:rFonts w:eastAsia="Helvetica"/>
          <w:shd w:val="clear" w:color="auto" w:fill="FFFFFF"/>
          <w:lang w:val="en-US" w:eastAsia="zh-CN" w:bidi="ar"/>
        </w:rPr>
        <w:t>Description</w:t>
      </w:r>
      <w:r>
        <w:tab/>
      </w:r>
      <w:r>
        <w:fldChar w:fldCharType="begin"/>
      </w:r>
      <w:r>
        <w:instrText xml:space="preserve"> PAGEREF _Toc101262269 \h </w:instrText>
      </w:r>
      <w:r>
        <w:fldChar w:fldCharType="separate"/>
      </w:r>
      <w:r>
        <w:t>32</w:t>
      </w:r>
      <w:r>
        <w:fldChar w:fldCharType="end"/>
      </w:r>
    </w:p>
    <w:p w14:paraId="0172A119" w14:textId="77777777" w:rsidR="00824689" w:rsidRDefault="00824689">
      <w:pPr>
        <w:pStyle w:val="TOC3"/>
        <w:rPr>
          <w:rFonts w:asciiTheme="minorHAnsi" w:eastAsiaTheme="minorEastAsia" w:hAnsiTheme="minorHAnsi" w:cstheme="minorBidi"/>
          <w:sz w:val="22"/>
          <w:szCs w:val="22"/>
          <w:lang w:eastAsia="en-GB"/>
        </w:rPr>
      </w:pPr>
      <w:r>
        <w:t>5.14.2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_Toc101262270 \h </w:instrText>
      </w:r>
      <w:r>
        <w:fldChar w:fldCharType="separate"/>
      </w:r>
      <w:r>
        <w:t>33</w:t>
      </w:r>
      <w:r>
        <w:fldChar w:fldCharType="end"/>
      </w:r>
    </w:p>
    <w:p w14:paraId="259AE55F" w14:textId="77777777" w:rsidR="00824689" w:rsidRDefault="00824689">
      <w:pPr>
        <w:pStyle w:val="TOC2"/>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Key issue 15: Use of 5QI's</w:t>
      </w:r>
      <w:r>
        <w:tab/>
      </w:r>
      <w:r>
        <w:fldChar w:fldCharType="begin"/>
      </w:r>
      <w:r>
        <w:instrText xml:space="preserve"> PAGEREF _Toc101262271 \h </w:instrText>
      </w:r>
      <w:r>
        <w:fldChar w:fldCharType="separate"/>
      </w:r>
      <w:r>
        <w:t>33</w:t>
      </w:r>
      <w:r>
        <w:fldChar w:fldCharType="end"/>
      </w:r>
    </w:p>
    <w:p w14:paraId="425E2436" w14:textId="77777777" w:rsidR="00824689" w:rsidRDefault="00824689">
      <w:pPr>
        <w:pStyle w:val="TOC3"/>
        <w:rPr>
          <w:rFonts w:asciiTheme="minorHAnsi" w:eastAsiaTheme="minorEastAsia" w:hAnsiTheme="minorHAnsi" w:cstheme="minorBidi"/>
          <w:sz w:val="22"/>
          <w:szCs w:val="22"/>
          <w:lang w:eastAsia="en-GB"/>
        </w:rPr>
      </w:pPr>
      <w:r>
        <w:t>5.15.1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_Toc101262272 \h </w:instrText>
      </w:r>
      <w:r>
        <w:fldChar w:fldCharType="separate"/>
      </w:r>
      <w:r>
        <w:t>33</w:t>
      </w:r>
      <w:r>
        <w:fldChar w:fldCharType="end"/>
      </w:r>
    </w:p>
    <w:p w14:paraId="30A00186" w14:textId="77777777" w:rsidR="00824689" w:rsidRDefault="00824689">
      <w:pPr>
        <w:pStyle w:val="TOC3"/>
        <w:rPr>
          <w:rFonts w:asciiTheme="minorHAnsi" w:eastAsiaTheme="minorEastAsia" w:hAnsiTheme="minorHAnsi" w:cstheme="minorBidi"/>
          <w:sz w:val="22"/>
          <w:szCs w:val="22"/>
          <w:lang w:eastAsia="en-GB"/>
        </w:rPr>
      </w:pPr>
      <w:r>
        <w:t>5.15.2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_Toc101262273 \h </w:instrText>
      </w:r>
      <w:r>
        <w:fldChar w:fldCharType="separate"/>
      </w:r>
      <w:r>
        <w:t>34</w:t>
      </w:r>
      <w:r>
        <w:fldChar w:fldCharType="end"/>
      </w:r>
    </w:p>
    <w:p w14:paraId="05674202" w14:textId="77777777" w:rsidR="00824689" w:rsidRDefault="00824689">
      <w:pPr>
        <w:pStyle w:val="TOC2"/>
        <w:rPr>
          <w:rFonts w:asciiTheme="minorHAnsi" w:eastAsiaTheme="minorEastAsia" w:hAnsiTheme="minorHAnsi" w:cstheme="minorBidi"/>
          <w:sz w:val="22"/>
          <w:szCs w:val="22"/>
          <w:lang w:eastAsia="en-GB"/>
        </w:rPr>
      </w:pPr>
      <w:r>
        <w:t>5.x</w:t>
      </w:r>
      <w:r>
        <w:rPr>
          <w:rFonts w:asciiTheme="minorHAnsi" w:eastAsiaTheme="minorEastAsia" w:hAnsiTheme="minorHAnsi" w:cstheme="minorBidi"/>
          <w:sz w:val="22"/>
          <w:szCs w:val="22"/>
          <w:lang w:eastAsia="en-GB"/>
        </w:rPr>
        <w:tab/>
      </w:r>
      <w:r>
        <w:t>Key issue x: &lt;Key issue title&gt;</w:t>
      </w:r>
      <w:r>
        <w:tab/>
      </w:r>
      <w:r>
        <w:fldChar w:fldCharType="begin"/>
      </w:r>
      <w:r>
        <w:instrText xml:space="preserve"> PAGEREF _Toc101262274 \h </w:instrText>
      </w:r>
      <w:r>
        <w:fldChar w:fldCharType="separate"/>
      </w:r>
      <w:r>
        <w:t>34</w:t>
      </w:r>
      <w:r>
        <w:fldChar w:fldCharType="end"/>
      </w:r>
    </w:p>
    <w:p w14:paraId="655BEF69" w14:textId="77777777" w:rsidR="00824689" w:rsidRDefault="00824689">
      <w:pPr>
        <w:pStyle w:val="TOC3"/>
        <w:rPr>
          <w:rFonts w:asciiTheme="minorHAnsi" w:eastAsiaTheme="minorEastAsia" w:hAnsiTheme="minorHAnsi" w:cstheme="minorBidi"/>
          <w:sz w:val="22"/>
          <w:szCs w:val="22"/>
          <w:lang w:eastAsia="en-GB"/>
        </w:rPr>
      </w:pPr>
      <w:r>
        <w:t>5.x.1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_Toc101262275 \h </w:instrText>
      </w:r>
      <w:r>
        <w:fldChar w:fldCharType="separate"/>
      </w:r>
      <w:r>
        <w:t>34</w:t>
      </w:r>
      <w:r>
        <w:fldChar w:fldCharType="end"/>
      </w:r>
    </w:p>
    <w:p w14:paraId="12FC8130" w14:textId="77777777" w:rsidR="00824689" w:rsidRDefault="00824689">
      <w:pPr>
        <w:pStyle w:val="TOC3"/>
        <w:rPr>
          <w:rFonts w:asciiTheme="minorHAnsi" w:eastAsiaTheme="minorEastAsia" w:hAnsiTheme="minorHAnsi" w:cstheme="minorBidi"/>
          <w:sz w:val="22"/>
          <w:szCs w:val="22"/>
          <w:lang w:eastAsia="en-GB"/>
        </w:rPr>
      </w:pPr>
      <w:r>
        <w:t>5.x.2</w:t>
      </w:r>
      <w:r>
        <w:rPr>
          <w:rFonts w:asciiTheme="minorHAnsi" w:eastAsiaTheme="minorEastAsia" w:hAnsiTheme="minorHAnsi" w:cstheme="minorBidi"/>
          <w:sz w:val="22"/>
          <w:szCs w:val="22"/>
          <w:lang w:eastAsia="en-GB"/>
        </w:rPr>
        <w:tab/>
      </w:r>
      <w:r>
        <w:t>Architectural requirements</w:t>
      </w:r>
      <w:r>
        <w:tab/>
      </w:r>
      <w:r>
        <w:fldChar w:fldCharType="begin"/>
      </w:r>
      <w:r>
        <w:instrText xml:space="preserve"> PAGEREF _Toc101262276 \h </w:instrText>
      </w:r>
      <w:r>
        <w:fldChar w:fldCharType="separate"/>
      </w:r>
      <w:r>
        <w:t>34</w:t>
      </w:r>
      <w:r>
        <w:fldChar w:fldCharType="end"/>
      </w:r>
    </w:p>
    <w:p w14:paraId="7BF4D371" w14:textId="77777777" w:rsidR="00824689" w:rsidRDefault="00824689">
      <w:pPr>
        <w:pStyle w:val="TOC1"/>
        <w:rPr>
          <w:rFonts w:asciiTheme="minorHAnsi" w:eastAsiaTheme="minorEastAsia" w:hAnsiTheme="minorHAnsi" w:cstheme="minorBidi"/>
          <w:szCs w:val="22"/>
          <w:lang w:eastAsia="en-GB"/>
        </w:rPr>
      </w:pPr>
      <w:r w:rsidRPr="00F81744">
        <w:rPr>
          <w:lang w:val="en-US"/>
        </w:rPr>
        <w:t>6</w:t>
      </w:r>
      <w:r>
        <w:rPr>
          <w:rFonts w:asciiTheme="minorHAnsi" w:eastAsiaTheme="minorEastAsia" w:hAnsiTheme="minorHAnsi" w:cstheme="minorBidi"/>
          <w:szCs w:val="22"/>
          <w:lang w:eastAsia="en-GB"/>
        </w:rPr>
        <w:tab/>
      </w:r>
      <w:r w:rsidRPr="00F81744">
        <w:rPr>
          <w:lang w:val="en-US"/>
        </w:rPr>
        <w:t>Solutions to ensure support of Mission Critical services over 5GS</w:t>
      </w:r>
      <w:r>
        <w:tab/>
      </w:r>
      <w:r>
        <w:fldChar w:fldCharType="begin"/>
      </w:r>
      <w:r>
        <w:instrText xml:space="preserve"> PAGEREF _Toc101262277 \h </w:instrText>
      </w:r>
      <w:r>
        <w:fldChar w:fldCharType="separate"/>
      </w:r>
      <w:r>
        <w:t>34</w:t>
      </w:r>
      <w:r>
        <w:fldChar w:fldCharType="end"/>
      </w:r>
    </w:p>
    <w:p w14:paraId="7A60A16A"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6.1</w:t>
      </w:r>
      <w:r>
        <w:rPr>
          <w:rFonts w:asciiTheme="minorHAnsi" w:eastAsiaTheme="minorEastAsia" w:hAnsiTheme="minorHAnsi" w:cstheme="minorBidi"/>
          <w:sz w:val="22"/>
          <w:szCs w:val="22"/>
          <w:lang w:eastAsia="en-GB"/>
        </w:rPr>
        <w:tab/>
      </w:r>
      <w:r w:rsidRPr="00F81744">
        <w:rPr>
          <w:lang w:val="en-US"/>
        </w:rPr>
        <w:t>Solution 1: APN - Access to the Data Network</w:t>
      </w:r>
      <w:r>
        <w:tab/>
      </w:r>
      <w:r>
        <w:fldChar w:fldCharType="begin"/>
      </w:r>
      <w:r>
        <w:instrText xml:space="preserve"> PAGEREF _Toc101262278 \h </w:instrText>
      </w:r>
      <w:r>
        <w:fldChar w:fldCharType="separate"/>
      </w:r>
      <w:r>
        <w:t>34</w:t>
      </w:r>
      <w:r>
        <w:fldChar w:fldCharType="end"/>
      </w:r>
    </w:p>
    <w:p w14:paraId="681D5A03"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6.1.1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_Toc101262279 \h </w:instrText>
      </w:r>
      <w:r>
        <w:fldChar w:fldCharType="separate"/>
      </w:r>
      <w:r>
        <w:t>34</w:t>
      </w:r>
      <w:r>
        <w:fldChar w:fldCharType="end"/>
      </w:r>
    </w:p>
    <w:p w14:paraId="491324B1"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6.1.1.1</w:t>
      </w:r>
      <w:r>
        <w:rPr>
          <w:rFonts w:asciiTheme="minorHAnsi" w:eastAsiaTheme="minorEastAsia" w:hAnsiTheme="minorHAnsi" w:cstheme="minorBidi"/>
          <w:sz w:val="22"/>
          <w:szCs w:val="22"/>
          <w:lang w:eastAsia="en-GB"/>
        </w:rPr>
        <w:tab/>
      </w:r>
      <w:r w:rsidRPr="00F81744">
        <w:rPr>
          <w:lang w:val="en-US"/>
        </w:rPr>
        <w:t>General</w:t>
      </w:r>
      <w:r>
        <w:tab/>
      </w:r>
      <w:r>
        <w:fldChar w:fldCharType="begin"/>
      </w:r>
      <w:r>
        <w:instrText xml:space="preserve"> PAGEREF _Toc101262280 \h </w:instrText>
      </w:r>
      <w:r>
        <w:fldChar w:fldCharType="separate"/>
      </w:r>
      <w:r>
        <w:t>34</w:t>
      </w:r>
      <w:r>
        <w:fldChar w:fldCharType="end"/>
      </w:r>
    </w:p>
    <w:p w14:paraId="7E7380F3"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6.1.1.2</w:t>
      </w:r>
      <w:r>
        <w:rPr>
          <w:rFonts w:asciiTheme="minorHAnsi" w:eastAsiaTheme="minorEastAsia" w:hAnsiTheme="minorHAnsi" w:cstheme="minorBidi"/>
          <w:sz w:val="22"/>
          <w:szCs w:val="22"/>
          <w:lang w:eastAsia="en-GB"/>
        </w:rPr>
        <w:tab/>
      </w:r>
      <w:r w:rsidRPr="00F81744">
        <w:rPr>
          <w:lang w:val="en-US"/>
        </w:rPr>
        <w:t>5GS Data Network (DN) access</w:t>
      </w:r>
      <w:r>
        <w:tab/>
      </w:r>
      <w:r>
        <w:fldChar w:fldCharType="begin"/>
      </w:r>
      <w:r>
        <w:instrText xml:space="preserve"> PAGEREF _Toc101262281 \h </w:instrText>
      </w:r>
      <w:r>
        <w:fldChar w:fldCharType="separate"/>
      </w:r>
      <w:r>
        <w:t>35</w:t>
      </w:r>
      <w:r>
        <w:fldChar w:fldCharType="end"/>
      </w:r>
    </w:p>
    <w:p w14:paraId="3026E4A3"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6.1.1.3</w:t>
      </w:r>
      <w:r>
        <w:rPr>
          <w:rFonts w:asciiTheme="minorHAnsi" w:eastAsiaTheme="minorEastAsia" w:hAnsiTheme="minorHAnsi" w:cstheme="minorBidi"/>
          <w:sz w:val="22"/>
          <w:szCs w:val="22"/>
          <w:lang w:eastAsia="en-GB"/>
        </w:rPr>
        <w:tab/>
      </w:r>
      <w:r w:rsidRPr="00F81744">
        <w:rPr>
          <w:lang w:val="en-US"/>
        </w:rPr>
        <w:t>EPS versus 5GS QoS model</w:t>
      </w:r>
      <w:r>
        <w:tab/>
      </w:r>
      <w:r>
        <w:fldChar w:fldCharType="begin"/>
      </w:r>
      <w:r>
        <w:instrText xml:space="preserve"> PAGEREF _Toc101262282 \h </w:instrText>
      </w:r>
      <w:r>
        <w:fldChar w:fldCharType="separate"/>
      </w:r>
      <w:r>
        <w:t>35</w:t>
      </w:r>
      <w:r>
        <w:fldChar w:fldCharType="end"/>
      </w:r>
    </w:p>
    <w:p w14:paraId="5F1E0C84"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6.1.1.4</w:t>
      </w:r>
      <w:r>
        <w:rPr>
          <w:rFonts w:asciiTheme="minorHAnsi" w:eastAsiaTheme="minorEastAsia" w:hAnsiTheme="minorHAnsi" w:cstheme="minorBidi"/>
          <w:sz w:val="22"/>
          <w:szCs w:val="22"/>
          <w:lang w:eastAsia="en-GB"/>
        </w:rPr>
        <w:tab/>
      </w:r>
      <w:r w:rsidRPr="00F81744">
        <w:rPr>
          <w:lang w:val="en-US"/>
        </w:rPr>
        <w:t>Changes to the functional architecture</w:t>
      </w:r>
      <w:r>
        <w:tab/>
      </w:r>
      <w:r>
        <w:fldChar w:fldCharType="begin"/>
      </w:r>
      <w:r>
        <w:instrText xml:space="preserve"> PAGEREF _Toc101262283 \h </w:instrText>
      </w:r>
      <w:r>
        <w:fldChar w:fldCharType="separate"/>
      </w:r>
      <w:r>
        <w:t>36</w:t>
      </w:r>
      <w:r>
        <w:fldChar w:fldCharType="end"/>
      </w:r>
    </w:p>
    <w:p w14:paraId="1ED312D9"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6.1.1.5</w:t>
      </w:r>
      <w:r>
        <w:rPr>
          <w:rFonts w:asciiTheme="minorHAnsi" w:eastAsiaTheme="minorEastAsia" w:hAnsiTheme="minorHAnsi" w:cstheme="minorBidi"/>
          <w:sz w:val="22"/>
          <w:szCs w:val="22"/>
          <w:lang w:eastAsia="en-GB"/>
        </w:rPr>
        <w:tab/>
      </w:r>
      <w:r w:rsidRPr="00F81744">
        <w:rPr>
          <w:lang w:val="en-US"/>
        </w:rPr>
        <w:t>Data Network (DN) AAA Server authentication/authorization</w:t>
      </w:r>
      <w:r>
        <w:tab/>
      </w:r>
      <w:r>
        <w:fldChar w:fldCharType="begin"/>
      </w:r>
      <w:r>
        <w:instrText xml:space="preserve"> PAGEREF _Toc101262284 \h </w:instrText>
      </w:r>
      <w:r>
        <w:fldChar w:fldCharType="separate"/>
      </w:r>
      <w:r>
        <w:t>36</w:t>
      </w:r>
      <w:r>
        <w:fldChar w:fldCharType="end"/>
      </w:r>
    </w:p>
    <w:p w14:paraId="2286E214"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6.1.1.6</w:t>
      </w:r>
      <w:r>
        <w:rPr>
          <w:rFonts w:asciiTheme="minorHAnsi" w:eastAsiaTheme="minorEastAsia" w:hAnsiTheme="minorHAnsi" w:cstheme="minorBidi"/>
          <w:sz w:val="22"/>
          <w:szCs w:val="22"/>
          <w:lang w:eastAsia="en-GB"/>
        </w:rPr>
        <w:tab/>
      </w:r>
      <w:r w:rsidRPr="00F81744">
        <w:rPr>
          <w:lang w:val="en-US"/>
        </w:rPr>
        <w:t>Observation and conclusions</w:t>
      </w:r>
      <w:r>
        <w:tab/>
      </w:r>
      <w:r>
        <w:fldChar w:fldCharType="begin"/>
      </w:r>
      <w:r>
        <w:instrText xml:space="preserve"> PAGEREF _Toc101262285 \h </w:instrText>
      </w:r>
      <w:r>
        <w:fldChar w:fldCharType="separate"/>
      </w:r>
      <w:r>
        <w:t>37</w:t>
      </w:r>
      <w:r>
        <w:fldChar w:fldCharType="end"/>
      </w:r>
    </w:p>
    <w:p w14:paraId="2B9BEB8A" w14:textId="77777777" w:rsidR="00824689" w:rsidRDefault="00824689">
      <w:pPr>
        <w:pStyle w:val="TOC5"/>
        <w:rPr>
          <w:rFonts w:asciiTheme="minorHAnsi" w:eastAsiaTheme="minorEastAsia" w:hAnsiTheme="minorHAnsi" w:cstheme="minorBidi"/>
          <w:sz w:val="22"/>
          <w:szCs w:val="22"/>
          <w:lang w:eastAsia="en-GB"/>
        </w:rPr>
      </w:pPr>
      <w:r w:rsidRPr="00F81744">
        <w:rPr>
          <w:lang w:val="en-US" w:eastAsia="zh-CN"/>
        </w:rPr>
        <w:t>6.1.1.6.1</w:t>
      </w:r>
      <w:r>
        <w:rPr>
          <w:rFonts w:asciiTheme="minorHAnsi" w:eastAsiaTheme="minorEastAsia" w:hAnsiTheme="minorHAnsi" w:cstheme="minorBidi"/>
          <w:sz w:val="22"/>
          <w:szCs w:val="22"/>
          <w:lang w:eastAsia="en-GB"/>
        </w:rPr>
        <w:tab/>
      </w:r>
      <w:r>
        <w:t>Observation</w:t>
      </w:r>
      <w:r>
        <w:tab/>
      </w:r>
      <w:r>
        <w:fldChar w:fldCharType="begin"/>
      </w:r>
      <w:r>
        <w:instrText xml:space="preserve"> PAGEREF _Toc101262286 \h </w:instrText>
      </w:r>
      <w:r>
        <w:fldChar w:fldCharType="separate"/>
      </w:r>
      <w:r>
        <w:t>37</w:t>
      </w:r>
      <w:r>
        <w:fldChar w:fldCharType="end"/>
      </w:r>
    </w:p>
    <w:p w14:paraId="17A7D18C" w14:textId="77777777" w:rsidR="00824689" w:rsidRDefault="00824689">
      <w:pPr>
        <w:pStyle w:val="TOC5"/>
        <w:rPr>
          <w:rFonts w:asciiTheme="minorHAnsi" w:eastAsiaTheme="minorEastAsia" w:hAnsiTheme="minorHAnsi" w:cstheme="minorBidi"/>
          <w:sz w:val="22"/>
          <w:szCs w:val="22"/>
          <w:lang w:eastAsia="en-GB"/>
        </w:rPr>
      </w:pPr>
      <w:r>
        <w:t>6.1.1.6.2</w:t>
      </w:r>
      <w:r>
        <w:rPr>
          <w:rFonts w:asciiTheme="minorHAnsi" w:eastAsiaTheme="minorEastAsia" w:hAnsiTheme="minorHAnsi" w:cstheme="minorBidi"/>
          <w:sz w:val="22"/>
          <w:szCs w:val="22"/>
          <w:lang w:eastAsia="en-GB"/>
        </w:rPr>
        <w:tab/>
      </w:r>
      <w:r>
        <w:t>Conclusion(s)</w:t>
      </w:r>
      <w:r>
        <w:tab/>
      </w:r>
      <w:r>
        <w:fldChar w:fldCharType="begin"/>
      </w:r>
      <w:r>
        <w:instrText xml:space="preserve"> PAGEREF _Toc101262287 \h </w:instrText>
      </w:r>
      <w:r>
        <w:fldChar w:fldCharType="separate"/>
      </w:r>
      <w:r>
        <w:t>37</w:t>
      </w:r>
      <w:r>
        <w:fldChar w:fldCharType="end"/>
      </w:r>
    </w:p>
    <w:p w14:paraId="1C1E951E" w14:textId="77777777" w:rsidR="00824689" w:rsidRDefault="00824689">
      <w:pPr>
        <w:pStyle w:val="TOC4"/>
        <w:rPr>
          <w:rFonts w:asciiTheme="minorHAnsi" w:eastAsiaTheme="minorEastAsia" w:hAnsiTheme="minorHAnsi" w:cstheme="minorBidi"/>
          <w:sz w:val="22"/>
          <w:szCs w:val="22"/>
          <w:lang w:eastAsia="en-GB"/>
        </w:rPr>
      </w:pPr>
      <w:r>
        <w:t>6.1.1.7</w:t>
      </w:r>
      <w:r>
        <w:rPr>
          <w:rFonts w:asciiTheme="minorHAnsi" w:eastAsiaTheme="minorEastAsia" w:hAnsiTheme="minorHAnsi" w:cstheme="minorBidi"/>
          <w:sz w:val="22"/>
          <w:szCs w:val="22"/>
          <w:lang w:eastAsia="en-GB"/>
        </w:rPr>
        <w:tab/>
      </w:r>
      <w:r>
        <w:t>Proposed changes to TS 23.280</w:t>
      </w:r>
      <w:r>
        <w:tab/>
      </w:r>
      <w:r>
        <w:fldChar w:fldCharType="begin"/>
      </w:r>
      <w:r>
        <w:instrText xml:space="preserve"> PAGEREF _Toc101262288 \h </w:instrText>
      </w:r>
      <w:r>
        <w:fldChar w:fldCharType="separate"/>
      </w:r>
      <w:r>
        <w:t>37</w:t>
      </w:r>
      <w:r>
        <w:fldChar w:fldCharType="end"/>
      </w:r>
    </w:p>
    <w:p w14:paraId="5C4B6EA6" w14:textId="77777777" w:rsidR="00824689" w:rsidRDefault="00824689">
      <w:pPr>
        <w:pStyle w:val="TOC5"/>
        <w:rPr>
          <w:rFonts w:asciiTheme="minorHAnsi" w:eastAsiaTheme="minorEastAsia" w:hAnsiTheme="minorHAnsi" w:cstheme="minorBidi"/>
          <w:sz w:val="22"/>
          <w:szCs w:val="22"/>
          <w:lang w:eastAsia="en-GB"/>
        </w:rPr>
      </w:pPr>
      <w:r>
        <w:t>6.1.1.7.1</w:t>
      </w:r>
      <w:r>
        <w:rPr>
          <w:rFonts w:asciiTheme="minorHAnsi" w:eastAsiaTheme="minorEastAsia" w:hAnsiTheme="minorHAnsi" w:cstheme="minorBidi"/>
          <w:sz w:val="22"/>
          <w:szCs w:val="22"/>
          <w:lang w:eastAsia="en-GB"/>
        </w:rPr>
        <w:tab/>
      </w:r>
      <w:r>
        <w:t xml:space="preserve">Proposed changes to 5.2.7 </w:t>
      </w:r>
      <w:r w:rsidRPr="00F81744">
        <w:rPr>
          <w:rFonts w:cs="Arial"/>
          <w:highlight w:val="yellow"/>
          <w:u w:val="single"/>
          <w:lang w:eastAsia="zh-CN"/>
        </w:rPr>
        <w:t xml:space="preserve">EPS </w:t>
      </w:r>
      <w:r w:rsidRPr="00F81744">
        <w:rPr>
          <w:rFonts w:cs="Arial"/>
          <w:strike/>
          <w:highlight w:val="yellow"/>
          <w:u w:val="single"/>
        </w:rPr>
        <w:t>Bearer</w:t>
      </w:r>
      <w:r w:rsidRPr="00F81744">
        <w:rPr>
          <w:rFonts w:cs="Arial"/>
          <w:highlight w:val="yellow"/>
          <w:u w:val="single"/>
          <w:lang w:eastAsia="zh-CN"/>
        </w:rPr>
        <w:t>resource</w:t>
      </w:r>
      <w:r w:rsidRPr="00F81744">
        <w:rPr>
          <w:rFonts w:cs="Arial"/>
        </w:rPr>
        <w:t xml:space="preserve"> management</w:t>
      </w:r>
      <w:r>
        <w:tab/>
      </w:r>
      <w:r>
        <w:fldChar w:fldCharType="begin"/>
      </w:r>
      <w:r>
        <w:instrText xml:space="preserve"> PAGEREF _Toc101262289 \h </w:instrText>
      </w:r>
      <w:r>
        <w:fldChar w:fldCharType="separate"/>
      </w:r>
      <w:r>
        <w:t>37</w:t>
      </w:r>
      <w:r>
        <w:fldChar w:fldCharType="end"/>
      </w:r>
    </w:p>
    <w:p w14:paraId="54E0AC79" w14:textId="77777777" w:rsidR="00824689" w:rsidRDefault="00824689">
      <w:pPr>
        <w:pStyle w:val="TOC5"/>
        <w:rPr>
          <w:rFonts w:asciiTheme="minorHAnsi" w:eastAsiaTheme="minorEastAsia" w:hAnsiTheme="minorHAnsi" w:cstheme="minorBidi"/>
          <w:sz w:val="22"/>
          <w:szCs w:val="22"/>
          <w:lang w:eastAsia="en-GB"/>
        </w:rPr>
      </w:pPr>
      <w:r>
        <w:t>6.1.1.7.2</w:t>
      </w:r>
      <w:r>
        <w:rPr>
          <w:rFonts w:asciiTheme="minorHAnsi" w:eastAsiaTheme="minorEastAsia" w:hAnsiTheme="minorHAnsi" w:cstheme="minorBidi"/>
          <w:sz w:val="22"/>
          <w:szCs w:val="22"/>
          <w:lang w:eastAsia="en-GB"/>
        </w:rPr>
        <w:tab/>
      </w:r>
      <w:r>
        <w:t xml:space="preserve">Proposed new </w:t>
      </w:r>
      <w:r w:rsidRPr="00F81744">
        <w:rPr>
          <w:rFonts w:cs="Arial"/>
          <w:highlight w:val="yellow"/>
          <w:u w:val="single"/>
        </w:rPr>
        <w:t>5.2.7</w:t>
      </w:r>
      <w:r w:rsidRPr="00F81744">
        <w:rPr>
          <w:rFonts w:cs="Arial"/>
          <w:highlight w:val="yellow"/>
          <w:u w:val="single"/>
          <w:lang w:eastAsia="zh-CN"/>
        </w:rPr>
        <w:t>a</w:t>
      </w:r>
      <w:r w:rsidRPr="00F81744">
        <w:rPr>
          <w:rFonts w:cs="Arial"/>
          <w:highlight w:val="yellow"/>
          <w:u w:val="single"/>
        </w:rPr>
        <w:t xml:space="preserve">  </w:t>
      </w:r>
      <w:r w:rsidRPr="00F81744">
        <w:rPr>
          <w:rFonts w:cs="Arial"/>
          <w:highlight w:val="yellow"/>
          <w:u w:val="single"/>
          <w:lang w:eastAsia="zh-CN"/>
        </w:rPr>
        <w:t>5GS resource</w:t>
      </w:r>
      <w:r w:rsidRPr="00F81744">
        <w:rPr>
          <w:rFonts w:cs="Arial"/>
          <w:highlight w:val="yellow"/>
          <w:u w:val="single"/>
        </w:rPr>
        <w:t xml:space="preserve"> management</w:t>
      </w:r>
      <w:r>
        <w:tab/>
      </w:r>
      <w:r>
        <w:fldChar w:fldCharType="begin"/>
      </w:r>
      <w:r>
        <w:instrText xml:space="preserve"> PAGEREF _Toc101262290 \h </w:instrText>
      </w:r>
      <w:r>
        <w:fldChar w:fldCharType="separate"/>
      </w:r>
      <w:r>
        <w:t>37</w:t>
      </w:r>
      <w:r>
        <w:fldChar w:fldCharType="end"/>
      </w:r>
    </w:p>
    <w:p w14:paraId="4A457373" w14:textId="77777777" w:rsidR="00824689" w:rsidRDefault="00824689">
      <w:pPr>
        <w:pStyle w:val="TOC5"/>
        <w:rPr>
          <w:rFonts w:asciiTheme="minorHAnsi" w:eastAsiaTheme="minorEastAsia" w:hAnsiTheme="minorHAnsi" w:cstheme="minorBidi"/>
          <w:sz w:val="22"/>
          <w:szCs w:val="22"/>
          <w:lang w:eastAsia="en-GB"/>
        </w:rPr>
      </w:pPr>
      <w:r>
        <w:t>6.1.1.7.3</w:t>
      </w:r>
      <w:r>
        <w:rPr>
          <w:rFonts w:asciiTheme="minorHAnsi" w:eastAsiaTheme="minorEastAsia" w:hAnsiTheme="minorHAnsi" w:cstheme="minorBidi"/>
          <w:sz w:val="22"/>
          <w:szCs w:val="22"/>
          <w:lang w:eastAsia="en-GB"/>
        </w:rPr>
        <w:tab/>
      </w:r>
      <w:r>
        <w:t xml:space="preserve">Proposed new </w:t>
      </w:r>
      <w:r w:rsidRPr="00F81744">
        <w:rPr>
          <w:rFonts w:cs="Arial"/>
          <w:highlight w:val="yellow"/>
          <w:u w:val="single"/>
        </w:rPr>
        <w:t>5.2.7</w:t>
      </w:r>
      <w:r w:rsidRPr="00F81744">
        <w:rPr>
          <w:rFonts w:cs="Arial"/>
          <w:highlight w:val="yellow"/>
          <w:u w:val="single"/>
          <w:lang w:eastAsia="zh-CN"/>
        </w:rPr>
        <w:t>a</w:t>
      </w:r>
      <w:r w:rsidRPr="00F81744">
        <w:rPr>
          <w:rFonts w:cs="Arial"/>
          <w:highlight w:val="yellow"/>
          <w:u w:val="single"/>
        </w:rPr>
        <w:t>.0 General</w:t>
      </w:r>
      <w:r>
        <w:tab/>
      </w:r>
      <w:r>
        <w:fldChar w:fldCharType="begin"/>
      </w:r>
      <w:r>
        <w:instrText xml:space="preserve"> PAGEREF _Toc101262291 \h </w:instrText>
      </w:r>
      <w:r>
        <w:fldChar w:fldCharType="separate"/>
      </w:r>
      <w:r>
        <w:t>37</w:t>
      </w:r>
      <w:r>
        <w:fldChar w:fldCharType="end"/>
      </w:r>
    </w:p>
    <w:p w14:paraId="656AE648" w14:textId="77777777" w:rsidR="00824689" w:rsidRDefault="00824689">
      <w:pPr>
        <w:pStyle w:val="TOC5"/>
        <w:rPr>
          <w:rFonts w:asciiTheme="minorHAnsi" w:eastAsiaTheme="minorEastAsia" w:hAnsiTheme="minorHAnsi" w:cstheme="minorBidi"/>
          <w:sz w:val="22"/>
          <w:szCs w:val="22"/>
          <w:lang w:eastAsia="en-GB"/>
        </w:rPr>
      </w:pPr>
      <w:r>
        <w:t>6.1.1.7.4</w:t>
      </w:r>
      <w:r>
        <w:rPr>
          <w:rFonts w:asciiTheme="minorHAnsi" w:eastAsiaTheme="minorEastAsia" w:hAnsiTheme="minorHAnsi" w:cstheme="minorBidi"/>
          <w:sz w:val="22"/>
          <w:szCs w:val="22"/>
          <w:lang w:eastAsia="en-GB"/>
        </w:rPr>
        <w:tab/>
      </w:r>
      <w:r>
        <w:t xml:space="preserve">Proposed new </w:t>
      </w:r>
      <w:r w:rsidRPr="00F81744">
        <w:rPr>
          <w:rFonts w:cs="Arial"/>
          <w:highlight w:val="yellow"/>
        </w:rPr>
        <w:t>5.2.7</w:t>
      </w:r>
      <w:r w:rsidRPr="00F81744">
        <w:rPr>
          <w:rFonts w:cs="Arial"/>
          <w:highlight w:val="yellow"/>
          <w:lang w:eastAsia="zh-CN"/>
        </w:rPr>
        <w:t>a</w:t>
      </w:r>
      <w:r w:rsidRPr="00F81744">
        <w:rPr>
          <w:rFonts w:cs="Arial"/>
          <w:highlight w:val="yellow"/>
        </w:rPr>
        <w:t>.1  MBMS bearer management</w:t>
      </w:r>
      <w:r>
        <w:tab/>
      </w:r>
      <w:r>
        <w:fldChar w:fldCharType="begin"/>
      </w:r>
      <w:r>
        <w:instrText xml:space="preserve"> PAGEREF _Toc101262292 \h </w:instrText>
      </w:r>
      <w:r>
        <w:fldChar w:fldCharType="separate"/>
      </w:r>
      <w:r>
        <w:t>38</w:t>
      </w:r>
      <w:r>
        <w:fldChar w:fldCharType="end"/>
      </w:r>
    </w:p>
    <w:p w14:paraId="51113A63" w14:textId="77777777" w:rsidR="00824689" w:rsidRDefault="00824689">
      <w:pPr>
        <w:pStyle w:val="TOC5"/>
        <w:rPr>
          <w:rFonts w:asciiTheme="minorHAnsi" w:eastAsiaTheme="minorEastAsia" w:hAnsiTheme="minorHAnsi" w:cstheme="minorBidi"/>
          <w:sz w:val="22"/>
          <w:szCs w:val="22"/>
          <w:lang w:eastAsia="en-GB"/>
        </w:rPr>
      </w:pPr>
      <w:r>
        <w:t>6.1.1.7.5</w:t>
      </w:r>
      <w:r>
        <w:rPr>
          <w:rFonts w:asciiTheme="minorHAnsi" w:eastAsiaTheme="minorEastAsia" w:hAnsiTheme="minorHAnsi" w:cstheme="minorBidi"/>
          <w:sz w:val="22"/>
          <w:szCs w:val="22"/>
          <w:lang w:eastAsia="en-GB"/>
        </w:rPr>
        <w:tab/>
      </w:r>
      <w:r>
        <w:t xml:space="preserve">Proposed changes to 5.2.7.2 </w:t>
      </w:r>
      <w:r w:rsidRPr="00F81744">
        <w:rPr>
          <w:rFonts w:cs="Arial"/>
          <w:highlight w:val="yellow"/>
        </w:rPr>
        <w:t xml:space="preserve">Transport resource </w:t>
      </w:r>
      <w:r w:rsidRPr="00F81744">
        <w:rPr>
          <w:rFonts w:cs="Arial"/>
        </w:rPr>
        <w:t>considerations</w:t>
      </w:r>
      <w:r>
        <w:tab/>
      </w:r>
      <w:r>
        <w:fldChar w:fldCharType="begin"/>
      </w:r>
      <w:r>
        <w:instrText xml:space="preserve"> PAGEREF _Toc101262293 \h </w:instrText>
      </w:r>
      <w:r>
        <w:fldChar w:fldCharType="separate"/>
      </w:r>
      <w:r>
        <w:t>38</w:t>
      </w:r>
      <w:r>
        <w:fldChar w:fldCharType="end"/>
      </w:r>
    </w:p>
    <w:p w14:paraId="1CF9C6D4" w14:textId="77777777" w:rsidR="00824689" w:rsidRDefault="00824689">
      <w:pPr>
        <w:pStyle w:val="TOC5"/>
        <w:rPr>
          <w:rFonts w:asciiTheme="minorHAnsi" w:eastAsiaTheme="minorEastAsia" w:hAnsiTheme="minorHAnsi" w:cstheme="minorBidi"/>
          <w:sz w:val="22"/>
          <w:szCs w:val="22"/>
          <w:lang w:eastAsia="en-GB"/>
        </w:rPr>
      </w:pPr>
      <w:r>
        <w:t>6.1.1.7.6</w:t>
      </w:r>
      <w:r>
        <w:rPr>
          <w:rFonts w:asciiTheme="minorHAnsi" w:eastAsiaTheme="minorEastAsia" w:hAnsiTheme="minorHAnsi" w:cstheme="minorBidi"/>
          <w:sz w:val="22"/>
          <w:szCs w:val="22"/>
          <w:lang w:eastAsia="en-GB"/>
        </w:rPr>
        <w:tab/>
      </w:r>
      <w:r>
        <w:t xml:space="preserve">Proposed new </w:t>
      </w:r>
      <w:r w:rsidRPr="00F81744">
        <w:rPr>
          <w:highlight w:val="yellow"/>
        </w:rPr>
        <w:t>5.2.7.2.3 Considerations for the 5GS PDU session to the MC services DN</w:t>
      </w:r>
      <w:r>
        <w:tab/>
      </w:r>
      <w:r>
        <w:fldChar w:fldCharType="begin"/>
      </w:r>
      <w:r>
        <w:instrText xml:space="preserve"> PAGEREF _Toc101262294 \h </w:instrText>
      </w:r>
      <w:r>
        <w:fldChar w:fldCharType="separate"/>
      </w:r>
      <w:r>
        <w:t>38</w:t>
      </w:r>
      <w:r>
        <w:fldChar w:fldCharType="end"/>
      </w:r>
    </w:p>
    <w:p w14:paraId="354D64D8" w14:textId="77777777" w:rsidR="00824689" w:rsidRDefault="00824689">
      <w:pPr>
        <w:pStyle w:val="TOC5"/>
        <w:rPr>
          <w:rFonts w:asciiTheme="minorHAnsi" w:eastAsiaTheme="minorEastAsia" w:hAnsiTheme="minorHAnsi" w:cstheme="minorBidi"/>
          <w:sz w:val="22"/>
          <w:szCs w:val="22"/>
          <w:lang w:eastAsia="en-GB"/>
        </w:rPr>
      </w:pPr>
      <w:r>
        <w:t>6.1.1.7.7</w:t>
      </w:r>
      <w:r>
        <w:rPr>
          <w:rFonts w:asciiTheme="minorHAnsi" w:eastAsiaTheme="minorEastAsia" w:hAnsiTheme="minorHAnsi" w:cstheme="minorBidi"/>
          <w:sz w:val="22"/>
          <w:szCs w:val="22"/>
          <w:lang w:eastAsia="en-GB"/>
        </w:rPr>
        <w:tab/>
      </w:r>
      <w:r>
        <w:t xml:space="preserve">Proposed new </w:t>
      </w:r>
      <w:r w:rsidRPr="00F81744">
        <w:rPr>
          <w:highlight w:val="yellow"/>
        </w:rPr>
        <w:t>5.2.7.2.4 Considerations for the 5GS PDU session to the MC common core services DN and MC identity management service DN</w:t>
      </w:r>
      <w:r>
        <w:tab/>
      </w:r>
      <w:r>
        <w:fldChar w:fldCharType="begin"/>
      </w:r>
      <w:r>
        <w:instrText xml:space="preserve"> PAGEREF _Toc101262295 \h </w:instrText>
      </w:r>
      <w:r>
        <w:fldChar w:fldCharType="separate"/>
      </w:r>
      <w:r>
        <w:t>38</w:t>
      </w:r>
      <w:r>
        <w:fldChar w:fldCharType="end"/>
      </w:r>
    </w:p>
    <w:p w14:paraId="7522844A" w14:textId="77777777" w:rsidR="00824689" w:rsidRDefault="00824689">
      <w:pPr>
        <w:pStyle w:val="TOC5"/>
        <w:rPr>
          <w:rFonts w:asciiTheme="minorHAnsi" w:eastAsiaTheme="minorEastAsia" w:hAnsiTheme="minorHAnsi" w:cstheme="minorBidi"/>
          <w:sz w:val="22"/>
          <w:szCs w:val="22"/>
          <w:lang w:eastAsia="en-GB"/>
        </w:rPr>
      </w:pPr>
      <w:r>
        <w:t>6.1.1.7.8</w:t>
      </w:r>
      <w:r>
        <w:rPr>
          <w:rFonts w:asciiTheme="minorHAnsi" w:eastAsiaTheme="minorEastAsia" w:hAnsiTheme="minorHAnsi" w:cstheme="minorBidi"/>
          <w:sz w:val="22"/>
          <w:szCs w:val="22"/>
          <w:lang w:eastAsia="en-GB"/>
        </w:rPr>
        <w:tab/>
      </w:r>
      <w:r>
        <w:t>Proposed changes to 7.3.1 On-network functional model</w:t>
      </w:r>
      <w:r>
        <w:tab/>
      </w:r>
      <w:r>
        <w:fldChar w:fldCharType="begin"/>
      </w:r>
      <w:r>
        <w:instrText xml:space="preserve"> PAGEREF _Toc101262296 \h </w:instrText>
      </w:r>
      <w:r>
        <w:fldChar w:fldCharType="separate"/>
      </w:r>
      <w:r>
        <w:t>38</w:t>
      </w:r>
      <w:r>
        <w:fldChar w:fldCharType="end"/>
      </w:r>
    </w:p>
    <w:p w14:paraId="4839F235" w14:textId="77777777" w:rsidR="00824689" w:rsidRDefault="00824689">
      <w:pPr>
        <w:pStyle w:val="TOC5"/>
        <w:rPr>
          <w:rFonts w:asciiTheme="minorHAnsi" w:eastAsiaTheme="minorEastAsia" w:hAnsiTheme="minorHAnsi" w:cstheme="minorBidi"/>
          <w:sz w:val="22"/>
          <w:szCs w:val="22"/>
          <w:lang w:eastAsia="en-GB"/>
        </w:rPr>
      </w:pPr>
      <w:r>
        <w:t>6.1.1.7.9</w:t>
      </w:r>
      <w:r>
        <w:rPr>
          <w:rFonts w:asciiTheme="minorHAnsi" w:eastAsiaTheme="minorEastAsia" w:hAnsiTheme="minorHAnsi" w:cstheme="minorBidi"/>
          <w:sz w:val="22"/>
          <w:szCs w:val="22"/>
          <w:lang w:eastAsia="en-GB"/>
        </w:rPr>
        <w:tab/>
      </w:r>
      <w:r>
        <w:t xml:space="preserve">Proposed changes to </w:t>
      </w:r>
      <w:r w:rsidRPr="00F81744">
        <w:rPr>
          <w:lang w:val="en-US" w:eastAsia="zh-CN"/>
        </w:rPr>
        <w:t>10.1.1.1 MC service configuration on primary MC system</w:t>
      </w:r>
      <w:r>
        <w:tab/>
      </w:r>
      <w:r>
        <w:fldChar w:fldCharType="begin"/>
      </w:r>
      <w:r>
        <w:instrText xml:space="preserve"> PAGEREF _Toc101262297 \h </w:instrText>
      </w:r>
      <w:r>
        <w:fldChar w:fldCharType="separate"/>
      </w:r>
      <w:r>
        <w:t>44</w:t>
      </w:r>
      <w:r>
        <w:fldChar w:fldCharType="end"/>
      </w:r>
    </w:p>
    <w:p w14:paraId="720DC7AC" w14:textId="77777777" w:rsidR="00824689" w:rsidRDefault="00824689">
      <w:pPr>
        <w:pStyle w:val="TOC5"/>
        <w:rPr>
          <w:rFonts w:asciiTheme="minorHAnsi" w:eastAsiaTheme="minorEastAsia" w:hAnsiTheme="minorHAnsi" w:cstheme="minorBidi"/>
          <w:sz w:val="22"/>
          <w:szCs w:val="22"/>
          <w:lang w:eastAsia="en-GB"/>
        </w:rPr>
      </w:pPr>
      <w:r>
        <w:t>6.1.1.7.10</w:t>
      </w:r>
      <w:r>
        <w:rPr>
          <w:rFonts w:asciiTheme="minorHAnsi" w:eastAsiaTheme="minorEastAsia" w:hAnsiTheme="minorHAnsi" w:cstheme="minorBidi"/>
          <w:sz w:val="22"/>
          <w:szCs w:val="22"/>
          <w:lang w:eastAsia="en-GB"/>
        </w:rPr>
        <w:tab/>
      </w:r>
      <w:r>
        <w:t>Proposed changes to A.6 Initial MC service UE configuration data</w:t>
      </w:r>
      <w:r>
        <w:tab/>
      </w:r>
      <w:r>
        <w:fldChar w:fldCharType="begin"/>
      </w:r>
      <w:r>
        <w:instrText xml:space="preserve"> PAGEREF _Toc101262298 \h </w:instrText>
      </w:r>
      <w:r>
        <w:fldChar w:fldCharType="separate"/>
      </w:r>
      <w:r>
        <w:t>45</w:t>
      </w:r>
      <w:r>
        <w:fldChar w:fldCharType="end"/>
      </w:r>
    </w:p>
    <w:p w14:paraId="15B20B52" w14:textId="77777777" w:rsidR="00824689" w:rsidRDefault="00824689">
      <w:pPr>
        <w:pStyle w:val="TOC4"/>
        <w:rPr>
          <w:rFonts w:asciiTheme="minorHAnsi" w:eastAsiaTheme="minorEastAsia" w:hAnsiTheme="minorHAnsi" w:cstheme="minorBidi"/>
          <w:sz w:val="22"/>
          <w:szCs w:val="22"/>
          <w:lang w:eastAsia="en-GB"/>
        </w:rPr>
      </w:pPr>
      <w:r>
        <w:t>6.1.1.8</w:t>
      </w:r>
      <w:r>
        <w:rPr>
          <w:rFonts w:asciiTheme="minorHAnsi" w:eastAsiaTheme="minorEastAsia" w:hAnsiTheme="minorHAnsi" w:cstheme="minorBidi"/>
          <w:sz w:val="22"/>
          <w:szCs w:val="22"/>
          <w:lang w:eastAsia="en-GB"/>
        </w:rPr>
        <w:tab/>
      </w:r>
      <w:r>
        <w:t xml:space="preserve">Proposed changes to </w:t>
      </w:r>
      <w:r w:rsidRPr="00F81744">
        <w:rPr>
          <w:lang w:val="en-US" w:eastAsia="zh-CN"/>
        </w:rPr>
        <w:t>TS 23.281 5.5.1 General</w:t>
      </w:r>
      <w:r>
        <w:tab/>
      </w:r>
      <w:r>
        <w:fldChar w:fldCharType="begin"/>
      </w:r>
      <w:r>
        <w:instrText xml:space="preserve"> PAGEREF _Toc101262299 \h </w:instrText>
      </w:r>
      <w:r>
        <w:fldChar w:fldCharType="separate"/>
      </w:r>
      <w:r>
        <w:t>47</w:t>
      </w:r>
      <w:r>
        <w:fldChar w:fldCharType="end"/>
      </w:r>
    </w:p>
    <w:p w14:paraId="6A6909C0" w14:textId="77777777" w:rsidR="00824689" w:rsidRDefault="00824689">
      <w:pPr>
        <w:pStyle w:val="TOC4"/>
        <w:rPr>
          <w:rFonts w:asciiTheme="minorHAnsi" w:eastAsiaTheme="minorEastAsia" w:hAnsiTheme="minorHAnsi" w:cstheme="minorBidi"/>
          <w:sz w:val="22"/>
          <w:szCs w:val="22"/>
          <w:lang w:eastAsia="en-GB"/>
        </w:rPr>
      </w:pPr>
      <w:r w:rsidRPr="00F81744">
        <w:rPr>
          <w:lang w:val="en-US" w:eastAsia="zh-CN"/>
        </w:rPr>
        <w:lastRenderedPageBreak/>
        <w:t>6.1.1.9</w:t>
      </w:r>
      <w:r>
        <w:rPr>
          <w:rFonts w:asciiTheme="minorHAnsi" w:eastAsiaTheme="minorEastAsia" w:hAnsiTheme="minorHAnsi" w:cstheme="minorBidi"/>
          <w:sz w:val="22"/>
          <w:szCs w:val="22"/>
          <w:lang w:eastAsia="en-GB"/>
        </w:rPr>
        <w:tab/>
      </w:r>
      <w:r w:rsidRPr="00F81744">
        <w:rPr>
          <w:lang w:val="en-US" w:eastAsia="zh-CN"/>
        </w:rPr>
        <w:t>Proposed changes to TS 23.282 5.8.1 General</w:t>
      </w:r>
      <w:r>
        <w:tab/>
      </w:r>
      <w:r>
        <w:fldChar w:fldCharType="begin"/>
      </w:r>
      <w:r>
        <w:instrText xml:space="preserve"> PAGEREF _Toc101262300 \h </w:instrText>
      </w:r>
      <w:r>
        <w:fldChar w:fldCharType="separate"/>
      </w:r>
      <w:r>
        <w:t>48</w:t>
      </w:r>
      <w:r>
        <w:fldChar w:fldCharType="end"/>
      </w:r>
    </w:p>
    <w:p w14:paraId="5AA7F718" w14:textId="77777777" w:rsidR="00824689" w:rsidRDefault="00824689">
      <w:pPr>
        <w:pStyle w:val="TOC4"/>
        <w:rPr>
          <w:rFonts w:asciiTheme="minorHAnsi" w:eastAsiaTheme="minorEastAsia" w:hAnsiTheme="minorHAnsi" w:cstheme="minorBidi"/>
          <w:sz w:val="22"/>
          <w:szCs w:val="22"/>
          <w:lang w:eastAsia="en-GB"/>
        </w:rPr>
      </w:pPr>
      <w:r>
        <w:rPr>
          <w:lang w:eastAsia="zh-CN"/>
        </w:rPr>
        <w:t>6.1.1.9a</w:t>
      </w:r>
      <w:r>
        <w:rPr>
          <w:rFonts w:asciiTheme="minorHAnsi" w:eastAsiaTheme="minorEastAsia" w:hAnsiTheme="minorHAnsi" w:cstheme="minorBidi"/>
          <w:sz w:val="22"/>
          <w:szCs w:val="22"/>
          <w:lang w:eastAsia="en-GB"/>
        </w:rPr>
        <w:tab/>
      </w:r>
      <w:r>
        <w:rPr>
          <w:lang w:eastAsia="zh-CN"/>
        </w:rPr>
        <w:t xml:space="preserve">Proposed change to TS 23.282 </w:t>
      </w:r>
      <w:r>
        <w:t>7.13.6.2  Migration</w:t>
      </w:r>
      <w:r>
        <w:tab/>
      </w:r>
      <w:r>
        <w:fldChar w:fldCharType="begin"/>
      </w:r>
      <w:r>
        <w:instrText xml:space="preserve"> PAGEREF _Toc101262301 \h </w:instrText>
      </w:r>
      <w:r>
        <w:fldChar w:fldCharType="separate"/>
      </w:r>
      <w:r>
        <w:t>48</w:t>
      </w:r>
      <w:r>
        <w:fldChar w:fldCharType="end"/>
      </w:r>
    </w:p>
    <w:p w14:paraId="78BF4695" w14:textId="77777777" w:rsidR="00824689" w:rsidRDefault="00824689">
      <w:pPr>
        <w:pStyle w:val="TOC4"/>
        <w:rPr>
          <w:rFonts w:asciiTheme="minorHAnsi" w:eastAsiaTheme="minorEastAsia" w:hAnsiTheme="minorHAnsi" w:cstheme="minorBidi"/>
          <w:sz w:val="22"/>
          <w:szCs w:val="22"/>
          <w:lang w:eastAsia="en-GB"/>
        </w:rPr>
      </w:pPr>
      <w:r w:rsidRPr="00F81744">
        <w:rPr>
          <w:lang w:val="en-US" w:eastAsia="zh-CN"/>
        </w:rPr>
        <w:t>6.1.1.10</w:t>
      </w:r>
      <w:r>
        <w:rPr>
          <w:rFonts w:asciiTheme="minorHAnsi" w:eastAsiaTheme="minorEastAsia" w:hAnsiTheme="minorHAnsi" w:cstheme="minorBidi"/>
          <w:sz w:val="22"/>
          <w:szCs w:val="22"/>
          <w:lang w:eastAsia="en-GB"/>
        </w:rPr>
        <w:tab/>
      </w:r>
      <w:r w:rsidRPr="00F81744">
        <w:rPr>
          <w:lang w:val="en-US" w:eastAsia="zh-CN"/>
        </w:rPr>
        <w:t>Proposed changes to TS 23.379 5.7.1 General</w:t>
      </w:r>
      <w:r>
        <w:tab/>
      </w:r>
      <w:r>
        <w:fldChar w:fldCharType="begin"/>
      </w:r>
      <w:r>
        <w:instrText xml:space="preserve"> PAGEREF _Toc101262302 \h </w:instrText>
      </w:r>
      <w:r>
        <w:fldChar w:fldCharType="separate"/>
      </w:r>
      <w:r>
        <w:t>48</w:t>
      </w:r>
      <w:r>
        <w:fldChar w:fldCharType="end"/>
      </w:r>
    </w:p>
    <w:p w14:paraId="5D03AD6D" w14:textId="77777777" w:rsidR="00824689" w:rsidRDefault="00824689">
      <w:pPr>
        <w:pStyle w:val="TOC3"/>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_Toc101262303 \h </w:instrText>
      </w:r>
      <w:r>
        <w:fldChar w:fldCharType="separate"/>
      </w:r>
      <w:r>
        <w:t>48</w:t>
      </w:r>
      <w:r>
        <w:fldChar w:fldCharType="end"/>
      </w:r>
    </w:p>
    <w:p w14:paraId="71210CA1"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6.2</w:t>
      </w:r>
      <w:r>
        <w:rPr>
          <w:rFonts w:asciiTheme="minorHAnsi" w:eastAsiaTheme="minorEastAsia" w:hAnsiTheme="minorHAnsi" w:cstheme="minorBidi"/>
          <w:sz w:val="22"/>
          <w:szCs w:val="22"/>
          <w:lang w:eastAsia="en-GB"/>
        </w:rPr>
        <w:tab/>
      </w:r>
      <w:r w:rsidRPr="00F81744">
        <w:rPr>
          <w:lang w:val="en-US"/>
        </w:rPr>
        <w:t xml:space="preserve">Solution 2: </w:t>
      </w:r>
      <w:r w:rsidRPr="00F81744">
        <w:rPr>
          <w:lang w:val="en-US" w:eastAsia="zh-CN"/>
        </w:rPr>
        <w:t>Roaming aspects over 5GS</w:t>
      </w:r>
      <w:r>
        <w:tab/>
      </w:r>
      <w:r>
        <w:fldChar w:fldCharType="begin"/>
      </w:r>
      <w:r>
        <w:instrText xml:space="preserve"> PAGEREF _Toc101262304 \h </w:instrText>
      </w:r>
      <w:r>
        <w:fldChar w:fldCharType="separate"/>
      </w:r>
      <w:r>
        <w:t>48</w:t>
      </w:r>
      <w:r>
        <w:fldChar w:fldCharType="end"/>
      </w:r>
    </w:p>
    <w:p w14:paraId="1BEE7B1F"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_Toc101262305 \h </w:instrText>
      </w:r>
      <w:r>
        <w:fldChar w:fldCharType="separate"/>
      </w:r>
      <w:r>
        <w:t>48</w:t>
      </w:r>
      <w:r>
        <w:fldChar w:fldCharType="end"/>
      </w:r>
    </w:p>
    <w:p w14:paraId="26F606D7" w14:textId="77777777" w:rsidR="00824689" w:rsidRDefault="00824689">
      <w:pPr>
        <w:pStyle w:val="TOC3"/>
        <w:rPr>
          <w:rFonts w:asciiTheme="minorHAnsi" w:eastAsiaTheme="minorEastAsia" w:hAnsiTheme="minorHAnsi" w:cstheme="minorBidi"/>
          <w:sz w:val="22"/>
          <w:szCs w:val="22"/>
          <w:lang w:eastAsia="en-GB"/>
        </w:rPr>
      </w:pPr>
      <w:r>
        <w:rPr>
          <w:lang w:eastAsia="zh-CN"/>
        </w:rPr>
        <w:t>6.2.1.1</w:t>
      </w:r>
      <w:r>
        <w:rPr>
          <w:rFonts w:asciiTheme="minorHAnsi" w:eastAsiaTheme="minorEastAsia" w:hAnsiTheme="minorHAnsi" w:cstheme="minorBidi"/>
          <w:sz w:val="22"/>
          <w:szCs w:val="22"/>
          <w:lang w:eastAsia="en-GB"/>
        </w:rPr>
        <w:tab/>
      </w:r>
      <w:r>
        <w:rPr>
          <w:lang w:eastAsia="zh-CN"/>
        </w:rPr>
        <w:t>General</w:t>
      </w:r>
      <w:r>
        <w:tab/>
      </w:r>
      <w:r>
        <w:fldChar w:fldCharType="begin"/>
      </w:r>
      <w:r>
        <w:instrText xml:space="preserve"> PAGEREF _Toc101262306 \h </w:instrText>
      </w:r>
      <w:r>
        <w:fldChar w:fldCharType="separate"/>
      </w:r>
      <w:r>
        <w:t>48</w:t>
      </w:r>
      <w:r>
        <w:fldChar w:fldCharType="end"/>
      </w:r>
    </w:p>
    <w:p w14:paraId="477130E2" w14:textId="77777777" w:rsidR="00824689" w:rsidRDefault="00824689">
      <w:pPr>
        <w:pStyle w:val="TOC3"/>
        <w:rPr>
          <w:rFonts w:asciiTheme="minorHAnsi" w:eastAsiaTheme="minorEastAsia" w:hAnsiTheme="minorHAnsi" w:cstheme="minorBidi"/>
          <w:sz w:val="22"/>
          <w:szCs w:val="22"/>
          <w:lang w:eastAsia="en-GB"/>
        </w:rPr>
      </w:pPr>
      <w:r w:rsidRPr="00F81744">
        <w:rPr>
          <w:lang w:val="en-US" w:eastAsia="zh-CN"/>
        </w:rPr>
        <w:t>6.2.1.2</w:t>
      </w:r>
      <w:r>
        <w:rPr>
          <w:rFonts w:asciiTheme="minorHAnsi" w:eastAsiaTheme="minorEastAsia" w:hAnsiTheme="minorHAnsi" w:cstheme="minorBidi"/>
          <w:sz w:val="22"/>
          <w:szCs w:val="22"/>
          <w:lang w:eastAsia="en-GB"/>
        </w:rPr>
        <w:tab/>
      </w:r>
      <w:r w:rsidRPr="00F81744">
        <w:rPr>
          <w:lang w:val="en-US" w:eastAsia="zh-CN"/>
        </w:rPr>
        <w:t>Proposed changes to TS 23.280 5.2.2 Roaming requirements</w:t>
      </w:r>
      <w:r>
        <w:tab/>
      </w:r>
      <w:r>
        <w:fldChar w:fldCharType="begin"/>
      </w:r>
      <w:r>
        <w:instrText xml:space="preserve"> PAGEREF _Toc101262307 \h </w:instrText>
      </w:r>
      <w:r>
        <w:fldChar w:fldCharType="separate"/>
      </w:r>
      <w:r>
        <w:t>48</w:t>
      </w:r>
      <w:r>
        <w:fldChar w:fldCharType="end"/>
      </w:r>
    </w:p>
    <w:p w14:paraId="5C6D3294" w14:textId="77777777" w:rsidR="00824689" w:rsidRDefault="00824689">
      <w:pPr>
        <w:pStyle w:val="TOC3"/>
        <w:rPr>
          <w:rFonts w:asciiTheme="minorHAnsi" w:eastAsiaTheme="minorEastAsia" w:hAnsiTheme="minorHAnsi" w:cstheme="minorBidi"/>
          <w:sz w:val="22"/>
          <w:szCs w:val="22"/>
          <w:lang w:eastAsia="en-GB"/>
        </w:rPr>
      </w:pPr>
      <w:r>
        <w:rPr>
          <w:lang w:eastAsia="zh-CN"/>
        </w:rPr>
        <w:t>6.2.1.3</w:t>
      </w:r>
      <w:r>
        <w:rPr>
          <w:rFonts w:asciiTheme="minorHAnsi" w:eastAsiaTheme="minorEastAsia" w:hAnsiTheme="minorHAnsi" w:cstheme="minorBidi"/>
          <w:sz w:val="22"/>
          <w:szCs w:val="22"/>
          <w:lang w:eastAsia="en-GB"/>
        </w:rPr>
        <w:tab/>
      </w:r>
      <w:r w:rsidRPr="00F81744">
        <w:rPr>
          <w:lang w:val="en-US" w:eastAsia="zh-CN"/>
        </w:rPr>
        <w:t>Proposed</w:t>
      </w:r>
      <w:r>
        <w:rPr>
          <w:lang w:eastAsia="zh-CN"/>
        </w:rPr>
        <w:t xml:space="preserve"> changes to TS 23.280 5.2.9 Migration</w:t>
      </w:r>
      <w:r>
        <w:tab/>
      </w:r>
      <w:r>
        <w:fldChar w:fldCharType="begin"/>
      </w:r>
      <w:r>
        <w:instrText xml:space="preserve"> PAGEREF _Toc101262308 \h </w:instrText>
      </w:r>
      <w:r>
        <w:fldChar w:fldCharType="separate"/>
      </w:r>
      <w:r>
        <w:t>49</w:t>
      </w:r>
      <w:r>
        <w:fldChar w:fldCharType="end"/>
      </w:r>
    </w:p>
    <w:p w14:paraId="643A47DB" w14:textId="77777777" w:rsidR="00824689" w:rsidRDefault="00824689">
      <w:pPr>
        <w:pStyle w:val="TOC4"/>
        <w:rPr>
          <w:rFonts w:asciiTheme="minorHAnsi" w:eastAsiaTheme="minorEastAsia" w:hAnsiTheme="minorHAnsi" w:cstheme="minorBidi"/>
          <w:sz w:val="22"/>
          <w:szCs w:val="22"/>
          <w:lang w:eastAsia="en-GB"/>
        </w:rPr>
      </w:pPr>
      <w:r>
        <w:t>6.2.1.3.1</w:t>
      </w:r>
      <w:r>
        <w:rPr>
          <w:rFonts w:asciiTheme="minorHAnsi" w:eastAsiaTheme="minorEastAsia" w:hAnsiTheme="minorHAnsi" w:cstheme="minorBidi"/>
          <w:sz w:val="22"/>
          <w:szCs w:val="22"/>
          <w:lang w:eastAsia="en-GB"/>
        </w:rPr>
        <w:tab/>
      </w:r>
      <w:r>
        <w:t>Proposed changes to TS 23.280 5.2.9.</w:t>
      </w:r>
      <w:r>
        <w:rPr>
          <w:lang w:eastAsia="zh-CN"/>
        </w:rPr>
        <w:t>2</w:t>
      </w:r>
      <w:r>
        <w:t xml:space="preserve"> PLMN utilisation</w:t>
      </w:r>
      <w:r>
        <w:tab/>
      </w:r>
      <w:r>
        <w:fldChar w:fldCharType="begin"/>
      </w:r>
      <w:r>
        <w:instrText xml:space="preserve"> PAGEREF _Toc101262309 \h </w:instrText>
      </w:r>
      <w:r>
        <w:fldChar w:fldCharType="separate"/>
      </w:r>
      <w:r>
        <w:t>49</w:t>
      </w:r>
      <w:r>
        <w:fldChar w:fldCharType="end"/>
      </w:r>
    </w:p>
    <w:p w14:paraId="2AE39292" w14:textId="77777777" w:rsidR="00824689" w:rsidRDefault="00824689">
      <w:pPr>
        <w:pStyle w:val="TOC3"/>
        <w:rPr>
          <w:rFonts w:asciiTheme="minorHAnsi" w:eastAsiaTheme="minorEastAsia" w:hAnsiTheme="minorHAnsi" w:cstheme="minorBidi"/>
          <w:sz w:val="22"/>
          <w:szCs w:val="22"/>
          <w:lang w:eastAsia="en-GB"/>
        </w:rPr>
      </w:pPr>
      <w:r>
        <w:t>6.2.1.4</w:t>
      </w:r>
      <w:r>
        <w:rPr>
          <w:rFonts w:asciiTheme="minorHAnsi" w:eastAsiaTheme="minorEastAsia" w:hAnsiTheme="minorHAnsi" w:cstheme="minorBidi"/>
          <w:sz w:val="22"/>
          <w:szCs w:val="22"/>
          <w:lang w:eastAsia="en-GB"/>
        </w:rPr>
        <w:tab/>
      </w:r>
      <w:r w:rsidRPr="00F81744">
        <w:rPr>
          <w:lang w:val="en-US" w:eastAsia="zh-CN"/>
        </w:rPr>
        <w:t>Proposed</w:t>
      </w:r>
      <w:r>
        <w:t xml:space="preserve"> changes to TS 23.280 9.4 Architecture model for roaming</w:t>
      </w:r>
      <w:r>
        <w:tab/>
      </w:r>
      <w:r>
        <w:fldChar w:fldCharType="begin"/>
      </w:r>
      <w:r>
        <w:instrText xml:space="preserve"> PAGEREF _Toc101262310 \h </w:instrText>
      </w:r>
      <w:r>
        <w:fldChar w:fldCharType="separate"/>
      </w:r>
      <w:r>
        <w:t>49</w:t>
      </w:r>
      <w:r>
        <w:fldChar w:fldCharType="end"/>
      </w:r>
    </w:p>
    <w:p w14:paraId="777AC819" w14:textId="77777777" w:rsidR="00824689" w:rsidRDefault="00824689">
      <w:pPr>
        <w:pStyle w:val="TOC3"/>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_Toc101262311 \h </w:instrText>
      </w:r>
      <w:r>
        <w:fldChar w:fldCharType="separate"/>
      </w:r>
      <w:r>
        <w:t>49</w:t>
      </w:r>
      <w:r>
        <w:fldChar w:fldCharType="end"/>
      </w:r>
    </w:p>
    <w:p w14:paraId="3C5B57DA" w14:textId="77777777" w:rsidR="00824689" w:rsidRDefault="00824689">
      <w:pPr>
        <w:pStyle w:val="TOC3"/>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_Toc101262312 \h </w:instrText>
      </w:r>
      <w:r>
        <w:fldChar w:fldCharType="separate"/>
      </w:r>
      <w:r>
        <w:t>50</w:t>
      </w:r>
      <w:r>
        <w:fldChar w:fldCharType="end"/>
      </w:r>
    </w:p>
    <w:p w14:paraId="174607E9"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6.3</w:t>
      </w:r>
      <w:r>
        <w:rPr>
          <w:rFonts w:asciiTheme="minorHAnsi" w:eastAsiaTheme="minorEastAsia" w:hAnsiTheme="minorHAnsi" w:cstheme="minorBidi"/>
          <w:sz w:val="22"/>
          <w:szCs w:val="22"/>
          <w:lang w:eastAsia="en-GB"/>
        </w:rPr>
        <w:tab/>
      </w:r>
      <w:r w:rsidRPr="00F81744">
        <w:rPr>
          <w:lang w:val="en-US"/>
        </w:rPr>
        <w:t>Solution 3: 5GS resource control aspects</w:t>
      </w:r>
      <w:r>
        <w:tab/>
      </w:r>
      <w:r>
        <w:fldChar w:fldCharType="begin"/>
      </w:r>
      <w:r>
        <w:instrText xml:space="preserve"> PAGEREF _Toc101262313 \h </w:instrText>
      </w:r>
      <w:r>
        <w:fldChar w:fldCharType="separate"/>
      </w:r>
      <w:r>
        <w:t>50</w:t>
      </w:r>
      <w:r>
        <w:fldChar w:fldCharType="end"/>
      </w:r>
    </w:p>
    <w:p w14:paraId="74AA3495"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6.3.1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_Toc101262314 \h </w:instrText>
      </w:r>
      <w:r>
        <w:fldChar w:fldCharType="separate"/>
      </w:r>
      <w:r>
        <w:t>50</w:t>
      </w:r>
      <w:r>
        <w:fldChar w:fldCharType="end"/>
      </w:r>
    </w:p>
    <w:p w14:paraId="40B02826"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6.3.1.1</w:t>
      </w:r>
      <w:r>
        <w:rPr>
          <w:rFonts w:asciiTheme="minorHAnsi" w:eastAsiaTheme="minorEastAsia" w:hAnsiTheme="minorHAnsi" w:cstheme="minorBidi"/>
          <w:sz w:val="22"/>
          <w:szCs w:val="22"/>
          <w:lang w:eastAsia="en-GB"/>
        </w:rPr>
        <w:tab/>
      </w:r>
      <w:r w:rsidRPr="00F81744">
        <w:rPr>
          <w:lang w:val="en-US"/>
        </w:rPr>
        <w:t>General</w:t>
      </w:r>
      <w:r>
        <w:tab/>
      </w:r>
      <w:r>
        <w:fldChar w:fldCharType="begin"/>
      </w:r>
      <w:r>
        <w:instrText xml:space="preserve"> PAGEREF _Toc101262315 \h </w:instrText>
      </w:r>
      <w:r>
        <w:fldChar w:fldCharType="separate"/>
      </w:r>
      <w:r>
        <w:t>50</w:t>
      </w:r>
      <w:r>
        <w:fldChar w:fldCharType="end"/>
      </w:r>
    </w:p>
    <w:p w14:paraId="4101028F"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6.3.1.2</w:t>
      </w:r>
      <w:r>
        <w:rPr>
          <w:rFonts w:asciiTheme="minorHAnsi" w:eastAsiaTheme="minorEastAsia" w:hAnsiTheme="minorHAnsi" w:cstheme="minorBidi"/>
          <w:sz w:val="22"/>
          <w:szCs w:val="22"/>
          <w:lang w:eastAsia="en-GB"/>
        </w:rPr>
        <w:tab/>
      </w:r>
      <w:r w:rsidRPr="00F81744">
        <w:rPr>
          <w:lang w:val="en-US"/>
        </w:rPr>
        <w:t>Proposed changes to 3GPP TS 23.280</w:t>
      </w:r>
      <w:r>
        <w:tab/>
      </w:r>
      <w:r>
        <w:fldChar w:fldCharType="begin"/>
      </w:r>
      <w:r>
        <w:instrText xml:space="preserve"> PAGEREF _Toc101262316 \h </w:instrText>
      </w:r>
      <w:r>
        <w:fldChar w:fldCharType="separate"/>
      </w:r>
      <w:r>
        <w:t>50</w:t>
      </w:r>
      <w:r>
        <w:fldChar w:fldCharType="end"/>
      </w:r>
    </w:p>
    <w:p w14:paraId="5ECC1019" w14:textId="77777777" w:rsidR="00824689" w:rsidRDefault="00824689">
      <w:pPr>
        <w:pStyle w:val="TOC5"/>
        <w:rPr>
          <w:rFonts w:asciiTheme="minorHAnsi" w:eastAsiaTheme="minorEastAsia" w:hAnsiTheme="minorHAnsi" w:cstheme="minorBidi"/>
          <w:sz w:val="22"/>
          <w:szCs w:val="22"/>
          <w:lang w:eastAsia="en-GB"/>
        </w:rPr>
      </w:pPr>
      <w:r>
        <w:t>6.3.1.2.1</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5.2.7.2.3 Considerations for the 5GS PDU session to the MC services DN 5.2.7.2.3.1 General</w:t>
      </w:r>
      <w:r>
        <w:tab/>
      </w:r>
      <w:r>
        <w:fldChar w:fldCharType="begin"/>
      </w:r>
      <w:r>
        <w:instrText xml:space="preserve"> PAGEREF _Toc101262317 \h </w:instrText>
      </w:r>
      <w:r>
        <w:fldChar w:fldCharType="separate"/>
      </w:r>
      <w:r>
        <w:t>50</w:t>
      </w:r>
      <w:r>
        <w:fldChar w:fldCharType="end"/>
      </w:r>
    </w:p>
    <w:p w14:paraId="55927B5A" w14:textId="77777777" w:rsidR="00824689" w:rsidRDefault="00824689">
      <w:pPr>
        <w:pStyle w:val="TOC5"/>
        <w:rPr>
          <w:rFonts w:asciiTheme="minorHAnsi" w:eastAsiaTheme="minorEastAsia" w:hAnsiTheme="minorHAnsi" w:cstheme="minorBidi"/>
          <w:sz w:val="22"/>
          <w:szCs w:val="22"/>
          <w:lang w:eastAsia="en-GB"/>
        </w:rPr>
      </w:pPr>
      <w:r>
        <w:t>6.3.1.2.2</w:t>
      </w:r>
      <w:r>
        <w:rPr>
          <w:rFonts w:asciiTheme="minorHAnsi" w:eastAsiaTheme="minorEastAsia" w:hAnsiTheme="minorHAnsi" w:cstheme="minorBidi"/>
          <w:sz w:val="22"/>
          <w:szCs w:val="22"/>
          <w:lang w:eastAsia="en-GB"/>
        </w:rPr>
        <w:tab/>
      </w:r>
      <w:r>
        <w:t>Proposed changes to clause 7.2 Description of the planes</w:t>
      </w:r>
      <w:r>
        <w:tab/>
      </w:r>
      <w:r>
        <w:fldChar w:fldCharType="begin"/>
      </w:r>
      <w:r>
        <w:instrText xml:space="preserve"> PAGEREF _Toc101262318 \h </w:instrText>
      </w:r>
      <w:r>
        <w:fldChar w:fldCharType="separate"/>
      </w:r>
      <w:r>
        <w:t>51</w:t>
      </w:r>
      <w:r>
        <w:fldChar w:fldCharType="end"/>
      </w:r>
    </w:p>
    <w:p w14:paraId="6F931797" w14:textId="77777777" w:rsidR="00824689" w:rsidRDefault="00824689">
      <w:pPr>
        <w:pStyle w:val="TOC5"/>
        <w:rPr>
          <w:rFonts w:asciiTheme="minorHAnsi" w:eastAsiaTheme="minorEastAsia" w:hAnsiTheme="minorHAnsi" w:cstheme="minorBidi"/>
          <w:sz w:val="22"/>
          <w:szCs w:val="22"/>
          <w:lang w:eastAsia="en-GB"/>
        </w:rPr>
      </w:pPr>
      <w:r>
        <w:t>6.3.1.2.3</w:t>
      </w:r>
      <w:r>
        <w:rPr>
          <w:rFonts w:asciiTheme="minorHAnsi" w:eastAsiaTheme="minorEastAsia" w:hAnsiTheme="minorHAnsi" w:cstheme="minorBidi"/>
          <w:sz w:val="22"/>
          <w:szCs w:val="22"/>
          <w:lang w:eastAsia="en-GB"/>
        </w:rPr>
        <w:tab/>
      </w:r>
      <w:r>
        <w:t>Proposed change to 10.11.2 Request for unicast resources at session establishment</w:t>
      </w:r>
      <w:r w:rsidRPr="00F81744">
        <w:rPr>
          <w:u w:val="single"/>
        </w:rPr>
        <w:t xml:space="preserve"> </w:t>
      </w:r>
      <w:r w:rsidRPr="00F81744">
        <w:rPr>
          <w:highlight w:val="yellow"/>
          <w:u w:val="single"/>
        </w:rPr>
        <w:t>using EPS</w:t>
      </w:r>
      <w:r>
        <w:tab/>
      </w:r>
      <w:r>
        <w:fldChar w:fldCharType="begin"/>
      </w:r>
      <w:r>
        <w:instrText xml:space="preserve"> PAGEREF _Toc101262319 \h </w:instrText>
      </w:r>
      <w:r>
        <w:fldChar w:fldCharType="separate"/>
      </w:r>
      <w:r>
        <w:t>51</w:t>
      </w:r>
      <w:r>
        <w:fldChar w:fldCharType="end"/>
      </w:r>
    </w:p>
    <w:p w14:paraId="78FCEB45" w14:textId="77777777" w:rsidR="00824689" w:rsidRDefault="00824689">
      <w:pPr>
        <w:pStyle w:val="TOC5"/>
        <w:rPr>
          <w:rFonts w:asciiTheme="minorHAnsi" w:eastAsiaTheme="minorEastAsia" w:hAnsiTheme="minorHAnsi" w:cstheme="minorBidi"/>
          <w:sz w:val="22"/>
          <w:szCs w:val="22"/>
          <w:lang w:eastAsia="en-GB"/>
        </w:rPr>
      </w:pPr>
      <w:r>
        <w:t>6.3.1.2.4</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10.11.2a Request for unicast resources at session establishment using 5GS</w:t>
      </w:r>
      <w:r>
        <w:tab/>
      </w:r>
      <w:r>
        <w:fldChar w:fldCharType="begin"/>
      </w:r>
      <w:r>
        <w:instrText xml:space="preserve"> PAGEREF _Toc101262320 \h </w:instrText>
      </w:r>
      <w:r>
        <w:fldChar w:fldCharType="separate"/>
      </w:r>
      <w:r>
        <w:t>52</w:t>
      </w:r>
      <w:r>
        <w:fldChar w:fldCharType="end"/>
      </w:r>
    </w:p>
    <w:p w14:paraId="19DABA2B" w14:textId="77777777" w:rsidR="00824689" w:rsidRDefault="00824689">
      <w:pPr>
        <w:pStyle w:val="TOC5"/>
        <w:rPr>
          <w:rFonts w:asciiTheme="minorHAnsi" w:eastAsiaTheme="minorEastAsia" w:hAnsiTheme="minorHAnsi" w:cstheme="minorBidi"/>
          <w:sz w:val="22"/>
          <w:szCs w:val="22"/>
          <w:lang w:eastAsia="en-GB"/>
        </w:rPr>
      </w:pPr>
      <w:r>
        <w:t>6.3.1.2.5</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10.11.3a Request for modification of unicast resources using 5GS</w:t>
      </w:r>
      <w:r>
        <w:tab/>
      </w:r>
      <w:r>
        <w:fldChar w:fldCharType="begin"/>
      </w:r>
      <w:r>
        <w:instrText xml:space="preserve"> PAGEREF _Toc101262321 \h </w:instrText>
      </w:r>
      <w:r>
        <w:fldChar w:fldCharType="separate"/>
      </w:r>
      <w:r>
        <w:t>53</w:t>
      </w:r>
      <w:r>
        <w:fldChar w:fldCharType="end"/>
      </w:r>
    </w:p>
    <w:p w14:paraId="7724C016" w14:textId="77777777" w:rsidR="00824689" w:rsidRDefault="00824689">
      <w:pPr>
        <w:pStyle w:val="TOC5"/>
        <w:rPr>
          <w:rFonts w:asciiTheme="minorHAnsi" w:eastAsiaTheme="minorEastAsia" w:hAnsiTheme="minorHAnsi" w:cstheme="minorBidi"/>
          <w:sz w:val="22"/>
          <w:szCs w:val="22"/>
          <w:lang w:eastAsia="en-GB"/>
        </w:rPr>
      </w:pPr>
      <w:r>
        <w:t>6.3.1.2.7</w:t>
      </w:r>
      <w:r>
        <w:rPr>
          <w:rFonts w:asciiTheme="minorHAnsi" w:eastAsiaTheme="minorEastAsia" w:hAnsiTheme="minorHAnsi" w:cstheme="minorBidi"/>
          <w:sz w:val="22"/>
          <w:szCs w:val="22"/>
          <w:lang w:eastAsia="en-GB"/>
        </w:rPr>
        <w:tab/>
      </w:r>
      <w:r>
        <w:t>Proposed change to 10.11.5.1 General</w:t>
      </w:r>
      <w:r>
        <w:tab/>
      </w:r>
      <w:r>
        <w:fldChar w:fldCharType="begin"/>
      </w:r>
      <w:r>
        <w:instrText xml:space="preserve"> PAGEREF _Toc101262322 \h </w:instrText>
      </w:r>
      <w:r>
        <w:fldChar w:fldCharType="separate"/>
      </w:r>
      <w:r>
        <w:t>54</w:t>
      </w:r>
      <w:r>
        <w:fldChar w:fldCharType="end"/>
      </w:r>
    </w:p>
    <w:p w14:paraId="57E9FC3C" w14:textId="77777777" w:rsidR="00824689" w:rsidRDefault="00824689">
      <w:pPr>
        <w:pStyle w:val="TOC5"/>
        <w:rPr>
          <w:rFonts w:asciiTheme="minorHAnsi" w:eastAsiaTheme="minorEastAsia" w:hAnsiTheme="minorHAnsi" w:cstheme="minorBidi"/>
          <w:sz w:val="22"/>
          <w:szCs w:val="22"/>
          <w:lang w:eastAsia="en-GB"/>
        </w:rPr>
      </w:pPr>
      <w:r>
        <w:t>6.3.1.2.8</w:t>
      </w:r>
      <w:r>
        <w:rPr>
          <w:rFonts w:asciiTheme="minorHAnsi" w:eastAsiaTheme="minorEastAsia" w:hAnsiTheme="minorHAnsi" w:cstheme="minorBidi"/>
          <w:sz w:val="22"/>
          <w:szCs w:val="22"/>
          <w:lang w:eastAsia="en-GB"/>
        </w:rPr>
        <w:tab/>
      </w:r>
      <w:r>
        <w:t xml:space="preserve">Proposed new subclause </w:t>
      </w:r>
      <w:r w:rsidRPr="00F81744">
        <w:rPr>
          <w:highlight w:val="yellow"/>
        </w:rPr>
        <w:t>10.11.5.3 5GS related procedure</w:t>
      </w:r>
      <w:r>
        <w:tab/>
      </w:r>
      <w:r>
        <w:fldChar w:fldCharType="begin"/>
      </w:r>
      <w:r>
        <w:instrText xml:space="preserve"> PAGEREF _Toc101262323 \h </w:instrText>
      </w:r>
      <w:r>
        <w:fldChar w:fldCharType="separate"/>
      </w:r>
      <w:r>
        <w:t>55</w:t>
      </w:r>
      <w:r>
        <w:fldChar w:fldCharType="end"/>
      </w:r>
    </w:p>
    <w:p w14:paraId="467E6788" w14:textId="77777777" w:rsidR="00824689" w:rsidRDefault="00824689">
      <w:pPr>
        <w:pStyle w:val="TOC5"/>
        <w:rPr>
          <w:rFonts w:asciiTheme="minorHAnsi" w:eastAsiaTheme="minorEastAsia" w:hAnsiTheme="minorHAnsi" w:cstheme="minorBidi"/>
          <w:sz w:val="22"/>
          <w:szCs w:val="22"/>
          <w:lang w:eastAsia="en-GB"/>
        </w:rPr>
      </w:pPr>
      <w:r>
        <w:t>6.3.1.2.9</w:t>
      </w:r>
      <w:r>
        <w:rPr>
          <w:rFonts w:asciiTheme="minorHAnsi" w:eastAsiaTheme="minorEastAsia" w:hAnsiTheme="minorHAnsi" w:cstheme="minorBidi"/>
          <w:sz w:val="22"/>
          <w:szCs w:val="22"/>
          <w:lang w:eastAsia="en-GB"/>
        </w:rPr>
        <w:tab/>
      </w:r>
      <w:r>
        <w:t>Proposed change to 10.11.6.1 General</w:t>
      </w:r>
      <w:r>
        <w:tab/>
      </w:r>
      <w:r>
        <w:fldChar w:fldCharType="begin"/>
      </w:r>
      <w:r>
        <w:instrText xml:space="preserve"> PAGEREF _Toc101262324 \h </w:instrText>
      </w:r>
      <w:r>
        <w:fldChar w:fldCharType="separate"/>
      </w:r>
      <w:r>
        <w:t>56</w:t>
      </w:r>
      <w:r>
        <w:fldChar w:fldCharType="end"/>
      </w:r>
    </w:p>
    <w:p w14:paraId="7A56AF29" w14:textId="77777777" w:rsidR="00824689" w:rsidRDefault="00824689">
      <w:pPr>
        <w:pStyle w:val="TOC5"/>
        <w:rPr>
          <w:rFonts w:asciiTheme="minorHAnsi" w:eastAsiaTheme="minorEastAsia" w:hAnsiTheme="minorHAnsi" w:cstheme="minorBidi"/>
          <w:sz w:val="22"/>
          <w:szCs w:val="22"/>
          <w:lang w:eastAsia="en-GB"/>
        </w:rPr>
      </w:pPr>
      <w:r>
        <w:t>6.3.1.2.10</w:t>
      </w:r>
      <w:r>
        <w:rPr>
          <w:rFonts w:asciiTheme="minorHAnsi" w:eastAsiaTheme="minorEastAsia" w:hAnsiTheme="minorHAnsi" w:cstheme="minorBidi"/>
          <w:sz w:val="22"/>
          <w:szCs w:val="22"/>
          <w:lang w:eastAsia="en-GB"/>
        </w:rPr>
        <w:tab/>
      </w:r>
      <w:r>
        <w:t xml:space="preserve">Proposed changes to 10.11.6.2 </w:t>
      </w:r>
      <w:r w:rsidRPr="00F81744">
        <w:rPr>
          <w:highlight w:val="yellow"/>
          <w:u w:val="single"/>
        </w:rPr>
        <w:t>EPS related</w:t>
      </w:r>
      <w:r w:rsidRPr="00F81744">
        <w:rPr>
          <w:u w:val="single"/>
        </w:rPr>
        <w:t xml:space="preserve"> </w:t>
      </w:r>
      <w:r w:rsidRPr="00F81744">
        <w:rPr>
          <w:strike/>
          <w:highlight w:val="yellow"/>
        </w:rPr>
        <w:t>P</w:t>
      </w:r>
      <w:r w:rsidRPr="00F81744">
        <w:rPr>
          <w:highlight w:val="yellow"/>
          <w:u w:val="single"/>
        </w:rPr>
        <w:t>p</w:t>
      </w:r>
      <w:r>
        <w:t>rocedure</w:t>
      </w:r>
      <w:r>
        <w:tab/>
      </w:r>
      <w:r>
        <w:fldChar w:fldCharType="begin"/>
      </w:r>
      <w:r>
        <w:instrText xml:space="preserve"> PAGEREF _Toc101262325 \h </w:instrText>
      </w:r>
      <w:r>
        <w:fldChar w:fldCharType="separate"/>
      </w:r>
      <w:r>
        <w:t>56</w:t>
      </w:r>
      <w:r>
        <w:fldChar w:fldCharType="end"/>
      </w:r>
    </w:p>
    <w:p w14:paraId="6A8AA12B" w14:textId="77777777" w:rsidR="00824689" w:rsidRDefault="00824689">
      <w:pPr>
        <w:pStyle w:val="TOC5"/>
        <w:rPr>
          <w:rFonts w:asciiTheme="minorHAnsi" w:eastAsiaTheme="minorEastAsia" w:hAnsiTheme="minorHAnsi" w:cstheme="minorBidi"/>
          <w:sz w:val="22"/>
          <w:szCs w:val="22"/>
          <w:lang w:eastAsia="en-GB"/>
        </w:rPr>
      </w:pPr>
      <w:r>
        <w:t>6.3.1.2.11</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10.11.6.3 5GS related procedure</w:t>
      </w:r>
      <w:r>
        <w:tab/>
      </w:r>
      <w:r>
        <w:fldChar w:fldCharType="begin"/>
      </w:r>
      <w:r>
        <w:instrText xml:space="preserve"> PAGEREF _Toc101262326 \h </w:instrText>
      </w:r>
      <w:r>
        <w:fldChar w:fldCharType="separate"/>
      </w:r>
      <w:r>
        <w:t>57</w:t>
      </w:r>
      <w:r>
        <w:fldChar w:fldCharType="end"/>
      </w:r>
    </w:p>
    <w:p w14:paraId="6355D067" w14:textId="77777777" w:rsidR="00824689" w:rsidRDefault="00824689">
      <w:pPr>
        <w:pStyle w:val="TOC4"/>
        <w:rPr>
          <w:rFonts w:asciiTheme="minorHAnsi" w:eastAsiaTheme="minorEastAsia" w:hAnsiTheme="minorHAnsi" w:cstheme="minorBidi"/>
          <w:sz w:val="22"/>
          <w:szCs w:val="22"/>
          <w:lang w:eastAsia="en-GB"/>
        </w:rPr>
      </w:pPr>
      <w:r>
        <w:t>6.3.1.3</w:t>
      </w:r>
      <w:r>
        <w:rPr>
          <w:rFonts w:asciiTheme="minorHAnsi" w:eastAsiaTheme="minorEastAsia" w:hAnsiTheme="minorHAnsi" w:cstheme="minorBidi"/>
          <w:sz w:val="22"/>
          <w:szCs w:val="22"/>
          <w:lang w:eastAsia="en-GB"/>
        </w:rPr>
        <w:tab/>
      </w:r>
      <w:r>
        <w:t>Proposed changes to 3GPP TS 23.281</w:t>
      </w:r>
      <w:r>
        <w:tab/>
      </w:r>
      <w:r>
        <w:fldChar w:fldCharType="begin"/>
      </w:r>
      <w:r>
        <w:instrText xml:space="preserve"> PAGEREF _Toc101262327 \h </w:instrText>
      </w:r>
      <w:r>
        <w:fldChar w:fldCharType="separate"/>
      </w:r>
      <w:r>
        <w:t>58</w:t>
      </w:r>
      <w:r>
        <w:fldChar w:fldCharType="end"/>
      </w:r>
    </w:p>
    <w:p w14:paraId="6E28DAD4" w14:textId="77777777" w:rsidR="00824689" w:rsidRDefault="00824689">
      <w:pPr>
        <w:pStyle w:val="TOC5"/>
        <w:rPr>
          <w:rFonts w:asciiTheme="minorHAnsi" w:eastAsiaTheme="minorEastAsia" w:hAnsiTheme="minorHAnsi" w:cstheme="minorBidi"/>
          <w:sz w:val="22"/>
          <w:szCs w:val="22"/>
          <w:lang w:eastAsia="en-GB"/>
        </w:rPr>
      </w:pPr>
      <w:r>
        <w:t>6.3.1.3.1</w:t>
      </w:r>
      <w:r>
        <w:rPr>
          <w:rFonts w:asciiTheme="minorHAnsi" w:eastAsiaTheme="minorEastAsia" w:hAnsiTheme="minorHAnsi" w:cstheme="minorBidi"/>
          <w:sz w:val="22"/>
          <w:szCs w:val="22"/>
          <w:lang w:eastAsia="en-GB"/>
        </w:rPr>
        <w:tab/>
      </w:r>
      <w:r>
        <w:t xml:space="preserve">Proposed change to 5.5 </w:t>
      </w:r>
      <w:r w:rsidRPr="00F81744">
        <w:rPr>
          <w:highlight w:val="yellow"/>
          <w:u w:val="single"/>
        </w:rPr>
        <w:t>ESP resource</w:t>
      </w:r>
      <w:r w:rsidRPr="00F81744">
        <w:rPr>
          <w:strike/>
          <w:highlight w:val="yellow"/>
        </w:rPr>
        <w:t>Bearer</w:t>
      </w:r>
      <w:r>
        <w:t xml:space="preserve"> management</w:t>
      </w:r>
      <w:r>
        <w:tab/>
      </w:r>
      <w:r>
        <w:fldChar w:fldCharType="begin"/>
      </w:r>
      <w:r>
        <w:instrText xml:space="preserve"> PAGEREF _Toc101262328 \h </w:instrText>
      </w:r>
      <w:r>
        <w:fldChar w:fldCharType="separate"/>
      </w:r>
      <w:r>
        <w:t>59</w:t>
      </w:r>
      <w:r>
        <w:fldChar w:fldCharType="end"/>
      </w:r>
    </w:p>
    <w:p w14:paraId="305FE7EF" w14:textId="77777777" w:rsidR="00824689" w:rsidRDefault="00824689">
      <w:pPr>
        <w:pStyle w:val="TOC5"/>
        <w:rPr>
          <w:rFonts w:asciiTheme="minorHAnsi" w:eastAsiaTheme="minorEastAsia" w:hAnsiTheme="minorHAnsi" w:cstheme="minorBidi"/>
          <w:sz w:val="22"/>
          <w:szCs w:val="22"/>
          <w:lang w:eastAsia="en-GB"/>
        </w:rPr>
      </w:pPr>
      <w:r>
        <w:t>6.3.1.3.2</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5.6  5GS resource management</w:t>
      </w:r>
      <w:r>
        <w:tab/>
      </w:r>
      <w:r>
        <w:fldChar w:fldCharType="begin"/>
      </w:r>
      <w:r>
        <w:instrText xml:space="preserve"> PAGEREF _Toc101262329 \h </w:instrText>
      </w:r>
      <w:r>
        <w:fldChar w:fldCharType="separate"/>
      </w:r>
      <w:r>
        <w:t>59</w:t>
      </w:r>
      <w:r>
        <w:fldChar w:fldCharType="end"/>
      </w:r>
    </w:p>
    <w:p w14:paraId="6A518B79" w14:textId="77777777" w:rsidR="00824689" w:rsidRDefault="00824689">
      <w:pPr>
        <w:pStyle w:val="TOC5"/>
        <w:rPr>
          <w:rFonts w:asciiTheme="minorHAnsi" w:eastAsiaTheme="minorEastAsia" w:hAnsiTheme="minorHAnsi" w:cstheme="minorBidi"/>
          <w:sz w:val="22"/>
          <w:szCs w:val="22"/>
          <w:lang w:eastAsia="en-GB"/>
        </w:rPr>
      </w:pPr>
      <w:r>
        <w:t>6.3.1.3.3</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5.6.1 General</w:t>
      </w:r>
      <w:r>
        <w:tab/>
      </w:r>
      <w:r>
        <w:fldChar w:fldCharType="begin"/>
      </w:r>
      <w:r>
        <w:instrText xml:space="preserve"> PAGEREF _Toc101262330 \h </w:instrText>
      </w:r>
      <w:r>
        <w:fldChar w:fldCharType="separate"/>
      </w:r>
      <w:r>
        <w:t>59</w:t>
      </w:r>
      <w:r>
        <w:fldChar w:fldCharType="end"/>
      </w:r>
    </w:p>
    <w:p w14:paraId="55607E04" w14:textId="77777777" w:rsidR="00824689" w:rsidRDefault="00824689">
      <w:pPr>
        <w:pStyle w:val="TOC5"/>
        <w:rPr>
          <w:rFonts w:asciiTheme="minorHAnsi" w:eastAsiaTheme="minorEastAsia" w:hAnsiTheme="minorHAnsi" w:cstheme="minorBidi"/>
          <w:sz w:val="22"/>
          <w:szCs w:val="22"/>
          <w:lang w:eastAsia="en-GB"/>
        </w:rPr>
      </w:pPr>
      <w:r>
        <w:t>6.3.1.3.4</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5.6.2 5GS considerations</w:t>
      </w:r>
      <w:r>
        <w:tab/>
      </w:r>
      <w:r>
        <w:fldChar w:fldCharType="begin"/>
      </w:r>
      <w:r>
        <w:instrText xml:space="preserve"> PAGEREF _Toc101262331 \h </w:instrText>
      </w:r>
      <w:r>
        <w:fldChar w:fldCharType="separate"/>
      </w:r>
      <w:r>
        <w:t>59</w:t>
      </w:r>
      <w:r>
        <w:fldChar w:fldCharType="end"/>
      </w:r>
    </w:p>
    <w:p w14:paraId="71CF5038" w14:textId="77777777" w:rsidR="00824689" w:rsidRDefault="00824689">
      <w:pPr>
        <w:pStyle w:val="TOC5"/>
        <w:rPr>
          <w:rFonts w:asciiTheme="minorHAnsi" w:eastAsiaTheme="minorEastAsia" w:hAnsiTheme="minorHAnsi" w:cstheme="minorBidi"/>
          <w:sz w:val="22"/>
          <w:szCs w:val="22"/>
          <w:lang w:eastAsia="en-GB"/>
        </w:rPr>
      </w:pPr>
      <w:r>
        <w:t>6.3.1.3.5</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5.6.3 5GS unicast considerations for MCVideo</w:t>
      </w:r>
      <w:r>
        <w:tab/>
      </w:r>
      <w:r>
        <w:fldChar w:fldCharType="begin"/>
      </w:r>
      <w:r>
        <w:instrText xml:space="preserve"> PAGEREF _Toc101262332 \h </w:instrText>
      </w:r>
      <w:r>
        <w:fldChar w:fldCharType="separate"/>
      </w:r>
      <w:r>
        <w:t>59</w:t>
      </w:r>
      <w:r>
        <w:fldChar w:fldCharType="end"/>
      </w:r>
    </w:p>
    <w:p w14:paraId="39455C58" w14:textId="77777777" w:rsidR="00824689" w:rsidRDefault="00824689">
      <w:pPr>
        <w:pStyle w:val="TOC5"/>
        <w:rPr>
          <w:rFonts w:asciiTheme="minorHAnsi" w:eastAsiaTheme="minorEastAsia" w:hAnsiTheme="minorHAnsi" w:cstheme="minorBidi"/>
          <w:sz w:val="22"/>
          <w:szCs w:val="22"/>
          <w:lang w:eastAsia="en-GB"/>
        </w:rPr>
      </w:pPr>
      <w:r>
        <w:t>6.3.1.3.6</w:t>
      </w:r>
      <w:r>
        <w:rPr>
          <w:rFonts w:asciiTheme="minorHAnsi" w:eastAsiaTheme="minorEastAsia" w:hAnsiTheme="minorHAnsi" w:cstheme="minorBidi"/>
          <w:sz w:val="22"/>
          <w:szCs w:val="22"/>
          <w:lang w:eastAsia="en-GB"/>
        </w:rPr>
        <w:tab/>
      </w:r>
      <w:r>
        <w:t xml:space="preserve">Proposed changes to 6.1.1 On-network functional model </w:t>
      </w:r>
      <w:r w:rsidRPr="00F81744">
        <w:rPr>
          <w:highlight w:val="yellow"/>
          <w:u w:val="single"/>
        </w:rPr>
        <w:t>using EPS</w:t>
      </w:r>
      <w:r>
        <w:tab/>
      </w:r>
      <w:r>
        <w:fldChar w:fldCharType="begin"/>
      </w:r>
      <w:r>
        <w:instrText xml:space="preserve"> PAGEREF _Toc101262333 \h </w:instrText>
      </w:r>
      <w:r>
        <w:fldChar w:fldCharType="separate"/>
      </w:r>
      <w:r>
        <w:t>59</w:t>
      </w:r>
      <w:r>
        <w:fldChar w:fldCharType="end"/>
      </w:r>
    </w:p>
    <w:p w14:paraId="34F47A4E" w14:textId="77777777" w:rsidR="00824689" w:rsidRDefault="00824689">
      <w:pPr>
        <w:pStyle w:val="TOC5"/>
        <w:rPr>
          <w:rFonts w:asciiTheme="minorHAnsi" w:eastAsiaTheme="minorEastAsia" w:hAnsiTheme="minorHAnsi" w:cstheme="minorBidi"/>
          <w:sz w:val="22"/>
          <w:szCs w:val="22"/>
          <w:lang w:eastAsia="en-GB"/>
        </w:rPr>
      </w:pPr>
      <w:r>
        <w:t>6.3.1.3.7</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6.1a.1 On-network functional model using 5GS</w:t>
      </w:r>
      <w:r>
        <w:tab/>
      </w:r>
      <w:r>
        <w:fldChar w:fldCharType="begin"/>
      </w:r>
      <w:r>
        <w:instrText xml:space="preserve"> PAGEREF _Toc101262334 \h </w:instrText>
      </w:r>
      <w:r>
        <w:fldChar w:fldCharType="separate"/>
      </w:r>
      <w:r>
        <w:t>60</w:t>
      </w:r>
      <w:r>
        <w:fldChar w:fldCharType="end"/>
      </w:r>
    </w:p>
    <w:p w14:paraId="2204D01D" w14:textId="77777777" w:rsidR="00824689" w:rsidRDefault="00824689">
      <w:pPr>
        <w:pStyle w:val="TOC5"/>
        <w:rPr>
          <w:rFonts w:asciiTheme="minorHAnsi" w:eastAsiaTheme="minorEastAsia" w:hAnsiTheme="minorHAnsi" w:cstheme="minorBidi"/>
          <w:sz w:val="22"/>
          <w:szCs w:val="22"/>
          <w:lang w:eastAsia="en-GB"/>
        </w:rPr>
      </w:pPr>
      <w:r>
        <w:rPr>
          <w:lang w:eastAsia="zh-CN"/>
        </w:rPr>
        <w:t>6.3.1.3.8</w:t>
      </w:r>
      <w:r>
        <w:rPr>
          <w:rFonts w:asciiTheme="minorHAnsi" w:eastAsiaTheme="minorEastAsia" w:hAnsiTheme="minorHAnsi" w:cstheme="minorBidi"/>
          <w:sz w:val="22"/>
          <w:szCs w:val="22"/>
          <w:lang w:eastAsia="en-GB"/>
        </w:rPr>
        <w:tab/>
      </w:r>
      <w:r>
        <w:rPr>
          <w:lang w:eastAsia="zh-CN"/>
        </w:rPr>
        <w:t>Proposed change to 6</w:t>
      </w:r>
      <w:r>
        <w:t>.</w:t>
      </w:r>
      <w:r>
        <w:rPr>
          <w:lang w:eastAsia="zh-CN"/>
        </w:rPr>
        <w:t>2</w:t>
      </w:r>
      <w:r>
        <w:t xml:space="preserve">.2  </w:t>
      </w:r>
      <w:r>
        <w:rPr>
          <w:lang w:eastAsia="zh-CN"/>
        </w:rPr>
        <w:t>MCVideo service a</w:t>
      </w:r>
      <w:r>
        <w:t xml:space="preserve">pplication plane </w:t>
      </w:r>
      <w:r w:rsidRPr="00F81744">
        <w:rPr>
          <w:highlight w:val="yellow"/>
          <w:u w:val="single"/>
        </w:rPr>
        <w:t>using EPS</w:t>
      </w:r>
      <w:r>
        <w:tab/>
      </w:r>
      <w:r>
        <w:fldChar w:fldCharType="begin"/>
      </w:r>
      <w:r>
        <w:instrText xml:space="preserve"> PAGEREF _Toc101262335 \h </w:instrText>
      </w:r>
      <w:r>
        <w:fldChar w:fldCharType="separate"/>
      </w:r>
      <w:r>
        <w:t>61</w:t>
      </w:r>
      <w:r>
        <w:fldChar w:fldCharType="end"/>
      </w:r>
    </w:p>
    <w:p w14:paraId="2DB0B0D8" w14:textId="77777777" w:rsidR="00824689" w:rsidRDefault="00824689">
      <w:pPr>
        <w:pStyle w:val="TOC5"/>
        <w:rPr>
          <w:rFonts w:asciiTheme="minorHAnsi" w:eastAsiaTheme="minorEastAsia" w:hAnsiTheme="minorHAnsi" w:cstheme="minorBidi"/>
          <w:sz w:val="22"/>
          <w:szCs w:val="22"/>
          <w:lang w:eastAsia="en-GB"/>
        </w:rPr>
      </w:pPr>
      <w:r>
        <w:rPr>
          <w:lang w:eastAsia="zh-CN"/>
        </w:rPr>
        <w:t>6.3.1.3.9</w:t>
      </w:r>
      <w:r>
        <w:rPr>
          <w:rFonts w:asciiTheme="minorHAnsi" w:eastAsiaTheme="minorEastAsia" w:hAnsiTheme="minorHAnsi" w:cstheme="minorBidi"/>
          <w:sz w:val="22"/>
          <w:szCs w:val="22"/>
          <w:lang w:eastAsia="en-GB"/>
        </w:rPr>
        <w:tab/>
      </w:r>
      <w:r>
        <w:rPr>
          <w:lang w:eastAsia="zh-CN"/>
        </w:rPr>
        <w:t>Proposed changes to 6</w:t>
      </w:r>
      <w:r>
        <w:t>.</w:t>
      </w:r>
      <w:r>
        <w:rPr>
          <w:lang w:eastAsia="zh-CN"/>
        </w:rPr>
        <w:t>2</w:t>
      </w:r>
      <w:r>
        <w:t>.2.2  Common services core</w:t>
      </w:r>
      <w:r>
        <w:tab/>
      </w:r>
      <w:r>
        <w:fldChar w:fldCharType="begin"/>
      </w:r>
      <w:r>
        <w:instrText xml:space="preserve"> PAGEREF _Toc101262336 \h </w:instrText>
      </w:r>
      <w:r>
        <w:fldChar w:fldCharType="separate"/>
      </w:r>
      <w:r>
        <w:t>61</w:t>
      </w:r>
      <w:r>
        <w:fldChar w:fldCharType="end"/>
      </w:r>
    </w:p>
    <w:p w14:paraId="6E7D0CCE" w14:textId="77777777" w:rsidR="00824689" w:rsidRDefault="00824689">
      <w:pPr>
        <w:pStyle w:val="TOC5"/>
        <w:rPr>
          <w:rFonts w:asciiTheme="minorHAnsi" w:eastAsiaTheme="minorEastAsia" w:hAnsiTheme="minorHAnsi" w:cstheme="minorBidi"/>
          <w:sz w:val="22"/>
          <w:szCs w:val="22"/>
          <w:lang w:eastAsia="en-GB"/>
        </w:rPr>
      </w:pPr>
      <w:r w:rsidRPr="00F81744">
        <w:rPr>
          <w:color w:val="4472C4"/>
          <w:lang w:eastAsia="zh-CN"/>
        </w:rPr>
        <w:t>6.3.1.3.10</w:t>
      </w:r>
      <w:r>
        <w:rPr>
          <w:rFonts w:asciiTheme="minorHAnsi" w:eastAsiaTheme="minorEastAsia" w:hAnsiTheme="minorHAnsi" w:cstheme="minorBidi"/>
          <w:sz w:val="22"/>
          <w:szCs w:val="22"/>
          <w:lang w:eastAsia="en-GB"/>
        </w:rPr>
        <w:tab/>
      </w:r>
      <w:r w:rsidRPr="00F81744">
        <w:rPr>
          <w:color w:val="4472C4"/>
          <w:lang w:eastAsia="zh-CN"/>
        </w:rPr>
        <w:t>Proposed new subclause</w:t>
      </w:r>
      <w:r>
        <w:rPr>
          <w:lang w:eastAsia="zh-CN"/>
        </w:rPr>
        <w:t xml:space="preserve"> </w:t>
      </w:r>
      <w:r w:rsidRPr="00F81744">
        <w:rPr>
          <w:highlight w:val="yellow"/>
          <w:lang w:eastAsia="zh-CN"/>
        </w:rPr>
        <w:t>6</w:t>
      </w:r>
      <w:r w:rsidRPr="00F81744">
        <w:rPr>
          <w:highlight w:val="yellow"/>
        </w:rPr>
        <w:t>.</w:t>
      </w:r>
      <w:r w:rsidRPr="00F81744">
        <w:rPr>
          <w:highlight w:val="yellow"/>
          <w:lang w:eastAsia="zh-CN"/>
        </w:rPr>
        <w:t>2</w:t>
      </w:r>
      <w:r w:rsidRPr="00F81744">
        <w:rPr>
          <w:highlight w:val="yellow"/>
        </w:rPr>
        <w:t xml:space="preserve">.3 </w:t>
      </w:r>
      <w:r w:rsidRPr="00F81744">
        <w:rPr>
          <w:highlight w:val="yellow"/>
          <w:lang w:eastAsia="zh-CN"/>
        </w:rPr>
        <w:t>MCVideo service a</w:t>
      </w:r>
      <w:r w:rsidRPr="00F81744">
        <w:rPr>
          <w:highlight w:val="yellow"/>
        </w:rPr>
        <w:t>pplication plane using 5GS</w:t>
      </w:r>
      <w:r>
        <w:tab/>
      </w:r>
      <w:r>
        <w:fldChar w:fldCharType="begin"/>
      </w:r>
      <w:r>
        <w:instrText xml:space="preserve"> PAGEREF _Toc101262337 \h </w:instrText>
      </w:r>
      <w:r>
        <w:fldChar w:fldCharType="separate"/>
      </w:r>
      <w:r>
        <w:t>61</w:t>
      </w:r>
      <w:r>
        <w:fldChar w:fldCharType="end"/>
      </w:r>
    </w:p>
    <w:p w14:paraId="4E613FD5" w14:textId="77777777" w:rsidR="00824689" w:rsidRDefault="00824689">
      <w:pPr>
        <w:pStyle w:val="TOC5"/>
        <w:rPr>
          <w:rFonts w:asciiTheme="minorHAnsi" w:eastAsiaTheme="minorEastAsia" w:hAnsiTheme="minorHAnsi" w:cstheme="minorBidi"/>
          <w:sz w:val="22"/>
          <w:szCs w:val="22"/>
          <w:lang w:eastAsia="en-GB"/>
        </w:rPr>
      </w:pPr>
      <w:r>
        <w:rPr>
          <w:lang w:eastAsia="zh-CN"/>
        </w:rPr>
        <w:t>6.3.1.3.11</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lang w:eastAsia="zh-CN"/>
        </w:rPr>
        <w:t>6</w:t>
      </w:r>
      <w:r w:rsidRPr="00F81744">
        <w:rPr>
          <w:highlight w:val="yellow"/>
          <w:u w:val="single"/>
        </w:rPr>
        <w:t>.</w:t>
      </w:r>
      <w:r w:rsidRPr="00F81744">
        <w:rPr>
          <w:highlight w:val="yellow"/>
          <w:u w:val="single"/>
          <w:lang w:eastAsia="zh-CN"/>
        </w:rPr>
        <w:t>2</w:t>
      </w:r>
      <w:r w:rsidRPr="00F81744">
        <w:rPr>
          <w:highlight w:val="yellow"/>
          <w:u w:val="single"/>
        </w:rPr>
        <w:t>.3.1 General</w:t>
      </w:r>
      <w:r>
        <w:tab/>
      </w:r>
      <w:r>
        <w:fldChar w:fldCharType="begin"/>
      </w:r>
      <w:r>
        <w:instrText xml:space="preserve"> PAGEREF _Toc101262338 \h </w:instrText>
      </w:r>
      <w:r>
        <w:fldChar w:fldCharType="separate"/>
      </w:r>
      <w:r>
        <w:t>61</w:t>
      </w:r>
      <w:r>
        <w:fldChar w:fldCharType="end"/>
      </w:r>
    </w:p>
    <w:p w14:paraId="03DAB81B" w14:textId="77777777" w:rsidR="00824689" w:rsidRDefault="00824689">
      <w:pPr>
        <w:pStyle w:val="TOC5"/>
        <w:rPr>
          <w:rFonts w:asciiTheme="minorHAnsi" w:eastAsiaTheme="minorEastAsia" w:hAnsiTheme="minorHAnsi" w:cstheme="minorBidi"/>
          <w:sz w:val="22"/>
          <w:szCs w:val="22"/>
          <w:lang w:eastAsia="en-GB"/>
        </w:rPr>
      </w:pPr>
      <w:r>
        <w:rPr>
          <w:lang w:eastAsia="zh-CN"/>
        </w:rPr>
        <w:t>6.3.1.3.12</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lang w:eastAsia="zh-CN"/>
        </w:rPr>
        <w:t>6</w:t>
      </w:r>
      <w:r w:rsidRPr="00F81744">
        <w:rPr>
          <w:highlight w:val="yellow"/>
          <w:u w:val="single"/>
        </w:rPr>
        <w:t>.</w:t>
      </w:r>
      <w:r w:rsidRPr="00F81744">
        <w:rPr>
          <w:highlight w:val="yellow"/>
          <w:u w:val="single"/>
          <w:lang w:eastAsia="zh-CN"/>
        </w:rPr>
        <w:t>2</w:t>
      </w:r>
      <w:r w:rsidRPr="00F81744">
        <w:rPr>
          <w:highlight w:val="yellow"/>
          <w:u w:val="single"/>
        </w:rPr>
        <w:t>.3.2 Common services core</w:t>
      </w:r>
      <w:r>
        <w:tab/>
      </w:r>
      <w:r>
        <w:fldChar w:fldCharType="begin"/>
      </w:r>
      <w:r>
        <w:instrText xml:space="preserve"> PAGEREF _Toc101262339 \h </w:instrText>
      </w:r>
      <w:r>
        <w:fldChar w:fldCharType="separate"/>
      </w:r>
      <w:r>
        <w:t>61</w:t>
      </w:r>
      <w:r>
        <w:fldChar w:fldCharType="end"/>
      </w:r>
    </w:p>
    <w:p w14:paraId="78D5A298" w14:textId="77777777" w:rsidR="00824689" w:rsidRDefault="00824689">
      <w:pPr>
        <w:pStyle w:val="TOC5"/>
        <w:rPr>
          <w:rFonts w:asciiTheme="minorHAnsi" w:eastAsiaTheme="minorEastAsia" w:hAnsiTheme="minorHAnsi" w:cstheme="minorBidi"/>
          <w:sz w:val="22"/>
          <w:szCs w:val="22"/>
          <w:lang w:eastAsia="en-GB"/>
        </w:rPr>
      </w:pPr>
      <w:r>
        <w:rPr>
          <w:lang w:eastAsia="zh-CN"/>
        </w:rPr>
        <w:t>6.3.1.3.13</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lang w:eastAsia="zh-CN"/>
        </w:rPr>
        <w:t>6</w:t>
      </w:r>
      <w:r w:rsidRPr="00F81744">
        <w:rPr>
          <w:highlight w:val="yellow"/>
          <w:u w:val="single"/>
        </w:rPr>
        <w:t>.</w:t>
      </w:r>
      <w:r w:rsidRPr="00F81744">
        <w:rPr>
          <w:highlight w:val="yellow"/>
          <w:u w:val="single"/>
          <w:lang w:eastAsia="zh-CN"/>
        </w:rPr>
        <w:t>2</w:t>
      </w:r>
      <w:r w:rsidRPr="00F81744">
        <w:rPr>
          <w:highlight w:val="yellow"/>
          <w:u w:val="single"/>
        </w:rPr>
        <w:t>.3.3 MC</w:t>
      </w:r>
      <w:r w:rsidRPr="00F81744">
        <w:rPr>
          <w:highlight w:val="yellow"/>
          <w:u w:val="single"/>
          <w:lang w:eastAsia="zh-CN"/>
        </w:rPr>
        <w:t>Video</w:t>
      </w:r>
      <w:r w:rsidRPr="00F81744">
        <w:rPr>
          <w:highlight w:val="yellow"/>
          <w:u w:val="single"/>
        </w:rPr>
        <w:t xml:space="preserve"> application service</w:t>
      </w:r>
      <w:r>
        <w:tab/>
      </w:r>
      <w:r>
        <w:fldChar w:fldCharType="begin"/>
      </w:r>
      <w:r>
        <w:instrText xml:space="preserve"> PAGEREF _Toc101262340 \h </w:instrText>
      </w:r>
      <w:r>
        <w:fldChar w:fldCharType="separate"/>
      </w:r>
      <w:r>
        <w:t>61</w:t>
      </w:r>
      <w:r>
        <w:fldChar w:fldCharType="end"/>
      </w:r>
    </w:p>
    <w:p w14:paraId="36CBA9AA" w14:textId="77777777" w:rsidR="00824689" w:rsidRDefault="00824689">
      <w:pPr>
        <w:pStyle w:val="TOC5"/>
        <w:rPr>
          <w:rFonts w:asciiTheme="minorHAnsi" w:eastAsiaTheme="minorEastAsia" w:hAnsiTheme="minorHAnsi" w:cstheme="minorBidi"/>
          <w:sz w:val="22"/>
          <w:szCs w:val="22"/>
          <w:lang w:eastAsia="en-GB"/>
        </w:rPr>
      </w:pPr>
      <w:r>
        <w:rPr>
          <w:lang w:eastAsia="zh-CN"/>
        </w:rPr>
        <w:t>6.3.1.3.14</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w:t>
      </w:r>
      <w:r w:rsidRPr="00F81744">
        <w:rPr>
          <w:highlight w:val="yellow"/>
          <w:u w:val="single"/>
        </w:rPr>
        <w:t>1 MCVideo client</w:t>
      </w:r>
      <w:r>
        <w:tab/>
      </w:r>
      <w:r>
        <w:fldChar w:fldCharType="begin"/>
      </w:r>
      <w:r>
        <w:instrText xml:space="preserve"> PAGEREF _Toc101262341 \h </w:instrText>
      </w:r>
      <w:r>
        <w:fldChar w:fldCharType="separate"/>
      </w:r>
      <w:r>
        <w:t>61</w:t>
      </w:r>
      <w:r>
        <w:fldChar w:fldCharType="end"/>
      </w:r>
    </w:p>
    <w:p w14:paraId="3E38AFC1" w14:textId="77777777" w:rsidR="00824689" w:rsidRDefault="00824689">
      <w:pPr>
        <w:pStyle w:val="TOC5"/>
        <w:rPr>
          <w:rFonts w:asciiTheme="minorHAnsi" w:eastAsiaTheme="minorEastAsia" w:hAnsiTheme="minorHAnsi" w:cstheme="minorBidi"/>
          <w:sz w:val="22"/>
          <w:szCs w:val="22"/>
          <w:lang w:eastAsia="en-GB"/>
        </w:rPr>
      </w:pPr>
      <w:r>
        <w:rPr>
          <w:lang w:eastAsia="zh-CN"/>
        </w:rPr>
        <w:t>6.3.1.3.15</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w:t>
      </w:r>
      <w:r w:rsidRPr="00F81744">
        <w:rPr>
          <w:highlight w:val="yellow"/>
          <w:u w:val="single"/>
        </w:rPr>
        <w:t>2 MCVideo server</w:t>
      </w:r>
      <w:r>
        <w:tab/>
      </w:r>
      <w:r>
        <w:fldChar w:fldCharType="begin"/>
      </w:r>
      <w:r>
        <w:instrText xml:space="preserve"> PAGEREF _Toc101262342 \h </w:instrText>
      </w:r>
      <w:r>
        <w:fldChar w:fldCharType="separate"/>
      </w:r>
      <w:r>
        <w:t>62</w:t>
      </w:r>
      <w:r>
        <w:fldChar w:fldCharType="end"/>
      </w:r>
    </w:p>
    <w:p w14:paraId="1FBB6684" w14:textId="77777777" w:rsidR="00824689" w:rsidRDefault="00824689">
      <w:pPr>
        <w:pStyle w:val="TOC5"/>
        <w:rPr>
          <w:rFonts w:asciiTheme="minorHAnsi" w:eastAsiaTheme="minorEastAsia" w:hAnsiTheme="minorHAnsi" w:cstheme="minorBidi"/>
          <w:sz w:val="22"/>
          <w:szCs w:val="22"/>
          <w:lang w:eastAsia="en-GB"/>
        </w:rPr>
      </w:pPr>
      <w:r>
        <w:rPr>
          <w:lang w:eastAsia="zh-CN"/>
        </w:rPr>
        <w:t>6.3.1.3.16</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3.3</w:t>
      </w:r>
      <w:r w:rsidRPr="00F81744">
        <w:rPr>
          <w:highlight w:val="yellow"/>
          <w:u w:val="single"/>
        </w:rPr>
        <w:t xml:space="preserve"> Media distribution function</w:t>
      </w:r>
      <w:r>
        <w:tab/>
      </w:r>
      <w:r>
        <w:fldChar w:fldCharType="begin"/>
      </w:r>
      <w:r>
        <w:instrText xml:space="preserve"> PAGEREF _Toc101262343 \h </w:instrText>
      </w:r>
      <w:r>
        <w:fldChar w:fldCharType="separate"/>
      </w:r>
      <w:r>
        <w:t>62</w:t>
      </w:r>
      <w:r>
        <w:fldChar w:fldCharType="end"/>
      </w:r>
    </w:p>
    <w:p w14:paraId="7358A2E7" w14:textId="77777777" w:rsidR="00824689" w:rsidRDefault="00824689">
      <w:pPr>
        <w:pStyle w:val="TOC5"/>
        <w:rPr>
          <w:rFonts w:asciiTheme="minorHAnsi" w:eastAsiaTheme="minorEastAsia" w:hAnsiTheme="minorHAnsi" w:cstheme="minorBidi"/>
          <w:sz w:val="22"/>
          <w:szCs w:val="22"/>
          <w:lang w:eastAsia="en-GB"/>
        </w:rPr>
      </w:pPr>
      <w:r>
        <w:rPr>
          <w:lang w:eastAsia="zh-CN"/>
        </w:rPr>
        <w:t>6.3.1.3.17</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3.4</w:t>
      </w:r>
      <w:r w:rsidRPr="00F81744">
        <w:rPr>
          <w:highlight w:val="yellow"/>
          <w:u w:val="single"/>
        </w:rPr>
        <w:t xml:space="preserve"> Media </w:t>
      </w:r>
      <w:r w:rsidRPr="00F81744">
        <w:rPr>
          <w:highlight w:val="yellow"/>
          <w:u w:val="single"/>
          <w:lang w:eastAsia="zh-CN"/>
        </w:rPr>
        <w:t>mixer</w:t>
      </w:r>
      <w:r>
        <w:tab/>
      </w:r>
      <w:r>
        <w:fldChar w:fldCharType="begin"/>
      </w:r>
      <w:r>
        <w:instrText xml:space="preserve"> PAGEREF _Toc101262344 \h </w:instrText>
      </w:r>
      <w:r>
        <w:fldChar w:fldCharType="separate"/>
      </w:r>
      <w:r>
        <w:t>62</w:t>
      </w:r>
      <w:r>
        <w:fldChar w:fldCharType="end"/>
      </w:r>
    </w:p>
    <w:p w14:paraId="2A6E66AA" w14:textId="77777777" w:rsidR="00824689" w:rsidRDefault="00824689">
      <w:pPr>
        <w:pStyle w:val="TOC5"/>
        <w:rPr>
          <w:rFonts w:asciiTheme="minorHAnsi" w:eastAsiaTheme="minorEastAsia" w:hAnsiTheme="minorHAnsi" w:cstheme="minorBidi"/>
          <w:sz w:val="22"/>
          <w:szCs w:val="22"/>
          <w:lang w:eastAsia="en-GB"/>
        </w:rPr>
      </w:pPr>
      <w:r>
        <w:rPr>
          <w:lang w:eastAsia="zh-CN"/>
        </w:rPr>
        <w:t>6.3.1.3.18</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3.5</w:t>
      </w:r>
      <w:r w:rsidRPr="00F81744">
        <w:rPr>
          <w:highlight w:val="yellow"/>
          <w:u w:val="single"/>
        </w:rPr>
        <w:t xml:space="preserve"> MCVideo user database</w:t>
      </w:r>
      <w:r>
        <w:tab/>
      </w:r>
      <w:r>
        <w:fldChar w:fldCharType="begin"/>
      </w:r>
      <w:r>
        <w:instrText xml:space="preserve"> PAGEREF _Toc101262345 \h </w:instrText>
      </w:r>
      <w:r>
        <w:fldChar w:fldCharType="separate"/>
      </w:r>
      <w:r>
        <w:t>62</w:t>
      </w:r>
      <w:r>
        <w:fldChar w:fldCharType="end"/>
      </w:r>
    </w:p>
    <w:p w14:paraId="68654D37" w14:textId="77777777" w:rsidR="00824689" w:rsidRDefault="00824689">
      <w:pPr>
        <w:pStyle w:val="TOC5"/>
        <w:rPr>
          <w:rFonts w:asciiTheme="minorHAnsi" w:eastAsiaTheme="minorEastAsia" w:hAnsiTheme="minorHAnsi" w:cstheme="minorBidi"/>
          <w:sz w:val="22"/>
          <w:szCs w:val="22"/>
          <w:lang w:eastAsia="en-GB"/>
        </w:rPr>
      </w:pPr>
      <w:r>
        <w:rPr>
          <w:lang w:eastAsia="zh-CN"/>
        </w:rPr>
        <w:t>6.3.1.3.19</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3.6</w:t>
      </w:r>
      <w:r w:rsidRPr="00F81744">
        <w:rPr>
          <w:highlight w:val="yellow"/>
          <w:u w:val="single"/>
        </w:rPr>
        <w:t xml:space="preserve"> Transmission control server</w:t>
      </w:r>
      <w:r>
        <w:tab/>
      </w:r>
      <w:r>
        <w:fldChar w:fldCharType="begin"/>
      </w:r>
      <w:r>
        <w:instrText xml:space="preserve"> PAGEREF _Toc101262346 \h </w:instrText>
      </w:r>
      <w:r>
        <w:fldChar w:fldCharType="separate"/>
      </w:r>
      <w:r>
        <w:t>63</w:t>
      </w:r>
      <w:r>
        <w:fldChar w:fldCharType="end"/>
      </w:r>
    </w:p>
    <w:p w14:paraId="11501F6F" w14:textId="77777777" w:rsidR="00824689" w:rsidRDefault="00824689">
      <w:pPr>
        <w:pStyle w:val="TOC5"/>
        <w:rPr>
          <w:rFonts w:asciiTheme="minorHAnsi" w:eastAsiaTheme="minorEastAsia" w:hAnsiTheme="minorHAnsi" w:cstheme="minorBidi"/>
          <w:sz w:val="22"/>
          <w:szCs w:val="22"/>
          <w:lang w:eastAsia="en-GB"/>
        </w:rPr>
      </w:pPr>
      <w:r>
        <w:rPr>
          <w:lang w:eastAsia="zh-CN"/>
        </w:rPr>
        <w:t>6.3.1.3.20</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w:t>
      </w:r>
      <w:r w:rsidRPr="00F81744">
        <w:rPr>
          <w:highlight w:val="yellow"/>
          <w:u w:val="single"/>
          <w:lang w:eastAsia="zh-CN"/>
        </w:rPr>
        <w:t>3.7</w:t>
      </w:r>
      <w:r w:rsidRPr="00F81744">
        <w:rPr>
          <w:highlight w:val="yellow"/>
          <w:u w:val="single"/>
        </w:rPr>
        <w:t xml:space="preserve"> Transmission control participant</w:t>
      </w:r>
      <w:r>
        <w:tab/>
      </w:r>
      <w:r>
        <w:fldChar w:fldCharType="begin"/>
      </w:r>
      <w:r>
        <w:instrText xml:space="preserve"> PAGEREF _Toc101262347 \h </w:instrText>
      </w:r>
      <w:r>
        <w:fldChar w:fldCharType="separate"/>
      </w:r>
      <w:r>
        <w:t>63</w:t>
      </w:r>
      <w:r>
        <w:fldChar w:fldCharType="end"/>
      </w:r>
    </w:p>
    <w:p w14:paraId="49D2A0BE" w14:textId="77777777" w:rsidR="00824689" w:rsidRDefault="00824689">
      <w:pPr>
        <w:pStyle w:val="TOC5"/>
        <w:rPr>
          <w:rFonts w:asciiTheme="minorHAnsi" w:eastAsiaTheme="minorEastAsia" w:hAnsiTheme="minorHAnsi" w:cstheme="minorBidi"/>
          <w:sz w:val="22"/>
          <w:szCs w:val="22"/>
          <w:lang w:eastAsia="en-GB"/>
        </w:rPr>
      </w:pPr>
      <w:r>
        <w:rPr>
          <w:lang w:eastAsia="zh-CN"/>
        </w:rPr>
        <w:t>6.3.1.3.21</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6.2.3.3.8 MC gateway server</w:t>
      </w:r>
      <w:r>
        <w:tab/>
      </w:r>
      <w:r>
        <w:fldChar w:fldCharType="begin"/>
      </w:r>
      <w:r>
        <w:instrText xml:space="preserve"> PAGEREF _Toc101262348 \h </w:instrText>
      </w:r>
      <w:r>
        <w:fldChar w:fldCharType="separate"/>
      </w:r>
      <w:r>
        <w:t>63</w:t>
      </w:r>
      <w:r>
        <w:fldChar w:fldCharType="end"/>
      </w:r>
    </w:p>
    <w:p w14:paraId="306D7470" w14:textId="77777777" w:rsidR="00824689" w:rsidRDefault="00824689">
      <w:pPr>
        <w:pStyle w:val="TOC5"/>
        <w:rPr>
          <w:rFonts w:asciiTheme="minorHAnsi" w:eastAsiaTheme="minorEastAsia" w:hAnsiTheme="minorHAnsi" w:cstheme="minorBidi"/>
          <w:sz w:val="22"/>
          <w:szCs w:val="22"/>
          <w:lang w:eastAsia="en-GB"/>
        </w:rPr>
      </w:pPr>
      <w:r>
        <w:rPr>
          <w:lang w:eastAsia="zh-CN"/>
        </w:rPr>
        <w:t>6.3.1.3.22</w:t>
      </w:r>
      <w:r>
        <w:rPr>
          <w:rFonts w:asciiTheme="minorHAnsi" w:eastAsiaTheme="minorEastAsia" w:hAnsiTheme="minorHAnsi" w:cstheme="minorBidi"/>
          <w:sz w:val="22"/>
          <w:szCs w:val="22"/>
          <w:lang w:eastAsia="en-GB"/>
        </w:rPr>
        <w:tab/>
      </w:r>
      <w:r>
        <w:rPr>
          <w:lang w:eastAsia="zh-CN"/>
        </w:rPr>
        <w:t>Proposed change to 6</w:t>
      </w:r>
      <w:r>
        <w:t>.</w:t>
      </w:r>
      <w:r>
        <w:rPr>
          <w:lang w:eastAsia="zh-CN"/>
        </w:rPr>
        <w:t>3</w:t>
      </w:r>
      <w:r>
        <w:t xml:space="preserve"> Reference points</w:t>
      </w:r>
      <w:r>
        <w:rPr>
          <w:lang w:eastAsia="zh-CN"/>
        </w:rPr>
        <w:t xml:space="preserve"> </w:t>
      </w:r>
      <w:r w:rsidRPr="00F81744">
        <w:rPr>
          <w:highlight w:val="yellow"/>
          <w:u w:val="single"/>
          <w:lang w:eastAsia="zh-CN"/>
        </w:rPr>
        <w:t>using EPS</w:t>
      </w:r>
      <w:r>
        <w:tab/>
      </w:r>
      <w:r>
        <w:fldChar w:fldCharType="begin"/>
      </w:r>
      <w:r>
        <w:instrText xml:space="preserve"> PAGEREF _Toc101262349 \h </w:instrText>
      </w:r>
      <w:r>
        <w:fldChar w:fldCharType="separate"/>
      </w:r>
      <w:r>
        <w:t>63</w:t>
      </w:r>
      <w:r>
        <w:fldChar w:fldCharType="end"/>
      </w:r>
    </w:p>
    <w:p w14:paraId="7218B73D" w14:textId="77777777" w:rsidR="00824689" w:rsidRDefault="00824689">
      <w:pPr>
        <w:pStyle w:val="TOC5"/>
        <w:rPr>
          <w:rFonts w:asciiTheme="minorHAnsi" w:eastAsiaTheme="minorEastAsia" w:hAnsiTheme="minorHAnsi" w:cstheme="minorBidi"/>
          <w:sz w:val="22"/>
          <w:szCs w:val="22"/>
          <w:lang w:eastAsia="en-GB"/>
        </w:rPr>
      </w:pPr>
      <w:r>
        <w:rPr>
          <w:lang w:eastAsia="zh-CN"/>
        </w:rPr>
        <w:t>6.3.1.3.23</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lang w:eastAsia="zh-CN"/>
        </w:rPr>
        <w:t>6</w:t>
      </w:r>
      <w:r w:rsidRPr="00F81744">
        <w:rPr>
          <w:highlight w:val="yellow"/>
          <w:u w:val="single"/>
        </w:rPr>
        <w:t>.4 Reference points using 5GS</w:t>
      </w:r>
      <w:r>
        <w:tab/>
      </w:r>
      <w:r>
        <w:fldChar w:fldCharType="begin"/>
      </w:r>
      <w:r>
        <w:instrText xml:space="preserve"> PAGEREF _Toc101262350 \h </w:instrText>
      </w:r>
      <w:r>
        <w:fldChar w:fldCharType="separate"/>
      </w:r>
      <w:r>
        <w:t>63</w:t>
      </w:r>
      <w:r>
        <w:fldChar w:fldCharType="end"/>
      </w:r>
    </w:p>
    <w:p w14:paraId="393A9519" w14:textId="77777777" w:rsidR="00824689" w:rsidRDefault="00824689">
      <w:pPr>
        <w:pStyle w:val="TOC5"/>
        <w:rPr>
          <w:rFonts w:asciiTheme="minorHAnsi" w:eastAsiaTheme="minorEastAsia" w:hAnsiTheme="minorHAnsi" w:cstheme="minorBidi"/>
          <w:sz w:val="22"/>
          <w:szCs w:val="22"/>
          <w:lang w:eastAsia="en-GB"/>
        </w:rPr>
      </w:pPr>
      <w:r>
        <w:rPr>
          <w:lang w:eastAsia="zh-CN"/>
        </w:rPr>
        <w:t>6.3.1.3.24</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w:t>
      </w:r>
      <w:r w:rsidRPr="00F81744">
        <w:rPr>
          <w:highlight w:val="yellow"/>
          <w:u w:val="single"/>
          <w:lang w:eastAsia="zh-CN"/>
        </w:rPr>
        <w:t>1</w:t>
      </w:r>
      <w:r w:rsidRPr="00F81744">
        <w:rPr>
          <w:highlight w:val="yellow"/>
          <w:u w:val="single"/>
        </w:rPr>
        <w:t xml:space="preserve"> Reference point MCVideo-1 (between the MCVideo client and the MCVideo server)</w:t>
      </w:r>
      <w:r>
        <w:tab/>
      </w:r>
      <w:r>
        <w:fldChar w:fldCharType="begin"/>
      </w:r>
      <w:r>
        <w:instrText xml:space="preserve"> PAGEREF _Toc101262351 \h </w:instrText>
      </w:r>
      <w:r>
        <w:fldChar w:fldCharType="separate"/>
      </w:r>
      <w:r>
        <w:t>63</w:t>
      </w:r>
      <w:r>
        <w:fldChar w:fldCharType="end"/>
      </w:r>
    </w:p>
    <w:p w14:paraId="1776B654" w14:textId="77777777" w:rsidR="00824689" w:rsidRDefault="00824689">
      <w:pPr>
        <w:pStyle w:val="TOC5"/>
        <w:rPr>
          <w:rFonts w:asciiTheme="minorHAnsi" w:eastAsiaTheme="minorEastAsia" w:hAnsiTheme="minorHAnsi" w:cstheme="minorBidi"/>
          <w:sz w:val="22"/>
          <w:szCs w:val="22"/>
          <w:lang w:eastAsia="en-GB"/>
        </w:rPr>
      </w:pPr>
      <w:r>
        <w:rPr>
          <w:lang w:eastAsia="zh-CN"/>
        </w:rPr>
        <w:t>6.3.1.3.25</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w:t>
      </w:r>
      <w:r w:rsidRPr="00F81744">
        <w:rPr>
          <w:highlight w:val="yellow"/>
          <w:u w:val="single"/>
          <w:lang w:eastAsia="zh-CN"/>
        </w:rPr>
        <w:t>2</w:t>
      </w:r>
      <w:r w:rsidRPr="00F81744">
        <w:rPr>
          <w:highlight w:val="yellow"/>
          <w:u w:val="single"/>
        </w:rPr>
        <w:t xml:space="preserve"> Reference point MCVideo-2 (between the MCVideo server and the MCVideo user database)</w:t>
      </w:r>
      <w:r>
        <w:tab/>
      </w:r>
      <w:r>
        <w:fldChar w:fldCharType="begin"/>
      </w:r>
      <w:r>
        <w:instrText xml:space="preserve"> PAGEREF _Toc101262352 \h </w:instrText>
      </w:r>
      <w:r>
        <w:fldChar w:fldCharType="separate"/>
      </w:r>
      <w:r>
        <w:t>63</w:t>
      </w:r>
      <w:r>
        <w:fldChar w:fldCharType="end"/>
      </w:r>
    </w:p>
    <w:p w14:paraId="403D6A9D" w14:textId="77777777" w:rsidR="00824689" w:rsidRDefault="00824689">
      <w:pPr>
        <w:pStyle w:val="TOC5"/>
        <w:rPr>
          <w:rFonts w:asciiTheme="minorHAnsi" w:eastAsiaTheme="minorEastAsia" w:hAnsiTheme="minorHAnsi" w:cstheme="minorBidi"/>
          <w:sz w:val="22"/>
          <w:szCs w:val="22"/>
          <w:lang w:eastAsia="en-GB"/>
        </w:rPr>
      </w:pPr>
      <w:r>
        <w:rPr>
          <w:lang w:eastAsia="zh-CN"/>
        </w:rPr>
        <w:t>6.3.1.3.26</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w:t>
      </w:r>
      <w:r w:rsidRPr="00F81744">
        <w:rPr>
          <w:highlight w:val="yellow"/>
          <w:u w:val="single"/>
          <w:lang w:eastAsia="zh-CN"/>
        </w:rPr>
        <w:t>3</w:t>
      </w:r>
      <w:r w:rsidRPr="00F81744">
        <w:rPr>
          <w:highlight w:val="yellow"/>
          <w:u w:val="single"/>
        </w:rPr>
        <w:t xml:space="preserve"> Reference point MCVideo-3 (between the MCVideo server and the MCVideo server and between the MCVideo server and the MC gateway server)</w:t>
      </w:r>
      <w:r>
        <w:tab/>
      </w:r>
      <w:r>
        <w:fldChar w:fldCharType="begin"/>
      </w:r>
      <w:r>
        <w:instrText xml:space="preserve"> PAGEREF _Toc101262353 \h </w:instrText>
      </w:r>
      <w:r>
        <w:fldChar w:fldCharType="separate"/>
      </w:r>
      <w:r>
        <w:t>63</w:t>
      </w:r>
      <w:r>
        <w:fldChar w:fldCharType="end"/>
      </w:r>
    </w:p>
    <w:p w14:paraId="0F2FE86C" w14:textId="77777777" w:rsidR="00824689" w:rsidRDefault="00824689">
      <w:pPr>
        <w:pStyle w:val="TOC5"/>
        <w:rPr>
          <w:rFonts w:asciiTheme="minorHAnsi" w:eastAsiaTheme="minorEastAsia" w:hAnsiTheme="minorHAnsi" w:cstheme="minorBidi"/>
          <w:sz w:val="22"/>
          <w:szCs w:val="22"/>
          <w:lang w:eastAsia="en-GB"/>
        </w:rPr>
      </w:pPr>
      <w:r>
        <w:rPr>
          <w:lang w:eastAsia="zh-CN"/>
        </w:rPr>
        <w:t>6.3.1.3.27</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w:t>
      </w:r>
      <w:r w:rsidRPr="00F81744">
        <w:rPr>
          <w:highlight w:val="yellow"/>
          <w:u w:val="single"/>
          <w:lang w:eastAsia="zh-CN"/>
        </w:rPr>
        <w:t>4</w:t>
      </w:r>
      <w:r w:rsidRPr="00F81744">
        <w:rPr>
          <w:highlight w:val="yellow"/>
          <w:u w:val="single"/>
        </w:rPr>
        <w:t xml:space="preserve"> Reference point MCVideo-4 (between the transmission control participant and the transmission control server)</w:t>
      </w:r>
      <w:r>
        <w:tab/>
      </w:r>
      <w:r>
        <w:fldChar w:fldCharType="begin"/>
      </w:r>
      <w:r>
        <w:instrText xml:space="preserve"> PAGEREF _Toc101262354 \h </w:instrText>
      </w:r>
      <w:r>
        <w:fldChar w:fldCharType="separate"/>
      </w:r>
      <w:r>
        <w:t>63</w:t>
      </w:r>
      <w:r>
        <w:fldChar w:fldCharType="end"/>
      </w:r>
    </w:p>
    <w:p w14:paraId="3BF4337A" w14:textId="77777777" w:rsidR="00824689" w:rsidRDefault="00824689">
      <w:pPr>
        <w:pStyle w:val="TOC5"/>
        <w:rPr>
          <w:rFonts w:asciiTheme="minorHAnsi" w:eastAsiaTheme="minorEastAsia" w:hAnsiTheme="minorHAnsi" w:cstheme="minorBidi"/>
          <w:sz w:val="22"/>
          <w:szCs w:val="22"/>
          <w:lang w:eastAsia="en-GB"/>
        </w:rPr>
      </w:pPr>
      <w:r>
        <w:rPr>
          <w:lang w:eastAsia="zh-CN"/>
        </w:rPr>
        <w:lastRenderedPageBreak/>
        <w:t>6.3.1.3.28</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6.4.4A Reference point MCVideo-5 (unicast between the media distribution function and 5GS)</w:t>
      </w:r>
      <w:r>
        <w:tab/>
      </w:r>
      <w:r>
        <w:fldChar w:fldCharType="begin"/>
      </w:r>
      <w:r>
        <w:instrText xml:space="preserve"> PAGEREF _Toc101262355 \h </w:instrText>
      </w:r>
      <w:r>
        <w:fldChar w:fldCharType="separate"/>
      </w:r>
      <w:r>
        <w:t>64</w:t>
      </w:r>
      <w:r>
        <w:fldChar w:fldCharType="end"/>
      </w:r>
    </w:p>
    <w:p w14:paraId="2267AAA9" w14:textId="77777777" w:rsidR="00824689" w:rsidRDefault="00824689">
      <w:pPr>
        <w:pStyle w:val="TOC5"/>
        <w:rPr>
          <w:rFonts w:asciiTheme="minorHAnsi" w:eastAsiaTheme="minorEastAsia" w:hAnsiTheme="minorHAnsi" w:cstheme="minorBidi"/>
          <w:sz w:val="22"/>
          <w:szCs w:val="22"/>
          <w:lang w:eastAsia="en-GB"/>
        </w:rPr>
      </w:pPr>
      <w:r>
        <w:rPr>
          <w:lang w:eastAsia="zh-CN"/>
        </w:rPr>
        <w:t>6.3.1.3.29</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w:t>
      </w:r>
      <w:r w:rsidRPr="00F81744">
        <w:rPr>
          <w:highlight w:val="yellow"/>
          <w:u w:val="single"/>
          <w:lang w:eastAsia="zh-CN"/>
        </w:rPr>
        <w:t>5</w:t>
      </w:r>
      <w:r w:rsidRPr="00F81744">
        <w:rPr>
          <w:highlight w:val="yellow"/>
          <w:u w:val="single"/>
        </w:rPr>
        <w:t xml:space="preserve"> Reference point MCVideo-7 (between the media distribution function and the media mixer)</w:t>
      </w:r>
      <w:r>
        <w:tab/>
      </w:r>
      <w:r>
        <w:fldChar w:fldCharType="begin"/>
      </w:r>
      <w:r>
        <w:instrText xml:space="preserve"> PAGEREF _Toc101262356 \h </w:instrText>
      </w:r>
      <w:r>
        <w:fldChar w:fldCharType="separate"/>
      </w:r>
      <w:r>
        <w:t>64</w:t>
      </w:r>
      <w:r>
        <w:fldChar w:fldCharType="end"/>
      </w:r>
    </w:p>
    <w:p w14:paraId="7E0AD8FA" w14:textId="77777777" w:rsidR="00824689" w:rsidRDefault="00824689">
      <w:pPr>
        <w:pStyle w:val="TOC5"/>
        <w:rPr>
          <w:rFonts w:asciiTheme="minorHAnsi" w:eastAsiaTheme="minorEastAsia" w:hAnsiTheme="minorHAnsi" w:cstheme="minorBidi"/>
          <w:sz w:val="22"/>
          <w:szCs w:val="22"/>
          <w:lang w:eastAsia="en-GB"/>
        </w:rPr>
      </w:pPr>
      <w:r>
        <w:rPr>
          <w:lang w:eastAsia="zh-CN"/>
        </w:rPr>
        <w:t>6.3.1.3.30</w:t>
      </w:r>
      <w:r>
        <w:rPr>
          <w:rFonts w:asciiTheme="minorHAnsi" w:eastAsiaTheme="minorEastAsia" w:hAnsiTheme="minorHAnsi" w:cstheme="minorBidi"/>
          <w:sz w:val="22"/>
          <w:szCs w:val="22"/>
          <w:lang w:eastAsia="en-GB"/>
        </w:rPr>
        <w:tab/>
      </w:r>
      <w:r>
        <w:rPr>
          <w:lang w:eastAsia="zh-CN"/>
        </w:rPr>
        <w:t xml:space="preserve">Proposed new subclause </w:t>
      </w:r>
      <w:r w:rsidRPr="00F81744">
        <w:rPr>
          <w:highlight w:val="yellow"/>
          <w:u w:val="single"/>
        </w:rPr>
        <w:t>6.4.8 Reference point MCVideo-10 (between the MC gateway server and the MC gateway server in a different MCVideo system)</w:t>
      </w:r>
      <w:r>
        <w:tab/>
      </w:r>
      <w:r>
        <w:fldChar w:fldCharType="begin"/>
      </w:r>
      <w:r>
        <w:instrText xml:space="preserve"> PAGEREF _Toc101262357 \h </w:instrText>
      </w:r>
      <w:r>
        <w:fldChar w:fldCharType="separate"/>
      </w:r>
      <w:r>
        <w:t>64</w:t>
      </w:r>
      <w:r>
        <w:fldChar w:fldCharType="end"/>
      </w:r>
    </w:p>
    <w:p w14:paraId="0132E8E2" w14:textId="77777777" w:rsidR="00824689" w:rsidRDefault="00824689">
      <w:pPr>
        <w:pStyle w:val="TOC5"/>
        <w:rPr>
          <w:rFonts w:asciiTheme="minorHAnsi" w:eastAsiaTheme="minorEastAsia" w:hAnsiTheme="minorHAnsi" w:cstheme="minorBidi"/>
          <w:sz w:val="22"/>
          <w:szCs w:val="22"/>
          <w:lang w:eastAsia="en-GB"/>
        </w:rPr>
      </w:pPr>
      <w:r>
        <w:rPr>
          <w:lang w:eastAsia="zh-CN"/>
        </w:rPr>
        <w:t>6.3.1.3.31</w:t>
      </w:r>
      <w:r>
        <w:rPr>
          <w:rFonts w:asciiTheme="minorHAnsi" w:eastAsiaTheme="minorEastAsia" w:hAnsiTheme="minorHAnsi" w:cstheme="minorBidi"/>
          <w:sz w:val="22"/>
          <w:szCs w:val="22"/>
          <w:lang w:eastAsia="en-GB"/>
        </w:rPr>
        <w:tab/>
      </w:r>
      <w:r>
        <w:rPr>
          <w:lang w:eastAsia="zh-CN"/>
        </w:rPr>
        <w:t>Proposed change</w:t>
      </w:r>
      <w:r>
        <w:t xml:space="preserve"> to 7.10 Use of MBMS transmission (on-network) </w:t>
      </w:r>
      <w:r w:rsidRPr="00F81744">
        <w:rPr>
          <w:highlight w:val="yellow"/>
          <w:u w:val="single"/>
        </w:rPr>
        <w:t>using EPS</w:t>
      </w:r>
      <w:r>
        <w:tab/>
      </w:r>
      <w:r>
        <w:fldChar w:fldCharType="begin"/>
      </w:r>
      <w:r>
        <w:instrText xml:space="preserve"> PAGEREF _Toc101262358 \h </w:instrText>
      </w:r>
      <w:r>
        <w:fldChar w:fldCharType="separate"/>
      </w:r>
      <w:r>
        <w:t>64</w:t>
      </w:r>
      <w:r>
        <w:fldChar w:fldCharType="end"/>
      </w:r>
    </w:p>
    <w:p w14:paraId="191CD589" w14:textId="77777777" w:rsidR="00824689" w:rsidRDefault="00824689">
      <w:pPr>
        <w:pStyle w:val="TOC4"/>
        <w:rPr>
          <w:rFonts w:asciiTheme="minorHAnsi" w:eastAsiaTheme="minorEastAsia" w:hAnsiTheme="minorHAnsi" w:cstheme="minorBidi"/>
          <w:sz w:val="22"/>
          <w:szCs w:val="22"/>
          <w:lang w:eastAsia="en-GB"/>
        </w:rPr>
      </w:pPr>
      <w:r>
        <w:t>6.3.1.4</w:t>
      </w:r>
      <w:r>
        <w:rPr>
          <w:rFonts w:asciiTheme="minorHAnsi" w:eastAsiaTheme="minorEastAsia" w:hAnsiTheme="minorHAnsi" w:cstheme="minorBidi"/>
          <w:sz w:val="22"/>
          <w:szCs w:val="22"/>
          <w:lang w:eastAsia="en-GB"/>
        </w:rPr>
        <w:tab/>
      </w:r>
      <w:r>
        <w:t>Proposed changes to 3GPP TS 23.282</w:t>
      </w:r>
      <w:r>
        <w:tab/>
      </w:r>
      <w:r>
        <w:fldChar w:fldCharType="begin"/>
      </w:r>
      <w:r>
        <w:instrText xml:space="preserve"> PAGEREF _Toc101262359 \h </w:instrText>
      </w:r>
      <w:r>
        <w:fldChar w:fldCharType="separate"/>
      </w:r>
      <w:r>
        <w:t>64</w:t>
      </w:r>
      <w:r>
        <w:fldChar w:fldCharType="end"/>
      </w:r>
    </w:p>
    <w:p w14:paraId="02389B6D" w14:textId="77777777" w:rsidR="00824689" w:rsidRDefault="00824689">
      <w:pPr>
        <w:pStyle w:val="TOC5"/>
        <w:rPr>
          <w:rFonts w:asciiTheme="minorHAnsi" w:eastAsiaTheme="minorEastAsia" w:hAnsiTheme="minorHAnsi" w:cstheme="minorBidi"/>
          <w:sz w:val="22"/>
          <w:szCs w:val="22"/>
          <w:lang w:eastAsia="en-GB"/>
        </w:rPr>
      </w:pPr>
      <w:r>
        <w:t>6.3.1.4.1</w:t>
      </w:r>
      <w:r>
        <w:rPr>
          <w:rFonts w:asciiTheme="minorHAnsi" w:eastAsiaTheme="minorEastAsia" w:hAnsiTheme="minorHAnsi" w:cstheme="minorBidi"/>
          <w:sz w:val="22"/>
          <w:szCs w:val="22"/>
          <w:lang w:eastAsia="en-GB"/>
        </w:rPr>
        <w:tab/>
      </w:r>
      <w:r>
        <w:t>Proposed changes to 4  Introduction</w:t>
      </w:r>
      <w:r>
        <w:tab/>
      </w:r>
      <w:r>
        <w:fldChar w:fldCharType="begin"/>
      </w:r>
      <w:r>
        <w:instrText xml:space="preserve"> PAGEREF _Toc101262360 \h </w:instrText>
      </w:r>
      <w:r>
        <w:fldChar w:fldCharType="separate"/>
      </w:r>
      <w:r>
        <w:t>64</w:t>
      </w:r>
      <w:r>
        <w:fldChar w:fldCharType="end"/>
      </w:r>
    </w:p>
    <w:p w14:paraId="50AF5B7B" w14:textId="77777777" w:rsidR="00824689" w:rsidRDefault="00824689">
      <w:pPr>
        <w:pStyle w:val="TOC5"/>
        <w:rPr>
          <w:rFonts w:asciiTheme="minorHAnsi" w:eastAsiaTheme="minorEastAsia" w:hAnsiTheme="minorHAnsi" w:cstheme="minorBidi"/>
          <w:sz w:val="22"/>
          <w:szCs w:val="22"/>
          <w:lang w:eastAsia="en-GB"/>
        </w:rPr>
      </w:pPr>
      <w:r>
        <w:t>6.3.1.4.2</w:t>
      </w:r>
      <w:r>
        <w:rPr>
          <w:rFonts w:asciiTheme="minorHAnsi" w:eastAsiaTheme="minorEastAsia" w:hAnsiTheme="minorHAnsi" w:cstheme="minorBidi"/>
          <w:sz w:val="22"/>
          <w:szCs w:val="22"/>
          <w:lang w:eastAsia="en-GB"/>
        </w:rPr>
        <w:tab/>
      </w:r>
      <w:r>
        <w:t>Proposed change for 5.4 File distribution capability</w:t>
      </w:r>
      <w:r>
        <w:tab/>
      </w:r>
      <w:r>
        <w:fldChar w:fldCharType="begin"/>
      </w:r>
      <w:r>
        <w:instrText xml:space="preserve"> PAGEREF _Toc101262361 \h </w:instrText>
      </w:r>
      <w:r>
        <w:fldChar w:fldCharType="separate"/>
      </w:r>
      <w:r>
        <w:t>64</w:t>
      </w:r>
      <w:r>
        <w:fldChar w:fldCharType="end"/>
      </w:r>
    </w:p>
    <w:p w14:paraId="72556CB0" w14:textId="77777777" w:rsidR="00824689" w:rsidRDefault="00824689">
      <w:pPr>
        <w:pStyle w:val="TOC5"/>
        <w:rPr>
          <w:rFonts w:asciiTheme="minorHAnsi" w:eastAsiaTheme="minorEastAsia" w:hAnsiTheme="minorHAnsi" w:cstheme="minorBidi"/>
          <w:sz w:val="22"/>
          <w:szCs w:val="22"/>
          <w:lang w:eastAsia="en-GB"/>
        </w:rPr>
      </w:pPr>
      <w:r>
        <w:t>6.3.1.4.3</w:t>
      </w:r>
      <w:r>
        <w:rPr>
          <w:rFonts w:asciiTheme="minorHAnsi" w:eastAsiaTheme="minorEastAsia" w:hAnsiTheme="minorHAnsi" w:cstheme="minorBidi"/>
          <w:sz w:val="22"/>
          <w:szCs w:val="22"/>
          <w:lang w:eastAsia="en-GB"/>
        </w:rPr>
        <w:tab/>
      </w:r>
      <w:r>
        <w:t xml:space="preserve">Proposed change to </w:t>
      </w:r>
      <w:r w:rsidRPr="00F81744">
        <w:rPr>
          <w:rFonts w:eastAsia="SimSun"/>
        </w:rPr>
        <w:t xml:space="preserve">5.8.4 </w:t>
      </w:r>
      <w:r w:rsidRPr="00F81744">
        <w:rPr>
          <w:rFonts w:eastAsia="SimSun"/>
          <w:highlight w:val="yellow"/>
          <w:u w:val="single"/>
        </w:rPr>
        <w:t>EPS</w:t>
      </w:r>
      <w:r w:rsidRPr="00F81744">
        <w:rPr>
          <w:rFonts w:eastAsia="SimSun"/>
        </w:rPr>
        <w:t xml:space="preserve"> MBMS bearer management</w:t>
      </w:r>
      <w:r>
        <w:tab/>
      </w:r>
      <w:r>
        <w:fldChar w:fldCharType="begin"/>
      </w:r>
      <w:r>
        <w:instrText xml:space="preserve"> PAGEREF _Toc101262362 \h </w:instrText>
      </w:r>
      <w:r>
        <w:fldChar w:fldCharType="separate"/>
      </w:r>
      <w:r>
        <w:t>66</w:t>
      </w:r>
      <w:r>
        <w:fldChar w:fldCharType="end"/>
      </w:r>
    </w:p>
    <w:p w14:paraId="5237A3C8" w14:textId="77777777" w:rsidR="00824689" w:rsidRDefault="00824689">
      <w:pPr>
        <w:pStyle w:val="TOC5"/>
        <w:rPr>
          <w:rFonts w:asciiTheme="minorHAnsi" w:eastAsiaTheme="minorEastAsia" w:hAnsiTheme="minorHAnsi" w:cstheme="minorBidi"/>
          <w:sz w:val="22"/>
          <w:szCs w:val="22"/>
          <w:lang w:eastAsia="en-GB"/>
        </w:rPr>
      </w:pPr>
      <w:r>
        <w:t>6.3.1.4.4</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5.8.5 5GS considerations</w:t>
      </w:r>
      <w:r>
        <w:tab/>
      </w:r>
      <w:r>
        <w:fldChar w:fldCharType="begin"/>
      </w:r>
      <w:r>
        <w:instrText xml:space="preserve"> PAGEREF _Toc101262363 \h </w:instrText>
      </w:r>
      <w:r>
        <w:fldChar w:fldCharType="separate"/>
      </w:r>
      <w:r>
        <w:t>66</w:t>
      </w:r>
      <w:r>
        <w:fldChar w:fldCharType="end"/>
      </w:r>
    </w:p>
    <w:p w14:paraId="3B9315A2" w14:textId="77777777" w:rsidR="00824689" w:rsidRDefault="00824689">
      <w:pPr>
        <w:pStyle w:val="TOC5"/>
        <w:rPr>
          <w:rFonts w:asciiTheme="minorHAnsi" w:eastAsiaTheme="minorEastAsia" w:hAnsiTheme="minorHAnsi" w:cstheme="minorBidi"/>
          <w:sz w:val="22"/>
          <w:szCs w:val="22"/>
          <w:lang w:eastAsia="en-GB"/>
        </w:rPr>
      </w:pPr>
      <w:r>
        <w:t>6.3.1.4.5</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5.8.6 5GS unicast considerations for MCData</w:t>
      </w:r>
      <w:r>
        <w:tab/>
      </w:r>
      <w:r>
        <w:fldChar w:fldCharType="begin"/>
      </w:r>
      <w:r>
        <w:instrText xml:space="preserve"> PAGEREF _Toc101262364 \h </w:instrText>
      </w:r>
      <w:r>
        <w:fldChar w:fldCharType="separate"/>
      </w:r>
      <w:r>
        <w:t>66</w:t>
      </w:r>
      <w:r>
        <w:fldChar w:fldCharType="end"/>
      </w:r>
    </w:p>
    <w:p w14:paraId="14B1C9DC" w14:textId="77777777" w:rsidR="00824689" w:rsidRDefault="00824689">
      <w:pPr>
        <w:pStyle w:val="TOC5"/>
        <w:rPr>
          <w:rFonts w:asciiTheme="minorHAnsi" w:eastAsiaTheme="minorEastAsia" w:hAnsiTheme="minorHAnsi" w:cstheme="minorBidi"/>
          <w:sz w:val="22"/>
          <w:szCs w:val="22"/>
          <w:lang w:eastAsia="en-GB"/>
        </w:rPr>
      </w:pPr>
      <w:r>
        <w:t>6.3.1.4.6</w:t>
      </w:r>
      <w:r>
        <w:rPr>
          <w:rFonts w:asciiTheme="minorHAnsi" w:eastAsiaTheme="minorEastAsia" w:hAnsiTheme="minorHAnsi" w:cstheme="minorBidi"/>
          <w:sz w:val="22"/>
          <w:szCs w:val="22"/>
          <w:lang w:eastAsia="en-GB"/>
        </w:rPr>
        <w:tab/>
      </w:r>
      <w:r>
        <w:t xml:space="preserve"> Proposed changes to 6.4.1 On-network functional model</w:t>
      </w:r>
      <w:r>
        <w:tab/>
      </w:r>
      <w:r>
        <w:fldChar w:fldCharType="begin"/>
      </w:r>
      <w:r>
        <w:instrText xml:space="preserve"> PAGEREF _Toc101262365 \h </w:instrText>
      </w:r>
      <w:r>
        <w:fldChar w:fldCharType="separate"/>
      </w:r>
      <w:r>
        <w:t>66</w:t>
      </w:r>
      <w:r>
        <w:fldChar w:fldCharType="end"/>
      </w:r>
    </w:p>
    <w:p w14:paraId="0399C6E1" w14:textId="77777777" w:rsidR="00824689" w:rsidRDefault="00824689">
      <w:pPr>
        <w:pStyle w:val="TOC5"/>
        <w:rPr>
          <w:rFonts w:asciiTheme="minorHAnsi" w:eastAsiaTheme="minorEastAsia" w:hAnsiTheme="minorHAnsi" w:cstheme="minorBidi"/>
          <w:sz w:val="22"/>
          <w:szCs w:val="22"/>
          <w:lang w:eastAsia="en-GB"/>
        </w:rPr>
      </w:pPr>
      <w:r>
        <w:t>6.3.1.4.7</w:t>
      </w:r>
      <w:r>
        <w:rPr>
          <w:rFonts w:asciiTheme="minorHAnsi" w:eastAsiaTheme="minorEastAsia" w:hAnsiTheme="minorHAnsi" w:cstheme="minorBidi"/>
          <w:sz w:val="22"/>
          <w:szCs w:val="22"/>
          <w:lang w:eastAsia="en-GB"/>
        </w:rPr>
        <w:tab/>
      </w:r>
      <w:r>
        <w:t xml:space="preserve"> Proposed changes to 6.4.4.1 Application plane </w:t>
      </w:r>
      <w:r w:rsidRPr="00F81744">
        <w:rPr>
          <w:highlight w:val="yellow"/>
          <w:u w:val="single"/>
        </w:rPr>
        <w:t>using EPS</w:t>
      </w:r>
      <w:r>
        <w:tab/>
      </w:r>
      <w:r>
        <w:fldChar w:fldCharType="begin"/>
      </w:r>
      <w:r>
        <w:instrText xml:space="preserve"> PAGEREF _Toc101262366 \h </w:instrText>
      </w:r>
      <w:r>
        <w:fldChar w:fldCharType="separate"/>
      </w:r>
      <w:r>
        <w:t>68</w:t>
      </w:r>
      <w:r>
        <w:fldChar w:fldCharType="end"/>
      </w:r>
    </w:p>
    <w:p w14:paraId="3D6F63EE" w14:textId="77777777" w:rsidR="00824689" w:rsidRDefault="00824689">
      <w:pPr>
        <w:pStyle w:val="TOC5"/>
        <w:rPr>
          <w:rFonts w:asciiTheme="minorHAnsi" w:eastAsiaTheme="minorEastAsia" w:hAnsiTheme="minorHAnsi" w:cstheme="minorBidi"/>
          <w:sz w:val="22"/>
          <w:szCs w:val="22"/>
          <w:lang w:eastAsia="en-GB"/>
        </w:rPr>
      </w:pPr>
      <w:r>
        <w:t>6.3.1.4.8</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6.4.4.2 Application plane using 5GS</w:t>
      </w:r>
      <w:r>
        <w:tab/>
      </w:r>
      <w:r>
        <w:fldChar w:fldCharType="begin"/>
      </w:r>
      <w:r>
        <w:instrText xml:space="preserve"> PAGEREF _Toc101262367 \h </w:instrText>
      </w:r>
      <w:r>
        <w:fldChar w:fldCharType="separate"/>
      </w:r>
      <w:r>
        <w:t>68</w:t>
      </w:r>
      <w:r>
        <w:fldChar w:fldCharType="end"/>
      </w:r>
    </w:p>
    <w:p w14:paraId="75597228" w14:textId="77777777" w:rsidR="00824689" w:rsidRDefault="00824689">
      <w:pPr>
        <w:pStyle w:val="TOC5"/>
        <w:rPr>
          <w:rFonts w:asciiTheme="minorHAnsi" w:eastAsiaTheme="minorEastAsia" w:hAnsiTheme="minorHAnsi" w:cstheme="minorBidi"/>
          <w:sz w:val="22"/>
          <w:szCs w:val="22"/>
          <w:lang w:eastAsia="en-GB"/>
        </w:rPr>
      </w:pPr>
      <w:r>
        <w:t>6.3.1.4.9</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6.4.4.2.1 General</w:t>
      </w:r>
      <w:r>
        <w:tab/>
      </w:r>
      <w:r>
        <w:fldChar w:fldCharType="begin"/>
      </w:r>
      <w:r>
        <w:instrText xml:space="preserve"> PAGEREF _Toc101262368 \h </w:instrText>
      </w:r>
      <w:r>
        <w:fldChar w:fldCharType="separate"/>
      </w:r>
      <w:r>
        <w:t>68</w:t>
      </w:r>
      <w:r>
        <w:fldChar w:fldCharType="end"/>
      </w:r>
    </w:p>
    <w:p w14:paraId="037D5A6D" w14:textId="77777777" w:rsidR="00824689" w:rsidRDefault="00824689">
      <w:pPr>
        <w:pStyle w:val="TOC5"/>
        <w:rPr>
          <w:rFonts w:asciiTheme="minorHAnsi" w:eastAsiaTheme="minorEastAsia" w:hAnsiTheme="minorHAnsi" w:cstheme="minorBidi"/>
          <w:sz w:val="22"/>
          <w:szCs w:val="22"/>
          <w:lang w:eastAsia="en-GB"/>
        </w:rPr>
      </w:pPr>
      <w:r>
        <w:t>6.3.1.4.10</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6.4.4.2.2 Reference point MCData-2 (between the MCData server and the MCData user database)</w:t>
      </w:r>
      <w:r>
        <w:tab/>
      </w:r>
      <w:r>
        <w:fldChar w:fldCharType="begin"/>
      </w:r>
      <w:r>
        <w:instrText xml:space="preserve"> PAGEREF _Toc101262369 \h </w:instrText>
      </w:r>
      <w:r>
        <w:fldChar w:fldCharType="separate"/>
      </w:r>
      <w:r>
        <w:t>68</w:t>
      </w:r>
      <w:r>
        <w:fldChar w:fldCharType="end"/>
      </w:r>
    </w:p>
    <w:p w14:paraId="7B02BEAB" w14:textId="77777777" w:rsidR="00824689" w:rsidRDefault="00824689">
      <w:pPr>
        <w:pStyle w:val="TOC5"/>
        <w:rPr>
          <w:rFonts w:asciiTheme="minorHAnsi" w:eastAsiaTheme="minorEastAsia" w:hAnsiTheme="minorHAnsi" w:cstheme="minorBidi"/>
          <w:sz w:val="22"/>
          <w:szCs w:val="22"/>
          <w:lang w:eastAsia="en-GB"/>
        </w:rPr>
      </w:pPr>
      <w:r>
        <w:t>6.3.1.4.11</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6.4.4.2.3 Reference point MCData-3 (between the MCData server and the MCData server)</w:t>
      </w:r>
      <w:r>
        <w:tab/>
      </w:r>
      <w:r>
        <w:fldChar w:fldCharType="begin"/>
      </w:r>
      <w:r>
        <w:instrText xml:space="preserve"> PAGEREF _Toc101262370 \h </w:instrText>
      </w:r>
      <w:r>
        <w:fldChar w:fldCharType="separate"/>
      </w:r>
      <w:r>
        <w:t>68</w:t>
      </w:r>
      <w:r>
        <w:fldChar w:fldCharType="end"/>
      </w:r>
    </w:p>
    <w:p w14:paraId="3359935E" w14:textId="77777777" w:rsidR="00824689" w:rsidRDefault="00824689">
      <w:pPr>
        <w:pStyle w:val="TOC5"/>
        <w:rPr>
          <w:rFonts w:asciiTheme="minorHAnsi" w:eastAsiaTheme="minorEastAsia" w:hAnsiTheme="minorHAnsi" w:cstheme="minorBidi"/>
          <w:sz w:val="22"/>
          <w:szCs w:val="22"/>
          <w:lang w:eastAsia="en-GB"/>
        </w:rPr>
      </w:pPr>
      <w:r>
        <w:t>6.3.1.4.12</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6.4.4.2.3A Reference point MCData-5 (between the MCData capability function and 5GS)</w:t>
      </w:r>
      <w:r>
        <w:tab/>
      </w:r>
      <w:r>
        <w:fldChar w:fldCharType="begin"/>
      </w:r>
      <w:r>
        <w:instrText xml:space="preserve"> PAGEREF _Toc101262371 \h </w:instrText>
      </w:r>
      <w:r>
        <w:fldChar w:fldCharType="separate"/>
      </w:r>
      <w:r>
        <w:t>68</w:t>
      </w:r>
      <w:r>
        <w:fldChar w:fldCharType="end"/>
      </w:r>
    </w:p>
    <w:p w14:paraId="0E7750B2" w14:textId="77777777" w:rsidR="00824689" w:rsidRDefault="00824689">
      <w:pPr>
        <w:pStyle w:val="TOC5"/>
        <w:rPr>
          <w:rFonts w:asciiTheme="minorHAnsi" w:eastAsiaTheme="minorEastAsia" w:hAnsiTheme="minorHAnsi" w:cstheme="minorBidi"/>
          <w:sz w:val="22"/>
          <w:szCs w:val="22"/>
          <w:lang w:eastAsia="en-GB"/>
        </w:rPr>
      </w:pPr>
      <w:r>
        <w:t>6.3.1.4.13</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lang w:eastAsia="zh-CN"/>
        </w:rPr>
        <w:t>6</w:t>
      </w:r>
      <w:r w:rsidRPr="00F81744">
        <w:rPr>
          <w:highlight w:val="yellow"/>
          <w:u w:val="single"/>
        </w:rPr>
        <w:t>.4.4.2.4 Reference point MCData-6 (between the MCData server and 5GS)</w:t>
      </w:r>
      <w:r>
        <w:tab/>
      </w:r>
      <w:r>
        <w:fldChar w:fldCharType="begin"/>
      </w:r>
      <w:r>
        <w:instrText xml:space="preserve"> PAGEREF _Toc101262372 \h </w:instrText>
      </w:r>
      <w:r>
        <w:fldChar w:fldCharType="separate"/>
      </w:r>
      <w:r>
        <w:t>68</w:t>
      </w:r>
      <w:r>
        <w:fldChar w:fldCharType="end"/>
      </w:r>
    </w:p>
    <w:p w14:paraId="125F8473" w14:textId="77777777" w:rsidR="00824689" w:rsidRDefault="00824689">
      <w:pPr>
        <w:pStyle w:val="TOC5"/>
        <w:rPr>
          <w:rFonts w:asciiTheme="minorHAnsi" w:eastAsiaTheme="minorEastAsia" w:hAnsiTheme="minorHAnsi" w:cstheme="minorBidi"/>
          <w:sz w:val="22"/>
          <w:szCs w:val="22"/>
          <w:lang w:eastAsia="en-GB"/>
        </w:rPr>
      </w:pPr>
      <w:r>
        <w:t>6.3.1.4.14</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lang w:eastAsia="zh-CN"/>
        </w:rPr>
        <w:t>6</w:t>
      </w:r>
      <w:r w:rsidRPr="00F81744">
        <w:rPr>
          <w:highlight w:val="yellow"/>
          <w:u w:val="single"/>
        </w:rPr>
        <w:t>.4.4.2.5 Reference point IWF-2 (between the interworking function to LMR system and the MCData server)</w:t>
      </w:r>
      <w:r>
        <w:tab/>
      </w:r>
      <w:r>
        <w:fldChar w:fldCharType="begin"/>
      </w:r>
      <w:r>
        <w:instrText xml:space="preserve"> PAGEREF _Toc101262373 \h </w:instrText>
      </w:r>
      <w:r>
        <w:fldChar w:fldCharType="separate"/>
      </w:r>
      <w:r>
        <w:t>68</w:t>
      </w:r>
      <w:r>
        <w:fldChar w:fldCharType="end"/>
      </w:r>
    </w:p>
    <w:p w14:paraId="7568E3B3" w14:textId="77777777" w:rsidR="00824689" w:rsidRDefault="00824689">
      <w:pPr>
        <w:pStyle w:val="TOC5"/>
        <w:rPr>
          <w:rFonts w:asciiTheme="minorHAnsi" w:eastAsiaTheme="minorEastAsia" w:hAnsiTheme="minorHAnsi" w:cstheme="minorBidi"/>
          <w:sz w:val="22"/>
          <w:szCs w:val="22"/>
          <w:lang w:eastAsia="en-GB"/>
        </w:rPr>
      </w:pPr>
      <w:r>
        <w:t>6.3.1.4.15</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lang w:eastAsia="zh-CN"/>
        </w:rPr>
        <w:t>6</w:t>
      </w:r>
      <w:r w:rsidRPr="00F81744">
        <w:rPr>
          <w:highlight w:val="yellow"/>
          <w:u w:val="single"/>
        </w:rPr>
        <w:t>.4.4.2.6 Reference point MCData-7 (between the Message store client and MCData message store)</w:t>
      </w:r>
      <w:r>
        <w:tab/>
      </w:r>
      <w:r>
        <w:fldChar w:fldCharType="begin"/>
      </w:r>
      <w:r>
        <w:instrText xml:space="preserve"> PAGEREF _Toc101262374 \h </w:instrText>
      </w:r>
      <w:r>
        <w:fldChar w:fldCharType="separate"/>
      </w:r>
      <w:r>
        <w:t>68</w:t>
      </w:r>
      <w:r>
        <w:fldChar w:fldCharType="end"/>
      </w:r>
    </w:p>
    <w:p w14:paraId="53F44582" w14:textId="77777777" w:rsidR="00824689" w:rsidRDefault="00824689">
      <w:pPr>
        <w:pStyle w:val="TOC5"/>
        <w:rPr>
          <w:rFonts w:asciiTheme="minorHAnsi" w:eastAsiaTheme="minorEastAsia" w:hAnsiTheme="minorHAnsi" w:cstheme="minorBidi"/>
          <w:sz w:val="22"/>
          <w:szCs w:val="22"/>
          <w:lang w:eastAsia="en-GB"/>
        </w:rPr>
      </w:pPr>
      <w:r>
        <w:t>6.3.1.4.16</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lang w:eastAsia="zh-CN"/>
        </w:rPr>
        <w:t>6</w:t>
      </w:r>
      <w:r w:rsidRPr="00F81744">
        <w:rPr>
          <w:highlight w:val="yellow"/>
          <w:u w:val="single"/>
        </w:rPr>
        <w:t>.4.4.2.7 Reference point MCData-8 (between the MCData message store and MCData server)</w:t>
      </w:r>
      <w:r>
        <w:tab/>
      </w:r>
      <w:r>
        <w:fldChar w:fldCharType="begin"/>
      </w:r>
      <w:r>
        <w:instrText xml:space="preserve"> PAGEREF _Toc101262375 \h </w:instrText>
      </w:r>
      <w:r>
        <w:fldChar w:fldCharType="separate"/>
      </w:r>
      <w:r>
        <w:t>69</w:t>
      </w:r>
      <w:r>
        <w:fldChar w:fldCharType="end"/>
      </w:r>
    </w:p>
    <w:p w14:paraId="5D1B7340" w14:textId="77777777" w:rsidR="00824689" w:rsidRDefault="00824689">
      <w:pPr>
        <w:pStyle w:val="TOC5"/>
        <w:rPr>
          <w:rFonts w:asciiTheme="minorHAnsi" w:eastAsiaTheme="minorEastAsia" w:hAnsiTheme="minorHAnsi" w:cstheme="minorBidi"/>
          <w:sz w:val="22"/>
          <w:szCs w:val="22"/>
          <w:lang w:eastAsia="en-GB"/>
        </w:rPr>
      </w:pPr>
      <w:r>
        <w:t>6.3.1.4.17</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6.4.4.2.8 Reference point MCData-9 (between the MC gateway server and the MC gateway server in a different MCData system)</w:t>
      </w:r>
      <w:r>
        <w:tab/>
      </w:r>
      <w:r>
        <w:fldChar w:fldCharType="begin"/>
      </w:r>
      <w:r>
        <w:instrText xml:space="preserve"> PAGEREF _Toc101262376 \h </w:instrText>
      </w:r>
      <w:r>
        <w:fldChar w:fldCharType="separate"/>
      </w:r>
      <w:r>
        <w:t>69</w:t>
      </w:r>
      <w:r>
        <w:fldChar w:fldCharType="end"/>
      </w:r>
    </w:p>
    <w:p w14:paraId="01215517" w14:textId="77777777" w:rsidR="00824689" w:rsidRDefault="00824689">
      <w:pPr>
        <w:pStyle w:val="TOC5"/>
        <w:rPr>
          <w:rFonts w:asciiTheme="minorHAnsi" w:eastAsiaTheme="minorEastAsia" w:hAnsiTheme="minorHAnsi" w:cstheme="minorBidi"/>
          <w:sz w:val="22"/>
          <w:szCs w:val="22"/>
          <w:lang w:eastAsia="en-GB"/>
        </w:rPr>
      </w:pPr>
      <w:r>
        <w:t>6.3.1.4.17a</w:t>
      </w:r>
      <w:r>
        <w:rPr>
          <w:rFonts w:asciiTheme="minorHAnsi" w:eastAsiaTheme="minorEastAsia" w:hAnsiTheme="minorHAnsi" w:cstheme="minorBidi"/>
          <w:sz w:val="22"/>
          <w:szCs w:val="22"/>
          <w:lang w:eastAsia="en-GB"/>
        </w:rPr>
        <w:tab/>
      </w:r>
      <w:r>
        <w:t xml:space="preserve">Proposed new subclause </w:t>
      </w:r>
      <w:r w:rsidRPr="00F81744">
        <w:rPr>
          <w:highlight w:val="yellow"/>
        </w:rPr>
        <w:t>6.4.4.2.9 Reference point MCData-10 (between the Message notification client and MCData notification server)</w:t>
      </w:r>
      <w:r>
        <w:tab/>
      </w:r>
      <w:r>
        <w:fldChar w:fldCharType="begin"/>
      </w:r>
      <w:r>
        <w:instrText xml:space="preserve"> PAGEREF _Toc101262377 \h </w:instrText>
      </w:r>
      <w:r>
        <w:fldChar w:fldCharType="separate"/>
      </w:r>
      <w:r>
        <w:t>69</w:t>
      </w:r>
      <w:r>
        <w:fldChar w:fldCharType="end"/>
      </w:r>
    </w:p>
    <w:p w14:paraId="76CA09FA" w14:textId="77777777" w:rsidR="00824689" w:rsidRDefault="00824689">
      <w:pPr>
        <w:pStyle w:val="TOC5"/>
        <w:rPr>
          <w:rFonts w:asciiTheme="minorHAnsi" w:eastAsiaTheme="minorEastAsia" w:hAnsiTheme="minorHAnsi" w:cstheme="minorBidi"/>
          <w:sz w:val="22"/>
          <w:szCs w:val="22"/>
          <w:lang w:eastAsia="en-GB"/>
        </w:rPr>
      </w:pPr>
      <w:r>
        <w:t>6.3.1.4.17b</w:t>
      </w:r>
      <w:r>
        <w:rPr>
          <w:rFonts w:asciiTheme="minorHAnsi" w:eastAsiaTheme="minorEastAsia" w:hAnsiTheme="minorHAnsi" w:cstheme="minorBidi"/>
          <w:sz w:val="22"/>
          <w:szCs w:val="22"/>
          <w:lang w:eastAsia="en-GB"/>
        </w:rPr>
        <w:tab/>
      </w:r>
      <w:r>
        <w:t xml:space="preserve"> Proposed new subclause </w:t>
      </w:r>
      <w:r w:rsidRPr="00F81744">
        <w:rPr>
          <w:highlight w:val="yellow"/>
        </w:rPr>
        <w:t>6.4.4.2.10 Reference point MCData-11 (between the MCData message store and the MCData notification server)</w:t>
      </w:r>
      <w:r>
        <w:tab/>
      </w:r>
      <w:r>
        <w:fldChar w:fldCharType="begin"/>
      </w:r>
      <w:r>
        <w:instrText xml:space="preserve"> PAGEREF _Toc101262378 \h </w:instrText>
      </w:r>
      <w:r>
        <w:fldChar w:fldCharType="separate"/>
      </w:r>
      <w:r>
        <w:t>69</w:t>
      </w:r>
      <w:r>
        <w:fldChar w:fldCharType="end"/>
      </w:r>
    </w:p>
    <w:p w14:paraId="3FEDA59F" w14:textId="77777777" w:rsidR="00824689" w:rsidRDefault="00824689">
      <w:pPr>
        <w:pStyle w:val="TOC5"/>
        <w:rPr>
          <w:rFonts w:asciiTheme="minorHAnsi" w:eastAsiaTheme="minorEastAsia" w:hAnsiTheme="minorHAnsi" w:cstheme="minorBidi"/>
          <w:sz w:val="22"/>
          <w:szCs w:val="22"/>
          <w:lang w:eastAsia="en-GB"/>
        </w:rPr>
      </w:pPr>
      <w:r>
        <w:t>6.3.1.4.18</w:t>
      </w:r>
      <w:r>
        <w:rPr>
          <w:rFonts w:asciiTheme="minorHAnsi" w:eastAsiaTheme="minorEastAsia" w:hAnsiTheme="minorHAnsi" w:cstheme="minorBidi"/>
          <w:sz w:val="22"/>
          <w:szCs w:val="22"/>
          <w:lang w:eastAsia="en-GB"/>
        </w:rPr>
        <w:tab/>
      </w:r>
      <w:r>
        <w:t xml:space="preserve"> Proposed changes to 6.5.1 On-network functional model </w:t>
      </w:r>
      <w:r w:rsidRPr="00F81744">
        <w:rPr>
          <w:highlight w:val="yellow"/>
          <w:u w:val="single"/>
        </w:rPr>
        <w:t>using EPS</w:t>
      </w:r>
      <w:r>
        <w:tab/>
      </w:r>
      <w:r>
        <w:fldChar w:fldCharType="begin"/>
      </w:r>
      <w:r>
        <w:instrText xml:space="preserve"> PAGEREF _Toc101262379 \h </w:instrText>
      </w:r>
      <w:r>
        <w:fldChar w:fldCharType="separate"/>
      </w:r>
      <w:r>
        <w:t>69</w:t>
      </w:r>
      <w:r>
        <w:fldChar w:fldCharType="end"/>
      </w:r>
    </w:p>
    <w:p w14:paraId="1AF79610" w14:textId="77777777" w:rsidR="00824689" w:rsidRDefault="00824689">
      <w:pPr>
        <w:pStyle w:val="TOC5"/>
        <w:rPr>
          <w:rFonts w:asciiTheme="minorHAnsi" w:eastAsiaTheme="minorEastAsia" w:hAnsiTheme="minorHAnsi" w:cstheme="minorBidi"/>
          <w:sz w:val="22"/>
          <w:szCs w:val="22"/>
          <w:lang w:eastAsia="en-GB"/>
        </w:rPr>
      </w:pPr>
      <w:r>
        <w:t>6.3.1.4.19</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6.5.1a On-network functional model using 5GS</w:t>
      </w:r>
      <w:r>
        <w:tab/>
      </w:r>
      <w:r>
        <w:fldChar w:fldCharType="begin"/>
      </w:r>
      <w:r>
        <w:instrText xml:space="preserve"> PAGEREF _Toc101262380 \h </w:instrText>
      </w:r>
      <w:r>
        <w:fldChar w:fldCharType="separate"/>
      </w:r>
      <w:r>
        <w:t>70</w:t>
      </w:r>
      <w:r>
        <w:fldChar w:fldCharType="end"/>
      </w:r>
    </w:p>
    <w:p w14:paraId="27449A5D" w14:textId="77777777" w:rsidR="00824689" w:rsidRDefault="00824689">
      <w:pPr>
        <w:pStyle w:val="TOC5"/>
        <w:rPr>
          <w:rFonts w:asciiTheme="minorHAnsi" w:eastAsiaTheme="minorEastAsia" w:hAnsiTheme="minorHAnsi" w:cstheme="minorBidi"/>
          <w:sz w:val="22"/>
          <w:szCs w:val="22"/>
          <w:lang w:eastAsia="en-GB"/>
        </w:rPr>
      </w:pPr>
      <w:r>
        <w:t>6.3.1.4.20</w:t>
      </w:r>
      <w:r>
        <w:rPr>
          <w:rFonts w:asciiTheme="minorHAnsi" w:eastAsiaTheme="minorEastAsia" w:hAnsiTheme="minorHAnsi" w:cstheme="minorBidi"/>
          <w:sz w:val="22"/>
          <w:szCs w:val="22"/>
          <w:lang w:eastAsia="en-GB"/>
        </w:rPr>
        <w:tab/>
      </w:r>
      <w:r>
        <w:t>Proposed changes to 6.5.4.1.3 Reference point MCData-SDS-3 (multicast between the SDS distribution function and the SDS function)</w:t>
      </w:r>
      <w:r>
        <w:tab/>
      </w:r>
      <w:r>
        <w:fldChar w:fldCharType="begin"/>
      </w:r>
      <w:r>
        <w:instrText xml:space="preserve"> PAGEREF _Toc101262381 \h </w:instrText>
      </w:r>
      <w:r>
        <w:fldChar w:fldCharType="separate"/>
      </w:r>
      <w:r>
        <w:t>71</w:t>
      </w:r>
      <w:r>
        <w:fldChar w:fldCharType="end"/>
      </w:r>
    </w:p>
    <w:p w14:paraId="0DE29E41" w14:textId="77777777" w:rsidR="00824689" w:rsidRDefault="00824689">
      <w:pPr>
        <w:pStyle w:val="TOC5"/>
        <w:rPr>
          <w:rFonts w:asciiTheme="minorHAnsi" w:eastAsiaTheme="minorEastAsia" w:hAnsiTheme="minorHAnsi" w:cstheme="minorBidi"/>
          <w:sz w:val="22"/>
          <w:szCs w:val="22"/>
          <w:lang w:eastAsia="en-GB"/>
        </w:rPr>
      </w:pPr>
      <w:r>
        <w:t>6.3.1.4.21</w:t>
      </w:r>
      <w:r>
        <w:rPr>
          <w:rFonts w:asciiTheme="minorHAnsi" w:eastAsiaTheme="minorEastAsia" w:hAnsiTheme="minorHAnsi" w:cstheme="minorBidi"/>
          <w:sz w:val="22"/>
          <w:szCs w:val="22"/>
          <w:lang w:eastAsia="en-GB"/>
        </w:rPr>
        <w:tab/>
      </w:r>
      <w:r>
        <w:t xml:space="preserve"> Proposed changes to 6.6.1 On-network functional model </w:t>
      </w:r>
      <w:r w:rsidRPr="00F81744">
        <w:rPr>
          <w:highlight w:val="yellow"/>
          <w:u w:val="single"/>
        </w:rPr>
        <w:t>using EPS</w:t>
      </w:r>
      <w:r>
        <w:tab/>
      </w:r>
      <w:r>
        <w:fldChar w:fldCharType="begin"/>
      </w:r>
      <w:r>
        <w:instrText xml:space="preserve"> PAGEREF _Toc101262382 \h </w:instrText>
      </w:r>
      <w:r>
        <w:fldChar w:fldCharType="separate"/>
      </w:r>
      <w:r>
        <w:t>71</w:t>
      </w:r>
      <w:r>
        <w:fldChar w:fldCharType="end"/>
      </w:r>
    </w:p>
    <w:p w14:paraId="49DDED7E" w14:textId="77777777" w:rsidR="00824689" w:rsidRDefault="00824689">
      <w:pPr>
        <w:pStyle w:val="TOC5"/>
        <w:rPr>
          <w:rFonts w:asciiTheme="minorHAnsi" w:eastAsiaTheme="minorEastAsia" w:hAnsiTheme="minorHAnsi" w:cstheme="minorBidi"/>
          <w:sz w:val="22"/>
          <w:szCs w:val="22"/>
          <w:lang w:eastAsia="en-GB"/>
        </w:rPr>
      </w:pPr>
      <w:r>
        <w:t>6.3.1.4.22</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6.6.1b On-network functional model using 5GS</w:t>
      </w:r>
      <w:r>
        <w:tab/>
      </w:r>
      <w:r>
        <w:fldChar w:fldCharType="begin"/>
      </w:r>
      <w:r>
        <w:instrText xml:space="preserve"> PAGEREF _Toc101262383 \h </w:instrText>
      </w:r>
      <w:r>
        <w:fldChar w:fldCharType="separate"/>
      </w:r>
      <w:r>
        <w:t>72</w:t>
      </w:r>
      <w:r>
        <w:fldChar w:fldCharType="end"/>
      </w:r>
    </w:p>
    <w:p w14:paraId="61ECD85B" w14:textId="77777777" w:rsidR="00824689" w:rsidRDefault="00824689">
      <w:pPr>
        <w:pStyle w:val="TOC5"/>
        <w:rPr>
          <w:rFonts w:asciiTheme="minorHAnsi" w:eastAsiaTheme="minorEastAsia" w:hAnsiTheme="minorHAnsi" w:cstheme="minorBidi"/>
          <w:sz w:val="22"/>
          <w:szCs w:val="22"/>
          <w:lang w:eastAsia="en-GB"/>
        </w:rPr>
      </w:pPr>
      <w:r>
        <w:t>6.3.1.4.23</w:t>
      </w:r>
      <w:r>
        <w:rPr>
          <w:rFonts w:asciiTheme="minorHAnsi" w:eastAsiaTheme="minorEastAsia" w:hAnsiTheme="minorHAnsi" w:cstheme="minorBidi"/>
          <w:sz w:val="22"/>
          <w:szCs w:val="22"/>
          <w:lang w:eastAsia="en-GB"/>
        </w:rPr>
        <w:tab/>
      </w:r>
      <w:r>
        <w:t xml:space="preserve"> Proposed change to 6.6.4.1.3 Reference point MCData-FD-3 (multicast between the FD functions of the MCData client and the MCData server)</w:t>
      </w:r>
      <w:r>
        <w:tab/>
      </w:r>
      <w:r>
        <w:fldChar w:fldCharType="begin"/>
      </w:r>
      <w:r>
        <w:instrText xml:space="preserve"> PAGEREF _Toc101262384 \h </w:instrText>
      </w:r>
      <w:r>
        <w:fldChar w:fldCharType="separate"/>
      </w:r>
      <w:r>
        <w:t>73</w:t>
      </w:r>
      <w:r>
        <w:fldChar w:fldCharType="end"/>
      </w:r>
    </w:p>
    <w:p w14:paraId="5635163D" w14:textId="77777777" w:rsidR="00824689" w:rsidRDefault="00824689">
      <w:pPr>
        <w:pStyle w:val="TOC5"/>
        <w:rPr>
          <w:rFonts w:asciiTheme="minorHAnsi" w:eastAsiaTheme="minorEastAsia" w:hAnsiTheme="minorHAnsi" w:cstheme="minorBidi"/>
          <w:sz w:val="22"/>
          <w:szCs w:val="22"/>
          <w:lang w:eastAsia="en-GB"/>
        </w:rPr>
      </w:pPr>
      <w:r>
        <w:t>6.3.1.4.24</w:t>
      </w:r>
      <w:r>
        <w:rPr>
          <w:rFonts w:asciiTheme="minorHAnsi" w:eastAsiaTheme="minorEastAsia" w:hAnsiTheme="minorHAnsi" w:cstheme="minorBidi"/>
          <w:sz w:val="22"/>
          <w:szCs w:val="22"/>
          <w:lang w:eastAsia="en-GB"/>
        </w:rPr>
        <w:tab/>
      </w:r>
      <w:r>
        <w:t xml:space="preserve"> Proposed change to 6.7.1 On-network functional model </w:t>
      </w:r>
      <w:r w:rsidRPr="00F81744">
        <w:rPr>
          <w:highlight w:val="yellow"/>
          <w:u w:val="single"/>
        </w:rPr>
        <w:t>using EPS</w:t>
      </w:r>
      <w:r>
        <w:tab/>
      </w:r>
      <w:r>
        <w:fldChar w:fldCharType="begin"/>
      </w:r>
      <w:r>
        <w:instrText xml:space="preserve"> PAGEREF _Toc101262385 \h </w:instrText>
      </w:r>
      <w:r>
        <w:fldChar w:fldCharType="separate"/>
      </w:r>
      <w:r>
        <w:t>73</w:t>
      </w:r>
      <w:r>
        <w:fldChar w:fldCharType="end"/>
      </w:r>
    </w:p>
    <w:p w14:paraId="4DA313AD" w14:textId="77777777" w:rsidR="00824689" w:rsidRDefault="00824689">
      <w:pPr>
        <w:pStyle w:val="TOC5"/>
        <w:rPr>
          <w:rFonts w:asciiTheme="minorHAnsi" w:eastAsiaTheme="minorEastAsia" w:hAnsiTheme="minorHAnsi" w:cstheme="minorBidi"/>
          <w:sz w:val="22"/>
          <w:szCs w:val="22"/>
          <w:lang w:eastAsia="en-GB"/>
        </w:rPr>
      </w:pPr>
      <w:r>
        <w:t>6.3.1.4.25</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6.7.1a On-network functional model using 5GS</w:t>
      </w:r>
      <w:r>
        <w:tab/>
      </w:r>
      <w:r>
        <w:fldChar w:fldCharType="begin"/>
      </w:r>
      <w:r>
        <w:instrText xml:space="preserve"> PAGEREF _Toc101262386 \h </w:instrText>
      </w:r>
      <w:r>
        <w:fldChar w:fldCharType="separate"/>
      </w:r>
      <w:r>
        <w:t>73</w:t>
      </w:r>
      <w:r>
        <w:fldChar w:fldCharType="end"/>
      </w:r>
    </w:p>
    <w:p w14:paraId="0436B4CF" w14:textId="77777777" w:rsidR="00824689" w:rsidRDefault="00824689">
      <w:pPr>
        <w:pStyle w:val="TOC5"/>
        <w:rPr>
          <w:rFonts w:asciiTheme="minorHAnsi" w:eastAsiaTheme="minorEastAsia" w:hAnsiTheme="minorHAnsi" w:cstheme="minorBidi"/>
          <w:sz w:val="22"/>
          <w:szCs w:val="22"/>
          <w:lang w:eastAsia="en-GB"/>
        </w:rPr>
      </w:pPr>
      <w:r>
        <w:t>6.3.1.4.26</w:t>
      </w:r>
      <w:r>
        <w:rPr>
          <w:rFonts w:asciiTheme="minorHAnsi" w:eastAsiaTheme="minorEastAsia" w:hAnsiTheme="minorHAnsi" w:cstheme="minorBidi"/>
          <w:sz w:val="22"/>
          <w:szCs w:val="22"/>
          <w:lang w:eastAsia="en-GB"/>
        </w:rPr>
        <w:tab/>
      </w:r>
      <w:r>
        <w:t xml:space="preserve"> Proposed change to 6.7.4.1.3 Reference point MCData-DS-3 (multicast between the data streaming and distribution function and the DS function)</w:t>
      </w:r>
      <w:r>
        <w:tab/>
      </w:r>
      <w:r>
        <w:fldChar w:fldCharType="begin"/>
      </w:r>
      <w:r>
        <w:instrText xml:space="preserve"> PAGEREF _Toc101262387 \h </w:instrText>
      </w:r>
      <w:r>
        <w:fldChar w:fldCharType="separate"/>
      </w:r>
      <w:r>
        <w:t>74</w:t>
      </w:r>
      <w:r>
        <w:fldChar w:fldCharType="end"/>
      </w:r>
    </w:p>
    <w:p w14:paraId="41C31E53" w14:textId="77777777" w:rsidR="00824689" w:rsidRDefault="00824689">
      <w:pPr>
        <w:pStyle w:val="TOC4"/>
        <w:rPr>
          <w:rFonts w:asciiTheme="minorHAnsi" w:eastAsiaTheme="minorEastAsia" w:hAnsiTheme="minorHAnsi" w:cstheme="minorBidi"/>
          <w:sz w:val="22"/>
          <w:szCs w:val="22"/>
          <w:lang w:eastAsia="en-GB"/>
        </w:rPr>
      </w:pPr>
      <w:r>
        <w:t>6.3.1.5</w:t>
      </w:r>
      <w:r>
        <w:rPr>
          <w:rFonts w:asciiTheme="minorHAnsi" w:eastAsiaTheme="minorEastAsia" w:hAnsiTheme="minorHAnsi" w:cstheme="minorBidi"/>
          <w:sz w:val="22"/>
          <w:szCs w:val="22"/>
          <w:lang w:eastAsia="en-GB"/>
        </w:rPr>
        <w:tab/>
      </w:r>
      <w:r>
        <w:t>Proposed changes to 3GPP TS 23.379</w:t>
      </w:r>
      <w:r>
        <w:tab/>
      </w:r>
      <w:r>
        <w:fldChar w:fldCharType="begin"/>
      </w:r>
      <w:r>
        <w:instrText xml:space="preserve"> PAGEREF _Toc101262388 \h </w:instrText>
      </w:r>
      <w:r>
        <w:fldChar w:fldCharType="separate"/>
      </w:r>
      <w:r>
        <w:t>74</w:t>
      </w:r>
      <w:r>
        <w:fldChar w:fldCharType="end"/>
      </w:r>
    </w:p>
    <w:p w14:paraId="756F27AC" w14:textId="77777777" w:rsidR="00824689" w:rsidRDefault="00824689">
      <w:pPr>
        <w:pStyle w:val="TOC5"/>
        <w:rPr>
          <w:rFonts w:asciiTheme="minorHAnsi" w:eastAsiaTheme="minorEastAsia" w:hAnsiTheme="minorHAnsi" w:cstheme="minorBidi"/>
          <w:sz w:val="22"/>
          <w:szCs w:val="22"/>
          <w:lang w:eastAsia="en-GB"/>
        </w:rPr>
      </w:pPr>
      <w:r>
        <w:t>6.3.1.5.1</w:t>
      </w:r>
      <w:r>
        <w:rPr>
          <w:rFonts w:asciiTheme="minorHAnsi" w:eastAsiaTheme="minorEastAsia" w:hAnsiTheme="minorHAnsi" w:cstheme="minorBidi"/>
          <w:sz w:val="22"/>
          <w:szCs w:val="22"/>
          <w:lang w:eastAsia="en-GB"/>
        </w:rPr>
        <w:tab/>
      </w:r>
      <w:r>
        <w:t>Proposed change to 4 Introduction</w:t>
      </w:r>
      <w:r>
        <w:tab/>
      </w:r>
      <w:r>
        <w:fldChar w:fldCharType="begin"/>
      </w:r>
      <w:r>
        <w:instrText xml:space="preserve"> PAGEREF _Toc101262389 \h </w:instrText>
      </w:r>
      <w:r>
        <w:fldChar w:fldCharType="separate"/>
      </w:r>
      <w:r>
        <w:t>74</w:t>
      </w:r>
      <w:r>
        <w:fldChar w:fldCharType="end"/>
      </w:r>
    </w:p>
    <w:p w14:paraId="4451E34D" w14:textId="77777777" w:rsidR="00824689" w:rsidRDefault="00824689">
      <w:pPr>
        <w:pStyle w:val="TOC5"/>
        <w:rPr>
          <w:rFonts w:asciiTheme="minorHAnsi" w:eastAsiaTheme="minorEastAsia" w:hAnsiTheme="minorHAnsi" w:cstheme="minorBidi"/>
          <w:sz w:val="22"/>
          <w:szCs w:val="22"/>
          <w:lang w:eastAsia="en-GB"/>
        </w:rPr>
      </w:pPr>
      <w:r>
        <w:t>6.3.1.5.2</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5.7.2a 5GS considerations</w:t>
      </w:r>
      <w:r>
        <w:tab/>
      </w:r>
      <w:r>
        <w:fldChar w:fldCharType="begin"/>
      </w:r>
      <w:r>
        <w:instrText xml:space="preserve"> PAGEREF _Toc101262390 \h </w:instrText>
      </w:r>
      <w:r>
        <w:fldChar w:fldCharType="separate"/>
      </w:r>
      <w:r>
        <w:t>75</w:t>
      </w:r>
      <w:r>
        <w:fldChar w:fldCharType="end"/>
      </w:r>
    </w:p>
    <w:p w14:paraId="1489D785" w14:textId="77777777" w:rsidR="00824689" w:rsidRDefault="00824689">
      <w:pPr>
        <w:pStyle w:val="TOC5"/>
        <w:rPr>
          <w:rFonts w:asciiTheme="minorHAnsi" w:eastAsiaTheme="minorEastAsia" w:hAnsiTheme="minorHAnsi" w:cstheme="minorBidi"/>
          <w:sz w:val="22"/>
          <w:szCs w:val="22"/>
          <w:lang w:eastAsia="en-GB"/>
        </w:rPr>
      </w:pPr>
      <w:r>
        <w:t>6.3.1.5.3</w:t>
      </w:r>
      <w:r>
        <w:rPr>
          <w:rFonts w:asciiTheme="minorHAnsi" w:eastAsiaTheme="minorEastAsia" w:hAnsiTheme="minorHAnsi" w:cstheme="minorBidi"/>
          <w:sz w:val="22"/>
          <w:szCs w:val="22"/>
          <w:lang w:eastAsia="en-GB"/>
        </w:rPr>
        <w:tab/>
      </w:r>
      <w:r>
        <w:t xml:space="preserve">Proposed new subclause </w:t>
      </w:r>
      <w:r w:rsidRPr="00F81744">
        <w:rPr>
          <w:highlight w:val="yellow"/>
          <w:u w:val="single"/>
        </w:rPr>
        <w:t>5.7.3a 5GS unicast considerations for MCPTT</w:t>
      </w:r>
      <w:r>
        <w:tab/>
      </w:r>
      <w:r>
        <w:fldChar w:fldCharType="begin"/>
      </w:r>
      <w:r>
        <w:instrText xml:space="preserve"> PAGEREF _Toc101262391 \h </w:instrText>
      </w:r>
      <w:r>
        <w:fldChar w:fldCharType="separate"/>
      </w:r>
      <w:r>
        <w:t>75</w:t>
      </w:r>
      <w:r>
        <w:fldChar w:fldCharType="end"/>
      </w:r>
    </w:p>
    <w:p w14:paraId="071DB4EE" w14:textId="77777777" w:rsidR="00824689" w:rsidRDefault="00824689">
      <w:pPr>
        <w:pStyle w:val="TOC5"/>
        <w:rPr>
          <w:rFonts w:asciiTheme="minorHAnsi" w:eastAsiaTheme="minorEastAsia" w:hAnsiTheme="minorHAnsi" w:cstheme="minorBidi"/>
          <w:sz w:val="22"/>
          <w:szCs w:val="22"/>
          <w:lang w:eastAsia="en-GB"/>
        </w:rPr>
      </w:pPr>
      <w:r>
        <w:t>6.3.1.5.4</w:t>
      </w:r>
      <w:r>
        <w:rPr>
          <w:rFonts w:asciiTheme="minorHAnsi" w:eastAsiaTheme="minorEastAsia" w:hAnsiTheme="minorHAnsi" w:cstheme="minorBidi"/>
          <w:sz w:val="22"/>
          <w:szCs w:val="22"/>
          <w:lang w:eastAsia="en-GB"/>
        </w:rPr>
        <w:tab/>
      </w:r>
      <w:r>
        <w:t xml:space="preserve"> Proposed changes to 7.3.1 On-network functional model </w:t>
      </w:r>
      <w:r w:rsidRPr="00F81744">
        <w:rPr>
          <w:highlight w:val="yellow"/>
          <w:u w:val="single"/>
        </w:rPr>
        <w:t>using EPS</w:t>
      </w:r>
      <w:r>
        <w:tab/>
      </w:r>
      <w:r>
        <w:fldChar w:fldCharType="begin"/>
      </w:r>
      <w:r>
        <w:instrText xml:space="preserve"> PAGEREF _Toc101262392 \h </w:instrText>
      </w:r>
      <w:r>
        <w:fldChar w:fldCharType="separate"/>
      </w:r>
      <w:r>
        <w:t>75</w:t>
      </w:r>
      <w:r>
        <w:fldChar w:fldCharType="end"/>
      </w:r>
    </w:p>
    <w:p w14:paraId="19B2B700" w14:textId="77777777" w:rsidR="00824689" w:rsidRDefault="00824689">
      <w:pPr>
        <w:pStyle w:val="TOC5"/>
        <w:rPr>
          <w:rFonts w:asciiTheme="minorHAnsi" w:eastAsiaTheme="minorEastAsia" w:hAnsiTheme="minorHAnsi" w:cstheme="minorBidi"/>
          <w:sz w:val="22"/>
          <w:szCs w:val="22"/>
          <w:lang w:eastAsia="en-GB"/>
        </w:rPr>
      </w:pPr>
      <w:r>
        <w:t>6.3.1.5.5</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7.3.1a On-network functional model using 5GS</w:t>
      </w:r>
      <w:r>
        <w:tab/>
      </w:r>
      <w:r>
        <w:fldChar w:fldCharType="begin"/>
      </w:r>
      <w:r>
        <w:instrText xml:space="preserve"> PAGEREF _Toc101262393 \h </w:instrText>
      </w:r>
      <w:r>
        <w:fldChar w:fldCharType="separate"/>
      </w:r>
      <w:r>
        <w:t>77</w:t>
      </w:r>
      <w:r>
        <w:fldChar w:fldCharType="end"/>
      </w:r>
    </w:p>
    <w:p w14:paraId="782338BD" w14:textId="77777777" w:rsidR="00824689" w:rsidRDefault="00824689">
      <w:pPr>
        <w:pStyle w:val="TOC5"/>
        <w:rPr>
          <w:rFonts w:asciiTheme="minorHAnsi" w:eastAsiaTheme="minorEastAsia" w:hAnsiTheme="minorHAnsi" w:cstheme="minorBidi"/>
          <w:sz w:val="22"/>
          <w:szCs w:val="22"/>
          <w:lang w:eastAsia="en-GB"/>
        </w:rPr>
      </w:pPr>
      <w:r>
        <w:t>6.3.1.5.6</w:t>
      </w:r>
      <w:r>
        <w:rPr>
          <w:rFonts w:asciiTheme="minorHAnsi" w:eastAsiaTheme="minorEastAsia" w:hAnsiTheme="minorHAnsi" w:cstheme="minorBidi"/>
          <w:sz w:val="22"/>
          <w:szCs w:val="22"/>
          <w:lang w:eastAsia="en-GB"/>
        </w:rPr>
        <w:tab/>
      </w:r>
      <w:r>
        <w:t xml:space="preserve"> Proposed changes to 7.4.2.3.5 Media distribution function</w:t>
      </w:r>
      <w:r>
        <w:tab/>
      </w:r>
      <w:r>
        <w:fldChar w:fldCharType="begin"/>
      </w:r>
      <w:r>
        <w:instrText xml:space="preserve"> PAGEREF _Toc101262394 \h </w:instrText>
      </w:r>
      <w:r>
        <w:fldChar w:fldCharType="separate"/>
      </w:r>
      <w:r>
        <w:t>78</w:t>
      </w:r>
      <w:r>
        <w:fldChar w:fldCharType="end"/>
      </w:r>
    </w:p>
    <w:p w14:paraId="7A449E45" w14:textId="77777777" w:rsidR="00824689" w:rsidRDefault="00824689">
      <w:pPr>
        <w:pStyle w:val="TOC5"/>
        <w:rPr>
          <w:rFonts w:asciiTheme="minorHAnsi" w:eastAsiaTheme="minorEastAsia" w:hAnsiTheme="minorHAnsi" w:cstheme="minorBidi"/>
          <w:sz w:val="22"/>
          <w:szCs w:val="22"/>
          <w:lang w:eastAsia="en-GB"/>
        </w:rPr>
      </w:pPr>
      <w:r>
        <w:t>6.3.1.5.7</w:t>
      </w:r>
      <w:r>
        <w:rPr>
          <w:rFonts w:asciiTheme="minorHAnsi" w:eastAsiaTheme="minorEastAsia" w:hAnsiTheme="minorHAnsi" w:cstheme="minorBidi"/>
          <w:sz w:val="22"/>
          <w:szCs w:val="22"/>
          <w:lang w:eastAsia="en-GB"/>
        </w:rPr>
        <w:tab/>
      </w:r>
      <w:r>
        <w:t xml:space="preserve"> Proposed change to 7.5.2.2 Reference point MCPTT-1 (between the MCPTT client and the MCPTT server) </w:t>
      </w:r>
      <w:r w:rsidRPr="00F81744">
        <w:rPr>
          <w:highlight w:val="yellow"/>
          <w:u w:val="single"/>
        </w:rPr>
        <w:t>using EPS</w:t>
      </w:r>
      <w:r>
        <w:tab/>
      </w:r>
      <w:r>
        <w:fldChar w:fldCharType="begin"/>
      </w:r>
      <w:r>
        <w:instrText xml:space="preserve"> PAGEREF _Toc101262395 \h </w:instrText>
      </w:r>
      <w:r>
        <w:fldChar w:fldCharType="separate"/>
      </w:r>
      <w:r>
        <w:t>79</w:t>
      </w:r>
      <w:r>
        <w:fldChar w:fldCharType="end"/>
      </w:r>
    </w:p>
    <w:p w14:paraId="3578C7C2" w14:textId="77777777" w:rsidR="00824689" w:rsidRDefault="00824689">
      <w:pPr>
        <w:pStyle w:val="TOC5"/>
        <w:rPr>
          <w:rFonts w:asciiTheme="minorHAnsi" w:eastAsiaTheme="minorEastAsia" w:hAnsiTheme="minorHAnsi" w:cstheme="minorBidi"/>
          <w:sz w:val="22"/>
          <w:szCs w:val="22"/>
          <w:lang w:eastAsia="en-GB"/>
        </w:rPr>
      </w:pPr>
      <w:r>
        <w:t>6.3.1.5.8</w:t>
      </w:r>
      <w:r>
        <w:rPr>
          <w:rFonts w:asciiTheme="minorHAnsi" w:eastAsiaTheme="minorEastAsia" w:hAnsiTheme="minorHAnsi" w:cstheme="minorBidi"/>
          <w:sz w:val="22"/>
          <w:szCs w:val="22"/>
          <w:lang w:eastAsia="en-GB"/>
        </w:rPr>
        <w:tab/>
      </w:r>
      <w:r>
        <w:t xml:space="preserve"> Proposed new subclause 7.5.2.2a Reference point MCPTT-1 (between the MCPTT client and the MCPTT server) </w:t>
      </w:r>
      <w:r w:rsidRPr="00F81744">
        <w:rPr>
          <w:highlight w:val="yellow"/>
          <w:u w:val="single"/>
        </w:rPr>
        <w:t>using 5GS</w:t>
      </w:r>
      <w:r>
        <w:tab/>
      </w:r>
      <w:r>
        <w:fldChar w:fldCharType="begin"/>
      </w:r>
      <w:r>
        <w:instrText xml:space="preserve"> PAGEREF _Toc101262396 \h </w:instrText>
      </w:r>
      <w:r>
        <w:fldChar w:fldCharType="separate"/>
      </w:r>
      <w:r>
        <w:t>79</w:t>
      </w:r>
      <w:r>
        <w:fldChar w:fldCharType="end"/>
      </w:r>
    </w:p>
    <w:p w14:paraId="75943FB4" w14:textId="77777777" w:rsidR="00824689" w:rsidRDefault="00824689">
      <w:pPr>
        <w:pStyle w:val="TOC5"/>
        <w:rPr>
          <w:rFonts w:asciiTheme="minorHAnsi" w:eastAsiaTheme="minorEastAsia" w:hAnsiTheme="minorHAnsi" w:cstheme="minorBidi"/>
          <w:sz w:val="22"/>
          <w:szCs w:val="22"/>
          <w:lang w:eastAsia="en-GB"/>
        </w:rPr>
      </w:pPr>
      <w:r>
        <w:t>6.3.1.5.9</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7.5.2.6a Reference point MCPTT-5 (between the MCPTT server and the 5GS)</w:t>
      </w:r>
      <w:r>
        <w:tab/>
      </w:r>
      <w:r>
        <w:fldChar w:fldCharType="begin"/>
      </w:r>
      <w:r>
        <w:instrText xml:space="preserve"> PAGEREF _Toc101262397 \h </w:instrText>
      </w:r>
      <w:r>
        <w:fldChar w:fldCharType="separate"/>
      </w:r>
      <w:r>
        <w:t>79</w:t>
      </w:r>
      <w:r>
        <w:fldChar w:fldCharType="end"/>
      </w:r>
    </w:p>
    <w:p w14:paraId="535CE19D" w14:textId="77777777" w:rsidR="00824689" w:rsidRDefault="00824689">
      <w:pPr>
        <w:pStyle w:val="TOC5"/>
        <w:rPr>
          <w:rFonts w:asciiTheme="minorHAnsi" w:eastAsiaTheme="minorEastAsia" w:hAnsiTheme="minorHAnsi" w:cstheme="minorBidi"/>
          <w:sz w:val="22"/>
          <w:szCs w:val="22"/>
          <w:lang w:eastAsia="en-GB"/>
        </w:rPr>
      </w:pPr>
      <w:r>
        <w:lastRenderedPageBreak/>
        <w:t>6.3.1.5.10</w:t>
      </w:r>
      <w:r>
        <w:rPr>
          <w:rFonts w:asciiTheme="minorHAnsi" w:eastAsiaTheme="minorEastAsia" w:hAnsiTheme="minorHAnsi" w:cstheme="minorBidi"/>
          <w:sz w:val="22"/>
          <w:szCs w:val="22"/>
          <w:lang w:eastAsia="en-GB"/>
        </w:rPr>
        <w:tab/>
      </w:r>
      <w:r>
        <w:t xml:space="preserve"> Proposed change to 7.5.2.8 Reference point MCPTT-7 (unicast between the media distribution function and the media mixer) </w:t>
      </w:r>
      <w:r w:rsidRPr="00F81744">
        <w:rPr>
          <w:highlight w:val="yellow"/>
          <w:u w:val="single"/>
        </w:rPr>
        <w:t>using EPS</w:t>
      </w:r>
      <w:r>
        <w:tab/>
      </w:r>
      <w:r>
        <w:fldChar w:fldCharType="begin"/>
      </w:r>
      <w:r>
        <w:instrText xml:space="preserve"> PAGEREF _Toc101262398 \h </w:instrText>
      </w:r>
      <w:r>
        <w:fldChar w:fldCharType="separate"/>
      </w:r>
      <w:r>
        <w:t>80</w:t>
      </w:r>
      <w:r>
        <w:fldChar w:fldCharType="end"/>
      </w:r>
    </w:p>
    <w:p w14:paraId="2D481C61" w14:textId="77777777" w:rsidR="00824689" w:rsidRDefault="00824689">
      <w:pPr>
        <w:pStyle w:val="TOC5"/>
        <w:rPr>
          <w:rFonts w:asciiTheme="minorHAnsi" w:eastAsiaTheme="minorEastAsia" w:hAnsiTheme="minorHAnsi" w:cstheme="minorBidi"/>
          <w:sz w:val="22"/>
          <w:szCs w:val="22"/>
          <w:lang w:eastAsia="en-GB"/>
        </w:rPr>
      </w:pPr>
      <w:r>
        <w:t>6.3.1.5.11</w:t>
      </w:r>
      <w:r>
        <w:rPr>
          <w:rFonts w:asciiTheme="minorHAnsi" w:eastAsiaTheme="minorEastAsia" w:hAnsiTheme="minorHAnsi" w:cstheme="minorBidi"/>
          <w:sz w:val="22"/>
          <w:szCs w:val="22"/>
          <w:lang w:eastAsia="en-GB"/>
        </w:rPr>
        <w:tab/>
      </w:r>
      <w:r>
        <w:t xml:space="preserve"> Proposed new subclause </w:t>
      </w:r>
      <w:r w:rsidRPr="00F81744">
        <w:rPr>
          <w:highlight w:val="yellow"/>
          <w:u w:val="single"/>
        </w:rPr>
        <w:t>7.5.2.8a Reference point MCPTT-7 (unicast between the media distribution function and the media mixer) using 5GS</w:t>
      </w:r>
      <w:r>
        <w:tab/>
      </w:r>
      <w:r>
        <w:fldChar w:fldCharType="begin"/>
      </w:r>
      <w:r>
        <w:instrText xml:space="preserve"> PAGEREF _Toc101262399 \h </w:instrText>
      </w:r>
      <w:r>
        <w:fldChar w:fldCharType="separate"/>
      </w:r>
      <w:r>
        <w:t>80</w:t>
      </w:r>
      <w:r>
        <w:fldChar w:fldCharType="end"/>
      </w:r>
    </w:p>
    <w:p w14:paraId="42756EA2" w14:textId="77777777" w:rsidR="00824689" w:rsidRDefault="00824689">
      <w:pPr>
        <w:pStyle w:val="TOC5"/>
        <w:rPr>
          <w:rFonts w:asciiTheme="minorHAnsi" w:eastAsiaTheme="minorEastAsia" w:hAnsiTheme="minorHAnsi" w:cstheme="minorBidi"/>
          <w:sz w:val="22"/>
          <w:szCs w:val="22"/>
          <w:lang w:eastAsia="en-GB"/>
        </w:rPr>
      </w:pPr>
      <w:r>
        <w:t>6.3.1.5.12</w:t>
      </w:r>
      <w:r>
        <w:rPr>
          <w:rFonts w:asciiTheme="minorHAnsi" w:eastAsiaTheme="minorEastAsia" w:hAnsiTheme="minorHAnsi" w:cstheme="minorBidi"/>
          <w:sz w:val="22"/>
          <w:szCs w:val="22"/>
          <w:lang w:eastAsia="en-GB"/>
        </w:rPr>
        <w:tab/>
      </w:r>
      <w:r>
        <w:t xml:space="preserve"> Proposed change to 7.5.2.9 Reference point MCPTT-8 (multicast between the media distribution function and the media mixer) </w:t>
      </w:r>
      <w:r w:rsidRPr="00F81744">
        <w:rPr>
          <w:highlight w:val="yellow"/>
          <w:u w:val="single"/>
        </w:rPr>
        <w:t>using EPS</w:t>
      </w:r>
      <w:r>
        <w:tab/>
      </w:r>
      <w:r>
        <w:fldChar w:fldCharType="begin"/>
      </w:r>
      <w:r>
        <w:instrText xml:space="preserve"> PAGEREF _Toc101262400 \h </w:instrText>
      </w:r>
      <w:r>
        <w:fldChar w:fldCharType="separate"/>
      </w:r>
      <w:r>
        <w:t>80</w:t>
      </w:r>
      <w:r>
        <w:fldChar w:fldCharType="end"/>
      </w:r>
    </w:p>
    <w:p w14:paraId="2E221BF0" w14:textId="77777777" w:rsidR="00824689" w:rsidRDefault="00824689">
      <w:pPr>
        <w:pStyle w:val="TOC5"/>
        <w:rPr>
          <w:rFonts w:asciiTheme="minorHAnsi" w:eastAsiaTheme="minorEastAsia" w:hAnsiTheme="minorHAnsi" w:cstheme="minorBidi"/>
          <w:sz w:val="22"/>
          <w:szCs w:val="22"/>
          <w:lang w:eastAsia="en-GB"/>
        </w:rPr>
      </w:pPr>
      <w:r>
        <w:t>6.3.1.5.13</w:t>
      </w:r>
      <w:r>
        <w:rPr>
          <w:rFonts w:asciiTheme="minorHAnsi" w:eastAsiaTheme="minorEastAsia" w:hAnsiTheme="minorHAnsi" w:cstheme="minorBidi"/>
          <w:sz w:val="22"/>
          <w:szCs w:val="22"/>
          <w:lang w:eastAsia="en-GB"/>
        </w:rPr>
        <w:tab/>
      </w:r>
      <w:r>
        <w:t xml:space="preserve"> Proposed change to 7.5.2.10 Reference point MCPTT-9 (multicast between the floor control server and the floor participant) </w:t>
      </w:r>
      <w:r w:rsidRPr="00F81744">
        <w:rPr>
          <w:highlight w:val="yellow"/>
          <w:u w:val="single"/>
        </w:rPr>
        <w:t>using EPS</w:t>
      </w:r>
      <w:r>
        <w:tab/>
      </w:r>
      <w:r>
        <w:fldChar w:fldCharType="begin"/>
      </w:r>
      <w:r>
        <w:instrText xml:space="preserve"> PAGEREF _Toc101262401 \h </w:instrText>
      </w:r>
      <w:r>
        <w:fldChar w:fldCharType="separate"/>
      </w:r>
      <w:r>
        <w:t>80</w:t>
      </w:r>
      <w:r>
        <w:fldChar w:fldCharType="end"/>
      </w:r>
    </w:p>
    <w:p w14:paraId="6D968CEB"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6.3.1.6</w:t>
      </w:r>
      <w:r>
        <w:rPr>
          <w:rFonts w:asciiTheme="minorHAnsi" w:eastAsiaTheme="minorEastAsia" w:hAnsiTheme="minorHAnsi" w:cstheme="minorBidi"/>
          <w:sz w:val="22"/>
          <w:szCs w:val="22"/>
          <w:lang w:eastAsia="en-GB"/>
        </w:rPr>
        <w:tab/>
      </w:r>
      <w:r w:rsidRPr="00F81744">
        <w:rPr>
          <w:lang w:val="en-US"/>
        </w:rPr>
        <w:t>Request for unicast resources at session establishment</w:t>
      </w:r>
      <w:r w:rsidRPr="00F81744">
        <w:rPr>
          <w:lang w:val="en-US" w:eastAsia="zh-CN"/>
        </w:rPr>
        <w:t xml:space="preserve"> using AF session </w:t>
      </w:r>
      <w:r w:rsidRPr="00F81744">
        <w:rPr>
          <w:lang w:val="en-US"/>
        </w:rPr>
        <w:t>with required QoS</w:t>
      </w:r>
      <w:r w:rsidRPr="00F81744">
        <w:rPr>
          <w:lang w:val="en-US" w:eastAsia="zh-CN"/>
        </w:rPr>
        <w:t xml:space="preserve"> via NEF</w:t>
      </w:r>
      <w:r>
        <w:tab/>
      </w:r>
      <w:r>
        <w:fldChar w:fldCharType="begin"/>
      </w:r>
      <w:r>
        <w:instrText xml:space="preserve"> PAGEREF _Toc101262402 \h </w:instrText>
      </w:r>
      <w:r>
        <w:fldChar w:fldCharType="separate"/>
      </w:r>
      <w:r>
        <w:t>80</w:t>
      </w:r>
      <w:r>
        <w:fldChar w:fldCharType="end"/>
      </w:r>
    </w:p>
    <w:p w14:paraId="43A8FF31"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6.3.1.7</w:t>
      </w:r>
      <w:r>
        <w:rPr>
          <w:rFonts w:asciiTheme="minorHAnsi" w:eastAsiaTheme="minorEastAsia" w:hAnsiTheme="minorHAnsi" w:cstheme="minorBidi"/>
          <w:sz w:val="22"/>
          <w:szCs w:val="22"/>
          <w:lang w:eastAsia="en-GB"/>
        </w:rPr>
        <w:tab/>
      </w:r>
      <w:r w:rsidRPr="00F81744">
        <w:rPr>
          <w:lang w:val="en-US"/>
        </w:rPr>
        <w:t>Request for unicast resource</w:t>
      </w:r>
      <w:r w:rsidRPr="00F81744">
        <w:rPr>
          <w:lang w:val="en-US" w:eastAsia="zh-CN"/>
        </w:rPr>
        <w:t xml:space="preserve"> update in ongoing session</w:t>
      </w:r>
      <w:r w:rsidRPr="00F81744">
        <w:rPr>
          <w:lang w:val="en-US"/>
        </w:rPr>
        <w:t xml:space="preserve"> </w:t>
      </w:r>
      <w:r w:rsidRPr="00F81744">
        <w:rPr>
          <w:lang w:val="en-US" w:eastAsia="zh-CN"/>
        </w:rPr>
        <w:t xml:space="preserve">using AF session </w:t>
      </w:r>
      <w:r w:rsidRPr="00F81744">
        <w:rPr>
          <w:lang w:val="en-US"/>
        </w:rPr>
        <w:t>with required QoS update</w:t>
      </w:r>
      <w:r w:rsidRPr="00F81744">
        <w:rPr>
          <w:lang w:val="en-US" w:eastAsia="zh-CN"/>
        </w:rPr>
        <w:t xml:space="preserve"> via NEF</w:t>
      </w:r>
      <w:r>
        <w:tab/>
      </w:r>
      <w:r>
        <w:fldChar w:fldCharType="begin"/>
      </w:r>
      <w:r>
        <w:instrText xml:space="preserve"> PAGEREF _Toc101262403 \h </w:instrText>
      </w:r>
      <w:r>
        <w:fldChar w:fldCharType="separate"/>
      </w:r>
      <w:r>
        <w:t>81</w:t>
      </w:r>
      <w:r>
        <w:fldChar w:fldCharType="end"/>
      </w:r>
    </w:p>
    <w:p w14:paraId="4552E353" w14:textId="77777777" w:rsidR="00824689" w:rsidRDefault="00824689">
      <w:pPr>
        <w:pStyle w:val="TOC3"/>
        <w:rPr>
          <w:rFonts w:asciiTheme="minorHAnsi" w:eastAsiaTheme="minorEastAsia" w:hAnsiTheme="minorHAnsi" w:cstheme="minorBidi"/>
          <w:sz w:val="22"/>
          <w:szCs w:val="22"/>
          <w:lang w:eastAsia="en-GB"/>
        </w:rPr>
      </w:pPr>
      <w:r>
        <w:t>6.3.2</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_Toc101262404 \h </w:instrText>
      </w:r>
      <w:r>
        <w:fldChar w:fldCharType="separate"/>
      </w:r>
      <w:r>
        <w:t>82</w:t>
      </w:r>
      <w:r>
        <w:fldChar w:fldCharType="end"/>
      </w:r>
    </w:p>
    <w:p w14:paraId="17E7CFE8" w14:textId="77777777" w:rsidR="00824689" w:rsidRDefault="00824689">
      <w:pPr>
        <w:pStyle w:val="TOC2"/>
        <w:rPr>
          <w:rFonts w:asciiTheme="minorHAnsi" w:eastAsiaTheme="minorEastAsia" w:hAnsiTheme="minorHAnsi" w:cstheme="minorBidi"/>
          <w:sz w:val="22"/>
          <w:szCs w:val="22"/>
          <w:lang w:eastAsia="en-GB"/>
        </w:rPr>
      </w:pPr>
      <w:r>
        <w:t>6.4.</w:t>
      </w:r>
      <w:r>
        <w:rPr>
          <w:rFonts w:asciiTheme="minorHAnsi" w:eastAsiaTheme="minorEastAsia" w:hAnsiTheme="minorHAnsi" w:cstheme="minorBidi"/>
          <w:sz w:val="22"/>
          <w:szCs w:val="22"/>
          <w:lang w:eastAsia="en-GB"/>
        </w:rPr>
        <w:tab/>
      </w:r>
      <w:r>
        <w:t>Solution 4: Determine impacts of 5GS network slicing to MC services</w:t>
      </w:r>
      <w:r>
        <w:tab/>
      </w:r>
      <w:r>
        <w:fldChar w:fldCharType="begin"/>
      </w:r>
      <w:r>
        <w:instrText xml:space="preserve"> PAGEREF _Toc101262405 \h </w:instrText>
      </w:r>
      <w:r>
        <w:fldChar w:fldCharType="separate"/>
      </w:r>
      <w:r>
        <w:t>83</w:t>
      </w:r>
      <w:r>
        <w:fldChar w:fldCharType="end"/>
      </w:r>
    </w:p>
    <w:p w14:paraId="331FA836" w14:textId="77777777" w:rsidR="00824689" w:rsidRDefault="00824689">
      <w:pPr>
        <w:pStyle w:val="TOC3"/>
        <w:rPr>
          <w:rFonts w:asciiTheme="minorHAnsi" w:eastAsiaTheme="minorEastAsia" w:hAnsiTheme="minorHAnsi" w:cstheme="minorBidi"/>
          <w:sz w:val="22"/>
          <w:szCs w:val="22"/>
          <w:lang w:eastAsia="en-GB"/>
        </w:rPr>
      </w:pPr>
      <w:r>
        <w:t>6.4.1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_Toc101262406 \h </w:instrText>
      </w:r>
      <w:r>
        <w:fldChar w:fldCharType="separate"/>
      </w:r>
      <w:r>
        <w:t>83</w:t>
      </w:r>
      <w:r>
        <w:fldChar w:fldCharType="end"/>
      </w:r>
    </w:p>
    <w:p w14:paraId="6084EA8B" w14:textId="77777777" w:rsidR="00824689" w:rsidRDefault="00824689">
      <w:pPr>
        <w:pStyle w:val="TOC4"/>
        <w:rPr>
          <w:rFonts w:asciiTheme="minorHAnsi" w:eastAsiaTheme="minorEastAsia" w:hAnsiTheme="minorHAnsi" w:cstheme="minorBidi"/>
          <w:sz w:val="22"/>
          <w:szCs w:val="22"/>
          <w:lang w:eastAsia="en-GB"/>
        </w:rPr>
      </w:pPr>
      <w:r>
        <w:t>6.4.1.1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_Toc101262407 \h </w:instrText>
      </w:r>
      <w:r>
        <w:fldChar w:fldCharType="separate"/>
      </w:r>
      <w:r>
        <w:t>83</w:t>
      </w:r>
      <w:r>
        <w:fldChar w:fldCharType="end"/>
      </w:r>
    </w:p>
    <w:p w14:paraId="6626C8E9" w14:textId="77777777" w:rsidR="00824689" w:rsidRDefault="00824689">
      <w:pPr>
        <w:pStyle w:val="TOC4"/>
        <w:rPr>
          <w:rFonts w:asciiTheme="minorHAnsi" w:eastAsiaTheme="minorEastAsia" w:hAnsiTheme="minorHAnsi" w:cstheme="minorBidi"/>
          <w:sz w:val="22"/>
          <w:szCs w:val="22"/>
          <w:lang w:eastAsia="en-GB"/>
        </w:rPr>
      </w:pPr>
      <w:r>
        <w:t>6.4.1.2</w:t>
      </w:r>
      <w:r>
        <w:rPr>
          <w:rFonts w:asciiTheme="minorHAnsi" w:eastAsiaTheme="minorEastAsia" w:hAnsiTheme="minorHAnsi" w:cstheme="minorBidi"/>
          <w:sz w:val="22"/>
          <w:szCs w:val="22"/>
          <w:lang w:eastAsia="en-GB"/>
        </w:rPr>
        <w:tab/>
      </w:r>
      <w:r>
        <w:t>Network slicing constituents</w:t>
      </w:r>
      <w:r>
        <w:tab/>
      </w:r>
      <w:r>
        <w:fldChar w:fldCharType="begin"/>
      </w:r>
      <w:r>
        <w:instrText xml:space="preserve"> PAGEREF _Toc101262408 \h </w:instrText>
      </w:r>
      <w:r>
        <w:fldChar w:fldCharType="separate"/>
      </w:r>
      <w:r>
        <w:t>83</w:t>
      </w:r>
      <w:r>
        <w:fldChar w:fldCharType="end"/>
      </w:r>
    </w:p>
    <w:p w14:paraId="78F67A7E" w14:textId="77777777" w:rsidR="00824689" w:rsidRDefault="00824689">
      <w:pPr>
        <w:pStyle w:val="TOC4"/>
        <w:rPr>
          <w:rFonts w:asciiTheme="minorHAnsi" w:eastAsiaTheme="minorEastAsia" w:hAnsiTheme="minorHAnsi" w:cstheme="minorBidi"/>
          <w:sz w:val="22"/>
          <w:szCs w:val="22"/>
          <w:lang w:eastAsia="en-GB"/>
        </w:rPr>
      </w:pPr>
      <w:r>
        <w:t>6.4.1.3</w:t>
      </w:r>
      <w:r>
        <w:rPr>
          <w:rFonts w:asciiTheme="minorHAnsi" w:eastAsiaTheme="minorEastAsia" w:hAnsiTheme="minorHAnsi" w:cstheme="minorBidi"/>
          <w:sz w:val="22"/>
          <w:szCs w:val="22"/>
          <w:lang w:eastAsia="en-GB"/>
        </w:rPr>
        <w:tab/>
      </w:r>
      <w:r>
        <w:t>Network slicing subscription and authorisation</w:t>
      </w:r>
      <w:r>
        <w:tab/>
      </w:r>
      <w:r>
        <w:fldChar w:fldCharType="begin"/>
      </w:r>
      <w:r>
        <w:instrText xml:space="preserve"> PAGEREF _Toc101262409 \h </w:instrText>
      </w:r>
      <w:r>
        <w:fldChar w:fldCharType="separate"/>
      </w:r>
      <w:r>
        <w:t>83</w:t>
      </w:r>
      <w:r>
        <w:fldChar w:fldCharType="end"/>
      </w:r>
    </w:p>
    <w:p w14:paraId="22C62A89" w14:textId="77777777" w:rsidR="00824689" w:rsidRDefault="00824689">
      <w:pPr>
        <w:pStyle w:val="TOC4"/>
        <w:rPr>
          <w:rFonts w:asciiTheme="minorHAnsi" w:eastAsiaTheme="minorEastAsia" w:hAnsiTheme="minorHAnsi" w:cstheme="minorBidi"/>
          <w:sz w:val="22"/>
          <w:szCs w:val="22"/>
          <w:lang w:eastAsia="en-GB"/>
        </w:rPr>
      </w:pPr>
      <w:r>
        <w:t>6.4.1.4</w:t>
      </w:r>
      <w:r>
        <w:rPr>
          <w:rFonts w:asciiTheme="minorHAnsi" w:eastAsiaTheme="minorEastAsia" w:hAnsiTheme="minorHAnsi" w:cstheme="minorBidi"/>
          <w:sz w:val="22"/>
          <w:szCs w:val="22"/>
          <w:lang w:eastAsia="en-GB"/>
        </w:rPr>
        <w:tab/>
      </w:r>
      <w:r>
        <w:t>Network slicing allocation and resource control</w:t>
      </w:r>
      <w:r>
        <w:tab/>
      </w:r>
      <w:r>
        <w:fldChar w:fldCharType="begin"/>
      </w:r>
      <w:r>
        <w:instrText xml:space="preserve"> PAGEREF _Toc101262410 \h </w:instrText>
      </w:r>
      <w:r>
        <w:fldChar w:fldCharType="separate"/>
      </w:r>
      <w:r>
        <w:t>83</w:t>
      </w:r>
      <w:r>
        <w:fldChar w:fldCharType="end"/>
      </w:r>
    </w:p>
    <w:p w14:paraId="275A9FDD" w14:textId="77777777" w:rsidR="00824689" w:rsidRDefault="00824689">
      <w:pPr>
        <w:pStyle w:val="TOC4"/>
        <w:rPr>
          <w:rFonts w:asciiTheme="minorHAnsi" w:eastAsiaTheme="minorEastAsia" w:hAnsiTheme="minorHAnsi" w:cstheme="minorBidi"/>
          <w:sz w:val="22"/>
          <w:szCs w:val="22"/>
          <w:lang w:eastAsia="en-GB"/>
        </w:rPr>
      </w:pPr>
      <w:r>
        <w:t>6.4.1.5</w:t>
      </w:r>
      <w:r>
        <w:rPr>
          <w:rFonts w:asciiTheme="minorHAnsi" w:eastAsiaTheme="minorEastAsia" w:hAnsiTheme="minorHAnsi" w:cstheme="minorBidi"/>
          <w:sz w:val="22"/>
          <w:szCs w:val="22"/>
          <w:lang w:eastAsia="en-GB"/>
        </w:rPr>
        <w:tab/>
      </w:r>
      <w:r>
        <w:t>Session binding</w:t>
      </w:r>
      <w:r>
        <w:tab/>
      </w:r>
      <w:r>
        <w:fldChar w:fldCharType="begin"/>
      </w:r>
      <w:r>
        <w:instrText xml:space="preserve"> PAGEREF _Toc101262411 \h </w:instrText>
      </w:r>
      <w:r>
        <w:fldChar w:fldCharType="separate"/>
      </w:r>
      <w:r>
        <w:t>84</w:t>
      </w:r>
      <w:r>
        <w:fldChar w:fldCharType="end"/>
      </w:r>
    </w:p>
    <w:p w14:paraId="5AB3AFCF" w14:textId="77777777" w:rsidR="00824689" w:rsidRDefault="00824689">
      <w:pPr>
        <w:pStyle w:val="TOC4"/>
        <w:rPr>
          <w:rFonts w:asciiTheme="minorHAnsi" w:eastAsiaTheme="minorEastAsia" w:hAnsiTheme="minorHAnsi" w:cstheme="minorBidi"/>
          <w:sz w:val="22"/>
          <w:szCs w:val="22"/>
          <w:lang w:eastAsia="en-GB"/>
        </w:rPr>
      </w:pPr>
      <w:r>
        <w:t>6.4.1.6</w:t>
      </w:r>
      <w:r>
        <w:rPr>
          <w:rFonts w:asciiTheme="minorHAnsi" w:eastAsiaTheme="minorEastAsia" w:hAnsiTheme="minorHAnsi" w:cstheme="minorBidi"/>
          <w:sz w:val="22"/>
          <w:szCs w:val="22"/>
          <w:lang w:eastAsia="en-GB"/>
        </w:rPr>
        <w:tab/>
      </w:r>
      <w:r>
        <w:t>Assessment key issue 8 - gaps</w:t>
      </w:r>
      <w:r>
        <w:tab/>
      </w:r>
      <w:r>
        <w:fldChar w:fldCharType="begin"/>
      </w:r>
      <w:r>
        <w:instrText xml:space="preserve"> PAGEREF _Toc101262412 \h </w:instrText>
      </w:r>
      <w:r>
        <w:fldChar w:fldCharType="separate"/>
      </w:r>
      <w:r>
        <w:t>84</w:t>
      </w:r>
      <w:r>
        <w:fldChar w:fldCharType="end"/>
      </w:r>
    </w:p>
    <w:p w14:paraId="3A6C7FD3" w14:textId="77777777" w:rsidR="00824689" w:rsidRDefault="00824689">
      <w:pPr>
        <w:pStyle w:val="TOC3"/>
        <w:rPr>
          <w:rFonts w:asciiTheme="minorHAnsi" w:eastAsiaTheme="minorEastAsia" w:hAnsiTheme="minorHAnsi" w:cstheme="minorBidi"/>
          <w:sz w:val="22"/>
          <w:szCs w:val="22"/>
          <w:lang w:eastAsia="en-GB"/>
        </w:rPr>
      </w:pPr>
      <w:r>
        <w:t>6.4.2</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_Toc101262413 \h </w:instrText>
      </w:r>
      <w:r>
        <w:fldChar w:fldCharType="separate"/>
      </w:r>
      <w:r>
        <w:t>85</w:t>
      </w:r>
      <w:r>
        <w:fldChar w:fldCharType="end"/>
      </w:r>
    </w:p>
    <w:p w14:paraId="6F70A382" w14:textId="77777777" w:rsidR="00824689" w:rsidRDefault="00824689">
      <w:pPr>
        <w:pStyle w:val="TOC2"/>
        <w:rPr>
          <w:rFonts w:asciiTheme="minorHAnsi" w:eastAsiaTheme="minorEastAsia" w:hAnsiTheme="minorHAnsi" w:cstheme="minorBidi"/>
          <w:sz w:val="22"/>
          <w:szCs w:val="22"/>
          <w:lang w:eastAsia="en-GB"/>
        </w:rPr>
      </w:pPr>
      <w:r>
        <w:t>6.5</w:t>
      </w:r>
      <w:r>
        <w:rPr>
          <w:rFonts w:asciiTheme="minorHAnsi" w:eastAsiaTheme="minorEastAsia" w:hAnsiTheme="minorHAnsi" w:cstheme="minorBidi"/>
          <w:sz w:val="22"/>
          <w:szCs w:val="22"/>
          <w:lang w:eastAsia="en-GB"/>
        </w:rPr>
        <w:tab/>
      </w:r>
      <w:r>
        <w:t>Solution 5: Flexible media distribution for low latency applications</w:t>
      </w:r>
      <w:r>
        <w:tab/>
      </w:r>
      <w:r>
        <w:fldChar w:fldCharType="begin"/>
      </w:r>
      <w:r>
        <w:instrText xml:space="preserve"> PAGEREF _Toc101262414 \h </w:instrText>
      </w:r>
      <w:r>
        <w:fldChar w:fldCharType="separate"/>
      </w:r>
      <w:r>
        <w:t>85</w:t>
      </w:r>
      <w:r>
        <w:fldChar w:fldCharType="end"/>
      </w:r>
    </w:p>
    <w:p w14:paraId="4F3D949B" w14:textId="77777777" w:rsidR="00824689" w:rsidRDefault="00824689">
      <w:pPr>
        <w:pStyle w:val="TOC3"/>
        <w:rPr>
          <w:rFonts w:asciiTheme="minorHAnsi" w:eastAsiaTheme="minorEastAsia" w:hAnsiTheme="minorHAnsi" w:cstheme="minorBidi"/>
          <w:sz w:val="22"/>
          <w:szCs w:val="22"/>
          <w:lang w:eastAsia="en-GB"/>
        </w:rPr>
      </w:pPr>
      <w:r>
        <w:t>6.5.1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_Toc101262415 \h </w:instrText>
      </w:r>
      <w:r>
        <w:fldChar w:fldCharType="separate"/>
      </w:r>
      <w:r>
        <w:t>85</w:t>
      </w:r>
      <w:r>
        <w:fldChar w:fldCharType="end"/>
      </w:r>
    </w:p>
    <w:p w14:paraId="087AEB2F" w14:textId="77777777" w:rsidR="00824689" w:rsidRDefault="00824689">
      <w:pPr>
        <w:pStyle w:val="TOC4"/>
        <w:rPr>
          <w:rFonts w:asciiTheme="minorHAnsi" w:eastAsiaTheme="minorEastAsia" w:hAnsiTheme="minorHAnsi" w:cstheme="minorBidi"/>
          <w:sz w:val="22"/>
          <w:szCs w:val="22"/>
          <w:lang w:eastAsia="en-GB"/>
        </w:rPr>
      </w:pPr>
      <w:r>
        <w:t>6.5.1.1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_Toc101262416 \h </w:instrText>
      </w:r>
      <w:r>
        <w:fldChar w:fldCharType="separate"/>
      </w:r>
      <w:r>
        <w:t>85</w:t>
      </w:r>
      <w:r>
        <w:fldChar w:fldCharType="end"/>
      </w:r>
    </w:p>
    <w:p w14:paraId="6E9D1AA0" w14:textId="77777777" w:rsidR="00824689" w:rsidRDefault="00824689">
      <w:pPr>
        <w:pStyle w:val="TOC4"/>
        <w:rPr>
          <w:rFonts w:asciiTheme="minorHAnsi" w:eastAsiaTheme="minorEastAsia" w:hAnsiTheme="minorHAnsi" w:cstheme="minorBidi"/>
          <w:sz w:val="22"/>
          <w:szCs w:val="22"/>
          <w:lang w:eastAsia="en-GB"/>
        </w:rPr>
      </w:pPr>
      <w:r>
        <w:t>6.5.1.2</w:t>
      </w:r>
      <w:r>
        <w:rPr>
          <w:rFonts w:asciiTheme="minorHAnsi" w:eastAsiaTheme="minorEastAsia" w:hAnsiTheme="minorHAnsi" w:cstheme="minorBidi"/>
          <w:sz w:val="22"/>
          <w:szCs w:val="22"/>
          <w:lang w:eastAsia="en-GB"/>
        </w:rPr>
        <w:tab/>
      </w:r>
      <w:r>
        <w:t>Potential approaches</w:t>
      </w:r>
      <w:r>
        <w:tab/>
      </w:r>
      <w:r>
        <w:fldChar w:fldCharType="begin"/>
      </w:r>
      <w:r>
        <w:instrText xml:space="preserve"> PAGEREF _Toc101262417 \h </w:instrText>
      </w:r>
      <w:r>
        <w:fldChar w:fldCharType="separate"/>
      </w:r>
      <w:r>
        <w:t>85</w:t>
      </w:r>
      <w:r>
        <w:fldChar w:fldCharType="end"/>
      </w:r>
    </w:p>
    <w:p w14:paraId="1C1360F1" w14:textId="77777777" w:rsidR="00824689" w:rsidRDefault="00824689">
      <w:pPr>
        <w:pStyle w:val="TOC4"/>
        <w:rPr>
          <w:rFonts w:asciiTheme="minorHAnsi" w:eastAsiaTheme="minorEastAsia" w:hAnsiTheme="minorHAnsi" w:cstheme="minorBidi"/>
          <w:sz w:val="22"/>
          <w:szCs w:val="22"/>
          <w:lang w:eastAsia="en-GB"/>
        </w:rPr>
      </w:pPr>
      <w:r>
        <w:t>6.5.1.3</w:t>
      </w:r>
      <w:r>
        <w:rPr>
          <w:rFonts w:asciiTheme="minorHAnsi" w:eastAsiaTheme="minorEastAsia" w:hAnsiTheme="minorHAnsi" w:cstheme="minorBidi"/>
          <w:sz w:val="22"/>
          <w:szCs w:val="22"/>
          <w:lang w:eastAsia="en-GB"/>
        </w:rPr>
        <w:tab/>
      </w:r>
      <w:r>
        <w:t>Use of EPS</w:t>
      </w:r>
      <w:r>
        <w:tab/>
      </w:r>
      <w:r>
        <w:fldChar w:fldCharType="begin"/>
      </w:r>
      <w:r>
        <w:instrText xml:space="preserve"> PAGEREF _Toc101262418 \h </w:instrText>
      </w:r>
      <w:r>
        <w:fldChar w:fldCharType="separate"/>
      </w:r>
      <w:r>
        <w:t>87</w:t>
      </w:r>
      <w:r>
        <w:fldChar w:fldCharType="end"/>
      </w:r>
    </w:p>
    <w:p w14:paraId="2E7AB7EC" w14:textId="77777777" w:rsidR="00824689" w:rsidRDefault="00824689">
      <w:pPr>
        <w:pStyle w:val="TOC4"/>
        <w:rPr>
          <w:rFonts w:asciiTheme="minorHAnsi" w:eastAsiaTheme="minorEastAsia" w:hAnsiTheme="minorHAnsi" w:cstheme="minorBidi"/>
          <w:sz w:val="22"/>
          <w:szCs w:val="22"/>
          <w:lang w:eastAsia="en-GB"/>
        </w:rPr>
      </w:pPr>
      <w:r>
        <w:t>6.5.1.4</w:t>
      </w:r>
      <w:r>
        <w:rPr>
          <w:rFonts w:asciiTheme="minorHAnsi" w:eastAsiaTheme="minorEastAsia" w:hAnsiTheme="minorHAnsi" w:cstheme="minorBidi"/>
          <w:sz w:val="22"/>
          <w:szCs w:val="22"/>
          <w:lang w:eastAsia="en-GB"/>
        </w:rPr>
        <w:tab/>
      </w:r>
      <w:r>
        <w:t>Use of 5GS</w:t>
      </w:r>
      <w:r>
        <w:tab/>
      </w:r>
      <w:r>
        <w:fldChar w:fldCharType="begin"/>
      </w:r>
      <w:r>
        <w:instrText xml:space="preserve"> PAGEREF _Toc101262419 \h </w:instrText>
      </w:r>
      <w:r>
        <w:fldChar w:fldCharType="separate"/>
      </w:r>
      <w:r>
        <w:t>87</w:t>
      </w:r>
      <w:r>
        <w:fldChar w:fldCharType="end"/>
      </w:r>
    </w:p>
    <w:p w14:paraId="34EE9F51" w14:textId="77777777" w:rsidR="00824689" w:rsidRDefault="00824689">
      <w:pPr>
        <w:pStyle w:val="TOC4"/>
        <w:rPr>
          <w:rFonts w:asciiTheme="minorHAnsi" w:eastAsiaTheme="minorEastAsia" w:hAnsiTheme="minorHAnsi" w:cstheme="minorBidi"/>
          <w:sz w:val="22"/>
          <w:szCs w:val="22"/>
          <w:lang w:eastAsia="en-GB"/>
        </w:rPr>
      </w:pPr>
      <w:r>
        <w:t>6.5.1.5</w:t>
      </w:r>
      <w:r>
        <w:rPr>
          <w:rFonts w:asciiTheme="minorHAnsi" w:eastAsiaTheme="minorEastAsia" w:hAnsiTheme="minorHAnsi" w:cstheme="minorBidi"/>
          <w:sz w:val="22"/>
          <w:szCs w:val="22"/>
          <w:lang w:eastAsia="en-GB"/>
        </w:rPr>
        <w:tab/>
      </w:r>
      <w:r>
        <w:t>EPS versus 5GS assessment</w:t>
      </w:r>
      <w:r>
        <w:tab/>
      </w:r>
      <w:r>
        <w:fldChar w:fldCharType="begin"/>
      </w:r>
      <w:r>
        <w:instrText xml:space="preserve"> PAGEREF _Toc101262420 \h </w:instrText>
      </w:r>
      <w:r>
        <w:fldChar w:fldCharType="separate"/>
      </w:r>
      <w:r>
        <w:t>88</w:t>
      </w:r>
      <w:r>
        <w:fldChar w:fldCharType="end"/>
      </w:r>
    </w:p>
    <w:p w14:paraId="4162C450" w14:textId="77777777" w:rsidR="00824689" w:rsidRDefault="00824689">
      <w:pPr>
        <w:pStyle w:val="TOC3"/>
        <w:rPr>
          <w:rFonts w:asciiTheme="minorHAnsi" w:eastAsiaTheme="minorEastAsia" w:hAnsiTheme="minorHAnsi" w:cstheme="minorBidi"/>
          <w:sz w:val="22"/>
          <w:szCs w:val="22"/>
          <w:lang w:eastAsia="en-GB"/>
        </w:rPr>
      </w:pPr>
      <w:r>
        <w:t>6.5.2</w:t>
      </w:r>
      <w:r>
        <w:rPr>
          <w:rFonts w:asciiTheme="minorHAnsi" w:eastAsiaTheme="minorEastAsia" w:hAnsiTheme="minorHAnsi" w:cstheme="minorBidi"/>
          <w:sz w:val="22"/>
          <w:szCs w:val="22"/>
          <w:lang w:eastAsia="en-GB"/>
        </w:rPr>
        <w:tab/>
      </w:r>
      <w:r>
        <w:t>Solution unbundling MC service server and the media distribution function</w:t>
      </w:r>
      <w:r>
        <w:tab/>
      </w:r>
      <w:r>
        <w:fldChar w:fldCharType="begin"/>
      </w:r>
      <w:r>
        <w:instrText xml:space="preserve"> PAGEREF _Toc101262421 \h </w:instrText>
      </w:r>
      <w:r>
        <w:fldChar w:fldCharType="separate"/>
      </w:r>
      <w:r>
        <w:t>89</w:t>
      </w:r>
      <w:r>
        <w:fldChar w:fldCharType="end"/>
      </w:r>
    </w:p>
    <w:p w14:paraId="0511FB65" w14:textId="77777777" w:rsidR="00824689" w:rsidRDefault="00824689">
      <w:pPr>
        <w:pStyle w:val="TOC4"/>
        <w:rPr>
          <w:rFonts w:asciiTheme="minorHAnsi" w:eastAsiaTheme="minorEastAsia" w:hAnsiTheme="minorHAnsi" w:cstheme="minorBidi"/>
          <w:sz w:val="22"/>
          <w:szCs w:val="22"/>
          <w:lang w:eastAsia="en-GB"/>
        </w:rPr>
      </w:pPr>
      <w:r>
        <w:t>6.5.2.1</w:t>
      </w:r>
      <w:r>
        <w:rPr>
          <w:rFonts w:asciiTheme="minorHAnsi" w:eastAsiaTheme="minorEastAsia" w:hAnsiTheme="minorHAnsi" w:cstheme="minorBidi"/>
          <w:sz w:val="22"/>
          <w:szCs w:val="22"/>
          <w:lang w:eastAsia="en-GB"/>
        </w:rPr>
        <w:tab/>
      </w:r>
      <w:r>
        <w:t>MCData IPcon</w:t>
      </w:r>
      <w:r>
        <w:tab/>
      </w:r>
      <w:r>
        <w:fldChar w:fldCharType="begin"/>
      </w:r>
      <w:r>
        <w:instrText xml:space="preserve"> PAGEREF _Toc101262422 \h </w:instrText>
      </w:r>
      <w:r>
        <w:fldChar w:fldCharType="separate"/>
      </w:r>
      <w:r>
        <w:t>89</w:t>
      </w:r>
      <w:r>
        <w:fldChar w:fldCharType="end"/>
      </w:r>
    </w:p>
    <w:p w14:paraId="1DE60C5D" w14:textId="77777777" w:rsidR="00824689" w:rsidRDefault="00824689">
      <w:pPr>
        <w:pStyle w:val="TOC5"/>
        <w:rPr>
          <w:rFonts w:asciiTheme="minorHAnsi" w:eastAsiaTheme="minorEastAsia" w:hAnsiTheme="minorHAnsi" w:cstheme="minorBidi"/>
          <w:sz w:val="22"/>
          <w:szCs w:val="22"/>
          <w:lang w:eastAsia="en-GB"/>
        </w:rPr>
      </w:pPr>
      <w:r>
        <w:t>6.5.2.1.1</w:t>
      </w:r>
      <w:r>
        <w:rPr>
          <w:rFonts w:asciiTheme="minorHAnsi" w:eastAsiaTheme="minorEastAsia" w:hAnsiTheme="minorHAnsi" w:cstheme="minorBidi"/>
          <w:sz w:val="22"/>
          <w:szCs w:val="22"/>
          <w:lang w:eastAsia="en-GB"/>
        </w:rPr>
        <w:tab/>
      </w:r>
      <w:r>
        <w:t>IPcon without media distribution point-to-point IPcon</w:t>
      </w:r>
      <w:r>
        <w:tab/>
      </w:r>
      <w:r>
        <w:fldChar w:fldCharType="begin"/>
      </w:r>
      <w:r>
        <w:instrText xml:space="preserve"> PAGEREF _Toc101262423 \h </w:instrText>
      </w:r>
      <w:r>
        <w:fldChar w:fldCharType="separate"/>
      </w:r>
      <w:r>
        <w:t>89</w:t>
      </w:r>
      <w:r>
        <w:fldChar w:fldCharType="end"/>
      </w:r>
    </w:p>
    <w:p w14:paraId="1D7507E1" w14:textId="77777777" w:rsidR="00824689" w:rsidRDefault="00824689">
      <w:pPr>
        <w:pStyle w:val="TOC3"/>
        <w:rPr>
          <w:rFonts w:asciiTheme="minorHAnsi" w:eastAsiaTheme="minorEastAsia" w:hAnsiTheme="minorHAnsi" w:cstheme="minorBidi"/>
          <w:sz w:val="22"/>
          <w:szCs w:val="22"/>
          <w:lang w:eastAsia="en-GB"/>
        </w:rPr>
      </w:pPr>
      <w:r>
        <w:t>6.5.3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_Toc101262424 \h </w:instrText>
      </w:r>
      <w:r>
        <w:fldChar w:fldCharType="separate"/>
      </w:r>
      <w:r>
        <w:t>89</w:t>
      </w:r>
      <w:r>
        <w:fldChar w:fldCharType="end"/>
      </w:r>
    </w:p>
    <w:p w14:paraId="2DBC1024"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6.6</w:t>
      </w:r>
      <w:r>
        <w:rPr>
          <w:rFonts w:asciiTheme="minorHAnsi" w:eastAsiaTheme="minorEastAsia" w:hAnsiTheme="minorHAnsi" w:cstheme="minorBidi"/>
          <w:sz w:val="22"/>
          <w:szCs w:val="22"/>
          <w:lang w:eastAsia="en-GB"/>
        </w:rPr>
        <w:tab/>
      </w:r>
      <w:r w:rsidRPr="00F81744">
        <w:rPr>
          <w:lang w:val="en-US"/>
        </w:rPr>
        <w:t xml:space="preserve">Solution </w:t>
      </w:r>
      <w:r w:rsidRPr="00F81744">
        <w:rPr>
          <w:lang w:val="en-US" w:eastAsia="zh-CN"/>
        </w:rPr>
        <w:t>6</w:t>
      </w:r>
      <w:r w:rsidRPr="00F81744">
        <w:rPr>
          <w:lang w:val="en-US"/>
        </w:rPr>
        <w:t xml:space="preserve">: </w:t>
      </w:r>
      <w:r w:rsidRPr="00F81744">
        <w:rPr>
          <w:lang w:val="en-US" w:eastAsia="zh-CN"/>
        </w:rPr>
        <w:t>Deployment scenario</w:t>
      </w:r>
      <w:r w:rsidRPr="00F81744">
        <w:rPr>
          <w:lang w:val="en-US"/>
        </w:rPr>
        <w:t>s</w:t>
      </w:r>
      <w:r>
        <w:tab/>
      </w:r>
      <w:r>
        <w:fldChar w:fldCharType="begin"/>
      </w:r>
      <w:r>
        <w:instrText xml:space="preserve"> PAGEREF _Toc101262425 \h </w:instrText>
      </w:r>
      <w:r>
        <w:fldChar w:fldCharType="separate"/>
      </w:r>
      <w:r>
        <w:t>89</w:t>
      </w:r>
      <w:r>
        <w:fldChar w:fldCharType="end"/>
      </w:r>
    </w:p>
    <w:p w14:paraId="22C400E8"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6.6.1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_Toc101262426 \h </w:instrText>
      </w:r>
      <w:r>
        <w:fldChar w:fldCharType="separate"/>
      </w:r>
      <w:r>
        <w:t>89</w:t>
      </w:r>
      <w:r>
        <w:fldChar w:fldCharType="end"/>
      </w:r>
    </w:p>
    <w:p w14:paraId="5463973A" w14:textId="77777777" w:rsidR="00824689" w:rsidRDefault="00824689">
      <w:pPr>
        <w:pStyle w:val="TOC4"/>
        <w:rPr>
          <w:rFonts w:asciiTheme="minorHAnsi" w:eastAsiaTheme="minorEastAsia" w:hAnsiTheme="minorHAnsi" w:cstheme="minorBidi"/>
          <w:sz w:val="22"/>
          <w:szCs w:val="22"/>
          <w:lang w:eastAsia="en-GB"/>
        </w:rPr>
      </w:pPr>
      <w:r>
        <w:t>6.6.1.1</w:t>
      </w:r>
      <w:r>
        <w:rPr>
          <w:rFonts w:asciiTheme="minorHAnsi" w:eastAsiaTheme="minorEastAsia" w:hAnsiTheme="minorHAnsi" w:cstheme="minorBidi"/>
          <w:sz w:val="22"/>
          <w:szCs w:val="22"/>
          <w:lang w:eastAsia="en-GB"/>
        </w:rPr>
        <w:tab/>
      </w:r>
      <w:r>
        <w:t xml:space="preserve">Proposed changes to </w:t>
      </w:r>
      <w:r w:rsidRPr="00F81744">
        <w:rPr>
          <w:lang w:val="en-US"/>
        </w:rPr>
        <w:t>3GPP TS 23.280</w:t>
      </w:r>
      <w:r w:rsidRPr="00F81744">
        <w:rPr>
          <w:lang w:val="en-US" w:eastAsia="zh-CN"/>
        </w:rPr>
        <w:t xml:space="preserve"> subclause </w:t>
      </w:r>
      <w:r>
        <w:t xml:space="preserve">9.2.2.1 Administration of </w:t>
      </w:r>
      <w:r>
        <w:rPr>
          <w:lang w:eastAsia="zh-CN"/>
        </w:rPr>
        <w:t>MC</w:t>
      </w:r>
      <w:r>
        <w:t xml:space="preserve"> service, SIP core and </w:t>
      </w:r>
      <w:r w:rsidRPr="00F81744">
        <w:rPr>
          <w:strike/>
          <w:highlight w:val="yellow"/>
        </w:rPr>
        <w:t>EPS</w:t>
      </w:r>
      <w:r w:rsidRPr="00F81744">
        <w:rPr>
          <w:highlight w:val="yellow"/>
          <w:u w:val="single"/>
          <w:lang w:eastAsia="zh-CN"/>
        </w:rPr>
        <w:t>5GS</w:t>
      </w:r>
      <w:r>
        <w:tab/>
      </w:r>
      <w:r>
        <w:fldChar w:fldCharType="begin"/>
      </w:r>
      <w:r>
        <w:instrText xml:space="preserve"> PAGEREF _Toc101262427 \h </w:instrText>
      </w:r>
      <w:r>
        <w:fldChar w:fldCharType="separate"/>
      </w:r>
      <w:r>
        <w:t>90</w:t>
      </w:r>
      <w:r>
        <w:fldChar w:fldCharType="end"/>
      </w:r>
    </w:p>
    <w:p w14:paraId="0BAD68D6" w14:textId="77777777" w:rsidR="00824689" w:rsidRDefault="00824689">
      <w:pPr>
        <w:pStyle w:val="TOC5"/>
        <w:rPr>
          <w:rFonts w:asciiTheme="minorHAnsi" w:eastAsiaTheme="minorEastAsia" w:hAnsiTheme="minorHAnsi" w:cstheme="minorBidi"/>
          <w:sz w:val="22"/>
          <w:szCs w:val="22"/>
          <w:lang w:eastAsia="en-GB"/>
        </w:rPr>
      </w:pPr>
      <w:r>
        <w:t>6.6.1.1.1</w:t>
      </w:r>
      <w:r>
        <w:rPr>
          <w:rFonts w:asciiTheme="minorHAnsi" w:eastAsiaTheme="minorEastAsia" w:hAnsiTheme="minorHAnsi" w:cstheme="minorBidi"/>
          <w:sz w:val="22"/>
          <w:szCs w:val="22"/>
          <w:lang w:eastAsia="en-GB"/>
        </w:rPr>
        <w:tab/>
      </w:r>
      <w:r>
        <w:t>Proposed changes to 9.2.2.1.1 General</w:t>
      </w:r>
      <w:r>
        <w:tab/>
      </w:r>
      <w:r>
        <w:fldChar w:fldCharType="begin"/>
      </w:r>
      <w:r>
        <w:instrText xml:space="preserve"> PAGEREF _Toc101262428 \h </w:instrText>
      </w:r>
      <w:r>
        <w:fldChar w:fldCharType="separate"/>
      </w:r>
      <w:r>
        <w:t>90</w:t>
      </w:r>
      <w:r>
        <w:fldChar w:fldCharType="end"/>
      </w:r>
    </w:p>
    <w:p w14:paraId="169B8847" w14:textId="77777777" w:rsidR="00824689" w:rsidRDefault="00824689">
      <w:pPr>
        <w:pStyle w:val="TOC5"/>
        <w:rPr>
          <w:rFonts w:asciiTheme="minorHAnsi" w:eastAsiaTheme="minorEastAsia" w:hAnsiTheme="minorHAnsi" w:cstheme="minorBidi"/>
          <w:sz w:val="22"/>
          <w:szCs w:val="22"/>
          <w:lang w:eastAsia="en-GB"/>
        </w:rPr>
      </w:pPr>
      <w:r>
        <w:t>6.6.1.1.2</w:t>
      </w:r>
      <w:r>
        <w:rPr>
          <w:rFonts w:asciiTheme="minorHAnsi" w:eastAsiaTheme="minorEastAsia" w:hAnsiTheme="minorHAnsi" w:cstheme="minorBidi"/>
          <w:sz w:val="22"/>
          <w:szCs w:val="22"/>
          <w:lang w:eastAsia="en-GB"/>
        </w:rPr>
        <w:tab/>
      </w:r>
      <w:r>
        <w:t>Proposed changes to 9.2.2.1.2 Common administration of all planes</w:t>
      </w:r>
      <w:r>
        <w:tab/>
      </w:r>
      <w:r>
        <w:fldChar w:fldCharType="begin"/>
      </w:r>
      <w:r>
        <w:instrText xml:space="preserve"> PAGEREF _Toc101262429 \h </w:instrText>
      </w:r>
      <w:r>
        <w:fldChar w:fldCharType="separate"/>
      </w:r>
      <w:r>
        <w:t>90</w:t>
      </w:r>
      <w:r>
        <w:fldChar w:fldCharType="end"/>
      </w:r>
    </w:p>
    <w:p w14:paraId="67C7B78D" w14:textId="77777777" w:rsidR="00824689" w:rsidRDefault="00824689">
      <w:pPr>
        <w:pStyle w:val="TOC5"/>
        <w:rPr>
          <w:rFonts w:asciiTheme="minorHAnsi" w:eastAsiaTheme="minorEastAsia" w:hAnsiTheme="minorHAnsi" w:cstheme="minorBidi"/>
          <w:sz w:val="22"/>
          <w:szCs w:val="22"/>
          <w:lang w:eastAsia="en-GB"/>
        </w:rPr>
      </w:pPr>
      <w:r>
        <w:t>6.6.1.1.3</w:t>
      </w:r>
      <w:r>
        <w:rPr>
          <w:rFonts w:asciiTheme="minorHAnsi" w:eastAsiaTheme="minorEastAsia" w:hAnsiTheme="minorHAnsi" w:cstheme="minorBidi"/>
          <w:sz w:val="22"/>
          <w:szCs w:val="22"/>
          <w:lang w:eastAsia="en-GB"/>
        </w:rPr>
        <w:tab/>
      </w:r>
      <w:r>
        <w:t xml:space="preserve">Proposed changes to 9.2.2.1.3 </w:t>
      </w:r>
      <w:r>
        <w:rPr>
          <w:lang w:eastAsia="zh-CN"/>
        </w:rPr>
        <w:t>MC</w:t>
      </w:r>
      <w:r>
        <w:t xml:space="preserve"> service provider separate from SIP core and </w:t>
      </w:r>
      <w:r w:rsidRPr="00F81744">
        <w:rPr>
          <w:strike/>
          <w:highlight w:val="yellow"/>
        </w:rPr>
        <w:t>EPS</w:t>
      </w:r>
      <w:r w:rsidRPr="00F81744">
        <w:rPr>
          <w:highlight w:val="yellow"/>
          <w:u w:val="single"/>
          <w:lang w:eastAsia="zh-CN"/>
        </w:rPr>
        <w:t>5GS</w:t>
      </w:r>
      <w:r>
        <w:tab/>
      </w:r>
      <w:r>
        <w:fldChar w:fldCharType="begin"/>
      </w:r>
      <w:r>
        <w:instrText xml:space="preserve"> PAGEREF _Toc101262430 \h </w:instrText>
      </w:r>
      <w:r>
        <w:fldChar w:fldCharType="separate"/>
      </w:r>
      <w:r>
        <w:t>90</w:t>
      </w:r>
      <w:r>
        <w:fldChar w:fldCharType="end"/>
      </w:r>
    </w:p>
    <w:p w14:paraId="73D9790E" w14:textId="77777777" w:rsidR="00824689" w:rsidRDefault="00824689">
      <w:pPr>
        <w:pStyle w:val="TOC5"/>
        <w:rPr>
          <w:rFonts w:asciiTheme="minorHAnsi" w:eastAsiaTheme="minorEastAsia" w:hAnsiTheme="minorHAnsi" w:cstheme="minorBidi"/>
          <w:sz w:val="22"/>
          <w:szCs w:val="22"/>
          <w:lang w:eastAsia="en-GB"/>
        </w:rPr>
      </w:pPr>
      <w:r>
        <w:t>6.6.1.1.4</w:t>
      </w:r>
      <w:r>
        <w:rPr>
          <w:rFonts w:asciiTheme="minorHAnsi" w:eastAsiaTheme="minorEastAsia" w:hAnsiTheme="minorHAnsi" w:cstheme="minorBidi"/>
          <w:sz w:val="22"/>
          <w:szCs w:val="22"/>
          <w:lang w:eastAsia="en-GB"/>
        </w:rPr>
        <w:tab/>
      </w:r>
      <w:r>
        <w:t xml:space="preserve">Proposed changes to 9.2.2.1.4 </w:t>
      </w:r>
      <w:r>
        <w:rPr>
          <w:lang w:eastAsia="zh-CN"/>
        </w:rPr>
        <w:t>MC</w:t>
      </w:r>
      <w:r>
        <w:t xml:space="preserve"> service provider administers SIP core, separate from </w:t>
      </w:r>
      <w:r w:rsidRPr="00F81744">
        <w:rPr>
          <w:strike/>
          <w:highlight w:val="yellow"/>
        </w:rPr>
        <w:t>EPS</w:t>
      </w:r>
      <w:r w:rsidRPr="00F81744">
        <w:rPr>
          <w:highlight w:val="yellow"/>
          <w:u w:val="single"/>
          <w:lang w:eastAsia="zh-CN"/>
        </w:rPr>
        <w:t>5GS</w:t>
      </w:r>
      <w:r>
        <w:tab/>
      </w:r>
      <w:r>
        <w:fldChar w:fldCharType="begin"/>
      </w:r>
      <w:r>
        <w:instrText xml:space="preserve"> PAGEREF _Toc101262431 \h </w:instrText>
      </w:r>
      <w:r>
        <w:fldChar w:fldCharType="separate"/>
      </w:r>
      <w:r>
        <w:t>91</w:t>
      </w:r>
      <w:r>
        <w:fldChar w:fldCharType="end"/>
      </w:r>
    </w:p>
    <w:p w14:paraId="7906104F" w14:textId="77777777" w:rsidR="00824689" w:rsidRDefault="00824689">
      <w:pPr>
        <w:pStyle w:val="TOC5"/>
        <w:rPr>
          <w:rFonts w:asciiTheme="minorHAnsi" w:eastAsiaTheme="minorEastAsia" w:hAnsiTheme="minorHAnsi" w:cstheme="minorBidi"/>
          <w:sz w:val="22"/>
          <w:szCs w:val="22"/>
          <w:lang w:eastAsia="en-GB"/>
        </w:rPr>
      </w:pPr>
      <w:r>
        <w:t>6.6.1.1.5</w:t>
      </w:r>
      <w:r>
        <w:rPr>
          <w:rFonts w:asciiTheme="minorHAnsi" w:eastAsiaTheme="minorEastAsia" w:hAnsiTheme="minorHAnsi" w:cstheme="minorBidi"/>
          <w:sz w:val="22"/>
          <w:szCs w:val="22"/>
          <w:lang w:eastAsia="en-GB"/>
        </w:rPr>
        <w:tab/>
      </w:r>
      <w:r>
        <w:t xml:space="preserve">Proposed changes to 9.2.2.1.5 SIP core partially administered by both PLMN operator and </w:t>
      </w:r>
      <w:r>
        <w:rPr>
          <w:lang w:eastAsia="zh-CN"/>
        </w:rPr>
        <w:t>MC</w:t>
      </w:r>
      <w:r>
        <w:t xml:space="preserve"> service provider</w:t>
      </w:r>
      <w:r>
        <w:tab/>
      </w:r>
      <w:r>
        <w:fldChar w:fldCharType="begin"/>
      </w:r>
      <w:r>
        <w:instrText xml:space="preserve"> PAGEREF _Toc101262432 \h </w:instrText>
      </w:r>
      <w:r>
        <w:fldChar w:fldCharType="separate"/>
      </w:r>
      <w:r>
        <w:t>92</w:t>
      </w:r>
      <w:r>
        <w:fldChar w:fldCharType="end"/>
      </w:r>
    </w:p>
    <w:p w14:paraId="78AC9B36" w14:textId="77777777" w:rsidR="00824689" w:rsidRDefault="00824689">
      <w:pPr>
        <w:pStyle w:val="TOC5"/>
        <w:rPr>
          <w:rFonts w:asciiTheme="minorHAnsi" w:eastAsiaTheme="minorEastAsia" w:hAnsiTheme="minorHAnsi" w:cstheme="minorBidi"/>
          <w:sz w:val="22"/>
          <w:szCs w:val="22"/>
          <w:lang w:eastAsia="en-GB"/>
        </w:rPr>
      </w:pPr>
      <w:r>
        <w:t>6.6.1.1.6</w:t>
      </w:r>
      <w:r>
        <w:rPr>
          <w:rFonts w:asciiTheme="minorHAnsi" w:eastAsiaTheme="minorEastAsia" w:hAnsiTheme="minorHAnsi" w:cstheme="minorBidi"/>
          <w:sz w:val="22"/>
          <w:szCs w:val="22"/>
          <w:lang w:eastAsia="en-GB"/>
        </w:rPr>
        <w:tab/>
      </w:r>
      <w:r>
        <w:t xml:space="preserve">Proposed changes to 9.2.2.1.6 PLMN operator administers SIP core with SIP identities administered by </w:t>
      </w:r>
      <w:r>
        <w:rPr>
          <w:lang w:eastAsia="zh-CN"/>
        </w:rPr>
        <w:t>MC</w:t>
      </w:r>
      <w:r>
        <w:t xml:space="preserve"> service provider</w:t>
      </w:r>
      <w:r>
        <w:tab/>
      </w:r>
      <w:r>
        <w:fldChar w:fldCharType="begin"/>
      </w:r>
      <w:r>
        <w:instrText xml:space="preserve"> PAGEREF _Toc101262433 \h </w:instrText>
      </w:r>
      <w:r>
        <w:fldChar w:fldCharType="separate"/>
      </w:r>
      <w:r>
        <w:t>92</w:t>
      </w:r>
      <w:r>
        <w:fldChar w:fldCharType="end"/>
      </w:r>
    </w:p>
    <w:p w14:paraId="10CB51D8" w14:textId="77777777" w:rsidR="00824689" w:rsidRDefault="00824689">
      <w:pPr>
        <w:pStyle w:val="TOC4"/>
        <w:rPr>
          <w:rFonts w:asciiTheme="minorHAnsi" w:eastAsiaTheme="minorEastAsia" w:hAnsiTheme="minorHAnsi" w:cstheme="minorBidi"/>
          <w:sz w:val="22"/>
          <w:szCs w:val="22"/>
          <w:lang w:eastAsia="en-GB"/>
        </w:rPr>
      </w:pPr>
      <w:r>
        <w:t>6.6.1.2</w:t>
      </w:r>
      <w:r>
        <w:rPr>
          <w:rFonts w:asciiTheme="minorHAnsi" w:eastAsiaTheme="minorEastAsia" w:hAnsiTheme="minorHAnsi" w:cstheme="minorBidi"/>
          <w:sz w:val="22"/>
          <w:szCs w:val="22"/>
          <w:lang w:eastAsia="en-GB"/>
        </w:rPr>
        <w:tab/>
      </w:r>
      <w:r>
        <w:t xml:space="preserve">Proposed new subclause </w:t>
      </w:r>
      <w:r w:rsidRPr="00F81744">
        <w:rPr>
          <w:lang w:val="en-US"/>
        </w:rPr>
        <w:t>3GPP TS 23.280</w:t>
      </w:r>
      <w:r w:rsidRPr="00F81744">
        <w:rPr>
          <w:lang w:val="en-US" w:eastAsia="zh-CN"/>
        </w:rPr>
        <w:t xml:space="preserve"> </w:t>
      </w:r>
      <w:r w:rsidRPr="00F81744">
        <w:rPr>
          <w:highlight w:val="yellow"/>
          <w:u w:val="single"/>
        </w:rPr>
        <w:t>9.2.2.2a</w:t>
      </w:r>
      <w:r w:rsidRPr="00F81744">
        <w:rPr>
          <w:highlight w:val="yellow"/>
          <w:u w:val="single"/>
          <w:lang w:val="en-US"/>
        </w:rPr>
        <w:t xml:space="preserve"> </w:t>
      </w:r>
      <w:r w:rsidRPr="00F81744">
        <w:rPr>
          <w:highlight w:val="yellow"/>
          <w:u w:val="single"/>
          <w:lang w:val="en-US" w:eastAsia="zh-CN"/>
        </w:rPr>
        <w:t>Deployment scenarios of MC service user database, SIP database and UDM</w:t>
      </w:r>
      <w:r>
        <w:tab/>
      </w:r>
      <w:r>
        <w:fldChar w:fldCharType="begin"/>
      </w:r>
      <w:r>
        <w:instrText xml:space="preserve"> PAGEREF _Toc101262434 \h </w:instrText>
      </w:r>
      <w:r>
        <w:fldChar w:fldCharType="separate"/>
      </w:r>
      <w:r>
        <w:t>93</w:t>
      </w:r>
      <w:r>
        <w:fldChar w:fldCharType="end"/>
      </w:r>
    </w:p>
    <w:p w14:paraId="630F7C3F"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w:t>
      </w:r>
      <w:r w:rsidRPr="00F81744">
        <w:rPr>
          <w:lang w:val="en-US" w:eastAsia="zh-CN"/>
        </w:rPr>
        <w:t>6</w:t>
      </w:r>
      <w:r w:rsidRPr="00F81744">
        <w:rPr>
          <w:lang w:val="en-US"/>
        </w:rPr>
        <w:t>.1.</w:t>
      </w:r>
      <w:r w:rsidRPr="00F81744">
        <w:rPr>
          <w:lang w:val="en-US" w:eastAsia="zh-CN"/>
        </w:rPr>
        <w:t>3</w:t>
      </w:r>
      <w:r>
        <w:rPr>
          <w:rFonts w:asciiTheme="minorHAnsi" w:eastAsiaTheme="minorEastAsia" w:hAnsiTheme="minorHAnsi" w:cstheme="minorBidi"/>
          <w:sz w:val="22"/>
          <w:szCs w:val="22"/>
          <w:lang w:eastAsia="en-GB"/>
        </w:rPr>
        <w:tab/>
      </w:r>
      <w:r w:rsidRPr="00F81744">
        <w:rPr>
          <w:lang w:val="en-US"/>
        </w:rPr>
        <w:t>Proposed changes to 3GPP TS 23.280</w:t>
      </w:r>
      <w:r w:rsidRPr="00F81744">
        <w:rPr>
          <w:lang w:val="en-US" w:eastAsia="zh-CN"/>
        </w:rPr>
        <w:t xml:space="preserve"> subclause 9.2.2.3 </w:t>
      </w:r>
      <w:r>
        <w:t xml:space="preserve">Control of </w:t>
      </w:r>
      <w:r w:rsidRPr="00F81744">
        <w:rPr>
          <w:strike/>
          <w:highlight w:val="yellow"/>
        </w:rPr>
        <w:t>bearers</w:t>
      </w:r>
      <w:r w:rsidRPr="00F81744">
        <w:rPr>
          <w:highlight w:val="yellow"/>
          <w:u w:val="single"/>
          <w:lang w:eastAsia="zh-CN"/>
        </w:rPr>
        <w:t>5G QoS flows</w:t>
      </w:r>
      <w:r>
        <w:rPr>
          <w:lang w:eastAsia="zh-CN"/>
        </w:rPr>
        <w:t xml:space="preserve"> </w:t>
      </w:r>
      <w:r>
        <w:t xml:space="preserve">by SIP core and </w:t>
      </w:r>
      <w:r>
        <w:rPr>
          <w:lang w:eastAsia="zh-CN"/>
        </w:rPr>
        <w:t>MC service</w:t>
      </w:r>
      <w:r>
        <w:t xml:space="preserve"> server</w:t>
      </w:r>
      <w:r>
        <w:tab/>
      </w:r>
      <w:r>
        <w:fldChar w:fldCharType="begin"/>
      </w:r>
      <w:r>
        <w:instrText xml:space="preserve"> PAGEREF _Toc101262435 \h </w:instrText>
      </w:r>
      <w:r>
        <w:fldChar w:fldCharType="separate"/>
      </w:r>
      <w:r>
        <w:t>96</w:t>
      </w:r>
      <w:r>
        <w:fldChar w:fldCharType="end"/>
      </w:r>
    </w:p>
    <w:p w14:paraId="641E603D"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w:t>
      </w:r>
      <w:r w:rsidRPr="00F81744">
        <w:rPr>
          <w:lang w:val="en-US" w:eastAsia="zh-CN"/>
        </w:rPr>
        <w:t>6</w:t>
      </w:r>
      <w:r w:rsidRPr="00F81744">
        <w:rPr>
          <w:lang w:val="en-US"/>
        </w:rPr>
        <w:t>.1.</w:t>
      </w:r>
      <w:r w:rsidRPr="00F81744">
        <w:rPr>
          <w:lang w:val="en-US" w:eastAsia="zh-CN"/>
        </w:rPr>
        <w:t>3.1</w:t>
      </w:r>
      <w:r>
        <w:rPr>
          <w:rFonts w:asciiTheme="minorHAnsi" w:eastAsiaTheme="minorEastAsia" w:hAnsiTheme="minorHAnsi" w:cstheme="minorBidi"/>
          <w:sz w:val="22"/>
          <w:szCs w:val="22"/>
          <w:lang w:eastAsia="en-GB"/>
        </w:rPr>
        <w:tab/>
      </w:r>
      <w:r w:rsidRPr="00F81744">
        <w:rPr>
          <w:lang w:val="en-US"/>
        </w:rPr>
        <w:t xml:space="preserve">Proposed changes to </w:t>
      </w:r>
      <w:r>
        <w:t>9.2.2.3.1 General</w:t>
      </w:r>
      <w:r>
        <w:tab/>
      </w:r>
      <w:r>
        <w:fldChar w:fldCharType="begin"/>
      </w:r>
      <w:r>
        <w:instrText xml:space="preserve"> PAGEREF _Toc101262436 \h </w:instrText>
      </w:r>
      <w:r>
        <w:fldChar w:fldCharType="separate"/>
      </w:r>
      <w:r>
        <w:t>96</w:t>
      </w:r>
      <w:r>
        <w:fldChar w:fldCharType="end"/>
      </w:r>
    </w:p>
    <w:p w14:paraId="7C5EFED0"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w:t>
      </w:r>
      <w:r w:rsidRPr="00F81744">
        <w:rPr>
          <w:lang w:val="en-US" w:eastAsia="zh-CN"/>
        </w:rPr>
        <w:t>6</w:t>
      </w:r>
      <w:r w:rsidRPr="00F81744">
        <w:rPr>
          <w:lang w:val="en-US"/>
        </w:rPr>
        <w:t>.1.</w:t>
      </w:r>
      <w:r w:rsidRPr="00F81744">
        <w:rPr>
          <w:lang w:val="en-US" w:eastAsia="zh-CN"/>
        </w:rPr>
        <w:t>3.2</w:t>
      </w:r>
      <w:r>
        <w:rPr>
          <w:rFonts w:asciiTheme="minorHAnsi" w:eastAsiaTheme="minorEastAsia" w:hAnsiTheme="minorHAnsi" w:cstheme="minorBidi"/>
          <w:sz w:val="22"/>
          <w:szCs w:val="22"/>
          <w:lang w:eastAsia="en-GB"/>
        </w:rPr>
        <w:tab/>
      </w:r>
      <w:r w:rsidRPr="00F81744">
        <w:rPr>
          <w:lang w:val="en-US"/>
        </w:rPr>
        <w:t xml:space="preserve">Proposed changes to </w:t>
      </w:r>
      <w:r>
        <w:t xml:space="preserve">9.2.2.3.2 </w:t>
      </w:r>
      <w:r w:rsidRPr="00F81744">
        <w:rPr>
          <w:strike/>
          <w:highlight w:val="yellow"/>
        </w:rPr>
        <w:t>Control of bearers</w:t>
      </w:r>
      <w:r w:rsidRPr="00F81744">
        <w:rPr>
          <w:highlight w:val="yellow"/>
          <w:lang w:eastAsia="zh-CN"/>
        </w:rPr>
        <w:t xml:space="preserve"> </w:t>
      </w:r>
      <w:r w:rsidRPr="00F81744">
        <w:rPr>
          <w:highlight w:val="yellow"/>
          <w:u w:val="single"/>
          <w:lang w:eastAsia="zh-CN"/>
        </w:rPr>
        <w:t xml:space="preserve">MC Service Resource </w:t>
      </w:r>
      <w:r w:rsidRPr="00F81744">
        <w:rPr>
          <w:highlight w:val="yellow"/>
          <w:u w:val="single"/>
        </w:rPr>
        <w:t>Control</w:t>
      </w:r>
      <w:r>
        <w:t xml:space="preserve"> by SIP core</w:t>
      </w:r>
      <w:r>
        <w:tab/>
      </w:r>
      <w:r>
        <w:fldChar w:fldCharType="begin"/>
      </w:r>
      <w:r>
        <w:instrText xml:space="preserve"> PAGEREF _Toc101262437 \h </w:instrText>
      </w:r>
      <w:r>
        <w:fldChar w:fldCharType="separate"/>
      </w:r>
      <w:r>
        <w:t>96</w:t>
      </w:r>
      <w:r>
        <w:fldChar w:fldCharType="end"/>
      </w:r>
    </w:p>
    <w:p w14:paraId="63627F06"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w:t>
      </w:r>
      <w:r w:rsidRPr="00F81744">
        <w:rPr>
          <w:lang w:val="en-US" w:eastAsia="zh-CN"/>
        </w:rPr>
        <w:t>6</w:t>
      </w:r>
      <w:r w:rsidRPr="00F81744">
        <w:rPr>
          <w:lang w:val="en-US"/>
        </w:rPr>
        <w:t>.1.</w:t>
      </w:r>
      <w:r w:rsidRPr="00F81744">
        <w:rPr>
          <w:lang w:val="en-US" w:eastAsia="zh-CN"/>
        </w:rPr>
        <w:t>3.3</w:t>
      </w:r>
      <w:r>
        <w:rPr>
          <w:rFonts w:asciiTheme="minorHAnsi" w:eastAsiaTheme="minorEastAsia" w:hAnsiTheme="minorHAnsi" w:cstheme="minorBidi"/>
          <w:sz w:val="22"/>
          <w:szCs w:val="22"/>
          <w:lang w:eastAsia="en-GB"/>
        </w:rPr>
        <w:tab/>
      </w:r>
      <w:r w:rsidRPr="00F81744">
        <w:rPr>
          <w:lang w:val="en-US"/>
        </w:rPr>
        <w:t xml:space="preserve">Proposed changes to </w:t>
      </w:r>
      <w:r>
        <w:t xml:space="preserve">9.2.2.3.3 </w:t>
      </w:r>
      <w:r w:rsidRPr="00F81744">
        <w:rPr>
          <w:strike/>
          <w:highlight w:val="yellow"/>
        </w:rPr>
        <w:t>Control of bearers</w:t>
      </w:r>
      <w:r w:rsidRPr="00F81744">
        <w:rPr>
          <w:highlight w:val="yellow"/>
          <w:u w:val="single"/>
          <w:lang w:eastAsia="zh-CN"/>
        </w:rPr>
        <w:t xml:space="preserve">MC Service Resource </w:t>
      </w:r>
      <w:r w:rsidRPr="00F81744">
        <w:rPr>
          <w:highlight w:val="yellow"/>
          <w:u w:val="single"/>
        </w:rPr>
        <w:t>Control</w:t>
      </w:r>
      <w:r>
        <w:t xml:space="preserve"> by </w:t>
      </w:r>
      <w:r>
        <w:rPr>
          <w:lang w:eastAsia="zh-CN"/>
        </w:rPr>
        <w:t>MC service</w:t>
      </w:r>
      <w:r>
        <w:t xml:space="preserve"> server</w:t>
      </w:r>
      <w:r>
        <w:tab/>
      </w:r>
      <w:r>
        <w:fldChar w:fldCharType="begin"/>
      </w:r>
      <w:r>
        <w:instrText xml:space="preserve"> PAGEREF _Toc101262438 \h </w:instrText>
      </w:r>
      <w:r>
        <w:fldChar w:fldCharType="separate"/>
      </w:r>
      <w:r>
        <w:t>97</w:t>
      </w:r>
      <w:r>
        <w:fldChar w:fldCharType="end"/>
      </w:r>
    </w:p>
    <w:p w14:paraId="54B006FC" w14:textId="77777777" w:rsidR="00824689" w:rsidRDefault="00824689">
      <w:pPr>
        <w:pStyle w:val="TOC3"/>
        <w:rPr>
          <w:rFonts w:asciiTheme="minorHAnsi" w:eastAsiaTheme="minorEastAsia" w:hAnsiTheme="minorHAnsi" w:cstheme="minorBidi"/>
          <w:sz w:val="22"/>
          <w:szCs w:val="22"/>
          <w:lang w:eastAsia="en-GB"/>
        </w:rPr>
      </w:pPr>
      <w:r>
        <w:t>6.6.2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_Toc101262439 \h </w:instrText>
      </w:r>
      <w:r>
        <w:fldChar w:fldCharType="separate"/>
      </w:r>
      <w:r>
        <w:t>97</w:t>
      </w:r>
      <w:r>
        <w:fldChar w:fldCharType="end"/>
      </w:r>
    </w:p>
    <w:p w14:paraId="0008CA6B" w14:textId="77777777" w:rsidR="00824689" w:rsidRDefault="00824689">
      <w:pPr>
        <w:pStyle w:val="TOC3"/>
        <w:rPr>
          <w:rFonts w:asciiTheme="minorHAnsi" w:eastAsiaTheme="minorEastAsia" w:hAnsiTheme="minorHAnsi" w:cstheme="minorBidi"/>
          <w:sz w:val="22"/>
          <w:szCs w:val="22"/>
          <w:lang w:eastAsia="en-GB"/>
        </w:rPr>
      </w:pPr>
      <w:r>
        <w:t>6.6.3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_Toc101262440 \h </w:instrText>
      </w:r>
      <w:r>
        <w:fldChar w:fldCharType="separate"/>
      </w:r>
      <w:r>
        <w:t>97</w:t>
      </w:r>
      <w:r>
        <w:fldChar w:fldCharType="end"/>
      </w:r>
    </w:p>
    <w:p w14:paraId="6C4A0851" w14:textId="77777777" w:rsidR="00824689" w:rsidRDefault="00824689">
      <w:pPr>
        <w:pStyle w:val="TOC2"/>
        <w:rPr>
          <w:rFonts w:asciiTheme="minorHAnsi" w:eastAsiaTheme="minorEastAsia" w:hAnsiTheme="minorHAnsi" w:cstheme="minorBidi"/>
          <w:sz w:val="22"/>
          <w:szCs w:val="22"/>
          <w:lang w:eastAsia="en-GB"/>
        </w:rPr>
      </w:pPr>
      <w:r>
        <w:rPr>
          <w:lang w:eastAsia="zh-CN"/>
        </w:rPr>
        <w:t>6.7</w:t>
      </w:r>
      <w:r>
        <w:rPr>
          <w:rFonts w:asciiTheme="minorHAnsi" w:eastAsiaTheme="minorEastAsia" w:hAnsiTheme="minorHAnsi" w:cstheme="minorBidi"/>
          <w:sz w:val="22"/>
          <w:szCs w:val="22"/>
          <w:lang w:eastAsia="en-GB"/>
        </w:rPr>
        <w:tab/>
      </w:r>
      <w:r>
        <w:rPr>
          <w:lang w:eastAsia="zh-CN"/>
        </w:rPr>
        <w:t>Solution 7: MC service integration</w:t>
      </w:r>
      <w:r>
        <w:tab/>
      </w:r>
      <w:r>
        <w:fldChar w:fldCharType="begin"/>
      </w:r>
      <w:r>
        <w:instrText xml:space="preserve"> PAGEREF _Toc101262441 \h </w:instrText>
      </w:r>
      <w:r>
        <w:fldChar w:fldCharType="separate"/>
      </w:r>
      <w:r>
        <w:t>98</w:t>
      </w:r>
      <w:r>
        <w:fldChar w:fldCharType="end"/>
      </w:r>
    </w:p>
    <w:p w14:paraId="6F2DF406" w14:textId="77777777" w:rsidR="00824689" w:rsidRDefault="00824689">
      <w:pPr>
        <w:pStyle w:val="TOC3"/>
        <w:rPr>
          <w:rFonts w:asciiTheme="minorHAnsi" w:eastAsiaTheme="minorEastAsia" w:hAnsiTheme="minorHAnsi" w:cstheme="minorBidi"/>
          <w:sz w:val="22"/>
          <w:szCs w:val="22"/>
          <w:lang w:eastAsia="en-GB"/>
        </w:rPr>
      </w:pPr>
      <w:r>
        <w:rPr>
          <w:lang w:eastAsia="zh-CN"/>
        </w:rPr>
        <w:t>6.7.1</w:t>
      </w:r>
      <w:r>
        <w:rPr>
          <w:rFonts w:asciiTheme="minorHAnsi" w:eastAsiaTheme="minorEastAsia" w:hAnsiTheme="minorHAnsi" w:cstheme="minorBidi"/>
          <w:sz w:val="22"/>
          <w:szCs w:val="22"/>
          <w:lang w:eastAsia="en-GB"/>
        </w:rPr>
        <w:tab/>
      </w:r>
      <w:r>
        <w:rPr>
          <w:lang w:eastAsia="zh-CN"/>
        </w:rPr>
        <w:t>General</w:t>
      </w:r>
      <w:r>
        <w:tab/>
      </w:r>
      <w:r>
        <w:fldChar w:fldCharType="begin"/>
      </w:r>
      <w:r>
        <w:instrText xml:space="preserve"> PAGEREF _Toc101262442 \h </w:instrText>
      </w:r>
      <w:r>
        <w:fldChar w:fldCharType="separate"/>
      </w:r>
      <w:r>
        <w:t>98</w:t>
      </w:r>
      <w:r>
        <w:fldChar w:fldCharType="end"/>
      </w:r>
    </w:p>
    <w:p w14:paraId="50F787AF" w14:textId="77777777" w:rsidR="00824689" w:rsidRDefault="00824689">
      <w:pPr>
        <w:pStyle w:val="TOC3"/>
        <w:rPr>
          <w:rFonts w:asciiTheme="minorHAnsi" w:eastAsiaTheme="minorEastAsia" w:hAnsiTheme="minorHAnsi" w:cstheme="minorBidi"/>
          <w:sz w:val="22"/>
          <w:szCs w:val="22"/>
          <w:lang w:eastAsia="en-GB"/>
        </w:rPr>
      </w:pPr>
      <w:r>
        <w:rPr>
          <w:lang w:eastAsia="zh-CN"/>
        </w:rPr>
        <w:t>6.7.2</w:t>
      </w:r>
      <w:r>
        <w:rPr>
          <w:rFonts w:asciiTheme="minorHAnsi" w:eastAsiaTheme="minorEastAsia" w:hAnsiTheme="minorHAnsi" w:cstheme="minorBidi"/>
          <w:sz w:val="22"/>
          <w:szCs w:val="22"/>
          <w:lang w:eastAsia="en-GB"/>
        </w:rPr>
        <w:tab/>
      </w:r>
      <w:r>
        <w:t>Common functional model impact</w:t>
      </w:r>
      <w:r>
        <w:tab/>
      </w:r>
      <w:r>
        <w:fldChar w:fldCharType="begin"/>
      </w:r>
      <w:r>
        <w:instrText xml:space="preserve"> PAGEREF _Toc101262443 \h </w:instrText>
      </w:r>
      <w:r>
        <w:fldChar w:fldCharType="separate"/>
      </w:r>
      <w:r>
        <w:t>98</w:t>
      </w:r>
      <w:r>
        <w:fldChar w:fldCharType="end"/>
      </w:r>
    </w:p>
    <w:p w14:paraId="431D2801" w14:textId="77777777" w:rsidR="00824689" w:rsidRDefault="00824689">
      <w:pPr>
        <w:pStyle w:val="TOC3"/>
        <w:rPr>
          <w:rFonts w:asciiTheme="minorHAnsi" w:eastAsiaTheme="minorEastAsia" w:hAnsiTheme="minorHAnsi" w:cstheme="minorBidi"/>
          <w:sz w:val="22"/>
          <w:szCs w:val="22"/>
          <w:lang w:eastAsia="en-GB"/>
        </w:rPr>
      </w:pPr>
      <w:r>
        <w:rPr>
          <w:lang w:eastAsia="zh-CN"/>
        </w:rPr>
        <w:t>6.7.3</w:t>
      </w:r>
      <w:r>
        <w:rPr>
          <w:rFonts w:asciiTheme="minorHAnsi" w:eastAsiaTheme="minorEastAsia" w:hAnsiTheme="minorHAnsi" w:cstheme="minorBidi"/>
          <w:sz w:val="22"/>
          <w:szCs w:val="22"/>
          <w:lang w:eastAsia="en-GB"/>
        </w:rPr>
        <w:tab/>
      </w:r>
      <w:r>
        <w:rPr>
          <w:lang w:eastAsia="zh-CN"/>
        </w:rPr>
        <w:t>MC service's</w:t>
      </w:r>
      <w:r>
        <w:t xml:space="preserve"> functional model impact</w:t>
      </w:r>
      <w:r>
        <w:tab/>
      </w:r>
      <w:r>
        <w:fldChar w:fldCharType="begin"/>
      </w:r>
      <w:r>
        <w:instrText xml:space="preserve"> PAGEREF _Toc101262444 \h </w:instrText>
      </w:r>
      <w:r>
        <w:fldChar w:fldCharType="separate"/>
      </w:r>
      <w:r>
        <w:t>99</w:t>
      </w:r>
      <w:r>
        <w:fldChar w:fldCharType="end"/>
      </w:r>
    </w:p>
    <w:p w14:paraId="509489A0" w14:textId="77777777" w:rsidR="00824689" w:rsidRDefault="00824689">
      <w:pPr>
        <w:pStyle w:val="TOC3"/>
        <w:rPr>
          <w:rFonts w:asciiTheme="minorHAnsi" w:eastAsiaTheme="minorEastAsia" w:hAnsiTheme="minorHAnsi" w:cstheme="minorBidi"/>
          <w:sz w:val="22"/>
          <w:szCs w:val="22"/>
          <w:lang w:eastAsia="en-GB"/>
        </w:rPr>
      </w:pPr>
      <w:r>
        <w:t>6.7.4</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_Toc101262445 \h </w:instrText>
      </w:r>
      <w:r>
        <w:fldChar w:fldCharType="separate"/>
      </w:r>
      <w:r>
        <w:t>100</w:t>
      </w:r>
      <w:r>
        <w:fldChar w:fldCharType="end"/>
      </w:r>
    </w:p>
    <w:p w14:paraId="6D70A21A"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6.8</w:t>
      </w:r>
      <w:r>
        <w:rPr>
          <w:rFonts w:asciiTheme="minorHAnsi" w:eastAsiaTheme="minorEastAsia" w:hAnsiTheme="minorHAnsi" w:cstheme="minorBidi"/>
          <w:sz w:val="22"/>
          <w:szCs w:val="22"/>
          <w:lang w:eastAsia="en-GB"/>
        </w:rPr>
        <w:tab/>
      </w:r>
      <w:r w:rsidRPr="00F81744">
        <w:rPr>
          <w:lang w:val="en-US"/>
        </w:rPr>
        <w:t>Solution 8: 5G MBS impacts on MC Service functional models</w:t>
      </w:r>
      <w:r>
        <w:tab/>
      </w:r>
      <w:r>
        <w:fldChar w:fldCharType="begin"/>
      </w:r>
      <w:r>
        <w:instrText xml:space="preserve"> PAGEREF _Toc101262446 \h </w:instrText>
      </w:r>
      <w:r>
        <w:fldChar w:fldCharType="separate"/>
      </w:r>
      <w:r>
        <w:t>100</w:t>
      </w:r>
      <w:r>
        <w:fldChar w:fldCharType="end"/>
      </w:r>
    </w:p>
    <w:p w14:paraId="1507BDA1"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lastRenderedPageBreak/>
        <w:t>6.8.0</w:t>
      </w:r>
      <w:r>
        <w:rPr>
          <w:rFonts w:asciiTheme="minorHAnsi" w:eastAsiaTheme="minorEastAsia" w:hAnsiTheme="minorHAnsi" w:cstheme="minorBidi"/>
          <w:sz w:val="22"/>
          <w:szCs w:val="22"/>
          <w:lang w:eastAsia="en-GB"/>
        </w:rPr>
        <w:tab/>
      </w:r>
      <w:r w:rsidRPr="00F81744">
        <w:rPr>
          <w:lang w:val="en-US"/>
        </w:rPr>
        <w:t>General</w:t>
      </w:r>
      <w:r>
        <w:tab/>
      </w:r>
      <w:r>
        <w:fldChar w:fldCharType="begin"/>
      </w:r>
      <w:r>
        <w:instrText xml:space="preserve"> PAGEREF _Toc101262447 \h </w:instrText>
      </w:r>
      <w:r>
        <w:fldChar w:fldCharType="separate"/>
      </w:r>
      <w:r>
        <w:t>100</w:t>
      </w:r>
      <w:r>
        <w:fldChar w:fldCharType="end"/>
      </w:r>
    </w:p>
    <w:p w14:paraId="65027877"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_Toc101262448 \h </w:instrText>
      </w:r>
      <w:r>
        <w:fldChar w:fldCharType="separate"/>
      </w:r>
      <w:r>
        <w:t>101</w:t>
      </w:r>
      <w:r>
        <w:fldChar w:fldCharType="end"/>
      </w:r>
    </w:p>
    <w:p w14:paraId="2AD4692A" w14:textId="77777777" w:rsidR="00824689" w:rsidRDefault="00824689">
      <w:pPr>
        <w:pStyle w:val="TOC3"/>
        <w:rPr>
          <w:rFonts w:asciiTheme="minorHAnsi" w:eastAsiaTheme="minorEastAsia" w:hAnsiTheme="minorHAnsi" w:cstheme="minorBidi"/>
          <w:sz w:val="22"/>
          <w:szCs w:val="22"/>
          <w:lang w:eastAsia="en-GB"/>
        </w:rPr>
      </w:pPr>
      <w:r>
        <w:t>6.8.2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_Toc101262449 \h </w:instrText>
      </w:r>
      <w:r>
        <w:fldChar w:fldCharType="separate"/>
      </w:r>
      <w:r>
        <w:t>104</w:t>
      </w:r>
      <w:r>
        <w:fldChar w:fldCharType="end"/>
      </w:r>
    </w:p>
    <w:p w14:paraId="31D3345E" w14:textId="77777777" w:rsidR="00824689" w:rsidRDefault="00824689">
      <w:pPr>
        <w:pStyle w:val="TOC3"/>
        <w:rPr>
          <w:rFonts w:asciiTheme="minorHAnsi" w:eastAsiaTheme="minorEastAsia" w:hAnsiTheme="minorHAnsi" w:cstheme="minorBidi"/>
          <w:sz w:val="22"/>
          <w:szCs w:val="22"/>
          <w:lang w:eastAsia="en-GB"/>
        </w:rPr>
      </w:pPr>
      <w:r>
        <w:t>6.8.3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_Toc101262450 \h </w:instrText>
      </w:r>
      <w:r>
        <w:fldChar w:fldCharType="separate"/>
      </w:r>
      <w:r>
        <w:t>104</w:t>
      </w:r>
      <w:r>
        <w:fldChar w:fldCharType="end"/>
      </w:r>
    </w:p>
    <w:p w14:paraId="0E8CD843" w14:textId="77777777" w:rsidR="00824689" w:rsidRDefault="00824689">
      <w:pPr>
        <w:pStyle w:val="TOC2"/>
        <w:rPr>
          <w:rFonts w:asciiTheme="minorHAnsi" w:eastAsiaTheme="minorEastAsia" w:hAnsiTheme="minorHAnsi" w:cstheme="minorBidi"/>
          <w:sz w:val="22"/>
          <w:szCs w:val="22"/>
          <w:lang w:eastAsia="en-GB"/>
        </w:rPr>
      </w:pPr>
      <w:r>
        <w:t>6.9</w:t>
      </w:r>
      <w:r>
        <w:rPr>
          <w:rFonts w:asciiTheme="minorHAnsi" w:eastAsiaTheme="minorEastAsia" w:hAnsiTheme="minorHAnsi" w:cstheme="minorBidi"/>
          <w:sz w:val="22"/>
          <w:szCs w:val="22"/>
          <w:lang w:eastAsia="en-GB"/>
        </w:rPr>
        <w:tab/>
      </w:r>
      <w:r>
        <w:t>Solution 9: General use of 5G MBS services for MC service group communications</w:t>
      </w:r>
      <w:r>
        <w:tab/>
      </w:r>
      <w:r>
        <w:fldChar w:fldCharType="begin"/>
      </w:r>
      <w:r>
        <w:instrText xml:space="preserve"> PAGEREF _Toc101262451 \h </w:instrText>
      </w:r>
      <w:r>
        <w:fldChar w:fldCharType="separate"/>
      </w:r>
      <w:r>
        <w:t>104</w:t>
      </w:r>
      <w:r>
        <w:fldChar w:fldCharType="end"/>
      </w:r>
    </w:p>
    <w:p w14:paraId="4C513B36" w14:textId="77777777" w:rsidR="00824689" w:rsidRDefault="00824689">
      <w:pPr>
        <w:pStyle w:val="TOC3"/>
        <w:rPr>
          <w:rFonts w:asciiTheme="minorHAnsi" w:eastAsiaTheme="minorEastAsia" w:hAnsiTheme="minorHAnsi" w:cstheme="minorBidi"/>
          <w:sz w:val="22"/>
          <w:szCs w:val="22"/>
          <w:lang w:eastAsia="en-GB"/>
        </w:rPr>
      </w:pPr>
      <w:r>
        <w:t>6.9.1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_Toc101262452 \h </w:instrText>
      </w:r>
      <w:r>
        <w:fldChar w:fldCharType="separate"/>
      </w:r>
      <w:r>
        <w:t>104</w:t>
      </w:r>
      <w:r>
        <w:fldChar w:fldCharType="end"/>
      </w:r>
    </w:p>
    <w:p w14:paraId="63595B49" w14:textId="77777777" w:rsidR="00824689" w:rsidRDefault="00824689">
      <w:pPr>
        <w:pStyle w:val="TOC3"/>
        <w:rPr>
          <w:rFonts w:asciiTheme="minorHAnsi" w:eastAsiaTheme="minorEastAsia" w:hAnsiTheme="minorHAnsi" w:cstheme="minorBidi"/>
          <w:sz w:val="22"/>
          <w:szCs w:val="22"/>
          <w:lang w:eastAsia="en-GB"/>
        </w:rPr>
      </w:pPr>
      <w:r>
        <w:t>6.9.2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_Toc101262453 \h </w:instrText>
      </w:r>
      <w:r>
        <w:fldChar w:fldCharType="separate"/>
      </w:r>
      <w:r>
        <w:t>106</w:t>
      </w:r>
      <w:r>
        <w:fldChar w:fldCharType="end"/>
      </w:r>
    </w:p>
    <w:p w14:paraId="760FE319" w14:textId="77777777" w:rsidR="00824689" w:rsidRDefault="00824689">
      <w:pPr>
        <w:pStyle w:val="TOC3"/>
        <w:rPr>
          <w:rFonts w:asciiTheme="minorHAnsi" w:eastAsiaTheme="minorEastAsia" w:hAnsiTheme="minorHAnsi" w:cstheme="minorBidi"/>
          <w:sz w:val="22"/>
          <w:szCs w:val="22"/>
          <w:lang w:eastAsia="en-GB"/>
        </w:rPr>
      </w:pPr>
      <w:r>
        <w:t>6.9.3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_Toc101262454 \h </w:instrText>
      </w:r>
      <w:r>
        <w:fldChar w:fldCharType="separate"/>
      </w:r>
      <w:r>
        <w:t>106</w:t>
      </w:r>
      <w:r>
        <w:fldChar w:fldCharType="end"/>
      </w:r>
    </w:p>
    <w:p w14:paraId="5A881F48" w14:textId="77777777" w:rsidR="00824689" w:rsidRDefault="00824689">
      <w:pPr>
        <w:pStyle w:val="TOC2"/>
        <w:rPr>
          <w:rFonts w:asciiTheme="minorHAnsi" w:eastAsiaTheme="minorEastAsia" w:hAnsiTheme="minorHAnsi" w:cstheme="minorBidi"/>
          <w:sz w:val="22"/>
          <w:szCs w:val="22"/>
          <w:lang w:eastAsia="en-GB"/>
        </w:rPr>
      </w:pPr>
      <w:r>
        <w:t>6.10</w:t>
      </w:r>
      <w:r>
        <w:rPr>
          <w:rFonts w:asciiTheme="minorHAnsi" w:eastAsiaTheme="minorEastAsia" w:hAnsiTheme="minorHAnsi" w:cstheme="minorBidi"/>
          <w:sz w:val="22"/>
          <w:szCs w:val="22"/>
          <w:lang w:eastAsia="en-GB"/>
        </w:rPr>
        <w:tab/>
      </w:r>
      <w:r>
        <w:t>Solution 10: MBS session configuration and service announcement aspects</w:t>
      </w:r>
      <w:r>
        <w:tab/>
      </w:r>
      <w:r>
        <w:fldChar w:fldCharType="begin"/>
      </w:r>
      <w:r>
        <w:instrText xml:space="preserve"> PAGEREF _Toc101262455 \h </w:instrText>
      </w:r>
      <w:r>
        <w:fldChar w:fldCharType="separate"/>
      </w:r>
      <w:r>
        <w:t>106</w:t>
      </w:r>
      <w:r>
        <w:fldChar w:fldCharType="end"/>
      </w:r>
    </w:p>
    <w:p w14:paraId="3324E7E5" w14:textId="77777777" w:rsidR="00824689" w:rsidRDefault="00824689">
      <w:pPr>
        <w:pStyle w:val="TOC3"/>
        <w:rPr>
          <w:rFonts w:asciiTheme="minorHAnsi" w:eastAsiaTheme="minorEastAsia" w:hAnsiTheme="minorHAnsi" w:cstheme="minorBidi"/>
          <w:sz w:val="22"/>
          <w:szCs w:val="22"/>
          <w:lang w:eastAsia="en-GB"/>
        </w:rPr>
      </w:pPr>
      <w:r>
        <w:t>6.10.1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_Toc101262456 \h </w:instrText>
      </w:r>
      <w:r>
        <w:fldChar w:fldCharType="separate"/>
      </w:r>
      <w:r>
        <w:t>106</w:t>
      </w:r>
      <w:r>
        <w:fldChar w:fldCharType="end"/>
      </w:r>
    </w:p>
    <w:p w14:paraId="29E114C2" w14:textId="77777777" w:rsidR="00824689" w:rsidRDefault="00824689">
      <w:pPr>
        <w:pStyle w:val="TOC4"/>
        <w:rPr>
          <w:rFonts w:asciiTheme="minorHAnsi" w:eastAsiaTheme="minorEastAsia" w:hAnsiTheme="minorHAnsi" w:cstheme="minorBidi"/>
          <w:sz w:val="22"/>
          <w:szCs w:val="22"/>
          <w:lang w:eastAsia="en-GB"/>
        </w:rPr>
      </w:pPr>
      <w:r>
        <w:t>6.10.1.1</w:t>
      </w:r>
      <w:r>
        <w:rPr>
          <w:rFonts w:asciiTheme="minorHAnsi" w:eastAsiaTheme="minorEastAsia" w:hAnsiTheme="minorHAnsi" w:cstheme="minorBidi"/>
          <w:sz w:val="22"/>
          <w:szCs w:val="22"/>
          <w:lang w:eastAsia="en-GB"/>
        </w:rPr>
        <w:tab/>
      </w:r>
      <w:r>
        <w:t>MBS session configuration aspects</w:t>
      </w:r>
      <w:r>
        <w:tab/>
      </w:r>
      <w:r>
        <w:fldChar w:fldCharType="begin"/>
      </w:r>
      <w:r>
        <w:instrText xml:space="preserve"> PAGEREF _Toc101262457 \h </w:instrText>
      </w:r>
      <w:r>
        <w:fldChar w:fldCharType="separate"/>
      </w:r>
      <w:r>
        <w:t>106</w:t>
      </w:r>
      <w:r>
        <w:fldChar w:fldCharType="end"/>
      </w:r>
    </w:p>
    <w:p w14:paraId="3AE624C7" w14:textId="77777777" w:rsidR="00824689" w:rsidRDefault="00824689">
      <w:pPr>
        <w:pStyle w:val="TOC4"/>
        <w:rPr>
          <w:rFonts w:asciiTheme="minorHAnsi" w:eastAsiaTheme="minorEastAsia" w:hAnsiTheme="minorHAnsi" w:cstheme="minorBidi"/>
          <w:sz w:val="22"/>
          <w:szCs w:val="22"/>
          <w:lang w:eastAsia="en-GB"/>
        </w:rPr>
      </w:pPr>
      <w:r>
        <w:t>6.10.1.2</w:t>
      </w:r>
      <w:r>
        <w:rPr>
          <w:rFonts w:asciiTheme="minorHAnsi" w:eastAsiaTheme="minorEastAsia" w:hAnsiTheme="minorHAnsi" w:cstheme="minorBidi"/>
          <w:sz w:val="22"/>
          <w:szCs w:val="22"/>
          <w:lang w:eastAsia="en-GB"/>
        </w:rPr>
        <w:tab/>
      </w:r>
      <w:r>
        <w:t>MBS service announcement aspects</w:t>
      </w:r>
      <w:r>
        <w:tab/>
      </w:r>
      <w:r>
        <w:fldChar w:fldCharType="begin"/>
      </w:r>
      <w:r>
        <w:instrText xml:space="preserve"> PAGEREF _Toc101262458 \h </w:instrText>
      </w:r>
      <w:r>
        <w:fldChar w:fldCharType="separate"/>
      </w:r>
      <w:r>
        <w:t>108</w:t>
      </w:r>
      <w:r>
        <w:fldChar w:fldCharType="end"/>
      </w:r>
    </w:p>
    <w:p w14:paraId="2A1DB904" w14:textId="77777777" w:rsidR="00824689" w:rsidRDefault="00824689">
      <w:pPr>
        <w:pStyle w:val="TOC4"/>
        <w:rPr>
          <w:rFonts w:asciiTheme="minorHAnsi" w:eastAsiaTheme="minorEastAsia" w:hAnsiTheme="minorHAnsi" w:cstheme="minorBidi"/>
          <w:sz w:val="22"/>
          <w:szCs w:val="22"/>
          <w:lang w:eastAsia="en-GB"/>
        </w:rPr>
      </w:pPr>
      <w:r>
        <w:t>6.10.1.3</w:t>
      </w:r>
      <w:r>
        <w:rPr>
          <w:rFonts w:asciiTheme="minorHAnsi" w:eastAsiaTheme="minorEastAsia" w:hAnsiTheme="minorHAnsi" w:cstheme="minorBidi"/>
          <w:sz w:val="22"/>
          <w:szCs w:val="22"/>
          <w:lang w:eastAsia="en-GB"/>
        </w:rPr>
        <w:tab/>
      </w:r>
      <w:r>
        <w:t>Procedure</w:t>
      </w:r>
      <w:r>
        <w:tab/>
      </w:r>
      <w:r>
        <w:fldChar w:fldCharType="begin"/>
      </w:r>
      <w:r>
        <w:instrText xml:space="preserve"> PAGEREF _Toc101262459 \h </w:instrText>
      </w:r>
      <w:r>
        <w:fldChar w:fldCharType="separate"/>
      </w:r>
      <w:r>
        <w:t>111</w:t>
      </w:r>
      <w:r>
        <w:fldChar w:fldCharType="end"/>
      </w:r>
    </w:p>
    <w:p w14:paraId="514F964F" w14:textId="77777777" w:rsidR="00824689" w:rsidRDefault="00824689">
      <w:pPr>
        <w:pStyle w:val="TOC3"/>
        <w:rPr>
          <w:rFonts w:asciiTheme="minorHAnsi" w:eastAsiaTheme="minorEastAsia" w:hAnsiTheme="minorHAnsi" w:cstheme="minorBidi"/>
          <w:sz w:val="22"/>
          <w:szCs w:val="22"/>
          <w:lang w:eastAsia="en-GB"/>
        </w:rPr>
      </w:pPr>
      <w:r>
        <w:t>6.10.2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_Toc101262460 \h </w:instrText>
      </w:r>
      <w:r>
        <w:fldChar w:fldCharType="separate"/>
      </w:r>
      <w:r>
        <w:t>112</w:t>
      </w:r>
      <w:r>
        <w:fldChar w:fldCharType="end"/>
      </w:r>
    </w:p>
    <w:p w14:paraId="754635F4" w14:textId="77777777" w:rsidR="00824689" w:rsidRDefault="00824689">
      <w:pPr>
        <w:pStyle w:val="TOC3"/>
        <w:rPr>
          <w:rFonts w:asciiTheme="minorHAnsi" w:eastAsiaTheme="minorEastAsia" w:hAnsiTheme="minorHAnsi" w:cstheme="minorBidi"/>
          <w:sz w:val="22"/>
          <w:szCs w:val="22"/>
          <w:lang w:eastAsia="en-GB"/>
        </w:rPr>
      </w:pPr>
      <w:r>
        <w:t>6.10.3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_Toc101262461 \h </w:instrText>
      </w:r>
      <w:r>
        <w:fldChar w:fldCharType="separate"/>
      </w:r>
      <w:r>
        <w:t>113</w:t>
      </w:r>
      <w:r>
        <w:fldChar w:fldCharType="end"/>
      </w:r>
    </w:p>
    <w:p w14:paraId="2190C901" w14:textId="77777777" w:rsidR="00824689" w:rsidRDefault="00824689">
      <w:pPr>
        <w:pStyle w:val="TOC2"/>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lang w:eastAsia="en-GB"/>
        </w:rPr>
        <w:tab/>
      </w:r>
      <w:r>
        <w:t>Solution 11: MC service group data transmissions over 5G MBS sessions</w:t>
      </w:r>
      <w:r>
        <w:tab/>
      </w:r>
      <w:r>
        <w:fldChar w:fldCharType="begin"/>
      </w:r>
      <w:r>
        <w:instrText xml:space="preserve"> PAGEREF _Toc101262462 \h </w:instrText>
      </w:r>
      <w:r>
        <w:fldChar w:fldCharType="separate"/>
      </w:r>
      <w:r>
        <w:t>113</w:t>
      </w:r>
      <w:r>
        <w:fldChar w:fldCharType="end"/>
      </w:r>
    </w:p>
    <w:p w14:paraId="4A7BEC7A" w14:textId="77777777" w:rsidR="00824689" w:rsidRDefault="00824689">
      <w:pPr>
        <w:pStyle w:val="TOC3"/>
        <w:rPr>
          <w:rFonts w:asciiTheme="minorHAnsi" w:eastAsiaTheme="minorEastAsia" w:hAnsiTheme="minorHAnsi" w:cstheme="minorBidi"/>
          <w:sz w:val="22"/>
          <w:szCs w:val="22"/>
          <w:lang w:eastAsia="en-GB"/>
        </w:rPr>
      </w:pPr>
      <w:r>
        <w:t>6.11.1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_Toc101262463 \h </w:instrText>
      </w:r>
      <w:r>
        <w:fldChar w:fldCharType="separate"/>
      </w:r>
      <w:r>
        <w:t>113</w:t>
      </w:r>
      <w:r>
        <w:fldChar w:fldCharType="end"/>
      </w:r>
    </w:p>
    <w:p w14:paraId="0F2BD83E" w14:textId="77777777" w:rsidR="00824689" w:rsidRDefault="00824689">
      <w:pPr>
        <w:pStyle w:val="TOC4"/>
        <w:rPr>
          <w:rFonts w:asciiTheme="minorHAnsi" w:eastAsiaTheme="minorEastAsia" w:hAnsiTheme="minorHAnsi" w:cstheme="minorBidi"/>
          <w:sz w:val="22"/>
          <w:szCs w:val="22"/>
          <w:lang w:eastAsia="en-GB"/>
        </w:rPr>
      </w:pPr>
      <w:r>
        <w:t>6.11.1.1</w:t>
      </w:r>
      <w:r>
        <w:rPr>
          <w:rFonts w:asciiTheme="minorHAnsi" w:eastAsiaTheme="minorEastAsia" w:hAnsiTheme="minorHAnsi" w:cstheme="minorBidi"/>
          <w:sz w:val="22"/>
          <w:szCs w:val="22"/>
          <w:lang w:eastAsia="en-GB"/>
        </w:rPr>
        <w:tab/>
      </w:r>
      <w:r>
        <w:t>Procedure</w:t>
      </w:r>
      <w:r>
        <w:tab/>
      </w:r>
      <w:r>
        <w:fldChar w:fldCharType="begin"/>
      </w:r>
      <w:r>
        <w:instrText xml:space="preserve"> PAGEREF _Toc101262464 \h </w:instrText>
      </w:r>
      <w:r>
        <w:fldChar w:fldCharType="separate"/>
      </w:r>
      <w:r>
        <w:t>114</w:t>
      </w:r>
      <w:r>
        <w:fldChar w:fldCharType="end"/>
      </w:r>
    </w:p>
    <w:p w14:paraId="201386C9" w14:textId="77777777" w:rsidR="00824689" w:rsidRDefault="00824689">
      <w:pPr>
        <w:pStyle w:val="TOC3"/>
        <w:rPr>
          <w:rFonts w:asciiTheme="minorHAnsi" w:eastAsiaTheme="minorEastAsia" w:hAnsiTheme="minorHAnsi" w:cstheme="minorBidi"/>
          <w:sz w:val="22"/>
          <w:szCs w:val="22"/>
          <w:lang w:eastAsia="en-GB"/>
        </w:rPr>
      </w:pPr>
      <w:r>
        <w:t>6.11.2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_Toc101262465 \h </w:instrText>
      </w:r>
      <w:r>
        <w:fldChar w:fldCharType="separate"/>
      </w:r>
      <w:r>
        <w:t>116</w:t>
      </w:r>
      <w:r>
        <w:fldChar w:fldCharType="end"/>
      </w:r>
    </w:p>
    <w:p w14:paraId="282692B4" w14:textId="77777777" w:rsidR="00824689" w:rsidRDefault="00824689">
      <w:pPr>
        <w:pStyle w:val="TOC3"/>
        <w:rPr>
          <w:rFonts w:asciiTheme="minorHAnsi" w:eastAsiaTheme="minorEastAsia" w:hAnsiTheme="minorHAnsi" w:cstheme="minorBidi"/>
          <w:sz w:val="22"/>
          <w:szCs w:val="22"/>
          <w:lang w:eastAsia="en-GB"/>
        </w:rPr>
      </w:pPr>
      <w:r>
        <w:t>6.11.3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_Toc101262466 \h </w:instrText>
      </w:r>
      <w:r>
        <w:fldChar w:fldCharType="separate"/>
      </w:r>
      <w:r>
        <w:t>116</w:t>
      </w:r>
      <w:r>
        <w:fldChar w:fldCharType="end"/>
      </w:r>
    </w:p>
    <w:p w14:paraId="6AD6DA61" w14:textId="77777777" w:rsidR="00824689" w:rsidRDefault="00824689">
      <w:pPr>
        <w:pStyle w:val="TOC2"/>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lang w:eastAsia="en-GB"/>
        </w:rPr>
        <w:tab/>
      </w:r>
      <w:r>
        <w:t>Solution 12: Dynamic multicast MBS session and service announcement</w:t>
      </w:r>
      <w:r>
        <w:tab/>
      </w:r>
      <w:r>
        <w:fldChar w:fldCharType="begin"/>
      </w:r>
      <w:r>
        <w:instrText xml:space="preserve"> PAGEREF _Toc101262467 \h </w:instrText>
      </w:r>
      <w:r>
        <w:fldChar w:fldCharType="separate"/>
      </w:r>
      <w:r>
        <w:t>116</w:t>
      </w:r>
      <w:r>
        <w:fldChar w:fldCharType="end"/>
      </w:r>
    </w:p>
    <w:p w14:paraId="4F84B705" w14:textId="77777777" w:rsidR="00824689" w:rsidRDefault="00824689">
      <w:pPr>
        <w:pStyle w:val="TOC3"/>
        <w:rPr>
          <w:rFonts w:asciiTheme="minorHAnsi" w:eastAsiaTheme="minorEastAsia" w:hAnsiTheme="minorHAnsi" w:cstheme="minorBidi"/>
          <w:sz w:val="22"/>
          <w:szCs w:val="22"/>
          <w:lang w:eastAsia="en-GB"/>
        </w:rPr>
      </w:pPr>
      <w:r>
        <w:t>6.12.1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_Toc101262468 \h </w:instrText>
      </w:r>
      <w:r>
        <w:fldChar w:fldCharType="separate"/>
      </w:r>
      <w:r>
        <w:t>116</w:t>
      </w:r>
      <w:r>
        <w:fldChar w:fldCharType="end"/>
      </w:r>
    </w:p>
    <w:p w14:paraId="316E175B" w14:textId="77777777" w:rsidR="00824689" w:rsidRDefault="00824689">
      <w:pPr>
        <w:pStyle w:val="TOC4"/>
        <w:rPr>
          <w:rFonts w:asciiTheme="minorHAnsi" w:eastAsiaTheme="minorEastAsia" w:hAnsiTheme="minorHAnsi" w:cstheme="minorBidi"/>
          <w:sz w:val="22"/>
          <w:szCs w:val="22"/>
          <w:lang w:eastAsia="en-GB"/>
        </w:rPr>
      </w:pPr>
      <w:r>
        <w:t>6.12.1.1</w:t>
      </w:r>
      <w:r>
        <w:rPr>
          <w:rFonts w:asciiTheme="minorHAnsi" w:eastAsiaTheme="minorEastAsia" w:hAnsiTheme="minorHAnsi" w:cstheme="minorBidi"/>
          <w:sz w:val="22"/>
          <w:szCs w:val="22"/>
          <w:lang w:eastAsia="en-GB"/>
        </w:rPr>
        <w:tab/>
      </w:r>
      <w:r>
        <w:t>P</w:t>
      </w:r>
      <w:r>
        <w:rPr>
          <w:lang w:eastAsia="zh-CN"/>
        </w:rPr>
        <w:t>rocedure</w:t>
      </w:r>
      <w:r>
        <w:tab/>
      </w:r>
      <w:r>
        <w:fldChar w:fldCharType="begin"/>
      </w:r>
      <w:r>
        <w:instrText xml:space="preserve"> PAGEREF _Toc101262469 \h </w:instrText>
      </w:r>
      <w:r>
        <w:fldChar w:fldCharType="separate"/>
      </w:r>
      <w:r>
        <w:t>116</w:t>
      </w:r>
      <w:r>
        <w:fldChar w:fldCharType="end"/>
      </w:r>
    </w:p>
    <w:p w14:paraId="6782BE0C" w14:textId="77777777" w:rsidR="00824689" w:rsidRDefault="00824689">
      <w:pPr>
        <w:pStyle w:val="TOC4"/>
        <w:rPr>
          <w:rFonts w:asciiTheme="minorHAnsi" w:eastAsiaTheme="minorEastAsia" w:hAnsiTheme="minorHAnsi" w:cstheme="minorBidi"/>
          <w:sz w:val="22"/>
          <w:szCs w:val="22"/>
          <w:lang w:eastAsia="en-GB"/>
        </w:rPr>
      </w:pPr>
      <w:r>
        <w:t>6.12.1.2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_Toc101262470 \h </w:instrText>
      </w:r>
      <w:r>
        <w:fldChar w:fldCharType="separate"/>
      </w:r>
      <w:r>
        <w:t>118</w:t>
      </w:r>
      <w:r>
        <w:fldChar w:fldCharType="end"/>
      </w:r>
    </w:p>
    <w:p w14:paraId="1DC1B0D9" w14:textId="77777777" w:rsidR="00824689" w:rsidRDefault="00824689">
      <w:pPr>
        <w:pStyle w:val="TOC5"/>
        <w:rPr>
          <w:rFonts w:asciiTheme="minorHAnsi" w:eastAsiaTheme="minorEastAsia" w:hAnsiTheme="minorHAnsi" w:cstheme="minorBidi"/>
          <w:sz w:val="22"/>
          <w:szCs w:val="22"/>
          <w:lang w:eastAsia="en-GB"/>
        </w:rPr>
      </w:pPr>
      <w:r>
        <w:t>6.12.1.2.1</w:t>
      </w:r>
      <w:r>
        <w:rPr>
          <w:rFonts w:asciiTheme="minorHAnsi" w:eastAsiaTheme="minorEastAsia" w:hAnsiTheme="minorHAnsi" w:cstheme="minorBidi"/>
          <w:sz w:val="22"/>
          <w:szCs w:val="22"/>
          <w:lang w:eastAsia="en-GB"/>
        </w:rPr>
        <w:tab/>
      </w:r>
      <w:r>
        <w:t>Multicast MBS service announcement</w:t>
      </w:r>
      <w:r>
        <w:tab/>
      </w:r>
      <w:r>
        <w:fldChar w:fldCharType="begin"/>
      </w:r>
      <w:r>
        <w:instrText xml:space="preserve"> PAGEREF _Toc101262471 \h </w:instrText>
      </w:r>
      <w:r>
        <w:fldChar w:fldCharType="separate"/>
      </w:r>
      <w:r>
        <w:t>118</w:t>
      </w:r>
      <w:r>
        <w:fldChar w:fldCharType="end"/>
      </w:r>
    </w:p>
    <w:p w14:paraId="2AAA2A2F" w14:textId="77777777" w:rsidR="00824689" w:rsidRDefault="00824689">
      <w:pPr>
        <w:pStyle w:val="TOC3"/>
        <w:rPr>
          <w:rFonts w:asciiTheme="minorHAnsi" w:eastAsiaTheme="minorEastAsia" w:hAnsiTheme="minorHAnsi" w:cstheme="minorBidi"/>
          <w:sz w:val="22"/>
          <w:szCs w:val="22"/>
          <w:lang w:eastAsia="en-GB"/>
        </w:rPr>
      </w:pPr>
      <w:r>
        <w:t>6.12.2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_Toc101262472 \h </w:instrText>
      </w:r>
      <w:r>
        <w:fldChar w:fldCharType="separate"/>
      </w:r>
      <w:r>
        <w:t>120</w:t>
      </w:r>
      <w:r>
        <w:fldChar w:fldCharType="end"/>
      </w:r>
    </w:p>
    <w:p w14:paraId="5D210D23" w14:textId="77777777" w:rsidR="00824689" w:rsidRDefault="00824689">
      <w:pPr>
        <w:pStyle w:val="TOC3"/>
        <w:rPr>
          <w:rFonts w:asciiTheme="minorHAnsi" w:eastAsiaTheme="minorEastAsia" w:hAnsiTheme="minorHAnsi" w:cstheme="minorBidi"/>
          <w:sz w:val="22"/>
          <w:szCs w:val="22"/>
          <w:lang w:eastAsia="en-GB"/>
        </w:rPr>
      </w:pPr>
      <w:r>
        <w:t>6.12.3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_Toc101262473 \h </w:instrText>
      </w:r>
      <w:r>
        <w:fldChar w:fldCharType="separate"/>
      </w:r>
      <w:r>
        <w:t>120</w:t>
      </w:r>
      <w:r>
        <w:fldChar w:fldCharType="end"/>
      </w:r>
    </w:p>
    <w:p w14:paraId="5801DD2B" w14:textId="77777777" w:rsidR="00824689" w:rsidRDefault="00824689">
      <w:pPr>
        <w:pStyle w:val="TOC2"/>
        <w:rPr>
          <w:rFonts w:asciiTheme="minorHAnsi" w:eastAsiaTheme="minorEastAsia" w:hAnsiTheme="minorHAnsi" w:cstheme="minorBidi"/>
          <w:sz w:val="22"/>
          <w:szCs w:val="22"/>
          <w:lang w:eastAsia="en-GB"/>
        </w:rPr>
      </w:pPr>
      <w:r>
        <w:t>6.13</w:t>
      </w:r>
      <w:r>
        <w:rPr>
          <w:rFonts w:asciiTheme="minorHAnsi" w:eastAsiaTheme="minorEastAsia" w:hAnsiTheme="minorHAnsi" w:cstheme="minorBidi"/>
          <w:sz w:val="22"/>
          <w:szCs w:val="22"/>
          <w:lang w:eastAsia="en-GB"/>
        </w:rPr>
        <w:tab/>
      </w:r>
      <w:r>
        <w:t>Solution 13: Pre-established multicast MBS session and service announcement</w:t>
      </w:r>
      <w:r>
        <w:tab/>
      </w:r>
      <w:r>
        <w:fldChar w:fldCharType="begin"/>
      </w:r>
      <w:r>
        <w:instrText xml:space="preserve"> PAGEREF _Toc101262474 \h </w:instrText>
      </w:r>
      <w:r>
        <w:fldChar w:fldCharType="separate"/>
      </w:r>
      <w:r>
        <w:t>120</w:t>
      </w:r>
      <w:r>
        <w:fldChar w:fldCharType="end"/>
      </w:r>
    </w:p>
    <w:p w14:paraId="5A8E9236" w14:textId="77777777" w:rsidR="00824689" w:rsidRDefault="00824689">
      <w:pPr>
        <w:pStyle w:val="TOC3"/>
        <w:rPr>
          <w:rFonts w:asciiTheme="minorHAnsi" w:eastAsiaTheme="minorEastAsia" w:hAnsiTheme="minorHAnsi" w:cstheme="minorBidi"/>
          <w:sz w:val="22"/>
          <w:szCs w:val="22"/>
          <w:lang w:eastAsia="en-GB"/>
        </w:rPr>
      </w:pPr>
      <w:r>
        <w:t>6.13.1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_Toc101262475 \h </w:instrText>
      </w:r>
      <w:r>
        <w:fldChar w:fldCharType="separate"/>
      </w:r>
      <w:r>
        <w:t>120</w:t>
      </w:r>
      <w:r>
        <w:fldChar w:fldCharType="end"/>
      </w:r>
    </w:p>
    <w:p w14:paraId="2A8C086C" w14:textId="77777777" w:rsidR="00824689" w:rsidRDefault="00824689">
      <w:pPr>
        <w:pStyle w:val="TOC4"/>
        <w:rPr>
          <w:rFonts w:asciiTheme="minorHAnsi" w:eastAsiaTheme="minorEastAsia" w:hAnsiTheme="minorHAnsi" w:cstheme="minorBidi"/>
          <w:sz w:val="22"/>
          <w:szCs w:val="22"/>
          <w:lang w:eastAsia="en-GB"/>
        </w:rPr>
      </w:pPr>
      <w:r>
        <w:t>6.13.1.1</w:t>
      </w:r>
      <w:r>
        <w:rPr>
          <w:rFonts w:asciiTheme="minorHAnsi" w:eastAsiaTheme="minorEastAsia" w:hAnsiTheme="minorHAnsi" w:cstheme="minorBidi"/>
          <w:sz w:val="22"/>
          <w:szCs w:val="22"/>
          <w:lang w:eastAsia="en-GB"/>
        </w:rPr>
        <w:tab/>
      </w:r>
      <w:r>
        <w:t>P</w:t>
      </w:r>
      <w:r>
        <w:rPr>
          <w:lang w:eastAsia="zh-CN"/>
        </w:rPr>
        <w:t>rocedure</w:t>
      </w:r>
      <w:r>
        <w:tab/>
      </w:r>
      <w:r>
        <w:fldChar w:fldCharType="begin"/>
      </w:r>
      <w:r>
        <w:instrText xml:space="preserve"> PAGEREF _Toc101262476 \h </w:instrText>
      </w:r>
      <w:r>
        <w:fldChar w:fldCharType="separate"/>
      </w:r>
      <w:r>
        <w:t>120</w:t>
      </w:r>
      <w:r>
        <w:fldChar w:fldCharType="end"/>
      </w:r>
    </w:p>
    <w:p w14:paraId="592BD2CD" w14:textId="77777777" w:rsidR="00824689" w:rsidRDefault="00824689">
      <w:pPr>
        <w:pStyle w:val="TOC4"/>
        <w:rPr>
          <w:rFonts w:asciiTheme="minorHAnsi" w:eastAsiaTheme="minorEastAsia" w:hAnsiTheme="minorHAnsi" w:cstheme="minorBidi"/>
          <w:sz w:val="22"/>
          <w:szCs w:val="22"/>
          <w:lang w:eastAsia="en-GB"/>
        </w:rPr>
      </w:pPr>
      <w:r>
        <w:t>6.13.1.2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_Toc101262477 \h </w:instrText>
      </w:r>
      <w:r>
        <w:fldChar w:fldCharType="separate"/>
      </w:r>
      <w:r>
        <w:t>122</w:t>
      </w:r>
      <w:r>
        <w:fldChar w:fldCharType="end"/>
      </w:r>
    </w:p>
    <w:p w14:paraId="0142EBD3" w14:textId="77777777" w:rsidR="00824689" w:rsidRDefault="00824689">
      <w:pPr>
        <w:pStyle w:val="TOC5"/>
        <w:rPr>
          <w:rFonts w:asciiTheme="minorHAnsi" w:eastAsiaTheme="minorEastAsia" w:hAnsiTheme="minorHAnsi" w:cstheme="minorBidi"/>
          <w:sz w:val="22"/>
          <w:szCs w:val="22"/>
          <w:lang w:eastAsia="en-GB"/>
        </w:rPr>
      </w:pPr>
      <w:r>
        <w:t>6.13.1.2.1</w:t>
      </w:r>
      <w:r>
        <w:rPr>
          <w:rFonts w:asciiTheme="minorHAnsi" w:eastAsiaTheme="minorEastAsia" w:hAnsiTheme="minorHAnsi" w:cstheme="minorBidi"/>
          <w:sz w:val="22"/>
          <w:szCs w:val="22"/>
          <w:lang w:eastAsia="en-GB"/>
        </w:rPr>
        <w:tab/>
      </w:r>
      <w:r>
        <w:t>Multicast MBS service announcement</w:t>
      </w:r>
      <w:r>
        <w:tab/>
      </w:r>
      <w:r>
        <w:fldChar w:fldCharType="begin"/>
      </w:r>
      <w:r>
        <w:instrText xml:space="preserve"> PAGEREF _Toc101262478 \h </w:instrText>
      </w:r>
      <w:r>
        <w:fldChar w:fldCharType="separate"/>
      </w:r>
      <w:r>
        <w:t>122</w:t>
      </w:r>
      <w:r>
        <w:fldChar w:fldCharType="end"/>
      </w:r>
    </w:p>
    <w:p w14:paraId="7F5DBFF6" w14:textId="77777777" w:rsidR="00824689" w:rsidRDefault="00824689">
      <w:pPr>
        <w:pStyle w:val="TOC3"/>
        <w:rPr>
          <w:rFonts w:asciiTheme="minorHAnsi" w:eastAsiaTheme="minorEastAsia" w:hAnsiTheme="minorHAnsi" w:cstheme="minorBidi"/>
          <w:sz w:val="22"/>
          <w:szCs w:val="22"/>
          <w:lang w:eastAsia="en-GB"/>
        </w:rPr>
      </w:pPr>
      <w:r>
        <w:t>6.13.2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_Toc101262479 \h </w:instrText>
      </w:r>
      <w:r>
        <w:fldChar w:fldCharType="separate"/>
      </w:r>
      <w:r>
        <w:t>122</w:t>
      </w:r>
      <w:r>
        <w:fldChar w:fldCharType="end"/>
      </w:r>
    </w:p>
    <w:p w14:paraId="4A9A370E" w14:textId="77777777" w:rsidR="00824689" w:rsidRDefault="00824689">
      <w:pPr>
        <w:pStyle w:val="TOC3"/>
        <w:rPr>
          <w:rFonts w:asciiTheme="minorHAnsi" w:eastAsiaTheme="minorEastAsia" w:hAnsiTheme="minorHAnsi" w:cstheme="minorBidi"/>
          <w:sz w:val="22"/>
          <w:szCs w:val="22"/>
          <w:lang w:eastAsia="en-GB"/>
        </w:rPr>
      </w:pPr>
      <w:r>
        <w:t>6.13.3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_Toc101262480 \h </w:instrText>
      </w:r>
      <w:r>
        <w:fldChar w:fldCharType="separate"/>
      </w:r>
      <w:r>
        <w:t>122</w:t>
      </w:r>
      <w:r>
        <w:fldChar w:fldCharType="end"/>
      </w:r>
    </w:p>
    <w:p w14:paraId="193EEEAD" w14:textId="77777777" w:rsidR="00824689" w:rsidRDefault="00824689">
      <w:pPr>
        <w:pStyle w:val="TOC2"/>
        <w:rPr>
          <w:rFonts w:asciiTheme="minorHAnsi" w:eastAsiaTheme="minorEastAsia" w:hAnsiTheme="minorHAnsi" w:cstheme="minorBidi"/>
          <w:sz w:val="22"/>
          <w:szCs w:val="22"/>
          <w:lang w:eastAsia="en-GB"/>
        </w:rPr>
      </w:pPr>
      <w:r>
        <w:t>6.14</w:t>
      </w:r>
      <w:r>
        <w:rPr>
          <w:rFonts w:asciiTheme="minorHAnsi" w:eastAsiaTheme="minorEastAsia" w:hAnsiTheme="minorHAnsi" w:cstheme="minorBidi"/>
          <w:sz w:val="22"/>
          <w:szCs w:val="22"/>
          <w:lang w:eastAsia="en-GB"/>
        </w:rPr>
        <w:tab/>
      </w:r>
      <w:r>
        <w:t>Solution 14: Dynamic broadcast MBS session and service announcement</w:t>
      </w:r>
      <w:r>
        <w:tab/>
      </w:r>
      <w:r>
        <w:fldChar w:fldCharType="begin"/>
      </w:r>
      <w:r>
        <w:instrText xml:space="preserve"> PAGEREF _Toc101262481 \h </w:instrText>
      </w:r>
      <w:r>
        <w:fldChar w:fldCharType="separate"/>
      </w:r>
      <w:r>
        <w:t>122</w:t>
      </w:r>
      <w:r>
        <w:fldChar w:fldCharType="end"/>
      </w:r>
    </w:p>
    <w:p w14:paraId="1E572D7B" w14:textId="77777777" w:rsidR="00824689" w:rsidRDefault="00824689">
      <w:pPr>
        <w:pStyle w:val="TOC3"/>
        <w:rPr>
          <w:rFonts w:asciiTheme="minorHAnsi" w:eastAsiaTheme="minorEastAsia" w:hAnsiTheme="minorHAnsi" w:cstheme="minorBidi"/>
          <w:sz w:val="22"/>
          <w:szCs w:val="22"/>
          <w:lang w:eastAsia="en-GB"/>
        </w:rPr>
      </w:pPr>
      <w:r>
        <w:t>6.14.1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_Toc101262482 \h </w:instrText>
      </w:r>
      <w:r>
        <w:fldChar w:fldCharType="separate"/>
      </w:r>
      <w:r>
        <w:t>122</w:t>
      </w:r>
      <w:r>
        <w:fldChar w:fldCharType="end"/>
      </w:r>
    </w:p>
    <w:p w14:paraId="117877DE" w14:textId="77777777" w:rsidR="00824689" w:rsidRDefault="00824689">
      <w:pPr>
        <w:pStyle w:val="TOC4"/>
        <w:rPr>
          <w:rFonts w:asciiTheme="minorHAnsi" w:eastAsiaTheme="minorEastAsia" w:hAnsiTheme="minorHAnsi" w:cstheme="minorBidi"/>
          <w:sz w:val="22"/>
          <w:szCs w:val="22"/>
          <w:lang w:eastAsia="en-GB"/>
        </w:rPr>
      </w:pPr>
      <w:r>
        <w:t>6.14.1.1</w:t>
      </w:r>
      <w:r>
        <w:rPr>
          <w:rFonts w:asciiTheme="minorHAnsi" w:eastAsiaTheme="minorEastAsia" w:hAnsiTheme="minorHAnsi" w:cstheme="minorBidi"/>
          <w:sz w:val="22"/>
          <w:szCs w:val="22"/>
          <w:lang w:eastAsia="en-GB"/>
        </w:rPr>
        <w:tab/>
      </w:r>
      <w:r>
        <w:t>P</w:t>
      </w:r>
      <w:r>
        <w:rPr>
          <w:lang w:eastAsia="zh-CN"/>
        </w:rPr>
        <w:t>rocedure</w:t>
      </w:r>
      <w:r>
        <w:tab/>
      </w:r>
      <w:r>
        <w:fldChar w:fldCharType="begin"/>
      </w:r>
      <w:r>
        <w:instrText xml:space="preserve"> PAGEREF _Toc101262483 \h </w:instrText>
      </w:r>
      <w:r>
        <w:fldChar w:fldCharType="separate"/>
      </w:r>
      <w:r>
        <w:t>122</w:t>
      </w:r>
      <w:r>
        <w:fldChar w:fldCharType="end"/>
      </w:r>
    </w:p>
    <w:p w14:paraId="559B2B41" w14:textId="77777777" w:rsidR="00824689" w:rsidRDefault="00824689">
      <w:pPr>
        <w:pStyle w:val="TOC4"/>
        <w:rPr>
          <w:rFonts w:asciiTheme="minorHAnsi" w:eastAsiaTheme="minorEastAsia" w:hAnsiTheme="minorHAnsi" w:cstheme="minorBidi"/>
          <w:sz w:val="22"/>
          <w:szCs w:val="22"/>
          <w:lang w:eastAsia="en-GB"/>
        </w:rPr>
      </w:pPr>
      <w:r>
        <w:t>6.14.1.2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_Toc101262484 \h </w:instrText>
      </w:r>
      <w:r>
        <w:fldChar w:fldCharType="separate"/>
      </w:r>
      <w:r>
        <w:t>124</w:t>
      </w:r>
      <w:r>
        <w:fldChar w:fldCharType="end"/>
      </w:r>
    </w:p>
    <w:p w14:paraId="3CD751E0" w14:textId="77777777" w:rsidR="00824689" w:rsidRDefault="00824689">
      <w:pPr>
        <w:pStyle w:val="TOC5"/>
        <w:rPr>
          <w:rFonts w:asciiTheme="minorHAnsi" w:eastAsiaTheme="minorEastAsia" w:hAnsiTheme="minorHAnsi" w:cstheme="minorBidi"/>
          <w:sz w:val="22"/>
          <w:szCs w:val="22"/>
          <w:lang w:eastAsia="en-GB"/>
        </w:rPr>
      </w:pPr>
      <w:r>
        <w:t>6.14.1.2.1</w:t>
      </w:r>
      <w:r>
        <w:rPr>
          <w:rFonts w:asciiTheme="minorHAnsi" w:eastAsiaTheme="minorEastAsia" w:hAnsiTheme="minorHAnsi" w:cstheme="minorBidi"/>
          <w:sz w:val="22"/>
          <w:szCs w:val="22"/>
          <w:lang w:eastAsia="en-GB"/>
        </w:rPr>
        <w:tab/>
      </w:r>
      <w:r>
        <w:t>Broadcast MBS service announcement</w:t>
      </w:r>
      <w:r>
        <w:tab/>
      </w:r>
      <w:r>
        <w:fldChar w:fldCharType="begin"/>
      </w:r>
      <w:r>
        <w:instrText xml:space="preserve"> PAGEREF _Toc101262485 \h </w:instrText>
      </w:r>
      <w:r>
        <w:fldChar w:fldCharType="separate"/>
      </w:r>
      <w:r>
        <w:t>124</w:t>
      </w:r>
      <w:r>
        <w:fldChar w:fldCharType="end"/>
      </w:r>
    </w:p>
    <w:p w14:paraId="2B6CE27B" w14:textId="77777777" w:rsidR="00824689" w:rsidRDefault="00824689">
      <w:pPr>
        <w:pStyle w:val="TOC3"/>
        <w:rPr>
          <w:rFonts w:asciiTheme="minorHAnsi" w:eastAsiaTheme="minorEastAsia" w:hAnsiTheme="minorHAnsi" w:cstheme="minorBidi"/>
          <w:sz w:val="22"/>
          <w:szCs w:val="22"/>
          <w:lang w:eastAsia="en-GB"/>
        </w:rPr>
      </w:pPr>
      <w:r>
        <w:t>6.14.2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_Toc101262486 \h </w:instrText>
      </w:r>
      <w:r>
        <w:fldChar w:fldCharType="separate"/>
      </w:r>
      <w:r>
        <w:t>127</w:t>
      </w:r>
      <w:r>
        <w:fldChar w:fldCharType="end"/>
      </w:r>
    </w:p>
    <w:p w14:paraId="0B3955F0" w14:textId="77777777" w:rsidR="00824689" w:rsidRDefault="00824689">
      <w:pPr>
        <w:pStyle w:val="TOC3"/>
        <w:rPr>
          <w:rFonts w:asciiTheme="minorHAnsi" w:eastAsiaTheme="minorEastAsia" w:hAnsiTheme="minorHAnsi" w:cstheme="minorBidi"/>
          <w:sz w:val="22"/>
          <w:szCs w:val="22"/>
          <w:lang w:eastAsia="en-GB"/>
        </w:rPr>
      </w:pPr>
      <w:r>
        <w:t>6.14.3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_Toc101262487 \h </w:instrText>
      </w:r>
      <w:r>
        <w:fldChar w:fldCharType="separate"/>
      </w:r>
      <w:r>
        <w:t>127</w:t>
      </w:r>
      <w:r>
        <w:fldChar w:fldCharType="end"/>
      </w:r>
    </w:p>
    <w:p w14:paraId="31A29614" w14:textId="77777777" w:rsidR="00824689" w:rsidRDefault="00824689">
      <w:pPr>
        <w:pStyle w:val="TOC2"/>
        <w:rPr>
          <w:rFonts w:asciiTheme="minorHAnsi" w:eastAsiaTheme="minorEastAsia" w:hAnsiTheme="minorHAnsi" w:cstheme="minorBidi"/>
          <w:sz w:val="22"/>
          <w:szCs w:val="22"/>
          <w:lang w:eastAsia="en-GB"/>
        </w:rPr>
      </w:pPr>
      <w:r>
        <w:t>6.15</w:t>
      </w:r>
      <w:r>
        <w:rPr>
          <w:rFonts w:asciiTheme="minorHAnsi" w:eastAsiaTheme="minorEastAsia" w:hAnsiTheme="minorHAnsi" w:cstheme="minorBidi"/>
          <w:sz w:val="22"/>
          <w:szCs w:val="22"/>
          <w:lang w:eastAsia="en-GB"/>
        </w:rPr>
        <w:tab/>
      </w:r>
      <w:r>
        <w:t>Solution 15: Pre-established broadcast MBS session and service announcement</w:t>
      </w:r>
      <w:r>
        <w:tab/>
      </w:r>
      <w:r>
        <w:fldChar w:fldCharType="begin"/>
      </w:r>
      <w:r>
        <w:instrText xml:space="preserve"> PAGEREF _Toc101262488 \h </w:instrText>
      </w:r>
      <w:r>
        <w:fldChar w:fldCharType="separate"/>
      </w:r>
      <w:r>
        <w:t>127</w:t>
      </w:r>
      <w:r>
        <w:fldChar w:fldCharType="end"/>
      </w:r>
    </w:p>
    <w:p w14:paraId="45645874" w14:textId="77777777" w:rsidR="00824689" w:rsidRDefault="00824689">
      <w:pPr>
        <w:pStyle w:val="TOC3"/>
        <w:rPr>
          <w:rFonts w:asciiTheme="minorHAnsi" w:eastAsiaTheme="minorEastAsia" w:hAnsiTheme="minorHAnsi" w:cstheme="minorBidi"/>
          <w:sz w:val="22"/>
          <w:szCs w:val="22"/>
          <w:lang w:eastAsia="en-GB"/>
        </w:rPr>
      </w:pPr>
      <w:r>
        <w:t>6.15.1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_Toc101262489 \h </w:instrText>
      </w:r>
      <w:r>
        <w:fldChar w:fldCharType="separate"/>
      </w:r>
      <w:r>
        <w:t>127</w:t>
      </w:r>
      <w:r>
        <w:fldChar w:fldCharType="end"/>
      </w:r>
    </w:p>
    <w:p w14:paraId="35A23627" w14:textId="77777777" w:rsidR="00824689" w:rsidRDefault="00824689">
      <w:pPr>
        <w:pStyle w:val="TOC4"/>
        <w:rPr>
          <w:rFonts w:asciiTheme="minorHAnsi" w:eastAsiaTheme="minorEastAsia" w:hAnsiTheme="minorHAnsi" w:cstheme="minorBidi"/>
          <w:sz w:val="22"/>
          <w:szCs w:val="22"/>
          <w:lang w:eastAsia="en-GB"/>
        </w:rPr>
      </w:pPr>
      <w:r>
        <w:t>6.15.1.1</w:t>
      </w:r>
      <w:r>
        <w:rPr>
          <w:rFonts w:asciiTheme="minorHAnsi" w:eastAsiaTheme="minorEastAsia" w:hAnsiTheme="minorHAnsi" w:cstheme="minorBidi"/>
          <w:sz w:val="22"/>
          <w:szCs w:val="22"/>
          <w:lang w:eastAsia="en-GB"/>
        </w:rPr>
        <w:tab/>
      </w:r>
      <w:r>
        <w:t>P</w:t>
      </w:r>
      <w:r>
        <w:rPr>
          <w:lang w:eastAsia="zh-CN"/>
        </w:rPr>
        <w:t>rocedure</w:t>
      </w:r>
      <w:r>
        <w:tab/>
      </w:r>
      <w:r>
        <w:fldChar w:fldCharType="begin"/>
      </w:r>
      <w:r>
        <w:instrText xml:space="preserve"> PAGEREF _Toc101262490 \h </w:instrText>
      </w:r>
      <w:r>
        <w:fldChar w:fldCharType="separate"/>
      </w:r>
      <w:r>
        <w:t>127</w:t>
      </w:r>
      <w:r>
        <w:fldChar w:fldCharType="end"/>
      </w:r>
    </w:p>
    <w:p w14:paraId="2B04521B" w14:textId="77777777" w:rsidR="00824689" w:rsidRDefault="00824689">
      <w:pPr>
        <w:pStyle w:val="TOC4"/>
        <w:rPr>
          <w:rFonts w:asciiTheme="minorHAnsi" w:eastAsiaTheme="minorEastAsia" w:hAnsiTheme="minorHAnsi" w:cstheme="minorBidi"/>
          <w:sz w:val="22"/>
          <w:szCs w:val="22"/>
          <w:lang w:eastAsia="en-GB"/>
        </w:rPr>
      </w:pPr>
      <w:r>
        <w:t>6.15.1.2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_Toc101262491 \h </w:instrText>
      </w:r>
      <w:r>
        <w:fldChar w:fldCharType="separate"/>
      </w:r>
      <w:r>
        <w:t>129</w:t>
      </w:r>
      <w:r>
        <w:fldChar w:fldCharType="end"/>
      </w:r>
    </w:p>
    <w:p w14:paraId="5FCEAAC7" w14:textId="77777777" w:rsidR="00824689" w:rsidRDefault="00824689">
      <w:pPr>
        <w:pStyle w:val="TOC5"/>
        <w:rPr>
          <w:rFonts w:asciiTheme="minorHAnsi" w:eastAsiaTheme="minorEastAsia" w:hAnsiTheme="minorHAnsi" w:cstheme="minorBidi"/>
          <w:sz w:val="22"/>
          <w:szCs w:val="22"/>
          <w:lang w:eastAsia="en-GB"/>
        </w:rPr>
      </w:pPr>
      <w:r>
        <w:t>6.15.1.2.1</w:t>
      </w:r>
      <w:r>
        <w:rPr>
          <w:rFonts w:asciiTheme="minorHAnsi" w:eastAsiaTheme="minorEastAsia" w:hAnsiTheme="minorHAnsi" w:cstheme="minorBidi"/>
          <w:sz w:val="22"/>
          <w:szCs w:val="22"/>
          <w:lang w:eastAsia="en-GB"/>
        </w:rPr>
        <w:tab/>
      </w:r>
      <w:r>
        <w:t>Broadcast MBS service announcement</w:t>
      </w:r>
      <w:r>
        <w:tab/>
      </w:r>
      <w:r>
        <w:fldChar w:fldCharType="begin"/>
      </w:r>
      <w:r>
        <w:instrText xml:space="preserve"> PAGEREF _Toc101262492 \h </w:instrText>
      </w:r>
      <w:r>
        <w:fldChar w:fldCharType="separate"/>
      </w:r>
      <w:r>
        <w:t>129</w:t>
      </w:r>
      <w:r>
        <w:fldChar w:fldCharType="end"/>
      </w:r>
    </w:p>
    <w:p w14:paraId="167A6D63" w14:textId="77777777" w:rsidR="00824689" w:rsidRDefault="00824689">
      <w:pPr>
        <w:pStyle w:val="TOC3"/>
        <w:rPr>
          <w:rFonts w:asciiTheme="minorHAnsi" w:eastAsiaTheme="minorEastAsia" w:hAnsiTheme="minorHAnsi" w:cstheme="minorBidi"/>
          <w:sz w:val="22"/>
          <w:szCs w:val="22"/>
          <w:lang w:eastAsia="en-GB"/>
        </w:rPr>
      </w:pPr>
      <w:r>
        <w:t>6.15.2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_Toc101262493 \h </w:instrText>
      </w:r>
      <w:r>
        <w:fldChar w:fldCharType="separate"/>
      </w:r>
      <w:r>
        <w:t>129</w:t>
      </w:r>
      <w:r>
        <w:fldChar w:fldCharType="end"/>
      </w:r>
    </w:p>
    <w:p w14:paraId="71C32150" w14:textId="77777777" w:rsidR="00824689" w:rsidRDefault="00824689">
      <w:pPr>
        <w:pStyle w:val="TOC3"/>
        <w:rPr>
          <w:rFonts w:asciiTheme="minorHAnsi" w:eastAsiaTheme="minorEastAsia" w:hAnsiTheme="minorHAnsi" w:cstheme="minorBidi"/>
          <w:sz w:val="22"/>
          <w:szCs w:val="22"/>
          <w:lang w:eastAsia="en-GB"/>
        </w:rPr>
      </w:pPr>
      <w:r>
        <w:t>6.15.3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_Toc101262494 \h </w:instrText>
      </w:r>
      <w:r>
        <w:fldChar w:fldCharType="separate"/>
      </w:r>
      <w:r>
        <w:t>129</w:t>
      </w:r>
      <w:r>
        <w:fldChar w:fldCharType="end"/>
      </w:r>
    </w:p>
    <w:p w14:paraId="65E1FCA9" w14:textId="77777777" w:rsidR="00824689" w:rsidRDefault="00824689">
      <w:pPr>
        <w:pStyle w:val="TOC2"/>
        <w:rPr>
          <w:rFonts w:asciiTheme="minorHAnsi" w:eastAsiaTheme="minorEastAsia" w:hAnsiTheme="minorHAnsi" w:cstheme="minorBidi"/>
          <w:sz w:val="22"/>
          <w:szCs w:val="22"/>
          <w:lang w:eastAsia="en-GB"/>
        </w:rPr>
      </w:pPr>
      <w:r>
        <w:t>6.16</w:t>
      </w:r>
      <w:r>
        <w:rPr>
          <w:rFonts w:asciiTheme="minorHAnsi" w:eastAsiaTheme="minorEastAsia" w:hAnsiTheme="minorHAnsi" w:cstheme="minorBidi"/>
          <w:sz w:val="22"/>
          <w:szCs w:val="22"/>
          <w:lang w:eastAsia="en-GB"/>
        </w:rPr>
        <w:tab/>
      </w:r>
      <w:r>
        <w:t>Solution 16: Data delivery over multicast MBS session</w:t>
      </w:r>
      <w:r>
        <w:tab/>
      </w:r>
      <w:r>
        <w:fldChar w:fldCharType="begin"/>
      </w:r>
      <w:r>
        <w:instrText xml:space="preserve"> PAGEREF _Toc101262495 \h </w:instrText>
      </w:r>
      <w:r>
        <w:fldChar w:fldCharType="separate"/>
      </w:r>
      <w:r>
        <w:t>129</w:t>
      </w:r>
      <w:r>
        <w:fldChar w:fldCharType="end"/>
      </w:r>
    </w:p>
    <w:p w14:paraId="29A6D050" w14:textId="77777777" w:rsidR="00824689" w:rsidRDefault="00824689">
      <w:pPr>
        <w:pStyle w:val="TOC3"/>
        <w:rPr>
          <w:rFonts w:asciiTheme="minorHAnsi" w:eastAsiaTheme="minorEastAsia" w:hAnsiTheme="minorHAnsi" w:cstheme="minorBidi"/>
          <w:sz w:val="22"/>
          <w:szCs w:val="22"/>
          <w:lang w:eastAsia="en-GB"/>
        </w:rPr>
      </w:pPr>
      <w:r>
        <w:t>6.16.1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_Toc101262496 \h </w:instrText>
      </w:r>
      <w:r>
        <w:fldChar w:fldCharType="separate"/>
      </w:r>
      <w:r>
        <w:t>129</w:t>
      </w:r>
      <w:r>
        <w:fldChar w:fldCharType="end"/>
      </w:r>
    </w:p>
    <w:p w14:paraId="7F925CA2" w14:textId="77777777" w:rsidR="00824689" w:rsidRDefault="00824689">
      <w:pPr>
        <w:pStyle w:val="TOC4"/>
        <w:rPr>
          <w:rFonts w:asciiTheme="minorHAnsi" w:eastAsiaTheme="minorEastAsia" w:hAnsiTheme="minorHAnsi" w:cstheme="minorBidi"/>
          <w:sz w:val="22"/>
          <w:szCs w:val="22"/>
          <w:lang w:eastAsia="en-GB"/>
        </w:rPr>
      </w:pPr>
      <w:r>
        <w:t>6.16.1.1</w:t>
      </w:r>
      <w:r>
        <w:rPr>
          <w:rFonts w:asciiTheme="minorHAnsi" w:eastAsiaTheme="minorEastAsia" w:hAnsiTheme="minorHAnsi" w:cstheme="minorBidi"/>
          <w:sz w:val="22"/>
          <w:szCs w:val="22"/>
          <w:lang w:eastAsia="en-GB"/>
        </w:rPr>
        <w:tab/>
      </w:r>
      <w:r>
        <w:t>Procedures</w:t>
      </w:r>
      <w:r>
        <w:tab/>
      </w:r>
      <w:r>
        <w:fldChar w:fldCharType="begin"/>
      </w:r>
      <w:r>
        <w:instrText xml:space="preserve"> PAGEREF _Toc101262497 \h </w:instrText>
      </w:r>
      <w:r>
        <w:fldChar w:fldCharType="separate"/>
      </w:r>
      <w:r>
        <w:t>129</w:t>
      </w:r>
      <w:r>
        <w:fldChar w:fldCharType="end"/>
      </w:r>
    </w:p>
    <w:p w14:paraId="2CF8AF4F" w14:textId="77777777" w:rsidR="00824689" w:rsidRDefault="00824689">
      <w:pPr>
        <w:pStyle w:val="TOC4"/>
        <w:rPr>
          <w:rFonts w:asciiTheme="minorHAnsi" w:eastAsiaTheme="minorEastAsia" w:hAnsiTheme="minorHAnsi" w:cstheme="minorBidi"/>
          <w:sz w:val="22"/>
          <w:szCs w:val="22"/>
          <w:lang w:eastAsia="en-GB"/>
        </w:rPr>
      </w:pPr>
      <w:r>
        <w:t>6.16.1.2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_Toc101262498 \h </w:instrText>
      </w:r>
      <w:r>
        <w:fldChar w:fldCharType="separate"/>
      </w:r>
      <w:r>
        <w:t>131</w:t>
      </w:r>
      <w:r>
        <w:fldChar w:fldCharType="end"/>
      </w:r>
    </w:p>
    <w:p w14:paraId="5B6A384C" w14:textId="77777777" w:rsidR="00824689" w:rsidRDefault="00824689">
      <w:pPr>
        <w:pStyle w:val="TOC5"/>
        <w:rPr>
          <w:rFonts w:asciiTheme="minorHAnsi" w:eastAsiaTheme="minorEastAsia" w:hAnsiTheme="minorHAnsi" w:cstheme="minorBidi"/>
          <w:sz w:val="22"/>
          <w:szCs w:val="22"/>
          <w:lang w:eastAsia="en-GB"/>
        </w:rPr>
      </w:pPr>
      <w:r>
        <w:t>6.16.1.2.1</w:t>
      </w:r>
      <w:r>
        <w:rPr>
          <w:rFonts w:asciiTheme="minorHAnsi" w:eastAsiaTheme="minorEastAsia" w:hAnsiTheme="minorHAnsi" w:cstheme="minorBidi"/>
          <w:sz w:val="22"/>
          <w:szCs w:val="22"/>
          <w:lang w:eastAsia="en-GB"/>
        </w:rPr>
        <w:tab/>
      </w:r>
      <w:r>
        <w:t>Multicast session status report</w:t>
      </w:r>
      <w:r>
        <w:tab/>
      </w:r>
      <w:r>
        <w:fldChar w:fldCharType="begin"/>
      </w:r>
      <w:r>
        <w:instrText xml:space="preserve"> PAGEREF _Toc101262499 \h </w:instrText>
      </w:r>
      <w:r>
        <w:fldChar w:fldCharType="separate"/>
      </w:r>
      <w:r>
        <w:t>131</w:t>
      </w:r>
      <w:r>
        <w:fldChar w:fldCharType="end"/>
      </w:r>
    </w:p>
    <w:p w14:paraId="14FEAA35" w14:textId="77777777" w:rsidR="00824689" w:rsidRDefault="00824689">
      <w:pPr>
        <w:pStyle w:val="TOC5"/>
        <w:rPr>
          <w:rFonts w:asciiTheme="minorHAnsi" w:eastAsiaTheme="minorEastAsia" w:hAnsiTheme="minorHAnsi" w:cstheme="minorBidi"/>
          <w:sz w:val="22"/>
          <w:szCs w:val="22"/>
          <w:lang w:eastAsia="en-GB"/>
        </w:rPr>
      </w:pPr>
      <w:r>
        <w:t>6.16.1.2.2</w:t>
      </w:r>
      <w:r>
        <w:rPr>
          <w:rFonts w:asciiTheme="minorHAnsi" w:eastAsiaTheme="minorEastAsia" w:hAnsiTheme="minorHAnsi" w:cstheme="minorBidi"/>
          <w:sz w:val="22"/>
          <w:szCs w:val="22"/>
          <w:lang w:eastAsia="en-GB"/>
        </w:rPr>
        <w:tab/>
      </w:r>
      <w:r>
        <w:t>MapGroupToSessionStream</w:t>
      </w:r>
      <w:r>
        <w:tab/>
      </w:r>
      <w:r>
        <w:fldChar w:fldCharType="begin"/>
      </w:r>
      <w:r>
        <w:instrText xml:space="preserve"> PAGEREF _Toc101262500 \h </w:instrText>
      </w:r>
      <w:r>
        <w:fldChar w:fldCharType="separate"/>
      </w:r>
      <w:r>
        <w:t>131</w:t>
      </w:r>
      <w:r>
        <w:fldChar w:fldCharType="end"/>
      </w:r>
    </w:p>
    <w:p w14:paraId="08D46AA1" w14:textId="77777777" w:rsidR="00824689" w:rsidRDefault="00824689">
      <w:pPr>
        <w:pStyle w:val="TOC5"/>
        <w:rPr>
          <w:rFonts w:asciiTheme="minorHAnsi" w:eastAsiaTheme="minorEastAsia" w:hAnsiTheme="minorHAnsi" w:cstheme="minorBidi"/>
          <w:sz w:val="22"/>
          <w:szCs w:val="22"/>
          <w:lang w:eastAsia="en-GB"/>
        </w:rPr>
      </w:pPr>
      <w:r>
        <w:t>6.16.1.2.3</w:t>
      </w:r>
      <w:r>
        <w:rPr>
          <w:rFonts w:asciiTheme="minorHAnsi" w:eastAsiaTheme="minorEastAsia" w:hAnsiTheme="minorHAnsi" w:cstheme="minorBidi"/>
          <w:sz w:val="22"/>
          <w:szCs w:val="22"/>
          <w:lang w:eastAsia="en-GB"/>
        </w:rPr>
        <w:tab/>
      </w:r>
      <w:r>
        <w:t>MapGroupToSessionStream ACK</w:t>
      </w:r>
      <w:r>
        <w:tab/>
      </w:r>
      <w:r>
        <w:fldChar w:fldCharType="begin"/>
      </w:r>
      <w:r>
        <w:instrText xml:space="preserve"> PAGEREF _Toc101262501 \h </w:instrText>
      </w:r>
      <w:r>
        <w:fldChar w:fldCharType="separate"/>
      </w:r>
      <w:r>
        <w:t>131</w:t>
      </w:r>
      <w:r>
        <w:fldChar w:fldCharType="end"/>
      </w:r>
    </w:p>
    <w:p w14:paraId="580B5EE1" w14:textId="77777777" w:rsidR="00824689" w:rsidRDefault="00824689">
      <w:pPr>
        <w:pStyle w:val="TOC3"/>
        <w:rPr>
          <w:rFonts w:asciiTheme="minorHAnsi" w:eastAsiaTheme="minorEastAsia" w:hAnsiTheme="minorHAnsi" w:cstheme="minorBidi"/>
          <w:sz w:val="22"/>
          <w:szCs w:val="22"/>
          <w:lang w:eastAsia="en-GB"/>
        </w:rPr>
      </w:pPr>
      <w:r>
        <w:t>6.16.2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_Toc101262502 \h </w:instrText>
      </w:r>
      <w:r>
        <w:fldChar w:fldCharType="separate"/>
      </w:r>
      <w:r>
        <w:t>132</w:t>
      </w:r>
      <w:r>
        <w:fldChar w:fldCharType="end"/>
      </w:r>
    </w:p>
    <w:p w14:paraId="4743C703" w14:textId="77777777" w:rsidR="00824689" w:rsidRDefault="00824689">
      <w:pPr>
        <w:pStyle w:val="TOC3"/>
        <w:rPr>
          <w:rFonts w:asciiTheme="minorHAnsi" w:eastAsiaTheme="minorEastAsia" w:hAnsiTheme="minorHAnsi" w:cstheme="minorBidi"/>
          <w:sz w:val="22"/>
          <w:szCs w:val="22"/>
          <w:lang w:eastAsia="en-GB"/>
        </w:rPr>
      </w:pPr>
      <w:r>
        <w:t>6.16.3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_Toc101262503 \h </w:instrText>
      </w:r>
      <w:r>
        <w:fldChar w:fldCharType="separate"/>
      </w:r>
      <w:r>
        <w:t>132</w:t>
      </w:r>
      <w:r>
        <w:fldChar w:fldCharType="end"/>
      </w:r>
    </w:p>
    <w:p w14:paraId="0E369FCD" w14:textId="77777777" w:rsidR="00824689" w:rsidRDefault="00824689">
      <w:pPr>
        <w:pStyle w:val="TOC2"/>
        <w:rPr>
          <w:rFonts w:asciiTheme="minorHAnsi" w:eastAsiaTheme="minorEastAsia" w:hAnsiTheme="minorHAnsi" w:cstheme="minorBidi"/>
          <w:sz w:val="22"/>
          <w:szCs w:val="22"/>
          <w:lang w:eastAsia="en-GB"/>
        </w:rPr>
      </w:pPr>
      <w:r>
        <w:t>6.17</w:t>
      </w:r>
      <w:r>
        <w:rPr>
          <w:rFonts w:asciiTheme="minorHAnsi" w:eastAsiaTheme="minorEastAsia" w:hAnsiTheme="minorHAnsi" w:cstheme="minorBidi"/>
          <w:sz w:val="22"/>
          <w:szCs w:val="22"/>
          <w:lang w:eastAsia="en-GB"/>
        </w:rPr>
        <w:tab/>
      </w:r>
      <w:r>
        <w:t>Solution 17: Data delivery over broadcast MBS session</w:t>
      </w:r>
      <w:r>
        <w:tab/>
      </w:r>
      <w:r>
        <w:fldChar w:fldCharType="begin"/>
      </w:r>
      <w:r>
        <w:instrText xml:space="preserve"> PAGEREF _Toc101262504 \h </w:instrText>
      </w:r>
      <w:r>
        <w:fldChar w:fldCharType="separate"/>
      </w:r>
      <w:r>
        <w:t>132</w:t>
      </w:r>
      <w:r>
        <w:fldChar w:fldCharType="end"/>
      </w:r>
    </w:p>
    <w:p w14:paraId="609D298D" w14:textId="77777777" w:rsidR="00824689" w:rsidRDefault="00824689">
      <w:pPr>
        <w:pStyle w:val="TOC3"/>
        <w:rPr>
          <w:rFonts w:asciiTheme="minorHAnsi" w:eastAsiaTheme="minorEastAsia" w:hAnsiTheme="minorHAnsi" w:cstheme="minorBidi"/>
          <w:sz w:val="22"/>
          <w:szCs w:val="22"/>
          <w:lang w:eastAsia="en-GB"/>
        </w:rPr>
      </w:pPr>
      <w:r>
        <w:t>6.17.1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_Toc101262505 \h </w:instrText>
      </w:r>
      <w:r>
        <w:fldChar w:fldCharType="separate"/>
      </w:r>
      <w:r>
        <w:t>132</w:t>
      </w:r>
      <w:r>
        <w:fldChar w:fldCharType="end"/>
      </w:r>
    </w:p>
    <w:p w14:paraId="084FFB44" w14:textId="77777777" w:rsidR="00824689" w:rsidRDefault="00824689">
      <w:pPr>
        <w:pStyle w:val="TOC4"/>
        <w:rPr>
          <w:rFonts w:asciiTheme="minorHAnsi" w:eastAsiaTheme="minorEastAsia" w:hAnsiTheme="minorHAnsi" w:cstheme="minorBidi"/>
          <w:sz w:val="22"/>
          <w:szCs w:val="22"/>
          <w:lang w:eastAsia="en-GB"/>
        </w:rPr>
      </w:pPr>
      <w:r>
        <w:t>6.17.1.1</w:t>
      </w:r>
      <w:r>
        <w:rPr>
          <w:rFonts w:asciiTheme="minorHAnsi" w:eastAsiaTheme="minorEastAsia" w:hAnsiTheme="minorHAnsi" w:cstheme="minorBidi"/>
          <w:sz w:val="22"/>
          <w:szCs w:val="22"/>
          <w:lang w:eastAsia="en-GB"/>
        </w:rPr>
        <w:tab/>
      </w:r>
      <w:r>
        <w:t>Procedures</w:t>
      </w:r>
      <w:r>
        <w:tab/>
      </w:r>
      <w:r>
        <w:fldChar w:fldCharType="begin"/>
      </w:r>
      <w:r>
        <w:instrText xml:space="preserve"> PAGEREF _Toc101262506 \h </w:instrText>
      </w:r>
      <w:r>
        <w:fldChar w:fldCharType="separate"/>
      </w:r>
      <w:r>
        <w:t>133</w:t>
      </w:r>
      <w:r>
        <w:fldChar w:fldCharType="end"/>
      </w:r>
    </w:p>
    <w:p w14:paraId="7F670889" w14:textId="77777777" w:rsidR="00824689" w:rsidRDefault="00824689">
      <w:pPr>
        <w:pStyle w:val="TOC4"/>
        <w:rPr>
          <w:rFonts w:asciiTheme="minorHAnsi" w:eastAsiaTheme="minorEastAsia" w:hAnsiTheme="minorHAnsi" w:cstheme="minorBidi"/>
          <w:sz w:val="22"/>
          <w:szCs w:val="22"/>
          <w:lang w:eastAsia="en-GB"/>
        </w:rPr>
      </w:pPr>
      <w:r>
        <w:t>6.17.1.2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_Toc101262507 \h </w:instrText>
      </w:r>
      <w:r>
        <w:fldChar w:fldCharType="separate"/>
      </w:r>
      <w:r>
        <w:t>134</w:t>
      </w:r>
      <w:r>
        <w:fldChar w:fldCharType="end"/>
      </w:r>
    </w:p>
    <w:p w14:paraId="2EBF6FC0" w14:textId="77777777" w:rsidR="00824689" w:rsidRDefault="00824689">
      <w:pPr>
        <w:pStyle w:val="TOC5"/>
        <w:rPr>
          <w:rFonts w:asciiTheme="minorHAnsi" w:eastAsiaTheme="minorEastAsia" w:hAnsiTheme="minorHAnsi" w:cstheme="minorBidi"/>
          <w:sz w:val="22"/>
          <w:szCs w:val="22"/>
          <w:lang w:eastAsia="en-GB"/>
        </w:rPr>
      </w:pPr>
      <w:r>
        <w:t>6.17.1.2.1</w:t>
      </w:r>
      <w:r>
        <w:rPr>
          <w:rFonts w:asciiTheme="minorHAnsi" w:eastAsiaTheme="minorEastAsia" w:hAnsiTheme="minorHAnsi" w:cstheme="minorBidi"/>
          <w:sz w:val="22"/>
          <w:szCs w:val="22"/>
          <w:lang w:eastAsia="en-GB"/>
        </w:rPr>
        <w:tab/>
      </w:r>
      <w:r>
        <w:t>MBS listening status report</w:t>
      </w:r>
      <w:r>
        <w:tab/>
      </w:r>
      <w:r>
        <w:fldChar w:fldCharType="begin"/>
      </w:r>
      <w:r>
        <w:instrText xml:space="preserve"> PAGEREF _Toc101262508 \h </w:instrText>
      </w:r>
      <w:r>
        <w:fldChar w:fldCharType="separate"/>
      </w:r>
      <w:r>
        <w:t>134</w:t>
      </w:r>
      <w:r>
        <w:fldChar w:fldCharType="end"/>
      </w:r>
    </w:p>
    <w:p w14:paraId="012ED585" w14:textId="77777777" w:rsidR="00824689" w:rsidRDefault="00824689">
      <w:pPr>
        <w:pStyle w:val="TOC5"/>
        <w:rPr>
          <w:rFonts w:asciiTheme="minorHAnsi" w:eastAsiaTheme="minorEastAsia" w:hAnsiTheme="minorHAnsi" w:cstheme="minorBidi"/>
          <w:sz w:val="22"/>
          <w:szCs w:val="22"/>
          <w:lang w:eastAsia="en-GB"/>
        </w:rPr>
      </w:pPr>
      <w:r>
        <w:lastRenderedPageBreak/>
        <w:t>6.17.1.2.2</w:t>
      </w:r>
      <w:r>
        <w:rPr>
          <w:rFonts w:asciiTheme="minorHAnsi" w:eastAsiaTheme="minorEastAsia" w:hAnsiTheme="minorHAnsi" w:cstheme="minorBidi"/>
          <w:sz w:val="22"/>
          <w:szCs w:val="22"/>
          <w:lang w:eastAsia="en-GB"/>
        </w:rPr>
        <w:tab/>
      </w:r>
      <w:r>
        <w:t>MapGroupToSessionStream</w:t>
      </w:r>
      <w:r>
        <w:tab/>
      </w:r>
      <w:r>
        <w:fldChar w:fldCharType="begin"/>
      </w:r>
      <w:r>
        <w:instrText xml:space="preserve"> PAGEREF _Toc101262509 \h </w:instrText>
      </w:r>
      <w:r>
        <w:fldChar w:fldCharType="separate"/>
      </w:r>
      <w:r>
        <w:t>134</w:t>
      </w:r>
      <w:r>
        <w:fldChar w:fldCharType="end"/>
      </w:r>
    </w:p>
    <w:p w14:paraId="7CC20EB4" w14:textId="77777777" w:rsidR="00824689" w:rsidRDefault="00824689">
      <w:pPr>
        <w:pStyle w:val="TOC3"/>
        <w:rPr>
          <w:rFonts w:asciiTheme="minorHAnsi" w:eastAsiaTheme="minorEastAsia" w:hAnsiTheme="minorHAnsi" w:cstheme="minorBidi"/>
          <w:sz w:val="22"/>
          <w:szCs w:val="22"/>
          <w:lang w:eastAsia="en-GB"/>
        </w:rPr>
      </w:pPr>
      <w:r>
        <w:t>6.17.2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_Toc101262510 \h </w:instrText>
      </w:r>
      <w:r>
        <w:fldChar w:fldCharType="separate"/>
      </w:r>
      <w:r>
        <w:t>134</w:t>
      </w:r>
      <w:r>
        <w:fldChar w:fldCharType="end"/>
      </w:r>
    </w:p>
    <w:p w14:paraId="3BBB02DB" w14:textId="77777777" w:rsidR="00824689" w:rsidRDefault="00824689">
      <w:pPr>
        <w:pStyle w:val="TOC3"/>
        <w:rPr>
          <w:rFonts w:asciiTheme="minorHAnsi" w:eastAsiaTheme="minorEastAsia" w:hAnsiTheme="minorHAnsi" w:cstheme="minorBidi"/>
          <w:sz w:val="22"/>
          <w:szCs w:val="22"/>
          <w:lang w:eastAsia="en-GB"/>
        </w:rPr>
      </w:pPr>
      <w:r>
        <w:t>6.17.3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_Toc101262511 \h </w:instrText>
      </w:r>
      <w:r>
        <w:fldChar w:fldCharType="separate"/>
      </w:r>
      <w:r>
        <w:t>135</w:t>
      </w:r>
      <w:r>
        <w:fldChar w:fldCharType="end"/>
      </w:r>
    </w:p>
    <w:p w14:paraId="10696D7E" w14:textId="77777777" w:rsidR="00824689" w:rsidRDefault="00824689">
      <w:pPr>
        <w:pStyle w:val="TOC2"/>
        <w:rPr>
          <w:rFonts w:asciiTheme="minorHAnsi" w:eastAsiaTheme="minorEastAsia" w:hAnsiTheme="minorHAnsi" w:cstheme="minorBidi"/>
          <w:sz w:val="22"/>
          <w:szCs w:val="22"/>
          <w:lang w:eastAsia="en-GB"/>
        </w:rPr>
      </w:pPr>
      <w:r>
        <w:t>6.18</w:t>
      </w:r>
      <w:r>
        <w:rPr>
          <w:rFonts w:asciiTheme="minorHAnsi" w:eastAsiaTheme="minorEastAsia" w:hAnsiTheme="minorHAnsi" w:cstheme="minorBidi"/>
          <w:sz w:val="22"/>
          <w:szCs w:val="22"/>
          <w:lang w:eastAsia="en-GB"/>
        </w:rPr>
        <w:tab/>
      </w:r>
      <w:r>
        <w:t>Solution 18: Service continuity for multicast MBS session</w:t>
      </w:r>
      <w:r>
        <w:tab/>
      </w:r>
      <w:r>
        <w:fldChar w:fldCharType="begin"/>
      </w:r>
      <w:r>
        <w:instrText xml:space="preserve"> PAGEREF _Toc101262512 \h </w:instrText>
      </w:r>
      <w:r>
        <w:fldChar w:fldCharType="separate"/>
      </w:r>
      <w:r>
        <w:t>135</w:t>
      </w:r>
      <w:r>
        <w:fldChar w:fldCharType="end"/>
      </w:r>
    </w:p>
    <w:p w14:paraId="379A3DC3" w14:textId="77777777" w:rsidR="00824689" w:rsidRDefault="00824689">
      <w:pPr>
        <w:pStyle w:val="TOC3"/>
        <w:rPr>
          <w:rFonts w:asciiTheme="minorHAnsi" w:eastAsiaTheme="minorEastAsia" w:hAnsiTheme="minorHAnsi" w:cstheme="minorBidi"/>
          <w:sz w:val="22"/>
          <w:szCs w:val="22"/>
          <w:lang w:eastAsia="en-GB"/>
        </w:rPr>
      </w:pPr>
      <w:r>
        <w:t>6.18.1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_Toc101262513 \h </w:instrText>
      </w:r>
      <w:r>
        <w:fldChar w:fldCharType="separate"/>
      </w:r>
      <w:r>
        <w:t>135</w:t>
      </w:r>
      <w:r>
        <w:fldChar w:fldCharType="end"/>
      </w:r>
    </w:p>
    <w:p w14:paraId="33402427" w14:textId="77777777" w:rsidR="00824689" w:rsidRDefault="00824689">
      <w:pPr>
        <w:pStyle w:val="TOC3"/>
        <w:rPr>
          <w:rFonts w:asciiTheme="minorHAnsi" w:eastAsiaTheme="minorEastAsia" w:hAnsiTheme="minorHAnsi" w:cstheme="minorBidi"/>
          <w:sz w:val="22"/>
          <w:szCs w:val="22"/>
          <w:lang w:eastAsia="en-GB"/>
        </w:rPr>
      </w:pPr>
      <w:r>
        <w:t>6.18.2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_Toc101262514 \h </w:instrText>
      </w:r>
      <w:r>
        <w:fldChar w:fldCharType="separate"/>
      </w:r>
      <w:r>
        <w:t>135</w:t>
      </w:r>
      <w:r>
        <w:fldChar w:fldCharType="end"/>
      </w:r>
    </w:p>
    <w:p w14:paraId="3EB7BC7E" w14:textId="77777777" w:rsidR="00824689" w:rsidRDefault="00824689">
      <w:pPr>
        <w:pStyle w:val="TOC3"/>
        <w:rPr>
          <w:rFonts w:asciiTheme="minorHAnsi" w:eastAsiaTheme="minorEastAsia" w:hAnsiTheme="minorHAnsi" w:cstheme="minorBidi"/>
          <w:sz w:val="22"/>
          <w:szCs w:val="22"/>
          <w:lang w:eastAsia="en-GB"/>
        </w:rPr>
      </w:pPr>
      <w:r>
        <w:t>6.18.3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_Toc101262515 \h </w:instrText>
      </w:r>
      <w:r>
        <w:fldChar w:fldCharType="separate"/>
      </w:r>
      <w:r>
        <w:t>135</w:t>
      </w:r>
      <w:r>
        <w:fldChar w:fldCharType="end"/>
      </w:r>
    </w:p>
    <w:p w14:paraId="29C6FCD3" w14:textId="77777777" w:rsidR="00824689" w:rsidRDefault="00824689">
      <w:pPr>
        <w:pStyle w:val="TOC2"/>
        <w:rPr>
          <w:rFonts w:asciiTheme="minorHAnsi" w:eastAsiaTheme="minorEastAsia" w:hAnsiTheme="minorHAnsi" w:cstheme="minorBidi"/>
          <w:sz w:val="22"/>
          <w:szCs w:val="22"/>
          <w:lang w:eastAsia="en-GB"/>
        </w:rPr>
      </w:pPr>
      <w:r>
        <w:t>6.19</w:t>
      </w:r>
      <w:r>
        <w:rPr>
          <w:rFonts w:asciiTheme="minorHAnsi" w:eastAsiaTheme="minorEastAsia" w:hAnsiTheme="minorHAnsi" w:cstheme="minorBidi"/>
          <w:sz w:val="22"/>
          <w:szCs w:val="22"/>
          <w:lang w:eastAsia="en-GB"/>
        </w:rPr>
        <w:tab/>
      </w:r>
      <w:r>
        <w:t>Solution 19: Service continuity for broadcast MBS session</w:t>
      </w:r>
      <w:r>
        <w:tab/>
      </w:r>
      <w:r>
        <w:fldChar w:fldCharType="begin"/>
      </w:r>
      <w:r>
        <w:instrText xml:space="preserve"> PAGEREF _Toc101262516 \h </w:instrText>
      </w:r>
      <w:r>
        <w:fldChar w:fldCharType="separate"/>
      </w:r>
      <w:r>
        <w:t>135</w:t>
      </w:r>
      <w:r>
        <w:fldChar w:fldCharType="end"/>
      </w:r>
    </w:p>
    <w:p w14:paraId="51DDF654" w14:textId="77777777" w:rsidR="00824689" w:rsidRDefault="00824689">
      <w:pPr>
        <w:pStyle w:val="TOC3"/>
        <w:rPr>
          <w:rFonts w:asciiTheme="minorHAnsi" w:eastAsiaTheme="minorEastAsia" w:hAnsiTheme="minorHAnsi" w:cstheme="minorBidi"/>
          <w:sz w:val="22"/>
          <w:szCs w:val="22"/>
          <w:lang w:eastAsia="en-GB"/>
        </w:rPr>
      </w:pPr>
      <w:r>
        <w:t>6.19.1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_Toc101262517 \h </w:instrText>
      </w:r>
      <w:r>
        <w:fldChar w:fldCharType="separate"/>
      </w:r>
      <w:r>
        <w:t>135</w:t>
      </w:r>
      <w:r>
        <w:fldChar w:fldCharType="end"/>
      </w:r>
    </w:p>
    <w:p w14:paraId="4B3FDFE3" w14:textId="77777777" w:rsidR="00824689" w:rsidRDefault="00824689">
      <w:pPr>
        <w:pStyle w:val="TOC4"/>
        <w:rPr>
          <w:rFonts w:asciiTheme="minorHAnsi" w:eastAsiaTheme="minorEastAsia" w:hAnsiTheme="minorHAnsi" w:cstheme="minorBidi"/>
          <w:sz w:val="22"/>
          <w:szCs w:val="22"/>
          <w:lang w:eastAsia="en-GB"/>
        </w:rPr>
      </w:pPr>
      <w:r>
        <w:t>6.19.1.1</w:t>
      </w:r>
      <w:r>
        <w:rPr>
          <w:rFonts w:asciiTheme="minorHAnsi" w:eastAsiaTheme="minorEastAsia" w:hAnsiTheme="minorHAnsi" w:cstheme="minorBidi"/>
          <w:sz w:val="22"/>
          <w:szCs w:val="22"/>
          <w:lang w:eastAsia="en-GB"/>
        </w:rPr>
        <w:tab/>
      </w:r>
      <w:r>
        <w:t>Procedures</w:t>
      </w:r>
      <w:r>
        <w:tab/>
      </w:r>
      <w:r>
        <w:fldChar w:fldCharType="begin"/>
      </w:r>
      <w:r>
        <w:instrText xml:space="preserve"> PAGEREF _Toc101262518 \h </w:instrText>
      </w:r>
      <w:r>
        <w:fldChar w:fldCharType="separate"/>
      </w:r>
      <w:r>
        <w:t>136</w:t>
      </w:r>
      <w:r>
        <w:fldChar w:fldCharType="end"/>
      </w:r>
    </w:p>
    <w:p w14:paraId="6C7CEC77" w14:textId="77777777" w:rsidR="00824689" w:rsidRDefault="00824689">
      <w:pPr>
        <w:pStyle w:val="TOC4"/>
        <w:rPr>
          <w:rFonts w:asciiTheme="minorHAnsi" w:eastAsiaTheme="minorEastAsia" w:hAnsiTheme="minorHAnsi" w:cstheme="minorBidi"/>
          <w:sz w:val="22"/>
          <w:szCs w:val="22"/>
          <w:lang w:eastAsia="en-GB"/>
        </w:rPr>
      </w:pPr>
      <w:r>
        <w:t>6.19.1.2</w:t>
      </w:r>
      <w:r>
        <w:rPr>
          <w:rFonts w:asciiTheme="minorHAnsi" w:eastAsiaTheme="minorEastAsia" w:hAnsiTheme="minorHAnsi" w:cstheme="minorBidi"/>
          <w:sz w:val="22"/>
          <w:szCs w:val="22"/>
          <w:lang w:eastAsia="en-GB"/>
        </w:rPr>
        <w:tab/>
      </w:r>
      <w:r>
        <w:t>Information flows</w:t>
      </w:r>
      <w:r>
        <w:tab/>
      </w:r>
      <w:r>
        <w:fldChar w:fldCharType="begin"/>
      </w:r>
      <w:r>
        <w:instrText xml:space="preserve"> PAGEREF _Toc101262519 \h </w:instrText>
      </w:r>
      <w:r>
        <w:fldChar w:fldCharType="separate"/>
      </w:r>
      <w:r>
        <w:t>139</w:t>
      </w:r>
      <w:r>
        <w:fldChar w:fldCharType="end"/>
      </w:r>
    </w:p>
    <w:p w14:paraId="0F888BBE" w14:textId="77777777" w:rsidR="00824689" w:rsidRDefault="00824689">
      <w:pPr>
        <w:pStyle w:val="TOC5"/>
        <w:rPr>
          <w:rFonts w:asciiTheme="minorHAnsi" w:eastAsiaTheme="minorEastAsia" w:hAnsiTheme="minorHAnsi" w:cstheme="minorBidi"/>
          <w:sz w:val="22"/>
          <w:szCs w:val="22"/>
          <w:lang w:eastAsia="en-GB"/>
        </w:rPr>
      </w:pPr>
      <w:r>
        <w:t>6.19.1.2.1</w:t>
      </w:r>
      <w:r>
        <w:rPr>
          <w:rFonts w:asciiTheme="minorHAnsi" w:eastAsiaTheme="minorEastAsia" w:hAnsiTheme="minorHAnsi" w:cstheme="minorBidi"/>
          <w:sz w:val="22"/>
          <w:szCs w:val="22"/>
          <w:lang w:eastAsia="en-GB"/>
        </w:rPr>
        <w:tab/>
      </w:r>
      <w:r>
        <w:t>MBS listening status report</w:t>
      </w:r>
      <w:r>
        <w:tab/>
      </w:r>
      <w:r>
        <w:fldChar w:fldCharType="begin"/>
      </w:r>
      <w:r>
        <w:instrText xml:space="preserve"> PAGEREF _Toc101262520 \h </w:instrText>
      </w:r>
      <w:r>
        <w:fldChar w:fldCharType="separate"/>
      </w:r>
      <w:r>
        <w:t>139</w:t>
      </w:r>
      <w:r>
        <w:fldChar w:fldCharType="end"/>
      </w:r>
    </w:p>
    <w:p w14:paraId="0465AAE7" w14:textId="77777777" w:rsidR="00824689" w:rsidRDefault="00824689">
      <w:pPr>
        <w:pStyle w:val="TOC3"/>
        <w:rPr>
          <w:rFonts w:asciiTheme="minorHAnsi" w:eastAsiaTheme="minorEastAsia" w:hAnsiTheme="minorHAnsi" w:cstheme="minorBidi"/>
          <w:sz w:val="22"/>
          <w:szCs w:val="22"/>
          <w:lang w:eastAsia="en-GB"/>
        </w:rPr>
      </w:pPr>
      <w:r>
        <w:t>6.19.2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_Toc101262521 \h </w:instrText>
      </w:r>
      <w:r>
        <w:fldChar w:fldCharType="separate"/>
      </w:r>
      <w:r>
        <w:t>139</w:t>
      </w:r>
      <w:r>
        <w:fldChar w:fldCharType="end"/>
      </w:r>
    </w:p>
    <w:p w14:paraId="4B5A2035" w14:textId="77777777" w:rsidR="00824689" w:rsidRDefault="00824689">
      <w:pPr>
        <w:pStyle w:val="TOC3"/>
        <w:rPr>
          <w:rFonts w:asciiTheme="minorHAnsi" w:eastAsiaTheme="minorEastAsia" w:hAnsiTheme="minorHAnsi" w:cstheme="minorBidi"/>
          <w:sz w:val="22"/>
          <w:szCs w:val="22"/>
          <w:lang w:eastAsia="en-GB"/>
        </w:rPr>
      </w:pPr>
      <w:r>
        <w:t>6.19.3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_Toc101262522 \h </w:instrText>
      </w:r>
      <w:r>
        <w:fldChar w:fldCharType="separate"/>
      </w:r>
      <w:r>
        <w:t>139</w:t>
      </w:r>
      <w:r>
        <w:fldChar w:fldCharType="end"/>
      </w:r>
    </w:p>
    <w:p w14:paraId="5B92653F" w14:textId="77777777" w:rsidR="00824689" w:rsidRDefault="00824689">
      <w:pPr>
        <w:pStyle w:val="TOC2"/>
        <w:rPr>
          <w:rFonts w:asciiTheme="minorHAnsi" w:eastAsiaTheme="minorEastAsia" w:hAnsiTheme="minorHAnsi" w:cstheme="minorBidi"/>
          <w:sz w:val="22"/>
          <w:szCs w:val="22"/>
          <w:lang w:eastAsia="en-GB"/>
        </w:rPr>
      </w:pPr>
      <w:r>
        <w:t>6.20</w:t>
      </w:r>
      <w:r>
        <w:rPr>
          <w:rFonts w:asciiTheme="minorHAnsi" w:eastAsiaTheme="minorEastAsia" w:hAnsiTheme="minorHAnsi" w:cstheme="minorBidi"/>
          <w:sz w:val="22"/>
          <w:szCs w:val="22"/>
          <w:lang w:eastAsia="en-GB"/>
        </w:rPr>
        <w:tab/>
      </w:r>
      <w:r>
        <w:t>Solution 20: Selection of multicast and broadcast service for a group communication</w:t>
      </w:r>
      <w:r>
        <w:tab/>
      </w:r>
      <w:r>
        <w:fldChar w:fldCharType="begin"/>
      </w:r>
      <w:r>
        <w:instrText xml:space="preserve"> PAGEREF _Toc101262523 \h </w:instrText>
      </w:r>
      <w:r>
        <w:fldChar w:fldCharType="separate"/>
      </w:r>
      <w:r>
        <w:t>139</w:t>
      </w:r>
      <w:r>
        <w:fldChar w:fldCharType="end"/>
      </w:r>
    </w:p>
    <w:p w14:paraId="1A43137B" w14:textId="77777777" w:rsidR="00824689" w:rsidRDefault="00824689">
      <w:pPr>
        <w:pStyle w:val="TOC3"/>
        <w:rPr>
          <w:rFonts w:asciiTheme="minorHAnsi" w:eastAsiaTheme="minorEastAsia" w:hAnsiTheme="minorHAnsi" w:cstheme="minorBidi"/>
          <w:sz w:val="22"/>
          <w:szCs w:val="22"/>
          <w:lang w:eastAsia="en-GB"/>
        </w:rPr>
      </w:pPr>
      <w:r>
        <w:t>6.20.1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_Toc101262524 \h </w:instrText>
      </w:r>
      <w:r>
        <w:fldChar w:fldCharType="separate"/>
      </w:r>
      <w:r>
        <w:t>139</w:t>
      </w:r>
      <w:r>
        <w:fldChar w:fldCharType="end"/>
      </w:r>
    </w:p>
    <w:p w14:paraId="1A4F1740" w14:textId="77777777" w:rsidR="00824689" w:rsidRDefault="00824689">
      <w:pPr>
        <w:pStyle w:val="TOC3"/>
        <w:rPr>
          <w:rFonts w:asciiTheme="minorHAnsi" w:eastAsiaTheme="minorEastAsia" w:hAnsiTheme="minorHAnsi" w:cstheme="minorBidi"/>
          <w:sz w:val="22"/>
          <w:szCs w:val="22"/>
          <w:lang w:eastAsia="en-GB"/>
        </w:rPr>
      </w:pPr>
      <w:r>
        <w:t>6.20.2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_Toc101262525 \h </w:instrText>
      </w:r>
      <w:r>
        <w:fldChar w:fldCharType="separate"/>
      </w:r>
      <w:r>
        <w:t>140</w:t>
      </w:r>
      <w:r>
        <w:fldChar w:fldCharType="end"/>
      </w:r>
    </w:p>
    <w:p w14:paraId="673BA340" w14:textId="77777777" w:rsidR="00824689" w:rsidRDefault="00824689">
      <w:pPr>
        <w:pStyle w:val="TOC3"/>
        <w:rPr>
          <w:rFonts w:asciiTheme="minorHAnsi" w:eastAsiaTheme="minorEastAsia" w:hAnsiTheme="minorHAnsi" w:cstheme="minorBidi"/>
          <w:sz w:val="22"/>
          <w:szCs w:val="22"/>
          <w:lang w:eastAsia="en-GB"/>
        </w:rPr>
      </w:pPr>
      <w:r>
        <w:t>6.20.3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_Toc101262526 \h </w:instrText>
      </w:r>
      <w:r>
        <w:fldChar w:fldCharType="separate"/>
      </w:r>
      <w:r>
        <w:t>140</w:t>
      </w:r>
      <w:r>
        <w:fldChar w:fldCharType="end"/>
      </w:r>
    </w:p>
    <w:p w14:paraId="75F2C682" w14:textId="77777777" w:rsidR="00824689" w:rsidRDefault="00824689">
      <w:pPr>
        <w:pStyle w:val="TOC2"/>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Solution 21: Use of MBS transmission in MCPTT</w:t>
      </w:r>
      <w:r>
        <w:tab/>
      </w:r>
      <w:r>
        <w:fldChar w:fldCharType="begin"/>
      </w:r>
      <w:r>
        <w:instrText xml:space="preserve"> PAGEREF _Toc101262527 \h </w:instrText>
      </w:r>
      <w:r>
        <w:fldChar w:fldCharType="separate"/>
      </w:r>
      <w:r>
        <w:t>140</w:t>
      </w:r>
      <w:r>
        <w:fldChar w:fldCharType="end"/>
      </w:r>
    </w:p>
    <w:p w14:paraId="7DB65784" w14:textId="77777777" w:rsidR="00824689" w:rsidRDefault="00824689">
      <w:pPr>
        <w:pStyle w:val="TOC3"/>
        <w:rPr>
          <w:rFonts w:asciiTheme="minorHAnsi" w:eastAsiaTheme="minorEastAsia" w:hAnsiTheme="minorHAnsi" w:cstheme="minorBidi"/>
          <w:sz w:val="22"/>
          <w:szCs w:val="22"/>
          <w:lang w:eastAsia="en-GB"/>
        </w:rPr>
      </w:pPr>
      <w:r>
        <w:t>6.</w:t>
      </w:r>
      <w:r>
        <w:rPr>
          <w:lang w:eastAsia="zh-CN"/>
        </w:rPr>
        <w:t>21</w:t>
      </w:r>
      <w:r>
        <w:t>.1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_Toc101262528 \h </w:instrText>
      </w:r>
      <w:r>
        <w:fldChar w:fldCharType="separate"/>
      </w:r>
      <w:r>
        <w:t>140</w:t>
      </w:r>
      <w:r>
        <w:fldChar w:fldCharType="end"/>
      </w:r>
    </w:p>
    <w:p w14:paraId="5748718A"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6.21.2</w:t>
      </w:r>
      <w:r>
        <w:rPr>
          <w:rFonts w:asciiTheme="minorHAnsi" w:eastAsiaTheme="minorEastAsia" w:hAnsiTheme="minorHAnsi" w:cstheme="minorBidi"/>
          <w:sz w:val="22"/>
          <w:szCs w:val="22"/>
          <w:lang w:eastAsia="en-GB"/>
        </w:rPr>
        <w:tab/>
      </w:r>
      <w:r w:rsidRPr="00F81744">
        <w:rPr>
          <w:lang w:val="en-US"/>
        </w:rPr>
        <w:t>Call connect and disconnect over MBS session procedures</w:t>
      </w:r>
      <w:r>
        <w:tab/>
      </w:r>
      <w:r>
        <w:fldChar w:fldCharType="begin"/>
      </w:r>
      <w:r>
        <w:instrText xml:space="preserve"> PAGEREF _Toc101262529 \h </w:instrText>
      </w:r>
      <w:r>
        <w:fldChar w:fldCharType="separate"/>
      </w:r>
      <w:r>
        <w:t>140</w:t>
      </w:r>
      <w:r>
        <w:fldChar w:fldCharType="end"/>
      </w:r>
    </w:p>
    <w:p w14:paraId="1138AE73"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6.21.2.1</w:t>
      </w:r>
      <w:r>
        <w:rPr>
          <w:rFonts w:asciiTheme="minorHAnsi" w:eastAsiaTheme="minorEastAsia" w:hAnsiTheme="minorHAnsi" w:cstheme="minorBidi"/>
          <w:sz w:val="22"/>
          <w:szCs w:val="22"/>
          <w:lang w:eastAsia="en-GB"/>
        </w:rPr>
        <w:tab/>
      </w:r>
      <w:r w:rsidRPr="00F81744">
        <w:rPr>
          <w:lang w:val="en-US"/>
        </w:rPr>
        <w:t>General</w:t>
      </w:r>
      <w:r>
        <w:tab/>
      </w:r>
      <w:r>
        <w:fldChar w:fldCharType="begin"/>
      </w:r>
      <w:r>
        <w:instrText xml:space="preserve"> PAGEREF _Toc101262530 \h </w:instrText>
      </w:r>
      <w:r>
        <w:fldChar w:fldCharType="separate"/>
      </w:r>
      <w:r>
        <w:t>140</w:t>
      </w:r>
      <w:r>
        <w:fldChar w:fldCharType="end"/>
      </w:r>
    </w:p>
    <w:p w14:paraId="46893A28"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6.21</w:t>
      </w:r>
      <w:r w:rsidRPr="00F81744">
        <w:rPr>
          <w:lang w:val="en-US" w:eastAsia="zh-CN"/>
        </w:rPr>
        <w:t>.2</w:t>
      </w:r>
      <w:r w:rsidRPr="00F81744">
        <w:rPr>
          <w:lang w:val="en-US"/>
        </w:rPr>
        <w:t>.2</w:t>
      </w:r>
      <w:r>
        <w:rPr>
          <w:rFonts w:asciiTheme="minorHAnsi" w:eastAsiaTheme="minorEastAsia" w:hAnsiTheme="minorHAnsi" w:cstheme="minorBidi"/>
          <w:sz w:val="22"/>
          <w:szCs w:val="22"/>
          <w:lang w:eastAsia="en-GB"/>
        </w:rPr>
        <w:tab/>
      </w:r>
      <w:r w:rsidRPr="00F81744">
        <w:rPr>
          <w:lang w:val="en-US"/>
        </w:rPr>
        <w:t>Procedure</w:t>
      </w:r>
      <w:r>
        <w:tab/>
      </w:r>
      <w:r>
        <w:fldChar w:fldCharType="begin"/>
      </w:r>
      <w:r>
        <w:instrText xml:space="preserve"> PAGEREF _Toc101262531 \h </w:instrText>
      </w:r>
      <w:r>
        <w:fldChar w:fldCharType="separate"/>
      </w:r>
      <w:r>
        <w:t>140</w:t>
      </w:r>
      <w:r>
        <w:fldChar w:fldCharType="end"/>
      </w:r>
    </w:p>
    <w:p w14:paraId="1988FC35"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6.21.2.2.1</w:t>
      </w:r>
      <w:r>
        <w:rPr>
          <w:rFonts w:asciiTheme="minorHAnsi" w:eastAsiaTheme="minorEastAsia" w:hAnsiTheme="minorHAnsi" w:cstheme="minorBidi"/>
          <w:sz w:val="22"/>
          <w:szCs w:val="22"/>
          <w:lang w:eastAsia="en-GB"/>
        </w:rPr>
        <w:tab/>
      </w:r>
      <w:r w:rsidRPr="00F81744">
        <w:rPr>
          <w:lang w:val="en-US"/>
        </w:rPr>
        <w:t>Group call connect over MBS session</w:t>
      </w:r>
      <w:r>
        <w:tab/>
      </w:r>
      <w:r>
        <w:fldChar w:fldCharType="begin"/>
      </w:r>
      <w:r>
        <w:instrText xml:space="preserve"> PAGEREF _Toc101262532 \h </w:instrText>
      </w:r>
      <w:r>
        <w:fldChar w:fldCharType="separate"/>
      </w:r>
      <w:r>
        <w:t>140</w:t>
      </w:r>
      <w:r>
        <w:fldChar w:fldCharType="end"/>
      </w:r>
    </w:p>
    <w:p w14:paraId="37403168"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6.21.2.2.2</w:t>
      </w:r>
      <w:r>
        <w:rPr>
          <w:rFonts w:asciiTheme="minorHAnsi" w:eastAsiaTheme="minorEastAsia" w:hAnsiTheme="minorHAnsi" w:cstheme="minorBidi"/>
          <w:sz w:val="22"/>
          <w:szCs w:val="22"/>
          <w:lang w:eastAsia="en-GB"/>
        </w:rPr>
        <w:tab/>
      </w:r>
      <w:r w:rsidRPr="00F81744">
        <w:rPr>
          <w:lang w:val="en-US"/>
        </w:rPr>
        <w:t>Group call disconnect from MBS session</w:t>
      </w:r>
      <w:r>
        <w:tab/>
      </w:r>
      <w:r>
        <w:fldChar w:fldCharType="begin"/>
      </w:r>
      <w:r>
        <w:instrText xml:space="preserve"> PAGEREF _Toc101262533 \h </w:instrText>
      </w:r>
      <w:r>
        <w:fldChar w:fldCharType="separate"/>
      </w:r>
      <w:r>
        <w:t>142</w:t>
      </w:r>
      <w:r>
        <w:fldChar w:fldCharType="end"/>
      </w:r>
    </w:p>
    <w:p w14:paraId="34B42671"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6.21.2.3</w:t>
      </w:r>
      <w:r>
        <w:rPr>
          <w:rFonts w:asciiTheme="minorHAnsi" w:eastAsiaTheme="minorEastAsia" w:hAnsiTheme="minorHAnsi" w:cstheme="minorBidi"/>
          <w:sz w:val="22"/>
          <w:szCs w:val="22"/>
          <w:lang w:eastAsia="en-GB"/>
        </w:rPr>
        <w:tab/>
      </w:r>
      <w:r w:rsidRPr="00F81744">
        <w:rPr>
          <w:lang w:val="en-US"/>
        </w:rPr>
        <w:t>Information flows for MBS transmission</w:t>
      </w:r>
      <w:r>
        <w:tab/>
      </w:r>
      <w:r>
        <w:fldChar w:fldCharType="begin"/>
      </w:r>
      <w:r>
        <w:instrText xml:space="preserve"> PAGEREF _Toc101262534 \h </w:instrText>
      </w:r>
      <w:r>
        <w:fldChar w:fldCharType="separate"/>
      </w:r>
      <w:r>
        <w:t>142</w:t>
      </w:r>
      <w:r>
        <w:fldChar w:fldCharType="end"/>
      </w:r>
    </w:p>
    <w:p w14:paraId="7E3397B6"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6.21.2.3.1</w:t>
      </w:r>
      <w:r>
        <w:rPr>
          <w:rFonts w:asciiTheme="minorHAnsi" w:eastAsiaTheme="minorEastAsia" w:hAnsiTheme="minorHAnsi" w:cstheme="minorBidi"/>
          <w:sz w:val="22"/>
          <w:szCs w:val="22"/>
          <w:lang w:eastAsia="en-GB"/>
        </w:rPr>
        <w:tab/>
      </w:r>
      <w:r w:rsidRPr="00F81744">
        <w:rPr>
          <w:lang w:val="en-US"/>
        </w:rPr>
        <w:t>MapGroupToMBSsession.</w:t>
      </w:r>
      <w:r>
        <w:tab/>
      </w:r>
      <w:r>
        <w:fldChar w:fldCharType="begin"/>
      </w:r>
      <w:r>
        <w:instrText xml:space="preserve"> PAGEREF _Toc101262535 \h </w:instrText>
      </w:r>
      <w:r>
        <w:fldChar w:fldCharType="separate"/>
      </w:r>
      <w:r>
        <w:t>142</w:t>
      </w:r>
      <w:r>
        <w:fldChar w:fldCharType="end"/>
      </w:r>
    </w:p>
    <w:p w14:paraId="1C501914"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6.21.2.3.2</w:t>
      </w:r>
      <w:r>
        <w:rPr>
          <w:rFonts w:asciiTheme="minorHAnsi" w:eastAsiaTheme="minorEastAsia" w:hAnsiTheme="minorHAnsi" w:cstheme="minorBidi"/>
          <w:sz w:val="22"/>
          <w:szCs w:val="22"/>
          <w:lang w:eastAsia="en-GB"/>
        </w:rPr>
        <w:tab/>
      </w:r>
      <w:r w:rsidRPr="00F81744">
        <w:rPr>
          <w:lang w:val="en-US"/>
        </w:rPr>
        <w:t>UnmapGroupFromMBSsession</w:t>
      </w:r>
      <w:r>
        <w:tab/>
      </w:r>
      <w:r>
        <w:fldChar w:fldCharType="begin"/>
      </w:r>
      <w:r>
        <w:instrText xml:space="preserve"> PAGEREF _Toc101262536 \h </w:instrText>
      </w:r>
      <w:r>
        <w:fldChar w:fldCharType="separate"/>
      </w:r>
      <w:r>
        <w:t>142</w:t>
      </w:r>
      <w:r>
        <w:fldChar w:fldCharType="end"/>
      </w:r>
    </w:p>
    <w:p w14:paraId="47DEE6C3" w14:textId="77777777" w:rsidR="00824689" w:rsidRDefault="00824689">
      <w:pPr>
        <w:pStyle w:val="TOC5"/>
        <w:rPr>
          <w:rFonts w:asciiTheme="minorHAnsi" w:eastAsiaTheme="minorEastAsia" w:hAnsiTheme="minorHAnsi" w:cstheme="minorBidi"/>
          <w:sz w:val="22"/>
          <w:szCs w:val="22"/>
          <w:lang w:eastAsia="en-GB"/>
        </w:rPr>
      </w:pPr>
      <w:r>
        <w:t>6.21.2.3.3</w:t>
      </w:r>
      <w:r>
        <w:rPr>
          <w:rFonts w:asciiTheme="minorHAnsi" w:eastAsiaTheme="minorEastAsia" w:hAnsiTheme="minorHAnsi" w:cstheme="minorBidi"/>
          <w:sz w:val="22"/>
          <w:szCs w:val="22"/>
          <w:lang w:eastAsia="en-GB"/>
        </w:rPr>
        <w:tab/>
      </w:r>
      <w:r>
        <w:t>MapGroupToMBSsession ACK</w:t>
      </w:r>
      <w:r>
        <w:tab/>
      </w:r>
      <w:r>
        <w:fldChar w:fldCharType="begin"/>
      </w:r>
      <w:r>
        <w:instrText xml:space="preserve"> PAGEREF _Toc101262537 \h </w:instrText>
      </w:r>
      <w:r>
        <w:fldChar w:fldCharType="separate"/>
      </w:r>
      <w:r>
        <w:t>143</w:t>
      </w:r>
      <w:r>
        <w:fldChar w:fldCharType="end"/>
      </w:r>
    </w:p>
    <w:p w14:paraId="4D47A027" w14:textId="77777777" w:rsidR="00824689" w:rsidRDefault="00824689">
      <w:pPr>
        <w:pStyle w:val="TOC2"/>
        <w:rPr>
          <w:rFonts w:asciiTheme="minorHAnsi" w:eastAsiaTheme="minorEastAsia" w:hAnsiTheme="minorHAnsi" w:cstheme="minorBidi"/>
          <w:sz w:val="22"/>
          <w:szCs w:val="22"/>
          <w:lang w:eastAsia="en-GB"/>
        </w:rPr>
      </w:pPr>
      <w:r>
        <w:t>6.22</w:t>
      </w:r>
      <w:r>
        <w:rPr>
          <w:rFonts w:asciiTheme="minorHAnsi" w:eastAsiaTheme="minorEastAsia" w:hAnsiTheme="minorHAnsi" w:cstheme="minorBidi"/>
          <w:sz w:val="22"/>
          <w:szCs w:val="22"/>
          <w:lang w:eastAsia="en-GB"/>
        </w:rPr>
        <w:tab/>
      </w:r>
      <w:r>
        <w:t xml:space="preserve">Solution </w:t>
      </w:r>
      <w:r>
        <w:rPr>
          <w:lang w:eastAsia="zh-CN"/>
        </w:rPr>
        <w:t>22</w:t>
      </w:r>
      <w:r>
        <w:t>: Use of MBS transmission in MCVideo</w:t>
      </w:r>
      <w:r>
        <w:tab/>
      </w:r>
      <w:r>
        <w:fldChar w:fldCharType="begin"/>
      </w:r>
      <w:r>
        <w:instrText xml:space="preserve"> PAGEREF _Toc101262538 \h </w:instrText>
      </w:r>
      <w:r>
        <w:fldChar w:fldCharType="separate"/>
      </w:r>
      <w:r>
        <w:t>143</w:t>
      </w:r>
      <w:r>
        <w:fldChar w:fldCharType="end"/>
      </w:r>
    </w:p>
    <w:p w14:paraId="4FD7E5CA" w14:textId="77777777" w:rsidR="00824689" w:rsidRDefault="00824689">
      <w:pPr>
        <w:pStyle w:val="TOC3"/>
        <w:rPr>
          <w:rFonts w:asciiTheme="minorHAnsi" w:eastAsiaTheme="minorEastAsia" w:hAnsiTheme="minorHAnsi" w:cstheme="minorBidi"/>
          <w:sz w:val="22"/>
          <w:szCs w:val="22"/>
          <w:lang w:eastAsia="en-GB"/>
        </w:rPr>
      </w:pPr>
      <w:r>
        <w:t>6.22.1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_Toc101262539 \h </w:instrText>
      </w:r>
      <w:r>
        <w:fldChar w:fldCharType="separate"/>
      </w:r>
      <w:r>
        <w:t>143</w:t>
      </w:r>
      <w:r>
        <w:fldChar w:fldCharType="end"/>
      </w:r>
    </w:p>
    <w:p w14:paraId="28974642"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6.22.2</w:t>
      </w:r>
      <w:r>
        <w:rPr>
          <w:rFonts w:asciiTheme="minorHAnsi" w:eastAsiaTheme="minorEastAsia" w:hAnsiTheme="minorHAnsi" w:cstheme="minorBidi"/>
          <w:sz w:val="22"/>
          <w:szCs w:val="22"/>
          <w:lang w:eastAsia="en-GB"/>
        </w:rPr>
        <w:tab/>
      </w:r>
      <w:r w:rsidRPr="00F81744">
        <w:rPr>
          <w:lang w:val="en-US"/>
        </w:rPr>
        <w:t>Call connect and disconnect over MBS session procedures</w:t>
      </w:r>
      <w:r>
        <w:tab/>
      </w:r>
      <w:r>
        <w:fldChar w:fldCharType="begin"/>
      </w:r>
      <w:r>
        <w:instrText xml:space="preserve"> PAGEREF _Toc101262540 \h </w:instrText>
      </w:r>
      <w:r>
        <w:fldChar w:fldCharType="separate"/>
      </w:r>
      <w:r>
        <w:t>143</w:t>
      </w:r>
      <w:r>
        <w:fldChar w:fldCharType="end"/>
      </w:r>
    </w:p>
    <w:p w14:paraId="4E6F1D94"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6.22.2.1</w:t>
      </w:r>
      <w:r>
        <w:rPr>
          <w:rFonts w:asciiTheme="minorHAnsi" w:eastAsiaTheme="minorEastAsia" w:hAnsiTheme="minorHAnsi" w:cstheme="minorBidi"/>
          <w:sz w:val="22"/>
          <w:szCs w:val="22"/>
          <w:lang w:eastAsia="en-GB"/>
        </w:rPr>
        <w:tab/>
      </w:r>
      <w:r w:rsidRPr="00F81744">
        <w:rPr>
          <w:lang w:val="en-US"/>
        </w:rPr>
        <w:t>General</w:t>
      </w:r>
      <w:r>
        <w:tab/>
      </w:r>
      <w:r>
        <w:fldChar w:fldCharType="begin"/>
      </w:r>
      <w:r>
        <w:instrText xml:space="preserve"> PAGEREF _Toc101262541 \h </w:instrText>
      </w:r>
      <w:r>
        <w:fldChar w:fldCharType="separate"/>
      </w:r>
      <w:r>
        <w:t>143</w:t>
      </w:r>
      <w:r>
        <w:fldChar w:fldCharType="end"/>
      </w:r>
    </w:p>
    <w:p w14:paraId="17CE9B2C"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6.22</w:t>
      </w:r>
      <w:r w:rsidRPr="00F81744">
        <w:rPr>
          <w:lang w:val="en-US" w:eastAsia="zh-CN"/>
        </w:rPr>
        <w:t>.2</w:t>
      </w:r>
      <w:r w:rsidRPr="00F81744">
        <w:rPr>
          <w:lang w:val="en-US"/>
        </w:rPr>
        <w:t>.2</w:t>
      </w:r>
      <w:r>
        <w:rPr>
          <w:rFonts w:asciiTheme="minorHAnsi" w:eastAsiaTheme="minorEastAsia" w:hAnsiTheme="minorHAnsi" w:cstheme="minorBidi"/>
          <w:sz w:val="22"/>
          <w:szCs w:val="22"/>
          <w:lang w:eastAsia="en-GB"/>
        </w:rPr>
        <w:tab/>
      </w:r>
      <w:r w:rsidRPr="00F81744">
        <w:rPr>
          <w:lang w:val="en-US"/>
        </w:rPr>
        <w:t>Procedure</w:t>
      </w:r>
      <w:r>
        <w:tab/>
      </w:r>
      <w:r>
        <w:fldChar w:fldCharType="begin"/>
      </w:r>
      <w:r>
        <w:instrText xml:space="preserve"> PAGEREF _Toc101262542 \h </w:instrText>
      </w:r>
      <w:r>
        <w:fldChar w:fldCharType="separate"/>
      </w:r>
      <w:r>
        <w:t>144</w:t>
      </w:r>
      <w:r>
        <w:fldChar w:fldCharType="end"/>
      </w:r>
    </w:p>
    <w:p w14:paraId="6C23A9BE"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6.22.2.2.1</w:t>
      </w:r>
      <w:r>
        <w:rPr>
          <w:rFonts w:asciiTheme="minorHAnsi" w:eastAsiaTheme="minorEastAsia" w:hAnsiTheme="minorHAnsi" w:cstheme="minorBidi"/>
          <w:sz w:val="22"/>
          <w:szCs w:val="22"/>
          <w:lang w:eastAsia="en-GB"/>
        </w:rPr>
        <w:tab/>
      </w:r>
      <w:r w:rsidRPr="00F81744">
        <w:rPr>
          <w:lang w:val="en-US"/>
        </w:rPr>
        <w:t>Group call connect over MBS session</w:t>
      </w:r>
      <w:r>
        <w:tab/>
      </w:r>
      <w:r>
        <w:fldChar w:fldCharType="begin"/>
      </w:r>
      <w:r>
        <w:instrText xml:space="preserve"> PAGEREF _Toc101262543 \h </w:instrText>
      </w:r>
      <w:r>
        <w:fldChar w:fldCharType="separate"/>
      </w:r>
      <w:r>
        <w:t>144</w:t>
      </w:r>
      <w:r>
        <w:fldChar w:fldCharType="end"/>
      </w:r>
    </w:p>
    <w:p w14:paraId="2F33D828"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6.22.2.2.2</w:t>
      </w:r>
      <w:r>
        <w:rPr>
          <w:rFonts w:asciiTheme="minorHAnsi" w:eastAsiaTheme="minorEastAsia" w:hAnsiTheme="minorHAnsi" w:cstheme="minorBidi"/>
          <w:sz w:val="22"/>
          <w:szCs w:val="22"/>
          <w:lang w:eastAsia="en-GB"/>
        </w:rPr>
        <w:tab/>
      </w:r>
      <w:r w:rsidRPr="00F81744">
        <w:rPr>
          <w:lang w:val="en-US"/>
        </w:rPr>
        <w:t>Group call disconnect from MBS session</w:t>
      </w:r>
      <w:r>
        <w:tab/>
      </w:r>
      <w:r>
        <w:fldChar w:fldCharType="begin"/>
      </w:r>
      <w:r>
        <w:instrText xml:space="preserve"> PAGEREF _Toc101262544 \h </w:instrText>
      </w:r>
      <w:r>
        <w:fldChar w:fldCharType="separate"/>
      </w:r>
      <w:r>
        <w:t>145</w:t>
      </w:r>
      <w:r>
        <w:fldChar w:fldCharType="end"/>
      </w:r>
    </w:p>
    <w:p w14:paraId="72F8535D"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6.22.2.3</w:t>
      </w:r>
      <w:r>
        <w:rPr>
          <w:rFonts w:asciiTheme="minorHAnsi" w:eastAsiaTheme="minorEastAsia" w:hAnsiTheme="minorHAnsi" w:cstheme="minorBidi"/>
          <w:sz w:val="22"/>
          <w:szCs w:val="22"/>
          <w:lang w:eastAsia="en-GB"/>
        </w:rPr>
        <w:tab/>
      </w:r>
      <w:r w:rsidRPr="00F81744">
        <w:rPr>
          <w:lang w:val="en-US"/>
        </w:rPr>
        <w:t>Information flows for MBS transmission</w:t>
      </w:r>
      <w:r>
        <w:tab/>
      </w:r>
      <w:r>
        <w:fldChar w:fldCharType="begin"/>
      </w:r>
      <w:r>
        <w:instrText xml:space="preserve"> PAGEREF _Toc101262545 \h </w:instrText>
      </w:r>
      <w:r>
        <w:fldChar w:fldCharType="separate"/>
      </w:r>
      <w:r>
        <w:t>146</w:t>
      </w:r>
      <w:r>
        <w:fldChar w:fldCharType="end"/>
      </w:r>
    </w:p>
    <w:p w14:paraId="3BA31903"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6.22.2.3.1</w:t>
      </w:r>
      <w:r>
        <w:rPr>
          <w:rFonts w:asciiTheme="minorHAnsi" w:eastAsiaTheme="minorEastAsia" w:hAnsiTheme="minorHAnsi" w:cstheme="minorBidi"/>
          <w:sz w:val="22"/>
          <w:szCs w:val="22"/>
          <w:lang w:eastAsia="en-GB"/>
        </w:rPr>
        <w:tab/>
      </w:r>
      <w:r w:rsidRPr="00F81744">
        <w:rPr>
          <w:lang w:val="en-US"/>
        </w:rPr>
        <w:t>MapGroupToMBSsession.</w:t>
      </w:r>
      <w:r>
        <w:tab/>
      </w:r>
      <w:r>
        <w:fldChar w:fldCharType="begin"/>
      </w:r>
      <w:r>
        <w:instrText xml:space="preserve"> PAGEREF _Toc101262546 \h </w:instrText>
      </w:r>
      <w:r>
        <w:fldChar w:fldCharType="separate"/>
      </w:r>
      <w:r>
        <w:t>146</w:t>
      </w:r>
      <w:r>
        <w:fldChar w:fldCharType="end"/>
      </w:r>
    </w:p>
    <w:p w14:paraId="7B03563D" w14:textId="77777777" w:rsidR="00824689" w:rsidRDefault="00824689">
      <w:pPr>
        <w:pStyle w:val="TOC5"/>
        <w:rPr>
          <w:rFonts w:asciiTheme="minorHAnsi" w:eastAsiaTheme="minorEastAsia" w:hAnsiTheme="minorHAnsi" w:cstheme="minorBidi"/>
          <w:sz w:val="22"/>
          <w:szCs w:val="22"/>
          <w:lang w:eastAsia="en-GB"/>
        </w:rPr>
      </w:pPr>
      <w:r w:rsidRPr="00F81744">
        <w:rPr>
          <w:lang w:val="en-US"/>
        </w:rPr>
        <w:t>6.22.2.3.2</w:t>
      </w:r>
      <w:r>
        <w:rPr>
          <w:rFonts w:asciiTheme="minorHAnsi" w:eastAsiaTheme="minorEastAsia" w:hAnsiTheme="minorHAnsi" w:cstheme="minorBidi"/>
          <w:sz w:val="22"/>
          <w:szCs w:val="22"/>
          <w:lang w:eastAsia="en-GB"/>
        </w:rPr>
        <w:tab/>
      </w:r>
      <w:r w:rsidRPr="00F81744">
        <w:rPr>
          <w:lang w:val="en-US"/>
        </w:rPr>
        <w:t>UnmapGroupFromMBSsession</w:t>
      </w:r>
      <w:r>
        <w:tab/>
      </w:r>
      <w:r>
        <w:fldChar w:fldCharType="begin"/>
      </w:r>
      <w:r>
        <w:instrText xml:space="preserve"> PAGEREF _Toc101262547 \h </w:instrText>
      </w:r>
      <w:r>
        <w:fldChar w:fldCharType="separate"/>
      </w:r>
      <w:r>
        <w:t>146</w:t>
      </w:r>
      <w:r>
        <w:fldChar w:fldCharType="end"/>
      </w:r>
    </w:p>
    <w:p w14:paraId="4A104D4F" w14:textId="77777777" w:rsidR="00824689" w:rsidRDefault="00824689">
      <w:pPr>
        <w:pStyle w:val="TOC5"/>
        <w:rPr>
          <w:rFonts w:asciiTheme="minorHAnsi" w:eastAsiaTheme="minorEastAsia" w:hAnsiTheme="minorHAnsi" w:cstheme="minorBidi"/>
          <w:sz w:val="22"/>
          <w:szCs w:val="22"/>
          <w:lang w:eastAsia="en-GB"/>
        </w:rPr>
      </w:pPr>
      <w:r>
        <w:t>6.22.2.3.3</w:t>
      </w:r>
      <w:r>
        <w:rPr>
          <w:rFonts w:asciiTheme="minorHAnsi" w:eastAsiaTheme="minorEastAsia" w:hAnsiTheme="minorHAnsi" w:cstheme="minorBidi"/>
          <w:sz w:val="22"/>
          <w:szCs w:val="22"/>
          <w:lang w:eastAsia="en-GB"/>
        </w:rPr>
        <w:tab/>
      </w:r>
      <w:r>
        <w:t>MapGroupToMBSsession ACK</w:t>
      </w:r>
      <w:r>
        <w:tab/>
      </w:r>
      <w:r>
        <w:fldChar w:fldCharType="begin"/>
      </w:r>
      <w:r>
        <w:instrText xml:space="preserve"> PAGEREF _Toc101262548 \h </w:instrText>
      </w:r>
      <w:r>
        <w:fldChar w:fldCharType="separate"/>
      </w:r>
      <w:r>
        <w:t>146</w:t>
      </w:r>
      <w:r>
        <w:fldChar w:fldCharType="end"/>
      </w:r>
    </w:p>
    <w:p w14:paraId="6E729FF2" w14:textId="77777777" w:rsidR="00824689" w:rsidRDefault="00824689">
      <w:pPr>
        <w:pStyle w:val="TOC2"/>
        <w:rPr>
          <w:rFonts w:asciiTheme="minorHAnsi" w:eastAsiaTheme="minorEastAsia" w:hAnsiTheme="minorHAnsi" w:cstheme="minorBidi"/>
          <w:sz w:val="22"/>
          <w:szCs w:val="22"/>
          <w:lang w:eastAsia="en-GB"/>
        </w:rPr>
      </w:pPr>
      <w:r>
        <w:t>6.23</w:t>
      </w:r>
      <w:r>
        <w:rPr>
          <w:rFonts w:asciiTheme="minorHAnsi" w:eastAsiaTheme="minorEastAsia" w:hAnsiTheme="minorHAnsi" w:cstheme="minorBidi"/>
          <w:sz w:val="22"/>
          <w:szCs w:val="22"/>
          <w:lang w:eastAsia="en-GB"/>
        </w:rPr>
        <w:tab/>
      </w:r>
      <w:r>
        <w:t>Solution 23: UE multicast MBS session leave aspects</w:t>
      </w:r>
      <w:r>
        <w:tab/>
      </w:r>
      <w:r>
        <w:fldChar w:fldCharType="begin"/>
      </w:r>
      <w:r>
        <w:instrText xml:space="preserve"> PAGEREF _Toc101262549 \h </w:instrText>
      </w:r>
      <w:r>
        <w:fldChar w:fldCharType="separate"/>
      </w:r>
      <w:r>
        <w:t>147</w:t>
      </w:r>
      <w:r>
        <w:fldChar w:fldCharType="end"/>
      </w:r>
    </w:p>
    <w:p w14:paraId="3E6EF55C" w14:textId="77777777" w:rsidR="00824689" w:rsidRDefault="00824689">
      <w:pPr>
        <w:pStyle w:val="TOC3"/>
        <w:rPr>
          <w:rFonts w:asciiTheme="minorHAnsi" w:eastAsiaTheme="minorEastAsia" w:hAnsiTheme="minorHAnsi" w:cstheme="minorBidi"/>
          <w:sz w:val="22"/>
          <w:szCs w:val="22"/>
          <w:lang w:eastAsia="en-GB"/>
        </w:rPr>
      </w:pPr>
      <w:r>
        <w:t>6.23.1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_Toc101262550 \h </w:instrText>
      </w:r>
      <w:r>
        <w:fldChar w:fldCharType="separate"/>
      </w:r>
      <w:r>
        <w:t>147</w:t>
      </w:r>
      <w:r>
        <w:fldChar w:fldCharType="end"/>
      </w:r>
    </w:p>
    <w:p w14:paraId="41C79A5F" w14:textId="77777777" w:rsidR="00824689" w:rsidRDefault="00824689">
      <w:pPr>
        <w:pStyle w:val="TOC4"/>
        <w:rPr>
          <w:rFonts w:asciiTheme="minorHAnsi" w:eastAsiaTheme="minorEastAsia" w:hAnsiTheme="minorHAnsi" w:cstheme="minorBidi"/>
          <w:sz w:val="22"/>
          <w:szCs w:val="22"/>
          <w:lang w:eastAsia="en-GB"/>
        </w:rPr>
      </w:pPr>
      <w:r>
        <w:rPr>
          <w:lang w:eastAsia="zh-CN"/>
        </w:rPr>
        <w:t>6.23.1.1</w:t>
      </w:r>
      <w:r>
        <w:rPr>
          <w:rFonts w:asciiTheme="minorHAnsi" w:eastAsiaTheme="minorEastAsia" w:hAnsiTheme="minorHAnsi" w:cstheme="minorBidi"/>
          <w:sz w:val="22"/>
          <w:szCs w:val="22"/>
          <w:lang w:eastAsia="en-GB"/>
        </w:rPr>
        <w:tab/>
      </w:r>
      <w:r>
        <w:t>Procedure</w:t>
      </w:r>
      <w:r>
        <w:tab/>
      </w:r>
      <w:r>
        <w:fldChar w:fldCharType="begin"/>
      </w:r>
      <w:r>
        <w:instrText xml:space="preserve"> PAGEREF _Toc101262551 \h </w:instrText>
      </w:r>
      <w:r>
        <w:fldChar w:fldCharType="separate"/>
      </w:r>
      <w:r>
        <w:t>147</w:t>
      </w:r>
      <w:r>
        <w:fldChar w:fldCharType="end"/>
      </w:r>
    </w:p>
    <w:p w14:paraId="217A0116" w14:textId="77777777" w:rsidR="00824689" w:rsidRDefault="00824689">
      <w:pPr>
        <w:pStyle w:val="TOC3"/>
        <w:rPr>
          <w:rFonts w:asciiTheme="minorHAnsi" w:eastAsiaTheme="minorEastAsia" w:hAnsiTheme="minorHAnsi" w:cstheme="minorBidi"/>
          <w:sz w:val="22"/>
          <w:szCs w:val="22"/>
          <w:lang w:eastAsia="en-GB"/>
        </w:rPr>
      </w:pPr>
      <w:r>
        <w:t>6.23.2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_Toc101262552 \h </w:instrText>
      </w:r>
      <w:r>
        <w:fldChar w:fldCharType="separate"/>
      </w:r>
      <w:r>
        <w:t>148</w:t>
      </w:r>
      <w:r>
        <w:fldChar w:fldCharType="end"/>
      </w:r>
    </w:p>
    <w:p w14:paraId="608862E9" w14:textId="77777777" w:rsidR="00824689" w:rsidRDefault="00824689">
      <w:pPr>
        <w:pStyle w:val="TOC3"/>
        <w:rPr>
          <w:rFonts w:asciiTheme="minorHAnsi" w:eastAsiaTheme="minorEastAsia" w:hAnsiTheme="minorHAnsi" w:cstheme="minorBidi"/>
          <w:sz w:val="22"/>
          <w:szCs w:val="22"/>
          <w:lang w:eastAsia="en-GB"/>
        </w:rPr>
      </w:pPr>
      <w:r>
        <w:t>6.23.3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_Toc101262553 \h </w:instrText>
      </w:r>
      <w:r>
        <w:fldChar w:fldCharType="separate"/>
      </w:r>
      <w:r>
        <w:t>148</w:t>
      </w:r>
      <w:r>
        <w:fldChar w:fldCharType="end"/>
      </w:r>
    </w:p>
    <w:p w14:paraId="6B476E24" w14:textId="77777777" w:rsidR="00824689" w:rsidRDefault="00824689">
      <w:pPr>
        <w:pStyle w:val="TOC2"/>
        <w:rPr>
          <w:rFonts w:asciiTheme="minorHAnsi" w:eastAsiaTheme="minorEastAsia" w:hAnsiTheme="minorHAnsi" w:cstheme="minorBidi"/>
          <w:sz w:val="22"/>
          <w:szCs w:val="22"/>
          <w:lang w:eastAsia="en-GB"/>
        </w:rPr>
      </w:pPr>
      <w:r>
        <w:t>6.24</w:t>
      </w:r>
      <w:r>
        <w:rPr>
          <w:rFonts w:asciiTheme="minorHAnsi" w:eastAsiaTheme="minorEastAsia" w:hAnsiTheme="minorHAnsi" w:cstheme="minorBidi"/>
          <w:sz w:val="22"/>
          <w:szCs w:val="22"/>
          <w:lang w:eastAsia="en-GB"/>
        </w:rPr>
        <w:tab/>
      </w:r>
      <w:r>
        <w:t>Solution 24: 5G MBS session release aspects</w:t>
      </w:r>
      <w:r>
        <w:tab/>
      </w:r>
      <w:r>
        <w:fldChar w:fldCharType="begin"/>
      </w:r>
      <w:r>
        <w:instrText xml:space="preserve"> PAGEREF _Toc101262554 \h </w:instrText>
      </w:r>
      <w:r>
        <w:fldChar w:fldCharType="separate"/>
      </w:r>
      <w:r>
        <w:t>148</w:t>
      </w:r>
      <w:r>
        <w:fldChar w:fldCharType="end"/>
      </w:r>
    </w:p>
    <w:p w14:paraId="2E5951B1" w14:textId="77777777" w:rsidR="00824689" w:rsidRDefault="00824689">
      <w:pPr>
        <w:pStyle w:val="TOC3"/>
        <w:rPr>
          <w:rFonts w:asciiTheme="minorHAnsi" w:eastAsiaTheme="minorEastAsia" w:hAnsiTheme="minorHAnsi" w:cstheme="minorBidi"/>
          <w:sz w:val="22"/>
          <w:szCs w:val="22"/>
          <w:lang w:eastAsia="en-GB"/>
        </w:rPr>
      </w:pPr>
      <w:r>
        <w:t>6.24.1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_Toc101262555 \h </w:instrText>
      </w:r>
      <w:r>
        <w:fldChar w:fldCharType="separate"/>
      </w:r>
      <w:r>
        <w:t>148</w:t>
      </w:r>
      <w:r>
        <w:fldChar w:fldCharType="end"/>
      </w:r>
    </w:p>
    <w:p w14:paraId="339FBB75" w14:textId="77777777" w:rsidR="00824689" w:rsidRDefault="00824689">
      <w:pPr>
        <w:pStyle w:val="TOC4"/>
        <w:rPr>
          <w:rFonts w:asciiTheme="minorHAnsi" w:eastAsiaTheme="minorEastAsia" w:hAnsiTheme="minorHAnsi" w:cstheme="minorBidi"/>
          <w:sz w:val="22"/>
          <w:szCs w:val="22"/>
          <w:lang w:eastAsia="en-GB"/>
        </w:rPr>
      </w:pPr>
      <w:r>
        <w:rPr>
          <w:lang w:eastAsia="zh-CN"/>
        </w:rPr>
        <w:t>6.24.1.1</w:t>
      </w:r>
      <w:r>
        <w:rPr>
          <w:rFonts w:asciiTheme="minorHAnsi" w:eastAsiaTheme="minorEastAsia" w:hAnsiTheme="minorHAnsi" w:cstheme="minorBidi"/>
          <w:sz w:val="22"/>
          <w:szCs w:val="22"/>
          <w:lang w:eastAsia="en-GB"/>
        </w:rPr>
        <w:tab/>
      </w:r>
      <w:r>
        <w:t>Procedure</w:t>
      </w:r>
      <w:r>
        <w:tab/>
      </w:r>
      <w:r>
        <w:fldChar w:fldCharType="begin"/>
      </w:r>
      <w:r>
        <w:instrText xml:space="preserve"> PAGEREF _Toc101262556 \h </w:instrText>
      </w:r>
      <w:r>
        <w:fldChar w:fldCharType="separate"/>
      </w:r>
      <w:r>
        <w:t>148</w:t>
      </w:r>
      <w:r>
        <w:fldChar w:fldCharType="end"/>
      </w:r>
    </w:p>
    <w:p w14:paraId="11E74E46" w14:textId="77777777" w:rsidR="00824689" w:rsidRDefault="00824689">
      <w:pPr>
        <w:pStyle w:val="TOC3"/>
        <w:rPr>
          <w:rFonts w:asciiTheme="minorHAnsi" w:eastAsiaTheme="minorEastAsia" w:hAnsiTheme="minorHAnsi" w:cstheme="minorBidi"/>
          <w:sz w:val="22"/>
          <w:szCs w:val="22"/>
          <w:lang w:eastAsia="en-GB"/>
        </w:rPr>
      </w:pPr>
      <w:r>
        <w:t>6.24.2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_Toc101262557 \h </w:instrText>
      </w:r>
      <w:r>
        <w:fldChar w:fldCharType="separate"/>
      </w:r>
      <w:r>
        <w:t>149</w:t>
      </w:r>
      <w:r>
        <w:fldChar w:fldCharType="end"/>
      </w:r>
    </w:p>
    <w:p w14:paraId="71B293F1" w14:textId="77777777" w:rsidR="00824689" w:rsidRDefault="00824689">
      <w:pPr>
        <w:pStyle w:val="TOC3"/>
        <w:rPr>
          <w:rFonts w:asciiTheme="minorHAnsi" w:eastAsiaTheme="minorEastAsia" w:hAnsiTheme="minorHAnsi" w:cstheme="minorBidi"/>
          <w:sz w:val="22"/>
          <w:szCs w:val="22"/>
          <w:lang w:eastAsia="en-GB"/>
        </w:rPr>
      </w:pPr>
      <w:r>
        <w:t>6.24.3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_Toc101262558 \h </w:instrText>
      </w:r>
      <w:r>
        <w:fldChar w:fldCharType="separate"/>
      </w:r>
      <w:r>
        <w:t>149</w:t>
      </w:r>
      <w:r>
        <w:fldChar w:fldCharType="end"/>
      </w:r>
    </w:p>
    <w:p w14:paraId="6AE26D73" w14:textId="77777777" w:rsidR="00824689" w:rsidRDefault="00824689">
      <w:pPr>
        <w:pStyle w:val="TOC2"/>
        <w:rPr>
          <w:rFonts w:asciiTheme="minorHAnsi" w:eastAsiaTheme="minorEastAsia" w:hAnsiTheme="minorHAnsi" w:cstheme="minorBidi"/>
          <w:sz w:val="22"/>
          <w:szCs w:val="22"/>
          <w:lang w:eastAsia="en-GB"/>
        </w:rPr>
      </w:pPr>
      <w:r>
        <w:t>6.25</w:t>
      </w:r>
      <w:r>
        <w:rPr>
          <w:rFonts w:asciiTheme="minorHAnsi" w:eastAsiaTheme="minorEastAsia" w:hAnsiTheme="minorHAnsi" w:cstheme="minorBidi"/>
          <w:sz w:val="22"/>
          <w:szCs w:val="22"/>
          <w:lang w:eastAsia="en-GB"/>
        </w:rPr>
        <w:tab/>
      </w:r>
      <w:r>
        <w:t>Solution 25: 5G MBS session update for group communication</w:t>
      </w:r>
      <w:r>
        <w:tab/>
      </w:r>
      <w:r>
        <w:fldChar w:fldCharType="begin"/>
      </w:r>
      <w:r>
        <w:instrText xml:space="preserve"> PAGEREF _Toc101262559 \h </w:instrText>
      </w:r>
      <w:r>
        <w:fldChar w:fldCharType="separate"/>
      </w:r>
      <w:r>
        <w:t>150</w:t>
      </w:r>
      <w:r>
        <w:fldChar w:fldCharType="end"/>
      </w:r>
    </w:p>
    <w:p w14:paraId="0B8DBA02" w14:textId="77777777" w:rsidR="00824689" w:rsidRDefault="00824689">
      <w:pPr>
        <w:pStyle w:val="TOC3"/>
        <w:rPr>
          <w:rFonts w:asciiTheme="minorHAnsi" w:eastAsiaTheme="minorEastAsia" w:hAnsiTheme="minorHAnsi" w:cstheme="minorBidi"/>
          <w:sz w:val="22"/>
          <w:szCs w:val="22"/>
          <w:lang w:eastAsia="en-GB"/>
        </w:rPr>
      </w:pPr>
      <w:r>
        <w:t>6.25.1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_Toc101262560 \h </w:instrText>
      </w:r>
      <w:r>
        <w:fldChar w:fldCharType="separate"/>
      </w:r>
      <w:r>
        <w:t>150</w:t>
      </w:r>
      <w:r>
        <w:fldChar w:fldCharType="end"/>
      </w:r>
    </w:p>
    <w:p w14:paraId="5725A17D" w14:textId="77777777" w:rsidR="00824689" w:rsidRDefault="00824689">
      <w:pPr>
        <w:pStyle w:val="TOC4"/>
        <w:rPr>
          <w:rFonts w:asciiTheme="minorHAnsi" w:eastAsiaTheme="minorEastAsia" w:hAnsiTheme="minorHAnsi" w:cstheme="minorBidi"/>
          <w:sz w:val="22"/>
          <w:szCs w:val="22"/>
          <w:lang w:eastAsia="en-GB"/>
        </w:rPr>
      </w:pPr>
      <w:r>
        <w:t>6.25.1.1</w:t>
      </w:r>
      <w:r>
        <w:rPr>
          <w:rFonts w:asciiTheme="minorHAnsi" w:eastAsiaTheme="minorEastAsia" w:hAnsiTheme="minorHAnsi" w:cstheme="minorBidi"/>
          <w:sz w:val="22"/>
          <w:szCs w:val="22"/>
          <w:lang w:eastAsia="en-GB"/>
        </w:rPr>
        <w:tab/>
      </w:r>
      <w:r>
        <w:t>Procedure</w:t>
      </w:r>
      <w:r>
        <w:tab/>
      </w:r>
      <w:r>
        <w:fldChar w:fldCharType="begin"/>
      </w:r>
      <w:r>
        <w:instrText xml:space="preserve"> PAGEREF _Toc101262561 \h </w:instrText>
      </w:r>
      <w:r>
        <w:fldChar w:fldCharType="separate"/>
      </w:r>
      <w:r>
        <w:t>150</w:t>
      </w:r>
      <w:r>
        <w:fldChar w:fldCharType="end"/>
      </w:r>
    </w:p>
    <w:p w14:paraId="59B10C2E" w14:textId="77777777" w:rsidR="00824689" w:rsidRDefault="00824689">
      <w:pPr>
        <w:pStyle w:val="TOC3"/>
        <w:rPr>
          <w:rFonts w:asciiTheme="minorHAnsi" w:eastAsiaTheme="minorEastAsia" w:hAnsiTheme="minorHAnsi" w:cstheme="minorBidi"/>
          <w:sz w:val="22"/>
          <w:szCs w:val="22"/>
          <w:lang w:eastAsia="en-GB"/>
        </w:rPr>
      </w:pPr>
      <w:r>
        <w:t>6.25.2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_Toc101262562 \h </w:instrText>
      </w:r>
      <w:r>
        <w:fldChar w:fldCharType="separate"/>
      </w:r>
      <w:r>
        <w:t>152</w:t>
      </w:r>
      <w:r>
        <w:fldChar w:fldCharType="end"/>
      </w:r>
    </w:p>
    <w:p w14:paraId="782D1D65" w14:textId="77777777" w:rsidR="00824689" w:rsidRDefault="00824689">
      <w:pPr>
        <w:pStyle w:val="TOC3"/>
        <w:rPr>
          <w:rFonts w:asciiTheme="minorHAnsi" w:eastAsiaTheme="minorEastAsia" w:hAnsiTheme="minorHAnsi" w:cstheme="minorBidi"/>
          <w:sz w:val="22"/>
          <w:szCs w:val="22"/>
          <w:lang w:eastAsia="en-GB"/>
        </w:rPr>
      </w:pPr>
      <w:r>
        <w:t>6.25.3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_Toc101262563 \h </w:instrText>
      </w:r>
      <w:r>
        <w:fldChar w:fldCharType="separate"/>
      </w:r>
      <w:r>
        <w:t>152</w:t>
      </w:r>
      <w:r>
        <w:fldChar w:fldCharType="end"/>
      </w:r>
    </w:p>
    <w:p w14:paraId="75CD9FFA" w14:textId="77777777" w:rsidR="00824689" w:rsidRDefault="00824689">
      <w:pPr>
        <w:pStyle w:val="TOC2"/>
        <w:rPr>
          <w:rFonts w:asciiTheme="minorHAnsi" w:eastAsiaTheme="minorEastAsia" w:hAnsiTheme="minorHAnsi" w:cstheme="minorBidi"/>
          <w:sz w:val="22"/>
          <w:szCs w:val="22"/>
          <w:lang w:eastAsia="en-GB"/>
        </w:rPr>
      </w:pPr>
      <w:r>
        <w:t>6.26</w:t>
      </w:r>
      <w:r>
        <w:rPr>
          <w:rFonts w:asciiTheme="minorHAnsi" w:eastAsiaTheme="minorEastAsia" w:hAnsiTheme="minorHAnsi" w:cstheme="minorBidi"/>
          <w:sz w:val="22"/>
          <w:szCs w:val="22"/>
          <w:lang w:eastAsia="en-GB"/>
        </w:rPr>
        <w:tab/>
      </w:r>
      <w:r>
        <w:t>Solution 26: MC service support over 5G ProSe</w:t>
      </w:r>
      <w:r>
        <w:tab/>
      </w:r>
      <w:r>
        <w:fldChar w:fldCharType="begin"/>
      </w:r>
      <w:r>
        <w:instrText xml:space="preserve"> PAGEREF _Toc101262564 \h </w:instrText>
      </w:r>
      <w:r>
        <w:fldChar w:fldCharType="separate"/>
      </w:r>
      <w:r>
        <w:t>152</w:t>
      </w:r>
      <w:r>
        <w:fldChar w:fldCharType="end"/>
      </w:r>
    </w:p>
    <w:p w14:paraId="6C7F366C" w14:textId="77777777" w:rsidR="00824689" w:rsidRDefault="00824689">
      <w:pPr>
        <w:pStyle w:val="TOC3"/>
        <w:rPr>
          <w:rFonts w:asciiTheme="minorHAnsi" w:eastAsiaTheme="minorEastAsia" w:hAnsiTheme="minorHAnsi" w:cstheme="minorBidi"/>
          <w:sz w:val="22"/>
          <w:szCs w:val="22"/>
          <w:lang w:eastAsia="en-GB"/>
        </w:rPr>
      </w:pPr>
      <w:r>
        <w:t>6.26.1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_Toc101262565 \h </w:instrText>
      </w:r>
      <w:r>
        <w:fldChar w:fldCharType="separate"/>
      </w:r>
      <w:r>
        <w:t>152</w:t>
      </w:r>
      <w:r>
        <w:fldChar w:fldCharType="end"/>
      </w:r>
    </w:p>
    <w:p w14:paraId="6757D022" w14:textId="77777777" w:rsidR="00824689" w:rsidRDefault="00824689">
      <w:pPr>
        <w:pStyle w:val="TOC3"/>
        <w:rPr>
          <w:rFonts w:asciiTheme="minorHAnsi" w:eastAsiaTheme="minorEastAsia" w:hAnsiTheme="minorHAnsi" w:cstheme="minorBidi"/>
          <w:sz w:val="22"/>
          <w:szCs w:val="22"/>
          <w:lang w:eastAsia="en-GB"/>
        </w:rPr>
      </w:pPr>
      <w:r>
        <w:t>6.26.2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_Toc101262566 \h </w:instrText>
      </w:r>
      <w:r>
        <w:fldChar w:fldCharType="separate"/>
      </w:r>
      <w:r>
        <w:t>155</w:t>
      </w:r>
      <w:r>
        <w:fldChar w:fldCharType="end"/>
      </w:r>
    </w:p>
    <w:p w14:paraId="2ED88EC8" w14:textId="77777777" w:rsidR="00824689" w:rsidRDefault="00824689">
      <w:pPr>
        <w:pStyle w:val="TOC3"/>
        <w:rPr>
          <w:rFonts w:asciiTheme="minorHAnsi" w:eastAsiaTheme="minorEastAsia" w:hAnsiTheme="minorHAnsi" w:cstheme="minorBidi"/>
          <w:sz w:val="22"/>
          <w:szCs w:val="22"/>
          <w:lang w:eastAsia="en-GB"/>
        </w:rPr>
      </w:pPr>
      <w:r>
        <w:t>6.26.3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_Toc101262567 \h </w:instrText>
      </w:r>
      <w:r>
        <w:fldChar w:fldCharType="separate"/>
      </w:r>
      <w:r>
        <w:t>155</w:t>
      </w:r>
      <w:r>
        <w:fldChar w:fldCharType="end"/>
      </w:r>
    </w:p>
    <w:p w14:paraId="44EA4DBF"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6.27</w:t>
      </w:r>
      <w:r>
        <w:rPr>
          <w:rFonts w:asciiTheme="minorHAnsi" w:eastAsiaTheme="minorEastAsia" w:hAnsiTheme="minorHAnsi" w:cstheme="minorBidi"/>
          <w:sz w:val="22"/>
          <w:szCs w:val="22"/>
          <w:lang w:eastAsia="en-GB"/>
        </w:rPr>
        <w:tab/>
      </w:r>
      <w:r w:rsidRPr="00F81744">
        <w:rPr>
          <w:lang w:val="en-US"/>
        </w:rPr>
        <w:t>Solution 27: Use of predefined 5QIs</w:t>
      </w:r>
      <w:r>
        <w:tab/>
      </w:r>
      <w:r>
        <w:fldChar w:fldCharType="begin"/>
      </w:r>
      <w:r>
        <w:instrText xml:space="preserve"> PAGEREF _Toc101262568 \h </w:instrText>
      </w:r>
      <w:r>
        <w:fldChar w:fldCharType="separate"/>
      </w:r>
      <w:r>
        <w:t>155</w:t>
      </w:r>
      <w:r>
        <w:fldChar w:fldCharType="end"/>
      </w:r>
    </w:p>
    <w:p w14:paraId="6BB56FFA"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6.27.1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_Toc101262569 \h </w:instrText>
      </w:r>
      <w:r>
        <w:fldChar w:fldCharType="separate"/>
      </w:r>
      <w:r>
        <w:t>155</w:t>
      </w:r>
      <w:r>
        <w:fldChar w:fldCharType="end"/>
      </w:r>
    </w:p>
    <w:p w14:paraId="2A95B0A0" w14:textId="77777777" w:rsidR="00824689" w:rsidRDefault="00824689">
      <w:pPr>
        <w:pStyle w:val="TOC3"/>
        <w:rPr>
          <w:rFonts w:asciiTheme="minorHAnsi" w:eastAsiaTheme="minorEastAsia" w:hAnsiTheme="minorHAnsi" w:cstheme="minorBidi"/>
          <w:sz w:val="22"/>
          <w:szCs w:val="22"/>
          <w:lang w:eastAsia="en-GB"/>
        </w:rPr>
      </w:pPr>
      <w:r>
        <w:t>6.27.2</w:t>
      </w:r>
      <w:r>
        <w:rPr>
          <w:rFonts w:asciiTheme="minorHAnsi" w:eastAsiaTheme="minorEastAsia" w:hAnsiTheme="minorHAnsi" w:cstheme="minorBidi"/>
          <w:sz w:val="22"/>
          <w:szCs w:val="22"/>
          <w:lang w:eastAsia="en-GB"/>
        </w:rPr>
        <w:tab/>
      </w:r>
      <w:r>
        <w:t>Solution to extend MCData 5QI use71</w:t>
      </w:r>
      <w:r>
        <w:tab/>
      </w:r>
      <w:r>
        <w:fldChar w:fldCharType="begin"/>
      </w:r>
      <w:r>
        <w:instrText xml:space="preserve"> PAGEREF _Toc101262570 \h </w:instrText>
      </w:r>
      <w:r>
        <w:fldChar w:fldCharType="separate"/>
      </w:r>
      <w:r>
        <w:t>155</w:t>
      </w:r>
      <w:r>
        <w:fldChar w:fldCharType="end"/>
      </w:r>
    </w:p>
    <w:p w14:paraId="4BA5A5B1" w14:textId="77777777" w:rsidR="00824689" w:rsidRDefault="00824689">
      <w:pPr>
        <w:pStyle w:val="TOC3"/>
        <w:rPr>
          <w:rFonts w:asciiTheme="minorHAnsi" w:eastAsiaTheme="minorEastAsia" w:hAnsiTheme="minorHAnsi" w:cstheme="minorBidi"/>
          <w:sz w:val="22"/>
          <w:szCs w:val="22"/>
          <w:lang w:eastAsia="en-GB"/>
        </w:rPr>
      </w:pPr>
      <w:r>
        <w:lastRenderedPageBreak/>
        <w:t>6.27.3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_Toc101262571 \h </w:instrText>
      </w:r>
      <w:r>
        <w:fldChar w:fldCharType="separate"/>
      </w:r>
      <w:r>
        <w:t>155</w:t>
      </w:r>
      <w:r>
        <w:fldChar w:fldCharType="end"/>
      </w:r>
    </w:p>
    <w:p w14:paraId="2CD260A7" w14:textId="77777777" w:rsidR="00824689" w:rsidRDefault="00824689">
      <w:pPr>
        <w:pStyle w:val="TOC2"/>
        <w:rPr>
          <w:rFonts w:asciiTheme="minorHAnsi" w:eastAsiaTheme="minorEastAsia" w:hAnsiTheme="minorHAnsi" w:cstheme="minorBidi"/>
          <w:sz w:val="22"/>
          <w:szCs w:val="22"/>
          <w:lang w:eastAsia="en-GB"/>
        </w:rPr>
      </w:pPr>
      <w:r w:rsidRPr="00166F0F">
        <w:rPr>
          <w:rFonts w:eastAsia="SimSun"/>
        </w:rPr>
        <w:t>6.28</w:t>
      </w:r>
      <w:r>
        <w:rPr>
          <w:rFonts w:asciiTheme="minorHAnsi" w:eastAsiaTheme="minorEastAsia" w:hAnsiTheme="minorHAnsi" w:cstheme="minorBidi"/>
          <w:sz w:val="22"/>
          <w:szCs w:val="22"/>
          <w:lang w:eastAsia="en-GB"/>
        </w:rPr>
        <w:tab/>
      </w:r>
      <w:r w:rsidRPr="00166F0F">
        <w:rPr>
          <w:rFonts w:eastAsia="SimSun"/>
        </w:rPr>
        <w:t>Solution 28: MBS service de-announcement</w:t>
      </w:r>
      <w:r>
        <w:tab/>
      </w:r>
      <w:r>
        <w:fldChar w:fldCharType="begin"/>
      </w:r>
      <w:r>
        <w:instrText xml:space="preserve"> PAGEREF _Toc101262572 \h </w:instrText>
      </w:r>
      <w:r>
        <w:fldChar w:fldCharType="separate"/>
      </w:r>
      <w:r>
        <w:t>156</w:t>
      </w:r>
      <w:r>
        <w:fldChar w:fldCharType="end"/>
      </w:r>
    </w:p>
    <w:p w14:paraId="1DD2A8FB" w14:textId="77777777" w:rsidR="00824689" w:rsidRDefault="00824689">
      <w:pPr>
        <w:pStyle w:val="TOC3"/>
        <w:rPr>
          <w:rFonts w:asciiTheme="minorHAnsi" w:eastAsiaTheme="minorEastAsia" w:hAnsiTheme="minorHAnsi" w:cstheme="minorBidi"/>
          <w:sz w:val="22"/>
          <w:szCs w:val="22"/>
          <w:lang w:eastAsia="en-GB"/>
        </w:rPr>
      </w:pPr>
      <w:r w:rsidRPr="00166F0F">
        <w:rPr>
          <w:rFonts w:eastAsia="SimSun"/>
        </w:rPr>
        <w:t>6.28.1</w:t>
      </w:r>
      <w:r>
        <w:rPr>
          <w:rFonts w:asciiTheme="minorHAnsi" w:eastAsiaTheme="minorEastAsia" w:hAnsiTheme="minorHAnsi" w:cstheme="minorBidi"/>
          <w:sz w:val="22"/>
          <w:szCs w:val="22"/>
          <w:lang w:eastAsia="en-GB"/>
        </w:rPr>
        <w:tab/>
      </w:r>
      <w:r w:rsidRPr="00166F0F">
        <w:rPr>
          <w:rFonts w:eastAsia="SimSun"/>
        </w:rPr>
        <w:t>Description</w:t>
      </w:r>
      <w:r>
        <w:tab/>
      </w:r>
      <w:r>
        <w:fldChar w:fldCharType="begin"/>
      </w:r>
      <w:r>
        <w:instrText xml:space="preserve"> PAGEREF _Toc101262573 \h </w:instrText>
      </w:r>
      <w:r>
        <w:fldChar w:fldCharType="separate"/>
      </w:r>
      <w:r>
        <w:t>156</w:t>
      </w:r>
      <w:r>
        <w:fldChar w:fldCharType="end"/>
      </w:r>
    </w:p>
    <w:p w14:paraId="35A97582" w14:textId="77777777" w:rsidR="00824689" w:rsidRDefault="00824689">
      <w:pPr>
        <w:pStyle w:val="TOC4"/>
        <w:rPr>
          <w:rFonts w:asciiTheme="minorHAnsi" w:eastAsiaTheme="minorEastAsia" w:hAnsiTheme="minorHAnsi" w:cstheme="minorBidi"/>
          <w:sz w:val="22"/>
          <w:szCs w:val="22"/>
          <w:lang w:eastAsia="en-GB"/>
        </w:rPr>
      </w:pPr>
      <w:r w:rsidRPr="00F81744">
        <w:rPr>
          <w:rFonts w:eastAsia="SimSun"/>
          <w:lang w:eastAsia="zh-CN"/>
        </w:rPr>
        <w:t>6.28.1.1</w:t>
      </w:r>
      <w:r>
        <w:rPr>
          <w:rFonts w:asciiTheme="minorHAnsi" w:eastAsiaTheme="minorEastAsia" w:hAnsiTheme="minorHAnsi" w:cstheme="minorBidi"/>
          <w:sz w:val="22"/>
          <w:szCs w:val="22"/>
          <w:lang w:eastAsia="en-GB"/>
        </w:rPr>
        <w:tab/>
      </w:r>
      <w:r w:rsidRPr="00F81744">
        <w:rPr>
          <w:rFonts w:eastAsia="SimSun"/>
        </w:rPr>
        <w:t>Procedure</w:t>
      </w:r>
      <w:r>
        <w:tab/>
      </w:r>
      <w:r>
        <w:fldChar w:fldCharType="begin"/>
      </w:r>
      <w:r>
        <w:instrText xml:space="preserve"> PAGEREF _Toc101262574 \h </w:instrText>
      </w:r>
      <w:r>
        <w:fldChar w:fldCharType="separate"/>
      </w:r>
      <w:r>
        <w:t>156</w:t>
      </w:r>
      <w:r>
        <w:fldChar w:fldCharType="end"/>
      </w:r>
    </w:p>
    <w:p w14:paraId="410DCB47" w14:textId="77777777" w:rsidR="00824689" w:rsidRDefault="00824689">
      <w:pPr>
        <w:pStyle w:val="TOC3"/>
        <w:rPr>
          <w:rFonts w:asciiTheme="minorHAnsi" w:eastAsiaTheme="minorEastAsia" w:hAnsiTheme="minorHAnsi" w:cstheme="minorBidi"/>
          <w:sz w:val="22"/>
          <w:szCs w:val="22"/>
          <w:lang w:eastAsia="en-GB"/>
        </w:rPr>
      </w:pPr>
      <w:r w:rsidRPr="00F81744">
        <w:rPr>
          <w:rFonts w:eastAsia="SimSun"/>
        </w:rPr>
        <w:t>6.28.2</w:t>
      </w:r>
      <w:r>
        <w:rPr>
          <w:rFonts w:asciiTheme="minorHAnsi" w:eastAsiaTheme="minorEastAsia" w:hAnsiTheme="minorHAnsi" w:cstheme="minorBidi"/>
          <w:sz w:val="22"/>
          <w:szCs w:val="22"/>
          <w:lang w:eastAsia="en-GB"/>
        </w:rPr>
        <w:tab/>
      </w:r>
      <w:r w:rsidRPr="00F81744">
        <w:rPr>
          <w:rFonts w:eastAsia="SimSun"/>
        </w:rPr>
        <w:t>Impacts on existing nodes and functionality</w:t>
      </w:r>
      <w:r>
        <w:tab/>
      </w:r>
      <w:r>
        <w:fldChar w:fldCharType="begin"/>
      </w:r>
      <w:r>
        <w:instrText xml:space="preserve"> PAGEREF _Toc101262575 \h </w:instrText>
      </w:r>
      <w:r>
        <w:fldChar w:fldCharType="separate"/>
      </w:r>
      <w:r>
        <w:t>157</w:t>
      </w:r>
      <w:r>
        <w:fldChar w:fldCharType="end"/>
      </w:r>
    </w:p>
    <w:p w14:paraId="493C2E78" w14:textId="77777777" w:rsidR="00824689" w:rsidRDefault="00824689">
      <w:pPr>
        <w:pStyle w:val="TOC3"/>
        <w:rPr>
          <w:rFonts w:asciiTheme="minorHAnsi" w:eastAsiaTheme="minorEastAsia" w:hAnsiTheme="minorHAnsi" w:cstheme="minorBidi"/>
          <w:sz w:val="22"/>
          <w:szCs w:val="22"/>
          <w:lang w:eastAsia="en-GB"/>
        </w:rPr>
      </w:pPr>
      <w:r w:rsidRPr="00F81744">
        <w:rPr>
          <w:rFonts w:eastAsia="SimSun"/>
        </w:rPr>
        <w:t>6.28.3</w:t>
      </w:r>
      <w:r>
        <w:rPr>
          <w:rFonts w:asciiTheme="minorHAnsi" w:eastAsiaTheme="minorEastAsia" w:hAnsiTheme="minorHAnsi" w:cstheme="minorBidi"/>
          <w:sz w:val="22"/>
          <w:szCs w:val="22"/>
          <w:lang w:eastAsia="en-GB"/>
        </w:rPr>
        <w:tab/>
      </w:r>
      <w:r w:rsidRPr="00F81744">
        <w:rPr>
          <w:rFonts w:eastAsia="SimSun"/>
        </w:rPr>
        <w:t>Solution evaluation</w:t>
      </w:r>
      <w:r>
        <w:tab/>
      </w:r>
      <w:r>
        <w:fldChar w:fldCharType="begin"/>
      </w:r>
      <w:r>
        <w:instrText xml:space="preserve"> PAGEREF _Toc101262576 \h </w:instrText>
      </w:r>
      <w:r>
        <w:fldChar w:fldCharType="separate"/>
      </w:r>
      <w:r>
        <w:t>157</w:t>
      </w:r>
      <w:r>
        <w:fldChar w:fldCharType="end"/>
      </w:r>
    </w:p>
    <w:p w14:paraId="24CF9CF8" w14:textId="77777777" w:rsidR="00824689" w:rsidRDefault="00824689">
      <w:pPr>
        <w:pStyle w:val="TOC2"/>
        <w:rPr>
          <w:rFonts w:asciiTheme="minorHAnsi" w:eastAsiaTheme="minorEastAsia" w:hAnsiTheme="minorHAnsi" w:cstheme="minorBidi"/>
          <w:sz w:val="22"/>
          <w:szCs w:val="22"/>
          <w:lang w:eastAsia="en-GB"/>
        </w:rPr>
      </w:pPr>
      <w:r>
        <w:t>6.29</w:t>
      </w:r>
      <w:r>
        <w:rPr>
          <w:rFonts w:asciiTheme="minorHAnsi" w:eastAsiaTheme="minorEastAsia" w:hAnsiTheme="minorHAnsi" w:cstheme="minorBidi"/>
          <w:sz w:val="22"/>
          <w:szCs w:val="22"/>
          <w:lang w:eastAsia="en-GB"/>
        </w:rPr>
        <w:tab/>
      </w:r>
      <w:r>
        <w:t>Solution 29: Use of broadcast and multicast MBS sessions in MCPTT</w:t>
      </w:r>
      <w:r>
        <w:tab/>
      </w:r>
      <w:r>
        <w:fldChar w:fldCharType="begin"/>
      </w:r>
      <w:r>
        <w:instrText xml:space="preserve"> PAGEREF _Toc101262577 \h </w:instrText>
      </w:r>
      <w:r>
        <w:fldChar w:fldCharType="separate"/>
      </w:r>
      <w:r>
        <w:t>157</w:t>
      </w:r>
      <w:r>
        <w:fldChar w:fldCharType="end"/>
      </w:r>
    </w:p>
    <w:p w14:paraId="4BC594BC" w14:textId="77777777" w:rsidR="00824689" w:rsidRDefault="00824689">
      <w:pPr>
        <w:pStyle w:val="TOC3"/>
        <w:rPr>
          <w:rFonts w:asciiTheme="minorHAnsi" w:eastAsiaTheme="minorEastAsia" w:hAnsiTheme="minorHAnsi" w:cstheme="minorBidi"/>
          <w:sz w:val="22"/>
          <w:szCs w:val="22"/>
          <w:lang w:eastAsia="en-GB"/>
        </w:rPr>
      </w:pPr>
      <w:r>
        <w:t>6.</w:t>
      </w:r>
      <w:r>
        <w:rPr>
          <w:lang w:eastAsia="zh-CN"/>
        </w:rPr>
        <w:t>29</w:t>
      </w:r>
      <w:r>
        <w:t>.1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_Toc101262578 \h </w:instrText>
      </w:r>
      <w:r>
        <w:fldChar w:fldCharType="separate"/>
      </w:r>
      <w:r>
        <w:t>157</w:t>
      </w:r>
      <w:r>
        <w:fldChar w:fldCharType="end"/>
      </w:r>
    </w:p>
    <w:p w14:paraId="75E7C470"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6.29.2</w:t>
      </w:r>
      <w:r>
        <w:rPr>
          <w:rFonts w:asciiTheme="minorHAnsi" w:eastAsiaTheme="minorEastAsia" w:hAnsiTheme="minorHAnsi" w:cstheme="minorBidi"/>
          <w:sz w:val="22"/>
          <w:szCs w:val="22"/>
          <w:lang w:eastAsia="en-GB"/>
        </w:rPr>
        <w:tab/>
      </w:r>
      <w:r w:rsidRPr="00F81744">
        <w:rPr>
          <w:lang w:val="en-US"/>
        </w:rPr>
        <w:t>Call connect over MBS session</w:t>
      </w:r>
      <w:r>
        <w:tab/>
      </w:r>
      <w:r>
        <w:fldChar w:fldCharType="begin"/>
      </w:r>
      <w:r>
        <w:instrText xml:space="preserve"> PAGEREF _Toc101262579 \h </w:instrText>
      </w:r>
      <w:r>
        <w:fldChar w:fldCharType="separate"/>
      </w:r>
      <w:r>
        <w:t>157</w:t>
      </w:r>
      <w:r>
        <w:fldChar w:fldCharType="end"/>
      </w:r>
    </w:p>
    <w:p w14:paraId="5767FC37"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6.29.2.1</w:t>
      </w:r>
      <w:r>
        <w:rPr>
          <w:rFonts w:asciiTheme="minorHAnsi" w:eastAsiaTheme="minorEastAsia" w:hAnsiTheme="minorHAnsi" w:cstheme="minorBidi"/>
          <w:sz w:val="22"/>
          <w:szCs w:val="22"/>
          <w:lang w:eastAsia="en-GB"/>
        </w:rPr>
        <w:tab/>
      </w:r>
      <w:r w:rsidRPr="00F81744">
        <w:rPr>
          <w:lang w:val="en-US"/>
        </w:rPr>
        <w:t>Call connect over MBS session procedure</w:t>
      </w:r>
      <w:r>
        <w:tab/>
      </w:r>
      <w:r>
        <w:fldChar w:fldCharType="begin"/>
      </w:r>
      <w:r>
        <w:instrText xml:space="preserve"> PAGEREF _Toc101262580 \h </w:instrText>
      </w:r>
      <w:r>
        <w:fldChar w:fldCharType="separate"/>
      </w:r>
      <w:r>
        <w:t>158</w:t>
      </w:r>
      <w:r>
        <w:fldChar w:fldCharType="end"/>
      </w:r>
    </w:p>
    <w:p w14:paraId="4B43A9D0"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6.29.3</w:t>
      </w:r>
      <w:r>
        <w:rPr>
          <w:rFonts w:asciiTheme="minorHAnsi" w:eastAsiaTheme="minorEastAsia" w:hAnsiTheme="minorHAnsi" w:cstheme="minorBidi"/>
          <w:sz w:val="22"/>
          <w:szCs w:val="22"/>
          <w:lang w:eastAsia="en-GB"/>
        </w:rPr>
        <w:tab/>
      </w:r>
      <w:r w:rsidRPr="00F81744">
        <w:rPr>
          <w:lang w:val="en-US"/>
        </w:rPr>
        <w:t>Call disconnect over MBS session</w:t>
      </w:r>
      <w:r>
        <w:tab/>
      </w:r>
      <w:r>
        <w:fldChar w:fldCharType="begin"/>
      </w:r>
      <w:r>
        <w:instrText xml:space="preserve"> PAGEREF _Toc101262581 \h </w:instrText>
      </w:r>
      <w:r>
        <w:fldChar w:fldCharType="separate"/>
      </w:r>
      <w:r>
        <w:t>159</w:t>
      </w:r>
      <w:r>
        <w:fldChar w:fldCharType="end"/>
      </w:r>
    </w:p>
    <w:p w14:paraId="7DD6769D"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6.29.3.1</w:t>
      </w:r>
      <w:r>
        <w:rPr>
          <w:rFonts w:asciiTheme="minorHAnsi" w:eastAsiaTheme="minorEastAsia" w:hAnsiTheme="minorHAnsi" w:cstheme="minorBidi"/>
          <w:sz w:val="22"/>
          <w:szCs w:val="22"/>
          <w:lang w:eastAsia="en-GB"/>
        </w:rPr>
        <w:tab/>
      </w:r>
      <w:r w:rsidRPr="00F81744">
        <w:rPr>
          <w:lang w:val="en-US"/>
        </w:rPr>
        <w:t>Call disconnect over MBS session procedure</w:t>
      </w:r>
      <w:r>
        <w:tab/>
      </w:r>
      <w:r>
        <w:fldChar w:fldCharType="begin"/>
      </w:r>
      <w:r>
        <w:instrText xml:space="preserve"> PAGEREF _Toc101262582 \h </w:instrText>
      </w:r>
      <w:r>
        <w:fldChar w:fldCharType="separate"/>
      </w:r>
      <w:r>
        <w:t>159</w:t>
      </w:r>
      <w:r>
        <w:fldChar w:fldCharType="end"/>
      </w:r>
    </w:p>
    <w:p w14:paraId="27914E03" w14:textId="77777777" w:rsidR="00824689" w:rsidRDefault="00824689">
      <w:pPr>
        <w:pStyle w:val="TOC3"/>
        <w:rPr>
          <w:rFonts w:asciiTheme="minorHAnsi" w:eastAsiaTheme="minorEastAsia" w:hAnsiTheme="minorHAnsi" w:cstheme="minorBidi"/>
          <w:sz w:val="22"/>
          <w:szCs w:val="22"/>
          <w:lang w:eastAsia="en-GB"/>
        </w:rPr>
      </w:pPr>
      <w:r>
        <w:t>6.29.4</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_Toc101262583 \h </w:instrText>
      </w:r>
      <w:r>
        <w:fldChar w:fldCharType="separate"/>
      </w:r>
      <w:r>
        <w:t>160</w:t>
      </w:r>
      <w:r>
        <w:fldChar w:fldCharType="end"/>
      </w:r>
    </w:p>
    <w:p w14:paraId="0C6A8F00" w14:textId="77777777" w:rsidR="00824689" w:rsidRDefault="00824689">
      <w:pPr>
        <w:pStyle w:val="TOC3"/>
        <w:rPr>
          <w:rFonts w:asciiTheme="minorHAnsi" w:eastAsiaTheme="minorEastAsia" w:hAnsiTheme="minorHAnsi" w:cstheme="minorBidi"/>
          <w:sz w:val="22"/>
          <w:szCs w:val="22"/>
          <w:lang w:eastAsia="en-GB"/>
        </w:rPr>
      </w:pPr>
      <w:r>
        <w:t>6.29.5</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_Toc101262584 \h </w:instrText>
      </w:r>
      <w:r>
        <w:fldChar w:fldCharType="separate"/>
      </w:r>
      <w:r>
        <w:t>160</w:t>
      </w:r>
      <w:r>
        <w:fldChar w:fldCharType="end"/>
      </w:r>
    </w:p>
    <w:p w14:paraId="6EFCB888" w14:textId="77777777" w:rsidR="00824689" w:rsidRDefault="00824689">
      <w:pPr>
        <w:pStyle w:val="TOC2"/>
        <w:rPr>
          <w:rFonts w:asciiTheme="minorHAnsi" w:eastAsiaTheme="minorEastAsia" w:hAnsiTheme="minorHAnsi" w:cstheme="minorBidi"/>
          <w:sz w:val="22"/>
          <w:szCs w:val="22"/>
          <w:lang w:eastAsia="en-GB"/>
        </w:rPr>
      </w:pPr>
      <w:r>
        <w:t>6.30</w:t>
      </w:r>
      <w:r>
        <w:rPr>
          <w:rFonts w:asciiTheme="minorHAnsi" w:eastAsiaTheme="minorEastAsia" w:hAnsiTheme="minorHAnsi" w:cstheme="minorBidi"/>
          <w:sz w:val="22"/>
          <w:szCs w:val="22"/>
          <w:lang w:eastAsia="en-GB"/>
        </w:rPr>
        <w:tab/>
      </w:r>
      <w:r>
        <w:t>Solution 30: Use of broadcast and multicast MBS sessions in MCVideo</w:t>
      </w:r>
      <w:r>
        <w:tab/>
      </w:r>
      <w:r>
        <w:fldChar w:fldCharType="begin"/>
      </w:r>
      <w:r>
        <w:instrText xml:space="preserve"> PAGEREF _Toc101262585 \h </w:instrText>
      </w:r>
      <w:r>
        <w:fldChar w:fldCharType="separate"/>
      </w:r>
      <w:r>
        <w:t>160</w:t>
      </w:r>
      <w:r>
        <w:fldChar w:fldCharType="end"/>
      </w:r>
    </w:p>
    <w:p w14:paraId="704028D2" w14:textId="77777777" w:rsidR="00824689" w:rsidRDefault="00824689">
      <w:pPr>
        <w:pStyle w:val="TOC3"/>
        <w:rPr>
          <w:rFonts w:asciiTheme="minorHAnsi" w:eastAsiaTheme="minorEastAsia" w:hAnsiTheme="minorHAnsi" w:cstheme="minorBidi"/>
          <w:sz w:val="22"/>
          <w:szCs w:val="22"/>
          <w:lang w:eastAsia="en-GB"/>
        </w:rPr>
      </w:pPr>
      <w:r>
        <w:t>6.</w:t>
      </w:r>
      <w:r>
        <w:rPr>
          <w:lang w:eastAsia="zh-CN"/>
        </w:rPr>
        <w:t>30</w:t>
      </w:r>
      <w:r>
        <w:t>.1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_Toc101262586 \h </w:instrText>
      </w:r>
      <w:r>
        <w:fldChar w:fldCharType="separate"/>
      </w:r>
      <w:r>
        <w:t>160</w:t>
      </w:r>
      <w:r>
        <w:fldChar w:fldCharType="end"/>
      </w:r>
    </w:p>
    <w:p w14:paraId="686B0463"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6.30.2</w:t>
      </w:r>
      <w:r>
        <w:rPr>
          <w:rFonts w:asciiTheme="minorHAnsi" w:eastAsiaTheme="minorEastAsia" w:hAnsiTheme="minorHAnsi" w:cstheme="minorBidi"/>
          <w:sz w:val="22"/>
          <w:szCs w:val="22"/>
          <w:lang w:eastAsia="en-GB"/>
        </w:rPr>
        <w:tab/>
      </w:r>
      <w:r w:rsidRPr="00F81744">
        <w:rPr>
          <w:lang w:val="en-US"/>
        </w:rPr>
        <w:t>Video call connect over MBS session</w:t>
      </w:r>
      <w:r>
        <w:tab/>
      </w:r>
      <w:r>
        <w:fldChar w:fldCharType="begin"/>
      </w:r>
      <w:r>
        <w:instrText xml:space="preserve"> PAGEREF _Toc101262587 \h </w:instrText>
      </w:r>
      <w:r>
        <w:fldChar w:fldCharType="separate"/>
      </w:r>
      <w:r>
        <w:t>161</w:t>
      </w:r>
      <w:r>
        <w:fldChar w:fldCharType="end"/>
      </w:r>
    </w:p>
    <w:p w14:paraId="6C942CCB"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6.30.2.1</w:t>
      </w:r>
      <w:r>
        <w:rPr>
          <w:rFonts w:asciiTheme="minorHAnsi" w:eastAsiaTheme="minorEastAsia" w:hAnsiTheme="minorHAnsi" w:cstheme="minorBidi"/>
          <w:sz w:val="22"/>
          <w:szCs w:val="22"/>
          <w:lang w:eastAsia="en-GB"/>
        </w:rPr>
        <w:tab/>
      </w:r>
      <w:r w:rsidRPr="00F81744">
        <w:rPr>
          <w:lang w:val="en-US"/>
        </w:rPr>
        <w:t>Video call connect over MBS session procedure</w:t>
      </w:r>
      <w:r>
        <w:tab/>
      </w:r>
      <w:r>
        <w:fldChar w:fldCharType="begin"/>
      </w:r>
      <w:r>
        <w:instrText xml:space="preserve"> PAGEREF _Toc101262588 \h </w:instrText>
      </w:r>
      <w:r>
        <w:fldChar w:fldCharType="separate"/>
      </w:r>
      <w:r>
        <w:t>161</w:t>
      </w:r>
      <w:r>
        <w:fldChar w:fldCharType="end"/>
      </w:r>
    </w:p>
    <w:p w14:paraId="0B8757FE"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6.30.3</w:t>
      </w:r>
      <w:r>
        <w:rPr>
          <w:rFonts w:asciiTheme="minorHAnsi" w:eastAsiaTheme="minorEastAsia" w:hAnsiTheme="minorHAnsi" w:cstheme="minorBidi"/>
          <w:sz w:val="22"/>
          <w:szCs w:val="22"/>
          <w:lang w:eastAsia="en-GB"/>
        </w:rPr>
        <w:tab/>
      </w:r>
      <w:r w:rsidRPr="00F81744">
        <w:rPr>
          <w:lang w:val="en-US"/>
        </w:rPr>
        <w:t>Video call disconnect over MBS session</w:t>
      </w:r>
      <w:r>
        <w:tab/>
      </w:r>
      <w:r>
        <w:fldChar w:fldCharType="begin"/>
      </w:r>
      <w:r>
        <w:instrText xml:space="preserve"> PAGEREF _Toc101262589 \h </w:instrText>
      </w:r>
      <w:r>
        <w:fldChar w:fldCharType="separate"/>
      </w:r>
      <w:r>
        <w:t>163</w:t>
      </w:r>
      <w:r>
        <w:fldChar w:fldCharType="end"/>
      </w:r>
    </w:p>
    <w:p w14:paraId="624762A5"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6.30.3.1</w:t>
      </w:r>
      <w:r>
        <w:rPr>
          <w:rFonts w:asciiTheme="minorHAnsi" w:eastAsiaTheme="minorEastAsia" w:hAnsiTheme="minorHAnsi" w:cstheme="minorBidi"/>
          <w:sz w:val="22"/>
          <w:szCs w:val="22"/>
          <w:lang w:eastAsia="en-GB"/>
        </w:rPr>
        <w:tab/>
      </w:r>
      <w:r w:rsidRPr="00F81744">
        <w:rPr>
          <w:lang w:val="en-US"/>
        </w:rPr>
        <w:t>Video call disconnect over MBS session procedure</w:t>
      </w:r>
      <w:r>
        <w:tab/>
      </w:r>
      <w:r>
        <w:fldChar w:fldCharType="begin"/>
      </w:r>
      <w:r>
        <w:instrText xml:space="preserve"> PAGEREF _Toc101262590 \h </w:instrText>
      </w:r>
      <w:r>
        <w:fldChar w:fldCharType="separate"/>
      </w:r>
      <w:r>
        <w:t>163</w:t>
      </w:r>
      <w:r>
        <w:fldChar w:fldCharType="end"/>
      </w:r>
    </w:p>
    <w:p w14:paraId="67A036B2" w14:textId="77777777" w:rsidR="00824689" w:rsidRDefault="00824689">
      <w:pPr>
        <w:pStyle w:val="TOC3"/>
        <w:rPr>
          <w:rFonts w:asciiTheme="minorHAnsi" w:eastAsiaTheme="minorEastAsia" w:hAnsiTheme="minorHAnsi" w:cstheme="minorBidi"/>
          <w:sz w:val="22"/>
          <w:szCs w:val="22"/>
          <w:lang w:eastAsia="en-GB"/>
        </w:rPr>
      </w:pPr>
      <w:r>
        <w:t>6.30.4</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_Toc101262591 \h </w:instrText>
      </w:r>
      <w:r>
        <w:fldChar w:fldCharType="separate"/>
      </w:r>
      <w:r>
        <w:t>164</w:t>
      </w:r>
      <w:r>
        <w:fldChar w:fldCharType="end"/>
      </w:r>
    </w:p>
    <w:p w14:paraId="085F33F1" w14:textId="77777777" w:rsidR="00824689" w:rsidRDefault="00824689">
      <w:pPr>
        <w:pStyle w:val="TOC3"/>
        <w:rPr>
          <w:rFonts w:asciiTheme="minorHAnsi" w:eastAsiaTheme="minorEastAsia" w:hAnsiTheme="minorHAnsi" w:cstheme="minorBidi"/>
          <w:sz w:val="22"/>
          <w:szCs w:val="22"/>
          <w:lang w:eastAsia="en-GB"/>
        </w:rPr>
      </w:pPr>
      <w:r>
        <w:t>6.30.5</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_Toc101262592 \h </w:instrText>
      </w:r>
      <w:r>
        <w:fldChar w:fldCharType="separate"/>
      </w:r>
      <w:r>
        <w:t>164</w:t>
      </w:r>
      <w:r>
        <w:fldChar w:fldCharType="end"/>
      </w:r>
    </w:p>
    <w:p w14:paraId="47585FE5" w14:textId="77777777" w:rsidR="00824689" w:rsidRDefault="00824689">
      <w:pPr>
        <w:pStyle w:val="TOC2"/>
        <w:rPr>
          <w:rFonts w:asciiTheme="minorHAnsi" w:eastAsiaTheme="minorEastAsia" w:hAnsiTheme="minorHAnsi" w:cstheme="minorBidi"/>
          <w:sz w:val="22"/>
          <w:szCs w:val="22"/>
          <w:lang w:eastAsia="en-GB"/>
        </w:rPr>
      </w:pPr>
      <w:r>
        <w:t>6.31</w:t>
      </w:r>
      <w:r>
        <w:rPr>
          <w:rFonts w:asciiTheme="minorHAnsi" w:eastAsiaTheme="minorEastAsia" w:hAnsiTheme="minorHAnsi" w:cstheme="minorBidi"/>
          <w:sz w:val="22"/>
          <w:szCs w:val="22"/>
          <w:lang w:eastAsia="en-GB"/>
        </w:rPr>
        <w:tab/>
      </w:r>
      <w:r>
        <w:t>Solution 31: Multicast MBS session activation and deactivation aspects for group communications</w:t>
      </w:r>
      <w:r>
        <w:tab/>
      </w:r>
      <w:r>
        <w:fldChar w:fldCharType="begin"/>
      </w:r>
      <w:r>
        <w:instrText xml:space="preserve"> PAGEREF _Toc101262593 \h </w:instrText>
      </w:r>
      <w:r>
        <w:fldChar w:fldCharType="separate"/>
      </w:r>
      <w:r>
        <w:t>164</w:t>
      </w:r>
      <w:r>
        <w:fldChar w:fldCharType="end"/>
      </w:r>
    </w:p>
    <w:p w14:paraId="2463A8A3" w14:textId="77777777" w:rsidR="00824689" w:rsidRDefault="00824689">
      <w:pPr>
        <w:pStyle w:val="TOC3"/>
        <w:rPr>
          <w:rFonts w:asciiTheme="minorHAnsi" w:eastAsiaTheme="minorEastAsia" w:hAnsiTheme="minorHAnsi" w:cstheme="minorBidi"/>
          <w:sz w:val="22"/>
          <w:szCs w:val="22"/>
          <w:lang w:eastAsia="en-GB"/>
        </w:rPr>
      </w:pPr>
      <w:r>
        <w:t>6.31.1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_Toc101262594 \h </w:instrText>
      </w:r>
      <w:r>
        <w:fldChar w:fldCharType="separate"/>
      </w:r>
      <w:r>
        <w:t>164</w:t>
      </w:r>
      <w:r>
        <w:fldChar w:fldCharType="end"/>
      </w:r>
    </w:p>
    <w:p w14:paraId="1E4943E4" w14:textId="77777777" w:rsidR="00824689" w:rsidRDefault="00824689">
      <w:pPr>
        <w:pStyle w:val="TOC4"/>
        <w:rPr>
          <w:rFonts w:asciiTheme="minorHAnsi" w:eastAsiaTheme="minorEastAsia" w:hAnsiTheme="minorHAnsi" w:cstheme="minorBidi"/>
          <w:sz w:val="22"/>
          <w:szCs w:val="22"/>
          <w:lang w:eastAsia="en-GB"/>
        </w:rPr>
      </w:pPr>
      <w:r>
        <w:t>6.31.1.1</w:t>
      </w:r>
      <w:r>
        <w:rPr>
          <w:rFonts w:asciiTheme="minorHAnsi" w:eastAsiaTheme="minorEastAsia" w:hAnsiTheme="minorHAnsi" w:cstheme="minorBidi"/>
          <w:sz w:val="22"/>
          <w:szCs w:val="22"/>
          <w:lang w:eastAsia="en-GB"/>
        </w:rPr>
        <w:tab/>
      </w:r>
      <w:r>
        <w:t>Multicast MBS session activation procedure</w:t>
      </w:r>
      <w:r>
        <w:tab/>
      </w:r>
      <w:r>
        <w:fldChar w:fldCharType="begin"/>
      </w:r>
      <w:r>
        <w:instrText xml:space="preserve"> PAGEREF _Toc101262595 \h </w:instrText>
      </w:r>
      <w:r>
        <w:fldChar w:fldCharType="separate"/>
      </w:r>
      <w:r>
        <w:t>164</w:t>
      </w:r>
      <w:r>
        <w:fldChar w:fldCharType="end"/>
      </w:r>
    </w:p>
    <w:p w14:paraId="7BBE5106" w14:textId="77777777" w:rsidR="00824689" w:rsidRDefault="00824689">
      <w:pPr>
        <w:pStyle w:val="TOC4"/>
        <w:rPr>
          <w:rFonts w:asciiTheme="minorHAnsi" w:eastAsiaTheme="minorEastAsia" w:hAnsiTheme="minorHAnsi" w:cstheme="minorBidi"/>
          <w:sz w:val="22"/>
          <w:szCs w:val="22"/>
          <w:lang w:eastAsia="en-GB"/>
        </w:rPr>
      </w:pPr>
      <w:r>
        <w:t>6.31.1.2</w:t>
      </w:r>
      <w:r>
        <w:rPr>
          <w:rFonts w:asciiTheme="minorHAnsi" w:eastAsiaTheme="minorEastAsia" w:hAnsiTheme="minorHAnsi" w:cstheme="minorBidi"/>
          <w:sz w:val="22"/>
          <w:szCs w:val="22"/>
          <w:lang w:eastAsia="en-GB"/>
        </w:rPr>
        <w:tab/>
      </w:r>
      <w:r>
        <w:t>Multicast MBS session deactivation procedure</w:t>
      </w:r>
      <w:r>
        <w:tab/>
      </w:r>
      <w:r>
        <w:fldChar w:fldCharType="begin"/>
      </w:r>
      <w:r>
        <w:instrText xml:space="preserve"> PAGEREF _Toc101262596 \h </w:instrText>
      </w:r>
      <w:r>
        <w:fldChar w:fldCharType="separate"/>
      </w:r>
      <w:r>
        <w:t>165</w:t>
      </w:r>
      <w:r>
        <w:fldChar w:fldCharType="end"/>
      </w:r>
    </w:p>
    <w:p w14:paraId="4F375328" w14:textId="77777777" w:rsidR="00824689" w:rsidRDefault="00824689">
      <w:pPr>
        <w:pStyle w:val="TOC3"/>
        <w:rPr>
          <w:rFonts w:asciiTheme="minorHAnsi" w:eastAsiaTheme="minorEastAsia" w:hAnsiTheme="minorHAnsi" w:cstheme="minorBidi"/>
          <w:sz w:val="22"/>
          <w:szCs w:val="22"/>
          <w:lang w:eastAsia="en-GB"/>
        </w:rPr>
      </w:pPr>
      <w:r>
        <w:t>6.31.2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_Toc101262597 \h </w:instrText>
      </w:r>
      <w:r>
        <w:fldChar w:fldCharType="separate"/>
      </w:r>
      <w:r>
        <w:t>166</w:t>
      </w:r>
      <w:r>
        <w:fldChar w:fldCharType="end"/>
      </w:r>
    </w:p>
    <w:p w14:paraId="187E08AA" w14:textId="77777777" w:rsidR="00824689" w:rsidRDefault="00824689">
      <w:pPr>
        <w:pStyle w:val="TOC3"/>
        <w:rPr>
          <w:rFonts w:asciiTheme="minorHAnsi" w:eastAsiaTheme="minorEastAsia" w:hAnsiTheme="minorHAnsi" w:cstheme="minorBidi"/>
          <w:sz w:val="22"/>
          <w:szCs w:val="22"/>
          <w:lang w:eastAsia="en-GB"/>
        </w:rPr>
      </w:pPr>
      <w:r>
        <w:t>6.31.3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_Toc101262598 \h </w:instrText>
      </w:r>
      <w:r>
        <w:fldChar w:fldCharType="separate"/>
      </w:r>
      <w:r>
        <w:t>167</w:t>
      </w:r>
      <w:r>
        <w:fldChar w:fldCharType="end"/>
      </w:r>
    </w:p>
    <w:p w14:paraId="361F2126" w14:textId="77777777" w:rsidR="00824689" w:rsidRDefault="00824689">
      <w:pPr>
        <w:pStyle w:val="TOC2"/>
        <w:rPr>
          <w:rFonts w:asciiTheme="minorHAnsi" w:eastAsiaTheme="minorEastAsia" w:hAnsiTheme="minorHAnsi" w:cstheme="minorBidi"/>
          <w:sz w:val="22"/>
          <w:szCs w:val="22"/>
          <w:lang w:eastAsia="en-GB"/>
        </w:rPr>
      </w:pPr>
      <w:r>
        <w:t>6.32</w:t>
      </w:r>
      <w:r>
        <w:rPr>
          <w:rFonts w:asciiTheme="minorHAnsi" w:eastAsiaTheme="minorEastAsia" w:hAnsiTheme="minorHAnsi" w:cstheme="minorBidi"/>
          <w:sz w:val="22"/>
          <w:szCs w:val="22"/>
          <w:lang w:eastAsia="en-GB"/>
        </w:rPr>
        <w:tab/>
      </w:r>
      <w:r>
        <w:t>Solution 32: Inter-system mobility between LTE and 5G</w:t>
      </w:r>
      <w:r>
        <w:tab/>
      </w:r>
      <w:r>
        <w:fldChar w:fldCharType="begin"/>
      </w:r>
      <w:r>
        <w:instrText xml:space="preserve"> PAGEREF _Toc101262599 \h </w:instrText>
      </w:r>
      <w:r>
        <w:fldChar w:fldCharType="separate"/>
      </w:r>
      <w:r>
        <w:t>167</w:t>
      </w:r>
      <w:r>
        <w:fldChar w:fldCharType="end"/>
      </w:r>
    </w:p>
    <w:p w14:paraId="63477BE7" w14:textId="77777777" w:rsidR="00824689" w:rsidRDefault="00824689">
      <w:pPr>
        <w:pStyle w:val="TOC3"/>
        <w:rPr>
          <w:rFonts w:asciiTheme="minorHAnsi" w:eastAsiaTheme="minorEastAsia" w:hAnsiTheme="minorHAnsi" w:cstheme="minorBidi"/>
          <w:sz w:val="22"/>
          <w:szCs w:val="22"/>
          <w:lang w:eastAsia="en-GB"/>
        </w:rPr>
      </w:pPr>
      <w:r>
        <w:t>6.32.1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_Toc101262600 \h </w:instrText>
      </w:r>
      <w:r>
        <w:fldChar w:fldCharType="separate"/>
      </w:r>
      <w:r>
        <w:t>167</w:t>
      </w:r>
      <w:r>
        <w:fldChar w:fldCharType="end"/>
      </w:r>
    </w:p>
    <w:p w14:paraId="48694999" w14:textId="77777777" w:rsidR="00824689" w:rsidRDefault="00824689">
      <w:pPr>
        <w:pStyle w:val="TOC4"/>
        <w:rPr>
          <w:rFonts w:asciiTheme="minorHAnsi" w:eastAsiaTheme="minorEastAsia" w:hAnsiTheme="minorHAnsi" w:cstheme="minorBidi"/>
          <w:sz w:val="22"/>
          <w:szCs w:val="22"/>
          <w:lang w:eastAsia="en-GB"/>
        </w:rPr>
      </w:pPr>
      <w:r>
        <w:t>6.32.1.1</w:t>
      </w:r>
      <w:r>
        <w:rPr>
          <w:rFonts w:asciiTheme="minorHAnsi" w:eastAsiaTheme="minorEastAsia" w:hAnsiTheme="minorHAnsi" w:cstheme="minorBidi"/>
          <w:sz w:val="22"/>
          <w:szCs w:val="22"/>
          <w:lang w:eastAsia="en-GB"/>
        </w:rPr>
        <w:tab/>
      </w:r>
      <w:r>
        <w:t>Inter-system mobility from 5G MBS session to LTE eMBMS bearer</w:t>
      </w:r>
      <w:r>
        <w:tab/>
      </w:r>
      <w:r>
        <w:fldChar w:fldCharType="begin"/>
      </w:r>
      <w:r>
        <w:instrText xml:space="preserve"> PAGEREF _Toc101262601 \h </w:instrText>
      </w:r>
      <w:r>
        <w:fldChar w:fldCharType="separate"/>
      </w:r>
      <w:r>
        <w:t>167</w:t>
      </w:r>
      <w:r>
        <w:fldChar w:fldCharType="end"/>
      </w:r>
    </w:p>
    <w:p w14:paraId="0A395604" w14:textId="77777777" w:rsidR="00824689" w:rsidRDefault="00824689">
      <w:pPr>
        <w:pStyle w:val="TOC4"/>
        <w:rPr>
          <w:rFonts w:asciiTheme="minorHAnsi" w:eastAsiaTheme="minorEastAsia" w:hAnsiTheme="minorHAnsi" w:cstheme="minorBidi"/>
          <w:sz w:val="22"/>
          <w:szCs w:val="22"/>
          <w:lang w:eastAsia="en-GB"/>
        </w:rPr>
      </w:pPr>
      <w:r>
        <w:t>6.32.1.2</w:t>
      </w:r>
      <w:r>
        <w:rPr>
          <w:rFonts w:asciiTheme="minorHAnsi" w:eastAsiaTheme="minorEastAsia" w:hAnsiTheme="minorHAnsi" w:cstheme="minorBidi"/>
          <w:sz w:val="22"/>
          <w:szCs w:val="22"/>
          <w:lang w:eastAsia="en-GB"/>
        </w:rPr>
        <w:tab/>
      </w:r>
      <w:r>
        <w:t>Inter-system mobility from 5G MBS session to LTE unicast bearer</w:t>
      </w:r>
      <w:r>
        <w:tab/>
      </w:r>
      <w:r>
        <w:fldChar w:fldCharType="begin"/>
      </w:r>
      <w:r>
        <w:instrText xml:space="preserve"> PAGEREF _Toc101262602 \h </w:instrText>
      </w:r>
      <w:r>
        <w:fldChar w:fldCharType="separate"/>
      </w:r>
      <w:r>
        <w:t>169</w:t>
      </w:r>
      <w:r>
        <w:fldChar w:fldCharType="end"/>
      </w:r>
    </w:p>
    <w:p w14:paraId="54A58C5A" w14:textId="77777777" w:rsidR="00824689" w:rsidRDefault="00824689">
      <w:pPr>
        <w:pStyle w:val="TOC4"/>
        <w:rPr>
          <w:rFonts w:asciiTheme="minorHAnsi" w:eastAsiaTheme="minorEastAsia" w:hAnsiTheme="minorHAnsi" w:cstheme="minorBidi"/>
          <w:sz w:val="22"/>
          <w:szCs w:val="22"/>
          <w:lang w:eastAsia="en-GB"/>
        </w:rPr>
      </w:pPr>
      <w:r>
        <w:t>6.32.1.3</w:t>
      </w:r>
      <w:r>
        <w:rPr>
          <w:rFonts w:asciiTheme="minorHAnsi" w:eastAsiaTheme="minorEastAsia" w:hAnsiTheme="minorHAnsi" w:cstheme="minorBidi"/>
          <w:sz w:val="22"/>
          <w:szCs w:val="22"/>
          <w:lang w:eastAsia="en-GB"/>
        </w:rPr>
        <w:tab/>
      </w:r>
      <w:r>
        <w:t>Inter-system mobility from LTE eMBMS to 5G MBS session</w:t>
      </w:r>
      <w:r>
        <w:tab/>
      </w:r>
      <w:r>
        <w:fldChar w:fldCharType="begin"/>
      </w:r>
      <w:r>
        <w:instrText xml:space="preserve"> PAGEREF _Toc101262603 \h </w:instrText>
      </w:r>
      <w:r>
        <w:fldChar w:fldCharType="separate"/>
      </w:r>
      <w:r>
        <w:t>171</w:t>
      </w:r>
      <w:r>
        <w:fldChar w:fldCharType="end"/>
      </w:r>
    </w:p>
    <w:p w14:paraId="6E063BAC" w14:textId="77777777" w:rsidR="00824689" w:rsidRDefault="00824689">
      <w:pPr>
        <w:pStyle w:val="TOC4"/>
        <w:rPr>
          <w:rFonts w:asciiTheme="minorHAnsi" w:eastAsiaTheme="minorEastAsia" w:hAnsiTheme="minorHAnsi" w:cstheme="minorBidi"/>
          <w:sz w:val="22"/>
          <w:szCs w:val="22"/>
          <w:lang w:eastAsia="en-GB"/>
        </w:rPr>
      </w:pPr>
      <w:r>
        <w:t>6.32.1.4</w:t>
      </w:r>
      <w:r>
        <w:rPr>
          <w:rFonts w:asciiTheme="minorHAnsi" w:eastAsiaTheme="minorEastAsia" w:hAnsiTheme="minorHAnsi" w:cstheme="minorBidi"/>
          <w:sz w:val="22"/>
          <w:szCs w:val="22"/>
          <w:lang w:eastAsia="en-GB"/>
        </w:rPr>
        <w:tab/>
      </w:r>
      <w:r>
        <w:t>Inter-system mobility from LTE eMBMS to 5G unicast PDU session</w:t>
      </w:r>
      <w:r>
        <w:tab/>
      </w:r>
      <w:r>
        <w:fldChar w:fldCharType="begin"/>
      </w:r>
      <w:r>
        <w:instrText xml:space="preserve"> PAGEREF _Toc101262604 \h </w:instrText>
      </w:r>
      <w:r>
        <w:fldChar w:fldCharType="separate"/>
      </w:r>
      <w:r>
        <w:t>172</w:t>
      </w:r>
      <w:r>
        <w:fldChar w:fldCharType="end"/>
      </w:r>
    </w:p>
    <w:p w14:paraId="002C33AB" w14:textId="77777777" w:rsidR="00824689" w:rsidRDefault="00824689">
      <w:pPr>
        <w:pStyle w:val="TOC3"/>
        <w:rPr>
          <w:rFonts w:asciiTheme="minorHAnsi" w:eastAsiaTheme="minorEastAsia" w:hAnsiTheme="minorHAnsi" w:cstheme="minorBidi"/>
          <w:sz w:val="22"/>
          <w:szCs w:val="22"/>
          <w:lang w:eastAsia="en-GB"/>
        </w:rPr>
      </w:pPr>
      <w:r>
        <w:t>6.32.2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_Toc101262605 \h </w:instrText>
      </w:r>
      <w:r>
        <w:fldChar w:fldCharType="separate"/>
      </w:r>
      <w:r>
        <w:t>173</w:t>
      </w:r>
      <w:r>
        <w:fldChar w:fldCharType="end"/>
      </w:r>
    </w:p>
    <w:p w14:paraId="3AC6D61A" w14:textId="77777777" w:rsidR="00824689" w:rsidRDefault="00824689">
      <w:pPr>
        <w:pStyle w:val="TOC3"/>
        <w:rPr>
          <w:rFonts w:asciiTheme="minorHAnsi" w:eastAsiaTheme="minorEastAsia" w:hAnsiTheme="minorHAnsi" w:cstheme="minorBidi"/>
          <w:sz w:val="22"/>
          <w:szCs w:val="22"/>
          <w:lang w:eastAsia="en-GB"/>
        </w:rPr>
      </w:pPr>
      <w:r>
        <w:t>6.32.3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_Toc101262606 \h </w:instrText>
      </w:r>
      <w:r>
        <w:fldChar w:fldCharType="separate"/>
      </w:r>
      <w:r>
        <w:t>174</w:t>
      </w:r>
      <w:r>
        <w:fldChar w:fldCharType="end"/>
      </w:r>
    </w:p>
    <w:p w14:paraId="79107903"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6.33</w:t>
      </w:r>
      <w:r>
        <w:rPr>
          <w:rFonts w:asciiTheme="minorHAnsi" w:eastAsiaTheme="minorEastAsia" w:hAnsiTheme="minorHAnsi" w:cstheme="minorBidi"/>
          <w:sz w:val="22"/>
          <w:szCs w:val="22"/>
          <w:lang w:eastAsia="en-GB"/>
        </w:rPr>
        <w:tab/>
      </w:r>
      <w:r w:rsidRPr="00F81744">
        <w:rPr>
          <w:lang w:val="en-US"/>
        </w:rPr>
        <w:t>Solution 33: Service continuity for broadcast and multicast MBS sessions</w:t>
      </w:r>
      <w:r>
        <w:tab/>
      </w:r>
      <w:r>
        <w:fldChar w:fldCharType="begin"/>
      </w:r>
      <w:r>
        <w:instrText xml:space="preserve"> PAGEREF _Toc101262607 \h </w:instrText>
      </w:r>
      <w:r>
        <w:fldChar w:fldCharType="separate"/>
      </w:r>
      <w:r>
        <w:t>174</w:t>
      </w:r>
      <w:r>
        <w:fldChar w:fldCharType="end"/>
      </w:r>
    </w:p>
    <w:p w14:paraId="07FF60F4" w14:textId="77777777" w:rsidR="00824689" w:rsidRDefault="00824689">
      <w:pPr>
        <w:pStyle w:val="TOC3"/>
        <w:rPr>
          <w:rFonts w:asciiTheme="minorHAnsi" w:eastAsiaTheme="minorEastAsia" w:hAnsiTheme="minorHAnsi" w:cstheme="minorBidi"/>
          <w:sz w:val="22"/>
          <w:szCs w:val="22"/>
          <w:lang w:eastAsia="en-GB"/>
        </w:rPr>
      </w:pPr>
      <w:r w:rsidRPr="00F81744">
        <w:rPr>
          <w:lang w:val="en-US"/>
        </w:rPr>
        <w:t>6.33.1</w:t>
      </w:r>
      <w:r>
        <w:rPr>
          <w:rFonts w:asciiTheme="minorHAnsi" w:eastAsiaTheme="minorEastAsia" w:hAnsiTheme="minorHAnsi" w:cstheme="minorBidi"/>
          <w:sz w:val="22"/>
          <w:szCs w:val="22"/>
          <w:lang w:eastAsia="en-GB"/>
        </w:rPr>
        <w:tab/>
      </w:r>
      <w:r w:rsidRPr="00F81744">
        <w:rPr>
          <w:lang w:val="en-US"/>
        </w:rPr>
        <w:t>Description</w:t>
      </w:r>
      <w:r>
        <w:tab/>
      </w:r>
      <w:r>
        <w:fldChar w:fldCharType="begin"/>
      </w:r>
      <w:r>
        <w:instrText xml:space="preserve"> PAGEREF _Toc101262608 \h </w:instrText>
      </w:r>
      <w:r>
        <w:fldChar w:fldCharType="separate"/>
      </w:r>
      <w:r>
        <w:t>174</w:t>
      </w:r>
      <w:r>
        <w:fldChar w:fldCharType="end"/>
      </w:r>
    </w:p>
    <w:p w14:paraId="6B3723AA"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6.33.1.1</w:t>
      </w:r>
      <w:r>
        <w:rPr>
          <w:rFonts w:asciiTheme="minorHAnsi" w:eastAsiaTheme="minorEastAsia" w:hAnsiTheme="minorHAnsi" w:cstheme="minorBidi"/>
          <w:sz w:val="22"/>
          <w:szCs w:val="22"/>
          <w:lang w:eastAsia="en-GB"/>
        </w:rPr>
        <w:tab/>
      </w:r>
      <w:r w:rsidRPr="00F81744">
        <w:rPr>
          <w:lang w:val="en-US"/>
        </w:rPr>
        <w:t>Service continuity from broadcast and multicast MBS sessions to unicast PDU session</w:t>
      </w:r>
      <w:r>
        <w:tab/>
      </w:r>
      <w:r>
        <w:fldChar w:fldCharType="begin"/>
      </w:r>
      <w:r>
        <w:instrText xml:space="preserve"> PAGEREF _Toc101262609 \h </w:instrText>
      </w:r>
      <w:r>
        <w:fldChar w:fldCharType="separate"/>
      </w:r>
      <w:r>
        <w:t>174</w:t>
      </w:r>
      <w:r>
        <w:fldChar w:fldCharType="end"/>
      </w:r>
    </w:p>
    <w:p w14:paraId="3D602559" w14:textId="77777777" w:rsidR="00824689" w:rsidRDefault="00824689">
      <w:pPr>
        <w:pStyle w:val="TOC4"/>
        <w:rPr>
          <w:rFonts w:asciiTheme="minorHAnsi" w:eastAsiaTheme="minorEastAsia" w:hAnsiTheme="minorHAnsi" w:cstheme="minorBidi"/>
          <w:sz w:val="22"/>
          <w:szCs w:val="22"/>
          <w:lang w:eastAsia="en-GB"/>
        </w:rPr>
      </w:pPr>
      <w:r w:rsidRPr="00F81744">
        <w:rPr>
          <w:lang w:val="en-US"/>
        </w:rPr>
        <w:t>6.33.1.2</w:t>
      </w:r>
      <w:r>
        <w:rPr>
          <w:rFonts w:asciiTheme="minorHAnsi" w:eastAsiaTheme="minorEastAsia" w:hAnsiTheme="minorHAnsi" w:cstheme="minorBidi"/>
          <w:sz w:val="22"/>
          <w:szCs w:val="22"/>
          <w:lang w:eastAsia="en-GB"/>
        </w:rPr>
        <w:tab/>
      </w:r>
      <w:r w:rsidRPr="00F81744">
        <w:rPr>
          <w:lang w:val="en-US"/>
        </w:rPr>
        <w:t>Service continuity from unicast PDU session to broadcast and multicast MBS session</w:t>
      </w:r>
      <w:r>
        <w:tab/>
      </w:r>
      <w:r>
        <w:fldChar w:fldCharType="begin"/>
      </w:r>
      <w:r>
        <w:instrText xml:space="preserve"> PAGEREF _Toc101262610 \h </w:instrText>
      </w:r>
      <w:r>
        <w:fldChar w:fldCharType="separate"/>
      </w:r>
      <w:r>
        <w:t>175</w:t>
      </w:r>
      <w:r>
        <w:fldChar w:fldCharType="end"/>
      </w:r>
    </w:p>
    <w:p w14:paraId="2C859316" w14:textId="77777777" w:rsidR="00824689" w:rsidRDefault="00824689">
      <w:pPr>
        <w:pStyle w:val="TOC3"/>
        <w:rPr>
          <w:rFonts w:asciiTheme="minorHAnsi" w:eastAsiaTheme="minorEastAsia" w:hAnsiTheme="minorHAnsi" w:cstheme="minorBidi"/>
          <w:sz w:val="22"/>
          <w:szCs w:val="22"/>
          <w:lang w:eastAsia="en-GB"/>
        </w:rPr>
      </w:pPr>
      <w:r>
        <w:t>6.33.2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_Toc101262611 \h </w:instrText>
      </w:r>
      <w:r>
        <w:fldChar w:fldCharType="separate"/>
      </w:r>
      <w:r>
        <w:t>177</w:t>
      </w:r>
      <w:r>
        <w:fldChar w:fldCharType="end"/>
      </w:r>
    </w:p>
    <w:p w14:paraId="1B687EF9" w14:textId="77777777" w:rsidR="00824689" w:rsidRDefault="00824689">
      <w:pPr>
        <w:pStyle w:val="TOC3"/>
        <w:rPr>
          <w:rFonts w:asciiTheme="minorHAnsi" w:eastAsiaTheme="minorEastAsia" w:hAnsiTheme="minorHAnsi" w:cstheme="minorBidi"/>
          <w:sz w:val="22"/>
          <w:szCs w:val="22"/>
          <w:lang w:eastAsia="en-GB"/>
        </w:rPr>
      </w:pPr>
      <w:r>
        <w:t>6.33.3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_Toc101262612 \h </w:instrText>
      </w:r>
      <w:r>
        <w:fldChar w:fldCharType="separate"/>
      </w:r>
      <w:r>
        <w:t>177</w:t>
      </w:r>
      <w:r>
        <w:fldChar w:fldCharType="end"/>
      </w:r>
    </w:p>
    <w:p w14:paraId="12DBD0FB" w14:textId="77777777" w:rsidR="00824689" w:rsidRDefault="00824689">
      <w:pPr>
        <w:pStyle w:val="TOC2"/>
        <w:rPr>
          <w:rFonts w:asciiTheme="minorHAnsi" w:eastAsiaTheme="minorEastAsia" w:hAnsiTheme="minorHAnsi" w:cstheme="minorBidi"/>
          <w:sz w:val="22"/>
          <w:szCs w:val="22"/>
          <w:lang w:eastAsia="en-GB"/>
        </w:rPr>
      </w:pPr>
      <w:r w:rsidRPr="00F81744">
        <w:rPr>
          <w:rFonts w:eastAsia="SimSun"/>
        </w:rPr>
        <w:t>6.34</w:t>
      </w:r>
      <w:r>
        <w:rPr>
          <w:rFonts w:asciiTheme="minorHAnsi" w:eastAsiaTheme="minorEastAsia" w:hAnsiTheme="minorHAnsi" w:cstheme="minorBidi"/>
          <w:sz w:val="22"/>
          <w:szCs w:val="22"/>
          <w:lang w:eastAsia="en-GB"/>
        </w:rPr>
        <w:tab/>
      </w:r>
      <w:r w:rsidRPr="00F81744">
        <w:rPr>
          <w:rFonts w:eastAsia="SimSun"/>
        </w:rPr>
        <w:t>Solution 34: Providing stored files in the MCData content server for distribution over 5G MBS</w:t>
      </w:r>
      <w:r>
        <w:tab/>
      </w:r>
      <w:r>
        <w:fldChar w:fldCharType="begin"/>
      </w:r>
      <w:r>
        <w:instrText xml:space="preserve"> PAGEREF _Toc101262613 \h </w:instrText>
      </w:r>
      <w:r>
        <w:fldChar w:fldCharType="separate"/>
      </w:r>
      <w:r>
        <w:t>177</w:t>
      </w:r>
      <w:r>
        <w:fldChar w:fldCharType="end"/>
      </w:r>
    </w:p>
    <w:p w14:paraId="15ECDB58" w14:textId="77777777" w:rsidR="00824689" w:rsidRDefault="00824689">
      <w:pPr>
        <w:pStyle w:val="TOC3"/>
        <w:rPr>
          <w:rFonts w:asciiTheme="minorHAnsi" w:eastAsiaTheme="minorEastAsia" w:hAnsiTheme="minorHAnsi" w:cstheme="minorBidi"/>
          <w:sz w:val="22"/>
          <w:szCs w:val="22"/>
          <w:lang w:eastAsia="en-GB"/>
        </w:rPr>
      </w:pPr>
      <w:r w:rsidRPr="00F81744">
        <w:rPr>
          <w:rFonts w:eastAsia="SimSun"/>
        </w:rPr>
        <w:t>6.34.1</w:t>
      </w:r>
      <w:r>
        <w:rPr>
          <w:rFonts w:asciiTheme="minorHAnsi" w:eastAsiaTheme="minorEastAsia" w:hAnsiTheme="minorHAnsi" w:cstheme="minorBidi"/>
          <w:sz w:val="22"/>
          <w:szCs w:val="22"/>
          <w:lang w:eastAsia="en-GB"/>
        </w:rPr>
        <w:tab/>
      </w:r>
      <w:r w:rsidRPr="00F81744">
        <w:rPr>
          <w:rFonts w:eastAsia="SimSun"/>
        </w:rPr>
        <w:t>Description</w:t>
      </w:r>
      <w:r>
        <w:tab/>
      </w:r>
      <w:r>
        <w:fldChar w:fldCharType="begin"/>
      </w:r>
      <w:r>
        <w:instrText xml:space="preserve"> PAGEREF _Toc101262614 \h </w:instrText>
      </w:r>
      <w:r>
        <w:fldChar w:fldCharType="separate"/>
      </w:r>
      <w:r>
        <w:t>177</w:t>
      </w:r>
      <w:r>
        <w:fldChar w:fldCharType="end"/>
      </w:r>
    </w:p>
    <w:p w14:paraId="3AA76E40" w14:textId="77777777" w:rsidR="00824689" w:rsidRDefault="00824689">
      <w:pPr>
        <w:pStyle w:val="TOC4"/>
        <w:rPr>
          <w:rFonts w:asciiTheme="minorHAnsi" w:eastAsiaTheme="minorEastAsia" w:hAnsiTheme="minorHAnsi" w:cstheme="minorBidi"/>
          <w:sz w:val="22"/>
          <w:szCs w:val="22"/>
          <w:lang w:eastAsia="en-GB"/>
        </w:rPr>
      </w:pPr>
      <w:r w:rsidRPr="00F81744">
        <w:rPr>
          <w:rFonts w:eastAsia="SimSun"/>
        </w:rPr>
        <w:t>6.34.1.1</w:t>
      </w:r>
      <w:r>
        <w:rPr>
          <w:rFonts w:asciiTheme="minorHAnsi" w:eastAsiaTheme="minorEastAsia" w:hAnsiTheme="minorHAnsi" w:cstheme="minorBidi"/>
          <w:sz w:val="22"/>
          <w:szCs w:val="22"/>
          <w:lang w:eastAsia="en-GB"/>
        </w:rPr>
        <w:tab/>
      </w:r>
      <w:r w:rsidRPr="00F81744">
        <w:rPr>
          <w:rFonts w:eastAsia="SimSun"/>
        </w:rPr>
        <w:t>Use of pre-created MBS user services</w:t>
      </w:r>
      <w:r>
        <w:tab/>
      </w:r>
      <w:r>
        <w:fldChar w:fldCharType="begin"/>
      </w:r>
      <w:r>
        <w:instrText xml:space="preserve"> PAGEREF _Toc101262615 \h </w:instrText>
      </w:r>
      <w:r>
        <w:fldChar w:fldCharType="separate"/>
      </w:r>
      <w:r>
        <w:t>177</w:t>
      </w:r>
      <w:r>
        <w:fldChar w:fldCharType="end"/>
      </w:r>
    </w:p>
    <w:p w14:paraId="443D5854" w14:textId="77777777" w:rsidR="00824689" w:rsidRDefault="00824689">
      <w:pPr>
        <w:pStyle w:val="TOC5"/>
        <w:rPr>
          <w:rFonts w:asciiTheme="minorHAnsi" w:eastAsiaTheme="minorEastAsia" w:hAnsiTheme="minorHAnsi" w:cstheme="minorBidi"/>
          <w:sz w:val="22"/>
          <w:szCs w:val="22"/>
          <w:lang w:eastAsia="en-GB"/>
        </w:rPr>
      </w:pPr>
      <w:r w:rsidRPr="00F81744">
        <w:rPr>
          <w:rFonts w:eastAsia="SimSun"/>
        </w:rPr>
        <w:t>6.34.1.1.1</w:t>
      </w:r>
      <w:r>
        <w:rPr>
          <w:rFonts w:asciiTheme="minorHAnsi" w:eastAsiaTheme="minorEastAsia" w:hAnsiTheme="minorHAnsi" w:cstheme="minorBidi"/>
          <w:sz w:val="22"/>
          <w:szCs w:val="22"/>
          <w:lang w:eastAsia="en-GB"/>
        </w:rPr>
        <w:tab/>
      </w:r>
      <w:r w:rsidRPr="00F81744">
        <w:rPr>
          <w:rFonts w:eastAsia="SimSun"/>
        </w:rPr>
        <w:t>General</w:t>
      </w:r>
      <w:r>
        <w:tab/>
      </w:r>
      <w:r>
        <w:fldChar w:fldCharType="begin"/>
      </w:r>
      <w:r>
        <w:instrText xml:space="preserve"> PAGEREF _Toc101262616 \h </w:instrText>
      </w:r>
      <w:r>
        <w:fldChar w:fldCharType="separate"/>
      </w:r>
      <w:r>
        <w:t>177</w:t>
      </w:r>
      <w:r>
        <w:fldChar w:fldCharType="end"/>
      </w:r>
    </w:p>
    <w:p w14:paraId="00726882" w14:textId="77777777" w:rsidR="00824689" w:rsidRDefault="00824689">
      <w:pPr>
        <w:pStyle w:val="TOC5"/>
        <w:rPr>
          <w:rFonts w:asciiTheme="minorHAnsi" w:eastAsiaTheme="minorEastAsia" w:hAnsiTheme="minorHAnsi" w:cstheme="minorBidi"/>
          <w:sz w:val="22"/>
          <w:szCs w:val="22"/>
          <w:lang w:eastAsia="en-GB"/>
        </w:rPr>
      </w:pPr>
      <w:r w:rsidRPr="00F81744">
        <w:rPr>
          <w:rFonts w:eastAsia="SimSun"/>
        </w:rPr>
        <w:t>6.34.1.1.2</w:t>
      </w:r>
      <w:r>
        <w:rPr>
          <w:rFonts w:asciiTheme="minorHAnsi" w:eastAsiaTheme="minorEastAsia" w:hAnsiTheme="minorHAnsi" w:cstheme="minorBidi"/>
          <w:sz w:val="22"/>
          <w:szCs w:val="22"/>
          <w:lang w:eastAsia="en-GB"/>
        </w:rPr>
        <w:tab/>
      </w:r>
      <w:r w:rsidRPr="00F81744">
        <w:rPr>
          <w:rFonts w:eastAsia="SimSun"/>
          <w:lang w:eastAsia="zh-CN"/>
        </w:rPr>
        <w:t>Procedure</w:t>
      </w:r>
      <w:r>
        <w:tab/>
      </w:r>
      <w:r>
        <w:fldChar w:fldCharType="begin"/>
      </w:r>
      <w:r>
        <w:instrText xml:space="preserve"> PAGEREF _Toc101262617 \h </w:instrText>
      </w:r>
      <w:r>
        <w:fldChar w:fldCharType="separate"/>
      </w:r>
      <w:r>
        <w:t>177</w:t>
      </w:r>
      <w:r>
        <w:fldChar w:fldCharType="end"/>
      </w:r>
    </w:p>
    <w:p w14:paraId="401FFC79" w14:textId="77777777" w:rsidR="00824689" w:rsidRDefault="00824689">
      <w:pPr>
        <w:pStyle w:val="TOC4"/>
        <w:rPr>
          <w:rFonts w:asciiTheme="minorHAnsi" w:eastAsiaTheme="minorEastAsia" w:hAnsiTheme="minorHAnsi" w:cstheme="minorBidi"/>
          <w:sz w:val="22"/>
          <w:szCs w:val="22"/>
          <w:lang w:eastAsia="en-GB"/>
        </w:rPr>
      </w:pPr>
      <w:r w:rsidRPr="00F81744">
        <w:rPr>
          <w:rFonts w:eastAsia="SimSun"/>
        </w:rPr>
        <w:t>6.34.1.2</w:t>
      </w:r>
      <w:r>
        <w:rPr>
          <w:rFonts w:asciiTheme="minorHAnsi" w:eastAsiaTheme="minorEastAsia" w:hAnsiTheme="minorHAnsi" w:cstheme="minorBidi"/>
          <w:sz w:val="22"/>
          <w:szCs w:val="22"/>
          <w:lang w:eastAsia="en-GB"/>
        </w:rPr>
        <w:tab/>
      </w:r>
      <w:r w:rsidRPr="00F81744">
        <w:rPr>
          <w:rFonts w:eastAsia="SimSun"/>
        </w:rPr>
        <w:t xml:space="preserve">Use of </w:t>
      </w:r>
      <w:r w:rsidRPr="00F81744">
        <w:rPr>
          <w:rFonts w:eastAsia="SimSun"/>
          <w:lang w:eastAsia="zh-CN"/>
        </w:rPr>
        <w:t>d</w:t>
      </w:r>
      <w:r w:rsidRPr="00F81744">
        <w:rPr>
          <w:rFonts w:eastAsia="SimSun"/>
        </w:rPr>
        <w:t>ynamic MBS user service establishment</w:t>
      </w:r>
      <w:r>
        <w:tab/>
      </w:r>
      <w:r>
        <w:fldChar w:fldCharType="begin"/>
      </w:r>
      <w:r>
        <w:instrText xml:space="preserve"> PAGEREF _Toc101262618 \h </w:instrText>
      </w:r>
      <w:r>
        <w:fldChar w:fldCharType="separate"/>
      </w:r>
      <w:r>
        <w:t>179</w:t>
      </w:r>
      <w:r>
        <w:fldChar w:fldCharType="end"/>
      </w:r>
    </w:p>
    <w:p w14:paraId="26257F1C" w14:textId="77777777" w:rsidR="00824689" w:rsidRDefault="00824689">
      <w:pPr>
        <w:pStyle w:val="TOC4"/>
        <w:rPr>
          <w:rFonts w:asciiTheme="minorHAnsi" w:eastAsiaTheme="minorEastAsia" w:hAnsiTheme="minorHAnsi" w:cstheme="minorBidi"/>
          <w:sz w:val="22"/>
          <w:szCs w:val="22"/>
          <w:lang w:eastAsia="en-GB"/>
        </w:rPr>
      </w:pPr>
      <w:r w:rsidRPr="00F81744">
        <w:rPr>
          <w:rFonts w:eastAsia="SimSun"/>
        </w:rPr>
        <w:t>6.34.1.3</w:t>
      </w:r>
      <w:r>
        <w:rPr>
          <w:rFonts w:asciiTheme="minorHAnsi" w:eastAsiaTheme="minorEastAsia" w:hAnsiTheme="minorHAnsi" w:cstheme="minorBidi"/>
          <w:sz w:val="22"/>
          <w:szCs w:val="22"/>
          <w:lang w:eastAsia="en-GB"/>
        </w:rPr>
        <w:tab/>
      </w:r>
      <w:r w:rsidRPr="00F81744">
        <w:rPr>
          <w:rFonts w:eastAsia="SimSun"/>
        </w:rPr>
        <w:t>Providing stored files in the MCData content server for distribution over MBS</w:t>
      </w:r>
      <w:r>
        <w:tab/>
      </w:r>
      <w:r>
        <w:fldChar w:fldCharType="begin"/>
      </w:r>
      <w:r>
        <w:instrText xml:space="preserve"> PAGEREF _Toc101262619 \h </w:instrText>
      </w:r>
      <w:r>
        <w:fldChar w:fldCharType="separate"/>
      </w:r>
      <w:r>
        <w:t>180</w:t>
      </w:r>
      <w:r>
        <w:fldChar w:fldCharType="end"/>
      </w:r>
    </w:p>
    <w:p w14:paraId="078A0940" w14:textId="77777777" w:rsidR="00824689" w:rsidRDefault="00824689">
      <w:pPr>
        <w:pStyle w:val="TOC5"/>
        <w:rPr>
          <w:rFonts w:asciiTheme="minorHAnsi" w:eastAsiaTheme="minorEastAsia" w:hAnsiTheme="minorHAnsi" w:cstheme="minorBidi"/>
          <w:sz w:val="22"/>
          <w:szCs w:val="22"/>
          <w:lang w:eastAsia="en-GB"/>
        </w:rPr>
      </w:pPr>
      <w:r w:rsidRPr="00F81744">
        <w:rPr>
          <w:rFonts w:eastAsia="SimSun"/>
        </w:rPr>
        <w:t>6.34.1.3.1</w:t>
      </w:r>
      <w:r>
        <w:rPr>
          <w:rFonts w:asciiTheme="minorHAnsi" w:eastAsiaTheme="minorEastAsia" w:hAnsiTheme="minorHAnsi" w:cstheme="minorBidi"/>
          <w:sz w:val="22"/>
          <w:szCs w:val="22"/>
          <w:lang w:eastAsia="en-GB"/>
        </w:rPr>
        <w:tab/>
      </w:r>
      <w:r w:rsidRPr="00F81744">
        <w:rPr>
          <w:rFonts w:eastAsia="SimSun"/>
        </w:rPr>
        <w:t>General</w:t>
      </w:r>
      <w:r>
        <w:tab/>
      </w:r>
      <w:r>
        <w:fldChar w:fldCharType="begin"/>
      </w:r>
      <w:r>
        <w:instrText xml:space="preserve"> PAGEREF _Toc101262620 \h </w:instrText>
      </w:r>
      <w:r>
        <w:fldChar w:fldCharType="separate"/>
      </w:r>
      <w:r>
        <w:t>180</w:t>
      </w:r>
      <w:r>
        <w:fldChar w:fldCharType="end"/>
      </w:r>
    </w:p>
    <w:p w14:paraId="559198F1" w14:textId="77777777" w:rsidR="00824689" w:rsidRDefault="00824689">
      <w:pPr>
        <w:pStyle w:val="TOC5"/>
        <w:rPr>
          <w:rFonts w:asciiTheme="minorHAnsi" w:eastAsiaTheme="minorEastAsia" w:hAnsiTheme="minorHAnsi" w:cstheme="minorBidi"/>
          <w:sz w:val="22"/>
          <w:szCs w:val="22"/>
          <w:lang w:eastAsia="en-GB"/>
        </w:rPr>
      </w:pPr>
      <w:r w:rsidRPr="00F81744">
        <w:rPr>
          <w:rFonts w:eastAsia="SimSun"/>
        </w:rPr>
        <w:t>6.34.1.3.2</w:t>
      </w:r>
      <w:r>
        <w:rPr>
          <w:rFonts w:asciiTheme="minorHAnsi" w:eastAsiaTheme="minorEastAsia" w:hAnsiTheme="minorHAnsi" w:cstheme="minorBidi"/>
          <w:sz w:val="22"/>
          <w:szCs w:val="22"/>
          <w:lang w:eastAsia="en-GB"/>
        </w:rPr>
        <w:tab/>
      </w:r>
      <w:r w:rsidRPr="00F81744">
        <w:rPr>
          <w:rFonts w:eastAsia="SimSun"/>
        </w:rPr>
        <w:t xml:space="preserve">File fetching by the </w:t>
      </w:r>
      <w:r w:rsidRPr="00F81744">
        <w:rPr>
          <w:rFonts w:eastAsia="SimSun"/>
          <w:lang w:eastAsia="zh-CN"/>
        </w:rPr>
        <w:t>MCData server</w:t>
      </w:r>
      <w:r>
        <w:tab/>
      </w:r>
      <w:r>
        <w:fldChar w:fldCharType="begin"/>
      </w:r>
      <w:r>
        <w:instrText xml:space="preserve"> PAGEREF _Toc101262621 \h </w:instrText>
      </w:r>
      <w:r>
        <w:fldChar w:fldCharType="separate"/>
      </w:r>
      <w:r>
        <w:t>180</w:t>
      </w:r>
      <w:r>
        <w:fldChar w:fldCharType="end"/>
      </w:r>
    </w:p>
    <w:p w14:paraId="4DA53456" w14:textId="77777777" w:rsidR="00824689" w:rsidRDefault="00824689">
      <w:pPr>
        <w:pStyle w:val="TOC5"/>
        <w:rPr>
          <w:rFonts w:asciiTheme="minorHAnsi" w:eastAsiaTheme="minorEastAsia" w:hAnsiTheme="minorHAnsi" w:cstheme="minorBidi"/>
          <w:sz w:val="22"/>
          <w:szCs w:val="22"/>
          <w:lang w:eastAsia="en-GB"/>
        </w:rPr>
      </w:pPr>
      <w:r w:rsidRPr="00F81744">
        <w:rPr>
          <w:rFonts w:eastAsia="SimSun"/>
          <w:lang w:eastAsia="zh-CN"/>
        </w:rPr>
        <w:t>6.34.1.3.3</w:t>
      </w:r>
      <w:r>
        <w:rPr>
          <w:rFonts w:asciiTheme="minorHAnsi" w:eastAsiaTheme="minorEastAsia" w:hAnsiTheme="minorHAnsi" w:cstheme="minorBidi"/>
          <w:sz w:val="22"/>
          <w:szCs w:val="22"/>
          <w:lang w:eastAsia="en-GB"/>
        </w:rPr>
        <w:tab/>
      </w:r>
      <w:r w:rsidRPr="00F81744">
        <w:rPr>
          <w:rFonts w:eastAsia="SimSun"/>
        </w:rPr>
        <w:t xml:space="preserve">File fetching by the </w:t>
      </w:r>
      <w:r w:rsidRPr="00F81744">
        <w:rPr>
          <w:rFonts w:eastAsia="SimSun"/>
          <w:lang w:eastAsia="zh-CN"/>
        </w:rPr>
        <w:t>MBSF/MBSTF/NEF</w:t>
      </w:r>
      <w:r>
        <w:tab/>
      </w:r>
      <w:r>
        <w:fldChar w:fldCharType="begin"/>
      </w:r>
      <w:r>
        <w:instrText xml:space="preserve"> PAGEREF _Toc101262622 \h </w:instrText>
      </w:r>
      <w:r>
        <w:fldChar w:fldCharType="separate"/>
      </w:r>
      <w:r>
        <w:t>181</w:t>
      </w:r>
      <w:r>
        <w:fldChar w:fldCharType="end"/>
      </w:r>
    </w:p>
    <w:p w14:paraId="55D59877" w14:textId="77777777" w:rsidR="00824689" w:rsidRDefault="00824689">
      <w:pPr>
        <w:pStyle w:val="TOC3"/>
        <w:rPr>
          <w:rFonts w:asciiTheme="minorHAnsi" w:eastAsiaTheme="minorEastAsia" w:hAnsiTheme="minorHAnsi" w:cstheme="minorBidi"/>
          <w:sz w:val="22"/>
          <w:szCs w:val="22"/>
          <w:lang w:eastAsia="en-GB"/>
        </w:rPr>
      </w:pPr>
      <w:r w:rsidRPr="00F81744">
        <w:rPr>
          <w:rFonts w:eastAsia="SimSun"/>
        </w:rPr>
        <w:t>6.34.2</w:t>
      </w:r>
      <w:r>
        <w:rPr>
          <w:rFonts w:asciiTheme="minorHAnsi" w:eastAsiaTheme="minorEastAsia" w:hAnsiTheme="minorHAnsi" w:cstheme="minorBidi"/>
          <w:sz w:val="22"/>
          <w:szCs w:val="22"/>
          <w:lang w:eastAsia="en-GB"/>
        </w:rPr>
        <w:tab/>
      </w:r>
      <w:r w:rsidRPr="00F81744">
        <w:rPr>
          <w:rFonts w:eastAsia="SimSun"/>
        </w:rPr>
        <w:t>Impacts on existing nodes and functionality</w:t>
      </w:r>
      <w:r>
        <w:tab/>
      </w:r>
      <w:r>
        <w:fldChar w:fldCharType="begin"/>
      </w:r>
      <w:r>
        <w:instrText xml:space="preserve"> PAGEREF _Toc101262623 \h </w:instrText>
      </w:r>
      <w:r>
        <w:fldChar w:fldCharType="separate"/>
      </w:r>
      <w:r>
        <w:t>183</w:t>
      </w:r>
      <w:r>
        <w:fldChar w:fldCharType="end"/>
      </w:r>
    </w:p>
    <w:p w14:paraId="7E46E32B" w14:textId="77777777" w:rsidR="00824689" w:rsidRDefault="00824689">
      <w:pPr>
        <w:pStyle w:val="TOC3"/>
        <w:rPr>
          <w:rFonts w:asciiTheme="minorHAnsi" w:eastAsiaTheme="minorEastAsia" w:hAnsiTheme="minorHAnsi" w:cstheme="minorBidi"/>
          <w:sz w:val="22"/>
          <w:szCs w:val="22"/>
          <w:lang w:eastAsia="en-GB"/>
        </w:rPr>
      </w:pPr>
      <w:r w:rsidRPr="00F81744">
        <w:rPr>
          <w:rFonts w:eastAsia="SimSun"/>
        </w:rPr>
        <w:t>6.34.3</w:t>
      </w:r>
      <w:r>
        <w:rPr>
          <w:rFonts w:asciiTheme="minorHAnsi" w:eastAsiaTheme="minorEastAsia" w:hAnsiTheme="minorHAnsi" w:cstheme="minorBidi"/>
          <w:sz w:val="22"/>
          <w:szCs w:val="22"/>
          <w:lang w:eastAsia="en-GB"/>
        </w:rPr>
        <w:tab/>
      </w:r>
      <w:r w:rsidRPr="00F81744">
        <w:rPr>
          <w:rFonts w:eastAsia="SimSun"/>
        </w:rPr>
        <w:t>Solution evaluation</w:t>
      </w:r>
      <w:r>
        <w:tab/>
      </w:r>
      <w:r>
        <w:fldChar w:fldCharType="begin"/>
      </w:r>
      <w:r>
        <w:instrText xml:space="preserve"> PAGEREF _Toc101262624 \h </w:instrText>
      </w:r>
      <w:r>
        <w:fldChar w:fldCharType="separate"/>
      </w:r>
      <w:r>
        <w:t>183</w:t>
      </w:r>
      <w:r>
        <w:fldChar w:fldCharType="end"/>
      </w:r>
    </w:p>
    <w:p w14:paraId="0085F5F1" w14:textId="77777777" w:rsidR="00824689" w:rsidRDefault="00824689">
      <w:pPr>
        <w:pStyle w:val="TOC2"/>
        <w:rPr>
          <w:rFonts w:asciiTheme="minorHAnsi" w:eastAsiaTheme="minorEastAsia" w:hAnsiTheme="minorHAnsi" w:cstheme="minorBidi"/>
          <w:sz w:val="22"/>
          <w:szCs w:val="22"/>
          <w:lang w:eastAsia="en-GB"/>
        </w:rPr>
      </w:pPr>
      <w:r w:rsidRPr="00166F0F">
        <w:t>6.x</w:t>
      </w:r>
      <w:r>
        <w:rPr>
          <w:rFonts w:asciiTheme="minorHAnsi" w:eastAsiaTheme="minorEastAsia" w:hAnsiTheme="minorHAnsi" w:cstheme="minorBidi"/>
          <w:sz w:val="22"/>
          <w:szCs w:val="22"/>
          <w:lang w:eastAsia="en-GB"/>
        </w:rPr>
        <w:tab/>
      </w:r>
      <w:r w:rsidRPr="00166F0F">
        <w:t>Solution x: &lt;Solution title&gt;</w:t>
      </w:r>
      <w:r>
        <w:tab/>
      </w:r>
      <w:r>
        <w:fldChar w:fldCharType="begin"/>
      </w:r>
      <w:r>
        <w:instrText xml:space="preserve"> PAGEREF _Toc101262625 \h </w:instrText>
      </w:r>
      <w:r>
        <w:fldChar w:fldCharType="separate"/>
      </w:r>
      <w:r>
        <w:t>183</w:t>
      </w:r>
      <w:r>
        <w:fldChar w:fldCharType="end"/>
      </w:r>
    </w:p>
    <w:p w14:paraId="2E38C1D8" w14:textId="77777777" w:rsidR="00824689" w:rsidRDefault="00824689">
      <w:pPr>
        <w:pStyle w:val="TOC3"/>
        <w:rPr>
          <w:rFonts w:asciiTheme="minorHAnsi" w:eastAsiaTheme="minorEastAsia" w:hAnsiTheme="minorHAnsi" w:cstheme="minorBidi"/>
          <w:sz w:val="22"/>
          <w:szCs w:val="22"/>
          <w:lang w:eastAsia="en-GB"/>
        </w:rPr>
      </w:pPr>
      <w:r w:rsidRPr="00166F0F">
        <w:t>6.x.1</w:t>
      </w:r>
      <w:r>
        <w:rPr>
          <w:rFonts w:asciiTheme="minorHAnsi" w:eastAsiaTheme="minorEastAsia" w:hAnsiTheme="minorHAnsi" w:cstheme="minorBidi"/>
          <w:sz w:val="22"/>
          <w:szCs w:val="22"/>
          <w:lang w:eastAsia="en-GB"/>
        </w:rPr>
        <w:tab/>
      </w:r>
      <w:r w:rsidRPr="00166F0F">
        <w:t>Description</w:t>
      </w:r>
      <w:r>
        <w:tab/>
      </w:r>
      <w:r>
        <w:fldChar w:fldCharType="begin"/>
      </w:r>
      <w:r>
        <w:instrText xml:space="preserve"> PAGEREF _Toc101262626 \h </w:instrText>
      </w:r>
      <w:r>
        <w:fldChar w:fldCharType="separate"/>
      </w:r>
      <w:r>
        <w:t>183</w:t>
      </w:r>
      <w:r>
        <w:fldChar w:fldCharType="end"/>
      </w:r>
    </w:p>
    <w:p w14:paraId="52714426" w14:textId="77777777" w:rsidR="00824689" w:rsidRDefault="00824689">
      <w:pPr>
        <w:pStyle w:val="TOC3"/>
        <w:rPr>
          <w:rFonts w:asciiTheme="minorHAnsi" w:eastAsiaTheme="minorEastAsia" w:hAnsiTheme="minorHAnsi" w:cstheme="minorBidi"/>
          <w:sz w:val="22"/>
          <w:szCs w:val="22"/>
          <w:lang w:eastAsia="en-GB"/>
        </w:rPr>
      </w:pPr>
      <w:r>
        <w:t>6.x.2</w:t>
      </w:r>
      <w:r>
        <w:rPr>
          <w:rFonts w:asciiTheme="minorHAnsi" w:eastAsiaTheme="minorEastAsia" w:hAnsiTheme="minorHAnsi" w:cstheme="minorBidi"/>
          <w:sz w:val="22"/>
          <w:szCs w:val="22"/>
          <w:lang w:eastAsia="en-GB"/>
        </w:rPr>
        <w:tab/>
      </w:r>
      <w:r>
        <w:t>Impacts on existing nodes and functionality</w:t>
      </w:r>
      <w:r>
        <w:tab/>
      </w:r>
      <w:r>
        <w:fldChar w:fldCharType="begin"/>
      </w:r>
      <w:r>
        <w:instrText xml:space="preserve"> PAGEREF _Toc101262627 \h </w:instrText>
      </w:r>
      <w:r>
        <w:fldChar w:fldCharType="separate"/>
      </w:r>
      <w:r>
        <w:t>183</w:t>
      </w:r>
      <w:r>
        <w:fldChar w:fldCharType="end"/>
      </w:r>
    </w:p>
    <w:p w14:paraId="5E50527D" w14:textId="77777777" w:rsidR="00824689" w:rsidRDefault="00824689">
      <w:pPr>
        <w:pStyle w:val="TOC3"/>
        <w:rPr>
          <w:rFonts w:asciiTheme="minorHAnsi" w:eastAsiaTheme="minorEastAsia" w:hAnsiTheme="minorHAnsi" w:cstheme="minorBidi"/>
          <w:sz w:val="22"/>
          <w:szCs w:val="22"/>
          <w:lang w:eastAsia="en-GB"/>
        </w:rPr>
      </w:pPr>
      <w:r>
        <w:t>6.x.3</w:t>
      </w:r>
      <w:r>
        <w:rPr>
          <w:rFonts w:asciiTheme="minorHAnsi" w:eastAsiaTheme="minorEastAsia" w:hAnsiTheme="minorHAnsi" w:cstheme="minorBidi"/>
          <w:sz w:val="22"/>
          <w:szCs w:val="22"/>
          <w:lang w:eastAsia="en-GB"/>
        </w:rPr>
        <w:tab/>
      </w:r>
      <w:r>
        <w:t>Solution evaluation</w:t>
      </w:r>
      <w:r>
        <w:tab/>
      </w:r>
      <w:r>
        <w:fldChar w:fldCharType="begin"/>
      </w:r>
      <w:r>
        <w:instrText xml:space="preserve"> PAGEREF _Toc101262628 \h </w:instrText>
      </w:r>
      <w:r>
        <w:fldChar w:fldCharType="separate"/>
      </w:r>
      <w:r>
        <w:t>183</w:t>
      </w:r>
      <w:r>
        <w:fldChar w:fldCharType="end"/>
      </w:r>
    </w:p>
    <w:p w14:paraId="4A795E20" w14:textId="77777777" w:rsidR="00824689" w:rsidRDefault="00824689">
      <w:pPr>
        <w:pStyle w:val="TOC1"/>
        <w:rPr>
          <w:rFonts w:asciiTheme="minorHAnsi" w:eastAsiaTheme="minorEastAsia" w:hAnsiTheme="minorHAnsi" w:cstheme="minorBidi"/>
          <w:szCs w:val="22"/>
          <w:lang w:eastAsia="en-GB"/>
        </w:rPr>
      </w:pPr>
      <w:r w:rsidRPr="00F81744">
        <w:rPr>
          <w:lang w:val="en-US"/>
        </w:rPr>
        <w:t>7</w:t>
      </w:r>
      <w:r>
        <w:rPr>
          <w:rFonts w:asciiTheme="minorHAnsi" w:eastAsiaTheme="minorEastAsia" w:hAnsiTheme="minorHAnsi" w:cstheme="minorBidi"/>
          <w:szCs w:val="22"/>
          <w:lang w:eastAsia="en-GB"/>
        </w:rPr>
        <w:tab/>
      </w:r>
      <w:r w:rsidRPr="00F81744">
        <w:rPr>
          <w:lang w:val="en-US"/>
        </w:rPr>
        <w:t>Overall evaluation</w:t>
      </w:r>
      <w:r>
        <w:tab/>
      </w:r>
      <w:r>
        <w:fldChar w:fldCharType="begin"/>
      </w:r>
      <w:r>
        <w:instrText xml:space="preserve"> PAGEREF _Toc101262629 \h </w:instrText>
      </w:r>
      <w:r>
        <w:fldChar w:fldCharType="separate"/>
      </w:r>
      <w:r>
        <w:t>183</w:t>
      </w:r>
      <w:r>
        <w:fldChar w:fldCharType="end"/>
      </w:r>
    </w:p>
    <w:p w14:paraId="2D1CCDDD"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7.1</w:t>
      </w:r>
      <w:r>
        <w:rPr>
          <w:rFonts w:asciiTheme="minorHAnsi" w:eastAsiaTheme="minorEastAsia" w:hAnsiTheme="minorHAnsi" w:cstheme="minorBidi"/>
          <w:sz w:val="22"/>
          <w:szCs w:val="22"/>
          <w:lang w:eastAsia="en-GB"/>
        </w:rPr>
        <w:tab/>
      </w:r>
      <w:r w:rsidRPr="00F81744">
        <w:rPr>
          <w:lang w:val="en-US"/>
        </w:rPr>
        <w:t>Key issue #13: MC service over 5G MBS</w:t>
      </w:r>
      <w:r>
        <w:tab/>
      </w:r>
      <w:r>
        <w:fldChar w:fldCharType="begin"/>
      </w:r>
      <w:r>
        <w:instrText xml:space="preserve"> PAGEREF _Toc101262630 \h </w:instrText>
      </w:r>
      <w:r>
        <w:fldChar w:fldCharType="separate"/>
      </w:r>
      <w:r>
        <w:t>183</w:t>
      </w:r>
      <w:r>
        <w:fldChar w:fldCharType="end"/>
      </w:r>
    </w:p>
    <w:p w14:paraId="451261C4" w14:textId="77777777" w:rsidR="00824689" w:rsidRDefault="00824689">
      <w:pPr>
        <w:pStyle w:val="TOC1"/>
        <w:rPr>
          <w:rFonts w:asciiTheme="minorHAnsi" w:eastAsiaTheme="minorEastAsia" w:hAnsiTheme="minorHAnsi" w:cstheme="minorBidi"/>
          <w:szCs w:val="22"/>
          <w:lang w:eastAsia="en-GB"/>
        </w:rPr>
      </w:pPr>
      <w:r w:rsidRPr="00F81744">
        <w:rPr>
          <w:lang w:val="en-US"/>
        </w:rPr>
        <w:lastRenderedPageBreak/>
        <w:t>8</w:t>
      </w:r>
      <w:r>
        <w:rPr>
          <w:rFonts w:asciiTheme="minorHAnsi" w:eastAsiaTheme="minorEastAsia" w:hAnsiTheme="minorHAnsi" w:cstheme="minorBidi"/>
          <w:szCs w:val="22"/>
          <w:lang w:eastAsia="en-GB"/>
        </w:rPr>
        <w:tab/>
      </w:r>
      <w:r w:rsidRPr="00F81744">
        <w:rPr>
          <w:lang w:val="en-US"/>
        </w:rPr>
        <w:t>Conclusions</w:t>
      </w:r>
      <w:r>
        <w:tab/>
      </w:r>
      <w:r>
        <w:fldChar w:fldCharType="begin"/>
      </w:r>
      <w:r>
        <w:instrText xml:space="preserve"> PAGEREF _Toc101262631 \h </w:instrText>
      </w:r>
      <w:r>
        <w:fldChar w:fldCharType="separate"/>
      </w:r>
      <w:r>
        <w:t>187</w:t>
      </w:r>
      <w:r>
        <w:fldChar w:fldCharType="end"/>
      </w:r>
    </w:p>
    <w:p w14:paraId="6D3D64CE"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8.1</w:t>
      </w:r>
      <w:r>
        <w:rPr>
          <w:rFonts w:asciiTheme="minorHAnsi" w:eastAsiaTheme="minorEastAsia" w:hAnsiTheme="minorHAnsi" w:cstheme="minorBidi"/>
          <w:sz w:val="22"/>
          <w:szCs w:val="22"/>
          <w:lang w:eastAsia="en-GB"/>
        </w:rPr>
        <w:tab/>
      </w:r>
      <w:r>
        <w:t xml:space="preserve">Key issues #2, 5, 6 and 8: </w:t>
      </w:r>
      <w:r w:rsidRPr="00F81744">
        <w:rPr>
          <w:lang w:val="en-US"/>
        </w:rPr>
        <w:t>Unicast communication</w:t>
      </w:r>
      <w:r>
        <w:tab/>
      </w:r>
      <w:r>
        <w:fldChar w:fldCharType="begin"/>
      </w:r>
      <w:r>
        <w:instrText xml:space="preserve"> PAGEREF _Toc101262632 \h </w:instrText>
      </w:r>
      <w:r>
        <w:fldChar w:fldCharType="separate"/>
      </w:r>
      <w:r>
        <w:t>187</w:t>
      </w:r>
      <w:r>
        <w:fldChar w:fldCharType="end"/>
      </w:r>
    </w:p>
    <w:p w14:paraId="67513369" w14:textId="77777777" w:rsidR="00824689" w:rsidRDefault="00824689">
      <w:pPr>
        <w:pStyle w:val="TOC2"/>
        <w:rPr>
          <w:rFonts w:asciiTheme="minorHAnsi" w:eastAsiaTheme="minorEastAsia" w:hAnsiTheme="minorHAnsi" w:cstheme="minorBidi"/>
          <w:sz w:val="22"/>
          <w:szCs w:val="22"/>
          <w:lang w:eastAsia="en-GB"/>
        </w:rPr>
      </w:pPr>
      <w:r>
        <w:t>8.2</w:t>
      </w:r>
      <w:r>
        <w:rPr>
          <w:rFonts w:asciiTheme="minorHAnsi" w:eastAsiaTheme="minorEastAsia" w:hAnsiTheme="minorHAnsi" w:cstheme="minorBidi"/>
          <w:sz w:val="22"/>
          <w:szCs w:val="22"/>
          <w:lang w:eastAsia="en-GB"/>
        </w:rPr>
        <w:tab/>
      </w:r>
      <w:r>
        <w:t>Key issue #13: MC services over 5G MBS</w:t>
      </w:r>
      <w:r>
        <w:tab/>
      </w:r>
      <w:r>
        <w:fldChar w:fldCharType="begin"/>
      </w:r>
      <w:r>
        <w:instrText xml:space="preserve"> PAGEREF _Toc101262633 \h </w:instrText>
      </w:r>
      <w:r>
        <w:fldChar w:fldCharType="separate"/>
      </w:r>
      <w:r>
        <w:t>188</w:t>
      </w:r>
      <w:r>
        <w:fldChar w:fldCharType="end"/>
      </w:r>
    </w:p>
    <w:p w14:paraId="312E37A9" w14:textId="77777777" w:rsidR="00824689" w:rsidRDefault="00824689">
      <w:pPr>
        <w:pStyle w:val="TOC3"/>
        <w:rPr>
          <w:rFonts w:asciiTheme="minorHAnsi" w:eastAsiaTheme="minorEastAsia" w:hAnsiTheme="minorHAnsi" w:cstheme="minorBidi"/>
          <w:sz w:val="22"/>
          <w:szCs w:val="22"/>
          <w:lang w:eastAsia="en-GB"/>
        </w:rPr>
      </w:pPr>
      <w:r>
        <w:t>8.2.1</w:t>
      </w:r>
      <w:r>
        <w:rPr>
          <w:rFonts w:asciiTheme="minorHAnsi" w:eastAsiaTheme="minorEastAsia" w:hAnsiTheme="minorHAnsi" w:cstheme="minorBidi"/>
          <w:sz w:val="22"/>
          <w:szCs w:val="22"/>
          <w:lang w:eastAsia="en-GB"/>
        </w:rPr>
        <w:tab/>
      </w:r>
      <w:r>
        <w:t>General</w:t>
      </w:r>
      <w:r>
        <w:tab/>
      </w:r>
      <w:r>
        <w:fldChar w:fldCharType="begin"/>
      </w:r>
      <w:r>
        <w:instrText xml:space="preserve"> PAGEREF _Toc101262634 \h </w:instrText>
      </w:r>
      <w:r>
        <w:fldChar w:fldCharType="separate"/>
      </w:r>
      <w:r>
        <w:t>188</w:t>
      </w:r>
      <w:r>
        <w:fldChar w:fldCharType="end"/>
      </w:r>
    </w:p>
    <w:p w14:paraId="551A132E" w14:textId="77777777" w:rsidR="00824689" w:rsidRDefault="00824689">
      <w:pPr>
        <w:pStyle w:val="TOC3"/>
        <w:rPr>
          <w:rFonts w:asciiTheme="minorHAnsi" w:eastAsiaTheme="minorEastAsia" w:hAnsiTheme="minorHAnsi" w:cstheme="minorBidi"/>
          <w:sz w:val="22"/>
          <w:szCs w:val="22"/>
          <w:lang w:eastAsia="en-GB"/>
        </w:rPr>
      </w:pPr>
      <w:r>
        <w:t>8.2.2</w:t>
      </w:r>
      <w:r>
        <w:rPr>
          <w:rFonts w:asciiTheme="minorHAnsi" w:eastAsiaTheme="minorEastAsia" w:hAnsiTheme="minorHAnsi" w:cstheme="minorBidi"/>
          <w:sz w:val="22"/>
          <w:szCs w:val="22"/>
          <w:lang w:eastAsia="en-GB"/>
        </w:rPr>
        <w:tab/>
      </w:r>
      <w:r>
        <w:t>Comprehensive conclusion</w:t>
      </w:r>
      <w:r>
        <w:tab/>
      </w:r>
      <w:r>
        <w:fldChar w:fldCharType="begin"/>
      </w:r>
      <w:r>
        <w:instrText xml:space="preserve"> PAGEREF _Toc101262635 \h </w:instrText>
      </w:r>
      <w:r>
        <w:fldChar w:fldCharType="separate"/>
      </w:r>
      <w:r>
        <w:t>188</w:t>
      </w:r>
      <w:r>
        <w:fldChar w:fldCharType="end"/>
      </w:r>
    </w:p>
    <w:p w14:paraId="645E9BCF" w14:textId="77777777" w:rsidR="00824689" w:rsidRDefault="00824689">
      <w:pPr>
        <w:pStyle w:val="TOC3"/>
        <w:rPr>
          <w:rFonts w:asciiTheme="minorHAnsi" w:eastAsiaTheme="minorEastAsia" w:hAnsiTheme="minorHAnsi" w:cstheme="minorBidi"/>
          <w:sz w:val="22"/>
          <w:szCs w:val="22"/>
          <w:lang w:eastAsia="en-GB"/>
        </w:rPr>
      </w:pPr>
      <w:r>
        <w:t>8.2.3</w:t>
      </w:r>
      <w:r>
        <w:rPr>
          <w:rFonts w:asciiTheme="minorHAnsi" w:eastAsiaTheme="minorEastAsia" w:hAnsiTheme="minorHAnsi" w:cstheme="minorBidi"/>
          <w:sz w:val="22"/>
          <w:szCs w:val="22"/>
          <w:lang w:eastAsia="en-GB"/>
        </w:rPr>
        <w:tab/>
      </w:r>
      <w:r>
        <w:t>Conclusions based on sub-key issues</w:t>
      </w:r>
      <w:r>
        <w:tab/>
      </w:r>
      <w:r>
        <w:fldChar w:fldCharType="begin"/>
      </w:r>
      <w:r>
        <w:instrText xml:space="preserve"> PAGEREF _Toc101262636 \h </w:instrText>
      </w:r>
      <w:r>
        <w:fldChar w:fldCharType="separate"/>
      </w:r>
      <w:r>
        <w:t>189</w:t>
      </w:r>
      <w:r>
        <w:fldChar w:fldCharType="end"/>
      </w:r>
    </w:p>
    <w:p w14:paraId="1C8C34B6" w14:textId="77777777" w:rsidR="00824689" w:rsidRDefault="00824689">
      <w:pPr>
        <w:pStyle w:val="TOC2"/>
        <w:rPr>
          <w:rFonts w:asciiTheme="minorHAnsi" w:eastAsiaTheme="minorEastAsia" w:hAnsiTheme="minorHAnsi" w:cstheme="minorBidi"/>
          <w:sz w:val="22"/>
          <w:szCs w:val="22"/>
          <w:lang w:eastAsia="en-GB"/>
        </w:rPr>
      </w:pPr>
      <w:r w:rsidRPr="00F81744">
        <w:rPr>
          <w:lang w:val="en-US"/>
        </w:rPr>
        <w:t>8.3</w:t>
      </w:r>
      <w:r>
        <w:rPr>
          <w:rFonts w:asciiTheme="minorHAnsi" w:eastAsiaTheme="minorEastAsia" w:hAnsiTheme="minorHAnsi" w:cstheme="minorBidi"/>
          <w:sz w:val="22"/>
          <w:szCs w:val="22"/>
          <w:lang w:eastAsia="en-GB"/>
        </w:rPr>
        <w:tab/>
      </w:r>
      <w:r w:rsidRPr="00F81744">
        <w:rPr>
          <w:lang w:val="en-US"/>
        </w:rPr>
        <w:t>Key issue#14: MC service over 5G ProSe</w:t>
      </w:r>
      <w:r>
        <w:tab/>
      </w:r>
      <w:r>
        <w:fldChar w:fldCharType="begin"/>
      </w:r>
      <w:r>
        <w:instrText xml:space="preserve"> PAGEREF _Toc101262637 \h </w:instrText>
      </w:r>
      <w:r>
        <w:fldChar w:fldCharType="separate"/>
      </w:r>
      <w:r>
        <w:t>190</w:t>
      </w:r>
      <w:r>
        <w:fldChar w:fldCharType="end"/>
      </w:r>
    </w:p>
    <w:p w14:paraId="49CEDBCB" w14:textId="77777777" w:rsidR="00824689" w:rsidRDefault="00824689">
      <w:pPr>
        <w:pStyle w:val="TOC8"/>
        <w:rPr>
          <w:rFonts w:asciiTheme="minorHAnsi" w:eastAsiaTheme="minorEastAsia" w:hAnsiTheme="minorHAnsi" w:cstheme="minorBidi"/>
          <w:b w:val="0"/>
          <w:szCs w:val="22"/>
          <w:lang w:eastAsia="en-GB"/>
        </w:rPr>
      </w:pPr>
      <w:r>
        <w:t xml:space="preserve">Annex A: </w:t>
      </w:r>
      <w:r>
        <w:rPr>
          <w:lang w:eastAsia="zh-CN"/>
        </w:rPr>
        <w:t xml:space="preserve">Copy of TS 23.280 with highlighted </w:t>
      </w:r>
      <w:r w:rsidRPr="00F81744">
        <w:rPr>
          <w:lang w:val="en-US"/>
        </w:rPr>
        <w:t>E-UTRAN/EPS</w:t>
      </w:r>
      <w:r>
        <w:t xml:space="preserve"> specific terminology and references</w:t>
      </w:r>
      <w:r>
        <w:tab/>
      </w:r>
      <w:r>
        <w:fldChar w:fldCharType="begin"/>
      </w:r>
      <w:r>
        <w:instrText xml:space="preserve"> PAGEREF _Toc101262638 \h </w:instrText>
      </w:r>
      <w:r>
        <w:fldChar w:fldCharType="separate"/>
      </w:r>
      <w:r>
        <w:t>191</w:t>
      </w:r>
      <w:r>
        <w:fldChar w:fldCharType="end"/>
      </w:r>
    </w:p>
    <w:p w14:paraId="1FD2E4FF" w14:textId="77777777" w:rsidR="00824689" w:rsidRDefault="00824689">
      <w:pPr>
        <w:pStyle w:val="TOC8"/>
        <w:rPr>
          <w:rFonts w:asciiTheme="minorHAnsi" w:eastAsiaTheme="minorEastAsia" w:hAnsiTheme="minorHAnsi" w:cstheme="minorBidi"/>
          <w:b w:val="0"/>
          <w:szCs w:val="22"/>
          <w:lang w:eastAsia="en-GB"/>
        </w:rPr>
      </w:pPr>
      <w:r>
        <w:t xml:space="preserve">Annex B: </w:t>
      </w:r>
      <w:r>
        <w:rPr>
          <w:lang w:eastAsia="zh-CN"/>
        </w:rPr>
        <w:t xml:space="preserve">Copy of TS 23.379 with highlighted </w:t>
      </w:r>
      <w:r w:rsidRPr="00F81744">
        <w:rPr>
          <w:lang w:val="en-US"/>
        </w:rPr>
        <w:t>E-UTRAN/EPS</w:t>
      </w:r>
      <w:r>
        <w:t xml:space="preserve"> specific terminology and references</w:t>
      </w:r>
      <w:r>
        <w:tab/>
      </w:r>
      <w:r>
        <w:fldChar w:fldCharType="begin"/>
      </w:r>
      <w:r>
        <w:instrText xml:space="preserve"> PAGEREF _Toc101262639 \h </w:instrText>
      </w:r>
      <w:r>
        <w:fldChar w:fldCharType="separate"/>
      </w:r>
      <w:r>
        <w:t>191</w:t>
      </w:r>
      <w:r>
        <w:fldChar w:fldCharType="end"/>
      </w:r>
    </w:p>
    <w:p w14:paraId="78A7D3D7" w14:textId="77777777" w:rsidR="00824689" w:rsidRDefault="00824689">
      <w:pPr>
        <w:pStyle w:val="TOC8"/>
        <w:rPr>
          <w:rFonts w:asciiTheme="minorHAnsi" w:eastAsiaTheme="minorEastAsia" w:hAnsiTheme="minorHAnsi" w:cstheme="minorBidi"/>
          <w:b w:val="0"/>
          <w:szCs w:val="22"/>
          <w:lang w:eastAsia="en-GB"/>
        </w:rPr>
      </w:pPr>
      <w:r>
        <w:t xml:space="preserve">Annex C: </w:t>
      </w:r>
      <w:r>
        <w:rPr>
          <w:lang w:eastAsia="zh-CN"/>
        </w:rPr>
        <w:t xml:space="preserve">Copy of TS 23.281 with highlighted </w:t>
      </w:r>
      <w:r w:rsidRPr="00F81744">
        <w:rPr>
          <w:lang w:val="en-US"/>
        </w:rPr>
        <w:t>E-UTRAN/EPS</w:t>
      </w:r>
      <w:r>
        <w:t xml:space="preserve"> specific terminology and references</w:t>
      </w:r>
      <w:r>
        <w:tab/>
      </w:r>
      <w:r>
        <w:fldChar w:fldCharType="begin"/>
      </w:r>
      <w:r>
        <w:instrText xml:space="preserve"> PAGEREF _Toc101262640 \h </w:instrText>
      </w:r>
      <w:r>
        <w:fldChar w:fldCharType="separate"/>
      </w:r>
      <w:r>
        <w:t>191</w:t>
      </w:r>
      <w:r>
        <w:fldChar w:fldCharType="end"/>
      </w:r>
    </w:p>
    <w:p w14:paraId="5976CAB4" w14:textId="77777777" w:rsidR="00824689" w:rsidRDefault="00824689">
      <w:pPr>
        <w:pStyle w:val="TOC8"/>
        <w:rPr>
          <w:rFonts w:asciiTheme="minorHAnsi" w:eastAsiaTheme="minorEastAsia" w:hAnsiTheme="minorHAnsi" w:cstheme="minorBidi"/>
          <w:b w:val="0"/>
          <w:szCs w:val="22"/>
          <w:lang w:eastAsia="en-GB"/>
        </w:rPr>
      </w:pPr>
      <w:r>
        <w:t xml:space="preserve">Annex D: </w:t>
      </w:r>
      <w:r>
        <w:rPr>
          <w:lang w:eastAsia="zh-CN"/>
        </w:rPr>
        <w:t xml:space="preserve">Copy of TS 23.282 with highlighted </w:t>
      </w:r>
      <w:r w:rsidRPr="00F81744">
        <w:rPr>
          <w:lang w:val="en-US"/>
        </w:rPr>
        <w:t>E-UTRAN/EPS</w:t>
      </w:r>
      <w:r>
        <w:t xml:space="preserve"> specific terminology and references</w:t>
      </w:r>
      <w:r>
        <w:tab/>
      </w:r>
      <w:r>
        <w:fldChar w:fldCharType="begin"/>
      </w:r>
      <w:r>
        <w:instrText xml:space="preserve"> PAGEREF _Toc101262641 \h </w:instrText>
      </w:r>
      <w:r>
        <w:fldChar w:fldCharType="separate"/>
      </w:r>
      <w:r>
        <w:t>192</w:t>
      </w:r>
      <w:r>
        <w:fldChar w:fldCharType="end"/>
      </w:r>
    </w:p>
    <w:p w14:paraId="3D4B2EF0" w14:textId="77777777" w:rsidR="00824689" w:rsidRDefault="00824689">
      <w:pPr>
        <w:pStyle w:val="TOC8"/>
        <w:rPr>
          <w:rFonts w:asciiTheme="minorHAnsi" w:eastAsiaTheme="minorEastAsia" w:hAnsiTheme="minorHAnsi" w:cstheme="minorBidi"/>
          <w:b w:val="0"/>
          <w:szCs w:val="22"/>
          <w:lang w:eastAsia="en-GB"/>
        </w:rPr>
      </w:pPr>
      <w:r>
        <w:t xml:space="preserve">Annex E: </w:t>
      </w:r>
      <w:r>
        <w:rPr>
          <w:lang w:eastAsia="zh-CN"/>
        </w:rPr>
        <w:t xml:space="preserve">Copy of TS 23.283 with highlighted </w:t>
      </w:r>
      <w:r w:rsidRPr="00F81744">
        <w:rPr>
          <w:lang w:val="en-US"/>
        </w:rPr>
        <w:t>E-UTRAN/EPS</w:t>
      </w:r>
      <w:r>
        <w:t xml:space="preserve"> specific terminology and references</w:t>
      </w:r>
      <w:r>
        <w:tab/>
      </w:r>
      <w:r>
        <w:fldChar w:fldCharType="begin"/>
      </w:r>
      <w:r>
        <w:instrText xml:space="preserve"> PAGEREF _Toc101262642 \h </w:instrText>
      </w:r>
      <w:r>
        <w:fldChar w:fldCharType="separate"/>
      </w:r>
      <w:r>
        <w:t>192</w:t>
      </w:r>
      <w:r>
        <w:fldChar w:fldCharType="end"/>
      </w:r>
    </w:p>
    <w:p w14:paraId="085474F9" w14:textId="77777777" w:rsidR="00824689" w:rsidRDefault="00824689">
      <w:pPr>
        <w:pStyle w:val="TOC9"/>
        <w:rPr>
          <w:rFonts w:asciiTheme="minorHAnsi" w:eastAsiaTheme="minorEastAsia" w:hAnsiTheme="minorHAnsi" w:cstheme="minorBidi"/>
          <w:b w:val="0"/>
          <w:szCs w:val="22"/>
          <w:lang w:eastAsia="en-GB"/>
        </w:rPr>
      </w:pPr>
      <w:r>
        <w:t>Annex F: Change history</w:t>
      </w:r>
      <w:r>
        <w:tab/>
      </w:r>
      <w:r>
        <w:fldChar w:fldCharType="begin"/>
      </w:r>
      <w:r>
        <w:instrText xml:space="preserve"> PAGEREF _Toc101262643 \h </w:instrText>
      </w:r>
      <w:r>
        <w:fldChar w:fldCharType="separate"/>
      </w:r>
      <w:r>
        <w:t>193</w:t>
      </w:r>
      <w:r>
        <w:fldChar w:fldCharType="end"/>
      </w:r>
    </w:p>
    <w:p w14:paraId="089DFB30" w14:textId="77777777" w:rsidR="003B5679" w:rsidRPr="00235394" w:rsidRDefault="003B5679" w:rsidP="003B5679">
      <w:r>
        <w:rPr>
          <w:noProof/>
          <w:sz w:val="22"/>
        </w:rPr>
        <w:fldChar w:fldCharType="end"/>
      </w:r>
    </w:p>
    <w:p w14:paraId="2FBA02C2" w14:textId="77777777" w:rsidR="003B5679" w:rsidRPr="00235394" w:rsidRDefault="003B5679" w:rsidP="003B5679">
      <w:pPr>
        <w:pStyle w:val="Heading1"/>
      </w:pPr>
      <w:r w:rsidRPr="00235394">
        <w:br w:type="page"/>
      </w:r>
      <w:bookmarkStart w:id="13" w:name="_Toc101262186"/>
      <w:r w:rsidRPr="00235394">
        <w:lastRenderedPageBreak/>
        <w:t>Foreword</w:t>
      </w:r>
      <w:bookmarkEnd w:id="13"/>
    </w:p>
    <w:p w14:paraId="0E0895AD" w14:textId="77777777" w:rsidR="003B5679" w:rsidRPr="00235394" w:rsidRDefault="003B5679" w:rsidP="003B5679">
      <w:r w:rsidRPr="00235394">
        <w:t>This Technical Report has been produced by the 3</w:t>
      </w:r>
      <w:r>
        <w:t>rd</w:t>
      </w:r>
      <w:r w:rsidRPr="00235394">
        <w:t xml:space="preserve"> Generation Partnership Project (3GPP).</w:t>
      </w:r>
    </w:p>
    <w:p w14:paraId="7A62C3D5" w14:textId="77777777" w:rsidR="003B5679" w:rsidRPr="00235394" w:rsidRDefault="003B5679" w:rsidP="003B5679">
      <w:r w:rsidRPr="00235394">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39FFAA7E" w14:textId="77777777" w:rsidR="003B5679" w:rsidRPr="00235394" w:rsidRDefault="003B5679" w:rsidP="003B5679">
      <w:pPr>
        <w:pStyle w:val="B10"/>
      </w:pPr>
      <w:r w:rsidRPr="00235394">
        <w:t>Version x.y.z</w:t>
      </w:r>
    </w:p>
    <w:p w14:paraId="203C796B" w14:textId="77777777" w:rsidR="003B5679" w:rsidRPr="00235394" w:rsidRDefault="003B5679" w:rsidP="003B5679">
      <w:pPr>
        <w:pStyle w:val="B10"/>
      </w:pPr>
      <w:r w:rsidRPr="00235394">
        <w:t>where:</w:t>
      </w:r>
    </w:p>
    <w:p w14:paraId="4B0AC8F3" w14:textId="77777777" w:rsidR="003B5679" w:rsidRPr="00235394" w:rsidRDefault="003B5679" w:rsidP="003B5679">
      <w:pPr>
        <w:pStyle w:val="B20"/>
      </w:pPr>
      <w:r w:rsidRPr="00235394">
        <w:t>x</w:t>
      </w:r>
      <w:r w:rsidRPr="00235394">
        <w:tab/>
        <w:t>the first digit:</w:t>
      </w:r>
    </w:p>
    <w:p w14:paraId="77CBEC43" w14:textId="77777777" w:rsidR="003B5679" w:rsidRPr="00235394" w:rsidRDefault="003B5679" w:rsidP="003B5679">
      <w:pPr>
        <w:pStyle w:val="B30"/>
      </w:pPr>
      <w:r w:rsidRPr="00235394">
        <w:t>1</w:t>
      </w:r>
      <w:r w:rsidRPr="00235394">
        <w:tab/>
        <w:t>presented to TSG for information;</w:t>
      </w:r>
    </w:p>
    <w:p w14:paraId="6533CC4F" w14:textId="77777777" w:rsidR="003B5679" w:rsidRPr="00235394" w:rsidRDefault="003B5679" w:rsidP="003B5679">
      <w:pPr>
        <w:pStyle w:val="B30"/>
      </w:pPr>
      <w:r w:rsidRPr="00235394">
        <w:t>2</w:t>
      </w:r>
      <w:r w:rsidRPr="00235394">
        <w:tab/>
        <w:t>presented to TSG for approval;</w:t>
      </w:r>
    </w:p>
    <w:p w14:paraId="0F31EA37" w14:textId="77777777" w:rsidR="003B5679" w:rsidRPr="00235394" w:rsidRDefault="003B5679" w:rsidP="003B5679">
      <w:pPr>
        <w:pStyle w:val="B30"/>
      </w:pPr>
      <w:r w:rsidRPr="00235394">
        <w:t>3</w:t>
      </w:r>
      <w:r w:rsidRPr="00235394">
        <w:tab/>
        <w:t>or greater indicates TSG approved document under change control.</w:t>
      </w:r>
    </w:p>
    <w:p w14:paraId="08F2E898" w14:textId="77777777" w:rsidR="003B5679" w:rsidRPr="00235394" w:rsidRDefault="003B5679" w:rsidP="003B5679">
      <w:pPr>
        <w:pStyle w:val="B20"/>
      </w:pPr>
      <w:r w:rsidRPr="00235394">
        <w:t>y</w:t>
      </w:r>
      <w:r w:rsidRPr="00235394">
        <w:tab/>
        <w:t>the second digit is incremented for all changes of substance, i.e. technical enhancements, corrections, updates, etc.</w:t>
      </w:r>
    </w:p>
    <w:p w14:paraId="69D1D3ED" w14:textId="77777777" w:rsidR="003B5679" w:rsidRPr="00235394" w:rsidRDefault="003B5679" w:rsidP="003B5679">
      <w:pPr>
        <w:pStyle w:val="B20"/>
      </w:pPr>
      <w:r w:rsidRPr="00235394">
        <w:t>z</w:t>
      </w:r>
      <w:r w:rsidRPr="00235394">
        <w:tab/>
        <w:t>the third digit is incremented when editorial only changes have been incorporated in the document.</w:t>
      </w:r>
    </w:p>
    <w:p w14:paraId="31BC1A98" w14:textId="77777777" w:rsidR="003B5679" w:rsidRPr="00235394" w:rsidRDefault="003B5679" w:rsidP="003B5679">
      <w:pPr>
        <w:pStyle w:val="Heading1"/>
      </w:pPr>
      <w:bookmarkStart w:id="14" w:name="_Toc101262187"/>
      <w:r w:rsidRPr="00235394">
        <w:t>Introduction</w:t>
      </w:r>
      <w:bookmarkEnd w:id="14"/>
    </w:p>
    <w:p w14:paraId="1854F77D" w14:textId="77777777" w:rsidR="003B5679" w:rsidRDefault="003B5679" w:rsidP="00961B69">
      <w:pPr>
        <w:pStyle w:val="Heading2"/>
      </w:pPr>
      <w:bookmarkStart w:id="15" w:name="_Toc101262188"/>
      <w:r>
        <w:t>General</w:t>
      </w:r>
      <w:bookmarkEnd w:id="15"/>
    </w:p>
    <w:p w14:paraId="0EA727B7" w14:textId="77777777" w:rsidR="003B5679" w:rsidRDefault="003B5679" w:rsidP="003B5679">
      <w:r>
        <w:t>I</w:t>
      </w:r>
      <w:r>
        <w:rPr>
          <w:lang w:val="en-US"/>
        </w:rPr>
        <w:t>n the release 13, 14 and 15 timeframe</w:t>
      </w:r>
      <w:r>
        <w:rPr>
          <w:noProof/>
        </w:rPr>
        <w:t xml:space="preserve"> a functional architecture</w:t>
      </w:r>
      <w:r w:rsidRPr="00AB5FED">
        <w:t>, procedures and information flows</w:t>
      </w:r>
      <w:r>
        <w:rPr>
          <w:noProof/>
        </w:rPr>
        <w:t xml:space="preserve"> have been developed to provide MC services over LTE, usin</w:t>
      </w:r>
      <w:r>
        <w:t>g E-UTRAN access</w:t>
      </w:r>
      <w:r w:rsidRPr="00173D58">
        <w:t xml:space="preserve"> </w:t>
      </w:r>
      <w:r>
        <w:t xml:space="preserve">based on the EPC architecture. The present document is a study into </w:t>
      </w:r>
      <w:r w:rsidRPr="00D01DB4">
        <w:t>the impact</w:t>
      </w:r>
      <w:r>
        <w:t>s on and the necessary changes in the Stage 2 Mission Critical specifications to ensure that the set of Mission Critical services is supported over the 5GS.</w:t>
      </w:r>
    </w:p>
    <w:p w14:paraId="3DAB5EE3" w14:textId="77777777" w:rsidR="003B5679" w:rsidRDefault="003B5679" w:rsidP="00961B69">
      <w:pPr>
        <w:pStyle w:val="Heading2"/>
      </w:pPr>
      <w:bookmarkStart w:id="16" w:name="_Toc101262189"/>
      <w:r>
        <w:t>Method</w:t>
      </w:r>
      <w:bookmarkEnd w:id="16"/>
    </w:p>
    <w:p w14:paraId="72640846" w14:textId="77777777" w:rsidR="003B5679" w:rsidRDefault="003B5679" w:rsidP="003B5679">
      <w:r>
        <w:t>The Mission Critical specifications TS 23.280, TS 23.379, TS 23.281, TS 23.282 and TS 23.283 were reviewed, looking for terms and reference documents that are E-UTRAN/EPS specific. The following list was identified:</w:t>
      </w:r>
    </w:p>
    <w:p w14:paraId="029E4F28" w14:textId="77777777" w:rsidR="003B5679" w:rsidRDefault="003B5679" w:rsidP="003B5679">
      <w:pPr>
        <w:pStyle w:val="B10"/>
      </w:pPr>
      <w:r>
        <w:t>-</w:t>
      </w:r>
      <w:r>
        <w:tab/>
      </w:r>
      <w:r w:rsidRPr="00346F41">
        <w:t>UE-R, UE-to-network relay</w:t>
      </w:r>
      <w:r>
        <w:t>;</w:t>
      </w:r>
    </w:p>
    <w:p w14:paraId="0E4F7066" w14:textId="77777777" w:rsidR="003B5679" w:rsidRDefault="003B5679" w:rsidP="003B5679">
      <w:pPr>
        <w:pStyle w:val="B10"/>
      </w:pPr>
      <w:r>
        <w:t>-</w:t>
      </w:r>
      <w:r>
        <w:tab/>
      </w:r>
      <w:r w:rsidRPr="00346F41">
        <w:t>EPC-level roaming</w:t>
      </w:r>
      <w:r>
        <w:t>;</w:t>
      </w:r>
    </w:p>
    <w:p w14:paraId="1897BBBF" w14:textId="77777777" w:rsidR="003B5679" w:rsidRDefault="003B5679" w:rsidP="003B5679">
      <w:pPr>
        <w:pStyle w:val="B10"/>
      </w:pPr>
      <w:r>
        <w:t>-</w:t>
      </w:r>
      <w:r>
        <w:tab/>
      </w:r>
      <w:r w:rsidRPr="00346F41">
        <w:t>GCSE_LTE, MBMS, BM-SC, MB2-U, MB2-C, GC1, TMGI, MBSFN, ECGI, SAI, TS 23.246, TS 23.468, TS</w:t>
      </w:r>
      <w:r>
        <w:noBreakHyphen/>
      </w:r>
      <w:r w:rsidRPr="00346F41">
        <w:t>29.468</w:t>
      </w:r>
      <w:r>
        <w:t>;</w:t>
      </w:r>
    </w:p>
    <w:p w14:paraId="100A4BD5" w14:textId="77777777" w:rsidR="003B5679" w:rsidRDefault="003B5679" w:rsidP="003B5679">
      <w:pPr>
        <w:pStyle w:val="B10"/>
      </w:pPr>
      <w:r>
        <w:t>-</w:t>
      </w:r>
      <w:r>
        <w:tab/>
      </w:r>
      <w:r w:rsidRPr="00346F41">
        <w:t>PC5, ProSe, TS 23.303</w:t>
      </w:r>
      <w:r>
        <w:t>;</w:t>
      </w:r>
    </w:p>
    <w:p w14:paraId="760BDBC1" w14:textId="77777777" w:rsidR="003B5679" w:rsidRDefault="003B5679" w:rsidP="003B5679">
      <w:pPr>
        <w:pStyle w:val="B10"/>
      </w:pPr>
      <w:r>
        <w:t>-</w:t>
      </w:r>
      <w:r>
        <w:tab/>
      </w:r>
      <w:r w:rsidRPr="00346F41">
        <w:t>APN, PAP, CHAP</w:t>
      </w:r>
      <w:r>
        <w:t>;</w:t>
      </w:r>
    </w:p>
    <w:p w14:paraId="3FFA6FDA" w14:textId="77777777" w:rsidR="003B5679" w:rsidRDefault="003B5679" w:rsidP="003B5679">
      <w:pPr>
        <w:pStyle w:val="B10"/>
      </w:pPr>
      <w:r>
        <w:t>-</w:t>
      </w:r>
      <w:r>
        <w:tab/>
      </w:r>
      <w:r w:rsidRPr="00346F41">
        <w:t>QCI, TS 23.203</w:t>
      </w:r>
      <w:r>
        <w:t>; and</w:t>
      </w:r>
    </w:p>
    <w:p w14:paraId="05A1D80A" w14:textId="77777777" w:rsidR="003B5679" w:rsidRDefault="003B5679" w:rsidP="003B5679">
      <w:pPr>
        <w:pStyle w:val="B10"/>
      </w:pPr>
      <w:r>
        <w:t>-</w:t>
      </w:r>
      <w:r>
        <w:tab/>
      </w:r>
      <w:r w:rsidRPr="00346F41">
        <w:t>LTE, EPS, EPC, E-UTRAN, eNB, TS 23.401, TS 36.300, GSMA PRD IR.88, TS 36.331</w:t>
      </w:r>
      <w:r>
        <w:t>, HSS</w:t>
      </w:r>
    </w:p>
    <w:p w14:paraId="2CE9A2F1" w14:textId="77777777" w:rsidR="003B5679" w:rsidRDefault="003B5679" w:rsidP="003B5679">
      <w:r>
        <w:t xml:space="preserve">Occurrences of these terms and reference documents are highlighted in copies of the TS documents in the Annexes of the present document. </w:t>
      </w:r>
    </w:p>
    <w:p w14:paraId="1A1CD0F1" w14:textId="77777777" w:rsidR="003B5679" w:rsidRDefault="003B5679" w:rsidP="003B5679">
      <w:r>
        <w:t xml:space="preserve">It was recognised that TS 23.280 has a lot of areas with E-UTRAN/EPS specific terminology, while TS 23.379, TS 23.281 and TS 23.282 also have considerable amount. TS 23.283 has hardly any E-UTRAN/EPS specific terminology. </w:t>
      </w:r>
      <w:r>
        <w:br/>
        <w:t xml:space="preserve">It was also recognised that some clauses could be modified without difficulty to make them also applicable to 5GS </w:t>
      </w:r>
      <w:r>
        <w:lastRenderedPageBreak/>
        <w:t xml:space="preserve">while (many) other clauses will require further technical analysis due to differences in architecture and supported functionality between E-UTRAN/EPS and 5GS. </w:t>
      </w:r>
    </w:p>
    <w:p w14:paraId="5E887BC6" w14:textId="77777777" w:rsidR="003B5679" w:rsidRDefault="003B5679" w:rsidP="003B5679">
      <w:r>
        <w:t xml:space="preserve">It was decided to individually document proposals for the easy terminology changes and to condense the clauses affected by differences in architecture and supported functionality into key issues. </w:t>
      </w:r>
    </w:p>
    <w:p w14:paraId="35014D0C" w14:textId="77777777" w:rsidR="003B5679" w:rsidRDefault="003B5679" w:rsidP="003B5679">
      <w:pPr>
        <w:pStyle w:val="Heading2"/>
      </w:pPr>
      <w:bookmarkStart w:id="17" w:name="_Toc101262190"/>
      <w:r>
        <w:t>Document structure</w:t>
      </w:r>
      <w:bookmarkEnd w:id="17"/>
    </w:p>
    <w:p w14:paraId="0DF59157" w14:textId="77777777" w:rsidR="003B5679" w:rsidRDefault="003B5679" w:rsidP="003B5679">
      <w:r>
        <w:t>The present document is structured as follows:</w:t>
      </w:r>
    </w:p>
    <w:p w14:paraId="20D57120" w14:textId="77777777" w:rsidR="003B5679" w:rsidRDefault="003B5679" w:rsidP="003B5679">
      <w:pPr>
        <w:pStyle w:val="B10"/>
      </w:pPr>
      <w:r>
        <w:t>-</w:t>
      </w:r>
      <w:r>
        <w:tab/>
        <w:t>Clause 4 proposes changes to clauses in the Mission Critical Specifications that are identified to be also applicable to 5GS and that only require terminology changes;</w:t>
      </w:r>
    </w:p>
    <w:p w14:paraId="3761AD25" w14:textId="77777777" w:rsidR="003B5679" w:rsidRDefault="003B5679" w:rsidP="003B5679">
      <w:pPr>
        <w:pStyle w:val="B10"/>
      </w:pPr>
      <w:r>
        <w:t>-</w:t>
      </w:r>
      <w:r>
        <w:tab/>
        <w:t xml:space="preserve">Clause 5 highlights key issues; </w:t>
      </w:r>
    </w:p>
    <w:p w14:paraId="393C3A16" w14:textId="77777777" w:rsidR="003B5679" w:rsidRDefault="003B5679" w:rsidP="003B5679">
      <w:pPr>
        <w:pStyle w:val="B10"/>
      </w:pPr>
      <w:r>
        <w:t>-</w:t>
      </w:r>
      <w:r>
        <w:tab/>
        <w:t>Clause 6 describes the solutions that address the key issues;</w:t>
      </w:r>
    </w:p>
    <w:p w14:paraId="568D2912" w14:textId="77777777" w:rsidR="003B5679" w:rsidRDefault="003B5679" w:rsidP="003B5679">
      <w:pPr>
        <w:pStyle w:val="B10"/>
      </w:pPr>
      <w:r>
        <w:t>-</w:t>
      </w:r>
      <w:r>
        <w:tab/>
        <w:t>The evaluation of the solutions is described in clause 7; and</w:t>
      </w:r>
    </w:p>
    <w:p w14:paraId="006D7188" w14:textId="77777777" w:rsidR="003B5679" w:rsidRPr="00AD7C25" w:rsidRDefault="003B5679" w:rsidP="003B5679">
      <w:pPr>
        <w:pStyle w:val="B10"/>
        <w:rPr>
          <w:noProof/>
        </w:rPr>
      </w:pPr>
      <w:r>
        <w:t>-</w:t>
      </w:r>
      <w:r>
        <w:tab/>
        <w:t xml:space="preserve">Clause 8 contains the conclusions of this report. </w:t>
      </w:r>
    </w:p>
    <w:p w14:paraId="01A927A8" w14:textId="77777777" w:rsidR="003B5679" w:rsidRPr="00235394" w:rsidRDefault="003B5679" w:rsidP="003B5679">
      <w:pPr>
        <w:pStyle w:val="Guidance"/>
      </w:pPr>
    </w:p>
    <w:p w14:paraId="516302D1" w14:textId="77777777" w:rsidR="003B5679" w:rsidRPr="00235394" w:rsidRDefault="003B5679" w:rsidP="003B5679">
      <w:pPr>
        <w:pStyle w:val="Heading1"/>
      </w:pPr>
      <w:r w:rsidRPr="00235394">
        <w:br w:type="page"/>
      </w:r>
      <w:bookmarkStart w:id="18" w:name="_Toc101262191"/>
      <w:r w:rsidRPr="00235394">
        <w:lastRenderedPageBreak/>
        <w:t>1</w:t>
      </w:r>
      <w:r w:rsidRPr="00235394">
        <w:tab/>
        <w:t>Scope</w:t>
      </w:r>
      <w:bookmarkEnd w:id="18"/>
    </w:p>
    <w:p w14:paraId="5E6FE666" w14:textId="77777777" w:rsidR="003B5679" w:rsidRPr="00235394" w:rsidRDefault="003B5679" w:rsidP="003B5679">
      <w:r w:rsidRPr="00235394">
        <w:t xml:space="preserve">The present document </w:t>
      </w:r>
      <w:r>
        <w:t xml:space="preserve">analyses how to ensure that the set of Mission Critical services is supported over the 5GS. Key issues are derived and solutions are developed for the </w:t>
      </w:r>
      <w:r w:rsidRPr="00D01DB4">
        <w:t>impact</w:t>
      </w:r>
      <w:r>
        <w:t>s on existing or new Stage 2 Mission Critical specifications.</w:t>
      </w:r>
    </w:p>
    <w:p w14:paraId="05E6B9D0" w14:textId="77777777" w:rsidR="003B5679" w:rsidRPr="00235394" w:rsidRDefault="003B5679" w:rsidP="003B5679">
      <w:pPr>
        <w:pStyle w:val="Heading1"/>
      </w:pPr>
      <w:bookmarkStart w:id="19" w:name="_Toc101262192"/>
      <w:r w:rsidRPr="00235394">
        <w:t>2</w:t>
      </w:r>
      <w:r w:rsidRPr="00235394">
        <w:tab/>
        <w:t>References</w:t>
      </w:r>
      <w:bookmarkEnd w:id="19"/>
    </w:p>
    <w:p w14:paraId="7F732378" w14:textId="77777777" w:rsidR="003B5679" w:rsidRPr="004D3578" w:rsidRDefault="003B5679" w:rsidP="003B5679">
      <w:r w:rsidRPr="00235394">
        <w:t>The following documents contain provisions which, through reference in this text, constitute provisions of the present document.</w:t>
      </w:r>
    </w:p>
    <w:p w14:paraId="7F24BAA9" w14:textId="77777777" w:rsidR="003B5679" w:rsidRPr="00235394" w:rsidRDefault="003B5679" w:rsidP="003B5679">
      <w:pPr>
        <w:pStyle w:val="EX"/>
      </w:pPr>
      <w:r w:rsidRPr="00235394">
        <w:t>[1]</w:t>
      </w:r>
      <w:r w:rsidRPr="00235394">
        <w:tab/>
        <w:t>3GPP TR 21.905: "Vocabulary for 3GPP Specifications".</w:t>
      </w:r>
    </w:p>
    <w:p w14:paraId="3F19E034" w14:textId="77777777" w:rsidR="003B5679" w:rsidRDefault="003B5679" w:rsidP="003B5679">
      <w:pPr>
        <w:pStyle w:val="EX"/>
      </w:pPr>
      <w:r>
        <w:t>[2]</w:t>
      </w:r>
      <w:r>
        <w:tab/>
        <w:t>3GPP TS 23</w:t>
      </w:r>
      <w:r w:rsidRPr="00235394">
        <w:t>.</w:t>
      </w:r>
      <w:r>
        <w:t>280</w:t>
      </w:r>
      <w:r w:rsidRPr="00235394">
        <w:t>: "</w:t>
      </w:r>
      <w:r w:rsidRPr="000A6D4D">
        <w:rPr>
          <w:rFonts w:eastAsia="SimSun" w:hint="eastAsia"/>
          <w:lang w:eastAsia="zh-CN"/>
        </w:rPr>
        <w:t xml:space="preserve"> </w:t>
      </w:r>
      <w:r>
        <w:rPr>
          <w:rFonts w:eastAsia="SimSun" w:hint="eastAsia"/>
          <w:lang w:eastAsia="zh-CN"/>
        </w:rPr>
        <w:t xml:space="preserve">Common functional architecture </w:t>
      </w:r>
      <w:r>
        <w:rPr>
          <w:rFonts w:eastAsia="SimSun"/>
          <w:lang w:eastAsia="zh-CN"/>
        </w:rPr>
        <w:t>to support</w:t>
      </w:r>
      <w:r>
        <w:rPr>
          <w:rFonts w:eastAsia="SimSun" w:hint="eastAsia"/>
          <w:lang w:eastAsia="zh-CN"/>
        </w:rPr>
        <w:t xml:space="preserve"> mission critical services</w:t>
      </w:r>
      <w:r w:rsidRPr="00235394">
        <w:t xml:space="preserve"> ".</w:t>
      </w:r>
    </w:p>
    <w:p w14:paraId="5EBAF9A4" w14:textId="77777777" w:rsidR="003B5679" w:rsidRDefault="003B5679" w:rsidP="003B5679">
      <w:pPr>
        <w:pStyle w:val="EX"/>
      </w:pPr>
      <w:r>
        <w:t>[3]</w:t>
      </w:r>
      <w:r>
        <w:tab/>
        <w:t>3GPP TS 23.379</w:t>
      </w:r>
      <w:r w:rsidRPr="00235394">
        <w:t>: "</w:t>
      </w:r>
      <w:r w:rsidRPr="000A6D4D">
        <w:t xml:space="preserve"> </w:t>
      </w:r>
      <w:r>
        <w:t xml:space="preserve">Functional architecture and information flows to support </w:t>
      </w:r>
      <w:r w:rsidRPr="00AB5FED">
        <w:rPr>
          <w:rFonts w:hint="eastAsia"/>
          <w:szCs w:val="34"/>
          <w:lang w:eastAsia="zh-CN"/>
        </w:rPr>
        <w:t>Mission Critical Push To Talk (MCPTT)</w:t>
      </w:r>
      <w:r w:rsidRPr="00235394">
        <w:t>".</w:t>
      </w:r>
    </w:p>
    <w:p w14:paraId="4607DEBF" w14:textId="77777777" w:rsidR="003B5679" w:rsidRPr="00235394" w:rsidRDefault="003B5679" w:rsidP="003B5679">
      <w:pPr>
        <w:pStyle w:val="EX"/>
      </w:pPr>
      <w:r>
        <w:t>[4]</w:t>
      </w:r>
      <w:r>
        <w:tab/>
        <w:t>3GPP TS 23</w:t>
      </w:r>
      <w:r w:rsidRPr="00235394">
        <w:t>.</w:t>
      </w:r>
      <w:r>
        <w:t>281</w:t>
      </w:r>
      <w:r w:rsidRPr="00235394">
        <w:t>: "</w:t>
      </w:r>
      <w:r w:rsidRPr="000A6D4D">
        <w:rPr>
          <w:szCs w:val="34"/>
          <w:lang w:eastAsia="zh-CN"/>
        </w:rPr>
        <w:t xml:space="preserve"> </w:t>
      </w:r>
      <w:r w:rsidRPr="0092787C">
        <w:rPr>
          <w:szCs w:val="34"/>
          <w:lang w:eastAsia="zh-CN"/>
        </w:rPr>
        <w:t>Functional architecture and information flows to support Mi</w:t>
      </w:r>
      <w:r>
        <w:rPr>
          <w:szCs w:val="34"/>
          <w:lang w:eastAsia="zh-CN"/>
        </w:rPr>
        <w:t>ssion Critical Video (MCVideo)</w:t>
      </w:r>
      <w:r w:rsidRPr="00235394">
        <w:t>".</w:t>
      </w:r>
    </w:p>
    <w:p w14:paraId="36F91AE1" w14:textId="77777777" w:rsidR="003B5679" w:rsidRPr="00235394" w:rsidRDefault="003B5679" w:rsidP="003B5679">
      <w:pPr>
        <w:pStyle w:val="EX"/>
      </w:pPr>
      <w:r>
        <w:t>[5]</w:t>
      </w:r>
      <w:r>
        <w:tab/>
        <w:t>3GPP TS 23</w:t>
      </w:r>
      <w:r w:rsidRPr="00235394">
        <w:t>.</w:t>
      </w:r>
      <w:r>
        <w:t>282</w:t>
      </w:r>
      <w:r w:rsidRPr="00235394">
        <w:t>: "</w:t>
      </w:r>
      <w:r w:rsidRPr="00DA6706">
        <w:t xml:space="preserve"> </w:t>
      </w:r>
      <w:r>
        <w:t>Functional architecture and information flows to support Mission</w:t>
      </w:r>
      <w:r w:rsidRPr="00535616">
        <w:t xml:space="preserve"> Critical </w:t>
      </w:r>
      <w:r>
        <w:t>Data</w:t>
      </w:r>
      <w:r w:rsidRPr="00535616">
        <w:t xml:space="preserve"> (MC</w:t>
      </w:r>
      <w:r>
        <w:t>Data</w:t>
      </w:r>
      <w:r w:rsidRPr="00535616">
        <w:t>)</w:t>
      </w:r>
      <w:r w:rsidRPr="00235394">
        <w:t>".</w:t>
      </w:r>
    </w:p>
    <w:p w14:paraId="0D890D3F" w14:textId="77777777" w:rsidR="003B5679" w:rsidRDefault="003B5679" w:rsidP="003B5679">
      <w:pPr>
        <w:pStyle w:val="EX"/>
      </w:pPr>
      <w:r>
        <w:t>[6]</w:t>
      </w:r>
      <w:r>
        <w:tab/>
        <w:t>3GPP TS 23</w:t>
      </w:r>
      <w:r w:rsidRPr="00235394">
        <w:t>.</w:t>
      </w:r>
      <w:r>
        <w:t>283</w:t>
      </w:r>
      <w:r w:rsidRPr="00235394">
        <w:t>: "</w:t>
      </w:r>
      <w:r w:rsidRPr="00DA6706">
        <w:t xml:space="preserve"> </w:t>
      </w:r>
      <w:r>
        <w:t>Mission Critical Communication Interworking with Land Mobile Radio Systems</w:t>
      </w:r>
      <w:r w:rsidRPr="00235394">
        <w:t xml:space="preserve"> ".</w:t>
      </w:r>
    </w:p>
    <w:p w14:paraId="5DCDE5C1" w14:textId="77777777" w:rsidR="003B5679" w:rsidRDefault="003B5679" w:rsidP="003B5679">
      <w:pPr>
        <w:pStyle w:val="EX"/>
      </w:pPr>
      <w:r>
        <w:t>[7]</w:t>
      </w:r>
      <w:r>
        <w:tab/>
        <w:t>3GPP TS 23.003: "Numbering, addressing and identification".</w:t>
      </w:r>
    </w:p>
    <w:p w14:paraId="3EF3FBF9" w14:textId="77777777" w:rsidR="003B5679" w:rsidRDefault="003B5679" w:rsidP="003B5679">
      <w:pPr>
        <w:pStyle w:val="EX"/>
      </w:pPr>
      <w:r>
        <w:t>[8]</w:t>
      </w:r>
      <w:r>
        <w:tab/>
        <w:t>3GPP TS 23.401: "General Packet Radio Service (GPRS) enhancements for Evolved Universal Terrestrial Radio Access Network (E-UTRAN) access".</w:t>
      </w:r>
    </w:p>
    <w:p w14:paraId="311657A6" w14:textId="77777777" w:rsidR="003B5679" w:rsidRDefault="003B5679" w:rsidP="003B5679">
      <w:pPr>
        <w:pStyle w:val="EX"/>
      </w:pPr>
      <w:r>
        <w:t>[9]</w:t>
      </w:r>
      <w:r>
        <w:tab/>
        <w:t>3GPP TS 23.203: "Policy and charging control architecture".</w:t>
      </w:r>
    </w:p>
    <w:p w14:paraId="412D4D20" w14:textId="77777777" w:rsidR="003B5679" w:rsidRDefault="003B5679" w:rsidP="003B5679">
      <w:pPr>
        <w:pStyle w:val="EX"/>
      </w:pPr>
      <w:r>
        <w:t>[10]</w:t>
      </w:r>
      <w:r>
        <w:tab/>
        <w:t>3GPP TS 23.501: "System architecture for the 5G System (5GS)".</w:t>
      </w:r>
    </w:p>
    <w:p w14:paraId="01F4ABF5" w14:textId="77777777" w:rsidR="003B5679" w:rsidRDefault="003B5679" w:rsidP="003B5679">
      <w:pPr>
        <w:pStyle w:val="EX"/>
      </w:pPr>
      <w:r>
        <w:t>[11]</w:t>
      </w:r>
      <w:r>
        <w:tab/>
        <w:t>3GPP TS 23.502: "Procedures for the 5G System (5GS)".</w:t>
      </w:r>
    </w:p>
    <w:p w14:paraId="227575A0" w14:textId="77777777" w:rsidR="003B5679" w:rsidRDefault="003B5679" w:rsidP="003B5679">
      <w:pPr>
        <w:pStyle w:val="EX"/>
      </w:pPr>
      <w:r>
        <w:t>[12]</w:t>
      </w:r>
      <w:r>
        <w:tab/>
        <w:t>3GPP TS 23.503: "Policy and charging control framework for the 5G System (5GS); Stage 2".</w:t>
      </w:r>
    </w:p>
    <w:p w14:paraId="0F2E47A2" w14:textId="77777777" w:rsidR="003B5679" w:rsidRDefault="003B5679" w:rsidP="003B5679">
      <w:pPr>
        <w:pStyle w:val="EX"/>
      </w:pPr>
      <w:r>
        <w:t>[13]</w:t>
      </w:r>
      <w:r>
        <w:tab/>
        <w:t>3GPP TS 33.501: "Security architecture and procedures for 5G System".</w:t>
      </w:r>
    </w:p>
    <w:p w14:paraId="7D7EC76C" w14:textId="77777777" w:rsidR="003B5679" w:rsidRDefault="003B5679" w:rsidP="003B5679">
      <w:pPr>
        <w:pStyle w:val="EX"/>
      </w:pPr>
      <w:r>
        <w:t>[14]</w:t>
      </w:r>
      <w:r>
        <w:tab/>
        <w:t>3GPP TS 23.228: "</w:t>
      </w:r>
      <w:r w:rsidRPr="007764B9">
        <w:t>IP Multimedia Subsystem (IMS); Stage 2</w:t>
      </w:r>
      <w:r>
        <w:t>".</w:t>
      </w:r>
    </w:p>
    <w:p w14:paraId="03B57592" w14:textId="77777777" w:rsidR="003B5679" w:rsidRPr="00235394" w:rsidRDefault="003B5679" w:rsidP="003B5679">
      <w:pPr>
        <w:pStyle w:val="EX"/>
      </w:pPr>
      <w:r>
        <w:t>[15]</w:t>
      </w:r>
      <w:r>
        <w:tab/>
        <w:t>3GPP TS 22.289: "Mobile Communication System for Railways;".</w:t>
      </w:r>
    </w:p>
    <w:p w14:paraId="636C14EA" w14:textId="77777777" w:rsidR="003B5679" w:rsidRPr="000F3397" w:rsidRDefault="003B5679" w:rsidP="003B5679">
      <w:pPr>
        <w:pStyle w:val="EX"/>
      </w:pPr>
      <w:r w:rsidRPr="000C3BA4">
        <w:t>[16]</w:t>
      </w:r>
      <w:r w:rsidRPr="000C3BA4">
        <w:tab/>
        <w:t>3GPP TS 29.513: "5G Sy</w:t>
      </w:r>
      <w:r w:rsidRPr="00885356">
        <w:t>stem; Policy and Charging Control signalling flows and QoS parameter mapping</w:t>
      </w:r>
      <w:r w:rsidRPr="000F3397">
        <w:t>".</w:t>
      </w:r>
    </w:p>
    <w:p w14:paraId="446B3BA9" w14:textId="77777777" w:rsidR="003B5679" w:rsidRPr="00B24AFB" w:rsidRDefault="003B5679" w:rsidP="003B5679">
      <w:pPr>
        <w:pStyle w:val="EX"/>
      </w:pPr>
      <w:r w:rsidRPr="000F3397">
        <w:t>[17]</w:t>
      </w:r>
      <w:r w:rsidRPr="000F3397">
        <w:tab/>
        <w:t>3GPP TS 38.300: "NR; NR and NG</w:t>
      </w:r>
      <w:r w:rsidRPr="0007462A">
        <w:t>-RAN Overall Description</w:t>
      </w:r>
      <w:r w:rsidRPr="00B24AFB">
        <w:t>".</w:t>
      </w:r>
    </w:p>
    <w:p w14:paraId="60DC9663" w14:textId="77777777" w:rsidR="003B5679" w:rsidRDefault="003B5679" w:rsidP="003B5679">
      <w:pPr>
        <w:pStyle w:val="EX"/>
      </w:pPr>
      <w:r w:rsidRPr="0049200E">
        <w:t>[18]</w:t>
      </w:r>
      <w:r w:rsidRPr="0049200E">
        <w:tab/>
        <w:t>3GPP TR 23.794: "Study on enhanced IP Multi</w:t>
      </w:r>
      <w:r w:rsidRPr="00FD08BA">
        <w:t>media Subsystem (IMS) to 5GC integration".</w:t>
      </w:r>
    </w:p>
    <w:p w14:paraId="0982458F" w14:textId="77777777" w:rsidR="003B5679" w:rsidRDefault="003B5679" w:rsidP="003B5679">
      <w:pPr>
        <w:pStyle w:val="EX"/>
      </w:pPr>
      <w:r>
        <w:rPr>
          <w:rFonts w:hint="eastAsia"/>
          <w:lang w:eastAsia="zh-CN"/>
        </w:rPr>
        <w:t>[</w:t>
      </w:r>
      <w:r>
        <w:rPr>
          <w:lang w:eastAsia="zh-CN"/>
        </w:rPr>
        <w:t>19]</w:t>
      </w:r>
      <w:r>
        <w:rPr>
          <w:lang w:eastAsia="zh-CN"/>
        </w:rPr>
        <w:tab/>
      </w:r>
      <w:r>
        <w:t>3GPP TS 23.247: "</w:t>
      </w:r>
      <w:r>
        <w:rPr>
          <w:lang w:eastAsia="zh-CN"/>
        </w:rPr>
        <w:t>Architectural enhancements for 5G multicast-broadcast services; Stage 2</w:t>
      </w:r>
      <w:r>
        <w:t>".</w:t>
      </w:r>
    </w:p>
    <w:p w14:paraId="65B34082" w14:textId="77777777" w:rsidR="003B5679" w:rsidRDefault="003B5679" w:rsidP="003B5679">
      <w:pPr>
        <w:pStyle w:val="EX"/>
      </w:pPr>
      <w:r>
        <w:t>[20]</w:t>
      </w:r>
      <w:r>
        <w:tab/>
        <w:t>3GPP TS</w:t>
      </w:r>
      <w:r w:rsidRPr="0049200E">
        <w:t> 23.</w:t>
      </w:r>
      <w:r>
        <w:t>002</w:t>
      </w:r>
      <w:r w:rsidRPr="0049200E">
        <w:t>: "</w:t>
      </w:r>
      <w:r>
        <w:t>Network Architecture</w:t>
      </w:r>
      <w:r w:rsidRPr="00FD08BA">
        <w:t>".</w:t>
      </w:r>
    </w:p>
    <w:p w14:paraId="28BEB8F5" w14:textId="77777777" w:rsidR="003B5679" w:rsidRDefault="003B5679" w:rsidP="003B5679">
      <w:pPr>
        <w:pStyle w:val="EX"/>
      </w:pPr>
      <w:r w:rsidRPr="00C86275">
        <w:t>[</w:t>
      </w:r>
      <w:r>
        <w:t>21</w:t>
      </w:r>
      <w:r w:rsidRPr="00C86275">
        <w:t>]</w:t>
      </w:r>
      <w:r w:rsidRPr="00C86275">
        <w:tab/>
        <w:t>3GPP TS 23.</w:t>
      </w:r>
      <w:r>
        <w:t>304</w:t>
      </w:r>
      <w:r w:rsidRPr="00C86275">
        <w:t xml:space="preserve">: "Proximity based Services (ProSe) in the 5G </w:t>
      </w:r>
      <w:r w:rsidRPr="000B706F">
        <w:t>System</w:t>
      </w:r>
      <w:r w:rsidRPr="00C86275">
        <w:t xml:space="preserve"> (5GS)".</w:t>
      </w:r>
    </w:p>
    <w:p w14:paraId="37CA60E7" w14:textId="77777777" w:rsidR="003B5679" w:rsidRDefault="003B5679" w:rsidP="003B5679">
      <w:pPr>
        <w:pStyle w:val="EX"/>
      </w:pPr>
      <w:r>
        <w:t>[22]</w:t>
      </w:r>
      <w:r>
        <w:tab/>
        <w:t>3GPP TS</w:t>
      </w:r>
      <w:r w:rsidRPr="0049200E">
        <w:t> 23.</w:t>
      </w:r>
      <w:r>
        <w:t>289</w:t>
      </w:r>
      <w:r w:rsidRPr="0049200E">
        <w:t>: "</w:t>
      </w:r>
      <w:r>
        <w:t>Mission Critical services over 5G Systems</w:t>
      </w:r>
      <w:r w:rsidRPr="00FD08BA">
        <w:t>".</w:t>
      </w:r>
    </w:p>
    <w:p w14:paraId="69F445D9" w14:textId="77777777" w:rsidR="003B5679" w:rsidRPr="00FD08BA" w:rsidRDefault="003B5679" w:rsidP="003B5679">
      <w:pPr>
        <w:pStyle w:val="EX"/>
      </w:pPr>
    </w:p>
    <w:p w14:paraId="5B287E0E" w14:textId="77777777" w:rsidR="003B5679" w:rsidRPr="00235394" w:rsidRDefault="003B5679" w:rsidP="003B5679">
      <w:pPr>
        <w:pStyle w:val="EditorsNote"/>
      </w:pPr>
      <w:r>
        <w:t>Editor's note: Further numbered references to be inserted here</w:t>
      </w:r>
      <w:r w:rsidRPr="004D3578">
        <w:tab/>
      </w:r>
    </w:p>
    <w:p w14:paraId="3B78D254" w14:textId="77777777" w:rsidR="003B5679" w:rsidRPr="00235394" w:rsidRDefault="003B5679" w:rsidP="003B5679">
      <w:pPr>
        <w:pStyle w:val="Heading1"/>
      </w:pPr>
      <w:bookmarkStart w:id="20" w:name="_Toc101262193"/>
      <w:r w:rsidRPr="00235394">
        <w:lastRenderedPageBreak/>
        <w:t>3</w:t>
      </w:r>
      <w:r w:rsidRPr="00235394">
        <w:tab/>
        <w:t>Definitions and abbreviations</w:t>
      </w:r>
      <w:bookmarkEnd w:id="20"/>
    </w:p>
    <w:p w14:paraId="2529A1EE" w14:textId="77777777" w:rsidR="003B5679" w:rsidRPr="00235394" w:rsidRDefault="003B5679" w:rsidP="003B5679">
      <w:pPr>
        <w:pStyle w:val="Heading2"/>
      </w:pPr>
      <w:bookmarkStart w:id="21" w:name="_Toc101262194"/>
      <w:r w:rsidRPr="00235394">
        <w:t>3.1</w:t>
      </w:r>
      <w:r w:rsidRPr="00235394">
        <w:tab/>
        <w:t>Definitions</w:t>
      </w:r>
      <w:bookmarkEnd w:id="21"/>
    </w:p>
    <w:p w14:paraId="4935F0E4" w14:textId="77777777" w:rsidR="003B5679" w:rsidRPr="00235394" w:rsidRDefault="003B5679" w:rsidP="003B5679">
      <w:r w:rsidRPr="00235394">
        <w:t xml:space="preserve">For the purposes of the present document, the terms and definitions given in </w:t>
      </w:r>
      <w:bookmarkStart w:id="22" w:name="OLE_LINK1"/>
      <w:bookmarkStart w:id="23" w:name="OLE_LINK2"/>
      <w:bookmarkStart w:id="24" w:name="OLE_LINK3"/>
      <w:bookmarkStart w:id="25" w:name="OLE_LINK4"/>
      <w:bookmarkStart w:id="26" w:name="OLE_LINK5"/>
      <w:r>
        <w:t xml:space="preserve">3GPP </w:t>
      </w:r>
      <w:bookmarkEnd w:id="22"/>
      <w:bookmarkEnd w:id="23"/>
      <w:bookmarkEnd w:id="24"/>
      <w:bookmarkEnd w:id="25"/>
      <w:bookmarkEnd w:id="26"/>
      <w:r w:rsidRPr="00235394">
        <w:t xml:space="preserve">TR 21.905 [1] and the following apply. A term defined in the present document takes precedence over the definition of the same term, if any, in </w:t>
      </w:r>
      <w:r>
        <w:t xml:space="preserve">3GPP </w:t>
      </w:r>
      <w:r w:rsidRPr="00235394">
        <w:t>TR 21.905 [1].</w:t>
      </w:r>
    </w:p>
    <w:p w14:paraId="516DCDB3" w14:textId="77777777" w:rsidR="003B5679" w:rsidRPr="00235394" w:rsidRDefault="003B5679" w:rsidP="003B5679">
      <w:pPr>
        <w:pStyle w:val="Heading2"/>
      </w:pPr>
      <w:bookmarkStart w:id="27" w:name="_Toc101262195"/>
      <w:r>
        <w:t>3.2</w:t>
      </w:r>
      <w:r w:rsidRPr="00235394">
        <w:tab/>
        <w:t>Abbreviations</w:t>
      </w:r>
      <w:bookmarkEnd w:id="27"/>
    </w:p>
    <w:p w14:paraId="7C791BBF" w14:textId="77777777" w:rsidR="003B5679" w:rsidRDefault="003B5679" w:rsidP="003B5679">
      <w:pPr>
        <w:keepNext/>
      </w:pPr>
      <w:r w:rsidRPr="00235394">
        <w:t xml:space="preserve">For the purposes of the present document, the abbreviations given in </w:t>
      </w:r>
      <w:r>
        <w:t xml:space="preserve">3GPP </w:t>
      </w:r>
      <w:r w:rsidRPr="00235394">
        <w:t xml:space="preserve">TR 21.905 [1] and the following apply. An abbreviation defined in the present document takes precedence over the definition of the same abbreviation, if any, in </w:t>
      </w:r>
      <w:r>
        <w:t xml:space="preserve">3GPP </w:t>
      </w:r>
      <w:r w:rsidRPr="00235394">
        <w:t>TR 21.905 [1].</w:t>
      </w:r>
    </w:p>
    <w:p w14:paraId="4D2A78C7" w14:textId="77777777" w:rsidR="003B5679" w:rsidRDefault="003B5679" w:rsidP="003B5679">
      <w:pPr>
        <w:rPr>
          <w:lang w:eastAsia="zh-CN"/>
        </w:rPr>
      </w:pPr>
      <w:r>
        <w:t>For the purposes of the present document, the abbreviations given in 3GPP T</w:t>
      </w:r>
      <w:r>
        <w:rPr>
          <w:lang w:eastAsia="zh-CN"/>
        </w:rPr>
        <w:t>S</w:t>
      </w:r>
      <w:r>
        <w:t> 2</w:t>
      </w:r>
      <w:r>
        <w:rPr>
          <w:lang w:eastAsia="zh-CN"/>
        </w:rPr>
        <w:t>3.247</w:t>
      </w:r>
      <w:r>
        <w:rPr>
          <w:lang w:val="en-US"/>
        </w:rPr>
        <w:t> </w:t>
      </w:r>
      <w:r>
        <w:t>[</w:t>
      </w:r>
      <w:r>
        <w:rPr>
          <w:lang w:eastAsia="zh-CN"/>
        </w:rPr>
        <w:t>19</w:t>
      </w:r>
      <w:r>
        <w:t>]</w:t>
      </w:r>
      <w:r>
        <w:rPr>
          <w:lang w:eastAsia="zh-CN"/>
        </w:rPr>
        <w:t xml:space="preserve"> apply</w:t>
      </w:r>
    </w:p>
    <w:p w14:paraId="71685703" w14:textId="77777777" w:rsidR="003B5679" w:rsidRPr="000B289F" w:rsidRDefault="003B5679" w:rsidP="003B5679">
      <w:pPr>
        <w:pStyle w:val="EW"/>
        <w:rPr>
          <w:rFonts w:eastAsia="SimSun"/>
          <w:b/>
          <w:bCs/>
        </w:rPr>
      </w:pPr>
      <w:r w:rsidRPr="000B289F">
        <w:rPr>
          <w:rFonts w:eastAsia="SimSun"/>
          <w:b/>
          <w:bCs/>
        </w:rPr>
        <w:t>Broadcast MBS session</w:t>
      </w:r>
    </w:p>
    <w:p w14:paraId="4ADEFD6F" w14:textId="77777777" w:rsidR="003B5679" w:rsidRPr="000B289F" w:rsidRDefault="003B5679" w:rsidP="003B5679">
      <w:pPr>
        <w:pStyle w:val="EW"/>
        <w:rPr>
          <w:rFonts w:eastAsia="SimSun"/>
          <w:b/>
          <w:bCs/>
          <w:lang w:val="en-US" w:eastAsia="zh-CN"/>
        </w:rPr>
      </w:pPr>
      <w:r w:rsidRPr="000B289F">
        <w:rPr>
          <w:rFonts w:eastAsia="SimSun"/>
          <w:b/>
          <w:bCs/>
        </w:rPr>
        <w:t>Broadcast service area</w:t>
      </w:r>
    </w:p>
    <w:p w14:paraId="67AD622A" w14:textId="77777777" w:rsidR="003B5679" w:rsidRPr="000134BA" w:rsidRDefault="003B5679" w:rsidP="003B5679">
      <w:pPr>
        <w:pStyle w:val="EW"/>
        <w:rPr>
          <w:b/>
          <w:bCs/>
        </w:rPr>
      </w:pPr>
      <w:r w:rsidRPr="000134BA">
        <w:rPr>
          <w:b/>
          <w:bCs/>
        </w:rPr>
        <w:t>MBS</w:t>
      </w:r>
    </w:p>
    <w:p w14:paraId="019BD31B" w14:textId="77777777" w:rsidR="003B5679" w:rsidRPr="000B289F" w:rsidRDefault="003B5679" w:rsidP="003B5679">
      <w:pPr>
        <w:pStyle w:val="EW"/>
        <w:rPr>
          <w:rFonts w:eastAsia="SimSun"/>
          <w:b/>
          <w:bCs/>
        </w:rPr>
      </w:pPr>
      <w:r w:rsidRPr="000B289F">
        <w:rPr>
          <w:rFonts w:eastAsia="SimSun"/>
          <w:b/>
          <w:bCs/>
        </w:rPr>
        <w:t>MBS QoS Flow</w:t>
      </w:r>
    </w:p>
    <w:p w14:paraId="51FE7139" w14:textId="77777777" w:rsidR="003B5679" w:rsidRPr="000B289F" w:rsidRDefault="003B5679" w:rsidP="003B5679">
      <w:pPr>
        <w:pStyle w:val="EW"/>
        <w:rPr>
          <w:rFonts w:eastAsia="SimSun"/>
          <w:b/>
          <w:bCs/>
        </w:rPr>
      </w:pPr>
      <w:r w:rsidRPr="000B289F">
        <w:rPr>
          <w:rFonts w:eastAsia="SimSun"/>
          <w:b/>
          <w:bCs/>
        </w:rPr>
        <w:t>MBS session</w:t>
      </w:r>
    </w:p>
    <w:p w14:paraId="294A7D50" w14:textId="77777777" w:rsidR="003B5679" w:rsidRPr="000134BA" w:rsidRDefault="003B5679" w:rsidP="003B5679">
      <w:pPr>
        <w:pStyle w:val="EW"/>
        <w:rPr>
          <w:b/>
          <w:bCs/>
        </w:rPr>
      </w:pPr>
      <w:r w:rsidRPr="000134BA">
        <w:rPr>
          <w:b/>
          <w:bCs/>
        </w:rPr>
        <w:t>MBSF</w:t>
      </w:r>
    </w:p>
    <w:p w14:paraId="29B630B1" w14:textId="77777777" w:rsidR="003B5679" w:rsidRPr="000134BA" w:rsidRDefault="003B5679" w:rsidP="003B5679">
      <w:pPr>
        <w:pStyle w:val="EW"/>
        <w:rPr>
          <w:b/>
          <w:bCs/>
        </w:rPr>
      </w:pPr>
      <w:r w:rsidRPr="000134BA">
        <w:rPr>
          <w:b/>
          <w:bCs/>
        </w:rPr>
        <w:t>MBSTF</w:t>
      </w:r>
    </w:p>
    <w:p w14:paraId="619D4C70" w14:textId="3891DA29" w:rsidR="003B5679" w:rsidRPr="00961B69" w:rsidRDefault="003B5679" w:rsidP="00961B69">
      <w:pPr>
        <w:pStyle w:val="EW"/>
        <w:rPr>
          <w:rFonts w:eastAsia="SimSun"/>
          <w:b/>
          <w:bCs/>
        </w:rPr>
      </w:pPr>
      <w:r w:rsidRPr="000134BA">
        <w:rPr>
          <w:rFonts w:eastAsia="SimSun"/>
          <w:b/>
          <w:bCs/>
        </w:rPr>
        <w:t>Multicast MBS session</w:t>
      </w:r>
    </w:p>
    <w:p w14:paraId="7EEDB3D9" w14:textId="77777777" w:rsidR="003B5679" w:rsidRDefault="003B5679" w:rsidP="003B5679">
      <w:pPr>
        <w:pStyle w:val="Heading1"/>
        <w:rPr>
          <w:lang w:val="en-US"/>
        </w:rPr>
      </w:pPr>
      <w:bookmarkStart w:id="28" w:name="_Toc101262196"/>
      <w:r>
        <w:t>4</w:t>
      </w:r>
      <w:r>
        <w:tab/>
      </w:r>
      <w:r w:rsidRPr="005D7516">
        <w:t>Subclauses</w:t>
      </w:r>
      <w:r>
        <w:rPr>
          <w:lang w:val="en-US"/>
        </w:rPr>
        <w:t xml:space="preserve"> in Mission Critical Specifications </w:t>
      </w:r>
      <w:r w:rsidRPr="0061417D">
        <w:rPr>
          <w:lang w:val="en-US"/>
        </w:rPr>
        <w:t>contain</w:t>
      </w:r>
      <w:r>
        <w:rPr>
          <w:lang w:val="en-US"/>
        </w:rPr>
        <w:t>ing</w:t>
      </w:r>
      <w:r w:rsidRPr="0061417D">
        <w:rPr>
          <w:lang w:val="en-US"/>
        </w:rPr>
        <w:t xml:space="preserve"> </w:t>
      </w:r>
      <w:r>
        <w:rPr>
          <w:lang w:val="en-US"/>
        </w:rPr>
        <w:t>E-UTRAN/EPS</w:t>
      </w:r>
      <w:r w:rsidRPr="0061417D">
        <w:rPr>
          <w:lang w:val="en-US"/>
        </w:rPr>
        <w:t xml:space="preserve"> specific terminology</w:t>
      </w:r>
      <w:bookmarkEnd w:id="28"/>
    </w:p>
    <w:p w14:paraId="00199674" w14:textId="77777777" w:rsidR="003B5679" w:rsidRDefault="003B5679" w:rsidP="003B5679">
      <w:pPr>
        <w:pStyle w:val="Heading2"/>
        <w:rPr>
          <w:lang w:val="en-US"/>
        </w:rPr>
      </w:pPr>
      <w:bookmarkStart w:id="29" w:name="_Toc101262197"/>
      <w:r>
        <w:rPr>
          <w:lang w:val="en-US"/>
        </w:rPr>
        <w:t>4.1</w:t>
      </w:r>
      <w:r>
        <w:rPr>
          <w:lang w:val="en-US"/>
        </w:rPr>
        <w:tab/>
        <w:t>Introduction</w:t>
      </w:r>
      <w:bookmarkEnd w:id="29"/>
    </w:p>
    <w:p w14:paraId="70AD951D" w14:textId="77777777" w:rsidR="003B5679" w:rsidRDefault="003B5679" w:rsidP="003B5679">
      <w:pPr>
        <w:rPr>
          <w:noProof/>
        </w:rPr>
      </w:pPr>
      <w:r>
        <w:rPr>
          <w:noProof/>
        </w:rPr>
        <w:t xml:space="preserve">This clause contains text </w:t>
      </w:r>
      <w:r w:rsidRPr="009554B2">
        <w:rPr>
          <w:rFonts w:eastAsia="SimSun"/>
        </w:rPr>
        <w:t>proposals</w:t>
      </w:r>
      <w:r>
        <w:rPr>
          <w:noProof/>
        </w:rPr>
        <w:t xml:space="preserve"> for clauses in the Mission Critical specifications that currently contain E</w:t>
      </w:r>
      <w:r>
        <w:rPr>
          <w:noProof/>
        </w:rPr>
        <w:noBreakHyphen/>
        <w:t xml:space="preserve">UTRAN/EPS specific terminology, which are identified to be also applicable to 5GS and that will only require terminology </w:t>
      </w:r>
      <w:r w:rsidRPr="007D3EC3">
        <w:rPr>
          <w:rFonts w:eastAsia="SimSun"/>
        </w:rPr>
        <w:t>changes</w:t>
      </w:r>
      <w:r>
        <w:rPr>
          <w:noProof/>
        </w:rPr>
        <w:t xml:space="preserve"> or minor extensions to make them applicable to 5GS.</w:t>
      </w:r>
    </w:p>
    <w:p w14:paraId="4E3E637C" w14:textId="77777777" w:rsidR="003B5679" w:rsidRDefault="003B5679" w:rsidP="003B5679">
      <w:pPr>
        <w:pStyle w:val="Heading2"/>
      </w:pPr>
      <w:bookmarkStart w:id="30" w:name="_Toc101262198"/>
      <w:r>
        <w:rPr>
          <w:lang w:val="en-US"/>
        </w:rPr>
        <w:t>4.2</w:t>
      </w:r>
      <w:r>
        <w:rPr>
          <w:lang w:val="en-US"/>
        </w:rPr>
        <w:tab/>
        <w:t>TS 23.</w:t>
      </w:r>
      <w:r w:rsidRPr="005D7516">
        <w:t>280</w:t>
      </w:r>
      <w:bookmarkEnd w:id="30"/>
    </w:p>
    <w:p w14:paraId="4A7B6D87" w14:textId="77777777" w:rsidR="003B5679" w:rsidRPr="00A34B09" w:rsidRDefault="003B5679" w:rsidP="003B5679">
      <w:pPr>
        <w:pStyle w:val="Heading3"/>
        <w:rPr>
          <w:lang w:val="en-US"/>
        </w:rPr>
      </w:pPr>
      <w:bookmarkStart w:id="31" w:name="_Toc519254417"/>
      <w:bookmarkStart w:id="32" w:name="_Toc101262199"/>
      <w:r w:rsidRPr="00A34B09">
        <w:rPr>
          <w:lang w:val="en-US"/>
        </w:rPr>
        <w:t>4.2.1</w:t>
      </w:r>
      <w:r w:rsidRPr="00A34B09">
        <w:rPr>
          <w:lang w:val="en-US"/>
        </w:rPr>
        <w:tab/>
        <w:t xml:space="preserve">Proposed change to </w:t>
      </w:r>
      <w:bookmarkEnd w:id="31"/>
      <w:r w:rsidRPr="00A34B09">
        <w:rPr>
          <w:lang w:val="en-US"/>
        </w:rPr>
        <w:t>1 Scope</w:t>
      </w:r>
      <w:bookmarkEnd w:id="32"/>
    </w:p>
    <w:p w14:paraId="7C25B9F1" w14:textId="77777777" w:rsidR="003B5679" w:rsidRPr="00515FFD" w:rsidRDefault="003B5679" w:rsidP="003B5679">
      <w:pPr>
        <w:rPr>
          <w:rFonts w:eastAsia="SimSun"/>
        </w:rPr>
      </w:pPr>
      <w:bookmarkStart w:id="33" w:name="_Toc519254419"/>
      <w:r w:rsidRPr="00515FFD">
        <w:rPr>
          <w:rFonts w:eastAsia="SimSun"/>
        </w:rPr>
        <w:t xml:space="preserve">This document specifies the </w:t>
      </w:r>
      <w:r w:rsidRPr="00515FFD">
        <w:rPr>
          <w:rFonts w:eastAsia="SimSun" w:hint="eastAsia"/>
          <w:lang w:eastAsia="zh-CN"/>
        </w:rPr>
        <w:t xml:space="preserve">common functional </w:t>
      </w:r>
      <w:r w:rsidRPr="00515FFD">
        <w:rPr>
          <w:rFonts w:eastAsia="SimSun"/>
        </w:rPr>
        <w:t xml:space="preserve">architecture, procedures and information flows needed to support </w:t>
      </w:r>
      <w:r w:rsidRPr="00515FFD">
        <w:rPr>
          <w:rFonts w:eastAsia="SimSun" w:hint="eastAsia"/>
          <w:lang w:eastAsia="zh-CN"/>
        </w:rPr>
        <w:t>mission critical services</w:t>
      </w:r>
      <w:r w:rsidRPr="00515FFD">
        <w:rPr>
          <w:rFonts w:eastAsia="SimSun"/>
        </w:rPr>
        <w:t xml:space="preserve"> including the common services core architecture</w:t>
      </w:r>
      <w:r w:rsidRPr="00515FFD">
        <w:rPr>
          <w:rFonts w:eastAsia="SimSun" w:hint="eastAsia"/>
          <w:lang w:eastAsia="zh-CN"/>
        </w:rPr>
        <w:t>.</w:t>
      </w:r>
      <w:r w:rsidRPr="00515FFD">
        <w:rPr>
          <w:rFonts w:eastAsia="SimSun"/>
        </w:rPr>
        <w:t xml:space="preserve"> </w:t>
      </w:r>
    </w:p>
    <w:p w14:paraId="4E5B53F4" w14:textId="77777777" w:rsidR="003B5679" w:rsidRPr="00515FFD" w:rsidRDefault="003B5679" w:rsidP="003B5679">
      <w:pPr>
        <w:rPr>
          <w:rFonts w:eastAsia="SimSun"/>
          <w:lang w:eastAsia="zh-CN"/>
        </w:rPr>
      </w:pPr>
      <w:r w:rsidRPr="00515FFD">
        <w:rPr>
          <w:rFonts w:eastAsia="SimSun"/>
          <w:lang w:eastAsia="zh-CN"/>
        </w:rPr>
        <w:t>The corresponding service requirements are defined in 3GPP TS 22.179 [</w:t>
      </w:r>
      <w:r w:rsidRPr="00515FFD">
        <w:rPr>
          <w:rFonts w:eastAsia="SimSun" w:hint="eastAsia"/>
          <w:lang w:eastAsia="zh-CN"/>
        </w:rPr>
        <w:t>2</w:t>
      </w:r>
      <w:r w:rsidRPr="00515FFD">
        <w:rPr>
          <w:rFonts w:eastAsia="SimSun"/>
          <w:lang w:eastAsia="zh-CN"/>
        </w:rPr>
        <w:t>]</w:t>
      </w:r>
      <w:r w:rsidRPr="00515FFD">
        <w:rPr>
          <w:rFonts w:eastAsia="SimSun" w:hint="eastAsia"/>
          <w:lang w:eastAsia="zh-CN"/>
        </w:rPr>
        <w:t>, 3GPP</w:t>
      </w:r>
      <w:r w:rsidRPr="00515FFD">
        <w:rPr>
          <w:rFonts w:eastAsia="SimSun" w:hint="cs"/>
          <w:lang w:val="en-US" w:eastAsia="zh-CN"/>
        </w:rPr>
        <w:t> </w:t>
      </w:r>
      <w:r w:rsidRPr="00515FFD">
        <w:rPr>
          <w:rFonts w:eastAsia="SimSun" w:hint="eastAsia"/>
          <w:lang w:eastAsia="zh-CN"/>
        </w:rPr>
        <w:t>TS</w:t>
      </w:r>
      <w:r w:rsidRPr="00515FFD">
        <w:rPr>
          <w:rFonts w:eastAsia="SimSun" w:hint="cs"/>
          <w:lang w:val="en-US" w:eastAsia="zh-CN"/>
        </w:rPr>
        <w:t> </w:t>
      </w:r>
      <w:r w:rsidRPr="00515FFD">
        <w:rPr>
          <w:rFonts w:eastAsia="SimSun" w:hint="eastAsia"/>
          <w:lang w:eastAsia="zh-CN"/>
        </w:rPr>
        <w:t>22.280</w:t>
      </w:r>
      <w:r w:rsidRPr="00515FFD">
        <w:rPr>
          <w:rFonts w:eastAsia="SimSun"/>
          <w:lang w:val="en-US" w:eastAsia="zh-CN"/>
        </w:rPr>
        <w:t> </w:t>
      </w:r>
      <w:r w:rsidRPr="00515FFD">
        <w:rPr>
          <w:rFonts w:eastAsia="SimSun" w:hint="eastAsia"/>
          <w:lang w:eastAsia="zh-CN"/>
        </w:rPr>
        <w:t>[3], 3GPP</w:t>
      </w:r>
      <w:r w:rsidRPr="00515FFD">
        <w:rPr>
          <w:rFonts w:eastAsia="SimSun" w:hint="cs"/>
          <w:lang w:val="en-US" w:eastAsia="zh-CN"/>
        </w:rPr>
        <w:t> </w:t>
      </w:r>
      <w:r w:rsidRPr="00515FFD">
        <w:rPr>
          <w:rFonts w:eastAsia="SimSun" w:hint="eastAsia"/>
          <w:lang w:eastAsia="zh-CN"/>
        </w:rPr>
        <w:t>TS</w:t>
      </w:r>
      <w:r w:rsidRPr="00515FFD">
        <w:rPr>
          <w:rFonts w:eastAsia="SimSun" w:hint="cs"/>
          <w:lang w:val="en-US" w:eastAsia="zh-CN"/>
        </w:rPr>
        <w:t> </w:t>
      </w:r>
      <w:r w:rsidRPr="00515FFD">
        <w:rPr>
          <w:rFonts w:eastAsia="SimSun" w:hint="eastAsia"/>
          <w:lang w:eastAsia="zh-CN"/>
        </w:rPr>
        <w:t>22.281</w:t>
      </w:r>
      <w:r w:rsidRPr="00515FFD">
        <w:rPr>
          <w:rFonts w:eastAsia="SimSun"/>
          <w:lang w:val="en-US" w:eastAsia="zh-CN"/>
        </w:rPr>
        <w:t> </w:t>
      </w:r>
      <w:r w:rsidRPr="00515FFD">
        <w:rPr>
          <w:rFonts w:eastAsia="SimSun" w:hint="eastAsia"/>
          <w:lang w:eastAsia="zh-CN"/>
        </w:rPr>
        <w:t>[4] and 3GPP</w:t>
      </w:r>
      <w:r w:rsidRPr="00515FFD">
        <w:rPr>
          <w:rFonts w:eastAsia="SimSun" w:hint="cs"/>
          <w:lang w:val="en-US" w:eastAsia="zh-CN"/>
        </w:rPr>
        <w:t> </w:t>
      </w:r>
      <w:r w:rsidRPr="00515FFD">
        <w:rPr>
          <w:rFonts w:eastAsia="SimSun" w:hint="eastAsia"/>
          <w:lang w:eastAsia="zh-CN"/>
        </w:rPr>
        <w:t>TS</w:t>
      </w:r>
      <w:r w:rsidRPr="00515FFD">
        <w:rPr>
          <w:rFonts w:eastAsia="SimSun" w:hint="cs"/>
          <w:lang w:val="en-US" w:eastAsia="zh-CN"/>
        </w:rPr>
        <w:t> </w:t>
      </w:r>
      <w:r w:rsidRPr="00515FFD">
        <w:rPr>
          <w:rFonts w:eastAsia="SimSun" w:hint="eastAsia"/>
          <w:lang w:eastAsia="zh-CN"/>
        </w:rPr>
        <w:t>22.282</w:t>
      </w:r>
      <w:r w:rsidRPr="00515FFD">
        <w:rPr>
          <w:rFonts w:eastAsia="SimSun"/>
          <w:lang w:val="en-US" w:eastAsia="zh-CN"/>
        </w:rPr>
        <w:t> </w:t>
      </w:r>
      <w:r w:rsidRPr="00515FFD">
        <w:rPr>
          <w:rFonts w:eastAsia="SimSun" w:hint="eastAsia"/>
          <w:lang w:eastAsia="zh-CN"/>
        </w:rPr>
        <w:t>[5]</w:t>
      </w:r>
      <w:r w:rsidRPr="00515FFD">
        <w:rPr>
          <w:rFonts w:eastAsia="SimSun"/>
          <w:lang w:eastAsia="zh-CN"/>
        </w:rPr>
        <w:t>.</w:t>
      </w:r>
    </w:p>
    <w:p w14:paraId="20B085CB" w14:textId="77777777" w:rsidR="003B5679" w:rsidRPr="00515FFD" w:rsidRDefault="003B5679" w:rsidP="003B5679">
      <w:pPr>
        <w:rPr>
          <w:rFonts w:eastAsia="SimSun"/>
        </w:rPr>
      </w:pPr>
      <w:r w:rsidRPr="00515FFD">
        <w:rPr>
          <w:rFonts w:eastAsia="SimSun"/>
        </w:rPr>
        <w:t xml:space="preserve">The present document is applicable primarily to </w:t>
      </w:r>
      <w:r w:rsidRPr="00515FFD">
        <w:rPr>
          <w:rFonts w:eastAsia="SimSun" w:hint="eastAsia"/>
          <w:lang w:eastAsia="zh-CN"/>
        </w:rPr>
        <w:t>mission critical services</w:t>
      </w:r>
      <w:r w:rsidRPr="00515FFD">
        <w:rPr>
          <w:rFonts w:eastAsia="SimSun"/>
        </w:rPr>
        <w:t xml:space="preserve"> </w:t>
      </w:r>
      <w:r w:rsidRPr="006B06F5">
        <w:rPr>
          <w:rFonts w:eastAsia="SimSun"/>
          <w:highlight w:val="yellow"/>
        </w:rPr>
        <w:t>using E-UTRAN access based on the EPC architecture defined in 3GPP TS 23.401 [</w:t>
      </w:r>
      <w:r w:rsidRPr="006B06F5">
        <w:rPr>
          <w:rFonts w:eastAsia="SimSun" w:hint="eastAsia"/>
          <w:highlight w:val="yellow"/>
          <w:lang w:eastAsia="zh-CN"/>
        </w:rPr>
        <w:t>1</w:t>
      </w:r>
      <w:r w:rsidRPr="006B06F5">
        <w:rPr>
          <w:rFonts w:eastAsia="SimSun"/>
          <w:highlight w:val="yellow"/>
          <w:lang w:eastAsia="zh-CN"/>
        </w:rPr>
        <w:t>7</w:t>
      </w:r>
      <w:r w:rsidRPr="006B06F5">
        <w:rPr>
          <w:rFonts w:eastAsia="SimSun"/>
          <w:highlight w:val="yellow"/>
        </w:rPr>
        <w:t>]</w:t>
      </w:r>
      <w:r w:rsidRPr="006B06F5">
        <w:rPr>
          <w:rFonts w:eastAsia="SimSun"/>
          <w:highlight w:val="yellow"/>
          <w:u w:val="single"/>
        </w:rPr>
        <w:t xml:space="preserve"> and </w:t>
      </w:r>
      <w:r>
        <w:rPr>
          <w:rFonts w:eastAsia="SimSun"/>
          <w:highlight w:val="yellow"/>
          <w:u w:val="single"/>
        </w:rPr>
        <w:t xml:space="preserve">using </w:t>
      </w:r>
      <w:r w:rsidRPr="006B06F5">
        <w:rPr>
          <w:rFonts w:eastAsia="SimSun"/>
          <w:highlight w:val="yellow"/>
          <w:u w:val="single"/>
        </w:rPr>
        <w:t>5GS access based on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rsidRPr="00515FFD">
        <w:rPr>
          <w:rFonts w:eastAsia="SimSun"/>
        </w:rPr>
        <w:t xml:space="preserve">. Certain </w:t>
      </w:r>
      <w:r w:rsidRPr="00515FFD">
        <w:rPr>
          <w:rFonts w:eastAsia="SimSun" w:hint="eastAsia"/>
          <w:lang w:eastAsia="zh-CN"/>
        </w:rPr>
        <w:t>MC service</w:t>
      </w:r>
      <w:r w:rsidRPr="00515FFD">
        <w:rPr>
          <w:rFonts w:eastAsia="SimSun"/>
          <w:lang w:eastAsia="zh-CN"/>
        </w:rPr>
        <w:t xml:space="preserve"> functions such as dispatch and administrative functions could also </w:t>
      </w:r>
      <w:r w:rsidRPr="00515FFD">
        <w:rPr>
          <w:rFonts w:eastAsia="SimSun"/>
        </w:rPr>
        <w:t>be supported via non-3GPP access networks but no additional functionality is specified to support non-3GPP access.</w:t>
      </w:r>
    </w:p>
    <w:p w14:paraId="2F098188" w14:textId="77777777" w:rsidR="003B5679" w:rsidRPr="00515FFD" w:rsidRDefault="003B5679" w:rsidP="003B5679">
      <w:pPr>
        <w:rPr>
          <w:rFonts w:eastAsia="SimSun"/>
          <w:lang w:eastAsia="zh-CN"/>
        </w:rPr>
      </w:pPr>
      <w:r w:rsidRPr="00515FFD">
        <w:rPr>
          <w:rFonts w:eastAsia="SimSun"/>
        </w:rPr>
        <w:t xml:space="preserve">The </w:t>
      </w:r>
      <w:r w:rsidRPr="00515FFD">
        <w:rPr>
          <w:rFonts w:eastAsia="SimSun" w:hint="eastAsia"/>
          <w:lang w:eastAsia="zh-CN"/>
        </w:rPr>
        <w:t xml:space="preserve">common functional architecture to support mission critical services </w:t>
      </w:r>
      <w:r w:rsidRPr="00515FFD">
        <w:rPr>
          <w:rFonts w:eastAsia="SimSun"/>
        </w:rPr>
        <w:t xml:space="preserve">can be used </w:t>
      </w:r>
      <w:r w:rsidRPr="00515FFD">
        <w:rPr>
          <w:rFonts w:eastAsia="SimSun" w:hint="eastAsia"/>
          <w:lang w:eastAsia="zh-CN"/>
        </w:rPr>
        <w:t>for</w:t>
      </w:r>
      <w:r w:rsidRPr="00515FFD">
        <w:rPr>
          <w:rFonts w:eastAsia="SimSun"/>
        </w:rPr>
        <w:t xml:space="preserve"> public safety applications and also for general commercial applications e.g. utility companies and railways.</w:t>
      </w:r>
    </w:p>
    <w:p w14:paraId="1ABB0E82" w14:textId="77777777" w:rsidR="003B5679" w:rsidRPr="00A34B09" w:rsidRDefault="003B5679" w:rsidP="003B5679">
      <w:pPr>
        <w:pStyle w:val="Heading3"/>
        <w:rPr>
          <w:lang w:val="en-US"/>
        </w:rPr>
      </w:pPr>
      <w:bookmarkStart w:id="34" w:name="_Toc101262200"/>
      <w:bookmarkStart w:id="35" w:name="_Toc520361073"/>
      <w:bookmarkEnd w:id="33"/>
      <w:r w:rsidRPr="00A34B09">
        <w:rPr>
          <w:lang w:val="en-US"/>
        </w:rPr>
        <w:t>4.2.2</w:t>
      </w:r>
      <w:r w:rsidRPr="00A34B09">
        <w:rPr>
          <w:lang w:val="en-US"/>
        </w:rPr>
        <w:tab/>
        <w:t>Proposed change to 2</w:t>
      </w:r>
      <w:r w:rsidRPr="00A34B09">
        <w:rPr>
          <w:lang w:val="en-US"/>
        </w:rPr>
        <w:tab/>
        <w:t>References</w:t>
      </w:r>
      <w:bookmarkEnd w:id="34"/>
    </w:p>
    <w:p w14:paraId="15284B60" w14:textId="77777777" w:rsidR="003B5679" w:rsidRDefault="003B5679" w:rsidP="003B5679">
      <w:r w:rsidRPr="00E028CD">
        <w:rPr>
          <w:highlight w:val="yellow"/>
        </w:rPr>
        <w:t>Add reference:</w:t>
      </w:r>
    </w:p>
    <w:p w14:paraId="45E0538D" w14:textId="77777777" w:rsidR="003B5679" w:rsidRPr="00774B4E" w:rsidRDefault="003B5679" w:rsidP="003B5679">
      <w:pPr>
        <w:pStyle w:val="EX"/>
        <w:rPr>
          <w:u w:val="single"/>
        </w:rPr>
      </w:pPr>
      <w:r w:rsidRPr="00774B4E">
        <w:rPr>
          <w:highlight w:val="yellow"/>
          <w:u w:val="single"/>
        </w:rPr>
        <w:lastRenderedPageBreak/>
        <w:t>[X]</w:t>
      </w:r>
      <w:r w:rsidRPr="00774B4E">
        <w:rPr>
          <w:highlight w:val="yellow"/>
          <w:u w:val="single"/>
        </w:rPr>
        <w:tab/>
        <w:t>3GPP TS 23.501: "</w:t>
      </w:r>
      <w:r w:rsidRPr="00774B4E">
        <w:rPr>
          <w:rFonts w:eastAsia="SimSun"/>
          <w:highlight w:val="yellow"/>
          <w:u w:val="single"/>
        </w:rPr>
        <w:t>System Architecture for the 5G System</w:t>
      </w:r>
      <w:r w:rsidRPr="00774B4E">
        <w:rPr>
          <w:highlight w:val="yellow"/>
          <w:u w:val="single"/>
        </w:rPr>
        <w:t>".</w:t>
      </w:r>
    </w:p>
    <w:p w14:paraId="49F23278" w14:textId="77777777" w:rsidR="003B5679" w:rsidRPr="00774B4E" w:rsidRDefault="003B5679" w:rsidP="003B5679">
      <w:pPr>
        <w:pStyle w:val="EX"/>
        <w:rPr>
          <w:u w:val="single"/>
        </w:rPr>
      </w:pPr>
      <w:r w:rsidRPr="00774B4E">
        <w:rPr>
          <w:highlight w:val="yellow"/>
          <w:u w:val="single"/>
        </w:rPr>
        <w:t>[Y]</w:t>
      </w:r>
      <w:r w:rsidRPr="00774B4E">
        <w:rPr>
          <w:highlight w:val="yellow"/>
          <w:u w:val="single"/>
        </w:rPr>
        <w:tab/>
        <w:t>3GPP TS 33.501: "Security architecture and procedures for 5G System ".</w:t>
      </w:r>
    </w:p>
    <w:p w14:paraId="6B871529" w14:textId="77777777" w:rsidR="003B5679" w:rsidRPr="00E3337E" w:rsidRDefault="003B5679" w:rsidP="003B5679">
      <w:pPr>
        <w:pStyle w:val="Heading3"/>
        <w:rPr>
          <w:lang w:val="en-US"/>
        </w:rPr>
      </w:pPr>
      <w:bookmarkStart w:id="36" w:name="_Toc101262201"/>
      <w:r w:rsidRPr="00E3337E">
        <w:rPr>
          <w:lang w:val="en-US"/>
        </w:rPr>
        <w:t>4.</w:t>
      </w:r>
      <w:r>
        <w:t>2</w:t>
      </w:r>
      <w:r w:rsidRPr="00E3337E">
        <w:rPr>
          <w:lang w:val="en-US"/>
        </w:rPr>
        <w:t>.</w:t>
      </w:r>
      <w:r>
        <w:rPr>
          <w:lang w:val="en-US"/>
        </w:rPr>
        <w:t>3</w:t>
      </w:r>
      <w:r w:rsidRPr="00E3337E">
        <w:rPr>
          <w:lang w:val="en-US"/>
        </w:rPr>
        <w:tab/>
      </w:r>
      <w:r>
        <w:rPr>
          <w:lang w:val="en-US"/>
        </w:rPr>
        <w:t>Proposed change to 3.2</w:t>
      </w:r>
      <w:r>
        <w:rPr>
          <w:lang w:val="en-US"/>
        </w:rPr>
        <w:tab/>
        <w:t>Abbreviations</w:t>
      </w:r>
      <w:bookmarkEnd w:id="36"/>
    </w:p>
    <w:p w14:paraId="3843B17E" w14:textId="77777777" w:rsidR="003B5679" w:rsidRDefault="003B5679" w:rsidP="003B5679">
      <w:r>
        <w:rPr>
          <w:highlight w:val="yellow"/>
        </w:rPr>
        <w:t>Insert</w:t>
      </w:r>
      <w:r w:rsidRPr="00E028CD">
        <w:rPr>
          <w:highlight w:val="yellow"/>
        </w:rPr>
        <w:t xml:space="preserve"> </w:t>
      </w:r>
      <w:r>
        <w:rPr>
          <w:highlight w:val="yellow"/>
        </w:rPr>
        <w:t>abbreviation</w:t>
      </w:r>
      <w:r w:rsidRPr="00E028CD">
        <w:rPr>
          <w:highlight w:val="yellow"/>
        </w:rPr>
        <w:t>:</w:t>
      </w:r>
    </w:p>
    <w:p w14:paraId="17FD0252" w14:textId="77777777" w:rsidR="003B5679" w:rsidRPr="007C650E" w:rsidRDefault="003B5679" w:rsidP="003B5679">
      <w:pPr>
        <w:pStyle w:val="EW"/>
        <w:rPr>
          <w:u w:val="single"/>
        </w:rPr>
      </w:pPr>
      <w:r w:rsidRPr="007C650E">
        <w:rPr>
          <w:highlight w:val="yellow"/>
          <w:u w:val="single"/>
        </w:rPr>
        <w:t>5GC</w:t>
      </w:r>
      <w:r w:rsidRPr="007C650E">
        <w:rPr>
          <w:highlight w:val="yellow"/>
          <w:u w:val="single"/>
        </w:rPr>
        <w:tab/>
        <w:t>5G Core Network</w:t>
      </w:r>
    </w:p>
    <w:p w14:paraId="604ECB92" w14:textId="77777777" w:rsidR="003B5679" w:rsidRPr="00E3337E" w:rsidRDefault="003B5679" w:rsidP="003B5679">
      <w:pPr>
        <w:pStyle w:val="Heading3"/>
        <w:rPr>
          <w:lang w:val="en-US"/>
        </w:rPr>
      </w:pPr>
      <w:bookmarkStart w:id="37" w:name="_Toc101262202"/>
      <w:r w:rsidRPr="00E3337E">
        <w:rPr>
          <w:lang w:val="en-US"/>
        </w:rPr>
        <w:t>4.</w:t>
      </w:r>
      <w:r>
        <w:t>2</w:t>
      </w:r>
      <w:r w:rsidRPr="00E3337E">
        <w:rPr>
          <w:lang w:val="en-US"/>
        </w:rPr>
        <w:t>.</w:t>
      </w:r>
      <w:r>
        <w:rPr>
          <w:lang w:val="en-US"/>
        </w:rPr>
        <w:t>4</w:t>
      </w:r>
      <w:r w:rsidRPr="00E3337E">
        <w:rPr>
          <w:lang w:val="en-US"/>
        </w:rPr>
        <w:tab/>
      </w:r>
      <w:r>
        <w:rPr>
          <w:lang w:val="en-US"/>
        </w:rPr>
        <w:t>Proposed change to 4</w:t>
      </w:r>
      <w:r>
        <w:rPr>
          <w:lang w:val="en-US"/>
        </w:rPr>
        <w:tab/>
        <w:t>Introduction</w:t>
      </w:r>
      <w:bookmarkEnd w:id="37"/>
    </w:p>
    <w:p w14:paraId="49E47A54" w14:textId="77777777" w:rsidR="003B5679" w:rsidRPr="001353D9" w:rsidRDefault="003B5679" w:rsidP="003B5679">
      <w:r w:rsidRPr="001353D9">
        <w:t>A common functional architecture to support MC services (i.e., MCPTT defined in 3GPP TS 23.379 [</w:t>
      </w:r>
      <w:r>
        <w:t>16</w:t>
      </w:r>
      <w:r w:rsidRPr="001353D9">
        <w:t>], MCVideo defined in 3GPP TS 23.281 [</w:t>
      </w:r>
      <w:r>
        <w:t>12</w:t>
      </w:r>
      <w:r w:rsidRPr="001353D9">
        <w:t>], MCData defined in 3GPP TS 23.282 [</w:t>
      </w:r>
      <w:r>
        <w:t>13</w:t>
      </w:r>
      <w:r w:rsidRPr="001353D9">
        <w:t>]) including common application plane and signalling plane entities is specified in this document.</w:t>
      </w:r>
    </w:p>
    <w:p w14:paraId="5D35BDA2" w14:textId="77777777" w:rsidR="003B5679" w:rsidRPr="001353D9" w:rsidRDefault="003B5679" w:rsidP="003B5679">
      <w:r w:rsidRPr="001353D9">
        <w:t>Each MC service supports several types of communications amongst the users (e.g. group call, private call). There are several common functions and entities (e.g. group, configuration, identity) which are used by the MC services.</w:t>
      </w:r>
    </w:p>
    <w:p w14:paraId="71B8D6E0" w14:textId="77777777" w:rsidR="003B5679" w:rsidRPr="001353D9" w:rsidRDefault="003B5679" w:rsidP="003B5679">
      <w:pPr>
        <w:rPr>
          <w:lang w:eastAsia="zh-CN"/>
        </w:rPr>
      </w:pPr>
      <w:r w:rsidRPr="001353D9">
        <w:t xml:space="preserve">The common functional architecture to support MC services utilises aspects of the IMS architecture defined in </w:t>
      </w:r>
      <w:r w:rsidRPr="001353D9">
        <w:rPr>
          <w:lang w:eastAsia="zh-CN"/>
        </w:rPr>
        <w:t>3GPP TS 23.228 [</w:t>
      </w:r>
      <w:r>
        <w:rPr>
          <w:lang w:eastAsia="zh-CN"/>
        </w:rPr>
        <w:t>9</w:t>
      </w:r>
      <w:r w:rsidRPr="001353D9">
        <w:rPr>
          <w:lang w:eastAsia="zh-CN"/>
        </w:rPr>
        <w:t xml:space="preserve">], the </w:t>
      </w:r>
      <w:r w:rsidRPr="001353D9">
        <w:t>Proximity-based Services (</w:t>
      </w:r>
      <w:r w:rsidRPr="001353D9">
        <w:rPr>
          <w:lang w:eastAsia="zh-CN"/>
        </w:rPr>
        <w:t xml:space="preserve">ProSe) architecture defined in </w:t>
      </w:r>
      <w:r w:rsidRPr="001353D9">
        <w:t>3GPP TS 23.303</w:t>
      </w:r>
      <w:r w:rsidRPr="001353D9">
        <w:rPr>
          <w:lang w:eastAsia="zh-CN"/>
        </w:rPr>
        <w:t> [</w:t>
      </w:r>
      <w:r>
        <w:rPr>
          <w:lang w:eastAsia="zh-CN"/>
        </w:rPr>
        <w:t>14</w:t>
      </w:r>
      <w:r w:rsidRPr="001353D9">
        <w:rPr>
          <w:lang w:eastAsia="zh-CN"/>
        </w:rPr>
        <w:t xml:space="preserve">], the </w:t>
      </w:r>
      <w:r w:rsidRPr="001353D9">
        <w:t>Group Communication System Enablers for LTE (GCSE_LTE)</w:t>
      </w:r>
      <w:r w:rsidRPr="001353D9">
        <w:rPr>
          <w:lang w:eastAsia="zh-CN"/>
        </w:rPr>
        <w:t xml:space="preserve"> architecture defined in 3GPP TS 23.468 [1</w:t>
      </w:r>
      <w:r>
        <w:rPr>
          <w:lang w:eastAsia="zh-CN"/>
        </w:rPr>
        <w:t>8</w:t>
      </w:r>
      <w:r w:rsidRPr="001353D9">
        <w:rPr>
          <w:lang w:eastAsia="zh-CN"/>
        </w:rPr>
        <w:t xml:space="preserve">] and the PS-PS access </w:t>
      </w:r>
      <w:r w:rsidRPr="001353D9">
        <w:t>transfer procedures defined in 3GPP TS 23.237 [</w:t>
      </w:r>
      <w:r>
        <w:t>10</w:t>
      </w:r>
      <w:r w:rsidRPr="001353D9">
        <w:t>].</w:t>
      </w:r>
    </w:p>
    <w:p w14:paraId="5B184636" w14:textId="77777777" w:rsidR="003B5679" w:rsidRPr="001353D9" w:rsidRDefault="003B5679" w:rsidP="003B5679">
      <w:r w:rsidRPr="001353D9">
        <w:t>The MC service UE</w:t>
      </w:r>
      <w:r w:rsidRPr="001353D9">
        <w:rPr>
          <w:lang w:eastAsia="zh-CN"/>
        </w:rPr>
        <w:t xml:space="preserve"> primarily obtains access to a MC service </w:t>
      </w:r>
      <w:r w:rsidRPr="003F3CFD">
        <w:rPr>
          <w:highlight w:val="yellow"/>
        </w:rPr>
        <w:t>via E-UTRAN, using the EPS architecture defined in 3GPP TS 23.401 [17]</w:t>
      </w:r>
      <w:r w:rsidRPr="006B06F5">
        <w:rPr>
          <w:rFonts w:eastAsia="SimSun"/>
          <w:highlight w:val="yellow"/>
          <w:u w:val="single"/>
        </w:rPr>
        <w:t xml:space="preserve"> and </w:t>
      </w:r>
      <w:r>
        <w:rPr>
          <w:rFonts w:eastAsia="SimSun"/>
          <w:highlight w:val="yellow"/>
          <w:u w:val="single"/>
        </w:rPr>
        <w:t xml:space="preserve">using </w:t>
      </w:r>
      <w:r w:rsidRPr="006B06F5">
        <w:rPr>
          <w:rFonts w:eastAsia="SimSun"/>
          <w:highlight w:val="yellow"/>
          <w:u w:val="single"/>
        </w:rPr>
        <w:t>5GS access based on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rsidRPr="001353D9">
        <w:t xml:space="preserve">. Certain </w:t>
      </w:r>
      <w:r w:rsidRPr="001353D9">
        <w:rPr>
          <w:lang w:eastAsia="zh-CN"/>
        </w:rPr>
        <w:t xml:space="preserve">MC service functions such as dispatch and administrative functions can </w:t>
      </w:r>
      <w:r w:rsidRPr="001353D9">
        <w:t xml:space="preserve">be supported using either MC service UEs </w:t>
      </w:r>
      <w:r w:rsidRPr="003F3CFD">
        <w:rPr>
          <w:highlight w:val="yellow"/>
        </w:rPr>
        <w:t>in E-UTRAN</w:t>
      </w:r>
      <w:r w:rsidRPr="00277BF9">
        <w:rPr>
          <w:highlight w:val="yellow"/>
          <w:u w:val="single"/>
        </w:rPr>
        <w:t>, using MC service UEs in 5GS</w:t>
      </w:r>
      <w:r w:rsidRPr="001353D9">
        <w:t xml:space="preserve"> or using MC service UEs via non-3GPP access networks. External applications usage of MC services can be enabled </w:t>
      </w:r>
      <w:r w:rsidRPr="003F3CFD">
        <w:rPr>
          <w:highlight w:val="yellow"/>
        </w:rPr>
        <w:t>via E-UTRAN</w:t>
      </w:r>
      <w:r w:rsidRPr="003F3CFD">
        <w:rPr>
          <w:highlight w:val="yellow"/>
          <w:u w:val="single"/>
        </w:rPr>
        <w:t>, 5GS</w:t>
      </w:r>
      <w:r w:rsidRPr="001353D9">
        <w:t xml:space="preserve"> or non-3GPP access networks.</w:t>
      </w:r>
    </w:p>
    <w:p w14:paraId="4D4A62C1" w14:textId="77777777" w:rsidR="003B5679" w:rsidRDefault="003B5679" w:rsidP="003B5679">
      <w:pPr>
        <w:pStyle w:val="NO"/>
        <w:rPr>
          <w:lang w:eastAsia="zh-CN"/>
        </w:rPr>
      </w:pPr>
      <w:r w:rsidRPr="001353D9">
        <w:rPr>
          <w:lang w:eastAsia="zh-CN"/>
        </w:rPr>
        <w:t>NOTE:</w:t>
      </w:r>
      <w:r w:rsidRPr="001353D9">
        <w:rPr>
          <w:lang w:eastAsia="zh-CN"/>
        </w:rPr>
        <w:tab/>
        <w:t xml:space="preserve">Dispatch consoles and devices used by MC service administrators are considered MC service UEs in the </w:t>
      </w:r>
      <w:r w:rsidRPr="00D956A9">
        <w:t>common functional architecture to support MC services</w:t>
      </w:r>
      <w:r w:rsidRPr="001353D9">
        <w:rPr>
          <w:lang w:eastAsia="zh-CN"/>
        </w:rPr>
        <w:t>.</w:t>
      </w:r>
      <w:bookmarkEnd w:id="35"/>
    </w:p>
    <w:p w14:paraId="39BB577C" w14:textId="77777777" w:rsidR="003B5679" w:rsidRPr="00E3337E" w:rsidRDefault="003B5679" w:rsidP="003B5679">
      <w:pPr>
        <w:pStyle w:val="Heading3"/>
        <w:rPr>
          <w:lang w:val="en-US"/>
        </w:rPr>
      </w:pPr>
      <w:bookmarkStart w:id="38" w:name="_Toc101262203"/>
      <w:r w:rsidRPr="00E3337E">
        <w:rPr>
          <w:lang w:val="en-US"/>
        </w:rPr>
        <w:t>4.</w:t>
      </w:r>
      <w:r>
        <w:t>2</w:t>
      </w:r>
      <w:r w:rsidRPr="00E3337E">
        <w:rPr>
          <w:lang w:val="en-US"/>
        </w:rPr>
        <w:t>.</w:t>
      </w:r>
      <w:r>
        <w:rPr>
          <w:lang w:val="en-US"/>
        </w:rPr>
        <w:t>5</w:t>
      </w:r>
      <w:r w:rsidRPr="00E3337E">
        <w:rPr>
          <w:lang w:val="en-US"/>
        </w:rPr>
        <w:tab/>
      </w:r>
      <w:r>
        <w:rPr>
          <w:lang w:val="en-US"/>
        </w:rPr>
        <w:t xml:space="preserve">Proposed change to 9.2.1.1 </w:t>
      </w:r>
      <w:r w:rsidRPr="003E5F68">
        <w:t>On-network architectural model diagram</w:t>
      </w:r>
      <w:bookmarkEnd w:id="38"/>
    </w:p>
    <w:p w14:paraId="631813ED" w14:textId="77777777" w:rsidR="003B5679" w:rsidRPr="003E5F68" w:rsidRDefault="003B5679" w:rsidP="003B5679">
      <w:r w:rsidRPr="003E5F68">
        <w:t xml:space="preserve">Figure 9.2.1.1-1 below is the on-network architectural model for the </w:t>
      </w:r>
      <w:r>
        <w:rPr>
          <w:rFonts w:hint="eastAsia"/>
          <w:lang w:eastAsia="zh-CN"/>
        </w:rPr>
        <w:t>MC</w:t>
      </w:r>
      <w:r w:rsidRPr="003E5F68">
        <w:t xml:space="preserve"> system solution, where the </w:t>
      </w:r>
      <w:r>
        <w:rPr>
          <w:rFonts w:hint="eastAsia"/>
          <w:lang w:eastAsia="zh-CN"/>
        </w:rPr>
        <w:t>MC</w:t>
      </w:r>
      <w:r w:rsidRPr="003E5F68">
        <w:t xml:space="preserve"> system provides </w:t>
      </w:r>
      <w:r>
        <w:rPr>
          <w:rFonts w:hint="eastAsia"/>
          <w:lang w:eastAsia="zh-CN"/>
        </w:rPr>
        <w:t>one or more MC</w:t>
      </w:r>
      <w:r w:rsidRPr="003E5F68">
        <w:t xml:space="preserve"> service</w:t>
      </w:r>
      <w:r>
        <w:rPr>
          <w:rFonts w:hint="eastAsia"/>
          <w:lang w:eastAsia="zh-CN"/>
        </w:rPr>
        <w:t>s</w:t>
      </w:r>
      <w:r w:rsidRPr="003E5F68">
        <w:t xml:space="preserve"> via a single PLMN. </w:t>
      </w:r>
    </w:p>
    <w:p w14:paraId="2DC149CF" w14:textId="77777777" w:rsidR="003B5679" w:rsidRPr="003E5F68" w:rsidRDefault="003B5679" w:rsidP="003B5679">
      <w:pPr>
        <w:pStyle w:val="TH"/>
      </w:pPr>
      <w:r w:rsidRPr="000A153C">
        <w:rPr>
          <w:b w:val="0"/>
        </w:rPr>
        <w:object w:dxaOrig="7320" w:dyaOrig="6810" w14:anchorId="1F1F12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6.25pt;height:340.6pt" o:ole="">
            <v:imagedata r:id="rId11" o:title=""/>
          </v:shape>
          <o:OLEObject Type="Embed" ProgID="Visio.Drawing.11" ShapeID="_x0000_i1025" DrawAspect="Content" ObjectID="_1716575960" r:id="rId12"/>
        </w:object>
      </w:r>
    </w:p>
    <w:p w14:paraId="6B395473" w14:textId="77777777" w:rsidR="003B5679" w:rsidRPr="003E5F68" w:rsidRDefault="003B5679" w:rsidP="003B5679">
      <w:pPr>
        <w:pStyle w:val="TF"/>
      </w:pPr>
      <w:r w:rsidRPr="003E5F68">
        <w:t>Figure 9.2.1.1-1: On-network architectural model</w:t>
      </w:r>
    </w:p>
    <w:p w14:paraId="1169C035" w14:textId="77777777" w:rsidR="003B5679" w:rsidRPr="003E5F68" w:rsidRDefault="003B5679" w:rsidP="003B5679">
      <w:pPr>
        <w:pStyle w:val="Heading3"/>
      </w:pPr>
      <w:bookmarkStart w:id="39" w:name="_Toc424654441"/>
      <w:bookmarkStart w:id="40" w:name="_Toc428365030"/>
      <w:bookmarkStart w:id="41" w:name="_Toc433209643"/>
      <w:bookmarkStart w:id="42" w:name="_Toc453260153"/>
      <w:bookmarkStart w:id="43" w:name="_Toc453261040"/>
      <w:bookmarkStart w:id="44" w:name="_Toc453279777"/>
      <w:bookmarkStart w:id="45" w:name="_Toc459375115"/>
      <w:bookmarkStart w:id="46" w:name="_Toc468105353"/>
      <w:bookmarkStart w:id="47" w:name="_Toc468110448"/>
      <w:bookmarkStart w:id="48" w:name="_Toc517437983"/>
      <w:bookmarkStart w:id="49" w:name="_Toc101262204"/>
      <w:r w:rsidRPr="00E3337E">
        <w:rPr>
          <w:lang w:val="en-US"/>
        </w:rPr>
        <w:t>4.</w:t>
      </w:r>
      <w:r>
        <w:t>2</w:t>
      </w:r>
      <w:r w:rsidRPr="00E3337E">
        <w:rPr>
          <w:lang w:val="en-US"/>
        </w:rPr>
        <w:t>.</w:t>
      </w:r>
      <w:r>
        <w:rPr>
          <w:lang w:val="en-US"/>
        </w:rPr>
        <w:t>6</w:t>
      </w:r>
      <w:r w:rsidRPr="00E3337E">
        <w:rPr>
          <w:lang w:val="en-US"/>
        </w:rPr>
        <w:tab/>
      </w:r>
      <w:r>
        <w:t xml:space="preserve">Proposed change to </w:t>
      </w:r>
      <w:r w:rsidRPr="003E5F68">
        <w:t>9.2.1.</w:t>
      </w:r>
      <w:r>
        <w:t xml:space="preserve">4 </w:t>
      </w:r>
      <w:r w:rsidRPr="005113C3">
        <w:rPr>
          <w:strike/>
          <w:highlight w:val="yellow"/>
        </w:rPr>
        <w:t>EPS</w:t>
      </w:r>
      <w:bookmarkEnd w:id="39"/>
      <w:bookmarkEnd w:id="40"/>
      <w:bookmarkEnd w:id="41"/>
      <w:bookmarkEnd w:id="42"/>
      <w:bookmarkEnd w:id="43"/>
      <w:bookmarkEnd w:id="44"/>
      <w:bookmarkEnd w:id="45"/>
      <w:bookmarkEnd w:id="46"/>
      <w:bookmarkEnd w:id="47"/>
      <w:bookmarkEnd w:id="48"/>
      <w:r w:rsidRPr="00850E02">
        <w:rPr>
          <w:highlight w:val="yellow"/>
          <w:u w:val="single"/>
        </w:rPr>
        <w:t xml:space="preserve">E-UTRAN </w:t>
      </w:r>
      <w:r>
        <w:rPr>
          <w:highlight w:val="yellow"/>
          <w:u w:val="single"/>
        </w:rPr>
        <w:t>or</w:t>
      </w:r>
      <w:r w:rsidRPr="00850E02">
        <w:rPr>
          <w:highlight w:val="yellow"/>
          <w:u w:val="single"/>
        </w:rPr>
        <w:t xml:space="preserve"> 5G System</w:t>
      </w:r>
      <w:bookmarkEnd w:id="49"/>
    </w:p>
    <w:p w14:paraId="20FF719F" w14:textId="77777777" w:rsidR="003B5679" w:rsidRPr="003E5F68" w:rsidRDefault="003B5679" w:rsidP="003B5679">
      <w:r w:rsidRPr="003E5F68">
        <w:t xml:space="preserve">The </w:t>
      </w:r>
      <w:r w:rsidRPr="009D14B5">
        <w:rPr>
          <w:strike/>
          <w:highlight w:val="yellow"/>
        </w:rPr>
        <w:t>EPS</w:t>
      </w:r>
      <w:r w:rsidRPr="00850E02">
        <w:rPr>
          <w:highlight w:val="yellow"/>
          <w:u w:val="single"/>
        </w:rPr>
        <w:t>E-UTRAN or 5G System</w:t>
      </w:r>
      <w:r w:rsidRPr="003E5F68">
        <w:t xml:space="preserve"> provides point-to-point and point-to-multipoint bearer services with QoS.</w:t>
      </w:r>
    </w:p>
    <w:p w14:paraId="02B6955E" w14:textId="77777777" w:rsidR="003B5679" w:rsidRPr="00526FC3" w:rsidRDefault="003B5679" w:rsidP="003B5679">
      <w:pPr>
        <w:pStyle w:val="Heading3"/>
      </w:pPr>
      <w:bookmarkStart w:id="50" w:name="_Toc517438273"/>
      <w:bookmarkStart w:id="51" w:name="_Toc101262205"/>
      <w:r w:rsidRPr="00E3337E">
        <w:rPr>
          <w:lang w:val="en-US"/>
        </w:rPr>
        <w:t>4.</w:t>
      </w:r>
      <w:r>
        <w:t>2</w:t>
      </w:r>
      <w:r w:rsidRPr="00E3337E">
        <w:rPr>
          <w:lang w:val="en-US"/>
        </w:rPr>
        <w:t>.</w:t>
      </w:r>
      <w:r>
        <w:rPr>
          <w:lang w:val="en-US"/>
        </w:rPr>
        <w:t>7</w:t>
      </w:r>
      <w:r w:rsidRPr="00E3337E">
        <w:rPr>
          <w:lang w:val="en-US"/>
        </w:rPr>
        <w:tab/>
      </w:r>
      <w:r>
        <w:rPr>
          <w:lang w:val="en-US"/>
        </w:rPr>
        <w:t xml:space="preserve">Proposed change to </w:t>
      </w:r>
      <w:r>
        <w:t xml:space="preserve">10.12.1 </w:t>
      </w:r>
      <w:r w:rsidRPr="00526FC3">
        <w:t>General</w:t>
      </w:r>
      <w:bookmarkEnd w:id="50"/>
      <w:bookmarkEnd w:id="51"/>
    </w:p>
    <w:p w14:paraId="318CD7E5" w14:textId="77777777" w:rsidR="003B5679" w:rsidRPr="00526FC3" w:rsidRDefault="003B5679" w:rsidP="003B5679">
      <w:r w:rsidRPr="00526FC3">
        <w:t xml:space="preserve">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w:t>
      </w:r>
      <w:r w:rsidRPr="00E119D7">
        <w:rPr>
          <w:strike/>
          <w:highlight w:val="yellow"/>
        </w:rPr>
        <w:t>LTE system</w:t>
      </w:r>
      <w:r w:rsidRPr="00A50B81">
        <w:rPr>
          <w:highlight w:val="yellow"/>
          <w:u w:val="single"/>
        </w:rPr>
        <w:t>E-UTRAN or 5G System</w:t>
      </w:r>
      <w:r w:rsidRPr="00526FC3">
        <w:t>.</w:t>
      </w:r>
    </w:p>
    <w:p w14:paraId="03432E22" w14:textId="77777777" w:rsidR="003B5679" w:rsidRPr="00526FC3" w:rsidRDefault="003B5679" w:rsidP="003B5679">
      <w:r w:rsidRPr="00526FC3">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14:paraId="434D92D6" w14:textId="77777777" w:rsidR="003B5679" w:rsidRDefault="003B5679" w:rsidP="003B5679">
      <w:r w:rsidRPr="00526FC3">
        <w:t>One of the requirements for MC communication services is to coordinate the use of priority levels between the different MC service servers. This priority coordination is used to mitigate and manage the risk for network congestion situations.</w:t>
      </w:r>
    </w:p>
    <w:p w14:paraId="1206F656" w14:textId="77777777" w:rsidR="003B5679" w:rsidRPr="00E3337E" w:rsidRDefault="003B5679" w:rsidP="003B5679">
      <w:pPr>
        <w:pStyle w:val="Heading3"/>
        <w:rPr>
          <w:lang w:val="en-US"/>
        </w:rPr>
      </w:pPr>
      <w:bookmarkStart w:id="52" w:name="_Toc101262206"/>
      <w:r w:rsidRPr="00E3337E">
        <w:rPr>
          <w:lang w:val="en-US"/>
        </w:rPr>
        <w:t>4.</w:t>
      </w:r>
      <w:r>
        <w:t>2</w:t>
      </w:r>
      <w:r w:rsidRPr="00E3337E">
        <w:rPr>
          <w:lang w:val="en-US"/>
        </w:rPr>
        <w:t>.</w:t>
      </w:r>
      <w:r>
        <w:rPr>
          <w:lang w:val="en-US"/>
        </w:rPr>
        <w:t>X</w:t>
      </w:r>
      <w:r w:rsidRPr="00E3337E">
        <w:rPr>
          <w:lang w:val="en-US"/>
        </w:rPr>
        <w:tab/>
      </w:r>
      <w:r>
        <w:rPr>
          <w:lang w:val="en-US"/>
        </w:rPr>
        <w:t>Proposed change to &lt;</w:t>
      </w:r>
      <w:r w:rsidRPr="00E3337E">
        <w:rPr>
          <w:lang w:val="en-US"/>
        </w:rPr>
        <w:t>Y</w:t>
      </w:r>
      <w:r>
        <w:rPr>
          <w:lang w:val="en-US"/>
        </w:rPr>
        <w:t xml:space="preserve">&gt; </w:t>
      </w:r>
      <w:r>
        <w:t>&lt;Title&gt;</w:t>
      </w:r>
      <w:bookmarkEnd w:id="52"/>
    </w:p>
    <w:p w14:paraId="3024FC83" w14:textId="77777777" w:rsidR="003B5679" w:rsidRDefault="003B5679" w:rsidP="003B5679">
      <w:pPr>
        <w:pStyle w:val="EditorsNote"/>
      </w:pPr>
      <w:r>
        <w:t>Editor's note: Proposed modification to cover both 4G and 5GS, using highlighting, hard-strikeout of removed text and hard-underlining for new text.</w:t>
      </w:r>
    </w:p>
    <w:p w14:paraId="15F7FB12" w14:textId="77777777" w:rsidR="003B5679" w:rsidRPr="003473AB" w:rsidRDefault="003B5679" w:rsidP="003B5679">
      <w:pPr>
        <w:pStyle w:val="Heading2"/>
        <w:rPr>
          <w:lang w:val="en-US"/>
        </w:rPr>
      </w:pPr>
      <w:bookmarkStart w:id="53" w:name="_Toc101262207"/>
      <w:r>
        <w:rPr>
          <w:lang w:val="en-US"/>
        </w:rPr>
        <w:lastRenderedPageBreak/>
        <w:t>4.3</w:t>
      </w:r>
      <w:r>
        <w:rPr>
          <w:lang w:val="en-US"/>
        </w:rPr>
        <w:tab/>
        <w:t xml:space="preserve">TS </w:t>
      </w:r>
      <w:r w:rsidRPr="005D7516">
        <w:t>23</w:t>
      </w:r>
      <w:r>
        <w:rPr>
          <w:lang w:val="en-US"/>
        </w:rPr>
        <w:t>.281</w:t>
      </w:r>
      <w:bookmarkEnd w:id="53"/>
    </w:p>
    <w:p w14:paraId="65678DF8" w14:textId="77777777" w:rsidR="003B5679" w:rsidRDefault="003B5679" w:rsidP="003B5679">
      <w:pPr>
        <w:pStyle w:val="Heading3"/>
        <w:rPr>
          <w:lang w:val="en-US"/>
        </w:rPr>
      </w:pPr>
      <w:bookmarkStart w:id="54" w:name="_Toc101262208"/>
      <w:bookmarkStart w:id="55" w:name="_Toc483460885"/>
      <w:bookmarkStart w:id="56" w:name="_Toc525333836"/>
      <w:r w:rsidRPr="00E3337E">
        <w:rPr>
          <w:lang w:val="en-US"/>
        </w:rPr>
        <w:t>4.</w:t>
      </w:r>
      <w:r>
        <w:t>3</w:t>
      </w:r>
      <w:r w:rsidRPr="00E3337E">
        <w:rPr>
          <w:lang w:val="en-US"/>
        </w:rPr>
        <w:t>.</w:t>
      </w:r>
      <w:r>
        <w:rPr>
          <w:lang w:val="en-US"/>
        </w:rPr>
        <w:t>1</w:t>
      </w:r>
      <w:r w:rsidRPr="00E3337E">
        <w:rPr>
          <w:lang w:val="en-US"/>
        </w:rPr>
        <w:tab/>
      </w:r>
      <w:r>
        <w:rPr>
          <w:lang w:val="en-US"/>
        </w:rPr>
        <w:t>Proposed change to 1</w:t>
      </w:r>
      <w:r>
        <w:rPr>
          <w:lang w:val="en-US"/>
        </w:rPr>
        <w:tab/>
        <w:t>Scope</w:t>
      </w:r>
      <w:bookmarkEnd w:id="54"/>
    </w:p>
    <w:p w14:paraId="50BE5848" w14:textId="77777777" w:rsidR="003B5679" w:rsidRDefault="003B5679" w:rsidP="003B5679">
      <w:r>
        <w:t xml:space="preserve">This document specifies the </w:t>
      </w:r>
      <w:r>
        <w:rPr>
          <w:rFonts w:hint="eastAsia"/>
          <w:lang w:eastAsia="zh-CN"/>
        </w:rPr>
        <w:t>functional</w:t>
      </w:r>
      <w:r>
        <w:t xml:space="preserve"> </w:t>
      </w:r>
      <w:r>
        <w:rPr>
          <w:rFonts w:hint="eastAsia"/>
          <w:lang w:eastAsia="zh-CN"/>
        </w:rPr>
        <w:t>model</w:t>
      </w:r>
      <w:r>
        <w:t xml:space="preserve">, procedures and information flows needed </w:t>
      </w:r>
      <w:r>
        <w:rPr>
          <w:rFonts w:hint="eastAsia"/>
          <w:lang w:eastAsia="zh-CN"/>
        </w:rPr>
        <w:t>for</w:t>
      </w:r>
      <w:r>
        <w:t xml:space="preserve"> the mission critical </w:t>
      </w:r>
      <w:r>
        <w:rPr>
          <w:rFonts w:hint="eastAsia"/>
          <w:lang w:eastAsia="zh-CN"/>
        </w:rPr>
        <w:t>video</w:t>
      </w:r>
      <w:r>
        <w:t xml:space="preserve"> (MC</w:t>
      </w:r>
      <w:r>
        <w:rPr>
          <w:rFonts w:hint="eastAsia"/>
          <w:lang w:eastAsia="zh-CN"/>
        </w:rPr>
        <w:t>Video</w:t>
      </w:r>
      <w:r>
        <w:t>) service</w:t>
      </w:r>
      <w:r>
        <w:rPr>
          <w:rFonts w:hint="eastAsia"/>
          <w:lang w:eastAsia="zh-CN"/>
        </w:rPr>
        <w:t>.</w:t>
      </w:r>
      <w:r w:rsidRPr="00FB35C1">
        <w:t xml:space="preserve"> Support</w:t>
      </w:r>
      <w:r>
        <w:t xml:space="preserve"> for both </w:t>
      </w:r>
      <w:r>
        <w:rPr>
          <w:rFonts w:hint="eastAsia"/>
          <w:lang w:eastAsia="zh-CN"/>
        </w:rPr>
        <w:t>MCVideo</w:t>
      </w:r>
      <w:r>
        <w:t xml:space="preserve"> group </w:t>
      </w:r>
      <w:r>
        <w:rPr>
          <w:rFonts w:hint="eastAsia"/>
          <w:lang w:eastAsia="zh-CN"/>
        </w:rPr>
        <w:t>streaming</w:t>
      </w:r>
      <w:r>
        <w:t xml:space="preserve"> and MC</w:t>
      </w:r>
      <w:r>
        <w:rPr>
          <w:rFonts w:hint="eastAsia"/>
          <w:lang w:eastAsia="zh-CN"/>
        </w:rPr>
        <w:t>Video</w:t>
      </w:r>
      <w:r>
        <w:t xml:space="preserve"> private </w:t>
      </w:r>
      <w:r>
        <w:rPr>
          <w:rFonts w:hint="eastAsia"/>
          <w:lang w:eastAsia="zh-CN"/>
        </w:rPr>
        <w:t>streaming</w:t>
      </w:r>
      <w:r>
        <w:t xml:space="preserve"> operating in on-network and off-network modes of operation is specified.</w:t>
      </w:r>
    </w:p>
    <w:p w14:paraId="314D9F4B" w14:textId="77777777" w:rsidR="003B5679" w:rsidRDefault="003B5679" w:rsidP="003B5679">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rFonts w:hint="eastAsia"/>
          <w:lang w:eastAsia="zh-CN"/>
        </w:rPr>
        <w:t>280</w:t>
      </w:r>
      <w:r>
        <w:rPr>
          <w:lang w:eastAsia="zh-CN"/>
        </w:rPr>
        <w:t> </w:t>
      </w:r>
      <w:r w:rsidRPr="00FC07B6">
        <w:rPr>
          <w:lang w:eastAsia="zh-CN"/>
        </w:rPr>
        <w:t>[</w:t>
      </w:r>
      <w:r>
        <w:rPr>
          <w:rFonts w:hint="eastAsia"/>
          <w:lang w:eastAsia="zh-CN"/>
        </w:rPr>
        <w:t>2</w:t>
      </w:r>
      <w:r w:rsidRPr="00FC07B6">
        <w:rPr>
          <w:lang w:eastAsia="zh-CN"/>
        </w:rPr>
        <w:t>]</w:t>
      </w:r>
      <w:r>
        <w:rPr>
          <w:rFonts w:hint="eastAsia"/>
          <w:lang w:eastAsia="zh-CN"/>
        </w:rPr>
        <w:t xml:space="preserve">, </w:t>
      </w:r>
      <w:r>
        <w:rPr>
          <w:lang w:eastAsia="zh-CN"/>
        </w:rPr>
        <w:t xml:space="preserve">and </w:t>
      </w:r>
      <w:r>
        <w:rPr>
          <w:rFonts w:hint="eastAsia"/>
          <w:lang w:eastAsia="zh-CN"/>
        </w:rPr>
        <w:t>3GPP TS 22.281</w:t>
      </w:r>
      <w:r>
        <w:rPr>
          <w:lang w:val="en-US" w:eastAsia="zh-CN"/>
        </w:rPr>
        <w:t> </w:t>
      </w:r>
      <w:r>
        <w:rPr>
          <w:rFonts w:hint="eastAsia"/>
          <w:lang w:eastAsia="zh-CN"/>
        </w:rPr>
        <w:t>[3]</w:t>
      </w:r>
      <w:r w:rsidRPr="00FC07B6">
        <w:rPr>
          <w:lang w:eastAsia="zh-CN"/>
        </w:rPr>
        <w:t>.</w:t>
      </w:r>
    </w:p>
    <w:p w14:paraId="09E4D19F" w14:textId="77777777" w:rsidR="003B5679" w:rsidRDefault="003B5679" w:rsidP="003B5679">
      <w:r>
        <w:t xml:space="preserve">The present document is applicable primarily to </w:t>
      </w:r>
      <w:r>
        <w:rPr>
          <w:rFonts w:hint="eastAsia"/>
          <w:lang w:eastAsia="zh-CN"/>
        </w:rPr>
        <w:t>mission critical video</w:t>
      </w:r>
      <w:r>
        <w:t xml:space="preserve"> service </w:t>
      </w:r>
      <w:r w:rsidRPr="00E16C34">
        <w:rPr>
          <w:strike/>
          <w:color w:val="000000"/>
          <w:highlight w:val="yellow"/>
        </w:rPr>
        <w:t xml:space="preserve">using </w:t>
      </w:r>
      <w:r w:rsidRPr="00345472">
        <w:rPr>
          <w:strike/>
          <w:color w:val="000000"/>
          <w:highlight w:val="yellow"/>
        </w:rPr>
        <w:t>E-UTRAN</w:t>
      </w:r>
      <w:r w:rsidRPr="00E16C34">
        <w:rPr>
          <w:strike/>
          <w:color w:val="000000"/>
          <w:highlight w:val="yellow"/>
        </w:rPr>
        <w:t xml:space="preserve"> access</w:t>
      </w:r>
      <w:r w:rsidRPr="00173D58">
        <w:t xml:space="preserve"> </w:t>
      </w:r>
      <w:r>
        <w:rPr>
          <w:rFonts w:hint="eastAsia"/>
          <w:lang w:eastAsia="zh-CN"/>
        </w:rPr>
        <w:t>based on the common functional architecture for mission critical services defined in 3GPP</w:t>
      </w:r>
      <w:r>
        <w:rPr>
          <w:lang w:val="en-US" w:eastAsia="zh-CN"/>
        </w:rPr>
        <w:t> </w:t>
      </w:r>
      <w:r>
        <w:rPr>
          <w:rFonts w:hint="eastAsia"/>
          <w:lang w:eastAsia="zh-CN"/>
        </w:rPr>
        <w:t>TS</w:t>
      </w:r>
      <w:r>
        <w:rPr>
          <w:lang w:val="en-US" w:eastAsia="zh-CN"/>
        </w:rPr>
        <w:t> </w:t>
      </w:r>
      <w:r>
        <w:rPr>
          <w:rFonts w:hint="eastAsia"/>
          <w:lang w:eastAsia="zh-CN"/>
        </w:rPr>
        <w:t>23.280</w:t>
      </w:r>
      <w:r>
        <w:rPr>
          <w:lang w:val="en-US" w:eastAsia="zh-CN"/>
        </w:rPr>
        <w:t> </w:t>
      </w:r>
      <w:r>
        <w:rPr>
          <w:rFonts w:hint="eastAsia"/>
          <w:lang w:eastAsia="zh-CN"/>
        </w:rPr>
        <w:t>[</w:t>
      </w:r>
      <w:r>
        <w:rPr>
          <w:lang w:eastAsia="zh-CN"/>
        </w:rPr>
        <w:t>6</w:t>
      </w:r>
      <w:r>
        <w:rPr>
          <w:rFonts w:hint="eastAsia"/>
          <w:lang w:eastAsia="zh-CN"/>
        </w:rPr>
        <w:t>]</w:t>
      </w:r>
      <w:r w:rsidRPr="00410D0B">
        <w:rPr>
          <w:highlight w:val="yellow"/>
          <w:u w:val="single"/>
          <w:lang w:eastAsia="zh-CN"/>
        </w:rPr>
        <w:t>,</w:t>
      </w:r>
      <w:r w:rsidRPr="00410D0B">
        <w:rPr>
          <w:rFonts w:hint="eastAsia"/>
          <w:strike/>
          <w:highlight w:val="yellow"/>
          <w:lang w:eastAsia="zh-CN"/>
        </w:rPr>
        <w:t xml:space="preserve"> and</w:t>
      </w:r>
      <w:r>
        <w:rPr>
          <w:rFonts w:hint="eastAsia"/>
          <w:lang w:eastAsia="zh-CN"/>
        </w:rPr>
        <w:t xml:space="preserve"> </w:t>
      </w:r>
      <w:r>
        <w:rPr>
          <w:lang w:eastAsia="zh-CN"/>
        </w:rPr>
        <w:t xml:space="preserve">using </w:t>
      </w:r>
      <w:r>
        <w:rPr>
          <w:rFonts w:hint="eastAsia"/>
          <w:lang w:eastAsia="zh-CN"/>
        </w:rPr>
        <w:t>the</w:t>
      </w:r>
      <w:r>
        <w:t xml:space="preserve"> </w:t>
      </w:r>
      <w:r w:rsidRPr="00964580">
        <w:rPr>
          <w:highlight w:val="yellow"/>
        </w:rPr>
        <w:t>EPC</w:t>
      </w:r>
      <w:r>
        <w:t xml:space="preserve"> architecture defined in 3GPP </w:t>
      </w:r>
      <w:r w:rsidRPr="00964580">
        <w:rPr>
          <w:highlight w:val="yellow"/>
        </w:rPr>
        <w:t>TS</w:t>
      </w:r>
      <w:r>
        <w:rPr>
          <w:highlight w:val="yellow"/>
        </w:rPr>
        <w:t> </w:t>
      </w:r>
      <w:r w:rsidRPr="00964580">
        <w:rPr>
          <w:highlight w:val="yellow"/>
        </w:rPr>
        <w:t>23.401</w:t>
      </w:r>
      <w:r>
        <w:t> [</w:t>
      </w:r>
      <w:r>
        <w:rPr>
          <w:lang w:eastAsia="zh-CN"/>
        </w:rPr>
        <w:t>8</w:t>
      </w:r>
      <w:r>
        <w:t>]</w:t>
      </w:r>
      <w:r w:rsidRPr="002A2680">
        <w:rPr>
          <w:rFonts w:eastAsia="SimSun"/>
          <w:highlight w:val="yellow"/>
          <w:u w:val="single"/>
        </w:rPr>
        <w:t xml:space="preserve"> </w:t>
      </w:r>
      <w:r>
        <w:rPr>
          <w:rFonts w:eastAsia="SimSun"/>
          <w:highlight w:val="yellow"/>
          <w:u w:val="single"/>
        </w:rPr>
        <w:t>and</w:t>
      </w:r>
      <w:r w:rsidRPr="006B06F5">
        <w:rPr>
          <w:rFonts w:eastAsia="SimSun"/>
          <w:highlight w:val="yellow"/>
          <w:u w:val="single"/>
        </w:rPr>
        <w:t xml:space="preserve">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t>.</w:t>
      </w:r>
    </w:p>
    <w:p w14:paraId="2A4A7E48" w14:textId="77777777" w:rsidR="003B5679" w:rsidRDefault="003B5679" w:rsidP="003B5679">
      <w:pPr>
        <w:rPr>
          <w:lang w:eastAsia="zh-CN"/>
        </w:rPr>
      </w:pPr>
      <w:r>
        <w:t>The MC</w:t>
      </w:r>
      <w:r>
        <w:rPr>
          <w:rFonts w:hint="eastAsia"/>
          <w:lang w:eastAsia="zh-CN"/>
        </w:rPr>
        <w:t>Video</w:t>
      </w:r>
      <w:r>
        <w:t xml:space="preserve"> service can be used for public safety applications and also for general commercial applications e.g. utility companies and railways.</w:t>
      </w:r>
    </w:p>
    <w:p w14:paraId="06DB4882" w14:textId="77777777" w:rsidR="003B5679" w:rsidRPr="00A34B09" w:rsidRDefault="003B5679" w:rsidP="003B5679">
      <w:pPr>
        <w:pStyle w:val="Heading3"/>
        <w:rPr>
          <w:lang w:val="en-US"/>
        </w:rPr>
      </w:pPr>
      <w:bookmarkStart w:id="57" w:name="_Toc101262209"/>
      <w:bookmarkEnd w:id="55"/>
      <w:bookmarkEnd w:id="56"/>
      <w:r w:rsidRPr="00A34B09">
        <w:rPr>
          <w:lang w:val="en-US"/>
        </w:rPr>
        <w:t>4.3.2</w:t>
      </w:r>
      <w:r w:rsidRPr="00A34B09">
        <w:rPr>
          <w:lang w:val="en-US"/>
        </w:rPr>
        <w:tab/>
        <w:t>Proposed change to 2</w:t>
      </w:r>
      <w:r w:rsidRPr="00A34B09">
        <w:rPr>
          <w:lang w:val="en-US"/>
        </w:rPr>
        <w:tab/>
        <w:t>References</w:t>
      </w:r>
      <w:bookmarkEnd w:id="57"/>
    </w:p>
    <w:p w14:paraId="2579471F" w14:textId="77777777" w:rsidR="003B5679" w:rsidRDefault="003B5679" w:rsidP="003B5679">
      <w:r w:rsidRPr="00E028CD">
        <w:rPr>
          <w:highlight w:val="yellow"/>
        </w:rPr>
        <w:t>Add reference:</w:t>
      </w:r>
    </w:p>
    <w:p w14:paraId="38AA23F7" w14:textId="77777777" w:rsidR="003B5679" w:rsidRPr="000276D6" w:rsidRDefault="003B5679" w:rsidP="003B5679">
      <w:pPr>
        <w:rPr>
          <w:noProof/>
        </w:rPr>
      </w:pPr>
      <w:r w:rsidRPr="00E028CD">
        <w:rPr>
          <w:highlight w:val="yellow"/>
          <w:u w:val="single"/>
        </w:rPr>
        <w:t>[X]</w:t>
      </w:r>
      <w:r w:rsidRPr="00E028CD">
        <w:rPr>
          <w:highlight w:val="yellow"/>
          <w:u w:val="single"/>
        </w:rPr>
        <w:tab/>
        <w:t>3GPP TS 23.501: "</w:t>
      </w:r>
      <w:r w:rsidRPr="00E028CD">
        <w:rPr>
          <w:rFonts w:eastAsia="SimSun"/>
          <w:highlight w:val="yellow"/>
          <w:u w:val="single"/>
        </w:rPr>
        <w:t>System Architecture for the 5G System</w:t>
      </w:r>
      <w:r w:rsidRPr="00E028CD">
        <w:rPr>
          <w:highlight w:val="yellow"/>
          <w:u w:val="single"/>
        </w:rPr>
        <w:t>".</w:t>
      </w:r>
    </w:p>
    <w:p w14:paraId="72327AF1" w14:textId="77777777" w:rsidR="003B5679" w:rsidRPr="00AE4DEA" w:rsidRDefault="003B5679" w:rsidP="003B5679">
      <w:pPr>
        <w:pStyle w:val="Heading3"/>
        <w:rPr>
          <w:lang w:val="en-US"/>
        </w:rPr>
      </w:pPr>
      <w:bookmarkStart w:id="58" w:name="_Toc101262210"/>
      <w:bookmarkStart w:id="59" w:name="_Toc424654372"/>
      <w:bookmarkStart w:id="60" w:name="_Toc428364961"/>
      <w:bookmarkStart w:id="61" w:name="_Toc433209561"/>
      <w:bookmarkStart w:id="62" w:name="_Toc449038192"/>
      <w:r>
        <w:rPr>
          <w:lang w:val="en-US"/>
        </w:rPr>
        <w:t>4.3</w:t>
      </w:r>
      <w:r w:rsidRPr="00AE4DEA">
        <w:rPr>
          <w:lang w:val="en-US"/>
        </w:rPr>
        <w:t>.</w:t>
      </w:r>
      <w:r>
        <w:rPr>
          <w:lang w:val="en-US"/>
        </w:rPr>
        <w:t>3</w:t>
      </w:r>
      <w:r w:rsidRPr="00AE4DEA">
        <w:rPr>
          <w:lang w:val="en-US"/>
        </w:rPr>
        <w:tab/>
      </w:r>
      <w:r>
        <w:rPr>
          <w:lang w:val="en-US"/>
        </w:rPr>
        <w:t>Proposed change to 6.2.2.2</w:t>
      </w:r>
      <w:r w:rsidRPr="00AE4DEA">
        <w:rPr>
          <w:lang w:val="en-US"/>
        </w:rPr>
        <w:t xml:space="preserve"> </w:t>
      </w:r>
      <w:r w:rsidRPr="00600B96">
        <w:t>Common services core</w:t>
      </w:r>
      <w:bookmarkEnd w:id="58"/>
    </w:p>
    <w:p w14:paraId="15A362F1" w14:textId="77777777" w:rsidR="003B5679" w:rsidRDefault="003B5679" w:rsidP="003B5679">
      <w:pPr>
        <w:rPr>
          <w:lang w:eastAsia="zh-CN"/>
        </w:rPr>
      </w:pPr>
      <w:r>
        <w:rPr>
          <w:rFonts w:hint="eastAsia"/>
          <w:lang w:eastAsia="zh-CN"/>
        </w:rPr>
        <w:t>T</w:t>
      </w:r>
      <w:r>
        <w:t xml:space="preserve">he description of the common services core entities </w:t>
      </w:r>
      <w:r>
        <w:rPr>
          <w:rFonts w:hint="eastAsia"/>
          <w:lang w:eastAsia="zh-CN"/>
        </w:rPr>
        <w:t xml:space="preserve">are contained in common functional architecture for MC services </w:t>
      </w:r>
      <w:r w:rsidRPr="0036184D">
        <w:rPr>
          <w:rFonts w:hint="eastAsia"/>
          <w:strike/>
          <w:highlight w:val="yellow"/>
          <w:lang w:eastAsia="zh-CN"/>
        </w:rPr>
        <w:t>over LTE</w:t>
      </w:r>
      <w:r>
        <w:rPr>
          <w:rFonts w:hint="eastAsia"/>
          <w:lang w:eastAsia="zh-CN"/>
        </w:rPr>
        <w:t xml:space="preserve"> in</w:t>
      </w:r>
      <w:r>
        <w:t xml:space="preserve"> 3GPP TS 23.</w:t>
      </w:r>
      <w:r>
        <w:rPr>
          <w:rFonts w:hint="eastAsia"/>
          <w:lang w:eastAsia="zh-CN"/>
        </w:rPr>
        <w:t>280</w:t>
      </w:r>
      <w:r>
        <w:rPr>
          <w:lang w:eastAsia="zh-CN"/>
        </w:rPr>
        <w:t> </w:t>
      </w:r>
      <w:r>
        <w:rPr>
          <w:rFonts w:hint="eastAsia"/>
          <w:lang w:eastAsia="zh-CN"/>
        </w:rPr>
        <w:t>[</w:t>
      </w:r>
      <w:r>
        <w:rPr>
          <w:lang w:eastAsia="zh-CN"/>
        </w:rPr>
        <w:t>6</w:t>
      </w:r>
      <w:r>
        <w:rPr>
          <w:rFonts w:hint="eastAsia"/>
          <w:lang w:eastAsia="zh-CN"/>
        </w:rPr>
        <w:t>]</w:t>
      </w:r>
      <w:r>
        <w:t>.</w:t>
      </w:r>
    </w:p>
    <w:p w14:paraId="381786E7" w14:textId="77777777" w:rsidR="003B5679" w:rsidRPr="00E3337E" w:rsidRDefault="003B5679" w:rsidP="003B5679">
      <w:pPr>
        <w:pStyle w:val="Heading3"/>
        <w:rPr>
          <w:lang w:val="en-US"/>
        </w:rPr>
      </w:pPr>
      <w:bookmarkStart w:id="63" w:name="_Toc101262211"/>
      <w:bookmarkEnd w:id="59"/>
      <w:bookmarkEnd w:id="60"/>
      <w:bookmarkEnd w:id="61"/>
      <w:bookmarkEnd w:id="62"/>
      <w:r w:rsidRPr="00E3337E">
        <w:rPr>
          <w:lang w:val="en-US"/>
        </w:rPr>
        <w:t>4.3.</w:t>
      </w:r>
      <w:r>
        <w:rPr>
          <w:lang w:val="en-US"/>
        </w:rPr>
        <w:t>X</w:t>
      </w:r>
      <w:r w:rsidRPr="00E3337E">
        <w:rPr>
          <w:lang w:val="en-US"/>
        </w:rPr>
        <w:tab/>
      </w:r>
      <w:r>
        <w:rPr>
          <w:lang w:val="en-US"/>
        </w:rPr>
        <w:t>Proposed change to &lt;</w:t>
      </w:r>
      <w:r w:rsidRPr="00E3337E">
        <w:rPr>
          <w:lang w:val="en-US"/>
        </w:rPr>
        <w:t>Y</w:t>
      </w:r>
      <w:r>
        <w:rPr>
          <w:lang w:val="en-US"/>
        </w:rPr>
        <w:t xml:space="preserve">&gt; </w:t>
      </w:r>
      <w:r>
        <w:t>&lt;Title&gt;</w:t>
      </w:r>
      <w:bookmarkEnd w:id="63"/>
    </w:p>
    <w:p w14:paraId="799F0D1A" w14:textId="77777777" w:rsidR="003B5679" w:rsidRPr="008D303E" w:rsidRDefault="003B5679" w:rsidP="003B5679">
      <w:pPr>
        <w:pStyle w:val="EditorsNote"/>
      </w:pPr>
      <w:r>
        <w:t>Editor's note: Proposed modification to cover both 4G and 5GS, using highlighting, hard-strikeout of removed text and hard-underlining for new text.</w:t>
      </w:r>
    </w:p>
    <w:p w14:paraId="65C69FB2" w14:textId="77777777" w:rsidR="003B5679" w:rsidRDefault="003B5679" w:rsidP="003B5679">
      <w:pPr>
        <w:pStyle w:val="Heading2"/>
        <w:rPr>
          <w:lang w:val="en-US"/>
        </w:rPr>
      </w:pPr>
      <w:bookmarkStart w:id="64" w:name="_Toc101262212"/>
      <w:r>
        <w:rPr>
          <w:lang w:val="en-US"/>
        </w:rPr>
        <w:t>4.4</w:t>
      </w:r>
      <w:r>
        <w:rPr>
          <w:lang w:val="en-US"/>
        </w:rPr>
        <w:tab/>
      </w:r>
      <w:r w:rsidRPr="003473AB">
        <w:rPr>
          <w:lang w:val="en-US"/>
        </w:rPr>
        <w:t>TS 23.282</w:t>
      </w:r>
      <w:bookmarkEnd w:id="64"/>
    </w:p>
    <w:p w14:paraId="0FE9563F" w14:textId="77777777" w:rsidR="003B5679" w:rsidRDefault="003B5679" w:rsidP="003B5679">
      <w:pPr>
        <w:pStyle w:val="Heading3"/>
        <w:rPr>
          <w:lang w:val="en-US"/>
        </w:rPr>
      </w:pPr>
      <w:bookmarkStart w:id="65" w:name="_Toc101262213"/>
      <w:r w:rsidRPr="00E3337E">
        <w:rPr>
          <w:lang w:val="en-US"/>
        </w:rPr>
        <w:t>4.</w:t>
      </w:r>
      <w:r>
        <w:t>4</w:t>
      </w:r>
      <w:r w:rsidRPr="00E3337E">
        <w:rPr>
          <w:lang w:val="en-US"/>
        </w:rPr>
        <w:t>.</w:t>
      </w:r>
      <w:r>
        <w:rPr>
          <w:lang w:val="en-US"/>
        </w:rPr>
        <w:t>1</w:t>
      </w:r>
      <w:r w:rsidRPr="00E3337E">
        <w:rPr>
          <w:lang w:val="en-US"/>
        </w:rPr>
        <w:tab/>
      </w:r>
      <w:r>
        <w:rPr>
          <w:lang w:val="en-US"/>
        </w:rPr>
        <w:t>Proposed change to 1</w:t>
      </w:r>
      <w:r>
        <w:rPr>
          <w:lang w:val="en-US"/>
        </w:rPr>
        <w:tab/>
        <w:t>Scope</w:t>
      </w:r>
      <w:bookmarkEnd w:id="65"/>
    </w:p>
    <w:p w14:paraId="059E558E" w14:textId="77777777" w:rsidR="003B5679" w:rsidRDefault="003B5679" w:rsidP="003B5679">
      <w:pPr>
        <w:rPr>
          <w:rFonts w:eastAsia="SimSun"/>
          <w:lang w:eastAsia="zh-CN"/>
        </w:rPr>
      </w:pPr>
      <w:r w:rsidRPr="003E2577">
        <w:t xml:space="preserve">This document specifies </w:t>
      </w:r>
      <w:r w:rsidRPr="003F7CB6">
        <w:t xml:space="preserve">the functional architecture, procedures and information flows needed to support the </w:t>
      </w:r>
      <w:r w:rsidRPr="00245536">
        <w:t>Mission Critical Data (MCData) services</w:t>
      </w:r>
      <w:r w:rsidRPr="00245536">
        <w:rPr>
          <w:rFonts w:eastAsia="SimSun" w:hint="eastAsia"/>
          <w:lang w:eastAsia="zh-CN"/>
        </w:rPr>
        <w:t>.</w:t>
      </w:r>
      <w:r w:rsidRPr="00245536">
        <w:t xml:space="preserve"> </w:t>
      </w:r>
      <w:r w:rsidRPr="00245536">
        <w:rPr>
          <w:rFonts w:eastAsia="SimSun" w:hint="eastAsia"/>
          <w:lang w:eastAsia="zh-CN"/>
        </w:rPr>
        <w:t>MC</w:t>
      </w:r>
      <w:r w:rsidRPr="00245536">
        <w:rPr>
          <w:rFonts w:eastAsia="SimSun"/>
          <w:lang w:eastAsia="zh-CN"/>
        </w:rPr>
        <w:t>Data</w:t>
      </w:r>
      <w:r w:rsidRPr="00245536">
        <w:rPr>
          <w:rFonts w:eastAsia="SimSun" w:hint="eastAsia"/>
          <w:lang w:eastAsia="zh-CN"/>
        </w:rPr>
        <w:t xml:space="preserve"> </w:t>
      </w:r>
      <w:r w:rsidRPr="00245536">
        <w:rPr>
          <w:rFonts w:eastAsia="SimSun"/>
          <w:lang w:eastAsia="zh-CN"/>
        </w:rPr>
        <w:t xml:space="preserve">is a suite of </w:t>
      </w:r>
      <w:r w:rsidRPr="00245536">
        <w:rPr>
          <w:rFonts w:eastAsia="SimSun" w:hint="eastAsia"/>
          <w:lang w:eastAsia="zh-CN"/>
        </w:rPr>
        <w:t>service</w:t>
      </w:r>
      <w:r w:rsidRPr="00245536">
        <w:rPr>
          <w:rFonts w:eastAsia="SimSun"/>
          <w:lang w:eastAsia="zh-CN"/>
        </w:rPr>
        <w:t>s which</w:t>
      </w:r>
      <w:r w:rsidRPr="00245536">
        <w:rPr>
          <w:rFonts w:eastAsia="SimSun" w:hint="eastAsia"/>
          <w:lang w:eastAsia="zh-CN"/>
        </w:rPr>
        <w:t xml:space="preserve"> utilizes the common </w:t>
      </w:r>
      <w:r w:rsidRPr="00245536">
        <w:rPr>
          <w:rFonts w:eastAsia="SimSun"/>
          <w:lang w:eastAsia="zh-CN"/>
        </w:rPr>
        <w:t>functional</w:t>
      </w:r>
      <w:r w:rsidRPr="00245536">
        <w:rPr>
          <w:rFonts w:eastAsia="SimSun" w:hint="eastAsia"/>
          <w:lang w:eastAsia="zh-CN"/>
        </w:rPr>
        <w:t xml:space="preserve"> architecture</w:t>
      </w:r>
      <w:r w:rsidRPr="003F7CB6">
        <w:rPr>
          <w:rFonts w:eastAsia="SimSun" w:hint="eastAsia"/>
          <w:lang w:eastAsia="zh-CN"/>
        </w:rPr>
        <w:t xml:space="preserve"> defined in 3GPP</w:t>
      </w:r>
      <w:r>
        <w:rPr>
          <w:rFonts w:eastAsia="SimSun" w:hint="cs"/>
          <w:lang w:eastAsia="zh-CN"/>
        </w:rPr>
        <w:t> </w:t>
      </w:r>
      <w:r w:rsidRPr="003F7CB6">
        <w:rPr>
          <w:rFonts w:eastAsia="SimSun" w:hint="eastAsia"/>
          <w:lang w:eastAsia="zh-CN"/>
        </w:rPr>
        <w:t>TS</w:t>
      </w:r>
      <w:r>
        <w:rPr>
          <w:rFonts w:eastAsia="SimSun" w:hint="cs"/>
          <w:lang w:eastAsia="zh-CN"/>
        </w:rPr>
        <w:t> </w:t>
      </w:r>
      <w:r w:rsidRPr="003F7CB6">
        <w:rPr>
          <w:rFonts w:eastAsia="SimSun" w:hint="eastAsia"/>
          <w:lang w:eastAsia="zh-CN"/>
        </w:rPr>
        <w:t>23.</w:t>
      </w:r>
      <w:r w:rsidRPr="003F7CB6">
        <w:rPr>
          <w:rFonts w:eastAsia="SimSun"/>
          <w:lang w:eastAsia="zh-CN"/>
        </w:rPr>
        <w:t>280</w:t>
      </w:r>
      <w:r>
        <w:rPr>
          <w:rFonts w:eastAsia="SimSun"/>
          <w:lang w:eastAsia="zh-CN"/>
        </w:rPr>
        <w:t> </w:t>
      </w:r>
      <w:r w:rsidRPr="003F7CB6">
        <w:rPr>
          <w:rFonts w:eastAsia="SimSun" w:hint="eastAsia"/>
          <w:lang w:eastAsia="zh-CN"/>
        </w:rPr>
        <w:t>[</w:t>
      </w:r>
      <w:r w:rsidRPr="003F7CB6">
        <w:rPr>
          <w:rFonts w:eastAsia="SimSun"/>
          <w:lang w:eastAsia="zh-CN"/>
        </w:rPr>
        <w:t>5</w:t>
      </w:r>
      <w:r w:rsidRPr="003F7CB6">
        <w:rPr>
          <w:rFonts w:eastAsia="SimSun" w:hint="eastAsia"/>
          <w:lang w:eastAsia="zh-CN"/>
        </w:rPr>
        <w:t>]</w:t>
      </w:r>
      <w:r>
        <w:rPr>
          <w:rFonts w:eastAsia="SimSun"/>
          <w:lang w:eastAsia="zh-CN"/>
        </w:rPr>
        <w:t xml:space="preserve"> </w:t>
      </w:r>
      <w:r w:rsidRPr="003F7CB6">
        <w:rPr>
          <w:rFonts w:eastAsia="SimSun" w:hint="eastAsia"/>
          <w:lang w:eastAsia="zh-CN"/>
        </w:rPr>
        <w:t xml:space="preserve">to support MC services </w:t>
      </w:r>
      <w:r w:rsidRPr="00A76251">
        <w:rPr>
          <w:rFonts w:eastAsia="SimSun" w:hint="eastAsia"/>
          <w:strike/>
          <w:color w:val="000000"/>
          <w:highlight w:val="yellow"/>
          <w:lang w:eastAsia="zh-CN"/>
        </w:rPr>
        <w:t xml:space="preserve">over </w:t>
      </w:r>
      <w:r w:rsidRPr="00A033F3">
        <w:rPr>
          <w:rFonts w:eastAsia="SimSun" w:hint="eastAsia"/>
          <w:strike/>
          <w:color w:val="000000"/>
          <w:highlight w:val="yellow"/>
          <w:lang w:eastAsia="zh-CN"/>
        </w:rPr>
        <w:t>LTE</w:t>
      </w:r>
      <w:r w:rsidRPr="00A033F3">
        <w:rPr>
          <w:rFonts w:eastAsia="SimSun" w:hint="eastAsia"/>
          <w:strike/>
          <w:highlight w:val="yellow"/>
          <w:lang w:eastAsia="zh-CN"/>
        </w:rPr>
        <w:t xml:space="preserve"> including the common services core</w:t>
      </w:r>
      <w:r w:rsidRPr="003F7CB6">
        <w:rPr>
          <w:rFonts w:eastAsia="SimSun" w:hint="eastAsia"/>
          <w:lang w:eastAsia="zh-CN"/>
        </w:rPr>
        <w:t xml:space="preserve">. </w:t>
      </w:r>
    </w:p>
    <w:p w14:paraId="2644D193" w14:textId="77777777" w:rsidR="003B5679" w:rsidRDefault="003B5679" w:rsidP="003B5679">
      <w:r w:rsidRPr="003F7CB6">
        <w:t xml:space="preserve">MCData </w:t>
      </w:r>
      <w:r>
        <w:t>services suite consists of the following sub-services:</w:t>
      </w:r>
    </w:p>
    <w:p w14:paraId="3928B597" w14:textId="77777777" w:rsidR="003B5679" w:rsidRPr="00245536" w:rsidRDefault="003B5679" w:rsidP="003B5679">
      <w:pPr>
        <w:pStyle w:val="B10"/>
      </w:pPr>
      <w:r w:rsidRPr="00205B9F">
        <w:t>-</w:t>
      </w:r>
      <w:r w:rsidRPr="00205B9F">
        <w:tab/>
      </w:r>
      <w:r w:rsidRPr="00245536">
        <w:t>short data service (</w:t>
      </w:r>
      <w:r>
        <w:t>SDS</w:t>
      </w:r>
      <w:r w:rsidRPr="00245536">
        <w:t>);</w:t>
      </w:r>
    </w:p>
    <w:p w14:paraId="69CB3CBE" w14:textId="77777777" w:rsidR="003B5679" w:rsidRPr="00245536" w:rsidRDefault="003B5679" w:rsidP="003B5679">
      <w:pPr>
        <w:pStyle w:val="B10"/>
      </w:pPr>
      <w:r w:rsidRPr="00205B9F">
        <w:t>-</w:t>
      </w:r>
      <w:r w:rsidRPr="00205B9F">
        <w:tab/>
      </w:r>
      <w:r w:rsidRPr="00245536">
        <w:t>file distribution</w:t>
      </w:r>
      <w:r>
        <w:t xml:space="preserve"> (FD.</w:t>
      </w:r>
    </w:p>
    <w:p w14:paraId="34E62B87" w14:textId="77777777" w:rsidR="003B5679" w:rsidRDefault="003B5679" w:rsidP="003B5679">
      <w:r w:rsidRPr="003F7CB6">
        <w:t xml:space="preserve">MCData </w:t>
      </w:r>
      <w:r>
        <w:t>features include:</w:t>
      </w:r>
    </w:p>
    <w:p w14:paraId="7D20A019" w14:textId="77777777" w:rsidR="003B5679" w:rsidRPr="00245536" w:rsidRDefault="003B5679" w:rsidP="003B5679">
      <w:pPr>
        <w:pStyle w:val="B10"/>
      </w:pPr>
      <w:r w:rsidRPr="00205B9F">
        <w:t>-</w:t>
      </w:r>
      <w:r w:rsidRPr="00205B9F">
        <w:tab/>
      </w:r>
      <w:r w:rsidRPr="00245536">
        <w:t>conversation management;</w:t>
      </w:r>
    </w:p>
    <w:p w14:paraId="67AAD8EA" w14:textId="77777777" w:rsidR="003B5679" w:rsidRDefault="003B5679" w:rsidP="003B5679">
      <w:pPr>
        <w:pStyle w:val="B10"/>
      </w:pPr>
      <w:r w:rsidRPr="00205B9F">
        <w:t>-</w:t>
      </w:r>
      <w:r w:rsidRPr="00205B9F">
        <w:tab/>
      </w:r>
      <w:r w:rsidRPr="00245536">
        <w:t>transmission and reception control;</w:t>
      </w:r>
      <w:r w:rsidRPr="001D050C">
        <w:t xml:space="preserve"> </w:t>
      </w:r>
    </w:p>
    <w:p w14:paraId="20507056" w14:textId="77777777" w:rsidR="003B5679" w:rsidRPr="00245536" w:rsidRDefault="003B5679" w:rsidP="003B5679">
      <w:pPr>
        <w:pStyle w:val="B10"/>
      </w:pPr>
      <w:r>
        <w:t>-</w:t>
      </w:r>
      <w:r>
        <w:tab/>
        <w:t>communication release;</w:t>
      </w:r>
      <w:r w:rsidRPr="00245536">
        <w:t xml:space="preserve"> and</w:t>
      </w:r>
    </w:p>
    <w:p w14:paraId="48F2593A" w14:textId="77777777" w:rsidR="003B5679" w:rsidRPr="00245536" w:rsidRDefault="003B5679" w:rsidP="003B5679">
      <w:pPr>
        <w:pStyle w:val="B10"/>
        <w:rPr>
          <w:rFonts w:eastAsia="SimSun"/>
        </w:rPr>
      </w:pPr>
      <w:r w:rsidRPr="00205B9F">
        <w:t>-</w:t>
      </w:r>
      <w:r w:rsidRPr="00205B9F">
        <w:tab/>
      </w:r>
      <w:r w:rsidRPr="00245536">
        <w:t>enhanced status</w:t>
      </w:r>
      <w:r w:rsidRPr="00245536">
        <w:rPr>
          <w:rFonts w:eastAsia="SimSun"/>
        </w:rPr>
        <w:t>.</w:t>
      </w:r>
    </w:p>
    <w:p w14:paraId="1455D293" w14:textId="77777777" w:rsidR="003B5679" w:rsidRPr="003E2577" w:rsidRDefault="003B5679" w:rsidP="003B5679">
      <w:pPr>
        <w:rPr>
          <w:lang w:eastAsia="zh-CN"/>
        </w:rPr>
      </w:pPr>
      <w:r w:rsidRPr="003E2577">
        <w:rPr>
          <w:lang w:eastAsia="zh-CN"/>
        </w:rPr>
        <w:t>The corresponding service requirements are defined in 3GPP TS 22.</w:t>
      </w:r>
      <w:r>
        <w:rPr>
          <w:lang w:eastAsia="zh-CN"/>
        </w:rPr>
        <w:t>282</w:t>
      </w:r>
      <w:r>
        <w:rPr>
          <w:rFonts w:eastAsia="SimSun" w:hint="cs"/>
          <w:lang w:eastAsia="zh-CN"/>
        </w:rPr>
        <w:t> </w:t>
      </w:r>
      <w:r w:rsidRPr="003E2577">
        <w:rPr>
          <w:lang w:eastAsia="zh-CN"/>
        </w:rPr>
        <w:t>[</w:t>
      </w:r>
      <w:r>
        <w:rPr>
          <w:lang w:eastAsia="zh-CN"/>
        </w:rPr>
        <w:t>3</w:t>
      </w:r>
      <w:r w:rsidRPr="003E2577">
        <w:rPr>
          <w:lang w:eastAsia="zh-CN"/>
        </w:rPr>
        <w:t>]</w:t>
      </w:r>
      <w:r>
        <w:rPr>
          <w:rFonts w:eastAsia="SimSun" w:hint="eastAsia"/>
          <w:lang w:eastAsia="zh-CN"/>
        </w:rPr>
        <w:t xml:space="preserve"> and 3GPP</w:t>
      </w:r>
      <w:r>
        <w:rPr>
          <w:rFonts w:eastAsia="SimSun" w:hint="cs"/>
          <w:lang w:eastAsia="zh-CN"/>
        </w:rPr>
        <w:t> </w:t>
      </w:r>
      <w:r>
        <w:rPr>
          <w:rFonts w:eastAsia="SimSun" w:hint="eastAsia"/>
          <w:lang w:eastAsia="zh-CN"/>
        </w:rPr>
        <w:t>TS</w:t>
      </w:r>
      <w:r>
        <w:rPr>
          <w:rFonts w:eastAsia="SimSun" w:hint="cs"/>
          <w:lang w:eastAsia="zh-CN"/>
        </w:rPr>
        <w:t> </w:t>
      </w:r>
      <w:r>
        <w:rPr>
          <w:rFonts w:eastAsia="SimSun" w:hint="eastAsia"/>
          <w:lang w:eastAsia="zh-CN"/>
        </w:rPr>
        <w:t>22.280</w:t>
      </w:r>
      <w:r>
        <w:rPr>
          <w:rFonts w:eastAsia="SimSun" w:hint="cs"/>
          <w:lang w:eastAsia="zh-CN"/>
        </w:rPr>
        <w:t> </w:t>
      </w:r>
      <w:r>
        <w:rPr>
          <w:rFonts w:eastAsia="SimSun" w:hint="eastAsia"/>
          <w:lang w:eastAsia="zh-CN"/>
        </w:rPr>
        <w:t>[</w:t>
      </w:r>
      <w:r>
        <w:rPr>
          <w:rFonts w:eastAsia="SimSun"/>
          <w:lang w:eastAsia="zh-CN"/>
        </w:rPr>
        <w:t>2</w:t>
      </w:r>
      <w:r>
        <w:rPr>
          <w:rFonts w:eastAsia="SimSun" w:hint="eastAsia"/>
          <w:lang w:eastAsia="zh-CN"/>
        </w:rPr>
        <w:t>]</w:t>
      </w:r>
      <w:r w:rsidRPr="003E2577">
        <w:rPr>
          <w:lang w:eastAsia="zh-CN"/>
        </w:rPr>
        <w:t>.</w:t>
      </w:r>
    </w:p>
    <w:p w14:paraId="3B7C1656" w14:textId="77777777" w:rsidR="003B5679" w:rsidRPr="003E2577" w:rsidRDefault="003B5679" w:rsidP="003B5679">
      <w:r w:rsidRPr="003E2577">
        <w:lastRenderedPageBreak/>
        <w:t xml:space="preserve">The present document is applicable primarily to </w:t>
      </w:r>
      <w:r>
        <w:t>MCData</w:t>
      </w:r>
      <w:r w:rsidRPr="003E2577">
        <w:t xml:space="preserve"> service using </w:t>
      </w:r>
      <w:r w:rsidRPr="00BE7B6D">
        <w:rPr>
          <w:highlight w:val="yellow"/>
        </w:rPr>
        <w:t>E-UTRAN</w:t>
      </w:r>
      <w:r w:rsidRPr="003E2577">
        <w:t xml:space="preserve"> access based on the </w:t>
      </w:r>
      <w:r w:rsidRPr="00BE7B6D">
        <w:rPr>
          <w:highlight w:val="yellow"/>
        </w:rPr>
        <w:t>EPC</w:t>
      </w:r>
      <w:r w:rsidRPr="003E2577">
        <w:t xml:space="preserve"> architecture defined in 3GPP </w:t>
      </w:r>
      <w:r w:rsidRPr="00BE7B6D">
        <w:rPr>
          <w:highlight w:val="yellow"/>
        </w:rPr>
        <w:t>TS 23.401</w:t>
      </w:r>
      <w:r w:rsidRPr="003E2577">
        <w:t> [</w:t>
      </w:r>
      <w:r>
        <w:t>4</w:t>
      </w:r>
      <w:r w:rsidRPr="003E2577">
        <w:t>]</w:t>
      </w:r>
      <w:r w:rsidRPr="00451F6A">
        <w:rPr>
          <w:rFonts w:eastAsia="SimSun"/>
          <w:highlight w:val="yellow"/>
          <w:u w:val="single"/>
        </w:rPr>
        <w:t xml:space="preserve"> </w:t>
      </w:r>
      <w:r w:rsidRPr="006B06F5">
        <w:rPr>
          <w:rFonts w:eastAsia="SimSun"/>
          <w:highlight w:val="yellow"/>
          <w:u w:val="single"/>
        </w:rPr>
        <w:t xml:space="preserve">and </w:t>
      </w:r>
      <w:r>
        <w:rPr>
          <w:rFonts w:eastAsia="SimSun"/>
          <w:highlight w:val="yellow"/>
          <w:u w:val="single"/>
        </w:rPr>
        <w:t xml:space="preserve">using </w:t>
      </w:r>
      <w:r w:rsidRPr="006B06F5">
        <w:rPr>
          <w:rFonts w:eastAsia="SimSun"/>
          <w:highlight w:val="yellow"/>
          <w:u w:val="single"/>
        </w:rPr>
        <w:t>5GS access based on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rsidRPr="003E2577">
        <w:t xml:space="preserve">. Certain </w:t>
      </w:r>
      <w:r>
        <w:rPr>
          <w:rFonts w:eastAsia="SimSun" w:hint="eastAsia"/>
          <w:lang w:eastAsia="zh-CN"/>
        </w:rPr>
        <w:t xml:space="preserve">application </w:t>
      </w:r>
      <w:r w:rsidRPr="003E2577">
        <w:rPr>
          <w:lang w:eastAsia="zh-CN"/>
        </w:rPr>
        <w:t>functions</w:t>
      </w:r>
      <w:r>
        <w:rPr>
          <w:rFonts w:eastAsia="SimSun" w:hint="eastAsia"/>
          <w:lang w:eastAsia="zh-CN"/>
        </w:rPr>
        <w:t xml:space="preserve"> of the </w:t>
      </w:r>
      <w:r>
        <w:rPr>
          <w:rFonts w:eastAsia="SimSun"/>
          <w:lang w:eastAsia="zh-CN"/>
        </w:rPr>
        <w:t>MCData</w:t>
      </w:r>
      <w:r>
        <w:rPr>
          <w:rFonts w:eastAsia="SimSun" w:hint="eastAsia"/>
          <w:lang w:eastAsia="zh-CN"/>
        </w:rPr>
        <w:t xml:space="preserve"> service</w:t>
      </w:r>
      <w:r w:rsidRPr="003E2577">
        <w:rPr>
          <w:lang w:eastAsia="zh-CN"/>
        </w:rPr>
        <w:t xml:space="preserve"> could also </w:t>
      </w:r>
      <w:r w:rsidRPr="003E2577">
        <w:t>be supported via non-3GPP access networks but no additional functionality is specified to support non-3GPP access.</w:t>
      </w:r>
    </w:p>
    <w:p w14:paraId="2271BF48" w14:textId="77777777" w:rsidR="003B5679" w:rsidRPr="00AB5FED" w:rsidRDefault="003B5679" w:rsidP="003B5679">
      <w:r w:rsidRPr="003E2577">
        <w:t xml:space="preserve">The </w:t>
      </w:r>
      <w:r>
        <w:t>MCData</w:t>
      </w:r>
      <w:r w:rsidRPr="003E2577">
        <w:t xml:space="preserve"> service can be used for public safety applications and also for general commercial applications e.g. utility companies and railways.</w:t>
      </w:r>
    </w:p>
    <w:p w14:paraId="00C3DF10" w14:textId="77777777" w:rsidR="003B5679" w:rsidRPr="00A34B09" w:rsidRDefault="003B5679" w:rsidP="003B5679">
      <w:pPr>
        <w:pStyle w:val="Heading3"/>
        <w:rPr>
          <w:lang w:val="en-US"/>
        </w:rPr>
      </w:pPr>
      <w:bookmarkStart w:id="66" w:name="_Toc101262214"/>
      <w:r w:rsidRPr="00A34B09">
        <w:rPr>
          <w:lang w:val="en-US"/>
        </w:rPr>
        <w:t>4.4.2</w:t>
      </w:r>
      <w:r w:rsidRPr="00A34B09">
        <w:rPr>
          <w:lang w:val="en-US"/>
        </w:rPr>
        <w:tab/>
        <w:t>Proposed change to 2</w:t>
      </w:r>
      <w:r w:rsidRPr="00A34B09">
        <w:rPr>
          <w:lang w:val="en-US"/>
        </w:rPr>
        <w:tab/>
        <w:t>References</w:t>
      </w:r>
      <w:bookmarkEnd w:id="66"/>
    </w:p>
    <w:p w14:paraId="75511B3C" w14:textId="77777777" w:rsidR="003B5679" w:rsidRDefault="003B5679" w:rsidP="003B5679">
      <w:r w:rsidRPr="00E028CD">
        <w:rPr>
          <w:highlight w:val="yellow"/>
        </w:rPr>
        <w:t>Add reference:</w:t>
      </w:r>
    </w:p>
    <w:p w14:paraId="438ED65E" w14:textId="77777777" w:rsidR="003B5679" w:rsidRPr="000276D6" w:rsidRDefault="003B5679" w:rsidP="003B5679">
      <w:pPr>
        <w:rPr>
          <w:noProof/>
        </w:rPr>
      </w:pPr>
      <w:r w:rsidRPr="00E028CD">
        <w:rPr>
          <w:highlight w:val="yellow"/>
          <w:u w:val="single"/>
        </w:rPr>
        <w:t>[X]</w:t>
      </w:r>
      <w:r w:rsidRPr="00E028CD">
        <w:rPr>
          <w:highlight w:val="yellow"/>
          <w:u w:val="single"/>
        </w:rPr>
        <w:tab/>
        <w:t>3GPP TS 23.501: "</w:t>
      </w:r>
      <w:r w:rsidRPr="00E028CD">
        <w:rPr>
          <w:rFonts w:eastAsia="SimSun"/>
          <w:highlight w:val="yellow"/>
          <w:u w:val="single"/>
        </w:rPr>
        <w:t>System Architecture for the 5G System</w:t>
      </w:r>
      <w:r w:rsidRPr="00E028CD">
        <w:rPr>
          <w:highlight w:val="yellow"/>
          <w:u w:val="single"/>
        </w:rPr>
        <w:t>".</w:t>
      </w:r>
    </w:p>
    <w:p w14:paraId="59C2A60B" w14:textId="77777777" w:rsidR="003B5679" w:rsidRPr="00AE4DEA" w:rsidRDefault="003B5679" w:rsidP="003B5679">
      <w:pPr>
        <w:pStyle w:val="Heading3"/>
        <w:rPr>
          <w:lang w:val="en-US"/>
        </w:rPr>
      </w:pPr>
      <w:bookmarkStart w:id="67" w:name="_Toc101262215"/>
      <w:r>
        <w:rPr>
          <w:lang w:val="en-US"/>
        </w:rPr>
        <w:t>4.4</w:t>
      </w:r>
      <w:r w:rsidRPr="00AE4DEA">
        <w:rPr>
          <w:lang w:val="en-US"/>
        </w:rPr>
        <w:t>.</w:t>
      </w:r>
      <w:r>
        <w:rPr>
          <w:lang w:val="en-US"/>
        </w:rPr>
        <w:t>3</w:t>
      </w:r>
      <w:r w:rsidRPr="00AE4DEA">
        <w:rPr>
          <w:lang w:val="en-US"/>
        </w:rPr>
        <w:tab/>
      </w:r>
      <w:r>
        <w:rPr>
          <w:lang w:val="en-US"/>
        </w:rPr>
        <w:t>Proposed change to 4</w:t>
      </w:r>
      <w:r>
        <w:rPr>
          <w:lang w:val="en-US"/>
        </w:rPr>
        <w:tab/>
        <w:t>Introduction</w:t>
      </w:r>
      <w:bookmarkEnd w:id="67"/>
    </w:p>
    <w:p w14:paraId="1B68E24B" w14:textId="77777777" w:rsidR="003B5679" w:rsidRPr="0044607D" w:rsidRDefault="003B5679" w:rsidP="003B5679">
      <w:r w:rsidRPr="003F7CB6">
        <w:t xml:space="preserve">The MCData service </w:t>
      </w:r>
      <w:r>
        <w:t xml:space="preserve">suite </w:t>
      </w:r>
      <w:r w:rsidRPr="003F7CB6">
        <w:t xml:space="preserve">provides a </w:t>
      </w:r>
      <w:r>
        <w:t>set</w:t>
      </w:r>
      <w:r w:rsidRPr="003F7CB6">
        <w:t xml:space="preserve"> of </w:t>
      </w:r>
      <w:r>
        <w:t>generic capabilities and specific</w:t>
      </w:r>
      <w:r w:rsidRPr="003F7CB6">
        <w:t xml:space="preserve"> services </w:t>
      </w:r>
      <w:r>
        <w:t>to enable one-to-one and group data communications between</w:t>
      </w:r>
      <w:r w:rsidRPr="003F7CB6">
        <w:t xml:space="preserve"> </w:t>
      </w:r>
      <w:r>
        <w:t xml:space="preserve">MCData </w:t>
      </w:r>
      <w:r w:rsidRPr="003F7CB6">
        <w:t>user</w:t>
      </w:r>
      <w:r>
        <w:t>s</w:t>
      </w:r>
      <w:r w:rsidRPr="003F7CB6">
        <w:t>.</w:t>
      </w:r>
      <w:r w:rsidRPr="0044607D">
        <w:t xml:space="preserve"> </w:t>
      </w:r>
    </w:p>
    <w:p w14:paraId="21BE191C" w14:textId="77777777" w:rsidR="003B5679" w:rsidRPr="0044607D" w:rsidRDefault="003B5679" w:rsidP="003B5679">
      <w:r w:rsidRPr="0044607D">
        <w:t xml:space="preserve">The </w:t>
      </w:r>
      <w:r>
        <w:t>MCData</w:t>
      </w:r>
      <w:r w:rsidRPr="0044607D">
        <w:t xml:space="preserve"> architecture utilises </w:t>
      </w:r>
      <w:r>
        <w:rPr>
          <w:rFonts w:hint="eastAsia"/>
        </w:rPr>
        <w:t xml:space="preserve">the </w:t>
      </w:r>
      <w:r w:rsidRPr="00245536">
        <w:rPr>
          <w:rFonts w:hint="eastAsia"/>
        </w:rPr>
        <w:t xml:space="preserve">common functional architecture to support mission critical services </w:t>
      </w:r>
      <w:r w:rsidRPr="00D41233">
        <w:rPr>
          <w:rFonts w:hint="eastAsia"/>
          <w:strike/>
          <w:highlight w:val="yellow"/>
        </w:rPr>
        <w:t>over LTE</w:t>
      </w:r>
      <w:r>
        <w:rPr>
          <w:rFonts w:hint="eastAsia"/>
        </w:rPr>
        <w:t xml:space="preserve"> defined in 3GPP</w:t>
      </w:r>
      <w:r>
        <w:t> </w:t>
      </w:r>
      <w:r>
        <w:rPr>
          <w:rFonts w:hint="eastAsia"/>
        </w:rPr>
        <w:t>TS</w:t>
      </w:r>
      <w:r>
        <w:t> </w:t>
      </w:r>
      <w:r>
        <w:rPr>
          <w:rFonts w:hint="eastAsia"/>
        </w:rPr>
        <w:t>23.</w:t>
      </w:r>
      <w:r w:rsidRPr="00245536">
        <w:t>280</w:t>
      </w:r>
      <w:r>
        <w:t> </w:t>
      </w:r>
      <w:r>
        <w:rPr>
          <w:rFonts w:hint="eastAsia"/>
        </w:rPr>
        <w:t>[</w:t>
      </w:r>
      <w:r w:rsidRPr="00245536">
        <w:t>5</w:t>
      </w:r>
      <w:r>
        <w:rPr>
          <w:rFonts w:hint="eastAsia"/>
        </w:rPr>
        <w:t>]</w:t>
      </w:r>
      <w:r w:rsidRPr="00245536">
        <w:rPr>
          <w:rFonts w:hint="eastAsia"/>
        </w:rPr>
        <w:t xml:space="preserve"> and</w:t>
      </w:r>
      <w:r w:rsidRPr="0044607D">
        <w:t xml:space="preserve"> aspects of </w:t>
      </w:r>
      <w:r w:rsidRPr="00E96319">
        <w:t>the IMS architecture</w:t>
      </w:r>
      <w:r w:rsidRPr="0044607D">
        <w:t xml:space="preserve"> defined in 3GPP TS 23.228 [</w:t>
      </w:r>
      <w:r>
        <w:t>6</w:t>
      </w:r>
      <w:r w:rsidRPr="0044607D">
        <w:t>], the Proximity-based Services (</w:t>
      </w:r>
      <w:r w:rsidRPr="00BE7B6D">
        <w:rPr>
          <w:highlight w:val="yellow"/>
        </w:rPr>
        <w:t>ProSe</w:t>
      </w:r>
      <w:r w:rsidRPr="0044607D">
        <w:t>) architecture defined in 3GPP </w:t>
      </w:r>
      <w:r w:rsidRPr="00BE7B6D">
        <w:rPr>
          <w:highlight w:val="yellow"/>
        </w:rPr>
        <w:t>TS 23.303</w:t>
      </w:r>
      <w:r w:rsidRPr="0044607D">
        <w:t> [</w:t>
      </w:r>
      <w:r>
        <w:t>7</w:t>
      </w:r>
      <w:r w:rsidRPr="0044607D">
        <w:t xml:space="preserve">], the Group Communication System Enablers for </w:t>
      </w:r>
      <w:r w:rsidRPr="00BE7B6D">
        <w:rPr>
          <w:highlight w:val="yellow"/>
        </w:rPr>
        <w:t>LTE</w:t>
      </w:r>
      <w:r w:rsidRPr="0044607D">
        <w:t xml:space="preserve"> (</w:t>
      </w:r>
      <w:r w:rsidRPr="00BE7B6D">
        <w:rPr>
          <w:highlight w:val="yellow"/>
        </w:rPr>
        <w:t>GCSE_LTE</w:t>
      </w:r>
      <w:r w:rsidRPr="0044607D">
        <w:t>) architecture defined in 3GPP </w:t>
      </w:r>
      <w:r w:rsidRPr="00BE7B6D">
        <w:rPr>
          <w:highlight w:val="yellow"/>
        </w:rPr>
        <w:t>TS 23.468</w:t>
      </w:r>
      <w:r w:rsidRPr="0044607D">
        <w:t> [</w:t>
      </w:r>
      <w:r>
        <w:t>8</w:t>
      </w:r>
      <w:r w:rsidRPr="0044607D">
        <w:t>]</w:t>
      </w:r>
      <w:r>
        <w:t xml:space="preserve">, </w:t>
      </w:r>
      <w:r>
        <w:rPr>
          <w:rFonts w:cs="Mangal"/>
          <w:lang w:bidi="hi-IN"/>
        </w:rPr>
        <w:t xml:space="preserve">the Security of the Mission Critical Service in </w:t>
      </w:r>
      <w:r>
        <w:t>3GPP</w:t>
      </w:r>
      <w:r>
        <w:rPr>
          <w:rFonts w:eastAsia="SimSun" w:hint="cs"/>
          <w:lang w:eastAsia="zh-CN"/>
        </w:rPr>
        <w:t> </w:t>
      </w:r>
      <w:r>
        <w:t>TS</w:t>
      </w:r>
      <w:r>
        <w:rPr>
          <w:rFonts w:eastAsia="SimSun" w:hint="cs"/>
          <w:lang w:eastAsia="zh-CN"/>
        </w:rPr>
        <w:t> </w:t>
      </w:r>
      <w:r>
        <w:t>33.180 [13]</w:t>
      </w:r>
      <w:r w:rsidRPr="0044607D">
        <w:t xml:space="preserve"> and the PS-PS access transfer procedures defined in 3GPP TS 23.237 [</w:t>
      </w:r>
      <w:r>
        <w:t>9</w:t>
      </w:r>
      <w:r w:rsidRPr="0044607D">
        <w:t xml:space="preserve">] to enable support of the </w:t>
      </w:r>
      <w:r>
        <w:t>MCData</w:t>
      </w:r>
      <w:r w:rsidRPr="0044607D">
        <w:t xml:space="preserve"> service.</w:t>
      </w:r>
    </w:p>
    <w:p w14:paraId="14D6140D" w14:textId="77777777" w:rsidR="003B5679" w:rsidRDefault="003B5679" w:rsidP="003B5679">
      <w:pPr>
        <w:rPr>
          <w:lang w:eastAsia="zh-CN"/>
        </w:rPr>
      </w:pPr>
      <w:r w:rsidRPr="00E96319">
        <w:t xml:space="preserve">The MCData UE primarily obtains access to the MCData service via </w:t>
      </w:r>
      <w:r w:rsidRPr="00BE7B6D">
        <w:rPr>
          <w:highlight w:val="yellow"/>
        </w:rPr>
        <w:t>E-UTRAN</w:t>
      </w:r>
      <w:r w:rsidRPr="00E96319">
        <w:t xml:space="preserve">, using the </w:t>
      </w:r>
      <w:r w:rsidRPr="00BE7B6D">
        <w:rPr>
          <w:highlight w:val="yellow"/>
        </w:rPr>
        <w:t>EPS</w:t>
      </w:r>
      <w:r w:rsidRPr="00E96319">
        <w:t xml:space="preserve"> architecture defined in 3GPP </w:t>
      </w:r>
      <w:r w:rsidRPr="00BE7B6D">
        <w:rPr>
          <w:highlight w:val="yellow"/>
        </w:rPr>
        <w:t>TS 23.401</w:t>
      </w:r>
      <w:r w:rsidRPr="00E96319">
        <w:t> [4]</w:t>
      </w:r>
      <w:r w:rsidRPr="00CD4425">
        <w:rPr>
          <w:rFonts w:eastAsia="SimSun"/>
          <w:highlight w:val="yellow"/>
          <w:u w:val="single"/>
        </w:rPr>
        <w:t xml:space="preserve"> </w:t>
      </w:r>
      <w:r w:rsidRPr="006B06F5">
        <w:rPr>
          <w:rFonts w:eastAsia="SimSun"/>
          <w:highlight w:val="yellow"/>
          <w:u w:val="single"/>
        </w:rPr>
        <w:t xml:space="preserve">and </w:t>
      </w:r>
      <w:r>
        <w:rPr>
          <w:rFonts w:eastAsia="SimSun"/>
          <w:highlight w:val="yellow"/>
          <w:u w:val="single"/>
        </w:rPr>
        <w:t xml:space="preserve">using </w:t>
      </w:r>
      <w:r w:rsidRPr="006B06F5">
        <w:rPr>
          <w:rFonts w:eastAsia="SimSun"/>
          <w:highlight w:val="yellow"/>
          <w:u w:val="single"/>
        </w:rPr>
        <w:t>5GS access based on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rsidRPr="00E96319">
        <w:t xml:space="preserve">. Certain </w:t>
      </w:r>
      <w:r w:rsidRPr="00245536">
        <w:rPr>
          <w:rFonts w:hint="eastAsia"/>
        </w:rPr>
        <w:t xml:space="preserve">application </w:t>
      </w:r>
      <w:r w:rsidRPr="00E96319">
        <w:t>functions</w:t>
      </w:r>
      <w:r w:rsidRPr="00245536">
        <w:rPr>
          <w:rFonts w:hint="eastAsia"/>
        </w:rPr>
        <w:t xml:space="preserve"> of </w:t>
      </w:r>
      <w:r w:rsidRPr="00245536">
        <w:t>MCData</w:t>
      </w:r>
      <w:r w:rsidRPr="00245536">
        <w:rPr>
          <w:rFonts w:hint="eastAsia"/>
        </w:rPr>
        <w:t xml:space="preserve"> service</w:t>
      </w:r>
      <w:r w:rsidRPr="00E96319">
        <w:t xml:space="preserve"> can be accessed using MCData UEs via non-3GPP access networks.</w:t>
      </w:r>
      <w:r w:rsidRPr="00B807A5">
        <w:rPr>
          <w:rFonts w:hint="eastAsia"/>
          <w:lang w:eastAsia="zh-CN"/>
        </w:rPr>
        <w:t xml:space="preserve"> </w:t>
      </w:r>
    </w:p>
    <w:p w14:paraId="73CBF822" w14:textId="77777777" w:rsidR="003B5679" w:rsidRDefault="003B5679" w:rsidP="003B5679">
      <w:pPr>
        <w:rPr>
          <w:noProof/>
          <w:lang w:eastAsia="zh-CN"/>
        </w:rPr>
      </w:pPr>
      <w:r>
        <w:t>The MC</w:t>
      </w:r>
      <w:r>
        <w:rPr>
          <w:rFonts w:hint="eastAsia"/>
          <w:lang w:eastAsia="zh-CN"/>
        </w:rPr>
        <w:t>Data</w:t>
      </w:r>
      <w:r w:rsidRPr="00AB5FED">
        <w:t xml:space="preserve"> </w:t>
      </w:r>
      <w:r>
        <w:rPr>
          <w:lang w:eastAsia="zh-CN"/>
        </w:rPr>
        <w:t>system provides the function to support interworking with LMR systems defined</w:t>
      </w:r>
      <w:r>
        <w:rPr>
          <w:rFonts w:hint="eastAsia"/>
          <w:lang w:eastAsia="zh-CN"/>
        </w:rPr>
        <w:t xml:space="preserve"> in </w:t>
      </w:r>
      <w:r w:rsidRPr="00D3513E">
        <w:t>3GPP TS </w:t>
      </w:r>
      <w:r>
        <w:t>23</w:t>
      </w:r>
      <w:r w:rsidRPr="00D3513E">
        <w:t>.2</w:t>
      </w:r>
      <w:r>
        <w:t>83</w:t>
      </w:r>
      <w:r>
        <w:rPr>
          <w:lang w:eastAsia="zh-CN"/>
        </w:rPr>
        <w:t xml:space="preserve"> </w:t>
      </w:r>
      <w:r>
        <w:rPr>
          <w:rFonts w:hint="eastAsia"/>
          <w:lang w:eastAsia="zh-CN"/>
        </w:rPr>
        <w:t>[</w:t>
      </w:r>
      <w:r>
        <w:rPr>
          <w:lang w:eastAsia="zh-CN"/>
        </w:rPr>
        <w:t>18</w:t>
      </w:r>
      <w:r>
        <w:rPr>
          <w:rFonts w:hint="eastAsia"/>
          <w:lang w:eastAsia="zh-CN"/>
        </w:rPr>
        <w:t>].</w:t>
      </w:r>
    </w:p>
    <w:p w14:paraId="72FB2024" w14:textId="77777777" w:rsidR="003B5679" w:rsidRPr="00AE4DEA" w:rsidRDefault="003B5679" w:rsidP="003B5679">
      <w:pPr>
        <w:pStyle w:val="Heading3"/>
        <w:rPr>
          <w:lang w:val="en-US"/>
        </w:rPr>
      </w:pPr>
      <w:bookmarkStart w:id="68" w:name="_Toc101262216"/>
      <w:r w:rsidRPr="00AE4DEA">
        <w:rPr>
          <w:lang w:val="en-US"/>
        </w:rPr>
        <w:t>4.4.</w:t>
      </w:r>
      <w:r>
        <w:rPr>
          <w:lang w:val="en-US"/>
        </w:rPr>
        <w:t>X</w:t>
      </w:r>
      <w:r w:rsidRPr="00AE4DEA">
        <w:rPr>
          <w:lang w:val="en-US"/>
        </w:rPr>
        <w:tab/>
      </w:r>
      <w:r>
        <w:rPr>
          <w:lang w:val="en-US"/>
        </w:rPr>
        <w:t xml:space="preserve">Proposed change to </w:t>
      </w:r>
      <w:r w:rsidRPr="00AE4DEA">
        <w:rPr>
          <w:lang w:val="en-US"/>
        </w:rPr>
        <w:t xml:space="preserve">&lt;Y&gt; </w:t>
      </w:r>
      <w:r>
        <w:t>&lt;Title&gt;</w:t>
      </w:r>
      <w:bookmarkEnd w:id="68"/>
    </w:p>
    <w:p w14:paraId="270D0595" w14:textId="77777777" w:rsidR="003B5679" w:rsidRPr="008D303E" w:rsidRDefault="003B5679" w:rsidP="003B5679">
      <w:pPr>
        <w:pStyle w:val="EditorsNote"/>
      </w:pPr>
      <w:r>
        <w:t>Editor's note: Proposed modification to cover both 4G and 5GS,</w:t>
      </w:r>
      <w:r w:rsidRPr="00A07AB2">
        <w:t xml:space="preserve"> </w:t>
      </w:r>
      <w:r>
        <w:t>using highlighting, hard-strikeout of removed text and hard-underlining for new text.</w:t>
      </w:r>
    </w:p>
    <w:p w14:paraId="399BEC63" w14:textId="77777777" w:rsidR="003B5679" w:rsidRDefault="003B5679" w:rsidP="003B5679">
      <w:pPr>
        <w:pStyle w:val="Heading2"/>
        <w:rPr>
          <w:lang w:val="en-US"/>
        </w:rPr>
      </w:pPr>
      <w:bookmarkStart w:id="69" w:name="_Toc101262217"/>
      <w:r>
        <w:rPr>
          <w:lang w:val="en-US"/>
        </w:rPr>
        <w:t>4.5</w:t>
      </w:r>
      <w:r>
        <w:rPr>
          <w:lang w:val="en-US"/>
        </w:rPr>
        <w:tab/>
        <w:t>TS 23.283</w:t>
      </w:r>
      <w:bookmarkEnd w:id="69"/>
    </w:p>
    <w:p w14:paraId="2DC861D7" w14:textId="77777777" w:rsidR="003B5679" w:rsidRPr="00E3337E" w:rsidRDefault="003B5679" w:rsidP="003B5679">
      <w:pPr>
        <w:pStyle w:val="Heading3"/>
        <w:rPr>
          <w:lang w:val="en-US"/>
        </w:rPr>
      </w:pPr>
      <w:bookmarkStart w:id="70" w:name="_Toc101262218"/>
      <w:r w:rsidRPr="00E3337E">
        <w:rPr>
          <w:lang w:val="en-US"/>
        </w:rPr>
        <w:t>4.</w:t>
      </w:r>
      <w:r>
        <w:t>5</w:t>
      </w:r>
      <w:r w:rsidRPr="00E3337E">
        <w:rPr>
          <w:lang w:val="en-US"/>
        </w:rPr>
        <w:t>.</w:t>
      </w:r>
      <w:r>
        <w:rPr>
          <w:lang w:val="en-US"/>
        </w:rPr>
        <w:t>1</w:t>
      </w:r>
      <w:r w:rsidRPr="00E3337E">
        <w:rPr>
          <w:lang w:val="en-US"/>
        </w:rPr>
        <w:tab/>
      </w:r>
      <w:r>
        <w:rPr>
          <w:lang w:val="en-US"/>
        </w:rPr>
        <w:t xml:space="preserve">Proposed change to 10.6.2.6 </w:t>
      </w:r>
      <w:r>
        <w:t>Emergency private call</w:t>
      </w:r>
      <w:bookmarkEnd w:id="70"/>
    </w:p>
    <w:p w14:paraId="7B5E40B4" w14:textId="77777777" w:rsidR="003B5679" w:rsidRPr="00BD1886" w:rsidRDefault="003B5679" w:rsidP="003B5679">
      <w:pPr>
        <w:rPr>
          <w:noProof/>
        </w:rPr>
      </w:pPr>
      <w:r w:rsidRPr="00BD1886">
        <w:rPr>
          <w:noProof/>
        </w:rPr>
        <w:t xml:space="preserve">An emergency private call to an LMR user will have emergency priority for the portion of the call transported in the MCPTT system and the </w:t>
      </w:r>
      <w:r w:rsidRPr="006F03A7">
        <w:rPr>
          <w:strike/>
          <w:noProof/>
          <w:highlight w:val="yellow"/>
        </w:rPr>
        <w:t>LTE</w:t>
      </w:r>
      <w:r w:rsidRPr="006F03A7">
        <w:rPr>
          <w:strike/>
          <w:noProof/>
        </w:rPr>
        <w:t xml:space="preserve"> </w:t>
      </w:r>
      <w:r w:rsidRPr="006F03A7">
        <w:rPr>
          <w:strike/>
          <w:noProof/>
          <w:highlight w:val="yellow"/>
        </w:rPr>
        <w:t>EPS</w:t>
      </w:r>
      <w:r w:rsidRPr="008844F6">
        <w:rPr>
          <w:noProof/>
          <w:highlight w:val="yellow"/>
          <w:u w:val="single"/>
        </w:rPr>
        <w:t>E-UTRAN or 5G System</w:t>
      </w:r>
      <w:r w:rsidRPr="008844F6">
        <w:rPr>
          <w:noProof/>
          <w:u w:val="single"/>
        </w:rPr>
        <w:t xml:space="preserve"> </w:t>
      </w:r>
      <w:r w:rsidRPr="00BD1886">
        <w:rPr>
          <w:noProof/>
        </w:rPr>
        <w:t>but will not receive priority on the LMR system in LMR systems that do not support emergency treatment for private calls.</w:t>
      </w:r>
    </w:p>
    <w:p w14:paraId="69E54428" w14:textId="77777777" w:rsidR="003B5679" w:rsidRPr="00E3337E" w:rsidRDefault="003B5679" w:rsidP="003B5679">
      <w:pPr>
        <w:pStyle w:val="Heading3"/>
        <w:rPr>
          <w:lang w:val="en-US"/>
        </w:rPr>
      </w:pPr>
      <w:bookmarkStart w:id="71" w:name="_Toc101262219"/>
      <w:r w:rsidRPr="00E3337E">
        <w:rPr>
          <w:lang w:val="en-US"/>
        </w:rPr>
        <w:t>4.5.</w:t>
      </w:r>
      <w:r>
        <w:rPr>
          <w:lang w:val="en-US"/>
        </w:rPr>
        <w:t>X</w:t>
      </w:r>
      <w:r w:rsidRPr="00E3337E">
        <w:rPr>
          <w:lang w:val="en-US"/>
        </w:rPr>
        <w:tab/>
      </w:r>
      <w:r>
        <w:rPr>
          <w:lang w:val="en-US"/>
        </w:rPr>
        <w:t>Proposed change to &lt;</w:t>
      </w:r>
      <w:r w:rsidRPr="00E3337E">
        <w:rPr>
          <w:lang w:val="en-US"/>
        </w:rPr>
        <w:t>Y</w:t>
      </w:r>
      <w:r>
        <w:rPr>
          <w:lang w:val="en-US"/>
        </w:rPr>
        <w:t xml:space="preserve">&gt; </w:t>
      </w:r>
      <w:r>
        <w:t>&lt;Title&gt;</w:t>
      </w:r>
      <w:bookmarkEnd w:id="71"/>
    </w:p>
    <w:p w14:paraId="1B749BA8" w14:textId="77777777" w:rsidR="003B5679" w:rsidRPr="008D303E" w:rsidRDefault="003B5679" w:rsidP="003B5679">
      <w:pPr>
        <w:pStyle w:val="EditorsNote"/>
      </w:pPr>
      <w:r>
        <w:t>Editor's note: Proposed modification to cover both 4G and 5GS, using highlighting, hard-strikeout of removed text and hard-underlining for new text.</w:t>
      </w:r>
    </w:p>
    <w:p w14:paraId="63844FCD" w14:textId="77777777" w:rsidR="003B5679" w:rsidRPr="003473AB" w:rsidRDefault="003B5679" w:rsidP="003B5679">
      <w:pPr>
        <w:pStyle w:val="Heading2"/>
        <w:rPr>
          <w:lang w:val="en-US"/>
        </w:rPr>
      </w:pPr>
      <w:bookmarkStart w:id="72" w:name="_Toc101262220"/>
      <w:r>
        <w:rPr>
          <w:lang w:val="en-US"/>
        </w:rPr>
        <w:t>4.6</w:t>
      </w:r>
      <w:r>
        <w:rPr>
          <w:lang w:val="en-US"/>
        </w:rPr>
        <w:tab/>
      </w:r>
      <w:r w:rsidRPr="003473AB">
        <w:rPr>
          <w:lang w:val="en-US"/>
        </w:rPr>
        <w:t>TS 23.379</w:t>
      </w:r>
      <w:bookmarkEnd w:id="72"/>
    </w:p>
    <w:p w14:paraId="65F64828" w14:textId="77777777" w:rsidR="003B5679" w:rsidRDefault="003B5679" w:rsidP="003B5679">
      <w:pPr>
        <w:pStyle w:val="Heading3"/>
        <w:rPr>
          <w:lang w:val="en-US"/>
        </w:rPr>
      </w:pPr>
      <w:bookmarkStart w:id="73" w:name="_Toc520469904"/>
      <w:bookmarkStart w:id="74" w:name="_Toc101262221"/>
      <w:r w:rsidRPr="00E3337E">
        <w:rPr>
          <w:lang w:val="en-US"/>
        </w:rPr>
        <w:t>4.</w:t>
      </w:r>
      <w:r>
        <w:t>6</w:t>
      </w:r>
      <w:r w:rsidRPr="00E3337E">
        <w:rPr>
          <w:lang w:val="en-US"/>
        </w:rPr>
        <w:t>.</w:t>
      </w:r>
      <w:r>
        <w:rPr>
          <w:lang w:val="en-US"/>
        </w:rPr>
        <w:t>1</w:t>
      </w:r>
      <w:r w:rsidRPr="00E3337E">
        <w:rPr>
          <w:lang w:val="en-US"/>
        </w:rPr>
        <w:tab/>
      </w:r>
      <w:r>
        <w:rPr>
          <w:lang w:val="en-US"/>
        </w:rPr>
        <w:t xml:space="preserve">Proposed change to </w:t>
      </w:r>
      <w:bookmarkEnd w:id="73"/>
      <w:r>
        <w:rPr>
          <w:lang w:val="en-US"/>
        </w:rPr>
        <w:t>1</w:t>
      </w:r>
      <w:r>
        <w:rPr>
          <w:lang w:val="en-US"/>
        </w:rPr>
        <w:tab/>
        <w:t>Scope</w:t>
      </w:r>
      <w:bookmarkEnd w:id="74"/>
    </w:p>
    <w:p w14:paraId="343B1AD2" w14:textId="77777777" w:rsidR="003B5679" w:rsidRPr="00AB5FED" w:rsidRDefault="003B5679" w:rsidP="003B5679">
      <w:r w:rsidRPr="00AB5FED">
        <w:t xml:space="preserve">This document specifies the functional architecture, procedures and information flows needed to support the mission critical push to talk (MCPTT) service. </w:t>
      </w:r>
      <w:r>
        <w:rPr>
          <w:rFonts w:hint="eastAsia"/>
          <w:lang w:eastAsia="zh-CN"/>
        </w:rPr>
        <w:t xml:space="preserve">The MCPTT service utilizes the common </w:t>
      </w:r>
      <w:r>
        <w:rPr>
          <w:lang w:eastAsia="zh-CN"/>
        </w:rPr>
        <w:t>functional</w:t>
      </w:r>
      <w:r>
        <w:rPr>
          <w:rFonts w:hint="eastAsia"/>
          <w:lang w:eastAsia="zh-CN"/>
        </w:rPr>
        <w:t xml:space="preserve"> architecture to support MC </w:t>
      </w:r>
      <w:r>
        <w:rPr>
          <w:rFonts w:hint="eastAsia"/>
          <w:lang w:eastAsia="zh-CN"/>
        </w:rPr>
        <w:lastRenderedPageBreak/>
        <w:t>services</w:t>
      </w:r>
      <w:r w:rsidRPr="00DC7992">
        <w:rPr>
          <w:rFonts w:hint="eastAsia"/>
          <w:strike/>
          <w:lang w:eastAsia="zh-CN"/>
        </w:rPr>
        <w:t xml:space="preserve"> </w:t>
      </w:r>
      <w:r w:rsidRPr="005F5C5B">
        <w:rPr>
          <w:rFonts w:hint="eastAsia"/>
          <w:strike/>
          <w:highlight w:val="yellow"/>
          <w:lang w:eastAsia="zh-CN"/>
        </w:rPr>
        <w:t>over</w:t>
      </w:r>
      <w:r w:rsidRPr="00DC7992">
        <w:rPr>
          <w:rFonts w:hint="eastAsia"/>
          <w:strike/>
          <w:highlight w:val="yellow"/>
          <w:lang w:eastAsia="zh-CN"/>
        </w:rPr>
        <w:t xml:space="preserve"> LTE</w:t>
      </w:r>
      <w:r>
        <w:rPr>
          <w:rFonts w:hint="eastAsia"/>
          <w:lang w:eastAsia="zh-CN"/>
        </w:rPr>
        <w:t xml:space="preserve"> including the common services core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w:t>
      </w:r>
      <w:r w:rsidRPr="00AB5FED">
        <w:t>Support for both MCPTT group calls and MCPTT private calls operating in on-network and off-network modes of operation is specified.</w:t>
      </w:r>
    </w:p>
    <w:p w14:paraId="5A80C088" w14:textId="77777777" w:rsidR="003B5679" w:rsidRPr="00AB5FED" w:rsidRDefault="003B5679" w:rsidP="003B5679">
      <w:pPr>
        <w:rPr>
          <w:lang w:eastAsia="zh-CN"/>
        </w:rPr>
      </w:pPr>
      <w:r w:rsidRPr="00AB5FED">
        <w:rPr>
          <w:lang w:eastAsia="zh-CN"/>
        </w:rPr>
        <w:t>The corresponding service requirements are defined in 3GPP TS 22.179 [2]</w:t>
      </w:r>
      <w:r>
        <w:rPr>
          <w:lang w:eastAsia="zh-CN"/>
        </w:rPr>
        <w:t xml:space="preserve"> </w:t>
      </w:r>
      <w:r>
        <w:rPr>
          <w:rFonts w:hint="eastAsia"/>
          <w:lang w:eastAsia="zh-CN"/>
        </w:rPr>
        <w:t>and 3GPP</w:t>
      </w:r>
      <w:r w:rsidRPr="003E2577">
        <w:t> </w:t>
      </w:r>
      <w:r>
        <w:rPr>
          <w:rFonts w:hint="eastAsia"/>
          <w:lang w:eastAsia="zh-CN"/>
        </w:rPr>
        <w:t>TS</w:t>
      </w:r>
      <w:r w:rsidRPr="003E2577">
        <w:t> </w:t>
      </w:r>
      <w:r>
        <w:rPr>
          <w:rFonts w:hint="eastAsia"/>
          <w:lang w:eastAsia="zh-CN"/>
        </w:rPr>
        <w:t>22.280</w:t>
      </w:r>
      <w:r w:rsidRPr="003E2577">
        <w:t> </w:t>
      </w:r>
      <w:r>
        <w:rPr>
          <w:rFonts w:hint="eastAsia"/>
          <w:lang w:eastAsia="zh-CN"/>
        </w:rPr>
        <w:t>[</w:t>
      </w:r>
      <w:r>
        <w:rPr>
          <w:lang w:eastAsia="zh-CN"/>
        </w:rPr>
        <w:t>17</w:t>
      </w:r>
      <w:r>
        <w:rPr>
          <w:rFonts w:hint="eastAsia"/>
          <w:lang w:eastAsia="zh-CN"/>
        </w:rPr>
        <w:t>]</w:t>
      </w:r>
      <w:r w:rsidRPr="003E2577">
        <w:rPr>
          <w:lang w:eastAsia="zh-CN"/>
        </w:rPr>
        <w:t>.</w:t>
      </w:r>
    </w:p>
    <w:p w14:paraId="1866FDDF" w14:textId="77777777" w:rsidR="003B5679" w:rsidRPr="00AB5FED" w:rsidRDefault="003B5679" w:rsidP="003B5679">
      <w:r w:rsidRPr="00AB5FED">
        <w:t xml:space="preserve">The present document is applicable primarily to MCPTT voice service using </w:t>
      </w:r>
      <w:r w:rsidRPr="00CB0D62">
        <w:rPr>
          <w:highlight w:val="yellow"/>
        </w:rPr>
        <w:t>E-UTRAN</w:t>
      </w:r>
      <w:r w:rsidRPr="00AB5FED">
        <w:t xml:space="preserve"> access based on the </w:t>
      </w:r>
      <w:r w:rsidRPr="00CB0D62">
        <w:rPr>
          <w:highlight w:val="yellow"/>
        </w:rPr>
        <w:t>EPC</w:t>
      </w:r>
      <w:r w:rsidRPr="00AB5FED">
        <w:t xml:space="preserve"> architecture defined in 3GPP </w:t>
      </w:r>
      <w:r w:rsidRPr="00CB0D62">
        <w:rPr>
          <w:highlight w:val="yellow"/>
        </w:rPr>
        <w:t>TS 23.401</w:t>
      </w:r>
      <w:r w:rsidRPr="00AB5FED">
        <w:t> [</w:t>
      </w:r>
      <w:r>
        <w:t>8</w:t>
      </w:r>
      <w:r w:rsidRPr="00AB5FED">
        <w:t>]</w:t>
      </w:r>
      <w:r w:rsidRPr="004A27DC">
        <w:rPr>
          <w:rFonts w:eastAsia="SimSun"/>
          <w:highlight w:val="yellow"/>
          <w:u w:val="single"/>
        </w:rPr>
        <w:t xml:space="preserve"> </w:t>
      </w:r>
      <w:r w:rsidRPr="006B06F5">
        <w:rPr>
          <w:rFonts w:eastAsia="SimSun"/>
          <w:highlight w:val="yellow"/>
          <w:u w:val="single"/>
        </w:rPr>
        <w:t xml:space="preserve">and </w:t>
      </w:r>
      <w:r>
        <w:rPr>
          <w:rFonts w:eastAsia="SimSun"/>
          <w:highlight w:val="yellow"/>
          <w:u w:val="single"/>
        </w:rPr>
        <w:t xml:space="preserve">using </w:t>
      </w:r>
      <w:r w:rsidRPr="006B06F5">
        <w:rPr>
          <w:rFonts w:eastAsia="SimSun"/>
          <w:highlight w:val="yellow"/>
          <w:u w:val="single"/>
        </w:rPr>
        <w:t>5GS access based on the 5G System architecture defined in 3GPP</w:t>
      </w:r>
      <w:r>
        <w:rPr>
          <w:rFonts w:eastAsia="SimSun"/>
          <w:highlight w:val="yellow"/>
          <w:u w:val="single"/>
        </w:rPr>
        <w:t>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23.501</w:t>
      </w:r>
      <w:r>
        <w:rPr>
          <w:rFonts w:eastAsia="SimSun"/>
          <w:highlight w:val="yellow"/>
          <w:u w:val="single"/>
        </w:rPr>
        <w:t> </w:t>
      </w:r>
      <w:r w:rsidRPr="006B06F5">
        <w:rPr>
          <w:rFonts w:eastAsia="SimSun"/>
          <w:highlight w:val="yellow"/>
          <w:u w:val="single"/>
        </w:rPr>
        <w:t>[X]</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the MCPTT service</w:t>
      </w:r>
      <w:r w:rsidRPr="003E2577">
        <w:rPr>
          <w:lang w:eastAsia="zh-CN"/>
        </w:rPr>
        <w:t xml:space="preserve"> </w:t>
      </w:r>
      <w:r w:rsidRPr="00AB5FED">
        <w:rPr>
          <w:lang w:eastAsia="zh-CN"/>
        </w:rPr>
        <w:t xml:space="preserve">such as dispatch and administrative functions could also </w:t>
      </w:r>
      <w:r w:rsidRPr="00AB5FED">
        <w:t>be supported via non-3GPP access networks but no additional functionality is specified to support non-3GPP access.</w:t>
      </w:r>
    </w:p>
    <w:p w14:paraId="42260D08" w14:textId="77777777" w:rsidR="003B5679" w:rsidRPr="00AB5FED" w:rsidRDefault="003B5679" w:rsidP="003B5679">
      <w:r w:rsidRPr="00AB5FED">
        <w:t>The MCPTT service requires preferential handling compared to normal telecommunication services e.g. in support of police or fire brigade including the handling of prioritised MCPTT calls for emergency and imminent threats.</w:t>
      </w:r>
    </w:p>
    <w:p w14:paraId="48CECE83" w14:textId="77777777" w:rsidR="003B5679" w:rsidRPr="00AB5FED" w:rsidRDefault="003B5679" w:rsidP="003B5679">
      <w:r w:rsidRPr="00AB5FED">
        <w:t>The MCPTT service can be used for public safety applications and also for general commercial applications e.g. utility companies and railways.</w:t>
      </w:r>
    </w:p>
    <w:p w14:paraId="40D552ED" w14:textId="77777777" w:rsidR="003B5679" w:rsidRPr="00AB5FED" w:rsidRDefault="003B5679" w:rsidP="003B5679">
      <w:r w:rsidRPr="00AB5FED">
        <w:t>In the present document, MCPTT calls between MCPTT users on different MCPTT systems are considered</w:t>
      </w:r>
      <w:r>
        <w:t>.</w:t>
      </w:r>
    </w:p>
    <w:p w14:paraId="52DB380C" w14:textId="77777777" w:rsidR="003B5679" w:rsidRPr="00A34B09" w:rsidRDefault="003B5679" w:rsidP="003B5679">
      <w:pPr>
        <w:pStyle w:val="Heading3"/>
        <w:rPr>
          <w:lang w:val="en-US"/>
        </w:rPr>
      </w:pPr>
      <w:bookmarkStart w:id="75" w:name="_Toc101262222"/>
      <w:r w:rsidRPr="00A34B09">
        <w:rPr>
          <w:lang w:val="en-US"/>
        </w:rPr>
        <w:t>4.6.2</w:t>
      </w:r>
      <w:r w:rsidRPr="00A34B09">
        <w:rPr>
          <w:lang w:val="en-US"/>
        </w:rPr>
        <w:tab/>
        <w:t>Proposed change to 2</w:t>
      </w:r>
      <w:r w:rsidRPr="00A34B09">
        <w:rPr>
          <w:lang w:val="en-US"/>
        </w:rPr>
        <w:tab/>
        <w:t>References</w:t>
      </w:r>
      <w:bookmarkEnd w:id="75"/>
    </w:p>
    <w:p w14:paraId="3F01F80E" w14:textId="77777777" w:rsidR="003B5679" w:rsidRDefault="003B5679" w:rsidP="003B5679">
      <w:r w:rsidRPr="00E028CD">
        <w:rPr>
          <w:highlight w:val="yellow"/>
        </w:rPr>
        <w:t>Add reference:</w:t>
      </w:r>
    </w:p>
    <w:p w14:paraId="499606CE" w14:textId="77777777" w:rsidR="003B5679" w:rsidRPr="000276D6" w:rsidRDefault="003B5679" w:rsidP="003B5679">
      <w:pPr>
        <w:rPr>
          <w:noProof/>
        </w:rPr>
      </w:pPr>
      <w:r w:rsidRPr="00E028CD">
        <w:rPr>
          <w:highlight w:val="yellow"/>
          <w:u w:val="single"/>
        </w:rPr>
        <w:t>[X]</w:t>
      </w:r>
      <w:r w:rsidRPr="00E028CD">
        <w:rPr>
          <w:highlight w:val="yellow"/>
          <w:u w:val="single"/>
        </w:rPr>
        <w:tab/>
        <w:t>3GPP TS 23.501: "</w:t>
      </w:r>
      <w:r w:rsidRPr="00E028CD">
        <w:rPr>
          <w:rFonts w:eastAsia="SimSun"/>
          <w:highlight w:val="yellow"/>
          <w:u w:val="single"/>
        </w:rPr>
        <w:t>System Architecture for the 5G System</w:t>
      </w:r>
      <w:r w:rsidRPr="00E028CD">
        <w:rPr>
          <w:highlight w:val="yellow"/>
          <w:u w:val="single"/>
        </w:rPr>
        <w:t>".</w:t>
      </w:r>
    </w:p>
    <w:p w14:paraId="1B8FDEE3" w14:textId="77777777" w:rsidR="003B5679" w:rsidRPr="00AE4DEA" w:rsidRDefault="003B5679" w:rsidP="003B5679">
      <w:pPr>
        <w:pStyle w:val="Heading3"/>
        <w:rPr>
          <w:lang w:val="en-US"/>
        </w:rPr>
      </w:pPr>
      <w:bookmarkStart w:id="76" w:name="_Toc101262223"/>
      <w:bookmarkStart w:id="77" w:name="_Toc424654348"/>
      <w:bookmarkStart w:id="78" w:name="_Toc428364931"/>
      <w:bookmarkStart w:id="79" w:name="_Toc433209526"/>
      <w:bookmarkStart w:id="80" w:name="_Toc460615892"/>
      <w:bookmarkStart w:id="81" w:name="_Toc460616753"/>
      <w:bookmarkStart w:id="82" w:name="_Toc525338713"/>
      <w:r w:rsidRPr="00AE4DEA">
        <w:rPr>
          <w:lang w:val="en-US"/>
        </w:rPr>
        <w:t>4.6.</w:t>
      </w:r>
      <w:r>
        <w:rPr>
          <w:lang w:val="en-US"/>
        </w:rPr>
        <w:t>3</w:t>
      </w:r>
      <w:r w:rsidRPr="00AE4DEA">
        <w:rPr>
          <w:lang w:val="en-US"/>
        </w:rPr>
        <w:tab/>
      </w:r>
      <w:r>
        <w:rPr>
          <w:lang w:val="en-US"/>
        </w:rPr>
        <w:t>Proposed change to 3.1</w:t>
      </w:r>
      <w:r w:rsidRPr="00AE4DEA">
        <w:rPr>
          <w:lang w:val="en-US"/>
        </w:rPr>
        <w:t xml:space="preserve"> </w:t>
      </w:r>
      <w:r>
        <w:t>Definitions</w:t>
      </w:r>
      <w:bookmarkEnd w:id="76"/>
    </w:p>
    <w:bookmarkEnd w:id="77"/>
    <w:bookmarkEnd w:id="78"/>
    <w:bookmarkEnd w:id="79"/>
    <w:bookmarkEnd w:id="80"/>
    <w:bookmarkEnd w:id="81"/>
    <w:bookmarkEnd w:id="82"/>
    <w:p w14:paraId="796659F7" w14:textId="77777777" w:rsidR="003B5679" w:rsidRPr="00AB5FED" w:rsidRDefault="003B5679" w:rsidP="003B5679">
      <w:r w:rsidRPr="00AB5FED">
        <w:t>For the purposes of the present document, the terms and definitions given in 3GPP TR 21.905 [1] and the following apply. A term defined in the present document takes precedence over the definition of the same term, if any, in 3GPP TR 21.905 [1].</w:t>
      </w:r>
    </w:p>
    <w:p w14:paraId="66965F13" w14:textId="77777777" w:rsidR="003B5679" w:rsidRDefault="003B5679" w:rsidP="003B5679">
      <w:r w:rsidRPr="00AB5FED">
        <w:rPr>
          <w:b/>
        </w:rPr>
        <w:t>Automatic commencement mode:</w:t>
      </w:r>
      <w:r w:rsidRPr="00AB5FED">
        <w:t xml:space="preserve"> A mode in which the initiation of the private call does not require any action on the part of the receiving MCPTT user.</w:t>
      </w:r>
    </w:p>
    <w:p w14:paraId="31CA4FF8" w14:textId="77777777" w:rsidR="003B5679" w:rsidRPr="00AB5FED" w:rsidRDefault="003B5679" w:rsidP="003B5679">
      <w:r>
        <w:rPr>
          <w:b/>
        </w:rPr>
        <w:t xml:space="preserve">First-to-answer call: </w:t>
      </w:r>
      <w:r w:rsidRPr="00163497">
        <w:t>A call that is started when the first MCPTT user among multiple potential target recipients</w:t>
      </w:r>
      <w:r>
        <w:rPr>
          <w:lang w:val="en-US"/>
        </w:rPr>
        <w:t>'</w:t>
      </w:r>
      <w:r w:rsidRPr="00163497">
        <w:t xml:space="preserve"> answers.</w:t>
      </w:r>
      <w:r>
        <w:t xml:space="preserve"> </w:t>
      </w:r>
      <w:r w:rsidRPr="00163497">
        <w:t>This call requires the answering MCPTT user to answer manually; automatic answer is not allowed</w:t>
      </w:r>
    </w:p>
    <w:p w14:paraId="396A9E6F" w14:textId="77777777" w:rsidR="003B5679" w:rsidRPr="00AB5FED" w:rsidRDefault="003B5679" w:rsidP="003B5679">
      <w:r w:rsidRPr="00AB5FED">
        <w:rPr>
          <w:b/>
        </w:rPr>
        <w:t>Group call:</w:t>
      </w:r>
      <w:r w:rsidRPr="00AB5FED">
        <w:t xml:space="preserve"> A mechanism by which an MCPTT user can make a one-to-many MCPTT transmission to other users that are members of MCPTT group(s).</w:t>
      </w:r>
    </w:p>
    <w:p w14:paraId="4A4CCAC9" w14:textId="77777777" w:rsidR="003B5679" w:rsidRPr="00AB5FED" w:rsidRDefault="003B5679" w:rsidP="003B5679">
      <w:pPr>
        <w:rPr>
          <w:b/>
        </w:rPr>
      </w:pPr>
      <w:r w:rsidRPr="00AB5FED">
        <w:rPr>
          <w:b/>
        </w:rPr>
        <w:t>Group home MCPTT system</w:t>
      </w:r>
      <w:r w:rsidRPr="00AB5FED">
        <w:t>: The MCPTT system where the MCPTT group is defined.</w:t>
      </w:r>
    </w:p>
    <w:p w14:paraId="7F0C5F47" w14:textId="77777777" w:rsidR="003B5679" w:rsidRPr="00AB5FED" w:rsidRDefault="003B5679" w:rsidP="003B5679">
      <w:pPr>
        <w:rPr>
          <w:b/>
        </w:rPr>
      </w:pPr>
      <w:r w:rsidRPr="00AB5FED">
        <w:rPr>
          <w:b/>
        </w:rPr>
        <w:t>Group host MCPTT server</w:t>
      </w:r>
      <w:r w:rsidRPr="00AB5FED">
        <w:t xml:space="preserve">: The MCPTT server within an MCPTT system </w:t>
      </w:r>
      <w:r>
        <w:t>that</w:t>
      </w:r>
      <w:r w:rsidRPr="00AB5FED">
        <w:t xml:space="preserve"> provides centralised support for MCPTT services of an MCPTT group defined in a group home MCPTT system.</w:t>
      </w:r>
    </w:p>
    <w:p w14:paraId="18B013F7" w14:textId="77777777" w:rsidR="003B5679" w:rsidRPr="00AB5FED" w:rsidRDefault="003B5679" w:rsidP="003B5679">
      <w:r w:rsidRPr="00AB5FED">
        <w:rPr>
          <w:b/>
        </w:rPr>
        <w:t>Manual commencement mode:</w:t>
      </w:r>
      <w:r w:rsidRPr="00AB5FED">
        <w:t xml:space="preserve"> A mode in which the initiation of the private call requires the receiving MCPTT user to perform some action to accept or reject the call setup.</w:t>
      </w:r>
    </w:p>
    <w:p w14:paraId="35FAB73C" w14:textId="77777777" w:rsidR="003B5679" w:rsidRPr="00F23B9E" w:rsidRDefault="003B5679" w:rsidP="003B5679">
      <w:r>
        <w:rPr>
          <w:b/>
        </w:rPr>
        <w:t xml:space="preserve">MCPTT client: </w:t>
      </w:r>
      <w:r w:rsidRPr="00185B15">
        <w:t xml:space="preserve">An instance of an MC service </w:t>
      </w:r>
      <w:r>
        <w:t xml:space="preserve">client </w:t>
      </w:r>
      <w:r w:rsidRPr="00185B15">
        <w:t xml:space="preserve">that provides the </w:t>
      </w:r>
      <w:r>
        <w:t xml:space="preserve">client </w:t>
      </w:r>
      <w:r w:rsidRPr="00185B15">
        <w:t xml:space="preserve">application function for the </w:t>
      </w:r>
      <w:r>
        <w:t>MCPTT</w:t>
      </w:r>
      <w:r w:rsidRPr="00185B15">
        <w:t xml:space="preserve"> service.</w:t>
      </w:r>
    </w:p>
    <w:p w14:paraId="6E543DBA" w14:textId="77777777" w:rsidR="003B5679" w:rsidRDefault="003B5679" w:rsidP="003B5679">
      <w:r w:rsidRPr="005032DA">
        <w:rPr>
          <w:b/>
        </w:rPr>
        <w:t>MC</w:t>
      </w:r>
      <w:r>
        <w:rPr>
          <w:b/>
        </w:rPr>
        <w:t>PTT</w:t>
      </w:r>
      <w:r w:rsidRPr="005032DA">
        <w:rPr>
          <w:b/>
        </w:rPr>
        <w:t xml:space="preserve"> group:</w:t>
      </w:r>
      <w:r w:rsidRPr="00F23B9E">
        <w:t xml:space="preserve"> An MC service group configured for MC</w:t>
      </w:r>
      <w:r>
        <w:t>PTT</w:t>
      </w:r>
      <w:r w:rsidRPr="00F23B9E">
        <w:t xml:space="preserve"> service.</w:t>
      </w:r>
    </w:p>
    <w:p w14:paraId="30D10CF8" w14:textId="77777777" w:rsidR="003B5679" w:rsidRDefault="003B5679" w:rsidP="003B5679">
      <w:r w:rsidRPr="009F15BE">
        <w:rPr>
          <w:b/>
        </w:rPr>
        <w:t>MCPTT group affiliation:</w:t>
      </w:r>
      <w:r>
        <w:t xml:space="preserve"> An MC service group affiliation for MCPTT.</w:t>
      </w:r>
    </w:p>
    <w:p w14:paraId="5EEB5E6F" w14:textId="77777777" w:rsidR="003B5679" w:rsidRPr="009F15BE" w:rsidRDefault="003B5679" w:rsidP="003B5679">
      <w:r w:rsidRPr="009F15BE">
        <w:rPr>
          <w:b/>
        </w:rPr>
        <w:t>MCPTT group de-affiliation:</w:t>
      </w:r>
      <w:r>
        <w:t xml:space="preserve"> An MC service group de-affiliation for MCPTT.</w:t>
      </w:r>
    </w:p>
    <w:p w14:paraId="0692A816" w14:textId="77777777" w:rsidR="003B5679" w:rsidRPr="00A12C3F" w:rsidRDefault="003B5679" w:rsidP="003B5679">
      <w:pPr>
        <w:rPr>
          <w:lang w:eastAsia="zh-CN"/>
        </w:rPr>
      </w:pPr>
      <w:r>
        <w:rPr>
          <w:b/>
          <w:lang w:eastAsia="zh-CN"/>
        </w:rPr>
        <w:t>MCPTT</w:t>
      </w:r>
      <w:r w:rsidRPr="00A12C3F">
        <w:rPr>
          <w:b/>
          <w:lang w:eastAsia="zh-CN"/>
        </w:rPr>
        <w:t xml:space="preserve"> ID: </w:t>
      </w:r>
      <w:r w:rsidRPr="00A12C3F">
        <w:rPr>
          <w:lang w:eastAsia="zh-CN"/>
        </w:rPr>
        <w:t xml:space="preserve">An instance of an MC service ID within the </w:t>
      </w:r>
      <w:r>
        <w:rPr>
          <w:lang w:eastAsia="zh-CN"/>
        </w:rPr>
        <w:t>MCPTT service</w:t>
      </w:r>
      <w:r w:rsidRPr="00A12C3F">
        <w:rPr>
          <w:lang w:eastAsia="zh-CN"/>
        </w:rPr>
        <w:t>.</w:t>
      </w:r>
    </w:p>
    <w:p w14:paraId="43470CB7" w14:textId="77777777" w:rsidR="003B5679" w:rsidRDefault="003B5679" w:rsidP="003B5679">
      <w:pPr>
        <w:rPr>
          <w:b/>
        </w:rPr>
      </w:pPr>
      <w:r w:rsidRPr="0028137F">
        <w:rPr>
          <w:b/>
        </w:rPr>
        <w:t>MC</w:t>
      </w:r>
      <w:r>
        <w:rPr>
          <w:b/>
        </w:rPr>
        <w:t>PTT</w:t>
      </w:r>
      <w:r w:rsidRPr="0028137F">
        <w:rPr>
          <w:b/>
        </w:rPr>
        <w:t xml:space="preserve"> server:</w:t>
      </w:r>
      <w:r w:rsidRPr="00F23B9E">
        <w:t xml:space="preserve"> An instance of an MC service server that provides the server application function for the </w:t>
      </w:r>
      <w:r>
        <w:t>MCPTT</w:t>
      </w:r>
      <w:r w:rsidRPr="00F23B9E">
        <w:t xml:space="preserve"> service.</w:t>
      </w:r>
    </w:p>
    <w:p w14:paraId="17BF8F37" w14:textId="77777777" w:rsidR="003B5679" w:rsidRPr="00AB5FED" w:rsidRDefault="003B5679" w:rsidP="003B5679">
      <w:r w:rsidRPr="00AB5FED">
        <w:rPr>
          <w:b/>
        </w:rPr>
        <w:t>On-network MCPTT service</w:t>
      </w:r>
      <w:r w:rsidRPr="00AB5FED">
        <w:t xml:space="preserve">: The collection of functions and capabilities required to provide MCPTT via </w:t>
      </w:r>
      <w:r w:rsidRPr="00CB0D62">
        <w:rPr>
          <w:highlight w:val="yellow"/>
        </w:rPr>
        <w:t>EPS</w:t>
      </w:r>
      <w:r w:rsidRPr="00AB5FED">
        <w:t xml:space="preserve"> bearers using </w:t>
      </w:r>
      <w:r w:rsidRPr="00CB0D62">
        <w:rPr>
          <w:highlight w:val="yellow"/>
        </w:rPr>
        <w:t>E-UTRA</w:t>
      </w:r>
      <w:r w:rsidRPr="00823C0F">
        <w:rPr>
          <w:highlight w:val="yellow"/>
        </w:rPr>
        <w:t>N</w:t>
      </w:r>
      <w:r w:rsidRPr="00823C0F">
        <w:rPr>
          <w:highlight w:val="yellow"/>
          <w:u w:val="single"/>
        </w:rPr>
        <w:t xml:space="preserve"> or </w:t>
      </w:r>
      <w:r w:rsidRPr="00823C0F">
        <w:rPr>
          <w:rFonts w:eastAsia="SimSun"/>
          <w:highlight w:val="yellow"/>
          <w:u w:val="single"/>
        </w:rPr>
        <w:t>u</w:t>
      </w:r>
      <w:r>
        <w:rPr>
          <w:rFonts w:eastAsia="SimSun"/>
          <w:highlight w:val="yellow"/>
          <w:u w:val="single"/>
        </w:rPr>
        <w:t xml:space="preserve">sing </w:t>
      </w:r>
      <w:r w:rsidRPr="006B06F5">
        <w:rPr>
          <w:rFonts w:eastAsia="SimSun"/>
          <w:highlight w:val="yellow"/>
          <w:u w:val="single"/>
        </w:rPr>
        <w:t>5GS access based on the 5G System architecture</w:t>
      </w:r>
      <w:r w:rsidRPr="00AB5FED">
        <w:t xml:space="preserve"> to provide the last hop radio bearers.</w:t>
      </w:r>
    </w:p>
    <w:p w14:paraId="2AE5F671" w14:textId="77777777" w:rsidR="003B5679" w:rsidRPr="008701A4" w:rsidRDefault="003B5679" w:rsidP="003B5679">
      <w:pPr>
        <w:rPr>
          <w:rFonts w:eastAsia="Malgun Gothic"/>
        </w:rPr>
      </w:pPr>
      <w:r w:rsidRPr="005D0450">
        <w:rPr>
          <w:rFonts w:eastAsia="Malgun Gothic"/>
          <w:b/>
        </w:rPr>
        <w:lastRenderedPageBreak/>
        <w:t xml:space="preserve">Pre-selected MCPTT user profile: </w:t>
      </w:r>
      <w:r w:rsidRPr="005D0450">
        <w:rPr>
          <w:rFonts w:eastAsia="Malgun Gothic"/>
        </w:rPr>
        <w:t>An instance of the pre-selected MC service user profile for MCPTT.</w:t>
      </w:r>
    </w:p>
    <w:p w14:paraId="532C0F23" w14:textId="77777777" w:rsidR="003B5679" w:rsidRPr="00AB5FED" w:rsidRDefault="003B5679" w:rsidP="003B5679">
      <w:r w:rsidRPr="00CB0D62">
        <w:rPr>
          <w:b/>
          <w:highlight w:val="yellow"/>
        </w:rPr>
        <w:t>UE-to-network relay</w:t>
      </w:r>
      <w:r w:rsidRPr="00AB5FED">
        <w:rPr>
          <w:b/>
        </w:rPr>
        <w:t xml:space="preserve"> MCPTT service</w:t>
      </w:r>
      <w:r w:rsidRPr="00AB5FED">
        <w:t xml:space="preserve">: The collection of functions and capabilities required to provide MCPTT via a </w:t>
      </w:r>
      <w:r w:rsidRPr="00CB0D62">
        <w:rPr>
          <w:highlight w:val="yellow"/>
        </w:rPr>
        <w:t>ProSe</w:t>
      </w:r>
      <w:r w:rsidRPr="00AB5FED">
        <w:t xml:space="preserve"> </w:t>
      </w:r>
      <w:r w:rsidRPr="00CB0D62">
        <w:rPr>
          <w:highlight w:val="yellow"/>
        </w:rPr>
        <w:t>UE-to-network relay</w:t>
      </w:r>
      <w:r w:rsidRPr="00AB5FED">
        <w:t xml:space="preserve"> using </w:t>
      </w:r>
      <w:r w:rsidRPr="00CB0D62">
        <w:rPr>
          <w:highlight w:val="yellow"/>
        </w:rPr>
        <w:t>ProSe</w:t>
      </w:r>
      <w:r w:rsidRPr="00AB5FED">
        <w:t xml:space="preserve"> direct communication paths to provide the last hop radio bearer(s).</w:t>
      </w:r>
    </w:p>
    <w:p w14:paraId="5C4D937F" w14:textId="77777777" w:rsidR="003B5679" w:rsidRPr="00AB5FED" w:rsidRDefault="003B5679" w:rsidP="003B5679">
      <w:r w:rsidRPr="00AB5FED">
        <w:t>For the purposes of the present document, the following terms and definitions given in 3GPP TS 22.179 [2] apply:</w:t>
      </w:r>
    </w:p>
    <w:p w14:paraId="27204A8D" w14:textId="77777777" w:rsidR="003B5679" w:rsidRPr="00AB5FED" w:rsidRDefault="003B5679" w:rsidP="003B5679">
      <w:pPr>
        <w:pStyle w:val="EW"/>
        <w:rPr>
          <w:b/>
        </w:rPr>
      </w:pPr>
      <w:r w:rsidRPr="00AB5FED">
        <w:rPr>
          <w:b/>
        </w:rPr>
        <w:t>Dispatcher</w:t>
      </w:r>
    </w:p>
    <w:p w14:paraId="1CD8CDC7" w14:textId="77777777" w:rsidR="003B5679" w:rsidRPr="00AB5FED" w:rsidRDefault="003B5679" w:rsidP="003B5679">
      <w:pPr>
        <w:pStyle w:val="EW"/>
        <w:rPr>
          <w:b/>
        </w:rPr>
      </w:pPr>
      <w:r w:rsidRPr="00AB5FED">
        <w:rPr>
          <w:b/>
        </w:rPr>
        <w:t>Floor control</w:t>
      </w:r>
    </w:p>
    <w:p w14:paraId="445B1ADE" w14:textId="77777777" w:rsidR="003B5679" w:rsidRPr="00AB5FED" w:rsidRDefault="003B5679" w:rsidP="003B5679">
      <w:pPr>
        <w:pStyle w:val="EW"/>
        <w:rPr>
          <w:b/>
        </w:rPr>
      </w:pPr>
      <w:r w:rsidRPr="00AB5FED">
        <w:rPr>
          <w:b/>
        </w:rPr>
        <w:t>MCPTT administrator</w:t>
      </w:r>
    </w:p>
    <w:p w14:paraId="76228CBD" w14:textId="77777777" w:rsidR="003B5679" w:rsidRPr="00AB5FED" w:rsidRDefault="003B5679" w:rsidP="003B5679">
      <w:pPr>
        <w:pStyle w:val="EW"/>
        <w:rPr>
          <w:b/>
        </w:rPr>
      </w:pPr>
      <w:r w:rsidRPr="00AB5FED">
        <w:rPr>
          <w:b/>
        </w:rPr>
        <w:t>MCPTT service</w:t>
      </w:r>
    </w:p>
    <w:p w14:paraId="267E238D" w14:textId="77777777" w:rsidR="003B5679" w:rsidRPr="00AB1294" w:rsidRDefault="003B5679" w:rsidP="003B5679">
      <w:pPr>
        <w:pStyle w:val="EW"/>
        <w:rPr>
          <w:b/>
          <w:lang w:val="sv-SE"/>
        </w:rPr>
      </w:pPr>
      <w:r w:rsidRPr="00AB1294">
        <w:rPr>
          <w:b/>
          <w:lang w:val="sv-SE"/>
        </w:rPr>
        <w:t>MCPTT system</w:t>
      </w:r>
    </w:p>
    <w:p w14:paraId="5026997C" w14:textId="77777777" w:rsidR="003B5679" w:rsidRPr="00AB1294" w:rsidRDefault="003B5679" w:rsidP="003B5679">
      <w:pPr>
        <w:pStyle w:val="EW"/>
        <w:rPr>
          <w:b/>
          <w:lang w:val="sv-SE"/>
        </w:rPr>
      </w:pPr>
      <w:r w:rsidRPr="00AB1294">
        <w:rPr>
          <w:b/>
          <w:lang w:val="sv-SE"/>
        </w:rPr>
        <w:t>MCPTT UE</w:t>
      </w:r>
    </w:p>
    <w:p w14:paraId="73DB0BE6" w14:textId="77777777" w:rsidR="003B5679" w:rsidRPr="00AB1294" w:rsidRDefault="003B5679" w:rsidP="003B5679">
      <w:pPr>
        <w:pStyle w:val="EW"/>
        <w:rPr>
          <w:b/>
          <w:lang w:val="sv-SE"/>
        </w:rPr>
      </w:pPr>
      <w:r w:rsidRPr="00AB1294">
        <w:rPr>
          <w:b/>
          <w:lang w:val="sv-SE"/>
        </w:rPr>
        <w:t>MCPTT user</w:t>
      </w:r>
    </w:p>
    <w:p w14:paraId="35647F4D" w14:textId="77777777" w:rsidR="003B5679" w:rsidRPr="00AB5FED" w:rsidRDefault="003B5679" w:rsidP="003B5679">
      <w:pPr>
        <w:pStyle w:val="EW"/>
        <w:rPr>
          <w:b/>
        </w:rPr>
      </w:pPr>
      <w:r w:rsidRPr="00AB5FED">
        <w:rPr>
          <w:b/>
        </w:rPr>
        <w:t>MCPTT User Profile</w:t>
      </w:r>
    </w:p>
    <w:p w14:paraId="6B74737A" w14:textId="77777777" w:rsidR="003B5679" w:rsidRPr="00AB5FED" w:rsidRDefault="003B5679" w:rsidP="003B5679">
      <w:pPr>
        <w:pStyle w:val="EW"/>
        <w:rPr>
          <w:b/>
        </w:rPr>
      </w:pPr>
      <w:r w:rsidRPr="00AB5FED">
        <w:rPr>
          <w:b/>
        </w:rPr>
        <w:t>Mission Critical Organization</w:t>
      </w:r>
    </w:p>
    <w:p w14:paraId="6D7F0C99" w14:textId="77777777" w:rsidR="003B5679" w:rsidRPr="00AB5FED" w:rsidRDefault="003B5679" w:rsidP="003B5679">
      <w:pPr>
        <w:pStyle w:val="EW"/>
        <w:rPr>
          <w:b/>
        </w:rPr>
      </w:pPr>
      <w:r w:rsidRPr="00AB5FED">
        <w:rPr>
          <w:b/>
        </w:rPr>
        <w:t>Mission Critical Push To Talk</w:t>
      </w:r>
    </w:p>
    <w:p w14:paraId="3E133E65" w14:textId="77777777" w:rsidR="003B5679" w:rsidRPr="00AB5FED" w:rsidRDefault="003B5679" w:rsidP="003B5679">
      <w:pPr>
        <w:pStyle w:val="EW"/>
        <w:rPr>
          <w:b/>
        </w:rPr>
      </w:pPr>
      <w:r w:rsidRPr="00AB5FED">
        <w:rPr>
          <w:b/>
        </w:rPr>
        <w:t>Off-network MCPTT service</w:t>
      </w:r>
    </w:p>
    <w:p w14:paraId="034D896E" w14:textId="77777777" w:rsidR="003B5679" w:rsidRPr="00AB5FED" w:rsidRDefault="003B5679" w:rsidP="003B5679">
      <w:pPr>
        <w:pStyle w:val="EW"/>
        <w:rPr>
          <w:b/>
        </w:rPr>
      </w:pPr>
      <w:r w:rsidRPr="00AB5FED">
        <w:rPr>
          <w:b/>
        </w:rPr>
        <w:t>Partner MCPTT system</w:t>
      </w:r>
    </w:p>
    <w:p w14:paraId="509DE12E" w14:textId="77777777" w:rsidR="003B5679" w:rsidRPr="00AB5FED" w:rsidRDefault="003B5679" w:rsidP="003B5679">
      <w:pPr>
        <w:pStyle w:val="EW"/>
        <w:rPr>
          <w:b/>
        </w:rPr>
      </w:pPr>
      <w:r w:rsidRPr="00AB5FED">
        <w:rPr>
          <w:b/>
        </w:rPr>
        <w:t>Primary MCPTT system</w:t>
      </w:r>
    </w:p>
    <w:p w14:paraId="53D47F99" w14:textId="77777777" w:rsidR="003B5679" w:rsidRPr="00F250BB" w:rsidRDefault="003B5679" w:rsidP="003B5679">
      <w:pPr>
        <w:pStyle w:val="EW"/>
        <w:rPr>
          <w:b/>
          <w:bCs/>
          <w:lang w:val="en-US"/>
        </w:rPr>
      </w:pPr>
      <w:r w:rsidRPr="00AB5FED">
        <w:rPr>
          <w:b/>
        </w:rPr>
        <w:t>Private call</w:t>
      </w:r>
    </w:p>
    <w:p w14:paraId="1A2FF1EB" w14:textId="77777777" w:rsidR="003B5679" w:rsidRPr="00AB5FED" w:rsidRDefault="003B5679" w:rsidP="003B5679">
      <w:pPr>
        <w:pStyle w:val="EW"/>
        <w:rPr>
          <w:b/>
        </w:rPr>
      </w:pPr>
      <w:r w:rsidRPr="00296DC9">
        <w:rPr>
          <w:b/>
        </w:rPr>
        <w:t>Multi-talker control</w:t>
      </w:r>
    </w:p>
    <w:p w14:paraId="3C6075F9" w14:textId="77777777" w:rsidR="003B5679" w:rsidRPr="00AB5FED" w:rsidRDefault="003B5679" w:rsidP="003B5679">
      <w:pPr>
        <w:pStyle w:val="EW"/>
        <w:rPr>
          <w:b/>
        </w:rPr>
      </w:pPr>
    </w:p>
    <w:p w14:paraId="5B9AB4BC" w14:textId="77777777" w:rsidR="003B5679" w:rsidRPr="00AB5FED" w:rsidRDefault="003B5679" w:rsidP="003B5679">
      <w:r w:rsidRPr="00AB5FED">
        <w:t>For the purposes of the present document, the following terms and definitions given in IETF RFC 5245 [1</w:t>
      </w:r>
      <w:r>
        <w:t>3</w:t>
      </w:r>
      <w:r w:rsidRPr="00AB5FED">
        <w:t>] apply:</w:t>
      </w:r>
    </w:p>
    <w:p w14:paraId="591483FC" w14:textId="77777777" w:rsidR="003B5679" w:rsidRPr="00AB5FED" w:rsidRDefault="003B5679" w:rsidP="003B5679">
      <w:pPr>
        <w:pStyle w:val="EW"/>
        <w:rPr>
          <w:b/>
        </w:rPr>
      </w:pPr>
      <w:r w:rsidRPr="00AB5FED">
        <w:rPr>
          <w:b/>
        </w:rPr>
        <w:t>Candidate</w:t>
      </w:r>
    </w:p>
    <w:p w14:paraId="031845C6" w14:textId="77777777" w:rsidR="003B5679" w:rsidRDefault="003B5679" w:rsidP="003B5679">
      <w:pPr>
        <w:pStyle w:val="EW"/>
        <w:rPr>
          <w:b/>
        </w:rPr>
      </w:pPr>
      <w:r w:rsidRPr="00AB5FED">
        <w:rPr>
          <w:b/>
        </w:rPr>
        <w:t>Candidate pair</w:t>
      </w:r>
    </w:p>
    <w:p w14:paraId="55396DA2" w14:textId="77777777" w:rsidR="003B5679" w:rsidRDefault="003B5679" w:rsidP="003B5679">
      <w:pPr>
        <w:pStyle w:val="EW"/>
        <w:rPr>
          <w:b/>
        </w:rPr>
      </w:pPr>
    </w:p>
    <w:p w14:paraId="172FBC3E" w14:textId="77777777" w:rsidR="003B5679" w:rsidRPr="004A789A" w:rsidRDefault="003B5679" w:rsidP="003B5679">
      <w:r w:rsidRPr="004A789A">
        <w:t>For the purposes of the present document, the following terms and definitions given in 3GPP TS 2</w:t>
      </w:r>
      <w:r>
        <w:t>3</w:t>
      </w:r>
      <w:r w:rsidRPr="004A789A">
        <w:t>.</w:t>
      </w:r>
      <w:r>
        <w:t>280</w:t>
      </w:r>
      <w:r w:rsidRPr="004A789A">
        <w:t> [</w:t>
      </w:r>
      <w:r>
        <w:t>16</w:t>
      </w:r>
      <w:r w:rsidRPr="004A789A">
        <w:t>] apply:</w:t>
      </w:r>
    </w:p>
    <w:p w14:paraId="1D555F95" w14:textId="77777777" w:rsidR="003B5679" w:rsidRDefault="003B5679" w:rsidP="003B5679">
      <w:pPr>
        <w:keepLines/>
        <w:spacing w:after="0"/>
        <w:ind w:left="1702" w:hanging="1418"/>
        <w:rPr>
          <w:b/>
        </w:rPr>
      </w:pPr>
      <w:r w:rsidRPr="00E65F7A">
        <w:rPr>
          <w:b/>
        </w:rPr>
        <w:t>Active MC service user profile</w:t>
      </w:r>
    </w:p>
    <w:p w14:paraId="6F408E6C" w14:textId="77777777" w:rsidR="003B5679" w:rsidRDefault="003B5679" w:rsidP="003B5679">
      <w:pPr>
        <w:keepLines/>
        <w:spacing w:after="0"/>
        <w:ind w:left="1702" w:hanging="1418"/>
        <w:rPr>
          <w:b/>
        </w:rPr>
      </w:pPr>
      <w:r>
        <w:rPr>
          <w:b/>
        </w:rPr>
        <w:t>MC service client</w:t>
      </w:r>
    </w:p>
    <w:p w14:paraId="1AA4C763" w14:textId="77777777" w:rsidR="003B5679" w:rsidRDefault="003B5679" w:rsidP="003B5679">
      <w:pPr>
        <w:keepLines/>
        <w:spacing w:after="0"/>
        <w:ind w:left="1702" w:hanging="1418"/>
        <w:rPr>
          <w:b/>
        </w:rPr>
      </w:pPr>
      <w:r w:rsidRPr="00CF5057">
        <w:rPr>
          <w:b/>
        </w:rPr>
        <w:t>MC service group</w:t>
      </w:r>
    </w:p>
    <w:p w14:paraId="3E81E812" w14:textId="77777777" w:rsidR="003B5679" w:rsidRDefault="003B5679" w:rsidP="003B5679">
      <w:pPr>
        <w:keepLines/>
        <w:spacing w:after="0"/>
        <w:ind w:left="1702" w:hanging="1418"/>
        <w:rPr>
          <w:b/>
        </w:rPr>
      </w:pPr>
      <w:r>
        <w:rPr>
          <w:b/>
        </w:rPr>
        <w:t>MC service group affiliation</w:t>
      </w:r>
    </w:p>
    <w:p w14:paraId="18B0E2D8" w14:textId="77777777" w:rsidR="003B5679" w:rsidRDefault="003B5679" w:rsidP="003B5679">
      <w:pPr>
        <w:keepLines/>
        <w:spacing w:after="0"/>
        <w:ind w:left="1702" w:hanging="1418"/>
        <w:rPr>
          <w:b/>
        </w:rPr>
      </w:pPr>
      <w:r>
        <w:rPr>
          <w:b/>
        </w:rPr>
        <w:t>MC service group de-affiliation</w:t>
      </w:r>
    </w:p>
    <w:p w14:paraId="54FB25F3" w14:textId="77777777" w:rsidR="003B5679" w:rsidRDefault="003B5679" w:rsidP="003B5679">
      <w:pPr>
        <w:keepLines/>
        <w:spacing w:after="0"/>
        <w:ind w:left="1702" w:hanging="1418"/>
        <w:rPr>
          <w:b/>
        </w:rPr>
      </w:pPr>
      <w:r>
        <w:rPr>
          <w:b/>
        </w:rPr>
        <w:t>MC service ID</w:t>
      </w:r>
    </w:p>
    <w:p w14:paraId="41EBBEEF" w14:textId="77777777" w:rsidR="003B5679" w:rsidRDefault="003B5679" w:rsidP="003B5679">
      <w:pPr>
        <w:keepLines/>
        <w:spacing w:after="0"/>
        <w:ind w:left="1702" w:hanging="1418"/>
        <w:rPr>
          <w:b/>
        </w:rPr>
      </w:pPr>
      <w:r>
        <w:rPr>
          <w:b/>
        </w:rPr>
        <w:t>MC service server</w:t>
      </w:r>
    </w:p>
    <w:p w14:paraId="0C08A0A2" w14:textId="77777777" w:rsidR="003B5679" w:rsidRDefault="003B5679" w:rsidP="003B5679">
      <w:pPr>
        <w:pStyle w:val="EW"/>
        <w:rPr>
          <w:b/>
        </w:rPr>
      </w:pPr>
      <w:r>
        <w:rPr>
          <w:b/>
        </w:rPr>
        <w:t>Pre</w:t>
      </w:r>
      <w:r>
        <w:rPr>
          <w:b/>
        </w:rPr>
        <w:noBreakHyphen/>
        <w:t>selected MC service user profile</w:t>
      </w:r>
    </w:p>
    <w:p w14:paraId="4207171B" w14:textId="77777777" w:rsidR="003B5679" w:rsidRDefault="003B5679" w:rsidP="003B5679">
      <w:pPr>
        <w:pStyle w:val="EW"/>
        <w:rPr>
          <w:b/>
        </w:rPr>
      </w:pPr>
    </w:p>
    <w:p w14:paraId="250E3FC0" w14:textId="77777777" w:rsidR="003B5679" w:rsidRPr="004A789A" w:rsidRDefault="003B5679" w:rsidP="003B5679">
      <w:r w:rsidRPr="004A789A">
        <w:t xml:space="preserve">For the purposes of the present document, the following terms and definitions given in </w:t>
      </w:r>
      <w:r w:rsidRPr="002671CE">
        <w:t>3GPP </w:t>
      </w:r>
      <w:r>
        <w:t>TS 22</w:t>
      </w:r>
      <w:r w:rsidRPr="002671CE">
        <w:t>.280 [</w:t>
      </w:r>
      <w:r>
        <w:t>17</w:t>
      </w:r>
      <w:r w:rsidRPr="004A789A">
        <w:t>] apply:</w:t>
      </w:r>
    </w:p>
    <w:p w14:paraId="2EB07388" w14:textId="77777777" w:rsidR="003B5679" w:rsidRPr="00AB5FED" w:rsidRDefault="003B5679" w:rsidP="003B5679">
      <w:pPr>
        <w:pStyle w:val="EW"/>
        <w:rPr>
          <w:b/>
        </w:rPr>
      </w:pPr>
      <w:r>
        <w:rPr>
          <w:b/>
        </w:rPr>
        <w:t>Functional alias</w:t>
      </w:r>
    </w:p>
    <w:p w14:paraId="424CE686" w14:textId="77777777" w:rsidR="003B5679" w:rsidRPr="00AD7C25" w:rsidRDefault="003B5679" w:rsidP="003B5679">
      <w:pPr>
        <w:rPr>
          <w:noProof/>
          <w:lang w:val="en-US"/>
        </w:rPr>
      </w:pPr>
    </w:p>
    <w:p w14:paraId="1B346C69" w14:textId="77777777" w:rsidR="003B5679" w:rsidRPr="00AB5FED" w:rsidRDefault="003B5679" w:rsidP="003B5679">
      <w:pPr>
        <w:pStyle w:val="Heading3"/>
      </w:pPr>
      <w:bookmarkStart w:id="83" w:name="_Toc424654350"/>
      <w:bookmarkStart w:id="84" w:name="_Toc428364934"/>
      <w:bookmarkStart w:id="85" w:name="_Toc433209529"/>
      <w:bookmarkStart w:id="86" w:name="_Toc460615895"/>
      <w:bookmarkStart w:id="87" w:name="_Toc460616756"/>
      <w:bookmarkStart w:id="88" w:name="_Toc525338716"/>
      <w:bookmarkStart w:id="89" w:name="_Toc101262224"/>
      <w:r w:rsidRPr="00AE4DEA">
        <w:rPr>
          <w:lang w:val="en-US"/>
        </w:rPr>
        <w:t>4.6.</w:t>
      </w:r>
      <w:r>
        <w:rPr>
          <w:lang w:val="en-US"/>
        </w:rPr>
        <w:t>4</w:t>
      </w:r>
      <w:r w:rsidRPr="00AE4DEA">
        <w:rPr>
          <w:lang w:val="en-US"/>
        </w:rPr>
        <w:tab/>
      </w:r>
      <w:r>
        <w:rPr>
          <w:lang w:val="en-US"/>
        </w:rPr>
        <w:t xml:space="preserve">Proposed change to 4 </w:t>
      </w:r>
      <w:r w:rsidRPr="00AB5FED">
        <w:t>Introduction</w:t>
      </w:r>
      <w:bookmarkEnd w:id="83"/>
      <w:bookmarkEnd w:id="84"/>
      <w:bookmarkEnd w:id="85"/>
      <w:bookmarkEnd w:id="86"/>
      <w:bookmarkEnd w:id="87"/>
      <w:bookmarkEnd w:id="88"/>
      <w:bookmarkEnd w:id="89"/>
    </w:p>
    <w:p w14:paraId="452FC7CB" w14:textId="77777777" w:rsidR="003B5679" w:rsidRPr="00AB5FED" w:rsidRDefault="003B5679" w:rsidP="003B5679">
      <w:r w:rsidRPr="00AB5FED">
        <w:t xml:space="preserve">The MCPTT service supports communication between several users (i.e. group call), where each user has the ability to gain access to the permission to talk in an arbitrated manner. The MCPTT service also supports private calls between two users. </w:t>
      </w:r>
    </w:p>
    <w:p w14:paraId="551093CE" w14:textId="77777777" w:rsidR="003B5679" w:rsidRPr="00AB5FED" w:rsidRDefault="003B5679" w:rsidP="003B5679">
      <w:pPr>
        <w:rPr>
          <w:lang w:eastAsia="zh-CN"/>
        </w:rPr>
      </w:pPr>
      <w:r w:rsidRPr="00AB5FED">
        <w:t xml:space="preserve">The MCPTT architecture utilises </w:t>
      </w:r>
      <w:r>
        <w:rPr>
          <w:rFonts w:hint="eastAsia"/>
          <w:lang w:eastAsia="zh-CN"/>
        </w:rPr>
        <w:t xml:space="preserve">the common functional architecture to support mission critical services </w:t>
      </w:r>
      <w:r w:rsidRPr="00CD4425">
        <w:rPr>
          <w:rFonts w:hint="eastAsia"/>
          <w:strike/>
          <w:highlight w:val="yellow"/>
          <w:lang w:eastAsia="zh-CN"/>
        </w:rPr>
        <w:t>over LTE</w:t>
      </w:r>
      <w:r>
        <w:rPr>
          <w:rFonts w:hint="eastAsia"/>
          <w:lang w:eastAsia="zh-CN"/>
        </w:rPr>
        <w:t xml:space="preserve"> defined in 3GPP</w:t>
      </w:r>
      <w:r w:rsidRPr="003E2577">
        <w:t> </w:t>
      </w:r>
      <w:r>
        <w:rPr>
          <w:rFonts w:hint="eastAsia"/>
          <w:lang w:eastAsia="zh-CN"/>
        </w:rPr>
        <w:t>TS</w:t>
      </w:r>
      <w:r w:rsidRPr="003E2577">
        <w:t> </w:t>
      </w:r>
      <w:r>
        <w:rPr>
          <w:rFonts w:hint="eastAsia"/>
          <w:lang w:eastAsia="zh-CN"/>
        </w:rPr>
        <w:t>23.280</w:t>
      </w:r>
      <w:r w:rsidRPr="003E2577">
        <w:t> </w:t>
      </w:r>
      <w:r>
        <w:rPr>
          <w:rFonts w:hint="eastAsia"/>
          <w:lang w:eastAsia="zh-CN"/>
        </w:rPr>
        <w:t>[</w:t>
      </w:r>
      <w:r>
        <w:rPr>
          <w:lang w:eastAsia="zh-CN"/>
        </w:rPr>
        <w:t>16</w:t>
      </w:r>
      <w:r>
        <w:rPr>
          <w:rFonts w:hint="eastAsia"/>
          <w:lang w:eastAsia="zh-CN"/>
        </w:rPr>
        <w:t>] and</w:t>
      </w:r>
      <w:r w:rsidRPr="0044607D">
        <w:t xml:space="preserve"> </w:t>
      </w:r>
      <w:r w:rsidRPr="00AB5FED">
        <w:t xml:space="preserve">aspects of the IMS architecture defined in </w:t>
      </w:r>
      <w:r w:rsidRPr="00AB5FED">
        <w:rPr>
          <w:lang w:eastAsia="zh-CN"/>
        </w:rPr>
        <w:t xml:space="preserve">3GPP TS 23.228 [5], the </w:t>
      </w:r>
      <w:r w:rsidRPr="00AB5FED">
        <w:t>Proximity-based Services (</w:t>
      </w:r>
      <w:r w:rsidRPr="00CB0D62">
        <w:rPr>
          <w:highlight w:val="yellow"/>
          <w:lang w:eastAsia="zh-CN"/>
        </w:rPr>
        <w:t>ProSe</w:t>
      </w:r>
      <w:r w:rsidRPr="00AB5FED">
        <w:rPr>
          <w:lang w:eastAsia="zh-CN"/>
        </w:rPr>
        <w:t xml:space="preserve">) architecture defined in </w:t>
      </w:r>
      <w:r w:rsidRPr="00AB5FED">
        <w:t>3GPP </w:t>
      </w:r>
      <w:r w:rsidRPr="00CB0D62">
        <w:rPr>
          <w:highlight w:val="yellow"/>
        </w:rPr>
        <w:t>TS 23.303</w:t>
      </w:r>
      <w:r w:rsidRPr="00AB5FED">
        <w:rPr>
          <w:lang w:eastAsia="zh-CN"/>
        </w:rPr>
        <w:t> [</w:t>
      </w:r>
      <w:r>
        <w:rPr>
          <w:lang w:eastAsia="zh-CN"/>
        </w:rPr>
        <w:t>7</w:t>
      </w:r>
      <w:r w:rsidRPr="00AB5FED">
        <w:rPr>
          <w:lang w:eastAsia="zh-CN"/>
        </w:rPr>
        <w:t xml:space="preserve">], the </w:t>
      </w:r>
      <w:r w:rsidRPr="00AB5FED">
        <w:t xml:space="preserve">Group Communication System Enablers for </w:t>
      </w:r>
      <w:r w:rsidRPr="00CB0D62">
        <w:rPr>
          <w:highlight w:val="yellow"/>
        </w:rPr>
        <w:t>LTE</w:t>
      </w:r>
      <w:r w:rsidRPr="00AB5FED">
        <w:t xml:space="preserve"> (</w:t>
      </w:r>
      <w:r w:rsidRPr="00CB0D62">
        <w:rPr>
          <w:highlight w:val="yellow"/>
        </w:rPr>
        <w:t>GCSE_LTE</w:t>
      </w:r>
      <w:r w:rsidRPr="00AB5FED">
        <w:t>)</w:t>
      </w:r>
      <w:r w:rsidRPr="00AB5FED">
        <w:rPr>
          <w:lang w:eastAsia="zh-CN"/>
        </w:rPr>
        <w:t xml:space="preserve"> architecture defined in 3GPP </w:t>
      </w:r>
      <w:r w:rsidRPr="00CB0D62">
        <w:rPr>
          <w:highlight w:val="yellow"/>
          <w:lang w:eastAsia="zh-CN"/>
        </w:rPr>
        <w:t>TS 23.468</w:t>
      </w:r>
      <w:r w:rsidRPr="00AB5FED">
        <w:rPr>
          <w:lang w:eastAsia="zh-CN"/>
        </w:rPr>
        <w:t> [</w:t>
      </w:r>
      <w:r>
        <w:rPr>
          <w:lang w:eastAsia="zh-CN"/>
        </w:rPr>
        <w:t>9</w:t>
      </w:r>
      <w:r w:rsidRPr="00AB5FED">
        <w:rPr>
          <w:lang w:eastAsia="zh-CN"/>
        </w:rPr>
        <w:t xml:space="preserve">] and the PS-PS access </w:t>
      </w:r>
      <w:r w:rsidRPr="00AB5FED">
        <w:t>transfer procedures defined in 3GPP TS 23.237 [6]</w:t>
      </w:r>
      <w:r w:rsidRPr="00AB5FED">
        <w:rPr>
          <w:lang w:eastAsia="zh-CN"/>
        </w:rPr>
        <w:t xml:space="preserve"> to enable support of the MCPTT service.</w:t>
      </w:r>
    </w:p>
    <w:p w14:paraId="7803369A" w14:textId="77777777" w:rsidR="003B5679" w:rsidRPr="00AB5FED" w:rsidRDefault="003B5679" w:rsidP="003B5679">
      <w:r w:rsidRPr="00AB5FED">
        <w:t>The MCPTT UE</w:t>
      </w:r>
      <w:r w:rsidRPr="00AB5FED">
        <w:rPr>
          <w:lang w:eastAsia="zh-CN"/>
        </w:rPr>
        <w:t xml:space="preserve"> primarily obtains access to the MCPTT service </w:t>
      </w:r>
      <w:r w:rsidRPr="00AB5FED">
        <w:t xml:space="preserve">via </w:t>
      </w:r>
      <w:r w:rsidRPr="00CB0D62">
        <w:rPr>
          <w:highlight w:val="yellow"/>
        </w:rPr>
        <w:t>E-UTRAN</w:t>
      </w:r>
      <w:r w:rsidRPr="00AB5FED">
        <w:t xml:space="preserve">, using the </w:t>
      </w:r>
      <w:r w:rsidRPr="00CB0D62">
        <w:rPr>
          <w:highlight w:val="yellow"/>
        </w:rPr>
        <w:t>EPS</w:t>
      </w:r>
      <w:r w:rsidRPr="00AB5FED">
        <w:t xml:space="preserve"> architecture defined in 3GPP </w:t>
      </w:r>
      <w:r w:rsidRPr="00CB0D62">
        <w:rPr>
          <w:highlight w:val="yellow"/>
        </w:rPr>
        <w:t>TS 23.401</w:t>
      </w:r>
      <w:r w:rsidRPr="00AB5FED">
        <w:t> [</w:t>
      </w:r>
      <w:r>
        <w:t>8</w:t>
      </w:r>
      <w:r w:rsidRPr="00AB5FED">
        <w:t>]</w:t>
      </w:r>
      <w:r w:rsidRPr="00CD4425">
        <w:rPr>
          <w:rFonts w:eastAsia="SimSun"/>
          <w:highlight w:val="yellow"/>
          <w:u w:val="single"/>
        </w:rPr>
        <w:t xml:space="preserve"> </w:t>
      </w:r>
      <w:r w:rsidRPr="006B06F5">
        <w:rPr>
          <w:rFonts w:eastAsia="SimSun"/>
          <w:highlight w:val="yellow"/>
          <w:u w:val="single"/>
        </w:rPr>
        <w:t xml:space="preserve">and </w:t>
      </w:r>
      <w:r>
        <w:rPr>
          <w:rFonts w:eastAsia="SimSun"/>
          <w:highlight w:val="yellow"/>
          <w:u w:val="single"/>
        </w:rPr>
        <w:t xml:space="preserve">using </w:t>
      </w:r>
      <w:r w:rsidRPr="006B06F5">
        <w:rPr>
          <w:rFonts w:eastAsia="SimSun"/>
          <w:highlight w:val="yellow"/>
          <w:u w:val="single"/>
        </w:rPr>
        <w:t>5GS access based on the 5G Syst</w:t>
      </w:r>
      <w:r>
        <w:rPr>
          <w:rFonts w:eastAsia="SimSun"/>
          <w:highlight w:val="yellow"/>
          <w:u w:val="single"/>
        </w:rPr>
        <w:t>em architecture defined in 3GPP </w:t>
      </w:r>
      <w:r w:rsidRPr="006B06F5">
        <w:rPr>
          <w:rFonts w:eastAsia="SimSun"/>
          <w:highlight w:val="yellow"/>
          <w:u w:val="single"/>
        </w:rPr>
        <w:t>TS</w:t>
      </w:r>
      <w:r>
        <w:rPr>
          <w:rFonts w:eastAsia="SimSun"/>
          <w:highlight w:val="yellow"/>
          <w:u w:val="single"/>
        </w:rPr>
        <w:t> </w:t>
      </w:r>
      <w:r w:rsidRPr="006B06F5">
        <w:rPr>
          <w:rFonts w:eastAsia="SimSun"/>
          <w:highlight w:val="yellow"/>
          <w:u w:val="single"/>
        </w:rPr>
        <w:t>23</w:t>
      </w:r>
      <w:r>
        <w:rPr>
          <w:rFonts w:eastAsia="SimSun"/>
          <w:sz w:val="22"/>
          <w:highlight w:val="yellow"/>
          <w:u w:val="single"/>
        </w:rPr>
        <w:t>.</w:t>
      </w:r>
      <w:r w:rsidRPr="006B06F5">
        <w:rPr>
          <w:rFonts w:eastAsia="SimSun"/>
          <w:highlight w:val="yellow"/>
          <w:u w:val="single"/>
        </w:rPr>
        <w:t>501</w:t>
      </w:r>
      <w:r>
        <w:rPr>
          <w:rFonts w:eastAsia="SimSun"/>
          <w:highlight w:val="yellow"/>
          <w:u w:val="single"/>
        </w:rPr>
        <w:t> </w:t>
      </w:r>
      <w:r w:rsidRPr="006B06F5">
        <w:rPr>
          <w:rFonts w:eastAsia="SimSun"/>
          <w:highlight w:val="yellow"/>
          <w:u w:val="single"/>
        </w:rPr>
        <w:t>[X]</w:t>
      </w:r>
      <w:r w:rsidRPr="00AB5FED">
        <w:t xml:space="preserve">. Certain </w:t>
      </w:r>
      <w:r>
        <w:rPr>
          <w:rFonts w:hint="eastAsia"/>
          <w:lang w:eastAsia="zh-CN"/>
        </w:rPr>
        <w:t xml:space="preserve">application </w:t>
      </w:r>
      <w:r w:rsidRPr="00AB5FED">
        <w:rPr>
          <w:lang w:eastAsia="zh-CN"/>
        </w:rPr>
        <w:t xml:space="preserve">functions </w:t>
      </w:r>
      <w:r>
        <w:rPr>
          <w:rFonts w:hint="eastAsia"/>
          <w:lang w:eastAsia="zh-CN"/>
        </w:rPr>
        <w:t>of MCPTT service</w:t>
      </w:r>
      <w:r w:rsidRPr="0044607D">
        <w:rPr>
          <w:lang w:eastAsia="zh-CN"/>
        </w:rPr>
        <w:t xml:space="preserve"> </w:t>
      </w:r>
      <w:r w:rsidRPr="00AB5FED">
        <w:rPr>
          <w:lang w:eastAsia="zh-CN"/>
        </w:rPr>
        <w:t xml:space="preserve">such as dispatch and administrative functions can </w:t>
      </w:r>
      <w:r w:rsidRPr="00AB5FED">
        <w:t xml:space="preserve">be supported using either MCPTT UEs in </w:t>
      </w:r>
      <w:r w:rsidRPr="00CB0D62">
        <w:rPr>
          <w:highlight w:val="yellow"/>
        </w:rPr>
        <w:t>E-UTRAN</w:t>
      </w:r>
      <w:r w:rsidRPr="00277BF9">
        <w:rPr>
          <w:highlight w:val="yellow"/>
          <w:u w:val="single"/>
        </w:rPr>
        <w:t>, using MC</w:t>
      </w:r>
      <w:r>
        <w:rPr>
          <w:highlight w:val="yellow"/>
          <w:u w:val="single"/>
        </w:rPr>
        <w:t>PTT</w:t>
      </w:r>
      <w:r w:rsidRPr="00277BF9">
        <w:rPr>
          <w:highlight w:val="yellow"/>
          <w:u w:val="single"/>
        </w:rPr>
        <w:t xml:space="preserve"> UEs in 5GS</w:t>
      </w:r>
      <w:r w:rsidRPr="00AB5FED">
        <w:t xml:space="preserve"> or using MCPTT UEs via non-3GPP access networks.</w:t>
      </w:r>
    </w:p>
    <w:p w14:paraId="2E5299F2" w14:textId="77777777" w:rsidR="003B5679" w:rsidRPr="00AB5FED" w:rsidRDefault="003B5679" w:rsidP="003B5679">
      <w:pPr>
        <w:pStyle w:val="NO"/>
        <w:rPr>
          <w:lang w:eastAsia="zh-CN"/>
        </w:rPr>
      </w:pPr>
      <w:r w:rsidRPr="00AB5FED">
        <w:rPr>
          <w:lang w:eastAsia="zh-CN"/>
        </w:rPr>
        <w:t>NOTE:</w:t>
      </w:r>
      <w:r w:rsidRPr="00AB5FED">
        <w:rPr>
          <w:lang w:eastAsia="zh-CN"/>
        </w:rPr>
        <w:tab/>
        <w:t>Dispatch consoles and devices used by MCPTT service administrators are considered MCPTT UEs in the MCPTT architecture.</w:t>
      </w:r>
    </w:p>
    <w:p w14:paraId="31E8B740" w14:textId="77777777" w:rsidR="003B5679" w:rsidRDefault="003B5679" w:rsidP="003B5679">
      <w:pPr>
        <w:rPr>
          <w:lang w:eastAsia="zh-CN"/>
        </w:rPr>
      </w:pPr>
      <w:r w:rsidRPr="00AB5FED">
        <w:rPr>
          <w:lang w:eastAsia="zh-CN"/>
        </w:rPr>
        <w:lastRenderedPageBreak/>
        <w:t>MCPTT UEs that use non-3GPP access can only support a subset of the functionality specified in this specification that is supported by the non-3GPP access network.</w:t>
      </w:r>
    </w:p>
    <w:p w14:paraId="47CAE007" w14:textId="77777777" w:rsidR="003B5679" w:rsidRPr="00AB5FED" w:rsidRDefault="003B5679" w:rsidP="003B5679">
      <w:pPr>
        <w:rPr>
          <w:noProof/>
          <w:lang w:eastAsia="zh-CN"/>
        </w:rPr>
      </w:pPr>
      <w:r>
        <w:rPr>
          <w:lang w:eastAsia="zh-CN"/>
        </w:rPr>
        <w:t>The MCPTT system provides the function to support interworking with LMR systems defined in 3GPP TS 23.283 [20].</w:t>
      </w:r>
    </w:p>
    <w:p w14:paraId="4D0134D9" w14:textId="77777777" w:rsidR="003B5679" w:rsidRPr="00AE4DEA" w:rsidRDefault="003B5679" w:rsidP="003B5679">
      <w:pPr>
        <w:pStyle w:val="Heading3"/>
        <w:rPr>
          <w:lang w:val="en-US"/>
        </w:rPr>
      </w:pPr>
      <w:bookmarkStart w:id="90" w:name="_Toc101262225"/>
      <w:r w:rsidRPr="00AE4DEA">
        <w:rPr>
          <w:lang w:val="en-US"/>
        </w:rPr>
        <w:t>4.6.</w:t>
      </w:r>
      <w:r>
        <w:rPr>
          <w:lang w:val="en-US"/>
        </w:rPr>
        <w:t>X</w:t>
      </w:r>
      <w:r w:rsidRPr="00AE4DEA">
        <w:rPr>
          <w:lang w:val="en-US"/>
        </w:rPr>
        <w:tab/>
      </w:r>
      <w:r>
        <w:rPr>
          <w:lang w:val="en-US"/>
        </w:rPr>
        <w:t xml:space="preserve">Proposed change to </w:t>
      </w:r>
      <w:r w:rsidRPr="00AE4DEA">
        <w:rPr>
          <w:lang w:val="en-US"/>
        </w:rPr>
        <w:t xml:space="preserve">&lt;Y&gt; </w:t>
      </w:r>
      <w:r>
        <w:t>&lt;Title&gt;</w:t>
      </w:r>
      <w:bookmarkEnd w:id="90"/>
    </w:p>
    <w:p w14:paraId="42554D89" w14:textId="77777777" w:rsidR="003B5679" w:rsidRPr="008D303E" w:rsidRDefault="003B5679" w:rsidP="003B5679">
      <w:pPr>
        <w:pStyle w:val="EditorsNote"/>
      </w:pPr>
      <w:r w:rsidRPr="00A07AB2">
        <w:t xml:space="preserve"> </w:t>
      </w:r>
      <w:r>
        <w:t>Editor's note: Proposed modification to cover both 4G and 5GS, using highlighting, hard-strikeout of removed text and hard-underlining for new text.</w:t>
      </w:r>
    </w:p>
    <w:p w14:paraId="5D8C5F67" w14:textId="77777777" w:rsidR="003B5679" w:rsidRDefault="003B5679" w:rsidP="003B5679">
      <w:pPr>
        <w:pStyle w:val="Heading2"/>
        <w:rPr>
          <w:lang w:val="en-US"/>
        </w:rPr>
      </w:pPr>
      <w:bookmarkStart w:id="91" w:name="_Toc101262226"/>
      <w:r>
        <w:rPr>
          <w:lang w:val="en-US"/>
        </w:rPr>
        <w:t>4.7</w:t>
      </w:r>
      <w:r>
        <w:rPr>
          <w:lang w:val="en-US"/>
        </w:rPr>
        <w:tab/>
        <w:t>TS 23.479</w:t>
      </w:r>
      <w:bookmarkEnd w:id="91"/>
    </w:p>
    <w:p w14:paraId="6D34DC10" w14:textId="77777777" w:rsidR="003B5679" w:rsidRPr="00E3337E" w:rsidRDefault="003B5679" w:rsidP="003B5679">
      <w:pPr>
        <w:pStyle w:val="Heading3"/>
        <w:rPr>
          <w:lang w:val="en-US"/>
        </w:rPr>
      </w:pPr>
      <w:bookmarkStart w:id="92" w:name="_Toc101262227"/>
      <w:r w:rsidRPr="00E3337E">
        <w:rPr>
          <w:lang w:val="en-US"/>
        </w:rPr>
        <w:t>4.7.</w:t>
      </w:r>
      <w:r>
        <w:rPr>
          <w:lang w:val="en-US"/>
        </w:rPr>
        <w:t>X</w:t>
      </w:r>
      <w:r w:rsidRPr="00E3337E">
        <w:rPr>
          <w:lang w:val="en-US"/>
        </w:rPr>
        <w:tab/>
      </w:r>
      <w:r>
        <w:rPr>
          <w:lang w:val="en-US"/>
        </w:rPr>
        <w:t>Proposed change to &lt;</w:t>
      </w:r>
      <w:r w:rsidRPr="00E3337E">
        <w:rPr>
          <w:lang w:val="en-US"/>
        </w:rPr>
        <w:t>Y</w:t>
      </w:r>
      <w:r>
        <w:rPr>
          <w:lang w:val="en-US"/>
        </w:rPr>
        <w:t xml:space="preserve">&gt; </w:t>
      </w:r>
      <w:r>
        <w:t>&lt;Title&gt;</w:t>
      </w:r>
      <w:bookmarkEnd w:id="92"/>
    </w:p>
    <w:p w14:paraId="1FEB565D" w14:textId="77777777" w:rsidR="003B5679" w:rsidRPr="008D303E" w:rsidRDefault="003B5679" w:rsidP="003B5679">
      <w:pPr>
        <w:pStyle w:val="EditorsNote"/>
      </w:pPr>
      <w:r>
        <w:t>Editor's note: Proposed modification to cover both 4G and 5GS, using highlighting, hard-strikeout of removed text and hard-underlining for new text.</w:t>
      </w:r>
    </w:p>
    <w:p w14:paraId="225CEDB3" w14:textId="77777777" w:rsidR="003B5679" w:rsidRPr="00F311B9" w:rsidRDefault="003B5679" w:rsidP="003B5679">
      <w:pPr>
        <w:rPr>
          <w:lang w:val="en-US"/>
        </w:rPr>
      </w:pPr>
    </w:p>
    <w:p w14:paraId="6217C38B" w14:textId="77777777" w:rsidR="003B5679" w:rsidRPr="00BF4E4F" w:rsidRDefault="003B5679" w:rsidP="003B5679">
      <w:pPr>
        <w:pStyle w:val="Heading1"/>
        <w:rPr>
          <w:lang w:val="en-US"/>
        </w:rPr>
      </w:pPr>
      <w:bookmarkStart w:id="93" w:name="_Toc101262228"/>
      <w:r>
        <w:rPr>
          <w:lang w:val="en-US"/>
        </w:rPr>
        <w:t>5</w:t>
      </w:r>
      <w:r>
        <w:rPr>
          <w:lang w:val="en-US"/>
        </w:rPr>
        <w:tab/>
        <w:t>K</w:t>
      </w:r>
      <w:r w:rsidRPr="00BF4E4F">
        <w:rPr>
          <w:lang w:val="en-US"/>
        </w:rPr>
        <w:t>ey issues to ensure support of Mission Critical services over 5GS</w:t>
      </w:r>
      <w:bookmarkEnd w:id="93"/>
    </w:p>
    <w:p w14:paraId="44B58B54" w14:textId="77777777" w:rsidR="003B5679" w:rsidRPr="00324420" w:rsidRDefault="003B5679" w:rsidP="003B5679">
      <w:pPr>
        <w:pStyle w:val="Heading2"/>
        <w:rPr>
          <w:rFonts w:ascii="Calibri" w:hAnsi="Calibri"/>
          <w:sz w:val="22"/>
          <w:szCs w:val="22"/>
          <w:lang w:eastAsia="en-GB"/>
        </w:rPr>
      </w:pPr>
      <w:bookmarkStart w:id="94" w:name="_Toc101262229"/>
      <w:r>
        <w:t>5.1</w:t>
      </w:r>
      <w:r>
        <w:rPr>
          <w:rFonts w:ascii="Calibri" w:hAnsi="Calibri"/>
          <w:sz w:val="22"/>
          <w:szCs w:val="22"/>
          <w:lang w:eastAsia="en-GB"/>
        </w:rPr>
        <w:tab/>
      </w:r>
      <w:r>
        <w:t xml:space="preserve">Key issue 1: Service continuity </w:t>
      </w:r>
      <w:r w:rsidRPr="00A116D6">
        <w:t>between on-network MC services and UE-to-network relay MC service</w:t>
      </w:r>
      <w:bookmarkEnd w:id="94"/>
    </w:p>
    <w:p w14:paraId="03AEFB92" w14:textId="77777777" w:rsidR="003B5679" w:rsidRDefault="003B5679" w:rsidP="003B5679">
      <w:pPr>
        <w:pStyle w:val="Heading3"/>
      </w:pPr>
      <w:bookmarkStart w:id="95" w:name="_Toc101262230"/>
      <w:r>
        <w:t>5.1.1</w:t>
      </w:r>
      <w:r>
        <w:rPr>
          <w:rFonts w:ascii="Calibri" w:hAnsi="Calibri"/>
          <w:sz w:val="22"/>
          <w:szCs w:val="22"/>
          <w:lang w:eastAsia="en-GB"/>
        </w:rPr>
        <w:tab/>
      </w:r>
      <w:r>
        <w:t>Description</w:t>
      </w:r>
      <w:bookmarkEnd w:id="95"/>
    </w:p>
    <w:p w14:paraId="6AF5D2A6" w14:textId="77777777" w:rsidR="003B5679" w:rsidRDefault="003B5679" w:rsidP="003B5679">
      <w:r w:rsidRPr="00A116D6">
        <w:t>Service continuity between on-network MC services and UE-to-network relay MC services is currently not supported by 5GS</w:t>
      </w:r>
      <w:r>
        <w:t>.</w:t>
      </w:r>
    </w:p>
    <w:p w14:paraId="739F1680" w14:textId="77777777" w:rsidR="003B5679" w:rsidRDefault="003B5679" w:rsidP="003B5679">
      <w:r>
        <w:t xml:space="preserve">This has impact to: </w:t>
      </w:r>
    </w:p>
    <w:p w14:paraId="392F116E" w14:textId="77777777" w:rsidR="003B5679" w:rsidRDefault="003B5679" w:rsidP="003B5679">
      <w:pPr>
        <w:pStyle w:val="B10"/>
      </w:pPr>
      <w:r>
        <w:t>-</w:t>
      </w:r>
      <w:r>
        <w:tab/>
        <w:t>TS 23.280 subclause 5.1.1, 5.2.3, 8.3.1, 9.2.1.5, 9.2.1.6, 10.5.1, 10.5.2, 10.7.3.7.3, Annex B.1</w:t>
      </w:r>
    </w:p>
    <w:p w14:paraId="5DBC7636" w14:textId="77777777" w:rsidR="003B5679" w:rsidRDefault="003B5679" w:rsidP="003B5679">
      <w:r w:rsidRPr="00587853">
        <w:t>The search terms to create the above list are:</w:t>
      </w:r>
      <w:r>
        <w:t xml:space="preserve"> </w:t>
      </w:r>
      <w:r w:rsidRPr="00C0324C">
        <w:t>UE-R</w:t>
      </w:r>
      <w:r>
        <w:t xml:space="preserve"> and UE-to-network relay. Occurrences of these terms have been highlighted in a copy of the TS in annex A of this report.</w:t>
      </w:r>
    </w:p>
    <w:p w14:paraId="220FD9E0" w14:textId="77777777" w:rsidR="003B5679" w:rsidRDefault="003B5679" w:rsidP="003B5679">
      <w:pPr>
        <w:pStyle w:val="Heading3"/>
      </w:pPr>
      <w:bookmarkStart w:id="96" w:name="_Toc101262231"/>
      <w:r>
        <w:t>5.1.2</w:t>
      </w:r>
      <w:r>
        <w:rPr>
          <w:rFonts w:ascii="Calibri" w:hAnsi="Calibri"/>
          <w:sz w:val="22"/>
          <w:szCs w:val="22"/>
          <w:lang w:eastAsia="en-GB"/>
        </w:rPr>
        <w:tab/>
      </w:r>
      <w:r>
        <w:t>Architectural requirements</w:t>
      </w:r>
      <w:bookmarkEnd w:id="96"/>
    </w:p>
    <w:p w14:paraId="55261B33"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31EE4F8A" w14:textId="77777777" w:rsidR="003B5679" w:rsidRPr="00324420" w:rsidRDefault="003B5679" w:rsidP="003B5679">
      <w:pPr>
        <w:pStyle w:val="Heading2"/>
        <w:rPr>
          <w:rFonts w:ascii="Calibri" w:hAnsi="Calibri"/>
          <w:sz w:val="22"/>
          <w:szCs w:val="22"/>
          <w:lang w:eastAsia="en-GB"/>
        </w:rPr>
      </w:pPr>
      <w:bookmarkStart w:id="97" w:name="_Toc101262232"/>
      <w:r>
        <w:t>5.2</w:t>
      </w:r>
      <w:r>
        <w:rPr>
          <w:rFonts w:ascii="Calibri" w:hAnsi="Calibri"/>
          <w:sz w:val="22"/>
          <w:szCs w:val="22"/>
          <w:lang w:eastAsia="en-GB"/>
        </w:rPr>
        <w:tab/>
      </w:r>
      <w:r>
        <w:t xml:space="preserve">Key issue 2: </w:t>
      </w:r>
      <w:r w:rsidRPr="00A116D6">
        <w:t>5GC level roaming</w:t>
      </w:r>
      <w:bookmarkEnd w:id="97"/>
    </w:p>
    <w:p w14:paraId="1E6E3D12" w14:textId="77777777" w:rsidR="003B5679" w:rsidRDefault="003B5679" w:rsidP="003B5679">
      <w:pPr>
        <w:pStyle w:val="Heading3"/>
      </w:pPr>
      <w:bookmarkStart w:id="98" w:name="_Toc101262233"/>
      <w:r>
        <w:t>5.2.1</w:t>
      </w:r>
      <w:r>
        <w:rPr>
          <w:rFonts w:ascii="Calibri" w:hAnsi="Calibri"/>
          <w:sz w:val="22"/>
          <w:szCs w:val="22"/>
          <w:lang w:eastAsia="en-GB"/>
        </w:rPr>
        <w:tab/>
      </w:r>
      <w:r>
        <w:t>Description</w:t>
      </w:r>
      <w:bookmarkEnd w:id="98"/>
    </w:p>
    <w:p w14:paraId="0629B083" w14:textId="77777777" w:rsidR="003B5679" w:rsidRDefault="003B5679" w:rsidP="003B5679">
      <w:r w:rsidRPr="00A116D6">
        <w:t>5GC level roaming is FFS</w:t>
      </w:r>
      <w:r>
        <w:t>.</w:t>
      </w:r>
      <w:r w:rsidRPr="00A116D6" w:rsidDel="00A116D6">
        <w:t xml:space="preserve"> </w:t>
      </w:r>
    </w:p>
    <w:p w14:paraId="08654452" w14:textId="77777777" w:rsidR="003B5679" w:rsidRDefault="003B5679" w:rsidP="003B5679">
      <w:r>
        <w:t xml:space="preserve">This has impact to: </w:t>
      </w:r>
    </w:p>
    <w:p w14:paraId="2FFAB024" w14:textId="77777777" w:rsidR="003B5679" w:rsidRDefault="003B5679" w:rsidP="003B5679">
      <w:pPr>
        <w:pStyle w:val="B10"/>
      </w:pPr>
      <w:r>
        <w:t>-</w:t>
      </w:r>
      <w:r>
        <w:tab/>
        <w:t xml:space="preserve">TS 23.280 subclause 5.2.2, 5.2.9.2, 9.4 </w:t>
      </w:r>
    </w:p>
    <w:p w14:paraId="3F443151" w14:textId="77777777" w:rsidR="003B5679" w:rsidRDefault="003B5679" w:rsidP="003B5679">
      <w:r>
        <w:t>Occurrences of the term EPC-level roaming have been highlighted in a copy of the TS in annex A of this report.</w:t>
      </w:r>
    </w:p>
    <w:p w14:paraId="3624BAE8" w14:textId="77777777" w:rsidR="003B5679" w:rsidRDefault="003B5679" w:rsidP="003B5679">
      <w:pPr>
        <w:pStyle w:val="Heading3"/>
      </w:pPr>
      <w:bookmarkStart w:id="99" w:name="_Toc101262234"/>
      <w:r>
        <w:lastRenderedPageBreak/>
        <w:t>5.2.2</w:t>
      </w:r>
      <w:r>
        <w:rPr>
          <w:rFonts w:ascii="Calibri" w:hAnsi="Calibri"/>
          <w:sz w:val="22"/>
          <w:szCs w:val="22"/>
          <w:lang w:eastAsia="en-GB"/>
        </w:rPr>
        <w:tab/>
      </w:r>
      <w:r>
        <w:t>Architectural requirements</w:t>
      </w:r>
      <w:bookmarkEnd w:id="99"/>
    </w:p>
    <w:p w14:paraId="3A231EE3"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7064C4AD" w14:textId="77777777" w:rsidR="003B5679" w:rsidRPr="00324420" w:rsidRDefault="003B5679" w:rsidP="003B5679">
      <w:pPr>
        <w:pStyle w:val="Heading2"/>
        <w:rPr>
          <w:rFonts w:ascii="Calibri" w:hAnsi="Calibri"/>
          <w:sz w:val="22"/>
          <w:szCs w:val="22"/>
          <w:lang w:eastAsia="en-GB"/>
        </w:rPr>
      </w:pPr>
      <w:bookmarkStart w:id="100" w:name="_Toc101262235"/>
      <w:r>
        <w:t>5.3</w:t>
      </w:r>
      <w:r>
        <w:rPr>
          <w:rFonts w:ascii="Calibri" w:hAnsi="Calibri"/>
          <w:sz w:val="22"/>
          <w:szCs w:val="22"/>
          <w:lang w:eastAsia="en-GB"/>
        </w:rPr>
        <w:tab/>
      </w:r>
      <w:r>
        <w:t>Key issue 3: U</w:t>
      </w:r>
      <w:r w:rsidRPr="00A116D6">
        <w:t>se of multicast</w:t>
      </w:r>
      <w:bookmarkEnd w:id="100"/>
    </w:p>
    <w:p w14:paraId="64DA155C" w14:textId="77777777" w:rsidR="003B5679" w:rsidRDefault="003B5679" w:rsidP="003B5679">
      <w:pPr>
        <w:pStyle w:val="Heading3"/>
      </w:pPr>
      <w:bookmarkStart w:id="101" w:name="_Toc101262236"/>
      <w:r>
        <w:t>5.3.1</w:t>
      </w:r>
      <w:r>
        <w:rPr>
          <w:rFonts w:ascii="Calibri" w:hAnsi="Calibri"/>
          <w:sz w:val="22"/>
          <w:szCs w:val="22"/>
          <w:lang w:eastAsia="en-GB"/>
        </w:rPr>
        <w:tab/>
      </w:r>
      <w:r>
        <w:t>Description</w:t>
      </w:r>
      <w:bookmarkEnd w:id="101"/>
    </w:p>
    <w:p w14:paraId="1D7255A6" w14:textId="77777777" w:rsidR="003B5679" w:rsidRPr="00037CA2" w:rsidRDefault="003B5679" w:rsidP="003B5679">
      <w:pPr>
        <w:rPr>
          <w:noProof/>
          <w:lang w:val="en-US"/>
        </w:rPr>
      </w:pPr>
      <w:r w:rsidRPr="002D0FD9">
        <w:rPr>
          <w:noProof/>
          <w:lang w:val="en-US"/>
        </w:rPr>
        <w:t>Multicast</w:t>
      </w:r>
      <w:r w:rsidRPr="002D0FD9">
        <w:rPr>
          <w:rFonts w:hint="eastAsia"/>
          <w:noProof/>
          <w:lang w:val="en-US" w:eastAsia="zh-CN"/>
        </w:rPr>
        <w:t>/</w:t>
      </w:r>
      <w:r w:rsidRPr="002D0FD9">
        <w:rPr>
          <w:noProof/>
          <w:lang w:val="en-US"/>
        </w:rPr>
        <w:t>broadcast</w:t>
      </w:r>
      <w:r>
        <w:rPr>
          <w:noProof/>
          <w:lang w:val="en-US"/>
        </w:rPr>
        <w:t xml:space="preserve"> is a very critical feature for public safety related group communication. The mission critical services over LTE benefit from the use of multicast/broadcast. </w:t>
      </w:r>
      <w:r w:rsidRPr="004A5803">
        <w:rPr>
          <w:noProof/>
          <w:lang w:val="en-US"/>
        </w:rPr>
        <w:t>M</w:t>
      </w:r>
      <w:r w:rsidRPr="004A5803">
        <w:t>ul</w:t>
      </w:r>
      <w:r>
        <w:t>ticast/Broadcast capabilities are</w:t>
      </w:r>
      <w:r w:rsidRPr="004A5803">
        <w:t xml:space="preserve"> expec</w:t>
      </w:r>
      <w:r w:rsidRPr="00CD17AE">
        <w:t xml:space="preserve">ted to be important in 5GS for mission </w:t>
      </w:r>
      <w:r w:rsidRPr="00037CA2">
        <w:t>critical applications.</w:t>
      </w:r>
    </w:p>
    <w:p w14:paraId="464C7202" w14:textId="77777777" w:rsidR="003B5679" w:rsidRDefault="003B5679" w:rsidP="003B5679">
      <w:r w:rsidRPr="00A116D6">
        <w:t xml:space="preserve">The </w:t>
      </w:r>
      <w:r>
        <w:t xml:space="preserve">support </w:t>
      </w:r>
      <w:r w:rsidRPr="00A116D6">
        <w:t>of multicast</w:t>
      </w:r>
      <w:r>
        <w:rPr>
          <w:rFonts w:hint="eastAsia"/>
          <w:lang w:eastAsia="zh-CN"/>
        </w:rPr>
        <w:t>/</w:t>
      </w:r>
      <w:r>
        <w:rPr>
          <w:lang w:eastAsia="zh-CN"/>
        </w:rPr>
        <w:t>broadcast</w:t>
      </w:r>
      <w:r w:rsidRPr="00A116D6">
        <w:t xml:space="preserve"> in 5GS is FFS.</w:t>
      </w:r>
      <w:r w:rsidRPr="009554B2">
        <w:t xml:space="preserve"> </w:t>
      </w:r>
      <w:r>
        <w:t>The lack of multicast/broadcast support in 5GS will almost certainly impact the ability to support mission critical services over 5GS.</w:t>
      </w:r>
    </w:p>
    <w:p w14:paraId="7DBE931C" w14:textId="77777777" w:rsidR="003B5679" w:rsidRDefault="003B5679" w:rsidP="003B5679">
      <w:r>
        <w:t xml:space="preserve">This has impact to: </w:t>
      </w:r>
    </w:p>
    <w:p w14:paraId="131E97F4" w14:textId="77777777" w:rsidR="003B5679" w:rsidRDefault="003B5679" w:rsidP="003B5679">
      <w:pPr>
        <w:pStyle w:val="B10"/>
      </w:pPr>
      <w:r>
        <w:t>-</w:t>
      </w:r>
      <w:r>
        <w:tab/>
        <w:t xml:space="preserve">TS 23.280 subclause </w:t>
      </w:r>
      <w:r w:rsidRPr="00031549">
        <w:t>5.2.1, 5.2.6, 5.2.7.1, 7.2, 7.3.1, 7.4.2.3.2, 7.5.3.2, 7.5.3.3,</w:t>
      </w:r>
      <w:r>
        <w:t xml:space="preserve"> all of </w:t>
      </w:r>
      <w:r w:rsidRPr="00031549">
        <w:t>10.7, 10.9.3.1, 10.11.4</w:t>
      </w:r>
      <w:r>
        <w:t>;</w:t>
      </w:r>
    </w:p>
    <w:p w14:paraId="17B82C02" w14:textId="77777777" w:rsidR="003B5679" w:rsidRDefault="003B5679" w:rsidP="003B5679">
      <w:pPr>
        <w:pStyle w:val="B10"/>
      </w:pPr>
      <w:r>
        <w:t>-</w:t>
      </w:r>
      <w:r>
        <w:tab/>
        <w:t xml:space="preserve">TS 23.379 subclause </w:t>
      </w:r>
      <w:r w:rsidRPr="00984208">
        <w:t>5.7.4, 7.3.1, 7.4.2.3.2, 7.5.2.2, 7.5.2.7, 7.5.2.9,</w:t>
      </w:r>
      <w:r>
        <w:t xml:space="preserve"> </w:t>
      </w:r>
      <w:r w:rsidRPr="00984208">
        <w:t xml:space="preserve">7.5.2.10, 10.6.2.5.2.4, 10.9.1.6, </w:t>
      </w:r>
      <w:r>
        <w:t>all of 10.10;</w:t>
      </w:r>
    </w:p>
    <w:p w14:paraId="0F7CFD54" w14:textId="77777777" w:rsidR="003B5679" w:rsidRPr="00FD5937" w:rsidRDefault="003B5679" w:rsidP="003B5679">
      <w:pPr>
        <w:pStyle w:val="B10"/>
      </w:pPr>
      <w:r>
        <w:t>-</w:t>
      </w:r>
      <w:r>
        <w:tab/>
        <w:t xml:space="preserve">TS 23.281 subclause </w:t>
      </w:r>
      <w:r w:rsidRPr="002F51F4">
        <w:t xml:space="preserve">5.5.4, 6.1.1, 6.2.2.3.2, 6.3.4B, 6.3.6, 6.3.7, </w:t>
      </w:r>
      <w:r>
        <w:t xml:space="preserve">all of </w:t>
      </w:r>
      <w:r w:rsidRPr="002F51F4">
        <w:t>7.10</w:t>
      </w:r>
      <w:r>
        <w:t>; and</w:t>
      </w:r>
    </w:p>
    <w:p w14:paraId="490F469F" w14:textId="77777777" w:rsidR="003B5679" w:rsidRDefault="003B5679" w:rsidP="003B5679">
      <w:pPr>
        <w:pStyle w:val="B10"/>
      </w:pPr>
      <w:r>
        <w:t>-</w:t>
      </w:r>
      <w:r>
        <w:tab/>
        <w:t xml:space="preserve">TS 23.282 subclause </w:t>
      </w:r>
      <w:r w:rsidRPr="00FD5937">
        <w:t xml:space="preserve">5.4, 5.8.4, </w:t>
      </w:r>
      <w:r>
        <w:t xml:space="preserve">5.12, </w:t>
      </w:r>
      <w:r w:rsidRPr="00FD5937">
        <w:t xml:space="preserve">6.4.3.1.2, 6.4.4.1.4, 6.5.4.1.3, 6.6.4.1.3, 6.6.4.1.5, 6.7.4.1.3, all of 7.3, </w:t>
      </w:r>
      <w:r>
        <w:t xml:space="preserve">7.5.2.1.11, 7.5.2.1.21, </w:t>
      </w:r>
      <w:r w:rsidRPr="00FD5937">
        <w:t xml:space="preserve">7.5.2.7.2, </w:t>
      </w:r>
      <w:r w:rsidRPr="009E143F">
        <w:t>7.5.2.10.1, 7.5.2.10.2,</w:t>
      </w:r>
      <w:r>
        <w:t xml:space="preserve"> </w:t>
      </w:r>
      <w:r w:rsidRPr="00FD5937">
        <w:t>7.7.2.2.2.1, 7.7.2.3.2.1</w:t>
      </w:r>
    </w:p>
    <w:p w14:paraId="6A152A0F" w14:textId="77777777" w:rsidR="003B5679" w:rsidRDefault="003B5679" w:rsidP="003B5679">
      <w:r w:rsidRPr="002F51F4">
        <w:rPr>
          <w:lang w:val="en-US"/>
        </w:rPr>
        <w:t xml:space="preserve">The search terms to create the above list are: GCSE_LTE, MBMS, BM-SC, MB2-U, MB2-C, GC1, TMGI, </w:t>
      </w:r>
      <w:r w:rsidRPr="0095273B">
        <w:rPr>
          <w:lang w:val="en-US"/>
        </w:rPr>
        <w:t xml:space="preserve">TMGIs, </w:t>
      </w:r>
      <w:r w:rsidRPr="002F51F4">
        <w:rPr>
          <w:lang w:val="en-US"/>
        </w:rPr>
        <w:t xml:space="preserve">MBSFN, </w:t>
      </w:r>
      <w:r>
        <w:rPr>
          <w:lang w:val="en-US"/>
        </w:rPr>
        <w:t xml:space="preserve">ECGI, SAI, </w:t>
      </w:r>
      <w:r w:rsidRPr="0095273B">
        <w:rPr>
          <w:lang w:val="en-US"/>
        </w:rPr>
        <w:t xml:space="preserve">SAIs, </w:t>
      </w:r>
      <w:r>
        <w:rPr>
          <w:lang w:val="en-US"/>
        </w:rPr>
        <w:t>TS 23.246, TS 23.468 and</w:t>
      </w:r>
      <w:r w:rsidRPr="002F51F4">
        <w:rPr>
          <w:lang w:val="en-US"/>
        </w:rPr>
        <w:t xml:space="preserve"> TS 29.468</w:t>
      </w:r>
      <w:r>
        <w:t>. Occurrences of these terms have been highlighted in copies of the TSs in annex A, annex B, annex C and annex D of this report.</w:t>
      </w:r>
    </w:p>
    <w:p w14:paraId="48FB7BA8" w14:textId="77777777" w:rsidR="003B5679" w:rsidRDefault="003B5679" w:rsidP="003B5679">
      <w:pPr>
        <w:pStyle w:val="Heading3"/>
      </w:pPr>
      <w:bookmarkStart w:id="102" w:name="_Toc101262237"/>
      <w:r>
        <w:t>5.3.2</w:t>
      </w:r>
      <w:r>
        <w:rPr>
          <w:rFonts w:ascii="Calibri" w:hAnsi="Calibri"/>
          <w:sz w:val="22"/>
          <w:szCs w:val="22"/>
          <w:lang w:eastAsia="en-GB"/>
        </w:rPr>
        <w:tab/>
      </w:r>
      <w:r>
        <w:t>Architectural requirements</w:t>
      </w:r>
      <w:bookmarkEnd w:id="102"/>
    </w:p>
    <w:p w14:paraId="72C3BFAF"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5A9D8CBE" w14:textId="77777777" w:rsidR="003B5679" w:rsidRPr="00324420" w:rsidRDefault="003B5679" w:rsidP="003B5679">
      <w:pPr>
        <w:pStyle w:val="Heading2"/>
        <w:rPr>
          <w:rFonts w:ascii="Calibri" w:hAnsi="Calibri"/>
          <w:sz w:val="22"/>
          <w:szCs w:val="22"/>
          <w:lang w:eastAsia="en-GB"/>
        </w:rPr>
      </w:pPr>
      <w:bookmarkStart w:id="103" w:name="_Toc101262238"/>
      <w:r>
        <w:t>5.4</w:t>
      </w:r>
      <w:r>
        <w:rPr>
          <w:rFonts w:ascii="Calibri" w:hAnsi="Calibri"/>
          <w:sz w:val="22"/>
          <w:szCs w:val="22"/>
          <w:lang w:eastAsia="en-GB"/>
        </w:rPr>
        <w:tab/>
      </w:r>
      <w:r>
        <w:t>Key issue 4: ProSe</w:t>
      </w:r>
      <w:bookmarkEnd w:id="103"/>
    </w:p>
    <w:p w14:paraId="692D2BB7" w14:textId="77777777" w:rsidR="003B5679" w:rsidRDefault="003B5679" w:rsidP="003B5679">
      <w:pPr>
        <w:pStyle w:val="Heading3"/>
      </w:pPr>
      <w:bookmarkStart w:id="104" w:name="_Toc101262239"/>
      <w:r>
        <w:t>5.4.1</w:t>
      </w:r>
      <w:r>
        <w:rPr>
          <w:rFonts w:ascii="Calibri" w:hAnsi="Calibri"/>
          <w:sz w:val="22"/>
          <w:szCs w:val="22"/>
          <w:lang w:eastAsia="en-GB"/>
        </w:rPr>
        <w:tab/>
      </w:r>
      <w:r>
        <w:t>Description</w:t>
      </w:r>
      <w:bookmarkEnd w:id="104"/>
    </w:p>
    <w:p w14:paraId="04F2EB65" w14:textId="77777777" w:rsidR="003B5679" w:rsidRDefault="003B5679" w:rsidP="003B5679">
      <w:r>
        <w:t xml:space="preserve">A </w:t>
      </w:r>
      <w:r w:rsidRPr="0095636B">
        <w:t xml:space="preserve">equivalent </w:t>
      </w:r>
      <w:r>
        <w:t xml:space="preserve">to </w:t>
      </w:r>
      <w:r w:rsidRPr="0095636B">
        <w:t>ProSe in 5GS</w:t>
      </w:r>
      <w:r>
        <w:t xml:space="preserve"> is FFS.</w:t>
      </w:r>
    </w:p>
    <w:p w14:paraId="763D21FC" w14:textId="77777777" w:rsidR="003B5679" w:rsidRDefault="003B5679" w:rsidP="003B5679">
      <w:r>
        <w:t xml:space="preserve">This has impact to: </w:t>
      </w:r>
    </w:p>
    <w:p w14:paraId="224DA567" w14:textId="77777777" w:rsidR="003B5679" w:rsidRDefault="003B5679" w:rsidP="003B5679">
      <w:pPr>
        <w:pStyle w:val="B10"/>
      </w:pPr>
      <w:r>
        <w:t>-</w:t>
      </w:r>
      <w:r>
        <w:tab/>
        <w:t>TS 23.280 subclause 5.1.1, 5.2.3, 8.1.3.2, 9.2.1.5, 9.2.1.6, 9.3.2, 10.5.1, 10.5.2, 10.7.2.1, 10.7.2.5, 10.7.3.7.3, 10.10.2.2.1, 10.10.2.2.2, A.4, B.1;</w:t>
      </w:r>
    </w:p>
    <w:p w14:paraId="17CF26C7" w14:textId="77777777" w:rsidR="003B5679" w:rsidRDefault="003B5679" w:rsidP="003B5679">
      <w:pPr>
        <w:pStyle w:val="B10"/>
      </w:pPr>
      <w:r>
        <w:t>-</w:t>
      </w:r>
      <w:r>
        <w:tab/>
        <w:t>TS 23.379 subclause 10.6.3.3, 10.6.3.9.1, 10.7.3.2, A.2, A.3, A.4, A.5;</w:t>
      </w:r>
    </w:p>
    <w:p w14:paraId="010F6947" w14:textId="77777777" w:rsidR="003B5679" w:rsidRPr="00F424BA" w:rsidRDefault="003B5679" w:rsidP="003B5679">
      <w:pPr>
        <w:pStyle w:val="B10"/>
      </w:pPr>
      <w:r>
        <w:t>-</w:t>
      </w:r>
      <w:r>
        <w:tab/>
        <w:t xml:space="preserve">TS 23.281 subclause </w:t>
      </w:r>
      <w:r w:rsidRPr="00916768">
        <w:t xml:space="preserve">7.1.3.3.2, 7.1.3.4.2, 7.1.3.5.2, 7.1.3.8.1, 7.1.3.8.2, 7.2.3.3, 7.2.3.4.2, 7.2.3.5.2, 7.2.3.5.3, 7.3.3.3.2, 7.4.3.3.2, 7.4.3.4.2, 7.5.3.3.2, 7.5.3.4.2, 7.5.3.4.3, 7.5.3.5.2, 7.5.3.5.3, 7.7.2.1, </w:t>
      </w:r>
      <w:r>
        <w:t xml:space="preserve">A.2, A.3, </w:t>
      </w:r>
      <w:r w:rsidRPr="00916768">
        <w:t>A.4, A.5</w:t>
      </w:r>
      <w:r>
        <w:t>; and</w:t>
      </w:r>
    </w:p>
    <w:p w14:paraId="4746791F" w14:textId="77777777" w:rsidR="003B5679" w:rsidRDefault="003B5679" w:rsidP="003B5679">
      <w:pPr>
        <w:pStyle w:val="B10"/>
      </w:pPr>
      <w:r>
        <w:t>-</w:t>
      </w:r>
      <w:r>
        <w:tab/>
        <w:t xml:space="preserve">TS 23.282 subclause 7.4.3.3.2, 7.4.3.4.2, </w:t>
      </w:r>
      <w:r w:rsidRPr="009E143F">
        <w:t xml:space="preserve">7.4.3.6.2, </w:t>
      </w:r>
      <w:r>
        <w:t xml:space="preserve">7.5.3.3.2, 7.5.3.4.2, 7.8.3.1.1, 7.8.3.2.1, 7.9.4.1.1, </w:t>
      </w:r>
      <w:r w:rsidRPr="00562280">
        <w:t xml:space="preserve">A.2, A.3, </w:t>
      </w:r>
      <w:r>
        <w:t xml:space="preserve">A.4, A.5; </w:t>
      </w:r>
    </w:p>
    <w:p w14:paraId="75A17A2B" w14:textId="77777777" w:rsidR="003B5679" w:rsidRDefault="003B5679" w:rsidP="003B5679">
      <w:r w:rsidRPr="00587853">
        <w:t>The search terms to create the above list are:</w:t>
      </w:r>
      <w:r>
        <w:t xml:space="preserve"> PC5, ProSe, </w:t>
      </w:r>
      <w:r w:rsidRPr="00562280">
        <w:rPr>
          <w:lang w:val="en-US"/>
        </w:rPr>
        <w:t>TS 23.303</w:t>
      </w:r>
      <w:r>
        <w:t>. Occurrences of these terms have been highlighted in copies of the TSs in annex A, annex B, annex C and annex D of this report.</w:t>
      </w:r>
    </w:p>
    <w:p w14:paraId="4ED8BC1B" w14:textId="77777777" w:rsidR="003B5679" w:rsidRDefault="003B5679" w:rsidP="003B5679">
      <w:pPr>
        <w:pStyle w:val="NO"/>
        <w:rPr>
          <w:lang w:eastAsia="zh-CN"/>
        </w:rPr>
      </w:pPr>
      <w:r>
        <w:rPr>
          <w:rFonts w:hint="eastAsia"/>
          <w:lang w:eastAsia="zh-CN"/>
        </w:rPr>
        <w:t>NOTE:</w:t>
      </w:r>
      <w:r>
        <w:rPr>
          <w:rFonts w:hint="eastAsia"/>
          <w:lang w:eastAsia="zh-CN"/>
        </w:rPr>
        <w:tab/>
        <w:t>Impacts of ProSe in 5GS can only be studied based on specifications subsequent to Rel-16.</w:t>
      </w:r>
    </w:p>
    <w:p w14:paraId="6BB534A4" w14:textId="77777777" w:rsidR="003B5679" w:rsidRDefault="003B5679" w:rsidP="003B5679">
      <w:pPr>
        <w:pStyle w:val="Heading3"/>
      </w:pPr>
      <w:bookmarkStart w:id="105" w:name="_Toc101262240"/>
      <w:r>
        <w:lastRenderedPageBreak/>
        <w:t>5.4.2</w:t>
      </w:r>
      <w:r>
        <w:rPr>
          <w:rFonts w:ascii="Calibri" w:hAnsi="Calibri"/>
          <w:sz w:val="22"/>
          <w:szCs w:val="22"/>
          <w:lang w:eastAsia="en-GB"/>
        </w:rPr>
        <w:tab/>
      </w:r>
      <w:r>
        <w:t>Architectural requirements</w:t>
      </w:r>
      <w:bookmarkEnd w:id="105"/>
    </w:p>
    <w:p w14:paraId="21B179CE"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309AA1FD" w14:textId="77777777" w:rsidR="003B5679" w:rsidRPr="00324420" w:rsidRDefault="003B5679" w:rsidP="003B5679">
      <w:pPr>
        <w:pStyle w:val="Heading2"/>
        <w:rPr>
          <w:rFonts w:ascii="Calibri" w:hAnsi="Calibri"/>
          <w:sz w:val="22"/>
          <w:szCs w:val="22"/>
          <w:lang w:eastAsia="en-GB"/>
        </w:rPr>
      </w:pPr>
      <w:bookmarkStart w:id="106" w:name="_Toc101262241"/>
      <w:r>
        <w:t>5.5</w:t>
      </w:r>
      <w:r>
        <w:rPr>
          <w:rFonts w:ascii="Calibri" w:hAnsi="Calibri"/>
          <w:sz w:val="22"/>
          <w:szCs w:val="22"/>
          <w:lang w:eastAsia="en-GB"/>
        </w:rPr>
        <w:tab/>
      </w:r>
      <w:r>
        <w:t>Key issue 5: APN</w:t>
      </w:r>
      <w:bookmarkEnd w:id="106"/>
    </w:p>
    <w:p w14:paraId="37452BB2" w14:textId="77777777" w:rsidR="003B5679" w:rsidRDefault="003B5679" w:rsidP="003B5679">
      <w:pPr>
        <w:pStyle w:val="Heading3"/>
      </w:pPr>
      <w:bookmarkStart w:id="107" w:name="_Toc101262242"/>
      <w:r>
        <w:t>5.5.1</w:t>
      </w:r>
      <w:r>
        <w:rPr>
          <w:rFonts w:ascii="Calibri" w:hAnsi="Calibri"/>
          <w:sz w:val="22"/>
          <w:szCs w:val="22"/>
          <w:lang w:eastAsia="en-GB"/>
        </w:rPr>
        <w:tab/>
      </w:r>
      <w:r>
        <w:t>Description</w:t>
      </w:r>
      <w:bookmarkEnd w:id="107"/>
    </w:p>
    <w:p w14:paraId="73AA1BC2" w14:textId="77777777" w:rsidR="003B5679" w:rsidRDefault="003B5679" w:rsidP="003B5679">
      <w:r>
        <w:t>The impact of the APN</w:t>
      </w:r>
      <w:r w:rsidRPr="0095636B">
        <w:t xml:space="preserve"> </w:t>
      </w:r>
      <w:r>
        <w:t xml:space="preserve">alternative </w:t>
      </w:r>
      <w:r w:rsidRPr="0095636B">
        <w:t>in 5GS</w:t>
      </w:r>
      <w:r>
        <w:t xml:space="preserve"> is FFS.</w:t>
      </w:r>
    </w:p>
    <w:p w14:paraId="5FF7E859" w14:textId="77777777" w:rsidR="003B5679" w:rsidRDefault="003B5679" w:rsidP="003B5679">
      <w:r>
        <w:t xml:space="preserve">This has impact to: </w:t>
      </w:r>
    </w:p>
    <w:p w14:paraId="4499765F" w14:textId="77777777" w:rsidR="003B5679" w:rsidRDefault="003B5679" w:rsidP="003B5679">
      <w:pPr>
        <w:pStyle w:val="B10"/>
      </w:pPr>
      <w:r>
        <w:t>-</w:t>
      </w:r>
      <w:r>
        <w:tab/>
        <w:t xml:space="preserve">TS 23.280 subclause </w:t>
      </w:r>
      <w:r w:rsidRPr="00AA20D1">
        <w:t>5.2.7.0, 5.2.7.2, 5.2.9.2, A.6</w:t>
      </w:r>
      <w:r>
        <w:t>;</w:t>
      </w:r>
    </w:p>
    <w:p w14:paraId="4E5F04C2" w14:textId="77777777" w:rsidR="003B5679" w:rsidRDefault="003B5679" w:rsidP="003B5679">
      <w:pPr>
        <w:pStyle w:val="B10"/>
      </w:pPr>
      <w:r>
        <w:t>-</w:t>
      </w:r>
      <w:r>
        <w:tab/>
        <w:t>TS 23.379 subclause 5.7.1;</w:t>
      </w:r>
    </w:p>
    <w:p w14:paraId="2E46760C" w14:textId="77777777" w:rsidR="003B5679" w:rsidRPr="00F424BA" w:rsidRDefault="003B5679" w:rsidP="003B5679">
      <w:pPr>
        <w:pStyle w:val="B10"/>
      </w:pPr>
      <w:r>
        <w:t>-</w:t>
      </w:r>
      <w:r>
        <w:tab/>
        <w:t>TS 23.281 subclause 5.5.1; and</w:t>
      </w:r>
    </w:p>
    <w:p w14:paraId="602B6F97" w14:textId="77777777" w:rsidR="003B5679" w:rsidRDefault="003B5679" w:rsidP="003B5679">
      <w:pPr>
        <w:pStyle w:val="B10"/>
      </w:pPr>
      <w:r>
        <w:t>-</w:t>
      </w:r>
      <w:r>
        <w:tab/>
        <w:t xml:space="preserve">TS 23.282 subclause 5.8.1, 7.13.6.2; </w:t>
      </w:r>
    </w:p>
    <w:p w14:paraId="7D64EDC3" w14:textId="77777777" w:rsidR="003B5679" w:rsidRDefault="003B5679" w:rsidP="003B5679">
      <w:r w:rsidRPr="00AA20D1">
        <w:rPr>
          <w:lang w:val="en-US"/>
        </w:rPr>
        <w:t xml:space="preserve">The search terms to create the above list are: APN, </w:t>
      </w:r>
      <w:r>
        <w:rPr>
          <w:lang w:val="en-US"/>
        </w:rPr>
        <w:t xml:space="preserve">APNs, </w:t>
      </w:r>
      <w:r w:rsidRPr="00AA20D1">
        <w:rPr>
          <w:lang w:val="en-US"/>
        </w:rPr>
        <w:t>PAP, CHAP</w:t>
      </w:r>
      <w:r>
        <w:t>. Occurrences of these terms have been highlighted in copies of the TSs in annex A, annex B, annex C and annex D of this report.</w:t>
      </w:r>
    </w:p>
    <w:p w14:paraId="24023FFD" w14:textId="77777777" w:rsidR="003B5679" w:rsidRDefault="003B5679" w:rsidP="003B5679">
      <w:pPr>
        <w:pStyle w:val="Heading3"/>
      </w:pPr>
      <w:bookmarkStart w:id="108" w:name="_Toc101262243"/>
      <w:r>
        <w:t>5.5.2</w:t>
      </w:r>
      <w:r>
        <w:rPr>
          <w:rFonts w:ascii="Calibri" w:hAnsi="Calibri"/>
          <w:sz w:val="22"/>
          <w:szCs w:val="22"/>
          <w:lang w:eastAsia="en-GB"/>
        </w:rPr>
        <w:tab/>
      </w:r>
      <w:r>
        <w:t>Architectural requirements</w:t>
      </w:r>
      <w:bookmarkEnd w:id="108"/>
    </w:p>
    <w:p w14:paraId="055D80FD"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6F2A2699" w14:textId="77777777" w:rsidR="003B5679" w:rsidRPr="00324420" w:rsidRDefault="003B5679" w:rsidP="003B5679">
      <w:pPr>
        <w:pStyle w:val="Heading2"/>
        <w:rPr>
          <w:rFonts w:ascii="Calibri" w:hAnsi="Calibri"/>
          <w:sz w:val="22"/>
          <w:szCs w:val="22"/>
          <w:lang w:eastAsia="en-GB"/>
        </w:rPr>
      </w:pPr>
      <w:bookmarkStart w:id="109" w:name="_Toc101262244"/>
      <w:r>
        <w:t>5.6</w:t>
      </w:r>
      <w:r>
        <w:rPr>
          <w:rFonts w:ascii="Calibri" w:hAnsi="Calibri"/>
          <w:sz w:val="22"/>
          <w:szCs w:val="22"/>
          <w:lang w:eastAsia="en-GB"/>
        </w:rPr>
        <w:tab/>
      </w:r>
      <w:r>
        <w:t>Key issue 6: resource control</w:t>
      </w:r>
      <w:bookmarkEnd w:id="109"/>
    </w:p>
    <w:p w14:paraId="3F17C0BB" w14:textId="77777777" w:rsidR="003B5679" w:rsidRDefault="003B5679" w:rsidP="003B5679">
      <w:pPr>
        <w:pStyle w:val="Heading3"/>
      </w:pPr>
      <w:bookmarkStart w:id="110" w:name="_Toc101262245"/>
      <w:r>
        <w:t>5.6.1</w:t>
      </w:r>
      <w:r>
        <w:rPr>
          <w:rFonts w:ascii="Calibri" w:hAnsi="Calibri"/>
          <w:sz w:val="22"/>
          <w:szCs w:val="22"/>
          <w:lang w:eastAsia="en-GB"/>
        </w:rPr>
        <w:tab/>
      </w:r>
      <w:r>
        <w:t>Description</w:t>
      </w:r>
      <w:bookmarkEnd w:id="110"/>
    </w:p>
    <w:p w14:paraId="0D49973C" w14:textId="77777777" w:rsidR="003B5679" w:rsidRDefault="003B5679" w:rsidP="003B5679">
      <w:r>
        <w:t xml:space="preserve">The impact of different resource control (including 5QI) </w:t>
      </w:r>
      <w:r w:rsidRPr="0095636B">
        <w:t>in 5GS</w:t>
      </w:r>
      <w:r>
        <w:t xml:space="preserve"> is </w:t>
      </w:r>
      <w:r>
        <w:rPr>
          <w:rFonts w:hint="eastAsia"/>
          <w:lang w:eastAsia="zh-CN"/>
        </w:rPr>
        <w:t>to be studied</w:t>
      </w:r>
      <w:r>
        <w:t>.</w:t>
      </w:r>
    </w:p>
    <w:p w14:paraId="5B3B8F58" w14:textId="77777777" w:rsidR="003B5679" w:rsidRDefault="003B5679" w:rsidP="003B5679">
      <w:pPr>
        <w:rPr>
          <w:lang w:eastAsia="zh-CN"/>
        </w:rPr>
      </w:pPr>
      <w:r>
        <w:rPr>
          <w:lang w:eastAsia="zh-CN"/>
        </w:rPr>
        <w:t>T</w:t>
      </w:r>
      <w:r>
        <w:rPr>
          <w:rFonts w:hint="eastAsia"/>
          <w:lang w:eastAsia="zh-CN"/>
        </w:rPr>
        <w:t>he following aspects need to be addressed for MC service over 5GS QoS and priority model.</w:t>
      </w:r>
    </w:p>
    <w:p w14:paraId="16F705CD" w14:textId="77777777" w:rsidR="003B5679" w:rsidRDefault="003B5679" w:rsidP="003B5679">
      <w:pPr>
        <w:pStyle w:val="B10"/>
        <w:rPr>
          <w:lang w:eastAsia="zh-CN"/>
        </w:rPr>
      </w:pPr>
      <w:r>
        <w:rPr>
          <w:rFonts w:hint="eastAsia"/>
          <w:lang w:eastAsia="zh-CN"/>
        </w:rPr>
        <w:t>-</w:t>
      </w:r>
      <w:r>
        <w:rPr>
          <w:rFonts w:hint="eastAsia"/>
          <w:lang w:eastAsia="zh-CN"/>
        </w:rPr>
        <w:tab/>
        <w:t>Resource management:</w:t>
      </w:r>
    </w:p>
    <w:p w14:paraId="1DA6535B" w14:textId="77777777" w:rsidR="003B5679" w:rsidRDefault="003B5679" w:rsidP="003B5679">
      <w:pPr>
        <w:pStyle w:val="B10"/>
        <w:ind w:left="852"/>
        <w:rPr>
          <w:lang w:eastAsia="zh-CN"/>
        </w:rPr>
      </w:pPr>
      <w:r>
        <w:rPr>
          <w:rFonts w:hint="eastAsia"/>
          <w:lang w:eastAsia="zh-CN"/>
        </w:rPr>
        <w:t>-</w:t>
      </w:r>
      <w:r>
        <w:rPr>
          <w:rFonts w:hint="eastAsia"/>
          <w:lang w:eastAsia="zh-CN"/>
        </w:rPr>
        <w:tab/>
        <w:t xml:space="preserve">Evaluate </w:t>
      </w:r>
      <w:r>
        <w:rPr>
          <w:lang w:eastAsia="zh-CN"/>
        </w:rPr>
        <w:t>existi</w:t>
      </w:r>
      <w:r>
        <w:rPr>
          <w:rFonts w:hint="eastAsia"/>
          <w:lang w:eastAsia="zh-CN"/>
        </w:rPr>
        <w:t>ng resource management mechanisms for MC services when using the 5GS architecture;</w:t>
      </w:r>
    </w:p>
    <w:p w14:paraId="10D88149" w14:textId="77777777" w:rsidR="003B5679" w:rsidRDefault="003B5679" w:rsidP="003B5679">
      <w:pPr>
        <w:pStyle w:val="B10"/>
        <w:ind w:left="852"/>
        <w:rPr>
          <w:lang w:eastAsia="zh-CN"/>
        </w:rPr>
      </w:pPr>
      <w:r>
        <w:rPr>
          <w:rFonts w:hint="eastAsia"/>
          <w:lang w:eastAsia="zh-CN"/>
        </w:rPr>
        <w:t>-</w:t>
      </w:r>
      <w:r>
        <w:rPr>
          <w:rFonts w:hint="eastAsia"/>
          <w:lang w:eastAsia="zh-CN"/>
        </w:rPr>
        <w:tab/>
        <w:t>Study the potential requirement and influence from the MC service level on flexible QoS characteristics and 5QI assignment (</w:t>
      </w:r>
      <w:r w:rsidRPr="00B24AFB">
        <w:t xml:space="preserve"> </w:t>
      </w:r>
      <w:r>
        <w:t>e.g. where non-standardized mapping of 5QI to QoS characteristics is used, where the UE is roaming, etc.</w:t>
      </w:r>
      <w:r>
        <w:rPr>
          <w:rFonts w:hint="eastAsia"/>
          <w:lang w:eastAsia="zh-CN"/>
        </w:rPr>
        <w:t>).</w:t>
      </w:r>
    </w:p>
    <w:p w14:paraId="5CE47BF9" w14:textId="77777777" w:rsidR="003B5679" w:rsidRDefault="003B5679" w:rsidP="003B5679">
      <w:pPr>
        <w:pStyle w:val="B10"/>
        <w:ind w:left="852"/>
        <w:rPr>
          <w:lang w:eastAsia="zh-CN"/>
        </w:rPr>
      </w:pPr>
      <w:r>
        <w:rPr>
          <w:lang w:eastAsia="zh-CN"/>
        </w:rPr>
        <w:t>-</w:t>
      </w:r>
      <w:r>
        <w:rPr>
          <w:lang w:eastAsia="zh-CN"/>
        </w:rPr>
        <w:tab/>
      </w:r>
      <w:r>
        <w:rPr>
          <w:rFonts w:hint="eastAsia"/>
          <w:lang w:eastAsia="zh-CN"/>
        </w:rPr>
        <w:t xml:space="preserve">Evaluate the requirement and study the potential enhancement (if needed) of the MC service level influence on the QoS control in roaming scenario (5GC local breakout and IMS local breakout). </w:t>
      </w:r>
    </w:p>
    <w:p w14:paraId="4474F0F9" w14:textId="77777777" w:rsidR="003B5679" w:rsidRDefault="003B5679" w:rsidP="003B5679">
      <w:pPr>
        <w:pStyle w:val="B10"/>
        <w:rPr>
          <w:lang w:eastAsia="zh-CN"/>
        </w:rPr>
      </w:pPr>
      <w:r>
        <w:rPr>
          <w:rFonts w:hint="eastAsia"/>
          <w:lang w:eastAsia="zh-CN"/>
        </w:rPr>
        <w:t>-</w:t>
      </w:r>
      <w:r>
        <w:rPr>
          <w:rFonts w:hint="eastAsia"/>
          <w:lang w:eastAsia="zh-CN"/>
        </w:rPr>
        <w:tab/>
        <w:t>Pre-emption handling:</w:t>
      </w:r>
    </w:p>
    <w:p w14:paraId="554D616A" w14:textId="77777777" w:rsidR="003B5679" w:rsidRDefault="003B5679" w:rsidP="003B5679">
      <w:pPr>
        <w:pStyle w:val="B10"/>
        <w:ind w:left="852"/>
        <w:rPr>
          <w:lang w:eastAsia="zh-CN"/>
        </w:rPr>
      </w:pPr>
      <w:r>
        <w:rPr>
          <w:rFonts w:hint="eastAsia"/>
          <w:lang w:eastAsia="zh-CN"/>
        </w:rPr>
        <w:t>-</w:t>
      </w:r>
      <w:r>
        <w:rPr>
          <w:rFonts w:hint="eastAsia"/>
          <w:lang w:eastAsia="zh-CN"/>
        </w:rPr>
        <w:tab/>
        <w:t xml:space="preserve">Study the potential enhancement of MC service pre-emption handling (on a communication session basis, a group basis and a service basis) with the use of </w:t>
      </w:r>
      <w:r w:rsidRPr="00F72332">
        <w:rPr>
          <w:lang w:eastAsia="zh-CN"/>
        </w:rPr>
        <w:t>pre-emption capability of QoS Flows</w:t>
      </w:r>
      <w:r>
        <w:rPr>
          <w:rFonts w:hint="eastAsia"/>
          <w:lang w:eastAsia="zh-CN"/>
        </w:rPr>
        <w:t xml:space="preserve"> in 5GS.</w:t>
      </w:r>
    </w:p>
    <w:p w14:paraId="149EFB00" w14:textId="77777777" w:rsidR="003B5679" w:rsidRDefault="003B5679" w:rsidP="003B5679">
      <w:r>
        <w:t xml:space="preserve">This has impact to: </w:t>
      </w:r>
    </w:p>
    <w:p w14:paraId="320FDA29" w14:textId="77777777" w:rsidR="003B5679" w:rsidRDefault="003B5679" w:rsidP="003B5679">
      <w:pPr>
        <w:pStyle w:val="B10"/>
      </w:pPr>
      <w:r>
        <w:t>-</w:t>
      </w:r>
      <w:r>
        <w:tab/>
        <w:t xml:space="preserve">TS 23.280 subclause </w:t>
      </w:r>
      <w:r w:rsidRPr="008908ED">
        <w:t xml:space="preserve">5.2.7.2, </w:t>
      </w:r>
      <w:r w:rsidRPr="007331A6">
        <w:t xml:space="preserve">5.2.9.2, </w:t>
      </w:r>
      <w:r w:rsidRPr="008908ED">
        <w:t xml:space="preserve">7.2, </w:t>
      </w:r>
      <w:r w:rsidRPr="007331A6">
        <w:t xml:space="preserve">10.1.1.1, </w:t>
      </w:r>
      <w:r w:rsidRPr="008908ED">
        <w:t xml:space="preserve">10.7.2.1, 10.7.2.4, 10.7.2.5, 10.7.2.6, 10.7.2.7, 10.11.2, 10.11.3, </w:t>
      </w:r>
      <w:r w:rsidRPr="00561A4C">
        <w:t>10.11.5.1,</w:t>
      </w:r>
      <w:r>
        <w:t xml:space="preserve"> </w:t>
      </w:r>
      <w:r w:rsidRPr="008908ED">
        <w:t>10.11.5.2</w:t>
      </w:r>
      <w:r>
        <w:t>;</w:t>
      </w:r>
    </w:p>
    <w:p w14:paraId="25312259" w14:textId="77777777" w:rsidR="003B5679" w:rsidRDefault="003B5679" w:rsidP="003B5679">
      <w:pPr>
        <w:pStyle w:val="B10"/>
      </w:pPr>
      <w:r>
        <w:t>-</w:t>
      </w:r>
      <w:r>
        <w:tab/>
        <w:t xml:space="preserve">TS 23.379 subclause 5.7.2, 5.7.3, </w:t>
      </w:r>
      <w:r w:rsidRPr="008908ED">
        <w:t>7.5.2.6</w:t>
      </w:r>
      <w:r>
        <w:t>;</w:t>
      </w:r>
    </w:p>
    <w:p w14:paraId="68FF86CC" w14:textId="77777777" w:rsidR="003B5679" w:rsidRPr="00F424BA" w:rsidRDefault="003B5679" w:rsidP="003B5679">
      <w:pPr>
        <w:pStyle w:val="B10"/>
      </w:pPr>
      <w:r>
        <w:t>-</w:t>
      </w:r>
      <w:r>
        <w:tab/>
        <w:t>TS 23.281 subclause 5.5.2, 5.5.3, 6.3.4A; and</w:t>
      </w:r>
    </w:p>
    <w:p w14:paraId="2DE3317A" w14:textId="77777777" w:rsidR="003B5679" w:rsidRDefault="003B5679" w:rsidP="003B5679">
      <w:pPr>
        <w:pStyle w:val="B10"/>
      </w:pPr>
      <w:r>
        <w:lastRenderedPageBreak/>
        <w:t>-</w:t>
      </w:r>
      <w:r>
        <w:tab/>
        <w:t xml:space="preserve">TS 23.282 subclause 5.8.2, </w:t>
      </w:r>
      <w:r w:rsidRPr="008908ED">
        <w:t>5.8.3, 6.4.4.1.3A</w:t>
      </w:r>
      <w:r>
        <w:t xml:space="preserve">; </w:t>
      </w:r>
    </w:p>
    <w:p w14:paraId="7FEDE856" w14:textId="77777777" w:rsidR="003B5679" w:rsidRDefault="003B5679" w:rsidP="003B5679">
      <w:r>
        <w:rPr>
          <w:lang w:val="en-US"/>
        </w:rPr>
        <w:t>The search term</w:t>
      </w:r>
      <w:r w:rsidRPr="00AA20D1">
        <w:rPr>
          <w:lang w:val="en-US"/>
        </w:rPr>
        <w:t xml:space="preserve"> to create the above list </w:t>
      </w:r>
      <w:r>
        <w:rPr>
          <w:lang w:val="en-US"/>
        </w:rPr>
        <w:t>is</w:t>
      </w:r>
      <w:r w:rsidRPr="00AA20D1">
        <w:rPr>
          <w:lang w:val="en-US"/>
        </w:rPr>
        <w:t>:</w:t>
      </w:r>
      <w:r>
        <w:rPr>
          <w:lang w:val="en-US"/>
        </w:rPr>
        <w:t xml:space="preserve"> QCI, QCIs, TS 23.203</w:t>
      </w:r>
      <w:r>
        <w:rPr>
          <w:rFonts w:hint="eastAsia"/>
          <w:lang w:val="en-US" w:eastAsia="zh-CN"/>
        </w:rPr>
        <w:t>, EPS bearer</w:t>
      </w:r>
      <w:r>
        <w:t>. Occurrences of these terms have been highlighted in copies of the TSs in annex A, annex B, annex C and annex D of this report.</w:t>
      </w:r>
    </w:p>
    <w:p w14:paraId="64F73555" w14:textId="77777777" w:rsidR="003B5679" w:rsidRDefault="003B5679" w:rsidP="003B5679">
      <w:pPr>
        <w:pStyle w:val="Heading3"/>
      </w:pPr>
      <w:bookmarkStart w:id="111" w:name="_Toc101262246"/>
      <w:r>
        <w:t>5.6.2</w:t>
      </w:r>
      <w:r>
        <w:rPr>
          <w:rFonts w:ascii="Calibri" w:hAnsi="Calibri"/>
          <w:sz w:val="22"/>
          <w:szCs w:val="22"/>
          <w:lang w:eastAsia="en-GB"/>
        </w:rPr>
        <w:tab/>
      </w:r>
      <w:r>
        <w:t>Architectural requirements</w:t>
      </w:r>
      <w:bookmarkEnd w:id="111"/>
    </w:p>
    <w:p w14:paraId="7AC5F516"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17584CD3" w14:textId="77777777" w:rsidR="003B5679" w:rsidRPr="00324420" w:rsidRDefault="003B5679" w:rsidP="003B5679">
      <w:pPr>
        <w:pStyle w:val="Heading2"/>
        <w:rPr>
          <w:rFonts w:ascii="Calibri" w:hAnsi="Calibri"/>
          <w:sz w:val="22"/>
          <w:szCs w:val="22"/>
          <w:lang w:eastAsia="en-GB"/>
        </w:rPr>
      </w:pPr>
      <w:bookmarkStart w:id="112" w:name="_Toc101262247"/>
      <w:r>
        <w:t>5.7</w:t>
      </w:r>
      <w:r>
        <w:rPr>
          <w:rFonts w:ascii="Calibri" w:hAnsi="Calibri"/>
          <w:sz w:val="22"/>
          <w:szCs w:val="22"/>
          <w:lang w:eastAsia="en-GB"/>
        </w:rPr>
        <w:tab/>
      </w:r>
      <w:r>
        <w:t>Key issue 7: Deployment scenarios</w:t>
      </w:r>
      <w:bookmarkEnd w:id="112"/>
    </w:p>
    <w:p w14:paraId="3187E9A2" w14:textId="77777777" w:rsidR="003B5679" w:rsidRDefault="003B5679" w:rsidP="003B5679">
      <w:pPr>
        <w:pStyle w:val="Heading3"/>
      </w:pPr>
      <w:bookmarkStart w:id="113" w:name="_Toc101262248"/>
      <w:r>
        <w:t>5.7.1</w:t>
      </w:r>
      <w:r>
        <w:rPr>
          <w:rFonts w:ascii="Calibri" w:hAnsi="Calibri"/>
          <w:sz w:val="22"/>
          <w:szCs w:val="22"/>
          <w:lang w:eastAsia="en-GB"/>
        </w:rPr>
        <w:tab/>
      </w:r>
      <w:r>
        <w:t>Description</w:t>
      </w:r>
      <w:bookmarkEnd w:id="113"/>
    </w:p>
    <w:p w14:paraId="461AC16B" w14:textId="77777777" w:rsidR="003B5679" w:rsidRPr="00A9759A" w:rsidRDefault="003B5679" w:rsidP="003B5679">
      <w:r>
        <w:t xml:space="preserve">The deployment scenarios in clause 9.2.2 of 3GPP TS 23.280 [2] should be re-assessed after the 5GS impacts on the </w:t>
      </w:r>
      <w:r w:rsidRPr="002A68A6">
        <w:t xml:space="preserve">functional model for the MC services architecture </w:t>
      </w:r>
      <w:r>
        <w:t>have been analysed and addressed.</w:t>
      </w:r>
    </w:p>
    <w:p w14:paraId="0B7B1059" w14:textId="77777777" w:rsidR="003B5679" w:rsidRDefault="003B5679" w:rsidP="003B5679">
      <w:pPr>
        <w:pStyle w:val="Heading3"/>
      </w:pPr>
      <w:bookmarkStart w:id="114" w:name="_Toc101262249"/>
      <w:r>
        <w:t>5.7.2</w:t>
      </w:r>
      <w:r>
        <w:rPr>
          <w:rFonts w:ascii="Calibri" w:hAnsi="Calibri"/>
          <w:sz w:val="22"/>
          <w:szCs w:val="22"/>
          <w:lang w:eastAsia="en-GB"/>
        </w:rPr>
        <w:tab/>
      </w:r>
      <w:r>
        <w:t>Architectural requirements</w:t>
      </w:r>
      <w:bookmarkEnd w:id="114"/>
    </w:p>
    <w:p w14:paraId="0B2EDE15" w14:textId="77777777" w:rsidR="003B5679" w:rsidRDefault="003B5679" w:rsidP="003B5679">
      <w:pPr>
        <w:pStyle w:val="EditorsNote"/>
      </w:pPr>
      <w:r>
        <w:t>Editor's Note: Capture agreements on architectural requirements for solving the key issue. This clause may be omitted if deemed unnecessary.</w:t>
      </w:r>
    </w:p>
    <w:p w14:paraId="200A8480" w14:textId="77777777" w:rsidR="003B5679" w:rsidRPr="00324420" w:rsidRDefault="003B5679" w:rsidP="003B5679">
      <w:pPr>
        <w:pStyle w:val="Heading2"/>
        <w:rPr>
          <w:rFonts w:ascii="Calibri" w:hAnsi="Calibri"/>
          <w:sz w:val="22"/>
          <w:szCs w:val="22"/>
          <w:lang w:eastAsia="en-GB"/>
        </w:rPr>
      </w:pPr>
      <w:bookmarkStart w:id="115" w:name="_Toc101262250"/>
      <w:r>
        <w:t>5.8</w:t>
      </w:r>
      <w:r>
        <w:rPr>
          <w:rFonts w:ascii="Calibri" w:hAnsi="Calibri"/>
          <w:sz w:val="22"/>
          <w:szCs w:val="22"/>
          <w:lang w:eastAsia="en-GB"/>
        </w:rPr>
        <w:tab/>
      </w:r>
      <w:r>
        <w:t>Key issue 8: Determine impacts of 5GS network slicing to MC services</w:t>
      </w:r>
      <w:bookmarkEnd w:id="115"/>
    </w:p>
    <w:p w14:paraId="4E89F72B" w14:textId="77777777" w:rsidR="003B5679" w:rsidRDefault="003B5679" w:rsidP="003B5679">
      <w:pPr>
        <w:pStyle w:val="Heading3"/>
      </w:pPr>
      <w:bookmarkStart w:id="116" w:name="_Toc101262251"/>
      <w:r>
        <w:t>5.8.1</w:t>
      </w:r>
      <w:r>
        <w:rPr>
          <w:rFonts w:ascii="Calibri" w:hAnsi="Calibri"/>
          <w:sz w:val="22"/>
          <w:szCs w:val="22"/>
          <w:lang w:eastAsia="en-GB"/>
        </w:rPr>
        <w:tab/>
      </w:r>
      <w:r>
        <w:t>Description</w:t>
      </w:r>
      <w:bookmarkEnd w:id="116"/>
    </w:p>
    <w:p w14:paraId="1DDC1034" w14:textId="77777777" w:rsidR="003B5679" w:rsidRDefault="003B5679" w:rsidP="003B5679">
      <w:r>
        <w:t xml:space="preserve">Network slicing will allow tailored networks for each individual usage/organisation/service. Mission critical organizations with a high diversity among the required services for daily operations would require adapted performance provided by 5GS network slices. </w:t>
      </w:r>
    </w:p>
    <w:p w14:paraId="1E665DBB" w14:textId="77777777" w:rsidR="003B5679" w:rsidRDefault="003B5679" w:rsidP="003B5679">
      <w:r>
        <w:t>The future mission critical communication will be based on adaptations to reflect the individual needs. The current discussed and defined functionalities have to be reflected on the given possibilities with 5GS network slices. The following operative-tactical considerations have to be taken into account by analysing and evaluating mission critical functionalities and their usage within 5GS network slices. These aspects can be either used separately or even in combination, which can multiple the degrees of freedom on which mission critical functionalities have to perform.</w:t>
      </w:r>
    </w:p>
    <w:p w14:paraId="5826834F" w14:textId="77777777" w:rsidR="003B5679" w:rsidRPr="006B2D60" w:rsidRDefault="003B5679" w:rsidP="003B5679">
      <w:pPr>
        <w:pStyle w:val="B10"/>
        <w:rPr>
          <w:lang w:val="es-ES"/>
        </w:rPr>
      </w:pPr>
      <w:r w:rsidRPr="006B2D60">
        <w:rPr>
          <w:lang w:val="es-ES"/>
        </w:rPr>
        <w:t>A</w:t>
      </w:r>
      <w:r w:rsidRPr="006B2D60">
        <w:rPr>
          <w:lang w:val="es-ES"/>
        </w:rPr>
        <w:tab/>
        <w:t>Service (MCPTT, MCData, MCVideo, MCIoT, etc.)</w:t>
      </w:r>
    </w:p>
    <w:p w14:paraId="58884643" w14:textId="77777777" w:rsidR="003B5679" w:rsidRDefault="003B5679" w:rsidP="003B5679">
      <w:pPr>
        <w:pStyle w:val="B10"/>
        <w:ind w:firstLine="0"/>
      </w:pPr>
      <w:r>
        <w:t>Figure 5.8.1-1 shows a service based approach to utilize mission critical services. While these mission critical services are maybe isolated operated within separated 5GS network slices including different RAN access, the synchronisation between the media of each mission critical service still has to be achieved. The synchronisation of separated 5GS network slices is therefore a new technical design aspect of mission critical functionalities.</w:t>
      </w:r>
      <w:r w:rsidRPr="00FA66CD">
        <w:t xml:space="preserve"> </w:t>
      </w:r>
    </w:p>
    <w:p w14:paraId="7EFC6D00" w14:textId="77777777" w:rsidR="003B5679" w:rsidRDefault="003B5679" w:rsidP="003B5679">
      <w:pPr>
        <w:pStyle w:val="B10"/>
        <w:ind w:firstLine="0"/>
      </w:pPr>
      <w:r>
        <w:t>The following aspect is identified:</w:t>
      </w:r>
    </w:p>
    <w:p w14:paraId="34EE9216" w14:textId="77777777" w:rsidR="003B5679" w:rsidRDefault="003B5679" w:rsidP="003B5679">
      <w:pPr>
        <w:pStyle w:val="B20"/>
      </w:pPr>
      <w:r>
        <w:t>-</w:t>
      </w:r>
      <w:r>
        <w:tab/>
        <w:t>How a mission critical service based approach can be realized by utilizing mission critical functionalities designed for a non 5GS network slice environment.</w:t>
      </w:r>
    </w:p>
    <w:p w14:paraId="3F671DD9" w14:textId="77777777" w:rsidR="003B5679" w:rsidRDefault="003B5679" w:rsidP="003B5679">
      <w:pPr>
        <w:pStyle w:val="TH"/>
      </w:pPr>
      <w:r>
        <w:object w:dxaOrig="9774" w:dyaOrig="6380" w14:anchorId="06183273">
          <v:shape id="_x0000_i1026" type="#_x0000_t75" style="width:261.7pt;height:170.9pt" o:ole="">
            <v:imagedata r:id="rId13" o:title=""/>
          </v:shape>
          <o:OLEObject Type="Embed" ProgID="Visio.Drawing.11" ShapeID="_x0000_i1026" DrawAspect="Content" ObjectID="_1716575961" r:id="rId14"/>
        </w:object>
      </w:r>
    </w:p>
    <w:p w14:paraId="71F0EF16" w14:textId="77777777" w:rsidR="003B5679" w:rsidRPr="002047B3" w:rsidRDefault="003B5679" w:rsidP="003B5679">
      <w:pPr>
        <w:pStyle w:val="TF"/>
      </w:pPr>
      <w:r>
        <w:t>Figure 5.8.1-1: Example of a service based approach</w:t>
      </w:r>
    </w:p>
    <w:p w14:paraId="4311165A" w14:textId="77777777" w:rsidR="003B5679" w:rsidRDefault="003B5679" w:rsidP="003B5679">
      <w:pPr>
        <w:pStyle w:val="B10"/>
      </w:pPr>
      <w:r>
        <w:t>B</w:t>
      </w:r>
      <w:r>
        <w:tab/>
      </w:r>
      <w:r w:rsidRPr="00D4262A">
        <w:t>Situation (every day, ad-hoc, major crisis, etc.)</w:t>
      </w:r>
    </w:p>
    <w:p w14:paraId="0193622D" w14:textId="77777777" w:rsidR="003B5679" w:rsidRDefault="003B5679" w:rsidP="003B5679">
      <w:pPr>
        <w:pStyle w:val="B10"/>
        <w:ind w:firstLine="0"/>
      </w:pPr>
      <w:r>
        <w:t>5GS network slices can also be used in different situation, where mission critical functionalities have to be extended or additional mission critical services have to be provided. The mission critical architecture has to support such utilization, while the dynamic and scopes are highly flexible.</w:t>
      </w:r>
      <w:r w:rsidRPr="00FA66CD">
        <w:t xml:space="preserve"> </w:t>
      </w:r>
    </w:p>
    <w:p w14:paraId="0E2A05E8" w14:textId="77777777" w:rsidR="003B5679" w:rsidRDefault="003B5679" w:rsidP="003B5679">
      <w:pPr>
        <w:pStyle w:val="B10"/>
        <w:ind w:firstLine="0"/>
      </w:pPr>
      <w:r>
        <w:t>The following aspect is identified:</w:t>
      </w:r>
    </w:p>
    <w:p w14:paraId="7D31598A" w14:textId="77777777" w:rsidR="003B5679" w:rsidRDefault="003B5679" w:rsidP="003B5679">
      <w:pPr>
        <w:pStyle w:val="B20"/>
      </w:pPr>
      <w:r>
        <w:t>-</w:t>
      </w:r>
      <w:r>
        <w:tab/>
        <w:t>How mission critical services can be utilized in a very territorial flexible and dynamic manner.</w:t>
      </w:r>
    </w:p>
    <w:p w14:paraId="6944FAAE" w14:textId="77777777" w:rsidR="003B5679" w:rsidRDefault="003B5679" w:rsidP="003B5679">
      <w:pPr>
        <w:pStyle w:val="B10"/>
      </w:pPr>
      <w:r>
        <w:t>C</w:t>
      </w:r>
      <w:r>
        <w:tab/>
      </w:r>
      <w:r w:rsidRPr="00D4262A">
        <w:t>Location (nationwide average, city, industrial sides, rural areas, etc.)</w:t>
      </w:r>
    </w:p>
    <w:p w14:paraId="1651CAE4" w14:textId="77777777" w:rsidR="003B5679" w:rsidRDefault="003B5679" w:rsidP="003B5679">
      <w:pPr>
        <w:pStyle w:val="B10"/>
        <w:ind w:firstLine="0"/>
      </w:pPr>
      <w:r>
        <w:t>Overlapping mission critical services based on the location and how these functionalities will interact with each other is another degree of freedom, by using 5GS network slices in combination with mission critical functionalities.</w:t>
      </w:r>
      <w:r w:rsidRPr="00FA66CD">
        <w:t xml:space="preserve"> </w:t>
      </w:r>
    </w:p>
    <w:p w14:paraId="5AE152F6" w14:textId="77777777" w:rsidR="003B5679" w:rsidRDefault="003B5679" w:rsidP="003B5679">
      <w:pPr>
        <w:pStyle w:val="B10"/>
        <w:ind w:firstLine="0"/>
      </w:pPr>
      <w:r>
        <w:t>The following aspect is identified:</w:t>
      </w:r>
    </w:p>
    <w:p w14:paraId="113881CF" w14:textId="77777777" w:rsidR="003B5679" w:rsidRDefault="003B5679" w:rsidP="003B5679">
      <w:pPr>
        <w:pStyle w:val="B20"/>
      </w:pPr>
      <w:r>
        <w:t>-</w:t>
      </w:r>
      <w:r>
        <w:tab/>
        <w:t xml:space="preserve">How mission critical </w:t>
      </w:r>
      <w:r w:rsidRPr="00FA66CD">
        <w:t>services</w:t>
      </w:r>
      <w:r>
        <w:t xml:space="preserve"> can be utilized in deployments with separated, overlapping, different scope of functions, etc. areas.</w:t>
      </w:r>
    </w:p>
    <w:p w14:paraId="3FD89EE4" w14:textId="77777777" w:rsidR="003B5679" w:rsidRDefault="003B5679" w:rsidP="003B5679">
      <w:pPr>
        <w:pStyle w:val="B10"/>
      </w:pPr>
      <w:r>
        <w:t>D</w:t>
      </w:r>
      <w:r>
        <w:tab/>
      </w:r>
      <w:r w:rsidRPr="00D4262A">
        <w:t>Duration (permanent, temporary)</w:t>
      </w:r>
    </w:p>
    <w:p w14:paraId="74546F9C" w14:textId="77777777" w:rsidR="003B5679" w:rsidRDefault="003B5679" w:rsidP="003B5679">
      <w:pPr>
        <w:pStyle w:val="B10"/>
        <w:ind w:firstLine="0"/>
      </w:pPr>
      <w:r>
        <w:t>Recovering data from a temporary utilization of a 5GS network slice for mission critical purposes is a new aspect to be reflected by the mission critical architecture. Each part of information shared, created, collected, etc. during operation has to be made available for future use, mission evaluation, other organizations, etc..</w:t>
      </w:r>
      <w:r w:rsidRPr="00FA66CD">
        <w:t xml:space="preserve"> </w:t>
      </w:r>
    </w:p>
    <w:p w14:paraId="664AAB41" w14:textId="77777777" w:rsidR="003B5679" w:rsidRDefault="003B5679" w:rsidP="003B5679">
      <w:pPr>
        <w:pStyle w:val="B10"/>
        <w:ind w:firstLine="0"/>
      </w:pPr>
      <w:r>
        <w:t>The following aspect is identified:</w:t>
      </w:r>
    </w:p>
    <w:p w14:paraId="5998D8EB" w14:textId="77777777" w:rsidR="003B5679" w:rsidRDefault="003B5679" w:rsidP="003B5679">
      <w:pPr>
        <w:pStyle w:val="B20"/>
      </w:pPr>
      <w:r>
        <w:t>-</w:t>
      </w:r>
      <w:r>
        <w:tab/>
        <w:t>How mission critical services can be utilized in a very temporal flexible manner, compared to a permanent use.</w:t>
      </w:r>
    </w:p>
    <w:p w14:paraId="57C69652" w14:textId="77777777" w:rsidR="003B5679" w:rsidRDefault="003B5679" w:rsidP="003B5679">
      <w:r>
        <w:t>Gaps:</w:t>
      </w:r>
    </w:p>
    <w:p w14:paraId="7881B7A7" w14:textId="77777777" w:rsidR="003B5679" w:rsidRDefault="003B5679" w:rsidP="003B5679">
      <w:pPr>
        <w:pStyle w:val="B10"/>
      </w:pPr>
      <w:r>
        <w:t>-</w:t>
      </w:r>
      <w:r>
        <w:tab/>
        <w:t xml:space="preserve">How mission critical identities can be utilized across different mission critical 5GS network slices, e.g. MC IDs, MC service IDs, </w:t>
      </w:r>
      <w:r>
        <w:rPr>
          <w:rFonts w:hint="eastAsia"/>
          <w:lang w:eastAsia="zh-CN"/>
        </w:rPr>
        <w:t xml:space="preserve">MC service </w:t>
      </w:r>
      <w:r w:rsidRPr="003E5F68">
        <w:t>group ID</w:t>
      </w:r>
      <w:r>
        <w:t>s, etc.</w:t>
      </w:r>
    </w:p>
    <w:p w14:paraId="236F8924" w14:textId="77777777" w:rsidR="003B5679" w:rsidRDefault="003B5679" w:rsidP="003B5679">
      <w:pPr>
        <w:pStyle w:val="B10"/>
      </w:pPr>
      <w:r>
        <w:t>-</w:t>
      </w:r>
      <w:r>
        <w:tab/>
        <w:t>How mission critical entities can be utilized across different mission critical 5GS network slices, e.g. group management, identity management, location management, etc.</w:t>
      </w:r>
    </w:p>
    <w:p w14:paraId="08ECED25" w14:textId="77777777" w:rsidR="003B5679" w:rsidRDefault="003B5679" w:rsidP="003B5679">
      <w:pPr>
        <w:pStyle w:val="B10"/>
      </w:pPr>
      <w:r>
        <w:t>-</w:t>
      </w:r>
      <w:r>
        <w:tab/>
        <w:t>How the addressing of MC service client information can be realized across different mission critical 5GS network slices, e.g. location information reports, etc.</w:t>
      </w:r>
    </w:p>
    <w:p w14:paraId="0452475D" w14:textId="77777777" w:rsidR="003B5679" w:rsidRDefault="003B5679" w:rsidP="003B5679">
      <w:pPr>
        <w:pStyle w:val="B10"/>
      </w:pPr>
      <w:r>
        <w:t>-</w:t>
      </w:r>
      <w:r>
        <w:tab/>
        <w:t>How synchronisation of mission critical signalling and media across different mission critical 5GS network slices can be realized, e.g. MCPTT to MCVideo, MCVideo to MCData, MCPTT to MCData, etc.</w:t>
      </w:r>
    </w:p>
    <w:p w14:paraId="6388609F" w14:textId="77777777" w:rsidR="003B5679" w:rsidRDefault="003B5679" w:rsidP="003B5679">
      <w:pPr>
        <w:pStyle w:val="B10"/>
      </w:pPr>
      <w:r>
        <w:t>-</w:t>
      </w:r>
      <w:r>
        <w:tab/>
        <w:t>How security mechanisms across different mission critical 5GS network slices either with slice isolation or without can be realized, e.g. end-to-end encryption, etc.</w:t>
      </w:r>
    </w:p>
    <w:p w14:paraId="01EFA98E" w14:textId="77777777" w:rsidR="003B5679" w:rsidRDefault="003B5679" w:rsidP="003B5679">
      <w:pPr>
        <w:pStyle w:val="B10"/>
      </w:pPr>
      <w:r>
        <w:lastRenderedPageBreak/>
        <w:t>-</w:t>
      </w:r>
      <w:r>
        <w:tab/>
        <w:t>How scalability adaptions of the mission critical services provided over 5GS network slices can be realized, e.g. adding other mission critical services to the already used one, increasing or reducing performance of mission critical services, etc.</w:t>
      </w:r>
    </w:p>
    <w:p w14:paraId="62484E60" w14:textId="77777777" w:rsidR="003B5679" w:rsidRDefault="003B5679" w:rsidP="003B5679">
      <w:pPr>
        <w:pStyle w:val="B10"/>
      </w:pPr>
      <w:r>
        <w:t>-</w:t>
      </w:r>
      <w:r>
        <w:tab/>
        <w:t>How the utilization of mission critical identities and information can be realized, e.g. location information, created during a temporal utilization of 5GS network slices.</w:t>
      </w:r>
    </w:p>
    <w:p w14:paraId="0AF3B603" w14:textId="77777777" w:rsidR="003B5679" w:rsidRDefault="003B5679" w:rsidP="003B5679">
      <w:pPr>
        <w:pStyle w:val="Heading3"/>
      </w:pPr>
      <w:bookmarkStart w:id="117" w:name="_Toc101262252"/>
      <w:r>
        <w:t>5.8.2</w:t>
      </w:r>
      <w:r>
        <w:rPr>
          <w:rFonts w:ascii="Calibri" w:hAnsi="Calibri"/>
          <w:sz w:val="22"/>
          <w:szCs w:val="22"/>
          <w:lang w:eastAsia="en-GB"/>
        </w:rPr>
        <w:tab/>
      </w:r>
      <w:r>
        <w:t>Architectural requirements</w:t>
      </w:r>
      <w:bookmarkEnd w:id="117"/>
    </w:p>
    <w:p w14:paraId="429A423E"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32EC245C" w14:textId="77777777" w:rsidR="003B5679" w:rsidRPr="00877537" w:rsidRDefault="003B5679" w:rsidP="003B5679">
      <w:pPr>
        <w:pStyle w:val="Heading2"/>
        <w:rPr>
          <w:rFonts w:ascii="Calibri" w:hAnsi="Calibri"/>
          <w:sz w:val="22"/>
          <w:szCs w:val="22"/>
          <w:lang w:eastAsia="en-GB"/>
        </w:rPr>
      </w:pPr>
      <w:bookmarkStart w:id="118" w:name="_Toc101262253"/>
      <w:r>
        <w:t>5</w:t>
      </w:r>
      <w:r w:rsidRPr="00877537">
        <w:t>.</w:t>
      </w:r>
      <w:r>
        <w:t>9</w:t>
      </w:r>
      <w:r w:rsidRPr="00877537">
        <w:rPr>
          <w:rFonts w:ascii="Calibri" w:hAnsi="Calibri"/>
          <w:sz w:val="22"/>
          <w:szCs w:val="22"/>
          <w:lang w:eastAsia="en-GB"/>
        </w:rPr>
        <w:tab/>
      </w:r>
      <w:r>
        <w:t>Key issue 9</w:t>
      </w:r>
      <w:r w:rsidRPr="00F3401E">
        <w:t>: IP-based wireline</w:t>
      </w:r>
      <w:r w:rsidRPr="00F3401E" w:rsidDel="00294BF5">
        <w:t xml:space="preserve"> </w:t>
      </w:r>
      <w:r w:rsidRPr="00F3401E">
        <w:t>access to MC System located on 5GS</w:t>
      </w:r>
      <w:bookmarkEnd w:id="118"/>
    </w:p>
    <w:p w14:paraId="283B9D1D" w14:textId="77777777" w:rsidR="003B5679" w:rsidRDefault="003B5679" w:rsidP="003B5679">
      <w:pPr>
        <w:pStyle w:val="Heading3"/>
      </w:pPr>
      <w:bookmarkStart w:id="119" w:name="_Toc101262254"/>
      <w:r>
        <w:t>5.9</w:t>
      </w:r>
      <w:r w:rsidRPr="00877537">
        <w:t>.1</w:t>
      </w:r>
      <w:r w:rsidRPr="00877537">
        <w:rPr>
          <w:rFonts w:ascii="Calibri" w:hAnsi="Calibri"/>
          <w:sz w:val="22"/>
          <w:szCs w:val="22"/>
          <w:lang w:eastAsia="en-GB"/>
        </w:rPr>
        <w:tab/>
      </w:r>
      <w:r w:rsidRPr="00877537">
        <w:t>Description</w:t>
      </w:r>
      <w:bookmarkEnd w:id="119"/>
    </w:p>
    <w:p w14:paraId="12072426" w14:textId="77777777" w:rsidR="003B5679" w:rsidRDefault="003B5679" w:rsidP="003B5679">
      <w:pPr>
        <w:pStyle w:val="TH"/>
      </w:pPr>
      <w:r>
        <w:object w:dxaOrig="11991" w:dyaOrig="8289" w14:anchorId="69541D39">
          <v:shape id="_x0000_i1027" type="#_x0000_t75" style="width:481.45pt;height:333.1pt" o:ole="">
            <v:imagedata r:id="rId15" o:title=""/>
          </v:shape>
          <o:OLEObject Type="Embed" ProgID="Visio.Drawing.11" ShapeID="_x0000_i1027" DrawAspect="Content" ObjectID="_1716575962" r:id="rId16"/>
        </w:object>
      </w:r>
    </w:p>
    <w:p w14:paraId="37028BA4" w14:textId="77777777" w:rsidR="003B5679" w:rsidRDefault="003B5679" w:rsidP="003B5679">
      <w:pPr>
        <w:pStyle w:val="TF"/>
      </w:pPr>
      <w:r>
        <w:t>Figure 5.9.1-</w:t>
      </w:r>
      <w:r w:rsidR="00D5579B">
        <w:rPr>
          <w:noProof/>
        </w:rPr>
        <w:fldChar w:fldCharType="begin"/>
      </w:r>
      <w:r w:rsidR="00D5579B">
        <w:rPr>
          <w:noProof/>
        </w:rPr>
        <w:instrText xml:space="preserve"> SEQ Figure \* ARABIC </w:instrText>
      </w:r>
      <w:r w:rsidR="00D5579B">
        <w:rPr>
          <w:noProof/>
        </w:rPr>
        <w:fldChar w:fldCharType="separate"/>
      </w:r>
      <w:r>
        <w:rPr>
          <w:noProof/>
        </w:rPr>
        <w:t>1</w:t>
      </w:r>
      <w:r w:rsidR="00D5579B">
        <w:rPr>
          <w:noProof/>
        </w:rPr>
        <w:fldChar w:fldCharType="end"/>
      </w:r>
      <w:r>
        <w:t>: One possible example of IP-based wireline access - Control room architecture with connection to an MC System located on 5GS</w:t>
      </w:r>
    </w:p>
    <w:p w14:paraId="77B3D124" w14:textId="77777777" w:rsidR="003B5679" w:rsidRDefault="003B5679" w:rsidP="003B5679">
      <w:r>
        <w:t>Control rooms facilitate the infrastructure and working equipment for numerous dispatchers to solve the daily operation and special missions. It must be ensured that Mission Critical organisation´s control rooms have access to the MC System when the 5GS technology is applied. Mission critical networks and the control room (as the steering and managing part of it) have to be failsafe and always be accessible. To reach these goals the most preferred interfacing method for control rooms to mobile networks is based on a wired connection beside wireless access which is mainly used in special scenarios or in absence of fixed line infrastructure. A standardised interface is required between the MC systems running on 5GS and the control room´s access networks.</w:t>
      </w:r>
    </w:p>
    <w:p w14:paraId="486B459E" w14:textId="77777777" w:rsidR="003B5679" w:rsidRDefault="003B5679" w:rsidP="003B5679">
      <w:r w:rsidRPr="0024379E">
        <w:lastRenderedPageBreak/>
        <w:t xml:space="preserve">Besides access via air interface, the </w:t>
      </w:r>
      <w:r>
        <w:t xml:space="preserve">IP-based </w:t>
      </w:r>
      <w:r w:rsidRPr="0024379E">
        <w:t>wire</w:t>
      </w:r>
      <w:r>
        <w:t>line</w:t>
      </w:r>
      <w:r w:rsidRPr="0024379E">
        <w:t xml:space="preserve"> access protects not only the dispatchers in case of a</w:t>
      </w:r>
      <w:r>
        <w:t>n</w:t>
      </w:r>
      <w:r w:rsidRPr="0024379E">
        <w:t xml:space="preserve"> air interface failure, but also the users under the supervision of a dispatcher or multiple dispatchers behind a concentration point.</w:t>
      </w:r>
    </w:p>
    <w:p w14:paraId="565A9BD5" w14:textId="77777777" w:rsidR="003B5679" w:rsidRDefault="003B5679" w:rsidP="003B5679">
      <w:pPr>
        <w:pStyle w:val="EditorsNote"/>
      </w:pPr>
      <w:r w:rsidRPr="005645F6">
        <w:t>Editor</w:t>
      </w:r>
      <w:r>
        <w:t>'</w:t>
      </w:r>
      <w:r w:rsidRPr="005645F6">
        <w:t xml:space="preserve">s </w:t>
      </w:r>
      <w:r>
        <w:t>Note:</w:t>
      </w:r>
      <w:r>
        <w:tab/>
      </w:r>
      <w:r w:rsidRPr="005645F6">
        <w:t>The exact gaps need to be further analysed</w:t>
      </w:r>
      <w:r>
        <w:t>.</w:t>
      </w:r>
    </w:p>
    <w:p w14:paraId="6D19279F" w14:textId="77777777" w:rsidR="003B5679" w:rsidRDefault="003B5679" w:rsidP="003B5679">
      <w:pPr>
        <w:pStyle w:val="Heading3"/>
        <w:rPr>
          <w:noProof/>
          <w:lang w:val="en-US"/>
        </w:rPr>
      </w:pPr>
      <w:bookmarkStart w:id="120" w:name="_Toc101262255"/>
      <w:r>
        <w:rPr>
          <w:noProof/>
          <w:lang w:val="en-US"/>
        </w:rPr>
        <w:t>5.9.2</w:t>
      </w:r>
      <w:r>
        <w:rPr>
          <w:noProof/>
          <w:lang w:val="en-US"/>
        </w:rPr>
        <w:tab/>
        <w:t>Architectural requirements</w:t>
      </w:r>
      <w:bookmarkEnd w:id="120"/>
    </w:p>
    <w:p w14:paraId="7911F884" w14:textId="77777777" w:rsidR="003B5679" w:rsidRDefault="003B5679" w:rsidP="003B5679">
      <w:pPr>
        <w:pStyle w:val="EditorsNote"/>
        <w:rPr>
          <w:lang w:val="en-US"/>
        </w:rPr>
      </w:pPr>
      <w:r>
        <w:rPr>
          <w:lang w:val="en-US"/>
        </w:rPr>
        <w:t>Editor</w:t>
      </w:r>
      <w:r>
        <w:t>'</w:t>
      </w:r>
      <w:r>
        <w:rPr>
          <w:lang w:val="en-US"/>
        </w:rPr>
        <w:t>s Note: Capture agreements on architectural requirements for solving the key issue. This clause may be omitted if deemed unnecessary</w:t>
      </w:r>
    </w:p>
    <w:p w14:paraId="4177E699" w14:textId="77777777" w:rsidR="003B5679" w:rsidRPr="00C84438" w:rsidRDefault="003B5679" w:rsidP="003B5679">
      <w:pPr>
        <w:pStyle w:val="Heading2"/>
        <w:rPr>
          <w:rFonts w:ascii="Calibri" w:hAnsi="Calibri"/>
          <w:sz w:val="22"/>
          <w:szCs w:val="22"/>
          <w:lang w:eastAsia="en-GB"/>
        </w:rPr>
      </w:pPr>
      <w:bookmarkStart w:id="121" w:name="_Toc101262256"/>
      <w:r>
        <w:t>5</w:t>
      </w:r>
      <w:r w:rsidRPr="00C84438">
        <w:t>.10</w:t>
      </w:r>
      <w:r w:rsidRPr="00C84438">
        <w:rPr>
          <w:rFonts w:ascii="Calibri" w:hAnsi="Calibri"/>
          <w:sz w:val="22"/>
          <w:szCs w:val="22"/>
          <w:lang w:eastAsia="en-GB"/>
        </w:rPr>
        <w:tab/>
      </w:r>
      <w:r w:rsidRPr="00C84438">
        <w:t xml:space="preserve">Key issue 10: Low latency </w:t>
      </w:r>
      <w:r>
        <w:t xml:space="preserve">and user/media plane </w:t>
      </w:r>
      <w:r w:rsidRPr="00C84438">
        <w:t>capabilities</w:t>
      </w:r>
      <w:bookmarkEnd w:id="121"/>
    </w:p>
    <w:p w14:paraId="2FD66528" w14:textId="77777777" w:rsidR="003B5679" w:rsidRPr="00C84438" w:rsidRDefault="003B5679" w:rsidP="003B5679">
      <w:pPr>
        <w:pStyle w:val="Heading3"/>
      </w:pPr>
      <w:bookmarkStart w:id="122" w:name="_Toc101262257"/>
      <w:bookmarkStart w:id="123" w:name="_Hlk40689460"/>
      <w:r>
        <w:t>5</w:t>
      </w:r>
      <w:r w:rsidRPr="00C84438">
        <w:t>.10.1</w:t>
      </w:r>
      <w:r w:rsidRPr="00C84438">
        <w:rPr>
          <w:rFonts w:ascii="Calibri" w:hAnsi="Calibri"/>
          <w:sz w:val="22"/>
          <w:szCs w:val="22"/>
          <w:lang w:eastAsia="en-GB"/>
        </w:rPr>
        <w:tab/>
      </w:r>
      <w:r>
        <w:t>General</w:t>
      </w:r>
      <w:bookmarkEnd w:id="122"/>
    </w:p>
    <w:bookmarkEnd w:id="123"/>
    <w:p w14:paraId="4EF386BF" w14:textId="77777777" w:rsidR="003B5679" w:rsidRPr="00E74907" w:rsidRDefault="003B5679" w:rsidP="003B5679">
      <w:pPr>
        <w:rPr>
          <w:lang w:val="en-US"/>
        </w:rPr>
      </w:pPr>
      <w:r w:rsidRPr="00C84438">
        <w:t>Various applications have different requirements regarding the latency of the user data information</w:t>
      </w:r>
      <w:r>
        <w:t>, e.g. 3GPP TS 22.289 [15]</w:t>
      </w:r>
      <w:r w:rsidRPr="00C84438">
        <w:t xml:space="preserve">. Specifically, in the data area these vary in the range between </w:t>
      </w:r>
      <w:r>
        <w:rPr>
          <w:rFonts w:ascii="Calibri" w:hAnsi="Calibri" w:cs="Calibri"/>
        </w:rPr>
        <w:t>≤1</w:t>
      </w:r>
      <w:r w:rsidRPr="00C84438">
        <w:t>0ms up to a few hundred milliseconds. In order to meet these extremely low latency requirements,</w:t>
      </w:r>
      <w:r>
        <w:t xml:space="preserve"> </w:t>
      </w:r>
      <w:r w:rsidRPr="00544465">
        <w:t xml:space="preserve">Following the current approach, bundled management of </w:t>
      </w:r>
      <w:r>
        <w:t xml:space="preserve">control plane </w:t>
      </w:r>
      <w:r w:rsidRPr="00544465">
        <w:t xml:space="preserve">and </w:t>
      </w:r>
      <w:r>
        <w:t xml:space="preserve">user plane </w:t>
      </w:r>
      <w:r w:rsidRPr="00544465">
        <w:t>may require a large number of MC service servers in order to cater for a large number of low latency transitions.</w:t>
      </w:r>
    </w:p>
    <w:p w14:paraId="6F8537B5" w14:textId="77777777" w:rsidR="003B5679" w:rsidRPr="00E74907" w:rsidRDefault="003B5679" w:rsidP="003B5679">
      <w:pPr>
        <w:pStyle w:val="Heading3"/>
        <w:rPr>
          <w:lang w:val="en-US"/>
        </w:rPr>
      </w:pPr>
      <w:bookmarkStart w:id="124" w:name="_Toc101262258"/>
      <w:bookmarkStart w:id="125" w:name="_Hlk40689514"/>
      <w:r>
        <w:rPr>
          <w:lang w:val="en-US"/>
        </w:rPr>
        <w:t>5</w:t>
      </w:r>
      <w:r w:rsidRPr="00E74907">
        <w:rPr>
          <w:lang w:val="en-US"/>
        </w:rPr>
        <w:t>.10.2</w:t>
      </w:r>
      <w:r w:rsidRPr="00E74907">
        <w:rPr>
          <w:lang w:val="en-US"/>
        </w:rPr>
        <w:tab/>
        <w:t>Potential gaps</w:t>
      </w:r>
      <w:bookmarkEnd w:id="124"/>
    </w:p>
    <w:p w14:paraId="64B7114A" w14:textId="77777777" w:rsidR="003B5679" w:rsidRDefault="003B5679" w:rsidP="003B5679">
      <w:bookmarkStart w:id="126" w:name="_Hlk40689708"/>
      <w:bookmarkEnd w:id="125"/>
      <w:r>
        <w:t>T</w:t>
      </w:r>
      <w:r w:rsidRPr="00C84438">
        <w:t xml:space="preserve">he following aspects </w:t>
      </w:r>
      <w:r>
        <w:t xml:space="preserve">and potential gaps are identified </w:t>
      </w:r>
      <w:r w:rsidRPr="00C84438">
        <w:t>:</w:t>
      </w:r>
    </w:p>
    <w:p w14:paraId="5E1F2B82" w14:textId="77777777" w:rsidR="003B5679" w:rsidRPr="00C84438" w:rsidRDefault="003B5679" w:rsidP="003B5679">
      <w:pPr>
        <w:pStyle w:val="B10"/>
      </w:pPr>
      <w:r>
        <w:t>-</w:t>
      </w:r>
      <w:r>
        <w:tab/>
        <w:t xml:space="preserve">Missing low latency user/media plane support </w:t>
      </w:r>
    </w:p>
    <w:p w14:paraId="6CD4FC15" w14:textId="77777777" w:rsidR="003B5679" w:rsidRPr="00C84438" w:rsidRDefault="003B5679" w:rsidP="003B5679">
      <w:pPr>
        <w:pStyle w:val="B10"/>
      </w:pPr>
      <w:r>
        <w:t>-</w:t>
      </w:r>
      <w:r>
        <w:tab/>
      </w:r>
      <w:r w:rsidRPr="00C84438">
        <w:t>Necessary architectural adjustments that allows the unbundling of control plane and media plane;</w:t>
      </w:r>
    </w:p>
    <w:p w14:paraId="41D79403" w14:textId="77777777" w:rsidR="003B5679" w:rsidRPr="00C84438" w:rsidRDefault="003B5679" w:rsidP="003B5679">
      <w:pPr>
        <w:pStyle w:val="B10"/>
      </w:pPr>
      <w:r>
        <w:t>-</w:t>
      </w:r>
      <w:r>
        <w:tab/>
      </w:r>
      <w:r w:rsidRPr="00C84438">
        <w:t xml:space="preserve">Necessary reference points that enables unbundled management between </w:t>
      </w:r>
      <w:r>
        <w:t>user/</w:t>
      </w:r>
      <w:r w:rsidRPr="00C84438">
        <w:t>media plane and control plane;</w:t>
      </w:r>
    </w:p>
    <w:p w14:paraId="0655FD9A" w14:textId="77777777" w:rsidR="003B5679" w:rsidRDefault="003B5679" w:rsidP="003B5679">
      <w:pPr>
        <w:pStyle w:val="B10"/>
      </w:pPr>
      <w:r>
        <w:t>-</w:t>
      </w:r>
      <w:r>
        <w:tab/>
      </w:r>
      <w:r w:rsidRPr="00C84438">
        <w:t>Necessary procedures and flows for unbundling control and media plane;</w:t>
      </w:r>
    </w:p>
    <w:p w14:paraId="2BEEAD80" w14:textId="77777777" w:rsidR="003B5679" w:rsidRDefault="003B5679" w:rsidP="003B5679">
      <w:pPr>
        <w:pStyle w:val="B10"/>
      </w:pPr>
      <w:r>
        <w:t>-</w:t>
      </w:r>
      <w:r>
        <w:tab/>
      </w:r>
      <w:r w:rsidRPr="00C84438">
        <w:t>Necessary mechanisms for media p</w:t>
      </w:r>
      <w:r>
        <w:t>lane relocation (PDU session relocation);</w:t>
      </w:r>
    </w:p>
    <w:p w14:paraId="7E82D5F2" w14:textId="77777777" w:rsidR="003B5679" w:rsidRDefault="003B5679" w:rsidP="003B5679">
      <w:pPr>
        <w:pStyle w:val="B10"/>
      </w:pPr>
      <w:r>
        <w:t>-</w:t>
      </w:r>
      <w:r>
        <w:tab/>
        <w:t xml:space="preserve">Study how to support the extremely low latency varying in the </w:t>
      </w:r>
      <w:r w:rsidRPr="00300AF9">
        <w:t>range</w:t>
      </w:r>
      <w:r>
        <w:t xml:space="preserve"> between ≤10ms up to a few hundred milliseconds in MCData;</w:t>
      </w:r>
    </w:p>
    <w:p w14:paraId="7C56ABEE" w14:textId="77777777" w:rsidR="003B5679" w:rsidRPr="00300AF9" w:rsidRDefault="003B5679" w:rsidP="003B5679">
      <w:pPr>
        <w:pStyle w:val="B10"/>
      </w:pPr>
      <w:r>
        <w:t>-</w:t>
      </w:r>
      <w:r>
        <w:tab/>
        <w:t>Study how to handle user migration while utililizing detached IPcon capability function from the MC Service Server;</w:t>
      </w:r>
    </w:p>
    <w:p w14:paraId="240ED5F4" w14:textId="77777777" w:rsidR="003B5679" w:rsidRPr="00C84438" w:rsidRDefault="003B5679" w:rsidP="003B5679">
      <w:pPr>
        <w:pStyle w:val="Heading3"/>
      </w:pPr>
      <w:bookmarkStart w:id="127" w:name="_Toc101262259"/>
      <w:bookmarkEnd w:id="126"/>
      <w:r>
        <w:t>5</w:t>
      </w:r>
      <w:r w:rsidRPr="00C84438">
        <w:t>.10.</w:t>
      </w:r>
      <w:r>
        <w:t>3</w:t>
      </w:r>
      <w:r w:rsidRPr="00C84438">
        <w:rPr>
          <w:rFonts w:ascii="Calibri" w:hAnsi="Calibri"/>
          <w:sz w:val="22"/>
          <w:szCs w:val="22"/>
          <w:lang w:eastAsia="en-GB"/>
        </w:rPr>
        <w:tab/>
      </w:r>
      <w:r w:rsidRPr="00C84438">
        <w:t>Architectural requirements</w:t>
      </w:r>
      <w:bookmarkEnd w:id="127"/>
    </w:p>
    <w:p w14:paraId="6832BB4B" w14:textId="77777777" w:rsidR="003B5679" w:rsidRPr="00C84438" w:rsidRDefault="003B5679" w:rsidP="003B5679">
      <w:pPr>
        <w:pStyle w:val="EditorsNote"/>
      </w:pPr>
      <w:r w:rsidRPr="00C84438">
        <w:t>Editor's Note: Capture agreements on architectural requirements for solving the key issue. This clause may be omitted if deemed unnecessary.</w:t>
      </w:r>
    </w:p>
    <w:p w14:paraId="7D481B49" w14:textId="77777777" w:rsidR="003B5679" w:rsidRDefault="003B5679" w:rsidP="003B5679">
      <w:pPr>
        <w:pStyle w:val="Heading2"/>
        <w:rPr>
          <w:rFonts w:ascii="Calibri" w:eastAsia="SimSun" w:hAnsi="Calibri"/>
          <w:sz w:val="22"/>
          <w:szCs w:val="22"/>
          <w:lang w:val="en-US" w:eastAsia="zh-CN"/>
        </w:rPr>
      </w:pPr>
      <w:bookmarkStart w:id="128" w:name="_Toc42528697"/>
      <w:bookmarkStart w:id="129" w:name="_Toc101262260"/>
      <w:bookmarkStart w:id="130" w:name="_Toc42528698"/>
      <w:r>
        <w:t>5.</w:t>
      </w:r>
      <w:r>
        <w:rPr>
          <w:rFonts w:eastAsia="SimSun" w:hint="eastAsia"/>
          <w:lang w:val="en-US" w:eastAsia="zh-CN"/>
        </w:rPr>
        <w:t>11</w:t>
      </w:r>
      <w:r>
        <w:rPr>
          <w:rFonts w:ascii="Calibri" w:hAnsi="Calibri"/>
          <w:sz w:val="22"/>
          <w:szCs w:val="22"/>
          <w:lang w:eastAsia="en-GB"/>
        </w:rPr>
        <w:tab/>
      </w:r>
      <w:r>
        <w:t xml:space="preserve">Key issue </w:t>
      </w:r>
      <w:r>
        <w:rPr>
          <w:rFonts w:eastAsia="SimSun" w:hint="eastAsia"/>
          <w:lang w:val="en-US" w:eastAsia="zh-CN"/>
        </w:rPr>
        <w:t>11</w:t>
      </w:r>
      <w:r>
        <w:t xml:space="preserve">: </w:t>
      </w:r>
      <w:bookmarkEnd w:id="128"/>
      <w:r>
        <w:rPr>
          <w:rFonts w:cs="Arial" w:hint="eastAsia"/>
        </w:rPr>
        <w:t xml:space="preserve">MC system </w:t>
      </w:r>
      <w:r>
        <w:rPr>
          <w:rFonts w:eastAsia="SimSun" w:cs="Arial" w:hint="eastAsia"/>
          <w:lang w:val="en-US" w:eastAsia="zh-CN"/>
        </w:rPr>
        <w:t>supporting</w:t>
      </w:r>
      <w:r>
        <w:rPr>
          <w:rFonts w:cs="Arial" w:hint="eastAsia"/>
        </w:rPr>
        <w:t xml:space="preserve"> </w:t>
      </w:r>
      <w:r>
        <w:rPr>
          <w:rFonts w:eastAsia="SimSun" w:cs="Arial" w:hint="eastAsia"/>
          <w:lang w:val="en-US" w:eastAsia="zh-CN"/>
        </w:rPr>
        <w:t xml:space="preserve">MC service UEs accessing through both </w:t>
      </w:r>
      <w:r>
        <w:rPr>
          <w:rFonts w:cs="Arial" w:hint="eastAsia"/>
        </w:rPr>
        <w:t>5G</w:t>
      </w:r>
      <w:r>
        <w:rPr>
          <w:rFonts w:eastAsia="SimSun" w:cs="Arial" w:hint="eastAsia"/>
          <w:lang w:val="en-US" w:eastAsia="zh-CN"/>
        </w:rPr>
        <w:t>C</w:t>
      </w:r>
      <w:r>
        <w:rPr>
          <w:rFonts w:cs="Arial" w:hint="eastAsia"/>
        </w:rPr>
        <w:t xml:space="preserve"> and EPC</w:t>
      </w:r>
      <w:bookmarkEnd w:id="129"/>
      <w:r>
        <w:rPr>
          <w:rFonts w:eastAsia="SimSun" w:cs="Arial" w:hint="eastAsia"/>
          <w:lang w:val="en-US" w:eastAsia="zh-CN"/>
        </w:rPr>
        <w:t xml:space="preserve"> </w:t>
      </w:r>
    </w:p>
    <w:p w14:paraId="524BC710" w14:textId="77777777" w:rsidR="003B5679" w:rsidRDefault="003B5679" w:rsidP="003B5679">
      <w:pPr>
        <w:pStyle w:val="Heading3"/>
      </w:pPr>
      <w:bookmarkStart w:id="131" w:name="_Toc101262261"/>
      <w:r>
        <w:t>5.</w:t>
      </w:r>
      <w:r>
        <w:rPr>
          <w:rFonts w:eastAsia="SimSun" w:hint="eastAsia"/>
          <w:lang w:val="en-US" w:eastAsia="zh-CN"/>
        </w:rPr>
        <w:t>11</w:t>
      </w:r>
      <w:r>
        <w:t>.1</w:t>
      </w:r>
      <w:r>
        <w:rPr>
          <w:rFonts w:ascii="Calibri" w:hAnsi="Calibri"/>
          <w:sz w:val="22"/>
          <w:szCs w:val="22"/>
          <w:lang w:eastAsia="en-GB"/>
        </w:rPr>
        <w:tab/>
      </w:r>
      <w:r>
        <w:t>General</w:t>
      </w:r>
      <w:bookmarkEnd w:id="130"/>
      <w:bookmarkEnd w:id="131"/>
    </w:p>
    <w:p w14:paraId="4020A148" w14:textId="77777777" w:rsidR="003B5679" w:rsidRDefault="003B5679" w:rsidP="003B5679">
      <w:pPr>
        <w:rPr>
          <w:lang w:val="en-US"/>
        </w:rPr>
      </w:pPr>
      <w:bookmarkStart w:id="132" w:name="_Toc42528699"/>
      <w:r>
        <w:rPr>
          <w:rFonts w:eastAsia="Helvetica"/>
          <w:shd w:val="clear" w:color="auto" w:fill="FFFFFF"/>
          <w:lang w:val="en-US" w:eastAsia="zh-CN" w:bidi="ar"/>
        </w:rPr>
        <w:t xml:space="preserve">Deployment of 5G network </w:t>
      </w:r>
      <w:r>
        <w:rPr>
          <w:rFonts w:eastAsia="Helvetica" w:hint="eastAsia"/>
          <w:shd w:val="clear" w:color="auto" w:fill="FFFFFF"/>
          <w:lang w:val="en-US" w:eastAsia="zh-CN" w:bidi="ar"/>
        </w:rPr>
        <w:t>may</w:t>
      </w:r>
      <w:r>
        <w:rPr>
          <w:rFonts w:eastAsia="Helvetica"/>
          <w:shd w:val="clear" w:color="auto" w:fill="FFFFFF"/>
          <w:lang w:val="en-US" w:eastAsia="zh-CN" w:bidi="ar"/>
        </w:rPr>
        <w:t xml:space="preserve"> last a long time, </w:t>
      </w:r>
      <w:r>
        <w:rPr>
          <w:rFonts w:eastAsia="Helvetica" w:hint="eastAsia"/>
          <w:shd w:val="clear" w:color="auto" w:fill="FFFFFF"/>
          <w:lang w:val="en-US" w:eastAsia="zh-CN" w:bidi="ar"/>
        </w:rPr>
        <w:t>and</w:t>
      </w:r>
      <w:r>
        <w:rPr>
          <w:rFonts w:eastAsia="Helvetica"/>
          <w:shd w:val="clear" w:color="auto" w:fill="FFFFFF"/>
          <w:lang w:val="en-US" w:eastAsia="zh-CN" w:bidi="ar"/>
        </w:rPr>
        <w:t xml:space="preserve"> in the initial deployment stage 5G network </w:t>
      </w:r>
      <w:r>
        <w:rPr>
          <w:rFonts w:eastAsia="Helvetica" w:hint="eastAsia"/>
          <w:shd w:val="clear" w:color="auto" w:fill="FFFFFF"/>
          <w:lang w:val="en-US" w:eastAsia="zh-CN" w:bidi="ar"/>
        </w:rPr>
        <w:t>is</w:t>
      </w:r>
      <w:r>
        <w:rPr>
          <w:rFonts w:eastAsia="Helvetica"/>
          <w:shd w:val="clear" w:color="auto" w:fill="FFFFFF"/>
          <w:lang w:val="en-US" w:eastAsia="zh-CN" w:bidi="ar"/>
        </w:rPr>
        <w:t xml:space="preserve"> not provid</w:t>
      </w:r>
      <w:r>
        <w:rPr>
          <w:rFonts w:eastAsia="Helvetica" w:hint="eastAsia"/>
          <w:shd w:val="clear" w:color="auto" w:fill="FFFFFF"/>
          <w:lang w:val="en-US" w:eastAsia="zh-CN" w:bidi="ar"/>
        </w:rPr>
        <w:t xml:space="preserve">ing </w:t>
      </w:r>
      <w:r>
        <w:rPr>
          <w:rFonts w:eastAsia="Helvetica"/>
          <w:shd w:val="clear" w:color="auto" w:fill="FFFFFF"/>
          <w:lang w:val="en-US" w:eastAsia="zh-CN" w:bidi="ar"/>
        </w:rPr>
        <w:t>good coverage</w:t>
      </w:r>
      <w:r>
        <w:rPr>
          <w:rFonts w:eastAsia="Helvetica" w:hint="eastAsia"/>
          <w:shd w:val="clear" w:color="auto" w:fill="FFFFFF"/>
          <w:lang w:val="en-US" w:eastAsia="zh-CN" w:bidi="ar"/>
        </w:rPr>
        <w:t>. There is scenario that some MC service UEs accessing MC system through EPC while other MC service UEs accessing MC system through 5GC (some dual mode UEs may accessing MC system through EPC and 5G core simultaneously)</w:t>
      </w:r>
      <w:r>
        <w:rPr>
          <w:rFonts w:eastAsia="Helvetica"/>
          <w:shd w:val="clear" w:color="auto" w:fill="FFFFFF"/>
          <w:lang w:val="en-US" w:eastAsia="zh-CN" w:bidi="ar"/>
        </w:rPr>
        <w:t xml:space="preserve"> </w:t>
      </w:r>
      <w:r>
        <w:rPr>
          <w:rFonts w:eastAsia="Helvetica" w:hint="eastAsia"/>
          <w:shd w:val="clear" w:color="auto" w:fill="FFFFFF"/>
          <w:lang w:val="en-US" w:eastAsia="zh-CN" w:bidi="ar"/>
        </w:rPr>
        <w:t>and thus</w:t>
      </w:r>
      <w:r>
        <w:rPr>
          <w:rFonts w:eastAsia="Helvetica"/>
          <w:shd w:val="clear" w:color="auto" w:fill="FFFFFF"/>
          <w:lang w:val="en-US" w:eastAsia="zh-CN" w:bidi="ar"/>
        </w:rPr>
        <w:t xml:space="preserve"> </w:t>
      </w:r>
      <w:r>
        <w:rPr>
          <w:rFonts w:eastAsia="Helvetica" w:hint="eastAsia"/>
          <w:shd w:val="clear" w:color="auto" w:fill="FFFFFF"/>
          <w:lang w:val="en-US" w:eastAsia="zh-CN" w:bidi="ar"/>
        </w:rPr>
        <w:t>it lead</w:t>
      </w:r>
      <w:r>
        <w:rPr>
          <w:rFonts w:eastAsia="Helvetica"/>
          <w:shd w:val="clear" w:color="auto" w:fill="FFFFFF"/>
          <w:lang w:val="en-US" w:eastAsia="zh-CN" w:bidi="ar"/>
        </w:rPr>
        <w:t>s</w:t>
      </w:r>
      <w:r>
        <w:rPr>
          <w:rFonts w:eastAsia="Helvetica" w:hint="eastAsia"/>
          <w:shd w:val="clear" w:color="auto" w:fill="FFFFFF"/>
          <w:lang w:val="en-US" w:eastAsia="zh-CN" w:bidi="ar"/>
        </w:rPr>
        <w:t xml:space="preserve"> to the </w:t>
      </w:r>
      <w:r w:rsidRPr="00360970">
        <w:rPr>
          <w:rFonts w:eastAsia="Helvetica" w:hint="eastAsia"/>
        </w:rPr>
        <w:t xml:space="preserve">requirement on MC system to support </w:t>
      </w:r>
      <w:r w:rsidRPr="00360970">
        <w:rPr>
          <w:rFonts w:eastAsia="SimSun" w:hint="eastAsia"/>
        </w:rPr>
        <w:t xml:space="preserve">MC service UEs accessing through both </w:t>
      </w:r>
      <w:r w:rsidRPr="00360970">
        <w:rPr>
          <w:rFonts w:hint="eastAsia"/>
        </w:rPr>
        <w:t>5G</w:t>
      </w:r>
      <w:r w:rsidRPr="00360970">
        <w:rPr>
          <w:rFonts w:eastAsia="SimSun" w:hint="eastAsia"/>
        </w:rPr>
        <w:t>C</w:t>
      </w:r>
      <w:r w:rsidRPr="00360970">
        <w:rPr>
          <w:rFonts w:hint="eastAsia"/>
        </w:rPr>
        <w:t xml:space="preserve"> and EPC</w:t>
      </w:r>
      <w:r w:rsidRPr="00360970">
        <w:rPr>
          <w:rFonts w:eastAsia="SimSun" w:hint="eastAsia"/>
        </w:rPr>
        <w:t xml:space="preserve"> concurrently</w:t>
      </w:r>
      <w:r w:rsidRPr="00360970">
        <w:rPr>
          <w:rFonts w:eastAsia="Helvetica" w:hint="eastAsia"/>
        </w:rPr>
        <w:t>.</w:t>
      </w:r>
    </w:p>
    <w:p w14:paraId="3ED81349" w14:textId="77777777" w:rsidR="003B5679" w:rsidRDefault="003B5679" w:rsidP="003B5679">
      <w:pPr>
        <w:pStyle w:val="Heading3"/>
        <w:rPr>
          <w:lang w:val="en-US"/>
        </w:rPr>
      </w:pPr>
      <w:bookmarkStart w:id="133" w:name="_Toc101262262"/>
      <w:r>
        <w:rPr>
          <w:lang w:val="en-US"/>
        </w:rPr>
        <w:lastRenderedPageBreak/>
        <w:t>5.</w:t>
      </w:r>
      <w:r>
        <w:rPr>
          <w:rFonts w:eastAsia="SimSun" w:hint="eastAsia"/>
          <w:lang w:val="en-US" w:eastAsia="zh-CN"/>
        </w:rPr>
        <w:t>11</w:t>
      </w:r>
      <w:r>
        <w:rPr>
          <w:lang w:val="en-US"/>
        </w:rPr>
        <w:t>.2</w:t>
      </w:r>
      <w:r>
        <w:rPr>
          <w:lang w:val="en-US"/>
        </w:rPr>
        <w:tab/>
        <w:t>Potential gaps</w:t>
      </w:r>
      <w:bookmarkEnd w:id="132"/>
      <w:bookmarkEnd w:id="133"/>
    </w:p>
    <w:p w14:paraId="02689FFB" w14:textId="77777777" w:rsidR="003B5679" w:rsidRDefault="003B5679" w:rsidP="003B5679">
      <w:r>
        <w:t>The following aspects and potential gaps are identified :</w:t>
      </w:r>
    </w:p>
    <w:p w14:paraId="02CE061A" w14:textId="77777777" w:rsidR="003B5679" w:rsidRPr="00360970" w:rsidRDefault="003B5679" w:rsidP="003B5679">
      <w:pPr>
        <w:pStyle w:val="B10"/>
        <w:rPr>
          <w:rFonts w:eastAsia="Helvetica"/>
        </w:rPr>
      </w:pPr>
      <w:r w:rsidRPr="00360970">
        <w:rPr>
          <w:rFonts w:eastAsia="SimSun" w:hint="eastAsia"/>
        </w:rPr>
        <w:t>-</w:t>
      </w:r>
      <w:r w:rsidRPr="00360970">
        <w:rPr>
          <w:rFonts w:eastAsia="SimSun" w:hint="eastAsia"/>
        </w:rPr>
        <w:tab/>
      </w:r>
      <w:r w:rsidRPr="00360970">
        <w:t xml:space="preserve">Necessary architectural </w:t>
      </w:r>
      <w:r w:rsidRPr="00360970">
        <w:rPr>
          <w:rFonts w:eastAsia="SimSun" w:hint="eastAsia"/>
        </w:rPr>
        <w:t>requirement</w:t>
      </w:r>
      <w:r w:rsidRPr="00360970">
        <w:t>s</w:t>
      </w:r>
      <w:r w:rsidRPr="00360970">
        <w:rPr>
          <w:rFonts w:eastAsia="SimSun" w:hint="eastAsia"/>
        </w:rPr>
        <w:t xml:space="preserve"> and functional enhancements to allow one MC system to support MC service UEs accessing MC services through both </w:t>
      </w:r>
      <w:r w:rsidRPr="00360970">
        <w:rPr>
          <w:rFonts w:hint="eastAsia"/>
        </w:rPr>
        <w:t>5G</w:t>
      </w:r>
      <w:r w:rsidRPr="00360970">
        <w:rPr>
          <w:rFonts w:eastAsia="SimSun" w:hint="eastAsia"/>
        </w:rPr>
        <w:t>C</w:t>
      </w:r>
      <w:r w:rsidRPr="00360970">
        <w:rPr>
          <w:rFonts w:hint="eastAsia"/>
        </w:rPr>
        <w:t xml:space="preserve"> and EPC</w:t>
      </w:r>
      <w:r w:rsidRPr="00360970">
        <w:rPr>
          <w:rFonts w:eastAsia="SimSun" w:hint="eastAsia"/>
        </w:rPr>
        <w:t xml:space="preserve"> concurrently</w:t>
      </w:r>
      <w:r w:rsidRPr="00360970">
        <w:rPr>
          <w:rFonts w:eastAsia="Helvetica" w:hint="eastAsia"/>
        </w:rPr>
        <w:t>;</w:t>
      </w:r>
    </w:p>
    <w:p w14:paraId="34CCC37A" w14:textId="77777777" w:rsidR="003B5679" w:rsidRDefault="003B5679" w:rsidP="003B5679">
      <w:pPr>
        <w:pStyle w:val="Heading2"/>
      </w:pPr>
      <w:bookmarkStart w:id="134" w:name="_Toc101262263"/>
      <w:r>
        <w:t>5.12</w:t>
      </w:r>
      <w:r>
        <w:rPr>
          <w:rFonts w:ascii="Calibri" w:hAnsi="Calibri"/>
          <w:sz w:val="22"/>
          <w:szCs w:val="22"/>
          <w:lang w:eastAsia="en-GB"/>
        </w:rPr>
        <w:tab/>
      </w:r>
      <w:r>
        <w:t xml:space="preserve">Key </w:t>
      </w:r>
      <w:r w:rsidRPr="0061013B">
        <w:t>issue</w:t>
      </w:r>
      <w:r>
        <w:t xml:space="preserve"> </w:t>
      </w:r>
      <w:r>
        <w:rPr>
          <w:rFonts w:eastAsia="SimSun" w:hint="eastAsia"/>
          <w:lang w:val="en-US" w:eastAsia="zh-CN"/>
        </w:rPr>
        <w:t>12</w:t>
      </w:r>
      <w:r>
        <w:t xml:space="preserve">: </w:t>
      </w:r>
      <w:r>
        <w:rPr>
          <w:rFonts w:hint="eastAsia"/>
        </w:rPr>
        <w:t>Service continuity of MC UE mobility between MC system over 5GS and EPC</w:t>
      </w:r>
      <w:bookmarkEnd w:id="134"/>
    </w:p>
    <w:p w14:paraId="2E73FA5B" w14:textId="77777777" w:rsidR="003B5679" w:rsidRDefault="003B5679" w:rsidP="003B5679">
      <w:pPr>
        <w:pStyle w:val="Heading3"/>
      </w:pPr>
      <w:bookmarkStart w:id="135" w:name="_Toc101262264"/>
      <w:r>
        <w:t>5.</w:t>
      </w:r>
      <w:r>
        <w:rPr>
          <w:rFonts w:eastAsia="SimSun" w:hint="eastAsia"/>
          <w:lang w:val="en-US" w:eastAsia="zh-CN"/>
        </w:rPr>
        <w:t>12</w:t>
      </w:r>
      <w:r>
        <w:t>.1</w:t>
      </w:r>
      <w:r>
        <w:rPr>
          <w:rFonts w:ascii="Calibri" w:hAnsi="Calibri"/>
          <w:sz w:val="22"/>
          <w:szCs w:val="22"/>
          <w:lang w:eastAsia="en-GB"/>
        </w:rPr>
        <w:tab/>
      </w:r>
      <w:r w:rsidRPr="0061013B">
        <w:t>General</w:t>
      </w:r>
      <w:bookmarkEnd w:id="135"/>
    </w:p>
    <w:p w14:paraId="32583B7E" w14:textId="77777777" w:rsidR="003B5679" w:rsidRDefault="003B5679" w:rsidP="003B5679">
      <w:pPr>
        <w:rPr>
          <w:lang w:val="en-US"/>
        </w:rPr>
      </w:pPr>
      <w:r>
        <w:rPr>
          <w:rFonts w:eastAsia="Helvetica"/>
          <w:shd w:val="clear" w:color="auto" w:fill="FFFFFF"/>
          <w:lang w:val="en-US" w:eastAsia="zh-CN" w:bidi="ar"/>
        </w:rPr>
        <w:t xml:space="preserve">Deployment of 5G network </w:t>
      </w:r>
      <w:r>
        <w:rPr>
          <w:rFonts w:eastAsia="Helvetica" w:hint="eastAsia"/>
          <w:shd w:val="clear" w:color="auto" w:fill="FFFFFF"/>
          <w:lang w:val="en-US" w:eastAsia="zh-CN" w:bidi="ar"/>
        </w:rPr>
        <w:t>may</w:t>
      </w:r>
      <w:r>
        <w:rPr>
          <w:rFonts w:eastAsia="Helvetica"/>
          <w:shd w:val="clear" w:color="auto" w:fill="FFFFFF"/>
          <w:lang w:val="en-US" w:eastAsia="zh-CN" w:bidi="ar"/>
        </w:rPr>
        <w:t xml:space="preserve"> last a long time, at least in the initial deployment stage 5G network </w:t>
      </w:r>
      <w:r>
        <w:rPr>
          <w:rFonts w:eastAsia="Helvetica" w:hint="eastAsia"/>
          <w:shd w:val="clear" w:color="auto" w:fill="FFFFFF"/>
          <w:lang w:val="en-US" w:eastAsia="zh-CN" w:bidi="ar"/>
        </w:rPr>
        <w:t>is</w:t>
      </w:r>
      <w:r>
        <w:rPr>
          <w:rFonts w:eastAsia="Helvetica"/>
          <w:shd w:val="clear" w:color="auto" w:fill="FFFFFF"/>
          <w:lang w:val="en-US" w:eastAsia="zh-CN" w:bidi="ar"/>
        </w:rPr>
        <w:t xml:space="preserve"> not provid</w:t>
      </w:r>
      <w:r>
        <w:rPr>
          <w:rFonts w:eastAsia="Helvetica" w:hint="eastAsia"/>
          <w:shd w:val="clear" w:color="auto" w:fill="FFFFFF"/>
          <w:lang w:val="en-US" w:eastAsia="zh-CN" w:bidi="ar"/>
        </w:rPr>
        <w:t>ing</w:t>
      </w:r>
      <w:r>
        <w:rPr>
          <w:rFonts w:eastAsia="Helvetica"/>
          <w:shd w:val="clear" w:color="auto" w:fill="FFFFFF"/>
          <w:lang w:val="en-US" w:eastAsia="zh-CN" w:bidi="ar"/>
        </w:rPr>
        <w:t xml:space="preserve"> good coverage</w:t>
      </w:r>
      <w:r>
        <w:rPr>
          <w:rFonts w:eastAsia="Helvetica" w:hint="eastAsia"/>
          <w:shd w:val="clear" w:color="auto" w:fill="FFFFFF"/>
          <w:lang w:val="en-US" w:eastAsia="zh-CN" w:bidi="ar"/>
        </w:rPr>
        <w:t>. There is scenario that MC service UE in process of MC services (e.g. group call) moves across boundary between 4G network service area and 5G network service area (It is assumed that MC service UEs should support both EPC and 5GC network accessing capability). The MC service UE mobility between EPC and 5GC may lead to IP packets transmission interruption of signaling plane and media plane, which at last affects service continuity perceived by application layer.</w:t>
      </w:r>
    </w:p>
    <w:p w14:paraId="7DEF20B8" w14:textId="77777777" w:rsidR="003B5679" w:rsidRDefault="003B5679" w:rsidP="003B5679">
      <w:pPr>
        <w:pStyle w:val="Heading3"/>
        <w:rPr>
          <w:lang w:val="en-US"/>
        </w:rPr>
      </w:pPr>
      <w:bookmarkStart w:id="136" w:name="_Toc101262265"/>
      <w:r>
        <w:rPr>
          <w:lang w:val="en-US"/>
        </w:rPr>
        <w:t>5.</w:t>
      </w:r>
      <w:r>
        <w:rPr>
          <w:rFonts w:eastAsia="SimSun" w:hint="eastAsia"/>
          <w:lang w:val="en-US" w:eastAsia="zh-CN"/>
        </w:rPr>
        <w:t>12</w:t>
      </w:r>
      <w:r>
        <w:rPr>
          <w:lang w:val="en-US"/>
        </w:rPr>
        <w:t>.2</w:t>
      </w:r>
      <w:r>
        <w:rPr>
          <w:lang w:val="en-US"/>
        </w:rPr>
        <w:tab/>
        <w:t>Potential gaps</w:t>
      </w:r>
      <w:bookmarkEnd w:id="136"/>
    </w:p>
    <w:p w14:paraId="59C72BC7" w14:textId="77777777" w:rsidR="003B5679" w:rsidRDefault="003B5679" w:rsidP="003B5679">
      <w:r>
        <w:t>The following aspects and potential gaps are identified :</w:t>
      </w:r>
    </w:p>
    <w:p w14:paraId="48E751BA" w14:textId="77777777" w:rsidR="003B5679" w:rsidRDefault="003B5679" w:rsidP="003B5679">
      <w:pPr>
        <w:pStyle w:val="B10"/>
        <w:rPr>
          <w:rFonts w:eastAsia="SimSun"/>
          <w:lang w:eastAsia="zh-CN"/>
        </w:rPr>
      </w:pPr>
      <w:r>
        <w:rPr>
          <w:rFonts w:eastAsia="SimSun" w:hint="eastAsia"/>
          <w:lang w:eastAsia="zh-CN"/>
        </w:rPr>
        <w:t xml:space="preserve">- </w:t>
      </w:r>
      <w:r>
        <w:rPr>
          <w:rFonts w:eastAsia="SimSun"/>
          <w:lang w:eastAsia="zh-CN"/>
        </w:rPr>
        <w:tab/>
      </w:r>
      <w:r>
        <w:t xml:space="preserve">Necessary architectural </w:t>
      </w:r>
      <w:r>
        <w:rPr>
          <w:rFonts w:eastAsia="SimSun" w:hint="eastAsia"/>
          <w:lang w:eastAsia="zh-CN"/>
        </w:rPr>
        <w:t>requirement</w:t>
      </w:r>
      <w:r>
        <w:t>s</w:t>
      </w:r>
      <w:r>
        <w:rPr>
          <w:rFonts w:eastAsia="SimSun" w:hint="eastAsia"/>
          <w:lang w:eastAsia="zh-CN"/>
        </w:rPr>
        <w:t xml:space="preserve"> and functional enhancements </w:t>
      </w:r>
      <w:r>
        <w:t>that</w:t>
      </w:r>
      <w:r>
        <w:rPr>
          <w:rFonts w:eastAsia="SimSun" w:hint="eastAsia"/>
          <w:lang w:eastAsia="zh-CN"/>
        </w:rPr>
        <w:t xml:space="preserve"> improves MC service continuity during MC service UE mobility between EPC and 5GC;</w:t>
      </w:r>
    </w:p>
    <w:p w14:paraId="6D371DA4" w14:textId="77777777" w:rsidR="003B5679" w:rsidRPr="00324420" w:rsidRDefault="003B5679" w:rsidP="003B5679">
      <w:pPr>
        <w:pStyle w:val="Heading2"/>
        <w:rPr>
          <w:rFonts w:ascii="Calibri" w:hAnsi="Calibri"/>
          <w:sz w:val="22"/>
          <w:szCs w:val="22"/>
          <w:lang w:eastAsia="en-GB"/>
        </w:rPr>
      </w:pPr>
      <w:bookmarkStart w:id="137" w:name="_Toc101262266"/>
      <w:r>
        <w:t>5.13</w:t>
      </w:r>
      <w:r>
        <w:rPr>
          <w:rFonts w:ascii="Calibri" w:hAnsi="Calibri"/>
          <w:sz w:val="22"/>
          <w:szCs w:val="22"/>
          <w:lang w:eastAsia="en-GB"/>
        </w:rPr>
        <w:tab/>
      </w:r>
      <w:r>
        <w:t xml:space="preserve">Key issue 13: </w:t>
      </w:r>
      <w:r w:rsidRPr="00F71B29">
        <w:t>MC service over 5G MBS</w:t>
      </w:r>
      <w:bookmarkEnd w:id="137"/>
    </w:p>
    <w:p w14:paraId="76790AF2" w14:textId="77777777" w:rsidR="003B5679" w:rsidRDefault="003B5679" w:rsidP="003B5679">
      <w:pPr>
        <w:pStyle w:val="Heading3"/>
      </w:pPr>
      <w:bookmarkStart w:id="138" w:name="_Toc101262267"/>
      <w:r>
        <w:t>5.13.1</w:t>
      </w:r>
      <w:r>
        <w:rPr>
          <w:rFonts w:ascii="Calibri" w:hAnsi="Calibri"/>
          <w:sz w:val="22"/>
          <w:szCs w:val="22"/>
          <w:lang w:eastAsia="en-GB"/>
        </w:rPr>
        <w:tab/>
      </w:r>
      <w:r>
        <w:t>Description</w:t>
      </w:r>
      <w:bookmarkEnd w:id="138"/>
    </w:p>
    <w:p w14:paraId="1CA5D52F" w14:textId="77777777" w:rsidR="003B5679" w:rsidRDefault="003B5679" w:rsidP="003B5679">
      <w:bookmarkStart w:id="139" w:name="OLE_LINK9"/>
      <w:r>
        <w:t>The 5G multicast-broadcast service is specified in 3GPP TS 23.247 [19].</w:t>
      </w:r>
      <w:bookmarkEnd w:id="139"/>
      <w:r>
        <w:t xml:space="preserve"> </w:t>
      </w:r>
    </w:p>
    <w:p w14:paraId="20F03BE0" w14:textId="77777777" w:rsidR="003B5679" w:rsidRDefault="003B5679" w:rsidP="003B5679">
      <w:pPr>
        <w:pStyle w:val="EditorsNote"/>
        <w:rPr>
          <w:lang w:eastAsia="zh-CN"/>
        </w:rPr>
      </w:pPr>
      <w:r>
        <w:rPr>
          <w:lang w:eastAsia="zh-CN"/>
        </w:rPr>
        <w:t>Editor</w:t>
      </w:r>
      <w:r w:rsidRPr="00897366">
        <w:rPr>
          <w:lang w:eastAsia="zh-CN"/>
        </w:rPr>
        <w:t>'</w:t>
      </w:r>
      <w:r>
        <w:rPr>
          <w:lang w:eastAsia="zh-CN"/>
        </w:rPr>
        <w:t>s note:</w:t>
      </w:r>
      <w:r>
        <w:rPr>
          <w:lang w:eastAsia="zh-CN"/>
        </w:rPr>
        <w:tab/>
        <w:t xml:space="preserve">Some details is still under progress in SA2 and should be considered if applicable for MC service. And the </w:t>
      </w:r>
      <w:r w:rsidRPr="005C33E5">
        <w:rPr>
          <w:lang w:eastAsia="zh-CN"/>
        </w:rPr>
        <w:t>5G MBS functionalities in other working groups, e.g.</w:t>
      </w:r>
      <w:r>
        <w:rPr>
          <w:lang w:eastAsia="zh-CN"/>
        </w:rPr>
        <w:t>,</w:t>
      </w:r>
      <w:r w:rsidRPr="005C33E5">
        <w:rPr>
          <w:lang w:eastAsia="zh-CN"/>
        </w:rPr>
        <w:t xml:space="preserve"> SA4</w:t>
      </w:r>
      <w:r>
        <w:rPr>
          <w:lang w:eastAsia="zh-CN"/>
        </w:rPr>
        <w:t>, SA3</w:t>
      </w:r>
      <w:r w:rsidRPr="005C33E5">
        <w:rPr>
          <w:lang w:eastAsia="zh-CN"/>
        </w:rPr>
        <w:t xml:space="preserve"> and RAN, are still FFS and also need to be considered</w:t>
      </w:r>
      <w:r>
        <w:rPr>
          <w:lang w:eastAsia="zh-CN"/>
        </w:rPr>
        <w:t xml:space="preserve"> if applicable</w:t>
      </w:r>
      <w:r w:rsidRPr="005C33E5">
        <w:rPr>
          <w:lang w:eastAsia="zh-CN"/>
        </w:rPr>
        <w:t>.</w:t>
      </w:r>
    </w:p>
    <w:p w14:paraId="3B35C503" w14:textId="77777777" w:rsidR="003B5679" w:rsidRDefault="003B5679" w:rsidP="003B5679">
      <w:pPr>
        <w:rPr>
          <w:lang w:eastAsia="zh-CN"/>
        </w:rPr>
      </w:pPr>
      <w:r>
        <w:rPr>
          <w:lang w:eastAsia="zh-CN"/>
        </w:rPr>
        <w:t>The figure 5.13.1-1 is the 5G MBS system architecture defined in TS 23.247 [19] with new functions (e.g. MB-SMF, MB-UPF, MBSF, MBSTF) and new reference points (e.g., Nmbsmf, Nmbsf), wherein the MBSF and MBSTF are</w:t>
      </w:r>
      <w:r w:rsidDel="00107AC1">
        <w:rPr>
          <w:lang w:eastAsia="zh-CN"/>
        </w:rPr>
        <w:t xml:space="preserve"> </w:t>
      </w:r>
      <w:r>
        <w:rPr>
          <w:lang w:eastAsia="zh-CN"/>
        </w:rPr>
        <w:t xml:space="preserve">optional </w:t>
      </w:r>
      <w:r w:rsidRPr="00C91C92">
        <w:rPr>
          <w:lang w:eastAsia="zh-CN"/>
        </w:rPr>
        <w:t>depending on the required functionalities</w:t>
      </w:r>
      <w:r w:rsidRPr="00C91C92" w:rsidDel="00A75C19">
        <w:rPr>
          <w:lang w:eastAsia="zh-CN"/>
        </w:rPr>
        <w:t xml:space="preserve"> </w:t>
      </w:r>
      <w:r>
        <w:rPr>
          <w:lang w:eastAsia="zh-CN"/>
        </w:rPr>
        <w:t>and the MBSF may be collocated with the NEF. The figure 5.13.1-2 is the 5G MBS architecture in reference point representation.</w:t>
      </w:r>
      <w:r w:rsidRPr="00D13526">
        <w:t xml:space="preserve"> </w:t>
      </w:r>
      <w:r w:rsidRPr="00D13526">
        <w:rPr>
          <w:lang w:eastAsia="zh-CN"/>
        </w:rPr>
        <w:t>Furthermore, figure 5.13.1-3 the 5G MBS architecture which enables eMBMS and 5G MBS inter-system service continuity as described in 3GPP TS 23.247 [19].</w:t>
      </w:r>
    </w:p>
    <w:p w14:paraId="18D3C641" w14:textId="77777777" w:rsidR="003B5679" w:rsidRDefault="003B5679" w:rsidP="003B5679">
      <w:pPr>
        <w:rPr>
          <w:lang w:eastAsia="zh-CN"/>
        </w:rPr>
      </w:pPr>
      <w:r>
        <w:rPr>
          <w:lang w:eastAsia="zh-CN"/>
        </w:rPr>
        <w:t>This reference architecture support two modes: Transport Only Mode, and the Full-Service Mode as defined in TS 23.246 [19]. Functionality may be different for the two service modes.</w:t>
      </w:r>
    </w:p>
    <w:p w14:paraId="0F696E01" w14:textId="77777777" w:rsidR="003B5679" w:rsidRDefault="003B5679" w:rsidP="003B5679">
      <w:pPr>
        <w:pStyle w:val="TH"/>
        <w:rPr>
          <w:lang w:eastAsia="ja-JP"/>
        </w:rPr>
      </w:pPr>
      <w:r>
        <w:rPr>
          <w:rFonts w:eastAsia="Malgun Gothic"/>
          <w:lang w:eastAsia="ja-JP"/>
        </w:rPr>
        <w:object w:dxaOrig="9660" w:dyaOrig="4425" w14:anchorId="5AF1FD6E">
          <v:shape id="_x0000_i1028" type="#_x0000_t75" style="width:483.95pt;height:221pt" o:ole="">
            <v:imagedata r:id="rId17" o:title=""/>
          </v:shape>
          <o:OLEObject Type="Embed" ProgID="Visio.Drawing.15" ShapeID="_x0000_i1028" DrawAspect="Content" ObjectID="_1716575963" r:id="rId18"/>
        </w:object>
      </w:r>
    </w:p>
    <w:p w14:paraId="5AADCD4A" w14:textId="77777777" w:rsidR="003B5679" w:rsidRDefault="003B5679" w:rsidP="003B5679">
      <w:pPr>
        <w:pStyle w:val="TF"/>
      </w:pPr>
      <w:r>
        <w:t>Figure 5.13.1-1 5G MBS system architecture in 3GPP TS 23.247 [19].</w:t>
      </w:r>
    </w:p>
    <w:p w14:paraId="58A9812C" w14:textId="77777777" w:rsidR="003B5679" w:rsidRDefault="003B5679" w:rsidP="003B5679">
      <w:pPr>
        <w:pStyle w:val="TH"/>
        <w:rPr>
          <w:rFonts w:eastAsia="DengXian"/>
        </w:rPr>
      </w:pPr>
      <w:r>
        <w:rPr>
          <w:rFonts w:ascii="Times New Roman" w:eastAsia="Malgun Gothic" w:hAnsi="Times New Roman"/>
          <w:color w:val="000000"/>
          <w:lang w:eastAsia="ja-JP"/>
        </w:rPr>
        <w:object w:dxaOrig="9735" w:dyaOrig="4485" w14:anchorId="10944A1E">
          <v:shape id="_x0000_i1029" type="#_x0000_t75" style="width:485.85pt;height:224.15pt" o:ole="">
            <v:imagedata r:id="rId19" o:title=""/>
          </v:shape>
          <o:OLEObject Type="Embed" ProgID="Visio.Drawing.15" ShapeID="_x0000_i1029" DrawAspect="Content" ObjectID="_1716575964" r:id="rId20"/>
        </w:object>
      </w:r>
    </w:p>
    <w:p w14:paraId="79CD6766" w14:textId="77777777" w:rsidR="003B5679" w:rsidRDefault="003B5679" w:rsidP="003B5679">
      <w:pPr>
        <w:pStyle w:val="TF"/>
        <w:rPr>
          <w:rFonts w:eastAsia="Malgun Gothic"/>
        </w:rPr>
      </w:pPr>
      <w:r>
        <w:t>Figure 5.13.1-2: 5G MBS system architecture in reference point representation in 3GPP TS 23.247 [19].</w:t>
      </w:r>
    </w:p>
    <w:p w14:paraId="58049BE7" w14:textId="77777777" w:rsidR="003B5679" w:rsidRDefault="003B5679" w:rsidP="003B5679">
      <w:pPr>
        <w:rPr>
          <w:lang w:eastAsia="zh-CN"/>
        </w:rPr>
      </w:pPr>
      <w:r>
        <w:rPr>
          <w:lang w:eastAsia="zh-CN"/>
        </w:rPr>
        <w:t>Three configuration variants are specified with the reference architecture to allow the AF/AS to interact with 5G core network.</w:t>
      </w:r>
    </w:p>
    <w:p w14:paraId="43DDE3D4" w14:textId="77777777" w:rsidR="003B5679" w:rsidRDefault="003B5679" w:rsidP="003B5679">
      <w:pPr>
        <w:pStyle w:val="EditorsNote"/>
        <w:rPr>
          <w:lang w:eastAsia="zh-CN"/>
        </w:rPr>
      </w:pPr>
      <w:r>
        <w:rPr>
          <w:lang w:eastAsia="zh-CN"/>
        </w:rPr>
        <w:t>Editor</w:t>
      </w:r>
      <w:r w:rsidRPr="00897366">
        <w:rPr>
          <w:lang w:eastAsia="zh-CN"/>
        </w:rPr>
        <w:t>'</w:t>
      </w:r>
      <w:r>
        <w:rPr>
          <w:lang w:eastAsia="zh-CN"/>
        </w:rPr>
        <w:t>s note:</w:t>
      </w:r>
      <w:r>
        <w:rPr>
          <w:lang w:eastAsia="zh-CN"/>
        </w:rPr>
        <w:tab/>
        <w:t xml:space="preserve">Potential update to the architecture and reference point towards the AF/AS is FFS in order to align with the latest SA2 5G MBS architecture accordingly. </w:t>
      </w:r>
    </w:p>
    <w:p w14:paraId="327A1FF9" w14:textId="77777777" w:rsidR="003B5679" w:rsidRPr="00D461D3" w:rsidRDefault="003B5679" w:rsidP="003B5679">
      <w:pPr>
        <w:pStyle w:val="TH"/>
      </w:pPr>
      <w:r w:rsidRPr="00D461D3">
        <w:object w:dxaOrig="11595" w:dyaOrig="7395" w14:anchorId="23EC1C9E">
          <v:shape id="_x0000_i1030" type="#_x0000_t75" style="width:480.85pt;height:305.55pt" o:ole="">
            <v:imagedata r:id="rId21" o:title=""/>
          </v:shape>
          <o:OLEObject Type="Embed" ProgID="Visio.Drawing.15" ShapeID="_x0000_i1030" DrawAspect="Content" ObjectID="_1716575965" r:id="rId22"/>
        </w:object>
      </w:r>
    </w:p>
    <w:p w14:paraId="122952C6" w14:textId="77777777" w:rsidR="003B5679" w:rsidRPr="001E2AB3" w:rsidRDefault="003B5679" w:rsidP="003B5679">
      <w:pPr>
        <w:pStyle w:val="TF"/>
      </w:pPr>
      <w:r w:rsidRPr="006920BE">
        <w:t>Figure 5.13.1-3</w:t>
      </w:r>
      <w:r w:rsidRPr="001472D4">
        <w:t xml:space="preserve">: </w:t>
      </w:r>
      <w:r>
        <w:t xml:space="preserve">5G </w:t>
      </w:r>
      <w:r w:rsidRPr="006920BE">
        <w:t>MBS-eMBMS interworking system architecture at service layer</w:t>
      </w:r>
      <w:r w:rsidRPr="001472D4">
        <w:t xml:space="preserve"> as in 3GPP</w:t>
      </w:r>
      <w:r>
        <w:t> </w:t>
      </w:r>
      <w:r w:rsidRPr="001472D4">
        <w:t>TS</w:t>
      </w:r>
      <w:r>
        <w:t> </w:t>
      </w:r>
      <w:r w:rsidRPr="001472D4">
        <w:t>23.247 [</w:t>
      </w:r>
      <w:r w:rsidRPr="005F5018">
        <w:t>19</w:t>
      </w:r>
      <w:r w:rsidRPr="00CB3B4F">
        <w:t>]</w:t>
      </w:r>
      <w:r w:rsidRPr="001E2AB3">
        <w:t>.</w:t>
      </w:r>
    </w:p>
    <w:p w14:paraId="56593C10" w14:textId="77777777" w:rsidR="003B5679" w:rsidRPr="00B61868" w:rsidRDefault="003B5679" w:rsidP="003B5679"/>
    <w:p w14:paraId="38620C40" w14:textId="77777777" w:rsidR="003B5679" w:rsidRDefault="003B5679" w:rsidP="003B5679">
      <w:r w:rsidRPr="00D306A5">
        <w:t>B</w:t>
      </w:r>
      <w:r>
        <w:t>ased on the progress of 3GPP TS </w:t>
      </w:r>
      <w:r w:rsidRPr="00D306A5">
        <w:t>23.247</w:t>
      </w:r>
      <w:r>
        <w:t>, there are several aspects that need to be considered for MC service when utilizing the 5G MBS, including but not limited to:</w:t>
      </w:r>
    </w:p>
    <w:p w14:paraId="247CD64F" w14:textId="77777777" w:rsidR="003B5679" w:rsidRDefault="003B5679" w:rsidP="003B5679">
      <w:pPr>
        <w:pStyle w:val="B10"/>
      </w:pPr>
      <w:r>
        <w:t>1)</w:t>
      </w:r>
      <w:r>
        <w:tab/>
      </w:r>
      <w:r w:rsidRPr="008D2A4D">
        <w:rPr>
          <w:rFonts w:hint="eastAsia"/>
        </w:rPr>
        <w:t>i</w:t>
      </w:r>
      <w:r>
        <w:t>d</w:t>
      </w:r>
      <w:r>
        <w:rPr>
          <w:rFonts w:hint="eastAsia"/>
        </w:rPr>
        <w:t>enti</w:t>
      </w:r>
      <w:r>
        <w:t>f</w:t>
      </w:r>
      <w:r w:rsidRPr="008D2A4D">
        <w:rPr>
          <w:rFonts w:hint="eastAsia"/>
        </w:rPr>
        <w:t>y 5G MBS features and configuration options which are applicable for MC service</w:t>
      </w:r>
      <w:r>
        <w:rPr>
          <w:rFonts w:hint="eastAsia"/>
          <w:lang w:eastAsia="zh-CN"/>
        </w:rPr>
        <w:t>;</w:t>
      </w:r>
      <w:r>
        <w:t xml:space="preserve"> </w:t>
      </w:r>
    </w:p>
    <w:p w14:paraId="64364D1E" w14:textId="77777777" w:rsidR="003B5679" w:rsidRDefault="003B5679" w:rsidP="003B5679">
      <w:pPr>
        <w:pStyle w:val="B10"/>
      </w:pPr>
      <w:r>
        <w:t>2)</w:t>
      </w:r>
      <w:r>
        <w:tab/>
        <w:t xml:space="preserve">how and when to </w:t>
      </w:r>
      <w:r w:rsidRPr="0070094D">
        <w:t>use the broadcast and multicast service for the group communication</w:t>
      </w:r>
      <w:r>
        <w:t>;</w:t>
      </w:r>
    </w:p>
    <w:p w14:paraId="12396F7D" w14:textId="77777777" w:rsidR="003B5679" w:rsidRDefault="003B5679" w:rsidP="003B5679">
      <w:pPr>
        <w:pStyle w:val="B10"/>
      </w:pPr>
      <w:r>
        <w:t>3)</w:t>
      </w:r>
      <w:r>
        <w:tab/>
      </w:r>
      <w:r w:rsidRPr="0070094D">
        <w:t>how to make the group members aware of the broadcast/multicast service for the group communication</w:t>
      </w:r>
      <w:r>
        <w:t>;</w:t>
      </w:r>
    </w:p>
    <w:p w14:paraId="4076BDFD" w14:textId="77777777" w:rsidR="003B5679" w:rsidRDefault="003B5679" w:rsidP="003B5679">
      <w:pPr>
        <w:pStyle w:val="B10"/>
        <w:rPr>
          <w:noProof/>
        </w:rPr>
      </w:pPr>
      <w:r>
        <w:t>4)</w:t>
      </w:r>
      <w:r>
        <w:tab/>
      </w:r>
      <w:r w:rsidRPr="006128A0">
        <w:rPr>
          <w:noProof/>
        </w:rPr>
        <w:t>how to maintain the service continuity when swi</w:t>
      </w:r>
      <w:r>
        <w:rPr>
          <w:noProof/>
        </w:rPr>
        <w:t>t</w:t>
      </w:r>
      <w:r w:rsidRPr="006128A0">
        <w:rPr>
          <w:noProof/>
        </w:rPr>
        <w:t xml:space="preserve">ching between 5G MBS </w:t>
      </w:r>
      <w:r>
        <w:rPr>
          <w:noProof/>
        </w:rPr>
        <w:t>delivery and unicast delivery;</w:t>
      </w:r>
    </w:p>
    <w:p w14:paraId="266379DD" w14:textId="77777777" w:rsidR="003B5679" w:rsidRDefault="003B5679" w:rsidP="003B5679">
      <w:pPr>
        <w:pStyle w:val="B10"/>
        <w:rPr>
          <w:noProof/>
          <w:lang w:eastAsia="zh-CN"/>
        </w:rPr>
      </w:pPr>
      <w:r>
        <w:rPr>
          <w:noProof/>
        </w:rPr>
        <w:t>5)</w:t>
      </w:r>
      <w:r>
        <w:rPr>
          <w:noProof/>
        </w:rPr>
        <w:tab/>
        <w:t xml:space="preserve">how the </w:t>
      </w:r>
      <w:r>
        <w:rPr>
          <w:lang w:eastAsia="zh-CN"/>
        </w:rPr>
        <w:t xml:space="preserve">DL media, application level control signalling (e.g., floor control messages), group status </w:t>
      </w:r>
      <w:r>
        <w:rPr>
          <w:noProof/>
        </w:rPr>
        <w:t>is delivered to the UE via the 5G MBS.</w:t>
      </w:r>
      <w:r w:rsidRPr="00726D56">
        <w:rPr>
          <w:rFonts w:hint="eastAsia"/>
          <w:noProof/>
          <w:lang w:eastAsia="zh-CN"/>
        </w:rPr>
        <w:t xml:space="preserve"> </w:t>
      </w:r>
    </w:p>
    <w:p w14:paraId="5146DCCA" w14:textId="77777777" w:rsidR="003B5679" w:rsidRDefault="003B5679" w:rsidP="003B5679">
      <w:pPr>
        <w:pStyle w:val="B10"/>
      </w:pPr>
      <w:r>
        <w:rPr>
          <w:rFonts w:hint="eastAsia"/>
          <w:noProof/>
          <w:lang w:eastAsia="zh-CN"/>
        </w:rPr>
        <w:t>6</w:t>
      </w:r>
      <w:r>
        <w:rPr>
          <w:noProof/>
        </w:rPr>
        <w:t>)</w:t>
      </w:r>
      <w:r>
        <w:rPr>
          <w:noProof/>
        </w:rPr>
        <w:tab/>
        <w:t xml:space="preserve">whether and how the MC services require the local </w:t>
      </w:r>
      <w:r>
        <w:rPr>
          <w:rFonts w:hint="eastAsia"/>
          <w:noProof/>
          <w:lang w:eastAsia="zh-CN"/>
        </w:rPr>
        <w:t xml:space="preserve">5G </w:t>
      </w:r>
      <w:r>
        <w:rPr>
          <w:noProof/>
        </w:rPr>
        <w:t>MBS services.</w:t>
      </w:r>
      <w:r>
        <w:rPr>
          <w:rFonts w:hint="eastAsia"/>
          <w:noProof/>
          <w:lang w:eastAsia="zh-CN"/>
        </w:rPr>
        <w:t xml:space="preserve"> And if required, </w:t>
      </w:r>
      <w:r>
        <w:rPr>
          <w:noProof/>
        </w:rPr>
        <w:t>how the MC service group communication is associated with the broadcast/multicast service area.</w:t>
      </w:r>
    </w:p>
    <w:p w14:paraId="2691127E" w14:textId="77777777" w:rsidR="003B5679" w:rsidRDefault="003B5679" w:rsidP="003B5679">
      <w:pPr>
        <w:pStyle w:val="B10"/>
      </w:pPr>
      <w:r>
        <w:t>7)</w:t>
      </w:r>
      <w:r>
        <w:tab/>
        <w:t xml:space="preserve">how and when service requirements, e.g., required QoS requirements, are provided to the 5GC for MC service group communication data transmitted over 5G MBS sessions for both broadcast and multicast. </w:t>
      </w:r>
    </w:p>
    <w:p w14:paraId="267F2ED6" w14:textId="77777777" w:rsidR="003B5679" w:rsidRDefault="003B5679" w:rsidP="003B5679">
      <w:pPr>
        <w:pStyle w:val="B10"/>
      </w:pPr>
      <w:r>
        <w:t>8)</w:t>
      </w:r>
      <w:r>
        <w:tab/>
        <w:t>how to support the service continuity when the MC service is provided via both 4G eMBMS and 5G MBS?</w:t>
      </w:r>
    </w:p>
    <w:p w14:paraId="78349105" w14:textId="77777777" w:rsidR="003B5679" w:rsidRDefault="003B5679" w:rsidP="003B5679">
      <w:pPr>
        <w:pStyle w:val="B10"/>
      </w:pPr>
      <w:r>
        <w:t>9)</w:t>
      </w:r>
      <w:r>
        <w:tab/>
        <w:t xml:space="preserve">identify the MC service application architecture supporting 5G MBS </w:t>
      </w:r>
    </w:p>
    <w:p w14:paraId="13AC5F63" w14:textId="77777777" w:rsidR="003B5679" w:rsidRDefault="003B5679" w:rsidP="003B5679">
      <w:pPr>
        <w:pStyle w:val="B10"/>
      </w:pPr>
      <w:r>
        <w:t>10)</w:t>
      </w:r>
      <w:r>
        <w:tab/>
        <w:t>identify the functionalities related to 5G MBS sessions for group communication purposes, and address the differences between broadcast and multicast sessions</w:t>
      </w:r>
    </w:p>
    <w:p w14:paraId="56D40219" w14:textId="77777777" w:rsidR="003B5679" w:rsidRDefault="003B5679" w:rsidP="003B5679">
      <w:pPr>
        <w:pStyle w:val="B10"/>
      </w:pPr>
      <w:r>
        <w:t>11)</w:t>
      </w:r>
      <w:r>
        <w:tab/>
        <w:t xml:space="preserve">how to de-announce the MBS session for the group members and subsequently remove the MBS session </w:t>
      </w:r>
    </w:p>
    <w:p w14:paraId="1E616E92" w14:textId="77777777" w:rsidR="003B5679" w:rsidRDefault="003B5679" w:rsidP="003B5679">
      <w:pPr>
        <w:pStyle w:val="B10"/>
      </w:pPr>
      <w:r>
        <w:t>12)</w:t>
      </w:r>
      <w:r>
        <w:tab/>
        <w:t>how the DL data and application-level control signalling is delivered for specific MC services, e.g., MCPTT and MCVideo</w:t>
      </w:r>
    </w:p>
    <w:p w14:paraId="1ADBA9B0" w14:textId="77777777" w:rsidR="003B5679" w:rsidRDefault="003B5679" w:rsidP="003B5679">
      <w:pPr>
        <w:pStyle w:val="B10"/>
      </w:pPr>
      <w:r>
        <w:lastRenderedPageBreak/>
        <w:t>13)</w:t>
      </w:r>
      <w:r>
        <w:tab/>
        <w:t>how the MC service server can modify, i.e., update an MBS session with aspects related to media and service requirements, included service area, or update its status if applicable</w:t>
      </w:r>
    </w:p>
    <w:p w14:paraId="780985D3" w14:textId="77777777" w:rsidR="003B5679" w:rsidRDefault="003B5679" w:rsidP="003B5679">
      <w:pPr>
        <w:pStyle w:val="Heading3"/>
      </w:pPr>
      <w:bookmarkStart w:id="140" w:name="_Toc101262268"/>
      <w:r>
        <w:t>5.13.2</w:t>
      </w:r>
      <w:r>
        <w:rPr>
          <w:rFonts w:ascii="Calibri" w:hAnsi="Calibri"/>
          <w:sz w:val="22"/>
          <w:szCs w:val="22"/>
          <w:lang w:eastAsia="en-GB"/>
        </w:rPr>
        <w:tab/>
      </w:r>
      <w:r>
        <w:t>Architectural requirements</w:t>
      </w:r>
      <w:bookmarkEnd w:id="140"/>
    </w:p>
    <w:p w14:paraId="205FD508"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177C649B" w14:textId="77777777" w:rsidR="003B5679" w:rsidRDefault="003B5679" w:rsidP="003B5679">
      <w:pPr>
        <w:keepNext/>
        <w:keepLines/>
        <w:spacing w:before="180"/>
        <w:ind w:left="1134" w:hanging="1134"/>
        <w:outlineLvl w:val="1"/>
        <w:rPr>
          <w:rFonts w:ascii="Arial" w:hAnsi="Arial" w:cs="Arial"/>
          <w:sz w:val="32"/>
          <w:lang w:val="en-US" w:eastAsia="zh-CN"/>
        </w:rPr>
      </w:pPr>
      <w:bookmarkStart w:id="141" w:name="_Toc73552258"/>
      <w:bookmarkStart w:id="142" w:name="_Toc57203318"/>
      <w:bookmarkStart w:id="143" w:name="_Toc57203142"/>
      <w:r>
        <w:rPr>
          <w:rFonts w:ascii="Arial" w:hAnsi="Arial"/>
          <w:sz w:val="32"/>
        </w:rPr>
        <w:t>5.</w:t>
      </w:r>
      <w:r>
        <w:rPr>
          <w:rFonts w:ascii="Arial" w:hAnsi="Arial"/>
          <w:sz w:val="32"/>
          <w:lang w:val="en-US" w:eastAsia="zh-CN"/>
        </w:rPr>
        <w:t>14</w:t>
      </w:r>
      <w:r>
        <w:rPr>
          <w:rFonts w:ascii="Calibri" w:hAnsi="Calibri"/>
          <w:sz w:val="22"/>
          <w:szCs w:val="22"/>
          <w:lang w:eastAsia="en-GB"/>
        </w:rPr>
        <w:tab/>
      </w:r>
      <w:r>
        <w:rPr>
          <w:rFonts w:ascii="Arial" w:hAnsi="Arial"/>
          <w:sz w:val="32"/>
        </w:rPr>
        <w:t xml:space="preserve">Key issue </w:t>
      </w:r>
      <w:r>
        <w:rPr>
          <w:rFonts w:ascii="Arial" w:hAnsi="Arial"/>
          <w:sz w:val="32"/>
          <w:lang w:val="en-US" w:eastAsia="zh-CN"/>
        </w:rPr>
        <w:t>14</w:t>
      </w:r>
      <w:r>
        <w:rPr>
          <w:rFonts w:ascii="Arial" w:hAnsi="Arial"/>
          <w:sz w:val="32"/>
        </w:rPr>
        <w:t xml:space="preserve">: </w:t>
      </w:r>
      <w:r>
        <w:rPr>
          <w:rFonts w:ascii="Arial" w:hAnsi="Arial" w:cs="Arial"/>
          <w:sz w:val="32"/>
        </w:rPr>
        <w:t xml:space="preserve">MC </w:t>
      </w:r>
      <w:r>
        <w:rPr>
          <w:rFonts w:ascii="Arial" w:hAnsi="Arial" w:cs="Arial"/>
          <w:sz w:val="32"/>
          <w:lang w:val="en-US" w:eastAsia="zh-CN"/>
        </w:rPr>
        <w:t xml:space="preserve">service </w:t>
      </w:r>
      <w:bookmarkEnd w:id="141"/>
      <w:r>
        <w:rPr>
          <w:rFonts w:ascii="Arial" w:hAnsi="Arial" w:cs="Arial"/>
          <w:sz w:val="32"/>
          <w:lang w:val="en-US" w:eastAsia="zh-CN"/>
        </w:rPr>
        <w:t>over 5G ProSe</w:t>
      </w:r>
    </w:p>
    <w:p w14:paraId="1A2C59D7" w14:textId="77777777" w:rsidR="003B5679" w:rsidRDefault="003B5679" w:rsidP="003B5679">
      <w:pPr>
        <w:pStyle w:val="Heading3"/>
        <w:rPr>
          <w:rFonts w:eastAsia="Helvetica"/>
          <w:shd w:val="clear" w:color="auto" w:fill="FFFFFF"/>
          <w:lang w:val="en-US" w:eastAsia="zh-CN" w:bidi="ar"/>
        </w:rPr>
      </w:pPr>
      <w:bookmarkStart w:id="144" w:name="_Toc101262269"/>
      <w:r>
        <w:rPr>
          <w:rFonts w:eastAsia="Helvetica"/>
          <w:shd w:val="clear" w:color="auto" w:fill="FFFFFF"/>
          <w:lang w:val="en-US" w:eastAsia="zh-CN" w:bidi="ar"/>
        </w:rPr>
        <w:t>5.14.1</w:t>
      </w:r>
      <w:r>
        <w:rPr>
          <w:rFonts w:eastAsia="Helvetica"/>
          <w:shd w:val="clear" w:color="auto" w:fill="FFFFFF"/>
          <w:lang w:val="en-US" w:eastAsia="zh-CN" w:bidi="ar"/>
        </w:rPr>
        <w:tab/>
        <w:t>Description</w:t>
      </w:r>
      <w:bookmarkEnd w:id="144"/>
    </w:p>
    <w:p w14:paraId="327F442E" w14:textId="77777777" w:rsidR="003B5679" w:rsidRDefault="003B5679" w:rsidP="003B5679">
      <w:pPr>
        <w:rPr>
          <w:rFonts w:eastAsia="Helvetica"/>
          <w:shd w:val="clear" w:color="auto" w:fill="FFFFFF"/>
          <w:lang w:val="en-US" w:eastAsia="zh-CN" w:bidi="ar"/>
        </w:rPr>
      </w:pPr>
      <w:r>
        <w:rPr>
          <w:rFonts w:eastAsia="Helvetica"/>
          <w:shd w:val="clear" w:color="auto" w:fill="FFFFFF"/>
          <w:lang w:val="en-US" w:eastAsia="zh-CN" w:bidi="ar"/>
        </w:rPr>
        <w:t xml:space="preserve">The 5G ProSe service is specified in 3GPP TS 23.304 [21]. </w:t>
      </w:r>
    </w:p>
    <w:p w14:paraId="57675F98" w14:textId="77777777" w:rsidR="003B5679" w:rsidRDefault="003B5679" w:rsidP="003B5679">
      <w:pPr>
        <w:rPr>
          <w:rFonts w:eastAsia="SimSun"/>
          <w:lang w:eastAsia="zh-CN"/>
        </w:rPr>
      </w:pPr>
      <w:r>
        <w:rPr>
          <w:lang w:eastAsia="zh-CN"/>
        </w:rPr>
        <w:t>5G ProSe supports both the public safety service and commercial service. The following features are supported in 5G Prose:</w:t>
      </w:r>
    </w:p>
    <w:p w14:paraId="33CB1D9D" w14:textId="77777777" w:rsidR="003B5679" w:rsidRDefault="003B5679" w:rsidP="003B5679">
      <w:pPr>
        <w:pStyle w:val="B10"/>
        <w:rPr>
          <w:lang w:eastAsia="zh-CN"/>
        </w:rPr>
      </w:pPr>
      <w:r>
        <w:t>-</w:t>
      </w:r>
      <w:r>
        <w:tab/>
        <w:t>Authorization and Provisioning;</w:t>
      </w:r>
    </w:p>
    <w:p w14:paraId="123BF03F" w14:textId="77777777" w:rsidR="003B5679" w:rsidRDefault="003B5679" w:rsidP="003B5679">
      <w:pPr>
        <w:pStyle w:val="B10"/>
        <w:rPr>
          <w:lang w:eastAsia="zh-CN"/>
        </w:rPr>
      </w:pPr>
      <w:r>
        <w:t>-</w:t>
      </w:r>
      <w:r>
        <w:tab/>
        <w:t>Direct Discovery;</w:t>
      </w:r>
    </w:p>
    <w:p w14:paraId="207C5D0E" w14:textId="77777777" w:rsidR="003B5679" w:rsidRDefault="003B5679" w:rsidP="003B5679">
      <w:pPr>
        <w:pStyle w:val="B10"/>
        <w:rPr>
          <w:lang w:eastAsia="zh-CN"/>
        </w:rPr>
      </w:pPr>
      <w:r>
        <w:t>-</w:t>
      </w:r>
      <w:r>
        <w:tab/>
        <w:t>Direct Communication</w:t>
      </w:r>
      <w:r>
        <w:rPr>
          <w:lang w:eastAsia="zh-CN"/>
        </w:rPr>
        <w:t xml:space="preserve"> including unicast, groupcast and broadcast;</w:t>
      </w:r>
    </w:p>
    <w:p w14:paraId="5E0AB674" w14:textId="77777777" w:rsidR="003B5679" w:rsidRDefault="003B5679" w:rsidP="003B5679">
      <w:pPr>
        <w:pStyle w:val="B10"/>
        <w:rPr>
          <w:lang w:eastAsia="zh-CN"/>
        </w:rPr>
      </w:pPr>
      <w:r>
        <w:rPr>
          <w:lang w:eastAsia="zh-CN"/>
        </w:rPr>
        <w:t>-</w:t>
      </w:r>
      <w:r>
        <w:rPr>
          <w:lang w:eastAsia="zh-CN"/>
        </w:rPr>
        <w:tab/>
        <w:t xml:space="preserve">UE-to-Network Relay (i.e., </w:t>
      </w:r>
      <w:r>
        <w:t>Layer-2 UE-to-Network Relay or Layer-3 UE-to-Network Relay</w:t>
      </w:r>
      <w:r>
        <w:rPr>
          <w:lang w:eastAsia="zh-CN"/>
        </w:rPr>
        <w:t>) Discovery;</w:t>
      </w:r>
    </w:p>
    <w:p w14:paraId="5C066E35" w14:textId="77777777" w:rsidR="003B5679" w:rsidRDefault="003B5679" w:rsidP="003B5679">
      <w:pPr>
        <w:pStyle w:val="B10"/>
        <w:rPr>
          <w:lang w:eastAsia="zh-CN"/>
        </w:rPr>
      </w:pPr>
      <w:r>
        <w:rPr>
          <w:lang w:eastAsia="zh-CN"/>
        </w:rPr>
        <w:t>-</w:t>
      </w:r>
      <w:r>
        <w:rPr>
          <w:lang w:eastAsia="zh-CN"/>
        </w:rPr>
        <w:tab/>
        <w:t xml:space="preserve">UE-to-Network Relay Communication via </w:t>
      </w:r>
      <w:r>
        <w:t>Layer-2 UE-to-Network Relay or Layer-3 UE-to-Network Relay</w:t>
      </w:r>
      <w:r>
        <w:rPr>
          <w:lang w:eastAsia="zh-CN"/>
        </w:rPr>
        <w:t>.</w:t>
      </w:r>
    </w:p>
    <w:p w14:paraId="7DBEE0EF" w14:textId="77777777" w:rsidR="003B5679" w:rsidRDefault="003B5679" w:rsidP="003B5679">
      <w:pPr>
        <w:rPr>
          <w:rFonts w:eastAsia="Helvetica"/>
        </w:rPr>
      </w:pPr>
      <w:r>
        <w:rPr>
          <w:lang w:eastAsia="zh-CN"/>
        </w:rPr>
        <w:t xml:space="preserve">The figure 5.14.1-1 is the 5G system architecture for ProSe Services defined in TS 23.304 [21]. In this architecture, 5G DDNMF </w:t>
      </w:r>
      <w:r>
        <w:t xml:space="preserve">supports dynamic 5G ProSe Direct Discovery, and PCF provides the Authorization policy and parameters for 5G ProSe Direct Discovery and Communication, and Authorization policy and parameters for 5G UE-to-Network Relay </w:t>
      </w:r>
      <w:r>
        <w:rPr>
          <w:lang w:eastAsia="zh-CN"/>
        </w:rPr>
        <w:t>D</w:t>
      </w:r>
      <w:r>
        <w:t xml:space="preserve">iscovery and </w:t>
      </w:r>
      <w:r>
        <w:rPr>
          <w:lang w:eastAsia="zh-CN"/>
        </w:rPr>
        <w:t>C</w:t>
      </w:r>
      <w:r>
        <w:t>ommunication</w:t>
      </w:r>
      <w:r>
        <w:rPr>
          <w:rFonts w:eastAsia="Helvetica"/>
        </w:rPr>
        <w:t>.</w:t>
      </w:r>
    </w:p>
    <w:p w14:paraId="1EC8306E" w14:textId="40CE5CFF" w:rsidR="003B5679" w:rsidRDefault="003B5679" w:rsidP="003B5679">
      <w:pPr>
        <w:pStyle w:val="TH"/>
        <w:rPr>
          <w:rFonts w:eastAsia="DengXian"/>
        </w:rPr>
      </w:pPr>
      <w:r>
        <w:rPr>
          <w:rFonts w:eastAsia="DengXian"/>
          <w:noProof/>
          <w:lang w:eastAsia="en-GB"/>
        </w:rPr>
        <w:drawing>
          <wp:inline distT="0" distB="0" distL="0" distR="0" wp14:anchorId="3412AA52" wp14:editId="772AD22F">
            <wp:extent cx="3857625" cy="38957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57625" cy="3895725"/>
                    </a:xfrm>
                    <a:prstGeom prst="rect">
                      <a:avLst/>
                    </a:prstGeom>
                    <a:noFill/>
                    <a:ln>
                      <a:noFill/>
                    </a:ln>
                  </pic:spPr>
                </pic:pic>
              </a:graphicData>
            </a:graphic>
          </wp:inline>
        </w:drawing>
      </w:r>
    </w:p>
    <w:p w14:paraId="00F6AC54" w14:textId="77777777" w:rsidR="003B5679" w:rsidRDefault="003B5679" w:rsidP="003B5679">
      <w:pPr>
        <w:pStyle w:val="TF"/>
        <w:rPr>
          <w:rFonts w:eastAsia="SimSun"/>
        </w:rPr>
      </w:pPr>
      <w:r>
        <w:t>Figure 5.14.1-1 5G system architecture for ProSe in TS 23.304</w:t>
      </w:r>
    </w:p>
    <w:p w14:paraId="123DC71E" w14:textId="77777777" w:rsidR="003B5679" w:rsidRPr="00AB1294" w:rsidRDefault="003B5679" w:rsidP="003B5679">
      <w:pPr>
        <w:rPr>
          <w:noProof/>
        </w:rPr>
      </w:pPr>
      <w:r w:rsidRPr="00AB1294">
        <w:rPr>
          <w:noProof/>
        </w:rPr>
        <w:lastRenderedPageBreak/>
        <w:t>The requirements on off network defined in TS 22.280, 22.179, 22.281, and 22.282 are mainly on following aspects :</w:t>
      </w:r>
    </w:p>
    <w:p w14:paraId="670C9101" w14:textId="77777777" w:rsidR="003B5679" w:rsidRPr="00AB1294" w:rsidRDefault="003B5679" w:rsidP="003B5679">
      <w:pPr>
        <w:pStyle w:val="B10"/>
        <w:rPr>
          <w:noProof/>
        </w:rPr>
      </w:pPr>
      <w:r w:rsidRPr="00AB1294">
        <w:rPr>
          <w:noProof/>
        </w:rPr>
        <w:t>-</w:t>
      </w:r>
      <w:r w:rsidRPr="00AB1294">
        <w:rPr>
          <w:noProof/>
        </w:rPr>
        <w:tab/>
        <w:t>provisioning for using off network MCX service;</w:t>
      </w:r>
    </w:p>
    <w:p w14:paraId="6823C72A" w14:textId="77777777" w:rsidR="003B5679" w:rsidRPr="00AB1294" w:rsidRDefault="003B5679" w:rsidP="003B5679">
      <w:pPr>
        <w:pStyle w:val="B10"/>
        <w:rPr>
          <w:noProof/>
        </w:rPr>
      </w:pPr>
      <w:r w:rsidRPr="00AB1294">
        <w:rPr>
          <w:noProof/>
        </w:rPr>
        <w:t>-</w:t>
      </w:r>
      <w:r w:rsidRPr="00AB1294">
        <w:rPr>
          <w:noProof/>
        </w:rPr>
        <w:tab/>
        <w:t>off network group communication;</w:t>
      </w:r>
    </w:p>
    <w:p w14:paraId="3F9C78B7" w14:textId="77777777" w:rsidR="003B5679" w:rsidRPr="00AB1294" w:rsidRDefault="003B5679" w:rsidP="003B5679">
      <w:pPr>
        <w:pStyle w:val="B10"/>
        <w:rPr>
          <w:noProof/>
        </w:rPr>
      </w:pPr>
      <w:r w:rsidRPr="00AB1294">
        <w:rPr>
          <w:noProof/>
        </w:rPr>
        <w:t>-</w:t>
      </w:r>
      <w:r w:rsidRPr="00AB1294">
        <w:rPr>
          <w:noProof/>
        </w:rPr>
        <w:tab/>
        <w:t>off network private communication;</w:t>
      </w:r>
    </w:p>
    <w:p w14:paraId="70CFD1E1" w14:textId="77777777" w:rsidR="003B5679" w:rsidRPr="00AB1294" w:rsidRDefault="003B5679" w:rsidP="003B5679">
      <w:pPr>
        <w:pStyle w:val="B10"/>
        <w:rPr>
          <w:noProof/>
        </w:rPr>
      </w:pPr>
      <w:r w:rsidRPr="00AB1294">
        <w:rPr>
          <w:noProof/>
          <w:lang w:eastAsia="zh-CN"/>
        </w:rPr>
        <w:t>-</w:t>
      </w:r>
      <w:r w:rsidRPr="00AB1294">
        <w:rPr>
          <w:noProof/>
          <w:lang w:eastAsia="zh-CN"/>
        </w:rPr>
        <w:tab/>
      </w:r>
      <w:r w:rsidRPr="007E0BB8">
        <w:t>Priority</w:t>
      </w:r>
      <w:r w:rsidRPr="00AB1294">
        <w:rPr>
          <w:noProof/>
          <w:lang w:eastAsia="zh-CN"/>
        </w:rPr>
        <w:t xml:space="preserve"> and communication type;</w:t>
      </w:r>
    </w:p>
    <w:p w14:paraId="6FB396ED" w14:textId="77777777" w:rsidR="003B5679" w:rsidRPr="00AB1294" w:rsidRDefault="003B5679" w:rsidP="003B5679">
      <w:pPr>
        <w:pStyle w:val="B10"/>
        <w:rPr>
          <w:noProof/>
        </w:rPr>
      </w:pPr>
      <w:r w:rsidRPr="00AB1294">
        <w:rPr>
          <w:noProof/>
        </w:rPr>
        <w:t>-</w:t>
      </w:r>
      <w:r w:rsidRPr="00AB1294">
        <w:rPr>
          <w:noProof/>
        </w:rPr>
        <w:tab/>
        <w:t>UE-to-UE relay and UE-to-Network Relay</w:t>
      </w:r>
      <w:r w:rsidRPr="00AB1294">
        <w:rPr>
          <w:rFonts w:ascii="MS Gothic" w:eastAsia="MS Gothic" w:hAnsi="MS Gothic" w:cs="MS Gothic" w:hint="eastAsia"/>
          <w:noProof/>
          <w:lang w:eastAsia="zh-CN"/>
        </w:rPr>
        <w:t>；</w:t>
      </w:r>
    </w:p>
    <w:p w14:paraId="57B1FB68" w14:textId="77777777" w:rsidR="003B5679" w:rsidRDefault="003B5679" w:rsidP="003B5679">
      <w:r w:rsidRPr="00AB1294">
        <w:rPr>
          <w:noProof/>
        </w:rPr>
        <w:t xml:space="preserve">In MC service over 4G ProSe, </w:t>
      </w:r>
      <w:r>
        <w:t>the following features are designed based on the SA1 requirements:</w:t>
      </w:r>
    </w:p>
    <w:p w14:paraId="6206A19E" w14:textId="77777777" w:rsidR="003B5679" w:rsidRDefault="003B5679" w:rsidP="003B5679">
      <w:pPr>
        <w:pStyle w:val="B10"/>
        <w:rPr>
          <w:rFonts w:eastAsia="Helvetica"/>
        </w:rPr>
      </w:pPr>
      <w:r>
        <w:rPr>
          <w:rFonts w:eastAsia="Helvetica"/>
        </w:rPr>
        <w:t>-</w:t>
      </w:r>
      <w:r>
        <w:rPr>
          <w:rFonts w:eastAsia="Helvetica"/>
        </w:rPr>
        <w:tab/>
        <w:t>off network configurations in the UE configuration data, group configuration data, user profile configuration;</w:t>
      </w:r>
    </w:p>
    <w:p w14:paraId="33730643" w14:textId="77777777" w:rsidR="003B5679" w:rsidRDefault="003B5679" w:rsidP="003B5679">
      <w:pPr>
        <w:pStyle w:val="B10"/>
        <w:rPr>
          <w:rFonts w:eastAsia="Helvetica"/>
        </w:rPr>
      </w:pPr>
      <w:r>
        <w:t>-</w:t>
      </w:r>
      <w:r>
        <w:tab/>
        <w:t>o</w:t>
      </w:r>
      <w:r w:rsidRPr="00AB1294">
        <w:rPr>
          <w:noProof/>
        </w:rPr>
        <w:t>ff-network group call;</w:t>
      </w:r>
    </w:p>
    <w:p w14:paraId="5EC40657" w14:textId="77777777" w:rsidR="003B5679" w:rsidRDefault="003B5679" w:rsidP="003B5679">
      <w:pPr>
        <w:pStyle w:val="B10"/>
        <w:rPr>
          <w:rFonts w:eastAsia="Helvetica"/>
        </w:rPr>
      </w:pPr>
      <w:r>
        <w:t>-</w:t>
      </w:r>
      <w:r>
        <w:tab/>
        <w:t>off-network</w:t>
      </w:r>
      <w:r w:rsidRPr="00AB1294">
        <w:rPr>
          <w:noProof/>
        </w:rPr>
        <w:t xml:space="preserve"> </w:t>
      </w:r>
      <w:r>
        <w:t>private call;</w:t>
      </w:r>
    </w:p>
    <w:p w14:paraId="213414D2" w14:textId="77777777" w:rsidR="003B5679" w:rsidRDefault="003B5679" w:rsidP="003B5679">
      <w:pPr>
        <w:pStyle w:val="B10"/>
        <w:rPr>
          <w:rFonts w:eastAsia="Helvetica"/>
        </w:rPr>
      </w:pPr>
      <w:r>
        <w:t>-</w:t>
      </w:r>
      <w:r>
        <w:tab/>
        <w:t>supporting of UE-to-Network Relay.</w:t>
      </w:r>
    </w:p>
    <w:p w14:paraId="660F6E44" w14:textId="77777777" w:rsidR="003B5679" w:rsidRDefault="003B5679" w:rsidP="003B5679">
      <w:pPr>
        <w:rPr>
          <w:rFonts w:eastAsia="SimSun"/>
        </w:rPr>
      </w:pPr>
      <w:r>
        <w:t>Considering the 5G Prose, MC service requirements on off-network and MC service over 4G prose, the following aspects and potential gaps are identified:</w:t>
      </w:r>
    </w:p>
    <w:p w14:paraId="79060675" w14:textId="77777777" w:rsidR="003B5679" w:rsidRPr="00AB1294" w:rsidRDefault="003B5679" w:rsidP="003B5679">
      <w:pPr>
        <w:pStyle w:val="B10"/>
        <w:rPr>
          <w:noProof/>
        </w:rPr>
      </w:pPr>
      <w:r>
        <w:t>1)</w:t>
      </w:r>
      <w:r>
        <w:tab/>
        <w:t xml:space="preserve">Which 5G </w:t>
      </w:r>
      <w:r>
        <w:rPr>
          <w:lang w:eastAsia="zh-CN"/>
        </w:rPr>
        <w:t xml:space="preserve">ProSe features are required by </w:t>
      </w:r>
      <w:r w:rsidRPr="00AB1294">
        <w:rPr>
          <w:noProof/>
        </w:rPr>
        <w:t>MC services;</w:t>
      </w:r>
    </w:p>
    <w:p w14:paraId="7732BBF3" w14:textId="77777777" w:rsidR="003B5679" w:rsidRDefault="003B5679" w:rsidP="003B5679">
      <w:pPr>
        <w:pStyle w:val="B10"/>
      </w:pPr>
      <w:r>
        <w:t>2)</w:t>
      </w:r>
      <w:r>
        <w:tab/>
        <w:t>Based on 1), how those features are used by MC service;</w:t>
      </w:r>
    </w:p>
    <w:p w14:paraId="70614672" w14:textId="77777777" w:rsidR="003B5679" w:rsidRDefault="003B5679" w:rsidP="003B5679">
      <w:pPr>
        <w:pStyle w:val="B10"/>
      </w:pPr>
      <w:r>
        <w:t>3)</w:t>
      </w:r>
      <w:r>
        <w:tab/>
        <w:t>Whether the existing MC service over 4G prose procedures can be reused? if can, if any necessary changes are needed</w:t>
      </w:r>
      <w:bookmarkEnd w:id="142"/>
      <w:bookmarkEnd w:id="143"/>
      <w:r>
        <w:t>?</w:t>
      </w:r>
    </w:p>
    <w:p w14:paraId="5ED87647" w14:textId="77777777" w:rsidR="003B5679" w:rsidRDefault="003B5679" w:rsidP="003B5679">
      <w:pPr>
        <w:pStyle w:val="Heading3"/>
      </w:pPr>
      <w:bookmarkStart w:id="145" w:name="_Toc101262270"/>
      <w:r>
        <w:t>5.14.2</w:t>
      </w:r>
      <w:r>
        <w:rPr>
          <w:rFonts w:ascii="Calibri" w:hAnsi="Calibri"/>
          <w:sz w:val="22"/>
          <w:szCs w:val="22"/>
          <w:lang w:eastAsia="en-GB"/>
        </w:rPr>
        <w:tab/>
      </w:r>
      <w:r>
        <w:t>Architectural requirements</w:t>
      </w:r>
      <w:bookmarkEnd w:id="145"/>
    </w:p>
    <w:p w14:paraId="313E6D2B" w14:textId="77777777" w:rsidR="003B5679" w:rsidRPr="00D10E21" w:rsidRDefault="003B5679" w:rsidP="003B5679">
      <w:pPr>
        <w:pStyle w:val="EditorsNote"/>
      </w:pPr>
      <w:r>
        <w:t xml:space="preserve">Editor's </w:t>
      </w:r>
      <w:r w:rsidRPr="007E6293">
        <w:t>Note</w:t>
      </w:r>
      <w:r>
        <w:t>: Capture agreements on architectural requirements for solving the key issue. This clause may be omitted if deemed unnecessary.</w:t>
      </w:r>
    </w:p>
    <w:p w14:paraId="42EEC943" w14:textId="77777777" w:rsidR="003B5679" w:rsidRPr="0012722A" w:rsidRDefault="003B5679" w:rsidP="003B5679">
      <w:pPr>
        <w:pStyle w:val="Heading2"/>
        <w:rPr>
          <w:rFonts w:ascii="Calibri" w:hAnsi="Calibri"/>
          <w:sz w:val="22"/>
          <w:szCs w:val="22"/>
          <w:lang w:eastAsia="en-GB"/>
        </w:rPr>
      </w:pPr>
      <w:bookmarkStart w:id="146" w:name="_Toc101262271"/>
      <w:r w:rsidRPr="00595149">
        <w:t>5</w:t>
      </w:r>
      <w:r>
        <w:t>.15</w:t>
      </w:r>
      <w:r w:rsidRPr="0012722A">
        <w:rPr>
          <w:rFonts w:ascii="Calibri" w:hAnsi="Calibri"/>
          <w:sz w:val="22"/>
          <w:szCs w:val="22"/>
          <w:lang w:eastAsia="en-GB"/>
        </w:rPr>
        <w:tab/>
      </w:r>
      <w:r w:rsidRPr="0012722A">
        <w:t>Key issue 1</w:t>
      </w:r>
      <w:r>
        <w:t>5</w:t>
      </w:r>
      <w:r w:rsidRPr="0012722A">
        <w:t>: Use of 5QI</w:t>
      </w:r>
      <w:r w:rsidRPr="000D3F04">
        <w:t>'</w:t>
      </w:r>
      <w:r w:rsidRPr="0012722A">
        <w:t>s</w:t>
      </w:r>
      <w:bookmarkEnd w:id="146"/>
    </w:p>
    <w:p w14:paraId="5DABE37C" w14:textId="77777777" w:rsidR="003B5679" w:rsidRPr="0012722A" w:rsidRDefault="003B5679" w:rsidP="003B5679">
      <w:pPr>
        <w:pStyle w:val="Heading3"/>
      </w:pPr>
      <w:bookmarkStart w:id="147" w:name="_Toc101262272"/>
      <w:r w:rsidRPr="0012722A">
        <w:t>5</w:t>
      </w:r>
      <w:r>
        <w:t>.15</w:t>
      </w:r>
      <w:r w:rsidRPr="0012722A">
        <w:t>.1</w:t>
      </w:r>
      <w:r w:rsidRPr="0012722A">
        <w:rPr>
          <w:rFonts w:ascii="Calibri" w:hAnsi="Calibri"/>
          <w:sz w:val="22"/>
          <w:szCs w:val="22"/>
          <w:lang w:eastAsia="en-GB"/>
        </w:rPr>
        <w:tab/>
      </w:r>
      <w:r w:rsidRPr="0012722A">
        <w:t>Description</w:t>
      </w:r>
      <w:bookmarkEnd w:id="147"/>
    </w:p>
    <w:p w14:paraId="2642E537" w14:textId="77777777" w:rsidR="003B5679" w:rsidRPr="0012722A" w:rsidRDefault="003B5679" w:rsidP="003B5679">
      <w:r w:rsidRPr="0012722A">
        <w:t xml:space="preserve">MC services usually use predefined 5QIs. </w:t>
      </w:r>
      <w:r w:rsidRPr="00397197">
        <w:t>MCData and po</w:t>
      </w:r>
      <w:r>
        <w:t>tentially</w:t>
      </w:r>
      <w:r w:rsidRPr="00397197">
        <w:t xml:space="preserve"> also MCVideo </w:t>
      </w:r>
      <w:r>
        <w:t xml:space="preserve">QoS </w:t>
      </w:r>
      <w:r w:rsidRPr="00397197">
        <w:t>requirements are more diverse than those for MCPTT</w:t>
      </w:r>
      <w:r>
        <w:t xml:space="preserve">. In </w:t>
      </w:r>
      <w:r w:rsidRPr="0012722A">
        <w:t>MCData</w:t>
      </w:r>
      <w:r>
        <w:t xml:space="preserve"> requirements in the context of packet latency and packet loss may vary</w:t>
      </w:r>
      <w:r w:rsidRPr="0012722A">
        <w:t>, depending on the application characteristics</w:t>
      </w:r>
      <w:r>
        <w:t xml:space="preserve"> and therefore</w:t>
      </w:r>
      <w:r w:rsidRPr="0012722A">
        <w:t xml:space="preserve"> </w:t>
      </w:r>
      <w:r>
        <w:t>diverse</w:t>
      </w:r>
      <w:r w:rsidRPr="0012722A">
        <w:t xml:space="preserve"> transmission </w:t>
      </w:r>
      <w:r w:rsidRPr="00595149">
        <w:t>ch</w:t>
      </w:r>
      <w:r>
        <w:t>a</w:t>
      </w:r>
      <w:r w:rsidRPr="00595149">
        <w:t>racteristics</w:t>
      </w:r>
      <w:r w:rsidRPr="0012722A">
        <w:t xml:space="preserve"> can be expected.</w:t>
      </w:r>
    </w:p>
    <w:p w14:paraId="6F60284C" w14:textId="77777777" w:rsidR="003B5679" w:rsidRPr="0012722A" w:rsidRDefault="003B5679" w:rsidP="003B5679">
      <w:r w:rsidRPr="0012722A">
        <w:t xml:space="preserve">The current approach of 5QI 70 only for the use by MC Data service </w:t>
      </w:r>
      <w:r w:rsidRPr="00595149">
        <w:t>capabilities</w:t>
      </w:r>
      <w:r w:rsidRPr="0012722A">
        <w:t xml:space="preserve"> with a latency budget of 200ms in accordance to 3GPP TS 23.501 [</w:t>
      </w:r>
      <w:r>
        <w:t>10</w:t>
      </w:r>
      <w:r w:rsidRPr="0012722A">
        <w:t>] and a reliability requirement (packet loss) of 10</w:t>
      </w:r>
      <w:r w:rsidRPr="0012722A">
        <w:rPr>
          <w:vertAlign w:val="superscript"/>
        </w:rPr>
        <w:t>-6</w:t>
      </w:r>
      <w:r w:rsidRPr="0012722A">
        <w:t xml:space="preserve"> and its application is more of a deterministic interpretation. Operating all MCData service capabilities exclusively with 5QI</w:t>
      </w:r>
      <w:r>
        <w:t> </w:t>
      </w:r>
      <w:r w:rsidRPr="0012722A">
        <w:t>70</w:t>
      </w:r>
      <w:r>
        <w:t>,</w:t>
      </w:r>
      <w:r w:rsidRPr="0012722A">
        <w:t xml:space="preserve"> the same queue is used in the corresponding gNB scheduler and multiple MCData transport flows can only be differentiated on the basis of priority. For example, </w:t>
      </w:r>
      <w:r>
        <w:t xml:space="preserve">a </w:t>
      </w:r>
      <w:r w:rsidRPr="0012722A">
        <w:t>SDS exchange does not usually require a packet loss of 10</w:t>
      </w:r>
      <w:r w:rsidRPr="0012722A">
        <w:rPr>
          <w:vertAlign w:val="superscript"/>
        </w:rPr>
        <w:t>-6</w:t>
      </w:r>
      <w:r w:rsidRPr="0012722A">
        <w:t>, but control command signalling applications e.g. for train protection, depending on the degree of automation, a latency budget range between 10ms and 200ms is required. The aim of the key issue is to scrutinize whether other 5QIs can also be used for MCData service capabilities</w:t>
      </w:r>
      <w:r>
        <w:t xml:space="preserve"> and MCVideo capabilities</w:t>
      </w:r>
      <w:r w:rsidRPr="0012722A">
        <w:t>.</w:t>
      </w:r>
    </w:p>
    <w:p w14:paraId="56F6EA16" w14:textId="77777777" w:rsidR="003B5679" w:rsidRPr="0012722A" w:rsidRDefault="003B5679" w:rsidP="003B5679">
      <w:r w:rsidRPr="0012722A">
        <w:t>The foll</w:t>
      </w:r>
      <w:r>
        <w:t>o</w:t>
      </w:r>
      <w:r w:rsidRPr="0012722A">
        <w:t>wing issues will be addressed:</w:t>
      </w:r>
    </w:p>
    <w:p w14:paraId="597F3F35" w14:textId="77777777" w:rsidR="003B5679" w:rsidRPr="00E91C81" w:rsidRDefault="003B5679" w:rsidP="003B5679">
      <w:pPr>
        <w:pStyle w:val="B10"/>
      </w:pPr>
      <w:r>
        <w:t>-</w:t>
      </w:r>
      <w:r>
        <w:tab/>
      </w:r>
      <w:r w:rsidRPr="0012722A">
        <w:t xml:space="preserve">Does MCData only </w:t>
      </w:r>
      <w:r w:rsidRPr="00E91C81">
        <w:t>require the defined 5QI 70, or</w:t>
      </w:r>
    </w:p>
    <w:p w14:paraId="01A8BFB5" w14:textId="77777777" w:rsidR="003B5679" w:rsidRPr="00003999" w:rsidRDefault="003B5679" w:rsidP="003B5679">
      <w:pPr>
        <w:pStyle w:val="B10"/>
      </w:pPr>
      <w:r>
        <w:t>-</w:t>
      </w:r>
      <w:r>
        <w:tab/>
      </w:r>
      <w:r w:rsidRPr="00E91C81">
        <w:t>Does MCVideo only require the defined 5QIs 67 and 4</w:t>
      </w:r>
      <w:r w:rsidRPr="00003999">
        <w:t>;</w:t>
      </w:r>
    </w:p>
    <w:p w14:paraId="41CF2200" w14:textId="77777777" w:rsidR="003B5679" w:rsidRPr="00003999" w:rsidRDefault="003B5679" w:rsidP="003B5679">
      <w:pPr>
        <w:pStyle w:val="B10"/>
      </w:pPr>
      <w:r>
        <w:t>-</w:t>
      </w:r>
      <w:r>
        <w:tab/>
      </w:r>
      <w:r w:rsidRPr="00E91C81">
        <w:t xml:space="preserve">Can </w:t>
      </w:r>
      <w:r w:rsidRPr="00003999">
        <w:t>other predefined 5QIs used in accordance to 3GPP TS 23.501 used?</w:t>
      </w:r>
    </w:p>
    <w:p w14:paraId="42582A06" w14:textId="77777777" w:rsidR="003B5679" w:rsidRPr="0012722A" w:rsidRDefault="003B5679" w:rsidP="003B5679">
      <w:pPr>
        <w:pStyle w:val="B10"/>
      </w:pPr>
      <w:r w:rsidRPr="00003999">
        <w:t>-</w:t>
      </w:r>
      <w:r w:rsidRPr="00003999">
        <w:tab/>
        <w:t>Potential use of operator</w:t>
      </w:r>
      <w:r w:rsidRPr="0012722A">
        <w:t>-defined</w:t>
      </w:r>
      <w:r>
        <w:t xml:space="preserve"> </w:t>
      </w:r>
      <w:r w:rsidRPr="0012722A">
        <w:t xml:space="preserve">5QIs for </w:t>
      </w:r>
      <w:r w:rsidRPr="00E91C81">
        <w:t>MCData</w:t>
      </w:r>
      <w:r w:rsidRPr="0012722A">
        <w:t xml:space="preserve"> and its influence on the provision of transport resources.</w:t>
      </w:r>
    </w:p>
    <w:p w14:paraId="4B510D2F" w14:textId="77777777" w:rsidR="003B5679" w:rsidRPr="0012722A" w:rsidRDefault="003B5679" w:rsidP="003B5679">
      <w:pPr>
        <w:pStyle w:val="Heading3"/>
      </w:pPr>
      <w:bookmarkStart w:id="148" w:name="_Toc101262273"/>
      <w:r w:rsidRPr="00595149">
        <w:lastRenderedPageBreak/>
        <w:t>5</w:t>
      </w:r>
      <w:r>
        <w:t>.15</w:t>
      </w:r>
      <w:r w:rsidRPr="0012722A">
        <w:t>.2</w:t>
      </w:r>
      <w:r w:rsidRPr="0012722A">
        <w:rPr>
          <w:rFonts w:ascii="Calibri" w:hAnsi="Calibri"/>
          <w:sz w:val="22"/>
          <w:szCs w:val="22"/>
          <w:lang w:eastAsia="en-GB"/>
        </w:rPr>
        <w:tab/>
      </w:r>
      <w:r w:rsidRPr="0012722A">
        <w:t>Architectural requirements</w:t>
      </w:r>
      <w:bookmarkEnd w:id="148"/>
    </w:p>
    <w:p w14:paraId="7F739837" w14:textId="77777777" w:rsidR="003B5679" w:rsidRDefault="003B5679" w:rsidP="003B5679">
      <w:pPr>
        <w:pStyle w:val="EditorsNote"/>
      </w:pPr>
      <w:r w:rsidRPr="0012722A">
        <w:t>Editor's Note: Capture agreements on architectural requirements for solving the key issue. This clause may be omitted if deemed unnecessary.</w:t>
      </w:r>
    </w:p>
    <w:p w14:paraId="10A37583" w14:textId="77777777" w:rsidR="003B5679" w:rsidRPr="00324420" w:rsidRDefault="003B5679" w:rsidP="003B5679">
      <w:pPr>
        <w:pStyle w:val="Heading2"/>
        <w:rPr>
          <w:rFonts w:ascii="Calibri" w:hAnsi="Calibri"/>
          <w:sz w:val="22"/>
          <w:szCs w:val="22"/>
          <w:lang w:eastAsia="en-GB"/>
        </w:rPr>
      </w:pPr>
      <w:bookmarkStart w:id="149" w:name="_Toc101262274"/>
      <w:r>
        <w:t>5.x</w:t>
      </w:r>
      <w:r>
        <w:rPr>
          <w:rFonts w:ascii="Calibri" w:hAnsi="Calibri"/>
          <w:sz w:val="22"/>
          <w:szCs w:val="22"/>
          <w:lang w:eastAsia="en-GB"/>
        </w:rPr>
        <w:tab/>
      </w:r>
      <w:r>
        <w:t>Key issue x: &lt;Key issue title&gt;</w:t>
      </w:r>
      <w:bookmarkEnd w:id="149"/>
    </w:p>
    <w:p w14:paraId="69DFDC0F" w14:textId="77777777" w:rsidR="003B5679" w:rsidRDefault="003B5679" w:rsidP="003B5679">
      <w:pPr>
        <w:pStyle w:val="Heading3"/>
      </w:pPr>
      <w:bookmarkStart w:id="150" w:name="_Toc101262275"/>
      <w:r>
        <w:t>5.x.1</w:t>
      </w:r>
      <w:r>
        <w:rPr>
          <w:rFonts w:ascii="Calibri" w:hAnsi="Calibri"/>
          <w:sz w:val="22"/>
          <w:szCs w:val="22"/>
          <w:lang w:eastAsia="en-GB"/>
        </w:rPr>
        <w:tab/>
      </w:r>
      <w:r>
        <w:t>Description</w:t>
      </w:r>
      <w:bookmarkEnd w:id="150"/>
    </w:p>
    <w:p w14:paraId="4C0A1180" w14:textId="77777777" w:rsidR="003B5679" w:rsidRDefault="003B5679" w:rsidP="003B5679">
      <w:pPr>
        <w:pStyle w:val="EditorsNote"/>
      </w:pPr>
      <w:r>
        <w:t>Editor's Note: Describe the key issue (i.e. problem statement), including technical constraints and interpretations.</w:t>
      </w:r>
    </w:p>
    <w:p w14:paraId="394E447A" w14:textId="77777777" w:rsidR="003B5679" w:rsidRDefault="003B5679" w:rsidP="003B5679">
      <w:pPr>
        <w:pStyle w:val="Heading3"/>
      </w:pPr>
      <w:bookmarkStart w:id="151" w:name="_Toc101262276"/>
      <w:r>
        <w:t>5.x.2</w:t>
      </w:r>
      <w:r>
        <w:rPr>
          <w:rFonts w:ascii="Calibri" w:hAnsi="Calibri"/>
          <w:sz w:val="22"/>
          <w:szCs w:val="22"/>
          <w:lang w:eastAsia="en-GB"/>
        </w:rPr>
        <w:tab/>
      </w:r>
      <w:r>
        <w:t>Architectural requirements</w:t>
      </w:r>
      <w:bookmarkEnd w:id="151"/>
    </w:p>
    <w:p w14:paraId="0AA5C228" w14:textId="77777777" w:rsidR="003B5679" w:rsidRPr="00D10E21" w:rsidRDefault="003B5679" w:rsidP="003B5679">
      <w:pPr>
        <w:pStyle w:val="EditorsNote"/>
      </w:pPr>
      <w:r>
        <w:t>Editor's Note: Capture agreements on architectural requirements for solving the key issue. This clause may be omitted if deemed unnecessary.</w:t>
      </w:r>
    </w:p>
    <w:p w14:paraId="14163719" w14:textId="77777777" w:rsidR="003B5679" w:rsidRDefault="003B5679" w:rsidP="003B5679">
      <w:pPr>
        <w:pStyle w:val="Heading1"/>
        <w:rPr>
          <w:lang w:val="en-US"/>
        </w:rPr>
      </w:pPr>
      <w:bookmarkStart w:id="152" w:name="_Toc101262277"/>
      <w:r>
        <w:rPr>
          <w:lang w:val="en-US"/>
        </w:rPr>
        <w:t>6</w:t>
      </w:r>
      <w:r>
        <w:rPr>
          <w:lang w:val="en-US"/>
        </w:rPr>
        <w:tab/>
        <w:t>S</w:t>
      </w:r>
      <w:r w:rsidRPr="00BF4E4F">
        <w:rPr>
          <w:lang w:val="en-US"/>
        </w:rPr>
        <w:t>olutions to ensure support of Mission Critical services over 5GS</w:t>
      </w:r>
      <w:bookmarkEnd w:id="152"/>
    </w:p>
    <w:p w14:paraId="334C8742" w14:textId="77777777" w:rsidR="003B5679" w:rsidRDefault="003B5679" w:rsidP="003B5679">
      <w:pPr>
        <w:pStyle w:val="Heading2"/>
        <w:rPr>
          <w:rFonts w:ascii="Calibri" w:hAnsi="Calibri"/>
          <w:sz w:val="22"/>
          <w:szCs w:val="22"/>
          <w:lang w:val="en-US" w:eastAsia="en-GB"/>
        </w:rPr>
      </w:pPr>
      <w:bookmarkStart w:id="153" w:name="_Toc101262278"/>
      <w:r>
        <w:rPr>
          <w:lang w:val="en-US"/>
        </w:rPr>
        <w:t>6.1</w:t>
      </w:r>
      <w:r>
        <w:rPr>
          <w:rFonts w:ascii="Calibri" w:hAnsi="Calibri"/>
          <w:sz w:val="22"/>
          <w:szCs w:val="22"/>
          <w:lang w:val="en-US" w:eastAsia="en-GB"/>
        </w:rPr>
        <w:tab/>
      </w:r>
      <w:r>
        <w:rPr>
          <w:lang w:val="en-US"/>
        </w:rPr>
        <w:t>Solution 1: APN - Access to the Data Network</w:t>
      </w:r>
      <w:bookmarkEnd w:id="153"/>
    </w:p>
    <w:p w14:paraId="19EDCC44" w14:textId="77777777" w:rsidR="003B5679" w:rsidRDefault="003B5679" w:rsidP="003B5679">
      <w:pPr>
        <w:pStyle w:val="Heading3"/>
        <w:rPr>
          <w:lang w:val="en-US"/>
        </w:rPr>
      </w:pPr>
      <w:bookmarkStart w:id="154" w:name="_Toc101262279"/>
      <w:r>
        <w:rPr>
          <w:lang w:val="en-US"/>
        </w:rPr>
        <w:t>6.1.1</w:t>
      </w:r>
      <w:r>
        <w:rPr>
          <w:rFonts w:ascii="Calibri" w:hAnsi="Calibri"/>
          <w:sz w:val="22"/>
          <w:szCs w:val="22"/>
          <w:lang w:val="en-US" w:eastAsia="en-GB"/>
        </w:rPr>
        <w:tab/>
      </w:r>
      <w:r>
        <w:rPr>
          <w:lang w:val="en-US"/>
        </w:rPr>
        <w:t>Description</w:t>
      </w:r>
      <w:bookmarkEnd w:id="154"/>
    </w:p>
    <w:p w14:paraId="52C205A6" w14:textId="77777777" w:rsidR="003B5679" w:rsidRDefault="003B5679" w:rsidP="003B5679">
      <w:pPr>
        <w:pStyle w:val="Heading4"/>
        <w:rPr>
          <w:lang w:val="en-US"/>
        </w:rPr>
      </w:pPr>
      <w:bookmarkStart w:id="155" w:name="_Toc101262280"/>
      <w:r>
        <w:rPr>
          <w:lang w:val="en-US"/>
        </w:rPr>
        <w:t>6.1.1.1</w:t>
      </w:r>
      <w:r>
        <w:rPr>
          <w:lang w:val="en-US"/>
        </w:rPr>
        <w:tab/>
        <w:t>General</w:t>
      </w:r>
      <w:bookmarkEnd w:id="155"/>
    </w:p>
    <w:p w14:paraId="785F8CF0" w14:textId="77777777" w:rsidR="003B5679" w:rsidRDefault="003B5679" w:rsidP="003B5679">
      <w:pPr>
        <w:rPr>
          <w:noProof/>
        </w:rPr>
      </w:pPr>
      <w:r>
        <w:rPr>
          <w:noProof/>
        </w:rPr>
        <w:t xml:space="preserve">This solution addresses key issue 5 on APN. For an adequate solution of key issue 5, investigations and relevant adjustments for the area of QoS model are also considered. </w:t>
      </w:r>
    </w:p>
    <w:p w14:paraId="04AED903" w14:textId="77777777" w:rsidR="003B5679" w:rsidRDefault="003B5679" w:rsidP="003B5679">
      <w:pPr>
        <w:rPr>
          <w:noProof/>
        </w:rPr>
      </w:pPr>
      <w:r>
        <w:rPr>
          <w:noProof/>
        </w:rPr>
        <w:t>Hence, the present document describes the difference is required by 3GPP TR 23.793 between 4G EPS and 5GS in the context of:</w:t>
      </w:r>
    </w:p>
    <w:p w14:paraId="42C80B73" w14:textId="77777777" w:rsidR="003B5679" w:rsidRDefault="003B5679" w:rsidP="003B5679">
      <w:pPr>
        <w:pStyle w:val="B10"/>
        <w:rPr>
          <w:noProof/>
          <w:lang w:val="fr-CH"/>
        </w:rPr>
      </w:pPr>
      <w:r>
        <w:rPr>
          <w:noProof/>
          <w:lang w:val="fr-CH"/>
        </w:rPr>
        <w:t>-</w:t>
      </w:r>
      <w:r>
        <w:rPr>
          <w:noProof/>
          <w:lang w:val="fr-CH"/>
        </w:rPr>
        <w:tab/>
        <w:t>EPS bearers versus 5G PDU sesssion;</w:t>
      </w:r>
    </w:p>
    <w:p w14:paraId="0F6C1FEF" w14:textId="77777777" w:rsidR="003B5679" w:rsidRPr="00AB1294" w:rsidRDefault="003B5679" w:rsidP="003B5679">
      <w:pPr>
        <w:pStyle w:val="B10"/>
        <w:rPr>
          <w:noProof/>
        </w:rPr>
      </w:pPr>
      <w:r w:rsidRPr="00AB1294">
        <w:rPr>
          <w:noProof/>
        </w:rPr>
        <w:t>-</w:t>
      </w:r>
      <w:r w:rsidRPr="00AB1294">
        <w:rPr>
          <w:noProof/>
        </w:rPr>
        <w:tab/>
      </w:r>
      <w:r>
        <w:rPr>
          <w:noProof/>
        </w:rPr>
        <w:t>Comparing the resouce control models and related QoS treatment;</w:t>
      </w:r>
    </w:p>
    <w:p w14:paraId="4211CF8B" w14:textId="77777777" w:rsidR="003B5679" w:rsidRDefault="003B5679" w:rsidP="003B5679">
      <w:pPr>
        <w:pStyle w:val="B10"/>
        <w:rPr>
          <w:noProof/>
        </w:rPr>
      </w:pPr>
      <w:r>
        <w:rPr>
          <w:noProof/>
        </w:rPr>
        <w:t>-</w:t>
      </w:r>
      <w:r>
        <w:rPr>
          <w:noProof/>
        </w:rPr>
        <w:tab/>
        <w:t>APN allocation</w:t>
      </w:r>
    </w:p>
    <w:p w14:paraId="4053D86B" w14:textId="77777777" w:rsidR="003B5679" w:rsidRDefault="003B5679" w:rsidP="003B5679">
      <w:pPr>
        <w:pStyle w:val="B10"/>
        <w:rPr>
          <w:noProof/>
        </w:rPr>
      </w:pPr>
      <w:r>
        <w:rPr>
          <w:noProof/>
        </w:rPr>
        <w:t>-</w:t>
      </w:r>
      <w:r>
        <w:rPr>
          <w:noProof/>
        </w:rPr>
        <w:tab/>
        <w:t>Secondary authentication by DN-AAA server.</w:t>
      </w:r>
    </w:p>
    <w:p w14:paraId="6BA2614D" w14:textId="77777777" w:rsidR="003B5679" w:rsidRDefault="003B5679" w:rsidP="003B5679">
      <w:pPr>
        <w:rPr>
          <w:noProof/>
        </w:rPr>
      </w:pPr>
      <w:r>
        <w:rPr>
          <w:noProof/>
        </w:rPr>
        <w:t>With 5GS, the perspective changes to the service-based architecture approach. The resulting functions are addressed using reference points and support the control and monitoring of the user transport services. With this realignment in mind, adjustments are also required in the interaction between the MCX service system and the 3GPP system in the 5GS context.</w:t>
      </w:r>
    </w:p>
    <w:p w14:paraId="4F7BBE68" w14:textId="0AAC3F36" w:rsidR="003B5679" w:rsidRDefault="003B5679" w:rsidP="003B5679">
      <w:pPr>
        <w:rPr>
          <w:noProof/>
        </w:rPr>
      </w:pPr>
      <w:r>
        <w:rPr>
          <w:noProof/>
        </w:rPr>
        <w:t>Hence, the following discource evaluates the differences between the EPS and 5GS and resulting adjustments in the 3GPP MC system specifications. The following 3GPP Technical Specifications are included in the analysis:</w:t>
      </w:r>
    </w:p>
    <w:p w14:paraId="59448A4D" w14:textId="77777777" w:rsidR="003B5679" w:rsidRPr="000D3F04" w:rsidRDefault="003B5679" w:rsidP="003B5679">
      <w:pPr>
        <w:pStyle w:val="B10"/>
        <w:rPr>
          <w:noProof/>
          <w:lang w:val="sv-SE"/>
        </w:rPr>
      </w:pPr>
      <w:r w:rsidRPr="000D3F04">
        <w:rPr>
          <w:noProof/>
          <w:lang w:val="sv-SE"/>
        </w:rPr>
        <w:t>-</w:t>
      </w:r>
      <w:r w:rsidRPr="000D3F04">
        <w:rPr>
          <w:noProof/>
          <w:lang w:val="sv-SE"/>
        </w:rPr>
        <w:tab/>
        <w:t>3GPP TS 23.003 [7];</w:t>
      </w:r>
    </w:p>
    <w:p w14:paraId="357A82BE" w14:textId="77777777" w:rsidR="003B5679" w:rsidRPr="00AB1294" w:rsidRDefault="003B5679" w:rsidP="003B5679">
      <w:pPr>
        <w:pStyle w:val="B10"/>
        <w:rPr>
          <w:noProof/>
          <w:lang w:val="sv-SE"/>
        </w:rPr>
      </w:pPr>
      <w:r w:rsidRPr="00AB1294">
        <w:rPr>
          <w:noProof/>
          <w:lang w:val="sv-SE"/>
        </w:rPr>
        <w:t>-</w:t>
      </w:r>
      <w:r w:rsidRPr="00AB1294">
        <w:rPr>
          <w:noProof/>
          <w:lang w:val="sv-SE"/>
        </w:rPr>
        <w:tab/>
        <w:t>3GPP TS 23.401 [8];</w:t>
      </w:r>
    </w:p>
    <w:p w14:paraId="37F6738A" w14:textId="77777777" w:rsidR="003B5679" w:rsidRPr="00AB1294" w:rsidRDefault="003B5679" w:rsidP="003B5679">
      <w:pPr>
        <w:pStyle w:val="B10"/>
        <w:rPr>
          <w:noProof/>
          <w:lang w:val="sv-SE"/>
        </w:rPr>
      </w:pPr>
      <w:r w:rsidRPr="00AB1294">
        <w:rPr>
          <w:noProof/>
          <w:lang w:val="sv-SE"/>
        </w:rPr>
        <w:t>-</w:t>
      </w:r>
      <w:r w:rsidRPr="00AB1294">
        <w:rPr>
          <w:noProof/>
          <w:lang w:val="sv-SE"/>
        </w:rPr>
        <w:tab/>
        <w:t>3GPP TS 23.203 [9];</w:t>
      </w:r>
    </w:p>
    <w:p w14:paraId="04BB37AC" w14:textId="77777777" w:rsidR="003B5679" w:rsidRPr="00AB1294" w:rsidRDefault="003B5679" w:rsidP="003B5679">
      <w:pPr>
        <w:pStyle w:val="B10"/>
        <w:rPr>
          <w:noProof/>
          <w:lang w:val="sv-SE"/>
        </w:rPr>
      </w:pPr>
      <w:r w:rsidRPr="00AB1294">
        <w:rPr>
          <w:noProof/>
          <w:lang w:val="sv-SE"/>
        </w:rPr>
        <w:t>-</w:t>
      </w:r>
      <w:r w:rsidRPr="00AB1294">
        <w:rPr>
          <w:noProof/>
          <w:lang w:val="sv-SE"/>
        </w:rPr>
        <w:tab/>
        <w:t>3GPP TS 23.501 [10];</w:t>
      </w:r>
    </w:p>
    <w:p w14:paraId="1D53805A" w14:textId="77777777" w:rsidR="003B5679" w:rsidRPr="000D3F04" w:rsidRDefault="003B5679" w:rsidP="003B5679">
      <w:pPr>
        <w:pStyle w:val="B10"/>
        <w:rPr>
          <w:noProof/>
          <w:lang w:val="sv-SE"/>
        </w:rPr>
      </w:pPr>
      <w:r w:rsidRPr="000D3F04">
        <w:rPr>
          <w:noProof/>
          <w:lang w:val="sv-SE"/>
        </w:rPr>
        <w:t>-</w:t>
      </w:r>
      <w:r w:rsidRPr="000D3F04">
        <w:rPr>
          <w:noProof/>
          <w:lang w:val="sv-SE"/>
        </w:rPr>
        <w:tab/>
        <w:t>3GPP TS 23.502 [11];</w:t>
      </w:r>
    </w:p>
    <w:p w14:paraId="276FBF62" w14:textId="77777777" w:rsidR="003B5679" w:rsidRPr="000D3F04" w:rsidRDefault="003B5679" w:rsidP="003B5679">
      <w:pPr>
        <w:pStyle w:val="B10"/>
        <w:rPr>
          <w:lang w:val="sv-SE"/>
        </w:rPr>
      </w:pPr>
      <w:r w:rsidRPr="000D3F04">
        <w:rPr>
          <w:noProof/>
          <w:lang w:val="sv-SE"/>
        </w:rPr>
        <w:lastRenderedPageBreak/>
        <w:t>-</w:t>
      </w:r>
      <w:r w:rsidRPr="000D3F04">
        <w:rPr>
          <w:noProof/>
          <w:lang w:val="sv-SE"/>
        </w:rPr>
        <w:tab/>
        <w:t>3GPP TS 23.503 [12]; and</w:t>
      </w:r>
    </w:p>
    <w:p w14:paraId="050DDF68" w14:textId="77777777" w:rsidR="003B5679" w:rsidRPr="000D3F04" w:rsidRDefault="003B5679" w:rsidP="003B5679">
      <w:pPr>
        <w:pStyle w:val="B10"/>
        <w:rPr>
          <w:lang w:val="sv-SE"/>
        </w:rPr>
      </w:pPr>
      <w:r w:rsidRPr="000D3F04">
        <w:rPr>
          <w:noProof/>
          <w:lang w:val="sv-SE"/>
        </w:rPr>
        <w:t>-</w:t>
      </w:r>
      <w:r w:rsidRPr="000D3F04">
        <w:rPr>
          <w:noProof/>
          <w:lang w:val="sv-SE"/>
        </w:rPr>
        <w:tab/>
        <w:t>3GPP TS 33.501 [13].</w:t>
      </w:r>
    </w:p>
    <w:p w14:paraId="0040533B" w14:textId="77777777" w:rsidR="003B5679" w:rsidRDefault="003B5679" w:rsidP="003B5679">
      <w:pPr>
        <w:pStyle w:val="Heading4"/>
        <w:rPr>
          <w:lang w:val="en-US"/>
        </w:rPr>
      </w:pPr>
      <w:bookmarkStart w:id="156" w:name="_Toc101262281"/>
      <w:r>
        <w:rPr>
          <w:lang w:val="en-US"/>
        </w:rPr>
        <w:t>6.1.1.2</w:t>
      </w:r>
      <w:r>
        <w:rPr>
          <w:lang w:val="en-US"/>
        </w:rPr>
        <w:tab/>
        <w:t>5GS Data Network (DN) access</w:t>
      </w:r>
      <w:bookmarkEnd w:id="156"/>
    </w:p>
    <w:p w14:paraId="3EC5A59F" w14:textId="77777777" w:rsidR="003B5679" w:rsidRDefault="003B5679" w:rsidP="003B5679">
      <w:r>
        <w:t>A Data Network Name (DNN) is equivalent to an APN as defined in 3GPP TS 23.003 clause 9A and have an equivalent meaning and contains the same information.</w:t>
      </w:r>
    </w:p>
    <w:p w14:paraId="3F6F9E87" w14:textId="77777777" w:rsidR="003B5679" w:rsidRDefault="003B5679" w:rsidP="003B5679">
      <w:r>
        <w:t>In the 5GS context, a DNN can be used e.g. to:</w:t>
      </w:r>
    </w:p>
    <w:p w14:paraId="38217A22" w14:textId="77777777" w:rsidR="003B5679" w:rsidRDefault="003B5679" w:rsidP="003B5679">
      <w:pPr>
        <w:pStyle w:val="B10"/>
      </w:pPr>
      <w:r>
        <w:t>-</w:t>
      </w:r>
      <w:r>
        <w:tab/>
        <w:t>Select the Session Management and User Plane for a PDU Session and its corresponding N6 interface;</w:t>
      </w:r>
    </w:p>
    <w:p w14:paraId="77574310" w14:textId="77777777" w:rsidR="003B5679" w:rsidRDefault="003B5679" w:rsidP="003B5679">
      <w:pPr>
        <w:pStyle w:val="B10"/>
      </w:pPr>
      <w:r>
        <w:t>-</w:t>
      </w:r>
      <w:r>
        <w:tab/>
        <w:t>Determine policies that applies to the corresponding PDU Session.</w:t>
      </w:r>
    </w:p>
    <w:p w14:paraId="69B4BF69" w14:textId="77777777" w:rsidR="003B5679" w:rsidRDefault="003B5679" w:rsidP="003B5679">
      <w:pPr>
        <w:pStyle w:val="Heading4"/>
        <w:rPr>
          <w:lang w:val="en-US"/>
        </w:rPr>
      </w:pPr>
      <w:bookmarkStart w:id="157" w:name="_Toc101262282"/>
      <w:r>
        <w:rPr>
          <w:lang w:val="en-US"/>
        </w:rPr>
        <w:t>6.1.1.3</w:t>
      </w:r>
      <w:r>
        <w:rPr>
          <w:lang w:val="en-US"/>
        </w:rPr>
        <w:tab/>
        <w:t>EPS versus 5GS QoS model</w:t>
      </w:r>
      <w:bookmarkEnd w:id="157"/>
    </w:p>
    <w:p w14:paraId="5620100F" w14:textId="77777777" w:rsidR="003B5679" w:rsidRDefault="003B5679" w:rsidP="003B5679">
      <w:pPr>
        <w:rPr>
          <w:noProof/>
        </w:rPr>
      </w:pPr>
      <w:r>
        <w:rPr>
          <w:noProof/>
        </w:rPr>
        <w:t>There are differnces in the QoS model between 4G EPS and 5GS. While the EPS followed a rather rigid approach, 5GS uses a more flexible approach of multiple different QoS flows within a PDU session as outlined in the figure 6.1.1.3</w:t>
      </w:r>
      <w:r>
        <w:rPr>
          <w:noProof/>
        </w:rPr>
        <w:noBreakHyphen/>
        <w:t>1.</w:t>
      </w:r>
    </w:p>
    <w:p w14:paraId="27150563" w14:textId="77777777" w:rsidR="003B5679" w:rsidRDefault="003B5679" w:rsidP="003B5679">
      <w:pPr>
        <w:pStyle w:val="TH"/>
        <w:rPr>
          <w:noProof/>
        </w:rPr>
      </w:pPr>
      <w:r>
        <w:object w:dxaOrig="9630" w:dyaOrig="6915" w14:anchorId="4B1CEC39">
          <v:shape id="_x0000_i1031" type="#_x0000_t75" style="width:481.45pt;height:345.6pt" o:ole="">
            <v:imagedata r:id="rId24" o:title=""/>
          </v:shape>
          <o:OLEObject Type="Embed" ProgID="Visio.Drawing.15" ShapeID="_x0000_i1031" DrawAspect="Content" ObjectID="_1716575966" r:id="rId25"/>
        </w:object>
      </w:r>
    </w:p>
    <w:p w14:paraId="6C7C7D0E" w14:textId="77777777" w:rsidR="003B5679" w:rsidRDefault="003B5679" w:rsidP="003B5679">
      <w:pPr>
        <w:pStyle w:val="TF"/>
        <w:rPr>
          <w:noProof/>
        </w:rPr>
      </w:pPr>
      <w:r>
        <w:rPr>
          <w:noProof/>
        </w:rPr>
        <w:t>Figure 6.1.1.3-1 Differences between EPS and 5GS QoS model</w:t>
      </w:r>
    </w:p>
    <w:p w14:paraId="7ED676F8" w14:textId="77777777" w:rsidR="003B5679" w:rsidRDefault="003B5679" w:rsidP="003B5679">
      <w:pPr>
        <w:rPr>
          <w:noProof/>
        </w:rPr>
      </w:pPr>
      <w:r>
        <w:rPr>
          <w:noProof/>
        </w:rPr>
        <w:t>An EPS bearer (3GPP TS 23.401) is the level of granularity for bearer level QoS control in the EPC/E-UTRAN. That is, all traffic is mapped to the same EPS bearer that receive the same bearer level packet forwarding treatment (e.g. scheduling policy, queue management policy, rate shaping policy, RLC configuration, etc.). Hence different bearer level packet forwarding treatments require separate EPS bearers linked to the corresponding APNs associated with a certain QoS profiles.</w:t>
      </w:r>
    </w:p>
    <w:p w14:paraId="049F1616" w14:textId="77777777" w:rsidR="003B5679" w:rsidRDefault="003B5679" w:rsidP="003B5679">
      <w:pPr>
        <w:rPr>
          <w:noProof/>
        </w:rPr>
      </w:pPr>
      <w:r>
        <w:t xml:space="preserve">While an EPS Bearer with the priority, latency as well as packet error ratio is firmly linked to the bearer, the QoS parameters migrate in the 5G QoS model into individual flows which are detached from a bearer QoS. The 5G QoS model (3GPP TS 23.501) is based on QoS flows that require guaranteed flow rate (GBR QoS Flows) and QoS flows </w:t>
      </w:r>
      <w:r>
        <w:lastRenderedPageBreak/>
        <w:t>that do not require guaranteed flow rate (Non-GBR QoS Flows). The QoS Flow is the finest granularity of QoS differentiation and uses the QoS Flow ID (QFI) to identify a QoS flow in the 5G System. User Plane traffic with the same QFI within a PDU Session receives the same traffic forwarding treatment (e.g. scheduling, admission threshold). An QFI is used for all PDU Session types and is unique within a PDU Session. The QFI may be dynamically assigned or may be equal to a 5G QoS identifier (5QI). Within the 5GS, a QoS flow associated with the default QoS rule is required to be established for a PDU Session and remains established throughout the lifetime of the PDU Session. It can be concluded that each individual data packet within the QoS flow can be provided with the QoS attributes. Hence, a QoS flow is associated with QoS requirements (QoS Profile) as defined by QoS parameters and QoS characteristics.</w:t>
      </w:r>
    </w:p>
    <w:p w14:paraId="661F058F" w14:textId="77777777" w:rsidR="003B5679" w:rsidRDefault="003B5679" w:rsidP="003B5679">
      <w:r>
        <w:t>The parameter Allocation Retention Priority (ARP) contains information about the priority level, the pre-emption capability and the pre-emption vulnerability. The ARP priority level defines the relative importance of a resource request and is independent to the priorities associated with the QCIs/QIs. This allows deciding whether a bearer/flow establishment or modification request can be accepted or needs to be rejected in case of resource limitations (typically used for admission control of GBR traffic). It can also be used to decide which existing bearers/flows are pre-empted during transport resource limitations. The main difference between the use of ARP in the EPS and 5GS case is that in EPS the ARP is available for the bearer and thus applies to all users of the same bearer at the same time. In the case of the 5GS, ARP can be used differently for each QFI and is therefore user-specific and no longer bearer-specific.</w:t>
      </w:r>
    </w:p>
    <w:p w14:paraId="4F25284C" w14:textId="77777777" w:rsidR="003B5679" w:rsidRDefault="003B5679" w:rsidP="003B5679">
      <w:pPr>
        <w:rPr>
          <w:noProof/>
        </w:rPr>
      </w:pPr>
      <w:r>
        <w:rPr>
          <w:noProof/>
        </w:rPr>
        <w:t>Table 6.1.1.3-1 below compares the standardised QCI characteristics (3GPP TS 23.203 [9]) applicable within the EPS and the standardised QI characteristics (3GPP TS 23.501 [10]) applicable for the 5GS. This consideration is limited to the common signaling referenced by 3GPP TS 23.280 [2] and QCIs/QIs explicitely used for MC services.</w:t>
      </w:r>
    </w:p>
    <w:p w14:paraId="5F87D448" w14:textId="77777777" w:rsidR="003B5679" w:rsidRDefault="003B5679" w:rsidP="003B5679">
      <w:pPr>
        <w:pStyle w:val="TF"/>
        <w:rPr>
          <w:noProof/>
          <w:lang w:val="fr-CH"/>
        </w:rPr>
      </w:pPr>
      <w:r>
        <w:rPr>
          <w:noProof/>
          <w:lang w:val="fr-CH"/>
        </w:rPr>
        <w:t>Table 6.1.1.3-1 Comparison EPS QCI values versus 5GS 5QI values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5"/>
        <w:gridCol w:w="1047"/>
        <w:gridCol w:w="986"/>
        <w:gridCol w:w="977"/>
        <w:gridCol w:w="961"/>
        <w:gridCol w:w="918"/>
        <w:gridCol w:w="1049"/>
        <w:gridCol w:w="988"/>
        <w:gridCol w:w="978"/>
        <w:gridCol w:w="832"/>
      </w:tblGrid>
      <w:tr w:rsidR="003B5679" w14:paraId="49BC028D"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78E7C4D7" w14:textId="77777777" w:rsidR="003B5679" w:rsidRDefault="003B5679" w:rsidP="00EF6320">
            <w:pPr>
              <w:pStyle w:val="TAH"/>
              <w:rPr>
                <w:noProof/>
              </w:rPr>
            </w:pPr>
            <w:r>
              <w:rPr>
                <w:noProof/>
              </w:rPr>
              <w:t>EPS QCI value</w:t>
            </w:r>
          </w:p>
        </w:tc>
        <w:tc>
          <w:tcPr>
            <w:tcW w:w="1050" w:type="dxa"/>
            <w:tcBorders>
              <w:top w:val="single" w:sz="4" w:space="0" w:color="auto"/>
              <w:left w:val="single" w:sz="4" w:space="0" w:color="auto"/>
              <w:bottom w:val="single" w:sz="4" w:space="0" w:color="auto"/>
              <w:right w:val="single" w:sz="4" w:space="0" w:color="auto"/>
            </w:tcBorders>
            <w:hideMark/>
          </w:tcPr>
          <w:p w14:paraId="6E776184" w14:textId="77777777" w:rsidR="003B5679" w:rsidRDefault="003B5679" w:rsidP="00EF6320">
            <w:pPr>
              <w:pStyle w:val="TAH"/>
              <w:rPr>
                <w:noProof/>
              </w:rPr>
            </w:pPr>
            <w:r>
              <w:rPr>
                <w:noProof/>
              </w:rPr>
              <w:t>EPS Resource Type</w:t>
            </w:r>
          </w:p>
        </w:tc>
        <w:tc>
          <w:tcPr>
            <w:tcW w:w="1012" w:type="dxa"/>
            <w:tcBorders>
              <w:top w:val="single" w:sz="4" w:space="0" w:color="auto"/>
              <w:left w:val="single" w:sz="4" w:space="0" w:color="auto"/>
              <w:bottom w:val="single" w:sz="4" w:space="0" w:color="auto"/>
              <w:right w:val="single" w:sz="4" w:space="0" w:color="auto"/>
            </w:tcBorders>
            <w:hideMark/>
          </w:tcPr>
          <w:p w14:paraId="74E4F711" w14:textId="77777777" w:rsidR="003B5679" w:rsidRDefault="003B5679" w:rsidP="00EF6320">
            <w:pPr>
              <w:pStyle w:val="TAH"/>
              <w:rPr>
                <w:noProof/>
              </w:rPr>
            </w:pPr>
            <w:r>
              <w:rPr>
                <w:noProof/>
              </w:rPr>
              <w:t>EPS</w:t>
            </w:r>
          </w:p>
          <w:p w14:paraId="0EE73998" w14:textId="77777777" w:rsidR="003B5679" w:rsidRDefault="003B5679" w:rsidP="00EF6320">
            <w:pPr>
              <w:pStyle w:val="TAH"/>
              <w:rPr>
                <w:noProof/>
              </w:rPr>
            </w:pPr>
            <w:r>
              <w:rPr>
                <w:noProof/>
              </w:rPr>
              <w:t>Priority Level</w:t>
            </w:r>
          </w:p>
        </w:tc>
        <w:tc>
          <w:tcPr>
            <w:tcW w:w="1002" w:type="dxa"/>
            <w:tcBorders>
              <w:top w:val="single" w:sz="4" w:space="0" w:color="auto"/>
              <w:left w:val="single" w:sz="4" w:space="0" w:color="auto"/>
              <w:bottom w:val="single" w:sz="4" w:space="0" w:color="auto"/>
              <w:right w:val="single" w:sz="4" w:space="0" w:color="auto"/>
            </w:tcBorders>
            <w:hideMark/>
          </w:tcPr>
          <w:p w14:paraId="57993DC8" w14:textId="77777777" w:rsidR="003B5679" w:rsidRDefault="003B5679" w:rsidP="00EF6320">
            <w:pPr>
              <w:pStyle w:val="TAH"/>
              <w:rPr>
                <w:noProof/>
              </w:rPr>
            </w:pPr>
            <w:r>
              <w:rPr>
                <w:noProof/>
              </w:rPr>
              <w:t>EPS Packet Delay Budget</w:t>
            </w:r>
          </w:p>
        </w:tc>
        <w:tc>
          <w:tcPr>
            <w:tcW w:w="990" w:type="dxa"/>
            <w:tcBorders>
              <w:top w:val="single" w:sz="4" w:space="0" w:color="auto"/>
              <w:left w:val="single" w:sz="4" w:space="0" w:color="auto"/>
              <w:bottom w:val="single" w:sz="4" w:space="0" w:color="auto"/>
              <w:right w:val="single" w:sz="4" w:space="0" w:color="auto"/>
            </w:tcBorders>
            <w:hideMark/>
          </w:tcPr>
          <w:p w14:paraId="2CE3F906" w14:textId="77777777" w:rsidR="003B5679" w:rsidRDefault="003B5679" w:rsidP="00EF6320">
            <w:pPr>
              <w:pStyle w:val="TAH"/>
              <w:rPr>
                <w:noProof/>
              </w:rPr>
            </w:pPr>
            <w:r>
              <w:rPr>
                <w:noProof/>
              </w:rPr>
              <w:t>EPS Packet Error Loss Rate</w:t>
            </w:r>
          </w:p>
        </w:tc>
        <w:tc>
          <w:tcPr>
            <w:tcW w:w="961" w:type="dxa"/>
            <w:tcBorders>
              <w:top w:val="single" w:sz="4" w:space="0" w:color="auto"/>
              <w:left w:val="single" w:sz="4" w:space="0" w:color="auto"/>
              <w:bottom w:val="single" w:sz="4" w:space="0" w:color="auto"/>
              <w:right w:val="single" w:sz="4" w:space="0" w:color="auto"/>
            </w:tcBorders>
            <w:hideMark/>
          </w:tcPr>
          <w:p w14:paraId="40D52D14" w14:textId="77777777" w:rsidR="003B5679" w:rsidRDefault="003B5679" w:rsidP="00EF6320">
            <w:pPr>
              <w:pStyle w:val="TAH"/>
              <w:rPr>
                <w:noProof/>
              </w:rPr>
            </w:pPr>
            <w:r>
              <w:rPr>
                <w:noProof/>
              </w:rPr>
              <w:t>5GS 5QI value</w:t>
            </w:r>
          </w:p>
        </w:tc>
        <w:tc>
          <w:tcPr>
            <w:tcW w:w="1051" w:type="dxa"/>
            <w:tcBorders>
              <w:top w:val="single" w:sz="4" w:space="0" w:color="auto"/>
              <w:left w:val="single" w:sz="4" w:space="0" w:color="auto"/>
              <w:bottom w:val="single" w:sz="4" w:space="0" w:color="auto"/>
              <w:right w:val="single" w:sz="4" w:space="0" w:color="auto"/>
            </w:tcBorders>
            <w:hideMark/>
          </w:tcPr>
          <w:p w14:paraId="4D2F2032" w14:textId="77777777" w:rsidR="003B5679" w:rsidRDefault="003B5679" w:rsidP="00EF6320">
            <w:pPr>
              <w:pStyle w:val="TAH"/>
              <w:rPr>
                <w:noProof/>
              </w:rPr>
            </w:pPr>
            <w:r>
              <w:rPr>
                <w:noProof/>
              </w:rPr>
              <w:t>5GS Resource Type</w:t>
            </w:r>
          </w:p>
        </w:tc>
        <w:tc>
          <w:tcPr>
            <w:tcW w:w="1013" w:type="dxa"/>
            <w:tcBorders>
              <w:top w:val="single" w:sz="4" w:space="0" w:color="auto"/>
              <w:left w:val="single" w:sz="4" w:space="0" w:color="auto"/>
              <w:bottom w:val="single" w:sz="4" w:space="0" w:color="auto"/>
              <w:right w:val="single" w:sz="4" w:space="0" w:color="auto"/>
            </w:tcBorders>
            <w:hideMark/>
          </w:tcPr>
          <w:p w14:paraId="23F30664" w14:textId="77777777" w:rsidR="003B5679" w:rsidRDefault="003B5679" w:rsidP="00EF6320">
            <w:pPr>
              <w:pStyle w:val="TAH"/>
              <w:rPr>
                <w:noProof/>
              </w:rPr>
            </w:pPr>
            <w:r>
              <w:rPr>
                <w:noProof/>
              </w:rPr>
              <w:t>5GS Default Priority Level</w:t>
            </w:r>
          </w:p>
        </w:tc>
        <w:tc>
          <w:tcPr>
            <w:tcW w:w="1003" w:type="dxa"/>
            <w:tcBorders>
              <w:top w:val="single" w:sz="4" w:space="0" w:color="auto"/>
              <w:left w:val="single" w:sz="4" w:space="0" w:color="auto"/>
              <w:bottom w:val="single" w:sz="4" w:space="0" w:color="auto"/>
              <w:right w:val="single" w:sz="4" w:space="0" w:color="auto"/>
            </w:tcBorders>
            <w:hideMark/>
          </w:tcPr>
          <w:p w14:paraId="3D48F734" w14:textId="77777777" w:rsidR="003B5679" w:rsidRDefault="003B5679" w:rsidP="00EF6320">
            <w:pPr>
              <w:pStyle w:val="TAH"/>
              <w:rPr>
                <w:noProof/>
              </w:rPr>
            </w:pPr>
            <w:r>
              <w:rPr>
                <w:noProof/>
              </w:rPr>
              <w:t>5GS Packet Delay Budget</w:t>
            </w:r>
          </w:p>
        </w:tc>
        <w:tc>
          <w:tcPr>
            <w:tcW w:w="838" w:type="dxa"/>
            <w:tcBorders>
              <w:top w:val="single" w:sz="4" w:space="0" w:color="auto"/>
              <w:left w:val="single" w:sz="4" w:space="0" w:color="auto"/>
              <w:bottom w:val="single" w:sz="4" w:space="0" w:color="auto"/>
              <w:right w:val="single" w:sz="4" w:space="0" w:color="auto"/>
            </w:tcBorders>
            <w:hideMark/>
          </w:tcPr>
          <w:p w14:paraId="33406DAB" w14:textId="77777777" w:rsidR="003B5679" w:rsidRDefault="003B5679" w:rsidP="00EF6320">
            <w:pPr>
              <w:pStyle w:val="TAH"/>
              <w:rPr>
                <w:noProof/>
              </w:rPr>
            </w:pPr>
            <w:r>
              <w:rPr>
                <w:noProof/>
              </w:rPr>
              <w:t xml:space="preserve">5GS Packet Error Rate </w:t>
            </w:r>
          </w:p>
        </w:tc>
      </w:tr>
      <w:tr w:rsidR="003B5679" w14:paraId="1D632293"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4CBAB55C" w14:textId="77777777" w:rsidR="003B5679" w:rsidRDefault="003B5679" w:rsidP="00EF6320">
            <w:pPr>
              <w:pStyle w:val="TAC"/>
              <w:rPr>
                <w:noProof/>
              </w:rPr>
            </w:pPr>
            <w:r>
              <w:rPr>
                <w:noProof/>
              </w:rPr>
              <w:t>65</w:t>
            </w:r>
          </w:p>
        </w:tc>
        <w:tc>
          <w:tcPr>
            <w:tcW w:w="1050" w:type="dxa"/>
            <w:tcBorders>
              <w:top w:val="single" w:sz="4" w:space="0" w:color="auto"/>
              <w:left w:val="single" w:sz="4" w:space="0" w:color="auto"/>
              <w:bottom w:val="single" w:sz="4" w:space="0" w:color="auto"/>
              <w:right w:val="single" w:sz="4" w:space="0" w:color="auto"/>
            </w:tcBorders>
            <w:hideMark/>
          </w:tcPr>
          <w:p w14:paraId="31CC77F8" w14:textId="77777777" w:rsidR="003B5679" w:rsidRDefault="003B5679" w:rsidP="00EF6320">
            <w:pPr>
              <w:pStyle w:val="TAC"/>
              <w:rPr>
                <w:noProof/>
              </w:rPr>
            </w:pPr>
            <w:r>
              <w:rPr>
                <w:noProof/>
              </w:rPr>
              <w:t>GBR</w:t>
            </w:r>
          </w:p>
        </w:tc>
        <w:tc>
          <w:tcPr>
            <w:tcW w:w="1012" w:type="dxa"/>
            <w:tcBorders>
              <w:top w:val="single" w:sz="4" w:space="0" w:color="auto"/>
              <w:left w:val="single" w:sz="4" w:space="0" w:color="auto"/>
              <w:bottom w:val="single" w:sz="4" w:space="0" w:color="auto"/>
              <w:right w:val="single" w:sz="4" w:space="0" w:color="auto"/>
            </w:tcBorders>
            <w:hideMark/>
          </w:tcPr>
          <w:p w14:paraId="0C232E01" w14:textId="77777777" w:rsidR="003B5679" w:rsidRDefault="003B5679" w:rsidP="00EF6320">
            <w:pPr>
              <w:pStyle w:val="TAC"/>
              <w:rPr>
                <w:noProof/>
              </w:rPr>
            </w:pPr>
            <w:r>
              <w:rPr>
                <w:noProof/>
              </w:rPr>
              <w:t>0.7</w:t>
            </w:r>
          </w:p>
        </w:tc>
        <w:tc>
          <w:tcPr>
            <w:tcW w:w="1002" w:type="dxa"/>
            <w:tcBorders>
              <w:top w:val="single" w:sz="4" w:space="0" w:color="auto"/>
              <w:left w:val="single" w:sz="4" w:space="0" w:color="auto"/>
              <w:bottom w:val="single" w:sz="4" w:space="0" w:color="auto"/>
              <w:right w:val="single" w:sz="4" w:space="0" w:color="auto"/>
            </w:tcBorders>
            <w:hideMark/>
          </w:tcPr>
          <w:p w14:paraId="3CA885B9" w14:textId="77777777" w:rsidR="003B5679" w:rsidRDefault="003B5679" w:rsidP="00EF6320">
            <w:pPr>
              <w:pStyle w:val="TAC"/>
              <w:rPr>
                <w:noProof/>
              </w:rPr>
            </w:pPr>
            <w:r>
              <w:rPr>
                <w:noProof/>
              </w:rPr>
              <w:t>75 ms</w:t>
            </w:r>
          </w:p>
        </w:tc>
        <w:tc>
          <w:tcPr>
            <w:tcW w:w="990" w:type="dxa"/>
            <w:tcBorders>
              <w:top w:val="single" w:sz="4" w:space="0" w:color="auto"/>
              <w:left w:val="single" w:sz="4" w:space="0" w:color="auto"/>
              <w:bottom w:val="single" w:sz="4" w:space="0" w:color="auto"/>
              <w:right w:val="single" w:sz="4" w:space="0" w:color="auto"/>
            </w:tcBorders>
            <w:hideMark/>
          </w:tcPr>
          <w:p w14:paraId="281EEE3D" w14:textId="77777777" w:rsidR="003B5679" w:rsidRDefault="003B5679" w:rsidP="00EF6320">
            <w:pPr>
              <w:pStyle w:val="TAC"/>
              <w:rPr>
                <w:noProof/>
              </w:rPr>
            </w:pPr>
            <w:r>
              <w:rPr>
                <w:noProof/>
              </w:rPr>
              <w:t>10</w:t>
            </w:r>
            <w:r>
              <w:rPr>
                <w:noProof/>
                <w:vertAlign w:val="superscript"/>
              </w:rPr>
              <w:t>-2</w:t>
            </w:r>
          </w:p>
        </w:tc>
        <w:tc>
          <w:tcPr>
            <w:tcW w:w="961" w:type="dxa"/>
            <w:tcBorders>
              <w:top w:val="single" w:sz="4" w:space="0" w:color="auto"/>
              <w:left w:val="single" w:sz="4" w:space="0" w:color="auto"/>
              <w:bottom w:val="single" w:sz="4" w:space="0" w:color="auto"/>
              <w:right w:val="single" w:sz="4" w:space="0" w:color="auto"/>
            </w:tcBorders>
            <w:hideMark/>
          </w:tcPr>
          <w:p w14:paraId="45A66071" w14:textId="77777777" w:rsidR="003B5679" w:rsidRDefault="003B5679" w:rsidP="00EF6320">
            <w:pPr>
              <w:pStyle w:val="TAC"/>
              <w:rPr>
                <w:noProof/>
              </w:rPr>
            </w:pPr>
            <w:r>
              <w:rPr>
                <w:noProof/>
              </w:rPr>
              <w:t>65</w:t>
            </w:r>
          </w:p>
        </w:tc>
        <w:tc>
          <w:tcPr>
            <w:tcW w:w="1051" w:type="dxa"/>
            <w:tcBorders>
              <w:top w:val="single" w:sz="4" w:space="0" w:color="auto"/>
              <w:left w:val="single" w:sz="4" w:space="0" w:color="auto"/>
              <w:bottom w:val="single" w:sz="4" w:space="0" w:color="auto"/>
              <w:right w:val="single" w:sz="4" w:space="0" w:color="auto"/>
            </w:tcBorders>
            <w:hideMark/>
          </w:tcPr>
          <w:p w14:paraId="1ACEB76E" w14:textId="77777777" w:rsidR="003B5679" w:rsidRDefault="003B5679" w:rsidP="00EF6320">
            <w:pPr>
              <w:pStyle w:val="TAC"/>
              <w:rPr>
                <w:noProof/>
              </w:rPr>
            </w:pPr>
            <w:r>
              <w:rPr>
                <w:noProof/>
              </w:rPr>
              <w:t>GBR</w:t>
            </w:r>
          </w:p>
        </w:tc>
        <w:tc>
          <w:tcPr>
            <w:tcW w:w="1013" w:type="dxa"/>
            <w:tcBorders>
              <w:top w:val="single" w:sz="4" w:space="0" w:color="auto"/>
              <w:left w:val="single" w:sz="4" w:space="0" w:color="auto"/>
              <w:bottom w:val="single" w:sz="4" w:space="0" w:color="auto"/>
              <w:right w:val="single" w:sz="4" w:space="0" w:color="auto"/>
            </w:tcBorders>
            <w:hideMark/>
          </w:tcPr>
          <w:p w14:paraId="075FAB6A" w14:textId="77777777" w:rsidR="003B5679" w:rsidRDefault="003B5679" w:rsidP="00EF6320">
            <w:pPr>
              <w:pStyle w:val="TAC"/>
              <w:rPr>
                <w:noProof/>
              </w:rPr>
            </w:pPr>
            <w:r>
              <w:rPr>
                <w:noProof/>
              </w:rPr>
              <w:t>7</w:t>
            </w:r>
          </w:p>
        </w:tc>
        <w:tc>
          <w:tcPr>
            <w:tcW w:w="1003" w:type="dxa"/>
            <w:tcBorders>
              <w:top w:val="single" w:sz="4" w:space="0" w:color="auto"/>
              <w:left w:val="single" w:sz="4" w:space="0" w:color="auto"/>
              <w:bottom w:val="single" w:sz="4" w:space="0" w:color="auto"/>
              <w:right w:val="single" w:sz="4" w:space="0" w:color="auto"/>
            </w:tcBorders>
            <w:hideMark/>
          </w:tcPr>
          <w:p w14:paraId="7C3FBAAD" w14:textId="77777777" w:rsidR="003B5679" w:rsidRDefault="003B5679" w:rsidP="00EF6320">
            <w:pPr>
              <w:pStyle w:val="TAC"/>
              <w:rPr>
                <w:noProof/>
              </w:rPr>
            </w:pPr>
            <w:r>
              <w:rPr>
                <w:noProof/>
              </w:rPr>
              <w:t>75 ms</w:t>
            </w:r>
          </w:p>
        </w:tc>
        <w:tc>
          <w:tcPr>
            <w:tcW w:w="838" w:type="dxa"/>
            <w:tcBorders>
              <w:top w:val="single" w:sz="4" w:space="0" w:color="auto"/>
              <w:left w:val="single" w:sz="4" w:space="0" w:color="auto"/>
              <w:bottom w:val="single" w:sz="4" w:space="0" w:color="auto"/>
              <w:right w:val="single" w:sz="4" w:space="0" w:color="auto"/>
            </w:tcBorders>
            <w:hideMark/>
          </w:tcPr>
          <w:p w14:paraId="33E96F64" w14:textId="77777777" w:rsidR="003B5679" w:rsidRDefault="003B5679" w:rsidP="00EF6320">
            <w:pPr>
              <w:pStyle w:val="TAC"/>
              <w:rPr>
                <w:noProof/>
              </w:rPr>
            </w:pPr>
            <w:r>
              <w:rPr>
                <w:noProof/>
              </w:rPr>
              <w:t>10</w:t>
            </w:r>
            <w:r>
              <w:rPr>
                <w:noProof/>
                <w:vertAlign w:val="superscript"/>
              </w:rPr>
              <w:t>-2</w:t>
            </w:r>
          </w:p>
        </w:tc>
      </w:tr>
      <w:tr w:rsidR="003B5679" w14:paraId="2568DC80"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7F3233AC" w14:textId="77777777" w:rsidR="003B5679" w:rsidRDefault="003B5679" w:rsidP="00EF6320">
            <w:pPr>
              <w:pStyle w:val="TAC"/>
              <w:rPr>
                <w:noProof/>
              </w:rPr>
            </w:pPr>
            <w:r>
              <w:rPr>
                <w:noProof/>
              </w:rPr>
              <w:t>66</w:t>
            </w:r>
          </w:p>
        </w:tc>
        <w:tc>
          <w:tcPr>
            <w:tcW w:w="1050" w:type="dxa"/>
            <w:tcBorders>
              <w:top w:val="single" w:sz="4" w:space="0" w:color="auto"/>
              <w:left w:val="single" w:sz="4" w:space="0" w:color="auto"/>
              <w:bottom w:val="single" w:sz="4" w:space="0" w:color="auto"/>
              <w:right w:val="single" w:sz="4" w:space="0" w:color="auto"/>
            </w:tcBorders>
            <w:hideMark/>
          </w:tcPr>
          <w:p w14:paraId="43F53842" w14:textId="77777777" w:rsidR="003B5679" w:rsidRDefault="003B5679" w:rsidP="00EF6320">
            <w:pPr>
              <w:pStyle w:val="TAC"/>
              <w:rPr>
                <w:noProof/>
              </w:rPr>
            </w:pPr>
            <w:r>
              <w:rPr>
                <w:noProof/>
              </w:rPr>
              <w:t>GBR</w:t>
            </w:r>
          </w:p>
        </w:tc>
        <w:tc>
          <w:tcPr>
            <w:tcW w:w="1012" w:type="dxa"/>
            <w:tcBorders>
              <w:top w:val="single" w:sz="4" w:space="0" w:color="auto"/>
              <w:left w:val="single" w:sz="4" w:space="0" w:color="auto"/>
              <w:bottom w:val="single" w:sz="4" w:space="0" w:color="auto"/>
              <w:right w:val="single" w:sz="4" w:space="0" w:color="auto"/>
            </w:tcBorders>
            <w:hideMark/>
          </w:tcPr>
          <w:p w14:paraId="317C0FAC" w14:textId="77777777" w:rsidR="003B5679" w:rsidRDefault="003B5679" w:rsidP="00EF6320">
            <w:pPr>
              <w:pStyle w:val="TAC"/>
              <w:rPr>
                <w:noProof/>
              </w:rPr>
            </w:pPr>
            <w:r>
              <w:rPr>
                <w:noProof/>
              </w:rPr>
              <w:t>2</w:t>
            </w:r>
          </w:p>
        </w:tc>
        <w:tc>
          <w:tcPr>
            <w:tcW w:w="1002" w:type="dxa"/>
            <w:tcBorders>
              <w:top w:val="single" w:sz="4" w:space="0" w:color="auto"/>
              <w:left w:val="single" w:sz="4" w:space="0" w:color="auto"/>
              <w:bottom w:val="single" w:sz="4" w:space="0" w:color="auto"/>
              <w:right w:val="single" w:sz="4" w:space="0" w:color="auto"/>
            </w:tcBorders>
            <w:hideMark/>
          </w:tcPr>
          <w:p w14:paraId="7F720F33" w14:textId="77777777" w:rsidR="003B5679" w:rsidRDefault="003B5679" w:rsidP="00EF6320">
            <w:pPr>
              <w:pStyle w:val="TAC"/>
              <w:rPr>
                <w:noProof/>
              </w:rPr>
            </w:pPr>
            <w:r>
              <w:rPr>
                <w:noProof/>
              </w:rPr>
              <w:t>100 ms</w:t>
            </w:r>
          </w:p>
        </w:tc>
        <w:tc>
          <w:tcPr>
            <w:tcW w:w="990" w:type="dxa"/>
            <w:tcBorders>
              <w:top w:val="single" w:sz="4" w:space="0" w:color="auto"/>
              <w:left w:val="single" w:sz="4" w:space="0" w:color="auto"/>
              <w:bottom w:val="single" w:sz="4" w:space="0" w:color="auto"/>
              <w:right w:val="single" w:sz="4" w:space="0" w:color="auto"/>
            </w:tcBorders>
            <w:hideMark/>
          </w:tcPr>
          <w:p w14:paraId="55BE0FF0" w14:textId="77777777" w:rsidR="003B5679" w:rsidRDefault="003B5679" w:rsidP="00EF6320">
            <w:pPr>
              <w:pStyle w:val="TAC"/>
              <w:rPr>
                <w:noProof/>
              </w:rPr>
            </w:pPr>
            <w:r>
              <w:rPr>
                <w:noProof/>
              </w:rPr>
              <w:t>10</w:t>
            </w:r>
            <w:r>
              <w:rPr>
                <w:noProof/>
                <w:vertAlign w:val="superscript"/>
              </w:rPr>
              <w:t>-2</w:t>
            </w:r>
          </w:p>
        </w:tc>
        <w:tc>
          <w:tcPr>
            <w:tcW w:w="961" w:type="dxa"/>
            <w:tcBorders>
              <w:top w:val="single" w:sz="4" w:space="0" w:color="auto"/>
              <w:left w:val="single" w:sz="4" w:space="0" w:color="auto"/>
              <w:bottom w:val="single" w:sz="4" w:space="0" w:color="auto"/>
              <w:right w:val="single" w:sz="4" w:space="0" w:color="auto"/>
            </w:tcBorders>
            <w:hideMark/>
          </w:tcPr>
          <w:p w14:paraId="77764021" w14:textId="77777777" w:rsidR="003B5679" w:rsidRDefault="003B5679" w:rsidP="00EF6320">
            <w:pPr>
              <w:pStyle w:val="TAC"/>
              <w:rPr>
                <w:noProof/>
              </w:rPr>
            </w:pPr>
            <w:r>
              <w:rPr>
                <w:noProof/>
              </w:rPr>
              <w:t>66</w:t>
            </w:r>
          </w:p>
        </w:tc>
        <w:tc>
          <w:tcPr>
            <w:tcW w:w="1051" w:type="dxa"/>
            <w:tcBorders>
              <w:top w:val="single" w:sz="4" w:space="0" w:color="auto"/>
              <w:left w:val="single" w:sz="4" w:space="0" w:color="auto"/>
              <w:bottom w:val="single" w:sz="4" w:space="0" w:color="auto"/>
              <w:right w:val="single" w:sz="4" w:space="0" w:color="auto"/>
            </w:tcBorders>
            <w:hideMark/>
          </w:tcPr>
          <w:p w14:paraId="0E8718F1" w14:textId="77777777" w:rsidR="003B5679" w:rsidRDefault="003B5679" w:rsidP="00EF6320">
            <w:pPr>
              <w:pStyle w:val="TAC"/>
              <w:rPr>
                <w:noProof/>
              </w:rPr>
            </w:pPr>
            <w:r>
              <w:rPr>
                <w:noProof/>
              </w:rPr>
              <w:t>GBR</w:t>
            </w:r>
          </w:p>
        </w:tc>
        <w:tc>
          <w:tcPr>
            <w:tcW w:w="1013" w:type="dxa"/>
            <w:tcBorders>
              <w:top w:val="single" w:sz="4" w:space="0" w:color="auto"/>
              <w:left w:val="single" w:sz="4" w:space="0" w:color="auto"/>
              <w:bottom w:val="single" w:sz="4" w:space="0" w:color="auto"/>
              <w:right w:val="single" w:sz="4" w:space="0" w:color="auto"/>
            </w:tcBorders>
            <w:hideMark/>
          </w:tcPr>
          <w:p w14:paraId="6FD49F34" w14:textId="77777777" w:rsidR="003B5679" w:rsidRDefault="003B5679" w:rsidP="00EF6320">
            <w:pPr>
              <w:pStyle w:val="TAC"/>
              <w:rPr>
                <w:noProof/>
              </w:rPr>
            </w:pPr>
            <w:r>
              <w:rPr>
                <w:noProof/>
              </w:rPr>
              <w:t>20</w:t>
            </w:r>
          </w:p>
        </w:tc>
        <w:tc>
          <w:tcPr>
            <w:tcW w:w="1003" w:type="dxa"/>
            <w:tcBorders>
              <w:top w:val="single" w:sz="4" w:space="0" w:color="auto"/>
              <w:left w:val="single" w:sz="4" w:space="0" w:color="auto"/>
              <w:bottom w:val="single" w:sz="4" w:space="0" w:color="auto"/>
              <w:right w:val="single" w:sz="4" w:space="0" w:color="auto"/>
            </w:tcBorders>
            <w:hideMark/>
          </w:tcPr>
          <w:p w14:paraId="4AEC7CEF" w14:textId="77777777" w:rsidR="003B5679" w:rsidRDefault="003B5679" w:rsidP="00EF6320">
            <w:pPr>
              <w:pStyle w:val="TAC"/>
              <w:rPr>
                <w:noProof/>
              </w:rPr>
            </w:pPr>
            <w:r>
              <w:rPr>
                <w:noProof/>
              </w:rPr>
              <w:t>100 ms</w:t>
            </w:r>
          </w:p>
        </w:tc>
        <w:tc>
          <w:tcPr>
            <w:tcW w:w="838" w:type="dxa"/>
            <w:tcBorders>
              <w:top w:val="single" w:sz="4" w:space="0" w:color="auto"/>
              <w:left w:val="single" w:sz="4" w:space="0" w:color="auto"/>
              <w:bottom w:val="single" w:sz="4" w:space="0" w:color="auto"/>
              <w:right w:val="single" w:sz="4" w:space="0" w:color="auto"/>
            </w:tcBorders>
            <w:hideMark/>
          </w:tcPr>
          <w:p w14:paraId="6D81BE27" w14:textId="77777777" w:rsidR="003B5679" w:rsidRDefault="003B5679" w:rsidP="00EF6320">
            <w:pPr>
              <w:pStyle w:val="TAC"/>
              <w:rPr>
                <w:noProof/>
              </w:rPr>
            </w:pPr>
            <w:r>
              <w:rPr>
                <w:noProof/>
              </w:rPr>
              <w:t>10</w:t>
            </w:r>
            <w:r>
              <w:rPr>
                <w:noProof/>
                <w:vertAlign w:val="superscript"/>
              </w:rPr>
              <w:t>-2</w:t>
            </w:r>
          </w:p>
        </w:tc>
      </w:tr>
      <w:tr w:rsidR="003B5679" w14:paraId="57127508"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42DFD791" w14:textId="77777777" w:rsidR="003B5679" w:rsidRDefault="003B5679" w:rsidP="00EF6320">
            <w:pPr>
              <w:pStyle w:val="TAC"/>
              <w:rPr>
                <w:noProof/>
              </w:rPr>
            </w:pPr>
            <w:r>
              <w:rPr>
                <w:noProof/>
              </w:rPr>
              <w:t>67</w:t>
            </w:r>
          </w:p>
        </w:tc>
        <w:tc>
          <w:tcPr>
            <w:tcW w:w="1050" w:type="dxa"/>
            <w:tcBorders>
              <w:top w:val="single" w:sz="4" w:space="0" w:color="auto"/>
              <w:left w:val="single" w:sz="4" w:space="0" w:color="auto"/>
              <w:bottom w:val="single" w:sz="4" w:space="0" w:color="auto"/>
              <w:right w:val="single" w:sz="4" w:space="0" w:color="auto"/>
            </w:tcBorders>
            <w:hideMark/>
          </w:tcPr>
          <w:p w14:paraId="205DB0F1" w14:textId="77777777" w:rsidR="003B5679" w:rsidRDefault="003B5679" w:rsidP="00EF6320">
            <w:pPr>
              <w:pStyle w:val="TAC"/>
              <w:rPr>
                <w:noProof/>
              </w:rPr>
            </w:pPr>
            <w:r>
              <w:rPr>
                <w:noProof/>
              </w:rPr>
              <w:t>GBR</w:t>
            </w:r>
          </w:p>
        </w:tc>
        <w:tc>
          <w:tcPr>
            <w:tcW w:w="1012" w:type="dxa"/>
            <w:tcBorders>
              <w:top w:val="single" w:sz="4" w:space="0" w:color="auto"/>
              <w:left w:val="single" w:sz="4" w:space="0" w:color="auto"/>
              <w:bottom w:val="single" w:sz="4" w:space="0" w:color="auto"/>
              <w:right w:val="single" w:sz="4" w:space="0" w:color="auto"/>
            </w:tcBorders>
            <w:hideMark/>
          </w:tcPr>
          <w:p w14:paraId="4559CA2B" w14:textId="77777777" w:rsidR="003B5679" w:rsidRDefault="003B5679" w:rsidP="00EF6320">
            <w:pPr>
              <w:pStyle w:val="TAC"/>
              <w:rPr>
                <w:noProof/>
              </w:rPr>
            </w:pPr>
            <w:r>
              <w:rPr>
                <w:noProof/>
              </w:rPr>
              <w:t>1.5</w:t>
            </w:r>
          </w:p>
        </w:tc>
        <w:tc>
          <w:tcPr>
            <w:tcW w:w="1002" w:type="dxa"/>
            <w:tcBorders>
              <w:top w:val="single" w:sz="4" w:space="0" w:color="auto"/>
              <w:left w:val="single" w:sz="4" w:space="0" w:color="auto"/>
              <w:bottom w:val="single" w:sz="4" w:space="0" w:color="auto"/>
              <w:right w:val="single" w:sz="4" w:space="0" w:color="auto"/>
            </w:tcBorders>
            <w:hideMark/>
          </w:tcPr>
          <w:p w14:paraId="20ADAB70" w14:textId="77777777" w:rsidR="003B5679" w:rsidRDefault="003B5679" w:rsidP="00EF6320">
            <w:pPr>
              <w:pStyle w:val="TAC"/>
              <w:rPr>
                <w:noProof/>
              </w:rPr>
            </w:pPr>
            <w:r>
              <w:rPr>
                <w:noProof/>
              </w:rPr>
              <w:t>100 ms</w:t>
            </w:r>
          </w:p>
        </w:tc>
        <w:tc>
          <w:tcPr>
            <w:tcW w:w="990" w:type="dxa"/>
            <w:tcBorders>
              <w:top w:val="single" w:sz="4" w:space="0" w:color="auto"/>
              <w:left w:val="single" w:sz="4" w:space="0" w:color="auto"/>
              <w:bottom w:val="single" w:sz="4" w:space="0" w:color="auto"/>
              <w:right w:val="single" w:sz="4" w:space="0" w:color="auto"/>
            </w:tcBorders>
            <w:hideMark/>
          </w:tcPr>
          <w:p w14:paraId="4196BD08" w14:textId="77777777" w:rsidR="003B5679" w:rsidRDefault="003B5679" w:rsidP="00EF6320">
            <w:pPr>
              <w:pStyle w:val="TAC"/>
              <w:rPr>
                <w:noProof/>
              </w:rPr>
            </w:pPr>
            <w:r>
              <w:rPr>
                <w:noProof/>
              </w:rPr>
              <w:t>10</w:t>
            </w:r>
            <w:r>
              <w:rPr>
                <w:noProof/>
                <w:vertAlign w:val="superscript"/>
              </w:rPr>
              <w:t>-3</w:t>
            </w:r>
          </w:p>
        </w:tc>
        <w:tc>
          <w:tcPr>
            <w:tcW w:w="961" w:type="dxa"/>
            <w:tcBorders>
              <w:top w:val="single" w:sz="4" w:space="0" w:color="auto"/>
              <w:left w:val="single" w:sz="4" w:space="0" w:color="auto"/>
              <w:bottom w:val="single" w:sz="4" w:space="0" w:color="auto"/>
              <w:right w:val="single" w:sz="4" w:space="0" w:color="auto"/>
            </w:tcBorders>
            <w:hideMark/>
          </w:tcPr>
          <w:p w14:paraId="4EDEB179" w14:textId="77777777" w:rsidR="003B5679" w:rsidRDefault="003B5679" w:rsidP="00EF6320">
            <w:pPr>
              <w:pStyle w:val="TAC"/>
              <w:rPr>
                <w:noProof/>
              </w:rPr>
            </w:pPr>
            <w:r>
              <w:rPr>
                <w:noProof/>
              </w:rPr>
              <w:t>67</w:t>
            </w:r>
          </w:p>
        </w:tc>
        <w:tc>
          <w:tcPr>
            <w:tcW w:w="1051" w:type="dxa"/>
            <w:tcBorders>
              <w:top w:val="single" w:sz="4" w:space="0" w:color="auto"/>
              <w:left w:val="single" w:sz="4" w:space="0" w:color="auto"/>
              <w:bottom w:val="single" w:sz="4" w:space="0" w:color="auto"/>
              <w:right w:val="single" w:sz="4" w:space="0" w:color="auto"/>
            </w:tcBorders>
            <w:hideMark/>
          </w:tcPr>
          <w:p w14:paraId="504B596E" w14:textId="77777777" w:rsidR="003B5679" w:rsidRDefault="003B5679" w:rsidP="00EF6320">
            <w:pPr>
              <w:pStyle w:val="TAC"/>
              <w:rPr>
                <w:noProof/>
              </w:rPr>
            </w:pPr>
            <w:r>
              <w:rPr>
                <w:noProof/>
              </w:rPr>
              <w:t>GBR</w:t>
            </w:r>
          </w:p>
        </w:tc>
        <w:tc>
          <w:tcPr>
            <w:tcW w:w="1013" w:type="dxa"/>
            <w:tcBorders>
              <w:top w:val="single" w:sz="4" w:space="0" w:color="auto"/>
              <w:left w:val="single" w:sz="4" w:space="0" w:color="auto"/>
              <w:bottom w:val="single" w:sz="4" w:space="0" w:color="auto"/>
              <w:right w:val="single" w:sz="4" w:space="0" w:color="auto"/>
            </w:tcBorders>
            <w:hideMark/>
          </w:tcPr>
          <w:p w14:paraId="75B2AF11" w14:textId="77777777" w:rsidR="003B5679" w:rsidRDefault="003B5679" w:rsidP="00EF6320">
            <w:pPr>
              <w:pStyle w:val="TAC"/>
              <w:rPr>
                <w:noProof/>
              </w:rPr>
            </w:pPr>
            <w:r>
              <w:rPr>
                <w:noProof/>
              </w:rPr>
              <w:t>15</w:t>
            </w:r>
          </w:p>
        </w:tc>
        <w:tc>
          <w:tcPr>
            <w:tcW w:w="1003" w:type="dxa"/>
            <w:tcBorders>
              <w:top w:val="single" w:sz="4" w:space="0" w:color="auto"/>
              <w:left w:val="single" w:sz="4" w:space="0" w:color="auto"/>
              <w:bottom w:val="single" w:sz="4" w:space="0" w:color="auto"/>
              <w:right w:val="single" w:sz="4" w:space="0" w:color="auto"/>
            </w:tcBorders>
            <w:hideMark/>
          </w:tcPr>
          <w:p w14:paraId="62F324C5" w14:textId="77777777" w:rsidR="003B5679" w:rsidRDefault="003B5679" w:rsidP="00EF6320">
            <w:pPr>
              <w:pStyle w:val="TAC"/>
              <w:rPr>
                <w:noProof/>
              </w:rPr>
            </w:pPr>
            <w:r>
              <w:rPr>
                <w:noProof/>
              </w:rPr>
              <w:t>100 ms</w:t>
            </w:r>
          </w:p>
        </w:tc>
        <w:tc>
          <w:tcPr>
            <w:tcW w:w="838" w:type="dxa"/>
            <w:tcBorders>
              <w:top w:val="single" w:sz="4" w:space="0" w:color="auto"/>
              <w:left w:val="single" w:sz="4" w:space="0" w:color="auto"/>
              <w:bottom w:val="single" w:sz="4" w:space="0" w:color="auto"/>
              <w:right w:val="single" w:sz="4" w:space="0" w:color="auto"/>
            </w:tcBorders>
            <w:hideMark/>
          </w:tcPr>
          <w:p w14:paraId="24D694AD" w14:textId="77777777" w:rsidR="003B5679" w:rsidRDefault="003B5679" w:rsidP="00EF6320">
            <w:pPr>
              <w:pStyle w:val="TAC"/>
              <w:rPr>
                <w:noProof/>
              </w:rPr>
            </w:pPr>
            <w:r>
              <w:rPr>
                <w:noProof/>
              </w:rPr>
              <w:t>10</w:t>
            </w:r>
            <w:r>
              <w:rPr>
                <w:noProof/>
                <w:vertAlign w:val="superscript"/>
              </w:rPr>
              <w:t>-3</w:t>
            </w:r>
          </w:p>
        </w:tc>
      </w:tr>
      <w:tr w:rsidR="003B5679" w14:paraId="087A5A66"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7A2098FB" w14:textId="77777777" w:rsidR="003B5679" w:rsidRDefault="003B5679" w:rsidP="00EF6320">
            <w:pPr>
              <w:pStyle w:val="TAC"/>
              <w:rPr>
                <w:noProof/>
              </w:rPr>
            </w:pPr>
            <w:r>
              <w:rPr>
                <w:noProof/>
              </w:rPr>
              <w:t>5</w:t>
            </w:r>
          </w:p>
        </w:tc>
        <w:tc>
          <w:tcPr>
            <w:tcW w:w="1050" w:type="dxa"/>
            <w:tcBorders>
              <w:top w:val="single" w:sz="4" w:space="0" w:color="auto"/>
              <w:left w:val="single" w:sz="4" w:space="0" w:color="auto"/>
              <w:bottom w:val="single" w:sz="4" w:space="0" w:color="auto"/>
              <w:right w:val="single" w:sz="4" w:space="0" w:color="auto"/>
            </w:tcBorders>
            <w:hideMark/>
          </w:tcPr>
          <w:p w14:paraId="4F99D6A9" w14:textId="77777777" w:rsidR="003B5679" w:rsidRDefault="003B5679" w:rsidP="00EF6320">
            <w:pPr>
              <w:pStyle w:val="TAC"/>
              <w:rPr>
                <w:noProof/>
              </w:rPr>
            </w:pPr>
            <w:r>
              <w:rPr>
                <w:noProof/>
              </w:rPr>
              <w:t>Non-GBR</w:t>
            </w:r>
          </w:p>
        </w:tc>
        <w:tc>
          <w:tcPr>
            <w:tcW w:w="1012" w:type="dxa"/>
            <w:tcBorders>
              <w:top w:val="single" w:sz="4" w:space="0" w:color="auto"/>
              <w:left w:val="single" w:sz="4" w:space="0" w:color="auto"/>
              <w:bottom w:val="single" w:sz="4" w:space="0" w:color="auto"/>
              <w:right w:val="single" w:sz="4" w:space="0" w:color="auto"/>
            </w:tcBorders>
            <w:hideMark/>
          </w:tcPr>
          <w:p w14:paraId="5BCCE670" w14:textId="77777777" w:rsidR="003B5679" w:rsidRDefault="003B5679" w:rsidP="00EF6320">
            <w:pPr>
              <w:pStyle w:val="TAC"/>
              <w:rPr>
                <w:noProof/>
              </w:rPr>
            </w:pPr>
            <w:r>
              <w:rPr>
                <w:noProof/>
              </w:rPr>
              <w:t>1</w:t>
            </w:r>
          </w:p>
        </w:tc>
        <w:tc>
          <w:tcPr>
            <w:tcW w:w="1002" w:type="dxa"/>
            <w:tcBorders>
              <w:top w:val="single" w:sz="4" w:space="0" w:color="auto"/>
              <w:left w:val="single" w:sz="4" w:space="0" w:color="auto"/>
              <w:bottom w:val="single" w:sz="4" w:space="0" w:color="auto"/>
              <w:right w:val="single" w:sz="4" w:space="0" w:color="auto"/>
            </w:tcBorders>
            <w:hideMark/>
          </w:tcPr>
          <w:p w14:paraId="5EB136BE" w14:textId="77777777" w:rsidR="003B5679" w:rsidRDefault="003B5679" w:rsidP="00EF6320">
            <w:pPr>
              <w:pStyle w:val="TAC"/>
              <w:rPr>
                <w:noProof/>
              </w:rPr>
            </w:pPr>
            <w:r>
              <w:rPr>
                <w:noProof/>
              </w:rPr>
              <w:t>100 ms</w:t>
            </w:r>
          </w:p>
        </w:tc>
        <w:tc>
          <w:tcPr>
            <w:tcW w:w="990" w:type="dxa"/>
            <w:tcBorders>
              <w:top w:val="single" w:sz="4" w:space="0" w:color="auto"/>
              <w:left w:val="single" w:sz="4" w:space="0" w:color="auto"/>
              <w:bottom w:val="single" w:sz="4" w:space="0" w:color="auto"/>
              <w:right w:val="single" w:sz="4" w:space="0" w:color="auto"/>
            </w:tcBorders>
            <w:hideMark/>
          </w:tcPr>
          <w:p w14:paraId="4F8E11FB" w14:textId="77777777" w:rsidR="003B5679" w:rsidRDefault="003B5679" w:rsidP="00EF6320">
            <w:pPr>
              <w:pStyle w:val="TAC"/>
              <w:rPr>
                <w:noProof/>
              </w:rPr>
            </w:pPr>
            <w:r>
              <w:rPr>
                <w:noProof/>
              </w:rPr>
              <w:t>10</w:t>
            </w:r>
            <w:r>
              <w:rPr>
                <w:noProof/>
                <w:vertAlign w:val="superscript"/>
              </w:rPr>
              <w:t>-6</w:t>
            </w:r>
          </w:p>
        </w:tc>
        <w:tc>
          <w:tcPr>
            <w:tcW w:w="961" w:type="dxa"/>
            <w:tcBorders>
              <w:top w:val="single" w:sz="4" w:space="0" w:color="auto"/>
              <w:left w:val="single" w:sz="4" w:space="0" w:color="auto"/>
              <w:bottom w:val="single" w:sz="4" w:space="0" w:color="auto"/>
              <w:right w:val="single" w:sz="4" w:space="0" w:color="auto"/>
            </w:tcBorders>
            <w:hideMark/>
          </w:tcPr>
          <w:p w14:paraId="1854A6CC" w14:textId="77777777" w:rsidR="003B5679" w:rsidRDefault="003B5679" w:rsidP="00EF6320">
            <w:pPr>
              <w:pStyle w:val="TAC"/>
              <w:rPr>
                <w:noProof/>
              </w:rPr>
            </w:pPr>
            <w:r>
              <w:rPr>
                <w:noProof/>
              </w:rPr>
              <w:t>5</w:t>
            </w:r>
          </w:p>
        </w:tc>
        <w:tc>
          <w:tcPr>
            <w:tcW w:w="1051" w:type="dxa"/>
            <w:tcBorders>
              <w:top w:val="single" w:sz="4" w:space="0" w:color="auto"/>
              <w:left w:val="single" w:sz="4" w:space="0" w:color="auto"/>
              <w:bottom w:val="single" w:sz="4" w:space="0" w:color="auto"/>
              <w:right w:val="single" w:sz="4" w:space="0" w:color="auto"/>
            </w:tcBorders>
            <w:hideMark/>
          </w:tcPr>
          <w:p w14:paraId="028FA712" w14:textId="77777777" w:rsidR="003B5679" w:rsidRDefault="003B5679" w:rsidP="00EF6320">
            <w:pPr>
              <w:pStyle w:val="TAC"/>
              <w:rPr>
                <w:noProof/>
              </w:rPr>
            </w:pPr>
            <w:r>
              <w:rPr>
                <w:noProof/>
              </w:rPr>
              <w:t>Non-GBR</w:t>
            </w:r>
          </w:p>
        </w:tc>
        <w:tc>
          <w:tcPr>
            <w:tcW w:w="1013" w:type="dxa"/>
            <w:tcBorders>
              <w:top w:val="single" w:sz="4" w:space="0" w:color="auto"/>
              <w:left w:val="single" w:sz="4" w:space="0" w:color="auto"/>
              <w:bottom w:val="single" w:sz="4" w:space="0" w:color="auto"/>
              <w:right w:val="single" w:sz="4" w:space="0" w:color="auto"/>
            </w:tcBorders>
            <w:hideMark/>
          </w:tcPr>
          <w:p w14:paraId="5C09118A" w14:textId="77777777" w:rsidR="003B5679" w:rsidRDefault="003B5679" w:rsidP="00EF6320">
            <w:pPr>
              <w:pStyle w:val="TAC"/>
              <w:rPr>
                <w:noProof/>
              </w:rPr>
            </w:pPr>
            <w:r>
              <w:rPr>
                <w:noProof/>
              </w:rPr>
              <w:t>10</w:t>
            </w:r>
          </w:p>
        </w:tc>
        <w:tc>
          <w:tcPr>
            <w:tcW w:w="1003" w:type="dxa"/>
            <w:tcBorders>
              <w:top w:val="single" w:sz="4" w:space="0" w:color="auto"/>
              <w:left w:val="single" w:sz="4" w:space="0" w:color="auto"/>
              <w:bottom w:val="single" w:sz="4" w:space="0" w:color="auto"/>
              <w:right w:val="single" w:sz="4" w:space="0" w:color="auto"/>
            </w:tcBorders>
            <w:hideMark/>
          </w:tcPr>
          <w:p w14:paraId="62F2B738" w14:textId="77777777" w:rsidR="003B5679" w:rsidRDefault="003B5679" w:rsidP="00EF6320">
            <w:pPr>
              <w:pStyle w:val="TAC"/>
              <w:rPr>
                <w:noProof/>
              </w:rPr>
            </w:pPr>
            <w:r>
              <w:rPr>
                <w:noProof/>
              </w:rPr>
              <w:t>100 ms</w:t>
            </w:r>
          </w:p>
        </w:tc>
        <w:tc>
          <w:tcPr>
            <w:tcW w:w="838" w:type="dxa"/>
            <w:tcBorders>
              <w:top w:val="single" w:sz="4" w:space="0" w:color="auto"/>
              <w:left w:val="single" w:sz="4" w:space="0" w:color="auto"/>
              <w:bottom w:val="single" w:sz="4" w:space="0" w:color="auto"/>
              <w:right w:val="single" w:sz="4" w:space="0" w:color="auto"/>
            </w:tcBorders>
            <w:hideMark/>
          </w:tcPr>
          <w:p w14:paraId="146BD941" w14:textId="77777777" w:rsidR="003B5679" w:rsidRDefault="003B5679" w:rsidP="00EF6320">
            <w:pPr>
              <w:pStyle w:val="TAC"/>
              <w:rPr>
                <w:noProof/>
              </w:rPr>
            </w:pPr>
            <w:r>
              <w:rPr>
                <w:noProof/>
              </w:rPr>
              <w:t>10</w:t>
            </w:r>
            <w:r>
              <w:rPr>
                <w:noProof/>
                <w:vertAlign w:val="superscript"/>
              </w:rPr>
              <w:t>-6</w:t>
            </w:r>
          </w:p>
        </w:tc>
      </w:tr>
      <w:tr w:rsidR="003B5679" w14:paraId="3910E270"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58EAAEFB" w14:textId="77777777" w:rsidR="003B5679" w:rsidRDefault="003B5679" w:rsidP="00EF6320">
            <w:pPr>
              <w:pStyle w:val="TAC"/>
              <w:rPr>
                <w:noProof/>
              </w:rPr>
            </w:pPr>
            <w:r>
              <w:rPr>
                <w:noProof/>
              </w:rPr>
              <w:t>8</w:t>
            </w:r>
          </w:p>
        </w:tc>
        <w:tc>
          <w:tcPr>
            <w:tcW w:w="1050" w:type="dxa"/>
            <w:tcBorders>
              <w:top w:val="single" w:sz="4" w:space="0" w:color="auto"/>
              <w:left w:val="single" w:sz="4" w:space="0" w:color="auto"/>
              <w:bottom w:val="single" w:sz="4" w:space="0" w:color="auto"/>
              <w:right w:val="single" w:sz="4" w:space="0" w:color="auto"/>
            </w:tcBorders>
            <w:hideMark/>
          </w:tcPr>
          <w:p w14:paraId="3E47A84D" w14:textId="77777777" w:rsidR="003B5679" w:rsidRDefault="003B5679" w:rsidP="00EF6320">
            <w:pPr>
              <w:pStyle w:val="TAC"/>
              <w:rPr>
                <w:noProof/>
              </w:rPr>
            </w:pPr>
            <w:r>
              <w:rPr>
                <w:noProof/>
              </w:rPr>
              <w:t>Non-GBR</w:t>
            </w:r>
          </w:p>
        </w:tc>
        <w:tc>
          <w:tcPr>
            <w:tcW w:w="1012" w:type="dxa"/>
            <w:tcBorders>
              <w:top w:val="single" w:sz="4" w:space="0" w:color="auto"/>
              <w:left w:val="single" w:sz="4" w:space="0" w:color="auto"/>
              <w:bottom w:val="single" w:sz="4" w:space="0" w:color="auto"/>
              <w:right w:val="single" w:sz="4" w:space="0" w:color="auto"/>
            </w:tcBorders>
            <w:hideMark/>
          </w:tcPr>
          <w:p w14:paraId="5E1078FF" w14:textId="77777777" w:rsidR="003B5679" w:rsidRDefault="003B5679" w:rsidP="00EF6320">
            <w:pPr>
              <w:pStyle w:val="TAC"/>
              <w:rPr>
                <w:noProof/>
              </w:rPr>
            </w:pPr>
            <w:r>
              <w:rPr>
                <w:noProof/>
              </w:rPr>
              <w:t>8</w:t>
            </w:r>
          </w:p>
        </w:tc>
        <w:tc>
          <w:tcPr>
            <w:tcW w:w="1002" w:type="dxa"/>
            <w:tcBorders>
              <w:top w:val="single" w:sz="4" w:space="0" w:color="auto"/>
              <w:left w:val="single" w:sz="4" w:space="0" w:color="auto"/>
              <w:bottom w:val="single" w:sz="4" w:space="0" w:color="auto"/>
              <w:right w:val="single" w:sz="4" w:space="0" w:color="auto"/>
            </w:tcBorders>
            <w:hideMark/>
          </w:tcPr>
          <w:p w14:paraId="38FEC579" w14:textId="77777777" w:rsidR="003B5679" w:rsidRDefault="003B5679" w:rsidP="00EF6320">
            <w:pPr>
              <w:pStyle w:val="TAC"/>
              <w:rPr>
                <w:noProof/>
              </w:rPr>
            </w:pPr>
            <w:r>
              <w:rPr>
                <w:noProof/>
              </w:rPr>
              <w:t>300 ms</w:t>
            </w:r>
          </w:p>
        </w:tc>
        <w:tc>
          <w:tcPr>
            <w:tcW w:w="990" w:type="dxa"/>
            <w:tcBorders>
              <w:top w:val="single" w:sz="4" w:space="0" w:color="auto"/>
              <w:left w:val="single" w:sz="4" w:space="0" w:color="auto"/>
              <w:bottom w:val="single" w:sz="4" w:space="0" w:color="auto"/>
              <w:right w:val="single" w:sz="4" w:space="0" w:color="auto"/>
            </w:tcBorders>
            <w:hideMark/>
          </w:tcPr>
          <w:p w14:paraId="20EA8FF2" w14:textId="77777777" w:rsidR="003B5679" w:rsidRDefault="003B5679" w:rsidP="00EF6320">
            <w:pPr>
              <w:pStyle w:val="TAC"/>
              <w:rPr>
                <w:noProof/>
              </w:rPr>
            </w:pPr>
            <w:r>
              <w:rPr>
                <w:noProof/>
              </w:rPr>
              <w:t>10</w:t>
            </w:r>
            <w:r>
              <w:rPr>
                <w:noProof/>
                <w:vertAlign w:val="superscript"/>
              </w:rPr>
              <w:t>-6</w:t>
            </w:r>
          </w:p>
        </w:tc>
        <w:tc>
          <w:tcPr>
            <w:tcW w:w="961" w:type="dxa"/>
            <w:tcBorders>
              <w:top w:val="single" w:sz="4" w:space="0" w:color="auto"/>
              <w:left w:val="single" w:sz="4" w:space="0" w:color="auto"/>
              <w:bottom w:val="single" w:sz="4" w:space="0" w:color="auto"/>
              <w:right w:val="single" w:sz="4" w:space="0" w:color="auto"/>
            </w:tcBorders>
            <w:hideMark/>
          </w:tcPr>
          <w:p w14:paraId="61A0FA59" w14:textId="77777777" w:rsidR="003B5679" w:rsidRDefault="003B5679" w:rsidP="00EF6320">
            <w:pPr>
              <w:pStyle w:val="TAC"/>
              <w:rPr>
                <w:noProof/>
              </w:rPr>
            </w:pPr>
            <w:r>
              <w:rPr>
                <w:noProof/>
              </w:rPr>
              <w:t>8</w:t>
            </w:r>
          </w:p>
        </w:tc>
        <w:tc>
          <w:tcPr>
            <w:tcW w:w="1051" w:type="dxa"/>
            <w:tcBorders>
              <w:top w:val="single" w:sz="4" w:space="0" w:color="auto"/>
              <w:left w:val="single" w:sz="4" w:space="0" w:color="auto"/>
              <w:bottom w:val="single" w:sz="4" w:space="0" w:color="auto"/>
              <w:right w:val="single" w:sz="4" w:space="0" w:color="auto"/>
            </w:tcBorders>
            <w:hideMark/>
          </w:tcPr>
          <w:p w14:paraId="77B11473" w14:textId="77777777" w:rsidR="003B5679" w:rsidRDefault="003B5679" w:rsidP="00EF6320">
            <w:pPr>
              <w:pStyle w:val="TAC"/>
              <w:rPr>
                <w:noProof/>
              </w:rPr>
            </w:pPr>
            <w:r>
              <w:rPr>
                <w:noProof/>
              </w:rPr>
              <w:t>Non-GBR</w:t>
            </w:r>
          </w:p>
        </w:tc>
        <w:tc>
          <w:tcPr>
            <w:tcW w:w="1013" w:type="dxa"/>
            <w:tcBorders>
              <w:top w:val="single" w:sz="4" w:space="0" w:color="auto"/>
              <w:left w:val="single" w:sz="4" w:space="0" w:color="auto"/>
              <w:bottom w:val="single" w:sz="4" w:space="0" w:color="auto"/>
              <w:right w:val="single" w:sz="4" w:space="0" w:color="auto"/>
            </w:tcBorders>
            <w:hideMark/>
          </w:tcPr>
          <w:p w14:paraId="5F6A8419" w14:textId="77777777" w:rsidR="003B5679" w:rsidRDefault="003B5679" w:rsidP="00EF6320">
            <w:pPr>
              <w:pStyle w:val="TAC"/>
              <w:rPr>
                <w:noProof/>
              </w:rPr>
            </w:pPr>
            <w:r>
              <w:rPr>
                <w:noProof/>
              </w:rPr>
              <w:t>80</w:t>
            </w:r>
          </w:p>
        </w:tc>
        <w:tc>
          <w:tcPr>
            <w:tcW w:w="1003" w:type="dxa"/>
            <w:tcBorders>
              <w:top w:val="single" w:sz="4" w:space="0" w:color="auto"/>
              <w:left w:val="single" w:sz="4" w:space="0" w:color="auto"/>
              <w:bottom w:val="single" w:sz="4" w:space="0" w:color="auto"/>
              <w:right w:val="single" w:sz="4" w:space="0" w:color="auto"/>
            </w:tcBorders>
            <w:hideMark/>
          </w:tcPr>
          <w:p w14:paraId="145AAAE5" w14:textId="77777777" w:rsidR="003B5679" w:rsidRDefault="003B5679" w:rsidP="00EF6320">
            <w:pPr>
              <w:pStyle w:val="TAC"/>
              <w:rPr>
                <w:noProof/>
              </w:rPr>
            </w:pPr>
            <w:r>
              <w:rPr>
                <w:noProof/>
              </w:rPr>
              <w:t>300 ms</w:t>
            </w:r>
          </w:p>
        </w:tc>
        <w:tc>
          <w:tcPr>
            <w:tcW w:w="838" w:type="dxa"/>
            <w:tcBorders>
              <w:top w:val="single" w:sz="4" w:space="0" w:color="auto"/>
              <w:left w:val="single" w:sz="4" w:space="0" w:color="auto"/>
              <w:bottom w:val="single" w:sz="4" w:space="0" w:color="auto"/>
              <w:right w:val="single" w:sz="4" w:space="0" w:color="auto"/>
            </w:tcBorders>
            <w:hideMark/>
          </w:tcPr>
          <w:p w14:paraId="755AD7AC" w14:textId="77777777" w:rsidR="003B5679" w:rsidRDefault="003B5679" w:rsidP="00EF6320">
            <w:pPr>
              <w:pStyle w:val="TAC"/>
              <w:rPr>
                <w:noProof/>
              </w:rPr>
            </w:pPr>
            <w:r>
              <w:rPr>
                <w:noProof/>
              </w:rPr>
              <w:t>10</w:t>
            </w:r>
            <w:r>
              <w:rPr>
                <w:noProof/>
                <w:vertAlign w:val="superscript"/>
              </w:rPr>
              <w:t>-6</w:t>
            </w:r>
          </w:p>
        </w:tc>
      </w:tr>
      <w:tr w:rsidR="003B5679" w14:paraId="3BF50847"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57CBAD64" w14:textId="77777777" w:rsidR="003B5679" w:rsidRDefault="003B5679" w:rsidP="00EF6320">
            <w:pPr>
              <w:pStyle w:val="TAC"/>
              <w:rPr>
                <w:noProof/>
              </w:rPr>
            </w:pPr>
            <w:r>
              <w:rPr>
                <w:noProof/>
              </w:rPr>
              <w:t>69</w:t>
            </w:r>
          </w:p>
        </w:tc>
        <w:tc>
          <w:tcPr>
            <w:tcW w:w="1050" w:type="dxa"/>
            <w:tcBorders>
              <w:top w:val="single" w:sz="4" w:space="0" w:color="auto"/>
              <w:left w:val="single" w:sz="4" w:space="0" w:color="auto"/>
              <w:bottom w:val="single" w:sz="4" w:space="0" w:color="auto"/>
              <w:right w:val="single" w:sz="4" w:space="0" w:color="auto"/>
            </w:tcBorders>
            <w:hideMark/>
          </w:tcPr>
          <w:p w14:paraId="3BC7B2D7" w14:textId="77777777" w:rsidR="003B5679" w:rsidRDefault="003B5679" w:rsidP="00EF6320">
            <w:pPr>
              <w:pStyle w:val="TAC"/>
              <w:rPr>
                <w:noProof/>
              </w:rPr>
            </w:pPr>
            <w:r>
              <w:rPr>
                <w:noProof/>
              </w:rPr>
              <w:t>Non-GBR</w:t>
            </w:r>
          </w:p>
        </w:tc>
        <w:tc>
          <w:tcPr>
            <w:tcW w:w="1012" w:type="dxa"/>
            <w:tcBorders>
              <w:top w:val="single" w:sz="4" w:space="0" w:color="auto"/>
              <w:left w:val="single" w:sz="4" w:space="0" w:color="auto"/>
              <w:bottom w:val="single" w:sz="4" w:space="0" w:color="auto"/>
              <w:right w:val="single" w:sz="4" w:space="0" w:color="auto"/>
            </w:tcBorders>
            <w:hideMark/>
          </w:tcPr>
          <w:p w14:paraId="7724AFF4" w14:textId="77777777" w:rsidR="003B5679" w:rsidRDefault="003B5679" w:rsidP="00EF6320">
            <w:pPr>
              <w:pStyle w:val="TAC"/>
              <w:rPr>
                <w:noProof/>
              </w:rPr>
            </w:pPr>
            <w:r>
              <w:rPr>
                <w:noProof/>
              </w:rPr>
              <w:t>0.5</w:t>
            </w:r>
          </w:p>
        </w:tc>
        <w:tc>
          <w:tcPr>
            <w:tcW w:w="1002" w:type="dxa"/>
            <w:tcBorders>
              <w:top w:val="single" w:sz="4" w:space="0" w:color="auto"/>
              <w:left w:val="single" w:sz="4" w:space="0" w:color="auto"/>
              <w:bottom w:val="single" w:sz="4" w:space="0" w:color="auto"/>
              <w:right w:val="single" w:sz="4" w:space="0" w:color="auto"/>
            </w:tcBorders>
            <w:hideMark/>
          </w:tcPr>
          <w:p w14:paraId="557F1947" w14:textId="77777777" w:rsidR="003B5679" w:rsidRDefault="003B5679" w:rsidP="00EF6320">
            <w:pPr>
              <w:pStyle w:val="TAC"/>
              <w:rPr>
                <w:noProof/>
              </w:rPr>
            </w:pPr>
            <w:r>
              <w:rPr>
                <w:noProof/>
              </w:rPr>
              <w:t>60 ms</w:t>
            </w:r>
          </w:p>
        </w:tc>
        <w:tc>
          <w:tcPr>
            <w:tcW w:w="990" w:type="dxa"/>
            <w:tcBorders>
              <w:top w:val="single" w:sz="4" w:space="0" w:color="auto"/>
              <w:left w:val="single" w:sz="4" w:space="0" w:color="auto"/>
              <w:bottom w:val="single" w:sz="4" w:space="0" w:color="auto"/>
              <w:right w:val="single" w:sz="4" w:space="0" w:color="auto"/>
            </w:tcBorders>
            <w:hideMark/>
          </w:tcPr>
          <w:p w14:paraId="07F99987" w14:textId="77777777" w:rsidR="003B5679" w:rsidRDefault="003B5679" w:rsidP="00EF6320">
            <w:pPr>
              <w:pStyle w:val="TAC"/>
              <w:rPr>
                <w:noProof/>
              </w:rPr>
            </w:pPr>
            <w:r>
              <w:rPr>
                <w:noProof/>
              </w:rPr>
              <w:t>10</w:t>
            </w:r>
            <w:r>
              <w:rPr>
                <w:noProof/>
                <w:vertAlign w:val="superscript"/>
              </w:rPr>
              <w:t>-6</w:t>
            </w:r>
          </w:p>
        </w:tc>
        <w:tc>
          <w:tcPr>
            <w:tcW w:w="961" w:type="dxa"/>
            <w:tcBorders>
              <w:top w:val="single" w:sz="4" w:space="0" w:color="auto"/>
              <w:left w:val="single" w:sz="4" w:space="0" w:color="auto"/>
              <w:bottom w:val="single" w:sz="4" w:space="0" w:color="auto"/>
              <w:right w:val="single" w:sz="4" w:space="0" w:color="auto"/>
            </w:tcBorders>
            <w:hideMark/>
          </w:tcPr>
          <w:p w14:paraId="0D8396A1" w14:textId="77777777" w:rsidR="003B5679" w:rsidRDefault="003B5679" w:rsidP="00EF6320">
            <w:pPr>
              <w:pStyle w:val="TAC"/>
              <w:rPr>
                <w:noProof/>
              </w:rPr>
            </w:pPr>
            <w:r>
              <w:rPr>
                <w:noProof/>
              </w:rPr>
              <w:t>69</w:t>
            </w:r>
          </w:p>
        </w:tc>
        <w:tc>
          <w:tcPr>
            <w:tcW w:w="1051" w:type="dxa"/>
            <w:tcBorders>
              <w:top w:val="single" w:sz="4" w:space="0" w:color="auto"/>
              <w:left w:val="single" w:sz="4" w:space="0" w:color="auto"/>
              <w:bottom w:val="single" w:sz="4" w:space="0" w:color="auto"/>
              <w:right w:val="single" w:sz="4" w:space="0" w:color="auto"/>
            </w:tcBorders>
            <w:hideMark/>
          </w:tcPr>
          <w:p w14:paraId="0C365603" w14:textId="77777777" w:rsidR="003B5679" w:rsidRDefault="003B5679" w:rsidP="00EF6320">
            <w:pPr>
              <w:pStyle w:val="TAC"/>
              <w:rPr>
                <w:noProof/>
              </w:rPr>
            </w:pPr>
            <w:r>
              <w:rPr>
                <w:noProof/>
              </w:rPr>
              <w:t>Non-GBR</w:t>
            </w:r>
          </w:p>
        </w:tc>
        <w:tc>
          <w:tcPr>
            <w:tcW w:w="1013" w:type="dxa"/>
            <w:tcBorders>
              <w:top w:val="single" w:sz="4" w:space="0" w:color="auto"/>
              <w:left w:val="single" w:sz="4" w:space="0" w:color="auto"/>
              <w:bottom w:val="single" w:sz="4" w:space="0" w:color="auto"/>
              <w:right w:val="single" w:sz="4" w:space="0" w:color="auto"/>
            </w:tcBorders>
            <w:hideMark/>
          </w:tcPr>
          <w:p w14:paraId="1B8E7B6C" w14:textId="77777777" w:rsidR="003B5679" w:rsidRDefault="003B5679" w:rsidP="00EF6320">
            <w:pPr>
              <w:pStyle w:val="TAC"/>
              <w:rPr>
                <w:noProof/>
              </w:rPr>
            </w:pPr>
            <w:r>
              <w:rPr>
                <w:noProof/>
              </w:rPr>
              <w:t>5</w:t>
            </w:r>
          </w:p>
        </w:tc>
        <w:tc>
          <w:tcPr>
            <w:tcW w:w="1003" w:type="dxa"/>
            <w:tcBorders>
              <w:top w:val="single" w:sz="4" w:space="0" w:color="auto"/>
              <w:left w:val="single" w:sz="4" w:space="0" w:color="auto"/>
              <w:bottom w:val="single" w:sz="4" w:space="0" w:color="auto"/>
              <w:right w:val="single" w:sz="4" w:space="0" w:color="auto"/>
            </w:tcBorders>
            <w:hideMark/>
          </w:tcPr>
          <w:p w14:paraId="442198E7" w14:textId="77777777" w:rsidR="003B5679" w:rsidRDefault="003B5679" w:rsidP="00EF6320">
            <w:pPr>
              <w:pStyle w:val="TAC"/>
              <w:rPr>
                <w:noProof/>
              </w:rPr>
            </w:pPr>
            <w:r>
              <w:rPr>
                <w:noProof/>
              </w:rPr>
              <w:t>60 ms</w:t>
            </w:r>
          </w:p>
        </w:tc>
        <w:tc>
          <w:tcPr>
            <w:tcW w:w="838" w:type="dxa"/>
            <w:tcBorders>
              <w:top w:val="single" w:sz="4" w:space="0" w:color="auto"/>
              <w:left w:val="single" w:sz="4" w:space="0" w:color="auto"/>
              <w:bottom w:val="single" w:sz="4" w:space="0" w:color="auto"/>
              <w:right w:val="single" w:sz="4" w:space="0" w:color="auto"/>
            </w:tcBorders>
            <w:hideMark/>
          </w:tcPr>
          <w:p w14:paraId="57F3B85F" w14:textId="77777777" w:rsidR="003B5679" w:rsidRDefault="003B5679" w:rsidP="00EF6320">
            <w:pPr>
              <w:pStyle w:val="TAC"/>
              <w:rPr>
                <w:noProof/>
              </w:rPr>
            </w:pPr>
            <w:r>
              <w:rPr>
                <w:noProof/>
              </w:rPr>
              <w:t>10</w:t>
            </w:r>
            <w:r>
              <w:rPr>
                <w:noProof/>
                <w:vertAlign w:val="superscript"/>
              </w:rPr>
              <w:t>-6</w:t>
            </w:r>
          </w:p>
        </w:tc>
      </w:tr>
      <w:tr w:rsidR="003B5679" w14:paraId="701EE6C3" w14:textId="77777777" w:rsidTr="00EF6320">
        <w:tc>
          <w:tcPr>
            <w:tcW w:w="935" w:type="dxa"/>
            <w:tcBorders>
              <w:top w:val="single" w:sz="4" w:space="0" w:color="auto"/>
              <w:left w:val="single" w:sz="4" w:space="0" w:color="auto"/>
              <w:bottom w:val="single" w:sz="4" w:space="0" w:color="auto"/>
              <w:right w:val="single" w:sz="4" w:space="0" w:color="auto"/>
            </w:tcBorders>
            <w:hideMark/>
          </w:tcPr>
          <w:p w14:paraId="424B579F" w14:textId="77777777" w:rsidR="003B5679" w:rsidRDefault="003B5679" w:rsidP="00EF6320">
            <w:pPr>
              <w:pStyle w:val="TAC"/>
              <w:rPr>
                <w:noProof/>
              </w:rPr>
            </w:pPr>
            <w:r>
              <w:rPr>
                <w:noProof/>
              </w:rPr>
              <w:t>70</w:t>
            </w:r>
          </w:p>
        </w:tc>
        <w:tc>
          <w:tcPr>
            <w:tcW w:w="1050" w:type="dxa"/>
            <w:tcBorders>
              <w:top w:val="single" w:sz="4" w:space="0" w:color="auto"/>
              <w:left w:val="single" w:sz="4" w:space="0" w:color="auto"/>
              <w:bottom w:val="single" w:sz="4" w:space="0" w:color="auto"/>
              <w:right w:val="single" w:sz="4" w:space="0" w:color="auto"/>
            </w:tcBorders>
            <w:hideMark/>
          </w:tcPr>
          <w:p w14:paraId="5F6D41B5" w14:textId="77777777" w:rsidR="003B5679" w:rsidRDefault="003B5679" w:rsidP="00EF6320">
            <w:pPr>
              <w:pStyle w:val="TAC"/>
              <w:rPr>
                <w:noProof/>
              </w:rPr>
            </w:pPr>
            <w:r>
              <w:rPr>
                <w:noProof/>
              </w:rPr>
              <w:t>Non-GBR</w:t>
            </w:r>
          </w:p>
        </w:tc>
        <w:tc>
          <w:tcPr>
            <w:tcW w:w="1012" w:type="dxa"/>
            <w:tcBorders>
              <w:top w:val="single" w:sz="4" w:space="0" w:color="auto"/>
              <w:left w:val="single" w:sz="4" w:space="0" w:color="auto"/>
              <w:bottom w:val="single" w:sz="4" w:space="0" w:color="auto"/>
              <w:right w:val="single" w:sz="4" w:space="0" w:color="auto"/>
            </w:tcBorders>
            <w:hideMark/>
          </w:tcPr>
          <w:p w14:paraId="7D7E9983" w14:textId="77777777" w:rsidR="003B5679" w:rsidRDefault="003B5679" w:rsidP="00EF6320">
            <w:pPr>
              <w:pStyle w:val="TAC"/>
              <w:rPr>
                <w:noProof/>
              </w:rPr>
            </w:pPr>
            <w:r>
              <w:rPr>
                <w:noProof/>
              </w:rPr>
              <w:t>5.5</w:t>
            </w:r>
          </w:p>
        </w:tc>
        <w:tc>
          <w:tcPr>
            <w:tcW w:w="1002" w:type="dxa"/>
            <w:tcBorders>
              <w:top w:val="single" w:sz="4" w:space="0" w:color="auto"/>
              <w:left w:val="single" w:sz="4" w:space="0" w:color="auto"/>
              <w:bottom w:val="single" w:sz="4" w:space="0" w:color="auto"/>
              <w:right w:val="single" w:sz="4" w:space="0" w:color="auto"/>
            </w:tcBorders>
            <w:hideMark/>
          </w:tcPr>
          <w:p w14:paraId="7CD431D8" w14:textId="77777777" w:rsidR="003B5679" w:rsidRDefault="003B5679" w:rsidP="00EF6320">
            <w:pPr>
              <w:pStyle w:val="TAC"/>
              <w:rPr>
                <w:noProof/>
              </w:rPr>
            </w:pPr>
            <w:r>
              <w:rPr>
                <w:noProof/>
              </w:rPr>
              <w:t>200 ms</w:t>
            </w:r>
          </w:p>
        </w:tc>
        <w:tc>
          <w:tcPr>
            <w:tcW w:w="990" w:type="dxa"/>
            <w:tcBorders>
              <w:top w:val="single" w:sz="4" w:space="0" w:color="auto"/>
              <w:left w:val="single" w:sz="4" w:space="0" w:color="auto"/>
              <w:bottom w:val="single" w:sz="4" w:space="0" w:color="auto"/>
              <w:right w:val="single" w:sz="4" w:space="0" w:color="auto"/>
            </w:tcBorders>
            <w:hideMark/>
          </w:tcPr>
          <w:p w14:paraId="73892407" w14:textId="77777777" w:rsidR="003B5679" w:rsidRDefault="003B5679" w:rsidP="00EF6320">
            <w:pPr>
              <w:pStyle w:val="TAC"/>
              <w:rPr>
                <w:noProof/>
              </w:rPr>
            </w:pPr>
            <w:r>
              <w:rPr>
                <w:noProof/>
              </w:rPr>
              <w:t>10</w:t>
            </w:r>
            <w:r>
              <w:rPr>
                <w:noProof/>
                <w:vertAlign w:val="superscript"/>
              </w:rPr>
              <w:t>-6</w:t>
            </w:r>
          </w:p>
        </w:tc>
        <w:tc>
          <w:tcPr>
            <w:tcW w:w="961" w:type="dxa"/>
            <w:tcBorders>
              <w:top w:val="single" w:sz="4" w:space="0" w:color="auto"/>
              <w:left w:val="single" w:sz="4" w:space="0" w:color="auto"/>
              <w:bottom w:val="single" w:sz="4" w:space="0" w:color="auto"/>
              <w:right w:val="single" w:sz="4" w:space="0" w:color="auto"/>
            </w:tcBorders>
            <w:hideMark/>
          </w:tcPr>
          <w:p w14:paraId="6F38046B" w14:textId="77777777" w:rsidR="003B5679" w:rsidRDefault="003B5679" w:rsidP="00EF6320">
            <w:pPr>
              <w:pStyle w:val="TAC"/>
              <w:rPr>
                <w:noProof/>
              </w:rPr>
            </w:pPr>
            <w:r>
              <w:rPr>
                <w:noProof/>
              </w:rPr>
              <w:t>70</w:t>
            </w:r>
          </w:p>
        </w:tc>
        <w:tc>
          <w:tcPr>
            <w:tcW w:w="1051" w:type="dxa"/>
            <w:tcBorders>
              <w:top w:val="single" w:sz="4" w:space="0" w:color="auto"/>
              <w:left w:val="single" w:sz="4" w:space="0" w:color="auto"/>
              <w:bottom w:val="single" w:sz="4" w:space="0" w:color="auto"/>
              <w:right w:val="single" w:sz="4" w:space="0" w:color="auto"/>
            </w:tcBorders>
            <w:hideMark/>
          </w:tcPr>
          <w:p w14:paraId="530E8205" w14:textId="77777777" w:rsidR="003B5679" w:rsidRDefault="003B5679" w:rsidP="00EF6320">
            <w:pPr>
              <w:pStyle w:val="TAC"/>
              <w:rPr>
                <w:noProof/>
              </w:rPr>
            </w:pPr>
            <w:r>
              <w:rPr>
                <w:noProof/>
              </w:rPr>
              <w:t>Non-GBR</w:t>
            </w:r>
          </w:p>
        </w:tc>
        <w:tc>
          <w:tcPr>
            <w:tcW w:w="1013" w:type="dxa"/>
            <w:tcBorders>
              <w:top w:val="single" w:sz="4" w:space="0" w:color="auto"/>
              <w:left w:val="single" w:sz="4" w:space="0" w:color="auto"/>
              <w:bottom w:val="single" w:sz="4" w:space="0" w:color="auto"/>
              <w:right w:val="single" w:sz="4" w:space="0" w:color="auto"/>
            </w:tcBorders>
            <w:hideMark/>
          </w:tcPr>
          <w:p w14:paraId="6E9ECB1C" w14:textId="77777777" w:rsidR="003B5679" w:rsidRDefault="003B5679" w:rsidP="00EF6320">
            <w:pPr>
              <w:pStyle w:val="TAC"/>
              <w:rPr>
                <w:noProof/>
              </w:rPr>
            </w:pPr>
            <w:r>
              <w:rPr>
                <w:noProof/>
              </w:rPr>
              <w:t>55</w:t>
            </w:r>
          </w:p>
        </w:tc>
        <w:tc>
          <w:tcPr>
            <w:tcW w:w="1003" w:type="dxa"/>
            <w:tcBorders>
              <w:top w:val="single" w:sz="4" w:space="0" w:color="auto"/>
              <w:left w:val="single" w:sz="4" w:space="0" w:color="auto"/>
              <w:bottom w:val="single" w:sz="4" w:space="0" w:color="auto"/>
              <w:right w:val="single" w:sz="4" w:space="0" w:color="auto"/>
            </w:tcBorders>
            <w:hideMark/>
          </w:tcPr>
          <w:p w14:paraId="5CE2F472" w14:textId="77777777" w:rsidR="003B5679" w:rsidRDefault="003B5679" w:rsidP="00EF6320">
            <w:pPr>
              <w:pStyle w:val="TAC"/>
              <w:rPr>
                <w:noProof/>
              </w:rPr>
            </w:pPr>
            <w:r>
              <w:rPr>
                <w:noProof/>
              </w:rPr>
              <w:t>200 ms</w:t>
            </w:r>
          </w:p>
        </w:tc>
        <w:tc>
          <w:tcPr>
            <w:tcW w:w="838" w:type="dxa"/>
            <w:tcBorders>
              <w:top w:val="single" w:sz="4" w:space="0" w:color="auto"/>
              <w:left w:val="single" w:sz="4" w:space="0" w:color="auto"/>
              <w:bottom w:val="single" w:sz="4" w:space="0" w:color="auto"/>
              <w:right w:val="single" w:sz="4" w:space="0" w:color="auto"/>
            </w:tcBorders>
            <w:hideMark/>
          </w:tcPr>
          <w:p w14:paraId="09C89C40" w14:textId="77777777" w:rsidR="003B5679" w:rsidRDefault="003B5679" w:rsidP="00EF6320">
            <w:pPr>
              <w:pStyle w:val="TAC"/>
              <w:rPr>
                <w:noProof/>
              </w:rPr>
            </w:pPr>
            <w:r>
              <w:rPr>
                <w:noProof/>
              </w:rPr>
              <w:t>10</w:t>
            </w:r>
            <w:r>
              <w:rPr>
                <w:noProof/>
                <w:vertAlign w:val="superscript"/>
              </w:rPr>
              <w:t>-6</w:t>
            </w:r>
          </w:p>
        </w:tc>
      </w:tr>
    </w:tbl>
    <w:p w14:paraId="6C87CAC9" w14:textId="77777777" w:rsidR="003B5679" w:rsidRDefault="003B5679" w:rsidP="003B5679">
      <w:pPr>
        <w:rPr>
          <w:noProof/>
        </w:rPr>
      </w:pPr>
    </w:p>
    <w:p w14:paraId="307B7C47" w14:textId="77777777" w:rsidR="003B5679" w:rsidRDefault="003B5679" w:rsidP="003B5679">
      <w:pPr>
        <w:rPr>
          <w:noProof/>
          <w:lang w:val="en-US" w:eastAsia="zh-CN"/>
        </w:rPr>
      </w:pPr>
      <w:r>
        <w:rPr>
          <w:noProof/>
        </w:rPr>
        <w:t>From table 6.1.1.3-1 it can be seen that the QCI and its characteristics were transferred one to one according to 5GS 5QI, with the exception that only integer values were used for the priority level. Not shown in table 6.1.1.3-1, the values for maximum data burst volume and averaging window were still defined in the 5GS context, which are initially neglected in the rather APN/architecture-driven consideration.</w:t>
      </w:r>
    </w:p>
    <w:p w14:paraId="0C5B81FE" w14:textId="77777777" w:rsidR="003B5679" w:rsidRDefault="003B5679" w:rsidP="003B5679">
      <w:pPr>
        <w:pStyle w:val="Heading4"/>
        <w:rPr>
          <w:lang w:val="en-US"/>
        </w:rPr>
      </w:pPr>
      <w:bookmarkStart w:id="158" w:name="_Toc101262283"/>
      <w:r>
        <w:rPr>
          <w:lang w:val="en-US"/>
        </w:rPr>
        <w:t>6.1.1.4</w:t>
      </w:r>
      <w:r>
        <w:rPr>
          <w:lang w:val="en-US"/>
        </w:rPr>
        <w:tab/>
        <w:t>Changes to the functional architecture</w:t>
      </w:r>
      <w:bookmarkEnd w:id="158"/>
    </w:p>
    <w:p w14:paraId="2D96AAB7" w14:textId="0D01B836" w:rsidR="003B5679" w:rsidRDefault="003B5679" w:rsidP="003B5679">
      <w:pPr>
        <w:rPr>
          <w:noProof/>
        </w:rPr>
      </w:pPr>
      <w:r>
        <w:rPr>
          <w:lang w:eastAsia="zh-CN"/>
        </w:rPr>
        <w:t>The Application Functions in the context with the MC system issues specific requests that impact traffic steering e.g. QI handling for communication. T</w:t>
      </w:r>
      <w:r>
        <w:rPr>
          <w:noProof/>
        </w:rPr>
        <w:t>he 5GS, in contrast to the EPC, uses the approaches based on service based architecture. Accordingly, the interaction between AF and PCF is being processed via the reference point N5.</w:t>
      </w:r>
    </w:p>
    <w:p w14:paraId="0820063A" w14:textId="77777777" w:rsidR="003B5679" w:rsidRDefault="003B5679" w:rsidP="003B5679">
      <w:pPr>
        <w:pStyle w:val="Heading4"/>
        <w:rPr>
          <w:lang w:val="en-US"/>
        </w:rPr>
      </w:pPr>
      <w:bookmarkStart w:id="159" w:name="_Toc101262284"/>
      <w:r>
        <w:rPr>
          <w:lang w:val="en-US"/>
        </w:rPr>
        <w:t>6.1.1.5</w:t>
      </w:r>
      <w:r>
        <w:rPr>
          <w:lang w:val="en-US"/>
        </w:rPr>
        <w:tab/>
        <w:t>Data Network (DN) AAA Server authentication/authorization</w:t>
      </w:r>
      <w:bookmarkEnd w:id="159"/>
    </w:p>
    <w:p w14:paraId="4F9B8715" w14:textId="77777777" w:rsidR="003B5679" w:rsidRDefault="003B5679" w:rsidP="003B5679">
      <w:r>
        <w:t>An PDU Session establishment in the 5GS context to a DN may require authentication/authorization the PDU Session establishment by an DN-AAA Server. For this purpose, the user respectively the UE provides information required to support user authentication by the DN over NAS session management. After the successful DN authentication/authorization, a session is kept between the 5GC and the DN-AAA. 3GPP TS 33.501 defines the use of EAP that is controlled by the 5GC Session Management Function.</w:t>
      </w:r>
    </w:p>
    <w:p w14:paraId="1C9A0A52" w14:textId="77777777" w:rsidR="003B5679" w:rsidRDefault="003B5679" w:rsidP="003B5679">
      <w:pPr>
        <w:pStyle w:val="Heading4"/>
        <w:rPr>
          <w:lang w:val="en-US"/>
        </w:rPr>
      </w:pPr>
      <w:bookmarkStart w:id="160" w:name="_Toc101262285"/>
      <w:r>
        <w:rPr>
          <w:lang w:val="en-US"/>
        </w:rPr>
        <w:lastRenderedPageBreak/>
        <w:t>6.1.1.6</w:t>
      </w:r>
      <w:r>
        <w:rPr>
          <w:lang w:val="en-US"/>
        </w:rPr>
        <w:tab/>
        <w:t>Observation and conclusions</w:t>
      </w:r>
      <w:bookmarkEnd w:id="160"/>
    </w:p>
    <w:p w14:paraId="5C8AAF86" w14:textId="77777777" w:rsidR="003B5679" w:rsidRDefault="003B5679" w:rsidP="003B5679">
      <w:pPr>
        <w:pStyle w:val="Heading5"/>
        <w:rPr>
          <w:noProof/>
          <w:lang w:val="en-US" w:eastAsia="zh-CN"/>
        </w:rPr>
      </w:pPr>
      <w:bookmarkStart w:id="161" w:name="_Toc101262286"/>
      <w:r>
        <w:rPr>
          <w:noProof/>
          <w:lang w:val="en-US" w:eastAsia="zh-CN"/>
        </w:rPr>
        <w:t>6.1.1.6.1</w:t>
      </w:r>
      <w:r>
        <w:rPr>
          <w:noProof/>
          <w:lang w:val="en-US" w:eastAsia="zh-CN"/>
        </w:rPr>
        <w:tab/>
      </w:r>
      <w:r>
        <w:t>Observation</w:t>
      </w:r>
      <w:bookmarkEnd w:id="161"/>
    </w:p>
    <w:p w14:paraId="4F7C8950" w14:textId="77777777" w:rsidR="003B5679" w:rsidRDefault="003B5679" w:rsidP="003B5679">
      <w:r>
        <w:rPr>
          <w:noProof/>
        </w:rPr>
        <w:t xml:space="preserve">An </w:t>
      </w:r>
      <w:r>
        <w:t>EPS bearer is limited in the flexibility of QoS handling in contrast to the 5GS model. The main distinguishing feature is the flexible use of the priority, latency and reliability parameters in 5GS, which are not tied to a bearer.</w:t>
      </w:r>
    </w:p>
    <w:p w14:paraId="77AC8F89" w14:textId="77777777" w:rsidR="003B5679" w:rsidRDefault="003B5679" w:rsidP="003B5679">
      <w:pPr>
        <w:pStyle w:val="Heading5"/>
      </w:pPr>
      <w:bookmarkStart w:id="162" w:name="_Toc101262287"/>
      <w:r>
        <w:t>6.1.1.6.2</w:t>
      </w:r>
      <w:r>
        <w:tab/>
        <w:t>Conclusion(s)</w:t>
      </w:r>
      <w:bookmarkEnd w:id="162"/>
    </w:p>
    <w:p w14:paraId="320B73EE" w14:textId="77777777" w:rsidR="003B5679" w:rsidRDefault="003B5679" w:rsidP="003B5679">
      <w:pPr>
        <w:pStyle w:val="B10"/>
        <w:rPr>
          <w:noProof/>
        </w:rPr>
      </w:pPr>
      <w:r>
        <w:rPr>
          <w:noProof/>
        </w:rPr>
        <w:t>-</w:t>
      </w:r>
      <w:r>
        <w:rPr>
          <w:noProof/>
        </w:rPr>
        <w:tab/>
        <w:t>DNN(APN)</w:t>
      </w:r>
    </w:p>
    <w:p w14:paraId="7C6B405B" w14:textId="77777777" w:rsidR="003B5679" w:rsidRDefault="003B5679" w:rsidP="003B5679">
      <w:pPr>
        <w:pStyle w:val="B10"/>
        <w:ind w:firstLine="0"/>
        <w:rPr>
          <w:noProof/>
        </w:rPr>
      </w:pPr>
      <w:r>
        <w:rPr>
          <w:noProof/>
        </w:rPr>
        <w:t>In the 5G QoS model, the flexibility within a PDU session is increased using different applications and the associated different characteristics, i.e. reliability and latency. The associated elimination of the rather strict bearer to QoS profile approach would allow the use of a single DNN in the MC service context.</w:t>
      </w:r>
    </w:p>
    <w:p w14:paraId="3990ED87" w14:textId="77777777" w:rsidR="003B5679" w:rsidRDefault="003B5679" w:rsidP="003B5679">
      <w:pPr>
        <w:pStyle w:val="B10"/>
        <w:ind w:firstLine="0"/>
        <w:rPr>
          <w:noProof/>
        </w:rPr>
      </w:pPr>
      <w:r>
        <w:rPr>
          <w:noProof/>
        </w:rPr>
        <w:t>For the backward compatibility from 5GS to EPS, the present APN approach according to 3GPP TS 23.280 need to be maintained. For an 5GS only environment, without considering the EPS backward compatibility, the number of DNNs could be reduced. In addition, 3GPP TS 23.401 and also 3GPP TS 23.501 pursue the same approaches related to the PDU session type, e.g. IPv4 or IPv6.</w:t>
      </w:r>
    </w:p>
    <w:p w14:paraId="07F5214C" w14:textId="77777777" w:rsidR="003B5679" w:rsidRDefault="003B5679" w:rsidP="003B5679">
      <w:pPr>
        <w:pStyle w:val="B10"/>
        <w:rPr>
          <w:noProof/>
        </w:rPr>
      </w:pPr>
      <w:r>
        <w:rPr>
          <w:noProof/>
        </w:rPr>
        <w:t>-</w:t>
      </w:r>
      <w:r>
        <w:rPr>
          <w:noProof/>
        </w:rPr>
        <w:tab/>
        <w:t xml:space="preserve">Functional Model </w:t>
      </w:r>
    </w:p>
    <w:p w14:paraId="620B1E80" w14:textId="77777777" w:rsidR="003B5679" w:rsidRDefault="003B5679" w:rsidP="003B5679">
      <w:pPr>
        <w:ind w:left="568"/>
        <w:rPr>
          <w:noProof/>
        </w:rPr>
      </w:pPr>
      <w:r>
        <w:rPr>
          <w:rStyle w:val="B1Char"/>
        </w:rPr>
        <w:t>Due to the adapted 5GS interaction between AF and PCF via the reference point N5, an adjustment is proposed in the functional model for application plane and signalling plane in 3GPP TS 23.280.</w:t>
      </w:r>
    </w:p>
    <w:p w14:paraId="5F9DEFB0" w14:textId="77777777" w:rsidR="003B5679" w:rsidRDefault="003B5679" w:rsidP="003B5679">
      <w:pPr>
        <w:pStyle w:val="B10"/>
      </w:pPr>
      <w:r>
        <w:t>-</w:t>
      </w:r>
      <w:r>
        <w:tab/>
        <w:t>QCI/QI values</w:t>
      </w:r>
    </w:p>
    <w:p w14:paraId="49010EF3" w14:textId="77777777" w:rsidR="003B5679" w:rsidRDefault="003B5679" w:rsidP="003B5679">
      <w:pPr>
        <w:ind w:left="568"/>
        <w:rPr>
          <w:noProof/>
        </w:rPr>
      </w:pPr>
      <w:r>
        <w:rPr>
          <w:rStyle w:val="B1Char"/>
        </w:rPr>
        <w:t>The individual values for latency, packet reliability etc. of the 5G QI definitions for MC services correspond to those of the EPS QCI definitions, with the exception that the priorities are only noted as integer values. To avoid possible overlaps between the application of QCI and 5G QI, dedicated chapters for the EPS and 5GS in 3GPP TS 23.280 are assumed</w:t>
      </w:r>
      <w:r>
        <w:rPr>
          <w:noProof/>
        </w:rPr>
        <w:t>.</w:t>
      </w:r>
    </w:p>
    <w:p w14:paraId="48A75C37" w14:textId="77777777" w:rsidR="003B5679" w:rsidRDefault="003B5679" w:rsidP="003B5679">
      <w:pPr>
        <w:pStyle w:val="B10"/>
        <w:rPr>
          <w:noProof/>
        </w:rPr>
      </w:pPr>
      <w:r>
        <w:rPr>
          <w:noProof/>
        </w:rPr>
        <w:t>-</w:t>
      </w:r>
      <w:r>
        <w:rPr>
          <w:noProof/>
        </w:rPr>
        <w:tab/>
        <w:t>Secondary authentication</w:t>
      </w:r>
    </w:p>
    <w:p w14:paraId="57897EF3" w14:textId="77777777" w:rsidR="003B5679" w:rsidRDefault="003B5679" w:rsidP="003B5679">
      <w:pPr>
        <w:pStyle w:val="B10"/>
        <w:ind w:firstLine="0"/>
        <w:rPr>
          <w:noProof/>
        </w:rPr>
      </w:pPr>
      <w:r>
        <w:rPr>
          <w:noProof/>
        </w:rPr>
        <w:t>Secondary authentication may be required using DN-AAA server (3GPP TS 23.501) using EAP according to 3GPP TS 33.501.</w:t>
      </w:r>
    </w:p>
    <w:p w14:paraId="50D8095E" w14:textId="77777777" w:rsidR="003B5679" w:rsidRDefault="003B5679" w:rsidP="003B5679">
      <w:pPr>
        <w:pStyle w:val="Heading4"/>
      </w:pPr>
      <w:bookmarkStart w:id="163" w:name="_Toc101262288"/>
      <w:r>
        <w:t>6.1.1.7</w:t>
      </w:r>
      <w:r>
        <w:tab/>
        <w:t>Proposed changes to TS 23.280</w:t>
      </w:r>
      <w:bookmarkEnd w:id="163"/>
    </w:p>
    <w:p w14:paraId="0AEC33DE" w14:textId="77777777" w:rsidR="003B5679" w:rsidRDefault="003B5679" w:rsidP="003B5679">
      <w:pPr>
        <w:pStyle w:val="Heading5"/>
      </w:pPr>
      <w:bookmarkStart w:id="164" w:name="_Toc101262289"/>
      <w:r>
        <w:t>6.1.1.7.1</w:t>
      </w:r>
      <w:r>
        <w:tab/>
        <w:t xml:space="preserve">Proposed changes to 5.2.7 </w:t>
      </w:r>
      <w:r>
        <w:rPr>
          <w:rFonts w:cs="Arial"/>
          <w:sz w:val="28"/>
          <w:szCs w:val="28"/>
          <w:highlight w:val="yellow"/>
          <w:u w:val="single"/>
          <w:lang w:eastAsia="zh-CN"/>
        </w:rPr>
        <w:t xml:space="preserve">EPS </w:t>
      </w:r>
      <w:r>
        <w:rPr>
          <w:rFonts w:cs="Arial"/>
          <w:strike/>
          <w:sz w:val="28"/>
          <w:szCs w:val="28"/>
          <w:highlight w:val="yellow"/>
          <w:u w:val="single"/>
        </w:rPr>
        <w:t>Bearer</w:t>
      </w:r>
      <w:r>
        <w:rPr>
          <w:rFonts w:cs="Arial"/>
          <w:sz w:val="28"/>
          <w:szCs w:val="28"/>
          <w:highlight w:val="yellow"/>
          <w:u w:val="single"/>
          <w:lang w:eastAsia="zh-CN"/>
        </w:rPr>
        <w:t>resource</w:t>
      </w:r>
      <w:r>
        <w:rPr>
          <w:rFonts w:cs="Arial"/>
          <w:sz w:val="28"/>
          <w:szCs w:val="28"/>
        </w:rPr>
        <w:t xml:space="preserve"> management</w:t>
      </w:r>
      <w:bookmarkEnd w:id="164"/>
    </w:p>
    <w:p w14:paraId="228E8186" w14:textId="77777777" w:rsidR="003B5679" w:rsidRDefault="003B5679" w:rsidP="003B5679">
      <w:pPr>
        <w:pStyle w:val="Heading5"/>
        <w:rPr>
          <w:sz w:val="28"/>
        </w:rPr>
      </w:pPr>
      <w:bookmarkStart w:id="165" w:name="_Toc101262290"/>
      <w:r>
        <w:t>6.1.1.7.2</w:t>
      </w:r>
      <w:r>
        <w:tab/>
        <w:t xml:space="preserve">Proposed new </w:t>
      </w:r>
      <w:r w:rsidRPr="00521A74">
        <w:rPr>
          <w:rFonts w:cs="Arial"/>
          <w:sz w:val="28"/>
          <w:szCs w:val="28"/>
          <w:highlight w:val="yellow"/>
          <w:u w:val="single"/>
        </w:rPr>
        <w:t>5.2.7</w:t>
      </w:r>
      <w:r w:rsidRPr="00521A74">
        <w:rPr>
          <w:rFonts w:cs="Arial"/>
          <w:sz w:val="28"/>
          <w:szCs w:val="28"/>
          <w:highlight w:val="yellow"/>
          <w:u w:val="single"/>
          <w:lang w:eastAsia="zh-CN"/>
        </w:rPr>
        <w:t>a</w:t>
      </w:r>
      <w:r w:rsidRPr="00521A74">
        <w:rPr>
          <w:rFonts w:cs="Arial"/>
          <w:sz w:val="28"/>
          <w:szCs w:val="28"/>
          <w:highlight w:val="yellow"/>
          <w:u w:val="single"/>
        </w:rPr>
        <w:tab/>
        <w:t xml:space="preserve"> </w:t>
      </w:r>
      <w:r w:rsidRPr="00521A74">
        <w:rPr>
          <w:rFonts w:cs="Arial"/>
          <w:sz w:val="28"/>
          <w:szCs w:val="28"/>
          <w:highlight w:val="yellow"/>
          <w:u w:val="single"/>
          <w:lang w:eastAsia="zh-CN"/>
        </w:rPr>
        <w:t>5GS resource</w:t>
      </w:r>
      <w:r w:rsidRPr="00521A74">
        <w:rPr>
          <w:rFonts w:cs="Arial"/>
          <w:sz w:val="28"/>
          <w:szCs w:val="28"/>
          <w:highlight w:val="yellow"/>
          <w:u w:val="single"/>
        </w:rPr>
        <w:t xml:space="preserve"> management</w:t>
      </w:r>
      <w:bookmarkEnd w:id="165"/>
    </w:p>
    <w:p w14:paraId="500BBC28" w14:textId="77777777" w:rsidR="003B5679" w:rsidRDefault="003B5679" w:rsidP="003B5679">
      <w:pPr>
        <w:pStyle w:val="Heading5"/>
        <w:rPr>
          <w:rFonts w:cs="Arial"/>
          <w:szCs w:val="24"/>
          <w:highlight w:val="yellow"/>
        </w:rPr>
      </w:pPr>
      <w:bookmarkStart w:id="166" w:name="_Toc101262291"/>
      <w:r>
        <w:t>6.1.1.7.3</w:t>
      </w:r>
      <w:r>
        <w:tab/>
        <w:t xml:space="preserve">Proposed new </w:t>
      </w:r>
      <w:r w:rsidRPr="00521A74">
        <w:rPr>
          <w:rFonts w:cs="Arial"/>
          <w:szCs w:val="24"/>
          <w:highlight w:val="yellow"/>
          <w:u w:val="single"/>
        </w:rPr>
        <w:t>5.2.7</w:t>
      </w:r>
      <w:r w:rsidRPr="00521A74">
        <w:rPr>
          <w:rFonts w:cs="Arial"/>
          <w:szCs w:val="24"/>
          <w:highlight w:val="yellow"/>
          <w:u w:val="single"/>
          <w:lang w:eastAsia="zh-CN"/>
        </w:rPr>
        <w:t>a</w:t>
      </w:r>
      <w:r w:rsidRPr="00521A74">
        <w:rPr>
          <w:rFonts w:cs="Arial"/>
          <w:szCs w:val="24"/>
          <w:highlight w:val="yellow"/>
          <w:u w:val="single"/>
        </w:rPr>
        <w:t>.0 General</w:t>
      </w:r>
      <w:bookmarkEnd w:id="166"/>
    </w:p>
    <w:p w14:paraId="6D3E397F" w14:textId="1604AEEF" w:rsidR="003B5679" w:rsidRPr="006B2D60" w:rsidRDefault="003B5679" w:rsidP="003B5679">
      <w:pPr>
        <w:rPr>
          <w:highlight w:val="yellow"/>
          <w:u w:val="single"/>
          <w:lang w:val="en-US"/>
        </w:rPr>
      </w:pPr>
      <w:r w:rsidRPr="00521A74">
        <w:rPr>
          <w:highlight w:val="yellow"/>
          <w:u w:val="single"/>
          <w:lang w:val="en-US"/>
        </w:rPr>
        <w:t>The MC system reference points SIP-1, http-1 and CSC-1 can be combined in 5GS using a single DNN as long it will not cause routing issues.</w:t>
      </w:r>
    </w:p>
    <w:p w14:paraId="0730BDB8" w14:textId="77777777" w:rsidR="003B5679" w:rsidRDefault="003B5679" w:rsidP="003B5679">
      <w:pPr>
        <w:rPr>
          <w:highlight w:val="yellow"/>
          <w:u w:val="single"/>
        </w:rPr>
      </w:pPr>
      <w:r>
        <w:rPr>
          <w:highlight w:val="yellow"/>
          <w:u w:val="single"/>
        </w:rPr>
        <w:t xml:space="preserve">The MC service UE may use the following </w:t>
      </w:r>
      <w:r>
        <w:rPr>
          <w:highlight w:val="yellow"/>
          <w:u w:val="single"/>
          <w:lang w:eastAsia="zh-CN"/>
        </w:rPr>
        <w:t>DNN</w:t>
      </w:r>
      <w:r>
        <w:rPr>
          <w:highlight w:val="yellow"/>
          <w:u w:val="single"/>
        </w:rPr>
        <w:t>s:</w:t>
      </w:r>
    </w:p>
    <w:p w14:paraId="73EAE3A1" w14:textId="77777777" w:rsidR="003B5679" w:rsidRDefault="003B5679" w:rsidP="003B5679">
      <w:pPr>
        <w:pStyle w:val="B10"/>
        <w:rPr>
          <w:highlight w:val="yellow"/>
          <w:u w:val="single"/>
        </w:rPr>
      </w:pPr>
      <w:r>
        <w:rPr>
          <w:highlight w:val="yellow"/>
          <w:u w:val="single"/>
        </w:rPr>
        <w:t>-</w:t>
      </w:r>
      <w:r>
        <w:rPr>
          <w:highlight w:val="yellow"/>
          <w:u w:val="single"/>
        </w:rPr>
        <w:tab/>
        <w:t xml:space="preserve">an MC services </w:t>
      </w:r>
      <w:r>
        <w:rPr>
          <w:highlight w:val="yellow"/>
          <w:u w:val="single"/>
          <w:lang w:eastAsia="zh-CN"/>
        </w:rPr>
        <w:t>DNN</w:t>
      </w:r>
      <w:r>
        <w:rPr>
          <w:highlight w:val="yellow"/>
          <w:u w:val="single"/>
        </w:rPr>
        <w:t xml:space="preserve"> for the SIP-1 reference point;</w:t>
      </w:r>
    </w:p>
    <w:p w14:paraId="152B82A4" w14:textId="77777777" w:rsidR="003B5679" w:rsidRDefault="003B5679" w:rsidP="003B5679">
      <w:pPr>
        <w:pStyle w:val="B10"/>
        <w:rPr>
          <w:highlight w:val="yellow"/>
          <w:u w:val="single"/>
        </w:rPr>
      </w:pPr>
      <w:r>
        <w:rPr>
          <w:highlight w:val="yellow"/>
          <w:u w:val="single"/>
        </w:rPr>
        <w:t>-</w:t>
      </w:r>
      <w:r>
        <w:rPr>
          <w:highlight w:val="yellow"/>
          <w:u w:val="single"/>
        </w:rPr>
        <w:tab/>
        <w:t xml:space="preserve">an MC common core services </w:t>
      </w:r>
      <w:r>
        <w:rPr>
          <w:highlight w:val="yellow"/>
          <w:u w:val="single"/>
          <w:lang w:eastAsia="zh-CN"/>
        </w:rPr>
        <w:t>DNN</w:t>
      </w:r>
      <w:r>
        <w:rPr>
          <w:highlight w:val="yellow"/>
          <w:u w:val="single"/>
        </w:rPr>
        <w:t xml:space="preserve"> for the HTTP-1 reference point; and </w:t>
      </w:r>
    </w:p>
    <w:p w14:paraId="413F7777" w14:textId="77777777" w:rsidR="003B5679" w:rsidRDefault="003B5679" w:rsidP="003B5679">
      <w:pPr>
        <w:pStyle w:val="B10"/>
        <w:rPr>
          <w:highlight w:val="yellow"/>
          <w:u w:val="single"/>
        </w:rPr>
      </w:pPr>
      <w:r>
        <w:rPr>
          <w:highlight w:val="yellow"/>
          <w:u w:val="single"/>
        </w:rPr>
        <w:t>-</w:t>
      </w:r>
      <w:r>
        <w:rPr>
          <w:highlight w:val="yellow"/>
          <w:u w:val="single"/>
        </w:rPr>
        <w:tab/>
        <w:t xml:space="preserve">an MC identity management service </w:t>
      </w:r>
      <w:r>
        <w:rPr>
          <w:highlight w:val="yellow"/>
          <w:u w:val="single"/>
          <w:lang w:eastAsia="zh-CN"/>
        </w:rPr>
        <w:t>DNN</w:t>
      </w:r>
      <w:r>
        <w:rPr>
          <w:highlight w:val="yellow"/>
          <w:u w:val="single"/>
        </w:rPr>
        <w:t xml:space="preserve"> for the CSC-1 reference point.</w:t>
      </w:r>
    </w:p>
    <w:p w14:paraId="3AD6D850" w14:textId="77777777" w:rsidR="003B5679" w:rsidRDefault="003B5679" w:rsidP="003B5679">
      <w:pPr>
        <w:rPr>
          <w:highlight w:val="yellow"/>
          <w:u w:val="single"/>
          <w:lang w:eastAsia="zh-CN"/>
        </w:rPr>
      </w:pPr>
      <w:r>
        <w:rPr>
          <w:highlight w:val="yellow"/>
          <w:u w:val="single"/>
        </w:rPr>
        <w:t xml:space="preserve">The value of each of these </w:t>
      </w:r>
      <w:r>
        <w:rPr>
          <w:highlight w:val="yellow"/>
          <w:u w:val="single"/>
          <w:lang w:eastAsia="zh-CN"/>
        </w:rPr>
        <w:t>DNN</w:t>
      </w:r>
      <w:r>
        <w:rPr>
          <w:highlight w:val="yellow"/>
          <w:u w:val="single"/>
        </w:rPr>
        <w:t>s</w:t>
      </w:r>
      <w:r>
        <w:rPr>
          <w:highlight w:val="yellow"/>
          <w:u w:val="single"/>
          <w:lang w:eastAsia="zh-CN"/>
        </w:rPr>
        <w:t>:</w:t>
      </w:r>
    </w:p>
    <w:p w14:paraId="5F3544DC" w14:textId="77777777" w:rsidR="003B5679" w:rsidRPr="0099638A" w:rsidRDefault="003B5679" w:rsidP="003B5679">
      <w:pPr>
        <w:pStyle w:val="B10"/>
        <w:rPr>
          <w:highlight w:val="yellow"/>
          <w:u w:val="single"/>
          <w:lang w:eastAsia="zh-CN"/>
        </w:rPr>
      </w:pPr>
      <w:r>
        <w:rPr>
          <w:highlight w:val="yellow"/>
          <w:u w:val="single"/>
          <w:lang w:eastAsia="zh-CN"/>
        </w:rPr>
        <w:t>-</w:t>
      </w:r>
      <w:r>
        <w:rPr>
          <w:highlight w:val="yellow"/>
          <w:u w:val="single"/>
          <w:lang w:eastAsia="zh-CN"/>
        </w:rPr>
        <w:tab/>
      </w:r>
      <w:r w:rsidRPr="0099638A">
        <w:rPr>
          <w:highlight w:val="yellow"/>
          <w:u w:val="single"/>
        </w:rPr>
        <w:t>may differ or be the same</w:t>
      </w:r>
      <w:r w:rsidRPr="0099638A">
        <w:rPr>
          <w:highlight w:val="yellow"/>
          <w:u w:val="single"/>
          <w:lang w:eastAsia="zh-CN"/>
        </w:rPr>
        <w:t>;</w:t>
      </w:r>
    </w:p>
    <w:p w14:paraId="199F96EC" w14:textId="77777777" w:rsidR="003B5679" w:rsidRDefault="003B5679" w:rsidP="003B5679">
      <w:pPr>
        <w:pStyle w:val="B10"/>
        <w:rPr>
          <w:highlight w:val="yellow"/>
          <w:u w:val="single"/>
          <w:lang w:eastAsia="zh-CN"/>
        </w:rPr>
      </w:pPr>
      <w:r>
        <w:rPr>
          <w:highlight w:val="yellow"/>
          <w:u w:val="single"/>
        </w:rPr>
        <w:t>-</w:t>
      </w:r>
      <w:r>
        <w:rPr>
          <w:highlight w:val="yellow"/>
          <w:u w:val="single"/>
        </w:rPr>
        <w:tab/>
        <w:t xml:space="preserve">may be the same as other non-MC services; and </w:t>
      </w:r>
    </w:p>
    <w:p w14:paraId="1A6D9DE6" w14:textId="77777777" w:rsidR="003B5679" w:rsidRDefault="003B5679" w:rsidP="003B5679">
      <w:pPr>
        <w:pStyle w:val="B10"/>
        <w:rPr>
          <w:highlight w:val="yellow"/>
          <w:u w:val="single"/>
          <w:lang w:eastAsia="zh-CN"/>
        </w:rPr>
      </w:pPr>
      <w:r>
        <w:rPr>
          <w:highlight w:val="yellow"/>
          <w:u w:val="single"/>
          <w:lang w:eastAsia="zh-CN"/>
        </w:rPr>
        <w:lastRenderedPageBreak/>
        <w:t>-</w:t>
      </w:r>
      <w:r>
        <w:rPr>
          <w:highlight w:val="yellow"/>
          <w:u w:val="single"/>
          <w:lang w:eastAsia="zh-CN"/>
        </w:rPr>
        <w:tab/>
      </w:r>
      <w:r>
        <w:rPr>
          <w:highlight w:val="yellow"/>
          <w:u w:val="single"/>
        </w:rPr>
        <w:t>shall be made available to the UE either via UE (pre)configuration or via initial UE configuration (see subclause 10.1.1) on a per HPLMN and optionally also a per VPLMN basis.</w:t>
      </w:r>
    </w:p>
    <w:p w14:paraId="7A4F42F0" w14:textId="77777777" w:rsidR="003B5679" w:rsidRPr="00D2648D" w:rsidRDefault="003B5679" w:rsidP="003B5679">
      <w:pPr>
        <w:rPr>
          <w:u w:val="single"/>
        </w:rPr>
      </w:pPr>
      <w:r w:rsidRPr="00D2648D">
        <w:rPr>
          <w:highlight w:val="yellow"/>
          <w:u w:val="single"/>
        </w:rPr>
        <w:t>The MC service UE may utilise DN access credentials as specified in 3GPP TS 23.501 [X] and 3GPP TS 33.501[Y] to access the external DNs identified by the applicable MC service DNN, the MC common core services DNN and the MC identity management service DNN.</w:t>
      </w:r>
    </w:p>
    <w:p w14:paraId="4DC7EED7" w14:textId="77777777" w:rsidR="003B5679" w:rsidRPr="00D2648D" w:rsidRDefault="003B5679" w:rsidP="003B5679">
      <w:pPr>
        <w:rPr>
          <w:highlight w:val="yellow"/>
          <w:u w:val="single"/>
        </w:rPr>
      </w:pPr>
      <w:r w:rsidRPr="00D2648D">
        <w:rPr>
          <w:highlight w:val="yellow"/>
          <w:u w:val="single"/>
        </w:rPr>
        <w:t>If external DN access credentials are required, then they shall be made available to the MC service UE via initial MC service UE configuration (see subclause 10.1.1) on a per DN basis.</w:t>
      </w:r>
    </w:p>
    <w:p w14:paraId="0A229F7A" w14:textId="77777777" w:rsidR="003B5679" w:rsidRDefault="003B5679" w:rsidP="003B5679">
      <w:pPr>
        <w:rPr>
          <w:highlight w:val="yellow"/>
          <w:u w:val="single"/>
          <w:lang w:eastAsia="zh-CN"/>
        </w:rPr>
      </w:pPr>
      <w:r w:rsidRPr="00D2648D">
        <w:rPr>
          <w:highlight w:val="yellow"/>
          <w:u w:val="single"/>
        </w:rPr>
        <w:t xml:space="preserve">The </w:t>
      </w:r>
      <w:r w:rsidRPr="00D2648D">
        <w:rPr>
          <w:highlight w:val="yellow"/>
          <w:u w:val="single"/>
          <w:lang w:eastAsia="zh-CN"/>
        </w:rPr>
        <w:t>DNN</w:t>
      </w:r>
      <w:r w:rsidRPr="00D2648D">
        <w:rPr>
          <w:highlight w:val="yellow"/>
          <w:u w:val="single"/>
        </w:rPr>
        <w:t>s defined within the present subclause can be of PDU session type "IPv4", "IPv6" or "IPv4v6" (see 3GPP TS 23.</w:t>
      </w:r>
      <w:r w:rsidRPr="00377D7A">
        <w:rPr>
          <w:highlight w:val="yellow"/>
          <w:u w:val="single"/>
          <w:lang w:eastAsia="zh-CN"/>
        </w:rPr>
        <w:t>5</w:t>
      </w:r>
      <w:r w:rsidRPr="00774B4E">
        <w:rPr>
          <w:highlight w:val="yellow"/>
          <w:u w:val="single"/>
        </w:rPr>
        <w:t xml:space="preserve">01 [X]). If a </w:t>
      </w:r>
      <w:r w:rsidRPr="00774B4E">
        <w:rPr>
          <w:highlight w:val="yellow"/>
          <w:u w:val="single"/>
          <w:lang w:eastAsia="zh-CN"/>
        </w:rPr>
        <w:t>PDU session</w:t>
      </w:r>
      <w:r w:rsidRPr="00774B4E">
        <w:rPr>
          <w:highlight w:val="yellow"/>
          <w:u w:val="single"/>
        </w:rPr>
        <w:t xml:space="preserve"> to a </w:t>
      </w:r>
      <w:r w:rsidRPr="00774B4E">
        <w:rPr>
          <w:highlight w:val="yellow"/>
          <w:u w:val="single"/>
          <w:lang w:eastAsia="zh-CN"/>
        </w:rPr>
        <w:t>DNN</w:t>
      </w:r>
      <w:r w:rsidRPr="00774B4E">
        <w:rPr>
          <w:highlight w:val="yellow"/>
          <w:u w:val="single"/>
        </w:rPr>
        <w:t xml:space="preserve"> defined within the present subclause is of type "IPv4v6" then the MC service client shall use configuration data to determine whether to use IPv4 or IPv6.</w:t>
      </w:r>
    </w:p>
    <w:p w14:paraId="6D4CB7FA" w14:textId="77777777" w:rsidR="003B5679" w:rsidRDefault="003B5679" w:rsidP="003B5679">
      <w:pPr>
        <w:pStyle w:val="Heading5"/>
        <w:rPr>
          <w:rFonts w:cs="Arial"/>
          <w:szCs w:val="24"/>
          <w:highlight w:val="yellow"/>
        </w:rPr>
      </w:pPr>
      <w:bookmarkStart w:id="167" w:name="_Toc20523437"/>
      <w:bookmarkStart w:id="168" w:name="_Toc101262292"/>
      <w:r>
        <w:t>6.1.1.7.4</w:t>
      </w:r>
      <w:r>
        <w:tab/>
        <w:t xml:space="preserve">Proposed new </w:t>
      </w:r>
      <w:r>
        <w:rPr>
          <w:rFonts w:cs="Arial"/>
          <w:szCs w:val="24"/>
          <w:highlight w:val="yellow"/>
        </w:rPr>
        <w:t>5.2.7</w:t>
      </w:r>
      <w:r>
        <w:rPr>
          <w:rFonts w:cs="Arial"/>
          <w:szCs w:val="24"/>
          <w:highlight w:val="yellow"/>
          <w:lang w:eastAsia="zh-CN"/>
        </w:rPr>
        <w:t>a</w:t>
      </w:r>
      <w:r>
        <w:rPr>
          <w:rFonts w:cs="Arial"/>
          <w:szCs w:val="24"/>
          <w:highlight w:val="yellow"/>
        </w:rPr>
        <w:t>.1</w:t>
      </w:r>
      <w:r>
        <w:rPr>
          <w:rFonts w:cs="Arial"/>
          <w:szCs w:val="24"/>
          <w:highlight w:val="yellow"/>
        </w:rPr>
        <w:tab/>
        <w:t xml:space="preserve"> MBMS bearer management</w:t>
      </w:r>
      <w:bookmarkEnd w:id="167"/>
      <w:bookmarkEnd w:id="168"/>
    </w:p>
    <w:p w14:paraId="333AD58D" w14:textId="77777777" w:rsidR="003B5679" w:rsidRDefault="003B5679" w:rsidP="003B5679">
      <w:pPr>
        <w:pStyle w:val="EditorsNote"/>
      </w:pPr>
      <w:r>
        <w:rPr>
          <w:highlight w:val="yellow"/>
          <w:u w:val="single"/>
          <w:lang w:eastAsia="zh-CN"/>
        </w:rPr>
        <w:t>Editor</w:t>
      </w:r>
      <w:r w:rsidRPr="00897366">
        <w:rPr>
          <w:highlight w:val="yellow"/>
          <w:u w:val="single"/>
          <w:lang w:eastAsia="zh-CN"/>
        </w:rPr>
        <w:t>'</w:t>
      </w:r>
      <w:r>
        <w:rPr>
          <w:highlight w:val="yellow"/>
          <w:u w:val="single"/>
          <w:lang w:eastAsia="zh-CN"/>
        </w:rPr>
        <w:t>s note: It</w:t>
      </w:r>
      <w:r w:rsidRPr="00897366">
        <w:rPr>
          <w:highlight w:val="yellow"/>
          <w:u w:val="single"/>
          <w:lang w:eastAsia="zh-CN"/>
        </w:rPr>
        <w:t>'</w:t>
      </w:r>
      <w:r>
        <w:rPr>
          <w:highlight w:val="yellow"/>
          <w:u w:val="single"/>
          <w:lang w:eastAsia="zh-CN"/>
        </w:rPr>
        <w:t>s FFS the 5MBS bearer management.</w:t>
      </w:r>
    </w:p>
    <w:p w14:paraId="731F5311" w14:textId="77777777" w:rsidR="003B5679" w:rsidRDefault="003B5679" w:rsidP="003B5679">
      <w:pPr>
        <w:pStyle w:val="Heading5"/>
        <w:rPr>
          <w:rFonts w:cs="Arial"/>
          <w:szCs w:val="24"/>
        </w:rPr>
      </w:pPr>
      <w:bookmarkStart w:id="169" w:name="_Toc101262293"/>
      <w:r>
        <w:t>6.1.1.7.5</w:t>
      </w:r>
      <w:r>
        <w:tab/>
        <w:t xml:space="preserve">Proposed changes to 5.2.7.2 </w:t>
      </w:r>
      <w:r>
        <w:rPr>
          <w:rFonts w:cs="Arial"/>
          <w:szCs w:val="24"/>
          <w:highlight w:val="yellow"/>
        </w:rPr>
        <w:t xml:space="preserve">Transport resource </w:t>
      </w:r>
      <w:r>
        <w:rPr>
          <w:rFonts w:cs="Arial"/>
          <w:szCs w:val="24"/>
        </w:rPr>
        <w:t>considerations</w:t>
      </w:r>
      <w:bookmarkEnd w:id="169"/>
    </w:p>
    <w:p w14:paraId="13C2B302" w14:textId="77777777" w:rsidR="003B5679" w:rsidRDefault="003B5679" w:rsidP="003B5679">
      <w:pPr>
        <w:pStyle w:val="Heading5"/>
        <w:rPr>
          <w:highlight w:val="yellow"/>
        </w:rPr>
      </w:pPr>
      <w:bookmarkStart w:id="170" w:name="_Toc101262294"/>
      <w:r>
        <w:t>6.1.1.7.6</w:t>
      </w:r>
      <w:r>
        <w:tab/>
        <w:t xml:space="preserve">Proposed new </w:t>
      </w:r>
      <w:r>
        <w:rPr>
          <w:highlight w:val="yellow"/>
        </w:rPr>
        <w:t>5.2.7.2.3</w:t>
      </w:r>
      <w:r>
        <w:rPr>
          <w:highlight w:val="yellow"/>
        </w:rPr>
        <w:tab/>
        <w:t>Considerations for the 5GS PDU session to the MC services DN</w:t>
      </w:r>
      <w:bookmarkEnd w:id="170"/>
    </w:p>
    <w:p w14:paraId="2F5A02B5" w14:textId="77777777" w:rsidR="003B5679" w:rsidRPr="00D2648D" w:rsidRDefault="003B5679" w:rsidP="003B5679">
      <w:pPr>
        <w:rPr>
          <w:highlight w:val="yellow"/>
          <w:u w:val="single"/>
        </w:rPr>
      </w:pPr>
      <w:r w:rsidRPr="00D2648D">
        <w:rPr>
          <w:highlight w:val="yellow"/>
          <w:u w:val="single"/>
        </w:rPr>
        <w:t>If the DN connection established during the initial registration by the MC service UE to an DNN other than the MC services DNN, then prior to user authentication, the MC service UE shall establish another DN connection to the MC services DNN. DN PDU session establishment can also be caused by a SIP registration request for one or more MC services.</w:t>
      </w:r>
    </w:p>
    <w:p w14:paraId="2B26AF53" w14:textId="77777777" w:rsidR="003B5679" w:rsidRDefault="003B5679" w:rsidP="003B5679">
      <w:pPr>
        <w:rPr>
          <w:highlight w:val="yellow"/>
        </w:rPr>
      </w:pPr>
      <w:r w:rsidRPr="00D2648D">
        <w:rPr>
          <w:highlight w:val="yellow"/>
          <w:u w:val="single"/>
        </w:rPr>
        <w:t>The 5QI value of 69 (as specified in 3GPP TS 23.501 [X]) shall be used for the QoS flow of the corresponding PDU session that transports SIP-1 reference point messaging.</w:t>
      </w:r>
    </w:p>
    <w:p w14:paraId="0620C744" w14:textId="77777777" w:rsidR="003B5679" w:rsidRDefault="003B5679" w:rsidP="003B5679">
      <w:pPr>
        <w:pStyle w:val="Heading5"/>
        <w:rPr>
          <w:highlight w:val="yellow"/>
        </w:rPr>
      </w:pPr>
      <w:bookmarkStart w:id="171" w:name="_Toc101262295"/>
      <w:r>
        <w:t>6.1.1.7.7</w:t>
      </w:r>
      <w:r>
        <w:tab/>
        <w:t xml:space="preserve">Proposed new </w:t>
      </w:r>
      <w:r>
        <w:rPr>
          <w:highlight w:val="yellow"/>
        </w:rPr>
        <w:t>5.2.7.2.4</w:t>
      </w:r>
      <w:r>
        <w:rPr>
          <w:highlight w:val="yellow"/>
        </w:rPr>
        <w:tab/>
        <w:t>Considerations for the 5GS PDU session to the MC common core services DN and MC identity management service DN</w:t>
      </w:r>
      <w:bookmarkEnd w:id="171"/>
    </w:p>
    <w:p w14:paraId="32893373" w14:textId="77777777" w:rsidR="003B5679" w:rsidRDefault="003B5679" w:rsidP="003B5679">
      <w:r>
        <w:rPr>
          <w:highlight w:val="yellow"/>
        </w:rPr>
        <w:t>The 5QI value 8 (as specified in 3GPP TS 23.501 [X]) or better shall be used for the QoS flow of the corresponding PDU session that transports HTTP-1 reference point messaging.</w:t>
      </w:r>
    </w:p>
    <w:p w14:paraId="5487A203" w14:textId="77777777" w:rsidR="003B5679" w:rsidRDefault="003B5679" w:rsidP="003B5679">
      <w:pPr>
        <w:pStyle w:val="Heading5"/>
        <w:rPr>
          <w:rFonts w:cs="Arial"/>
          <w:sz w:val="28"/>
          <w:szCs w:val="28"/>
        </w:rPr>
      </w:pPr>
      <w:bookmarkStart w:id="172" w:name="_Toc101262296"/>
      <w:r>
        <w:t>6.1.1.7.8</w:t>
      </w:r>
      <w:r>
        <w:tab/>
        <w:t>Proposed changes to 7.3.1 On-network functional model</w:t>
      </w:r>
      <w:bookmarkEnd w:id="172"/>
      <w:r>
        <w:t xml:space="preserve"> </w:t>
      </w:r>
    </w:p>
    <w:p w14:paraId="725F21C2" w14:textId="77777777" w:rsidR="003B5679" w:rsidRDefault="003B5679" w:rsidP="003B5679">
      <w:r>
        <w:t xml:space="preserve">Each MC service can be represented by an application plane functional model. The functional model across MC services may be similar but is described by the individual functional entities and reference points that belong to that </w:t>
      </w:r>
      <w:r>
        <w:rPr>
          <w:lang w:eastAsia="zh-CN"/>
        </w:rPr>
        <w:t xml:space="preserve">MC </w:t>
      </w:r>
      <w:r>
        <w:t>service. Within the application plane for an MC service there is a common set of functions and reference points. The common set is shared across services. This common set of functions and reference points is known as the common services core.</w:t>
      </w:r>
    </w:p>
    <w:p w14:paraId="469EF30E" w14:textId="77777777" w:rsidR="003B5679" w:rsidRDefault="003B5679" w:rsidP="003B5679">
      <w:r>
        <w:t>Figure 7.3.1-1 shows the functional model for the application plane</w:t>
      </w:r>
      <w:r>
        <w:rPr>
          <w:lang w:eastAsia="zh-CN"/>
        </w:rPr>
        <w:t xml:space="preserve"> for an MC system</w:t>
      </w:r>
      <w:r>
        <w:t>.</w:t>
      </w:r>
    </w:p>
    <w:p w14:paraId="5ADF495C" w14:textId="77777777" w:rsidR="003B5679" w:rsidRDefault="003B5679" w:rsidP="003B5679">
      <w:pPr>
        <w:pStyle w:val="TH"/>
      </w:pPr>
      <w:r>
        <w:object w:dxaOrig="9435" w:dyaOrig="8595" w14:anchorId="2F9F17C8">
          <v:shape id="_x0000_i1032" type="#_x0000_t75" style="width:470.8pt;height:428.85pt" o:ole="">
            <v:imagedata r:id="rId26" o:title=""/>
          </v:shape>
          <o:OLEObject Type="Embed" ProgID="Visio.Drawing.11" ShapeID="_x0000_i1032" DrawAspect="Content" ObjectID="_1716575967" r:id="rId27"/>
        </w:object>
      </w:r>
    </w:p>
    <w:p w14:paraId="430E3021" w14:textId="77777777" w:rsidR="003B5679" w:rsidRDefault="003B5679" w:rsidP="003B5679">
      <w:pPr>
        <w:pStyle w:val="TF"/>
        <w:rPr>
          <w:highlight w:val="yellow"/>
          <w:lang w:eastAsia="zh-CN"/>
        </w:rPr>
      </w:pPr>
      <w:r>
        <w:rPr>
          <w:highlight w:val="yellow"/>
        </w:rPr>
        <w:t>Figure 7.3.1-1: Functional model for application plane</w:t>
      </w:r>
      <w:r>
        <w:rPr>
          <w:highlight w:val="yellow"/>
          <w:lang w:eastAsia="zh-CN"/>
        </w:rPr>
        <w:t xml:space="preserve"> for an MC system using EPS</w:t>
      </w:r>
    </w:p>
    <w:p w14:paraId="12593670" w14:textId="77777777" w:rsidR="003B5679" w:rsidRDefault="003B5679" w:rsidP="003B5679">
      <w:pPr>
        <w:rPr>
          <w:lang w:eastAsia="zh-CN"/>
        </w:rPr>
      </w:pPr>
      <w:r>
        <w:t>The common services core functions and reference points shown in figure 7.3.</w:t>
      </w:r>
      <w:r>
        <w:rPr>
          <w:lang w:eastAsia="zh-CN"/>
        </w:rPr>
        <w:t>1</w:t>
      </w:r>
      <w:r>
        <w:t>-1 are shared across each MC</w:t>
      </w:r>
      <w:r>
        <w:rPr>
          <w:lang w:eastAsia="zh-CN"/>
        </w:rPr>
        <w:t xml:space="preserve"> </w:t>
      </w:r>
      <w:r>
        <w:t>service.</w:t>
      </w:r>
      <w:r>
        <w:rPr>
          <w:lang w:eastAsia="zh-CN"/>
        </w:rPr>
        <w:t xml:space="preserve"> </w:t>
      </w:r>
      <w:r>
        <w:t xml:space="preserve">The description of the functions and reference points specific to an MC service is contained in the </w:t>
      </w:r>
      <w:r>
        <w:rPr>
          <w:lang w:eastAsia="zh-CN"/>
        </w:rPr>
        <w:t xml:space="preserve">corresponding </w:t>
      </w:r>
      <w:r>
        <w:t>MC service TS.</w:t>
      </w:r>
    </w:p>
    <w:p w14:paraId="038A0F01" w14:textId="77777777" w:rsidR="003B5679" w:rsidRDefault="003B5679" w:rsidP="003B5679">
      <w:r>
        <w:t>In the model shown in figure 7.3.1-1, the following apply:</w:t>
      </w:r>
    </w:p>
    <w:p w14:paraId="626E4233" w14:textId="77777777" w:rsidR="003B5679" w:rsidRDefault="003B5679" w:rsidP="003B5679">
      <w:pPr>
        <w:pStyle w:val="B10"/>
      </w:pPr>
      <w:r>
        <w:t>-</w:t>
      </w:r>
      <w:r>
        <w:tab/>
      </w:r>
      <w:r>
        <w:rPr>
          <w:lang w:eastAsia="zh-CN"/>
        </w:rPr>
        <w:t>A specific</w:t>
      </w:r>
      <w:r>
        <w:t xml:space="preserve"> </w:t>
      </w:r>
      <w:r>
        <w:rPr>
          <w:lang w:eastAsia="zh-CN"/>
        </w:rPr>
        <w:t xml:space="preserve">MC service </w:t>
      </w:r>
      <w:r>
        <w:t>server is an instantiation of a GCS AS in accordance with 3GPP TS 23.468 [</w:t>
      </w:r>
      <w:r>
        <w:rPr>
          <w:lang w:eastAsia="zh-CN"/>
        </w:rPr>
        <w:t>18</w:t>
      </w:r>
      <w:r>
        <w:t xml:space="preserve">]. </w:t>
      </w:r>
    </w:p>
    <w:p w14:paraId="3AEE7824" w14:textId="77777777" w:rsidR="003B5679" w:rsidRDefault="003B5679" w:rsidP="003B5679">
      <w:pPr>
        <w:pStyle w:val="B10"/>
      </w:pPr>
      <w:r>
        <w:t>-</w:t>
      </w:r>
      <w:r>
        <w:tab/>
        <w:t>The functional alias management client is an integrated functional entity of the configuration management client. The functional alias management client is described in subclause 7.4.2.2.12.</w:t>
      </w:r>
    </w:p>
    <w:p w14:paraId="6983E035" w14:textId="77777777" w:rsidR="003B5679" w:rsidRDefault="003B5679" w:rsidP="003B5679">
      <w:pPr>
        <w:pStyle w:val="B10"/>
        <w:rPr>
          <w:highlight w:val="yellow"/>
        </w:rPr>
      </w:pPr>
      <w:r>
        <w:t>-</w:t>
      </w:r>
      <w:r>
        <w:tab/>
        <w:t>The functional alias management server is an integrated functional entity of the configuration management server. The functional alias management server is described in subclause 7.4.2.2.13.</w:t>
      </w:r>
    </w:p>
    <w:p w14:paraId="033D3703" w14:textId="77777777" w:rsidR="003B5679" w:rsidRDefault="003B5679" w:rsidP="003B5679">
      <w:pPr>
        <w:pStyle w:val="TH"/>
      </w:pPr>
      <w:r>
        <w:rPr>
          <w:highlight w:val="yellow"/>
        </w:rPr>
        <w:object w:dxaOrig="9435" w:dyaOrig="8595" w14:anchorId="05601BAB">
          <v:shape id="_x0000_i1033" type="#_x0000_t75" style="width:470.8pt;height:428.85pt" o:ole="">
            <v:imagedata r:id="rId28" o:title=""/>
          </v:shape>
          <o:OLEObject Type="Embed" ProgID="Visio.Drawing.15" ShapeID="_x0000_i1033" DrawAspect="Content" ObjectID="_1716575968" r:id="rId29"/>
        </w:object>
      </w:r>
    </w:p>
    <w:p w14:paraId="5E7414D4" w14:textId="77777777" w:rsidR="003B5679" w:rsidRDefault="003B5679" w:rsidP="003B5679">
      <w:pPr>
        <w:pStyle w:val="TF"/>
        <w:rPr>
          <w:highlight w:val="yellow"/>
          <w:u w:val="words"/>
        </w:rPr>
      </w:pPr>
      <w:r>
        <w:rPr>
          <w:highlight w:val="yellow"/>
        </w:rPr>
        <w:t>Figure 7.3.1-1a: Functional model for application plane</w:t>
      </w:r>
      <w:r>
        <w:rPr>
          <w:highlight w:val="yellow"/>
          <w:lang w:eastAsia="zh-CN"/>
        </w:rPr>
        <w:t xml:space="preserve"> for an MC system using 5GS</w:t>
      </w:r>
    </w:p>
    <w:p w14:paraId="264FDF56" w14:textId="77777777" w:rsidR="003B5679" w:rsidRPr="00D2648D" w:rsidRDefault="003B5679" w:rsidP="003B5679">
      <w:pPr>
        <w:rPr>
          <w:highlight w:val="yellow"/>
          <w:u w:val="single"/>
          <w:lang w:eastAsia="zh-CN"/>
        </w:rPr>
      </w:pPr>
      <w:r w:rsidRPr="00D2648D">
        <w:rPr>
          <w:highlight w:val="yellow"/>
          <w:u w:val="single"/>
        </w:rPr>
        <w:t>The common services core functions and reference points shown in figure 7.3.</w:t>
      </w:r>
      <w:r w:rsidRPr="00D2648D">
        <w:rPr>
          <w:highlight w:val="yellow"/>
          <w:u w:val="single"/>
          <w:lang w:eastAsia="zh-CN"/>
        </w:rPr>
        <w:t>1</w:t>
      </w:r>
      <w:r w:rsidRPr="00D2648D">
        <w:rPr>
          <w:highlight w:val="yellow"/>
          <w:u w:val="single"/>
        </w:rPr>
        <w:t>-1a are shared across each MC</w:t>
      </w:r>
      <w:r w:rsidRPr="00D2648D">
        <w:rPr>
          <w:highlight w:val="yellow"/>
          <w:u w:val="single"/>
          <w:lang w:eastAsia="zh-CN"/>
        </w:rPr>
        <w:t xml:space="preserve"> </w:t>
      </w:r>
      <w:r w:rsidRPr="00D2648D">
        <w:rPr>
          <w:highlight w:val="yellow"/>
          <w:u w:val="single"/>
        </w:rPr>
        <w:t>service.</w:t>
      </w:r>
      <w:r w:rsidRPr="00D2648D">
        <w:rPr>
          <w:highlight w:val="yellow"/>
          <w:u w:val="single"/>
          <w:lang w:eastAsia="zh-CN"/>
        </w:rPr>
        <w:t xml:space="preserve"> </w:t>
      </w:r>
      <w:r w:rsidRPr="00D2648D">
        <w:rPr>
          <w:highlight w:val="yellow"/>
          <w:u w:val="single"/>
        </w:rPr>
        <w:t xml:space="preserve">The description of the functions and reference points specific to an MC service is contained in the </w:t>
      </w:r>
      <w:r w:rsidRPr="00D2648D">
        <w:rPr>
          <w:highlight w:val="yellow"/>
          <w:u w:val="single"/>
          <w:lang w:eastAsia="zh-CN"/>
        </w:rPr>
        <w:t xml:space="preserve">corresponding </w:t>
      </w:r>
      <w:r w:rsidRPr="00D2648D">
        <w:rPr>
          <w:highlight w:val="yellow"/>
          <w:u w:val="single"/>
        </w:rPr>
        <w:t>MC service TS.</w:t>
      </w:r>
    </w:p>
    <w:p w14:paraId="6137BA4F" w14:textId="77777777" w:rsidR="003B5679" w:rsidRPr="00D2648D" w:rsidRDefault="003B5679" w:rsidP="003B5679">
      <w:pPr>
        <w:rPr>
          <w:highlight w:val="yellow"/>
          <w:u w:val="single"/>
        </w:rPr>
      </w:pPr>
      <w:r w:rsidRPr="00D2648D">
        <w:rPr>
          <w:highlight w:val="yellow"/>
          <w:u w:val="single"/>
        </w:rPr>
        <w:t>In the model shown in figure 7.3.1-1a, the following apply:</w:t>
      </w:r>
    </w:p>
    <w:p w14:paraId="31F36143" w14:textId="77777777" w:rsidR="003B5679" w:rsidRPr="00D2648D" w:rsidRDefault="003B5679" w:rsidP="003B5679">
      <w:pPr>
        <w:pStyle w:val="B10"/>
        <w:rPr>
          <w:highlight w:val="yellow"/>
          <w:u w:val="single"/>
        </w:rPr>
      </w:pPr>
      <w:r w:rsidRPr="00D2648D">
        <w:rPr>
          <w:highlight w:val="yellow"/>
          <w:u w:val="single"/>
        </w:rPr>
        <w:t>-</w:t>
      </w:r>
      <w:r w:rsidRPr="00D2648D">
        <w:rPr>
          <w:highlight w:val="yellow"/>
          <w:u w:val="single"/>
        </w:rPr>
        <w:tab/>
        <w:t>The functional alias management client is an integrated functional entity of the configuration management client. The functional alias management client is described in subclause 7.4.2.2.12.</w:t>
      </w:r>
    </w:p>
    <w:p w14:paraId="60E704C8" w14:textId="77777777" w:rsidR="003B5679" w:rsidRPr="00D2648D" w:rsidRDefault="003B5679" w:rsidP="003B5679">
      <w:pPr>
        <w:pStyle w:val="B10"/>
        <w:rPr>
          <w:highlight w:val="yellow"/>
          <w:u w:val="single"/>
        </w:rPr>
      </w:pPr>
      <w:r w:rsidRPr="00D2648D">
        <w:rPr>
          <w:highlight w:val="yellow"/>
          <w:u w:val="single"/>
        </w:rPr>
        <w:t>-</w:t>
      </w:r>
      <w:r w:rsidRPr="00D2648D">
        <w:rPr>
          <w:highlight w:val="yellow"/>
          <w:u w:val="single"/>
        </w:rPr>
        <w:tab/>
        <w:t>The functional alias management server is an integrated functional entity of the configuration management server. The functional alias management server is described in subclause 7.4.2.2.13.</w:t>
      </w:r>
    </w:p>
    <w:p w14:paraId="19AF4466" w14:textId="77777777" w:rsidR="003B5679" w:rsidRDefault="003B5679" w:rsidP="003B5679">
      <w:pPr>
        <w:pStyle w:val="B10"/>
      </w:pPr>
      <w:r w:rsidRPr="00D2648D">
        <w:rPr>
          <w:highlight w:val="yellow"/>
          <w:u w:val="single"/>
        </w:rPr>
        <w:t>Editor</w:t>
      </w:r>
      <w:r w:rsidRPr="00897366">
        <w:rPr>
          <w:highlight w:val="yellow"/>
          <w:u w:val="single"/>
        </w:rPr>
        <w:t>'</w:t>
      </w:r>
      <w:r w:rsidRPr="00D2648D">
        <w:rPr>
          <w:highlight w:val="yellow"/>
          <w:u w:val="single"/>
        </w:rPr>
        <w:t>s note: The instantiation for GCS AS in the context with 5GS is FFS.</w:t>
      </w:r>
    </w:p>
    <w:p w14:paraId="73DFCB6D" w14:textId="77777777" w:rsidR="003B5679" w:rsidRDefault="003B5679" w:rsidP="003B5679">
      <w:r>
        <w:t>Figure 7.3.1-2 shows the functional model for the signalling control plane.</w:t>
      </w:r>
    </w:p>
    <w:p w14:paraId="6B8C14A6" w14:textId="77777777" w:rsidR="003B5679" w:rsidRDefault="003B5679" w:rsidP="003B5679">
      <w:pPr>
        <w:pStyle w:val="TH"/>
      </w:pPr>
      <w:r>
        <w:object w:dxaOrig="9375" w:dyaOrig="8205" w14:anchorId="53121196">
          <v:shape id="_x0000_i1034" type="#_x0000_t75" style="width:468.95pt;height:410.1pt" o:ole="">
            <v:imagedata r:id="rId30" o:title=""/>
          </v:shape>
          <o:OLEObject Type="Embed" ProgID="Visio.Drawing.11" ShapeID="_x0000_i1034" DrawAspect="Content" ObjectID="_1716575969" r:id="rId31"/>
        </w:object>
      </w:r>
    </w:p>
    <w:p w14:paraId="78010E7A" w14:textId="77777777" w:rsidR="003B5679" w:rsidRDefault="003B5679" w:rsidP="003B5679">
      <w:pPr>
        <w:pStyle w:val="TF"/>
      </w:pPr>
      <w:r>
        <w:t xml:space="preserve">Figure 7.3.1-2: Functional model for signalling control plane </w:t>
      </w:r>
      <w:r>
        <w:rPr>
          <w:highlight w:val="yellow"/>
        </w:rPr>
        <w:t>using EPS</w:t>
      </w:r>
    </w:p>
    <w:p w14:paraId="5B9546FE" w14:textId="77777777" w:rsidR="003B5679" w:rsidRDefault="003B5679" w:rsidP="003B5679">
      <w:pPr>
        <w:pStyle w:val="TH"/>
        <w:rPr>
          <w:highlight w:val="yellow"/>
        </w:rPr>
      </w:pPr>
      <w:r>
        <w:rPr>
          <w:highlight w:val="yellow"/>
        </w:rPr>
        <w:object w:dxaOrig="8760" w:dyaOrig="7575" w14:anchorId="7739969C">
          <v:shape id="_x0000_i1035" type="#_x0000_t75" style="width:437pt;height:379.4pt" o:ole="">
            <v:imagedata r:id="rId32" o:title=""/>
          </v:shape>
          <o:OLEObject Type="Embed" ProgID="Visio.Drawing.15" ShapeID="_x0000_i1035" DrawAspect="Content" ObjectID="_1716575970" r:id="rId33"/>
        </w:object>
      </w:r>
    </w:p>
    <w:p w14:paraId="08D1750A" w14:textId="77777777" w:rsidR="003B5679" w:rsidRPr="00D2648D" w:rsidRDefault="003B5679" w:rsidP="003B5679">
      <w:pPr>
        <w:pStyle w:val="TF"/>
        <w:rPr>
          <w:u w:val="single"/>
        </w:rPr>
      </w:pPr>
      <w:r w:rsidRPr="00D2648D">
        <w:rPr>
          <w:highlight w:val="yellow"/>
          <w:u w:val="single"/>
        </w:rPr>
        <w:t>Figure 7.3.1-2a: Functional model for signalling control plane using 5GS</w:t>
      </w:r>
    </w:p>
    <w:p w14:paraId="6683B049" w14:textId="77777777" w:rsidR="003B5679" w:rsidRDefault="003B5679" w:rsidP="003B5679"/>
    <w:p w14:paraId="650ECE70" w14:textId="77777777" w:rsidR="003B5679" w:rsidRPr="00D2648D" w:rsidRDefault="003B5679" w:rsidP="003B5679">
      <w:pPr>
        <w:rPr>
          <w:u w:val="single"/>
        </w:rPr>
      </w:pPr>
      <w:r w:rsidRPr="00D2648D">
        <w:rPr>
          <w:u w:val="single"/>
        </w:rPr>
        <w:t xml:space="preserve">Figure 7.3.1-3 shows the relationships between the reference points of the application plane </w:t>
      </w:r>
      <w:r w:rsidRPr="00D2648D">
        <w:rPr>
          <w:u w:val="single"/>
          <w:lang w:eastAsia="zh-CN"/>
        </w:rPr>
        <w:t xml:space="preserve">of an MC service server </w:t>
      </w:r>
      <w:r w:rsidRPr="00D2648D">
        <w:rPr>
          <w:u w:val="single"/>
        </w:rPr>
        <w:t>and the signalling plane.</w:t>
      </w:r>
    </w:p>
    <w:p w14:paraId="04128A70" w14:textId="77777777" w:rsidR="003B5679" w:rsidRDefault="003B5679" w:rsidP="003B5679">
      <w:pPr>
        <w:pStyle w:val="TH"/>
      </w:pPr>
      <w:r>
        <w:object w:dxaOrig="9660" w:dyaOrig="11760" w14:anchorId="7753C6D2">
          <v:shape id="_x0000_i1036" type="#_x0000_t75" style="width:483.95pt;height:587.9pt" o:ole="">
            <v:imagedata r:id="rId34" o:title=""/>
          </v:shape>
          <o:OLEObject Type="Embed" ProgID="Visio.Drawing.11" ShapeID="_x0000_i1036" DrawAspect="Content" ObjectID="_1716575971" r:id="rId35"/>
        </w:object>
      </w:r>
    </w:p>
    <w:p w14:paraId="5655A5CE" w14:textId="77777777" w:rsidR="003B5679" w:rsidRDefault="003B5679" w:rsidP="003B5679">
      <w:pPr>
        <w:pStyle w:val="TF"/>
      </w:pPr>
      <w:r>
        <w:t xml:space="preserve">Figure 7.3.1-3: Relationships between reference points of </w:t>
      </w:r>
      <w:r>
        <w:rPr>
          <w:lang w:eastAsia="zh-CN"/>
        </w:rPr>
        <w:t xml:space="preserve">MC service </w:t>
      </w:r>
      <w:r>
        <w:t>application</w:t>
      </w:r>
      <w:r>
        <w:rPr>
          <w:lang w:eastAsia="zh-CN"/>
        </w:rPr>
        <w:t xml:space="preserve"> plane</w:t>
      </w:r>
      <w:r>
        <w:t xml:space="preserve"> and signalling control planes</w:t>
      </w:r>
    </w:p>
    <w:p w14:paraId="2EC6B5BD" w14:textId="77777777" w:rsidR="003B5679" w:rsidRDefault="003B5679" w:rsidP="003B5679">
      <w:pPr>
        <w:pStyle w:val="NO"/>
      </w:pPr>
      <w:r>
        <w:t>NOTE 1:</w:t>
      </w:r>
      <w:r>
        <w:tab/>
        <w:t>Application plane reference point CSC-7 makes use of SIP-2 reference point when the group management servers are connected by a single SIP core. Where they are joined by more than one SIP core, CSC-7 also makes use of the SIP-3 reference point.</w:t>
      </w:r>
    </w:p>
    <w:p w14:paraId="1836EEB3" w14:textId="77777777" w:rsidR="003B5679" w:rsidRDefault="003B5679" w:rsidP="003B5679">
      <w:pPr>
        <w:pStyle w:val="NO"/>
      </w:pPr>
      <w:r>
        <w:t>NOTE 2:</w:t>
      </w:r>
      <w:r>
        <w:tab/>
        <w:t xml:space="preserve">For simplicity, the HTTP proxy, which provides the interconnection between HTTP-1, HTTP-2 and HTTP-3 reference points, is not shown in figure 7.3.1-3. </w:t>
      </w:r>
    </w:p>
    <w:p w14:paraId="0E70171B" w14:textId="77777777" w:rsidR="003B5679" w:rsidRDefault="003B5679" w:rsidP="003B5679">
      <w:pPr>
        <w:pStyle w:val="NO"/>
      </w:pPr>
      <w:r>
        <w:lastRenderedPageBreak/>
        <w:t>NOTE 3:</w:t>
      </w:r>
      <w:r>
        <w:tab/>
        <w:t>CSC-5, CSC-9, and CSC-15 make use of SIP-1 and SIP-2 reference points. For simplicity, this mapping relationship is not shown in figure 7.3.1-3.</w:t>
      </w:r>
    </w:p>
    <w:p w14:paraId="7D33249F" w14:textId="77777777" w:rsidR="003B5679" w:rsidRDefault="003B5679" w:rsidP="003B5679">
      <w:pPr>
        <w:pStyle w:val="Heading5"/>
      </w:pPr>
      <w:bookmarkStart w:id="173" w:name="_Toc101262297"/>
      <w:r>
        <w:t>6.1.1.7.9</w:t>
      </w:r>
      <w:r>
        <w:tab/>
        <w:t xml:space="preserve">Proposed changes to </w:t>
      </w:r>
      <w:bookmarkStart w:id="174" w:name="_Toc27945333"/>
      <w:r>
        <w:rPr>
          <w:lang w:val="en-US" w:eastAsia="zh-CN"/>
        </w:rPr>
        <w:t>10.1.1.1</w:t>
      </w:r>
      <w:r>
        <w:rPr>
          <w:lang w:val="en-US" w:eastAsia="zh-CN"/>
        </w:rPr>
        <w:tab/>
        <w:t>MC service configuration on primary MC system</w:t>
      </w:r>
      <w:bookmarkEnd w:id="173"/>
      <w:bookmarkEnd w:id="174"/>
    </w:p>
    <w:p w14:paraId="2E10E259" w14:textId="77777777" w:rsidR="003B5679" w:rsidRDefault="003B5679" w:rsidP="003B5679">
      <w:r>
        <w:t xml:space="preserve">Depicted in figure 10.1.1.1-1 is a </w:t>
      </w:r>
      <w:r>
        <w:rPr>
          <w:lang w:eastAsia="zh-CN"/>
        </w:rPr>
        <w:t xml:space="preserve">MC service configuration </w:t>
      </w:r>
      <w:r>
        <w:t xml:space="preserve">time sequence of </w:t>
      </w:r>
      <w:r>
        <w:rPr>
          <w:lang w:eastAsia="zh-CN"/>
        </w:rPr>
        <w:t>the data related to specific MC service, representing the general lifecycle of MC service UE using an MC service.</w:t>
      </w:r>
    </w:p>
    <w:p w14:paraId="58C82A1A" w14:textId="77777777" w:rsidR="003B5679" w:rsidRDefault="003B5679" w:rsidP="003B5679">
      <w:pPr>
        <w:pStyle w:val="TH"/>
        <w:rPr>
          <w:rFonts w:eastAsia="Malgun Gothic"/>
          <w:lang w:eastAsia="ko-KR"/>
        </w:rPr>
      </w:pPr>
      <w:r>
        <w:object w:dxaOrig="5955" w:dyaOrig="6900" w14:anchorId="63FF52B5">
          <v:shape id="_x0000_i1037" type="#_x0000_t75" style="width:298pt;height:344.95pt" o:ole="">
            <v:imagedata r:id="rId36" o:title=""/>
          </v:shape>
          <o:OLEObject Type="Embed" ProgID="Visio.Drawing.11" ShapeID="_x0000_i1037" DrawAspect="Content" ObjectID="_1716575972" r:id="rId37"/>
        </w:object>
      </w:r>
    </w:p>
    <w:p w14:paraId="12040303" w14:textId="77777777" w:rsidR="003B5679" w:rsidRDefault="003B5679" w:rsidP="003B5679">
      <w:pPr>
        <w:pStyle w:val="TF"/>
      </w:pPr>
      <w:r>
        <w:t xml:space="preserve">Figure 10.1.1.1-1 </w:t>
      </w:r>
      <w:r>
        <w:rPr>
          <w:lang w:eastAsia="zh-CN"/>
        </w:rPr>
        <w:t>MC service</w:t>
      </w:r>
      <w:r>
        <w:t xml:space="preserve"> UE configuration time sequence and associated configuration data </w:t>
      </w:r>
    </w:p>
    <w:p w14:paraId="3EF43C38" w14:textId="77777777" w:rsidR="003B5679" w:rsidRDefault="003B5679" w:rsidP="003B5679">
      <w:pPr>
        <w:rPr>
          <w:lang w:eastAsia="zh-CN"/>
        </w:rPr>
      </w:pPr>
      <w:r>
        <w:rPr>
          <w:lang w:eastAsia="zh-CN"/>
        </w:rPr>
        <w:t>The MC service UE is provided with initial UE configuration via a bootstrap procedure that provides the MC service UE's clients (e.g. MC service client, group management client, configuration management client, identity management client, key management client, functional alias management client) with critical information needed to connect to the MC system. This includes PDN</w:t>
      </w:r>
      <w:r w:rsidRPr="00D2648D">
        <w:rPr>
          <w:highlight w:val="yellow"/>
          <w:u w:val="single"/>
          <w:lang w:eastAsia="zh-CN"/>
        </w:rPr>
        <w:t>/DN</w:t>
      </w:r>
      <w:r>
        <w:rPr>
          <w:lang w:eastAsia="zh-CN"/>
        </w:rPr>
        <w:t xml:space="preserve"> connection information corresponding to the configured MC services on the MC service UE (</w:t>
      </w:r>
      <w:r w:rsidRPr="00D2648D">
        <w:rPr>
          <w:highlight w:val="yellow"/>
          <w:u w:val="single"/>
          <w:lang w:eastAsia="zh-CN"/>
        </w:rPr>
        <w:t>e.g.</w:t>
      </w:r>
      <w:r>
        <w:rPr>
          <w:lang w:eastAsia="zh-CN"/>
        </w:rPr>
        <w:t xml:space="preserve"> see "EPS bearer considerations" in the 3GPP TS 23.379 [16]) and on-network server identity information for all application plane servers with which the MC service UE needs to interact. See annex A.6 for more information.</w:t>
      </w:r>
    </w:p>
    <w:p w14:paraId="3AB6F7AD" w14:textId="77777777" w:rsidR="003B5679" w:rsidRDefault="003B5679" w:rsidP="003B5679">
      <w:pPr>
        <w:rPr>
          <w:lang w:eastAsia="zh-CN"/>
        </w:rPr>
      </w:pPr>
      <w:r>
        <w:rPr>
          <w:lang w:eastAsia="zh-CN"/>
        </w:rPr>
        <w:t xml:space="preserve">The MC service UE is provided with UE configuration, MC service user profile configuration and group configuration via online configuration. While the MC service UE is using the MC service it may receive online configuration updates. If the MC service user profile configuration contains multiple MC service user profiles for an authenticated MC service user, then the MC service client and MC service server set the active MC service user profile to </w:t>
      </w:r>
      <w:r>
        <w:rPr>
          <w:lang w:val="en-US"/>
        </w:rPr>
        <w:t>the configured pre-selected MC service user profile after MC service authorization (which can be updated by the MC service user using the procedure specified in subclause 10.1.4.6). The active MC service user profile can be changed by the MC service user to a different MC service user profile during MC service service (see MC service TSs).</w:t>
      </w:r>
    </w:p>
    <w:p w14:paraId="18487EB1" w14:textId="77777777" w:rsidR="003B5679" w:rsidRDefault="003B5679" w:rsidP="003B5679">
      <w:pPr>
        <w:rPr>
          <w:lang w:eastAsia="zh-CN"/>
        </w:rPr>
      </w:pPr>
      <w:r>
        <w:rPr>
          <w:lang w:eastAsia="zh-CN"/>
        </w:rPr>
        <w:t>The MC service is configured with the service configuration (not shown in the figure 10.1.1.1-1) which the MC service enforces during the entire phase of MC service UE using the MC service.</w:t>
      </w:r>
    </w:p>
    <w:p w14:paraId="303113C9" w14:textId="77777777" w:rsidR="003B5679" w:rsidRDefault="003B5679" w:rsidP="003B5679">
      <w:pPr>
        <w:pStyle w:val="EditorsNote"/>
        <w:rPr>
          <w:lang w:eastAsia="zh-CN"/>
        </w:rPr>
      </w:pPr>
      <w:r>
        <w:rPr>
          <w:lang w:eastAsia="zh-CN"/>
        </w:rPr>
        <w:t>Editor</w:t>
      </w:r>
      <w:r>
        <w:t>'</w:t>
      </w:r>
      <w:r>
        <w:rPr>
          <w:lang w:eastAsia="zh-CN"/>
        </w:rPr>
        <w:t>s note:</w:t>
      </w:r>
      <w:r>
        <w:rPr>
          <w:lang w:eastAsia="zh-CN"/>
        </w:rPr>
        <w:tab/>
        <w:t xml:space="preserve">The extent of MC services available to an MC service UE with an unauthenticated MC user or unauthorized MC service user is described as </w:t>
      </w:r>
      <w:r>
        <w:t>'</w:t>
      </w:r>
      <w:r>
        <w:rPr>
          <w:lang w:eastAsia="zh-CN"/>
        </w:rPr>
        <w:t>limited services</w:t>
      </w:r>
      <w:r>
        <w:t>'</w:t>
      </w:r>
      <w:r>
        <w:rPr>
          <w:lang w:eastAsia="zh-CN"/>
        </w:rPr>
        <w:t xml:space="preserve"> in 3GPP TS 33.180 and is FFS. </w:t>
      </w:r>
    </w:p>
    <w:p w14:paraId="65D0C46F" w14:textId="77777777" w:rsidR="003B5679" w:rsidRDefault="003B5679" w:rsidP="003B5679">
      <w:pPr>
        <w:pStyle w:val="EditorsNote"/>
        <w:rPr>
          <w:lang w:eastAsia="zh-CN"/>
        </w:rPr>
      </w:pPr>
      <w:r>
        <w:rPr>
          <w:lang w:eastAsia="zh-CN"/>
        </w:rPr>
        <w:lastRenderedPageBreak/>
        <w:t>Editor</w:t>
      </w:r>
      <w:r>
        <w:t>'</w:t>
      </w:r>
      <w:r>
        <w:rPr>
          <w:lang w:eastAsia="zh-CN"/>
        </w:rPr>
        <w:t>s note:</w:t>
      </w:r>
      <w:r>
        <w:rPr>
          <w:lang w:eastAsia="zh-CN"/>
        </w:rPr>
        <w:tab/>
        <w:t>The decision by the MC service UE to continue use of initial configuration data after MC service authorisation or discontinue its use in favour of configuration data obtained after MC service authorisation is FFS.</w:t>
      </w:r>
    </w:p>
    <w:p w14:paraId="150CBBEE" w14:textId="77777777" w:rsidR="003B5679" w:rsidRDefault="003B5679" w:rsidP="003B5679">
      <w:pPr>
        <w:pStyle w:val="Heading5"/>
      </w:pPr>
      <w:bookmarkStart w:id="175" w:name="_Toc101262298"/>
      <w:r>
        <w:t>6.1.1.7.10</w:t>
      </w:r>
      <w:r>
        <w:tab/>
        <w:t xml:space="preserve">Proposed changes to </w:t>
      </w:r>
      <w:bookmarkStart w:id="176" w:name="_Toc27945711"/>
      <w:r>
        <w:t>A.6</w:t>
      </w:r>
      <w:r>
        <w:tab/>
        <w:t>Initial MC service UE configuration data</w:t>
      </w:r>
      <w:bookmarkEnd w:id="175"/>
      <w:bookmarkEnd w:id="176"/>
      <w:r>
        <w:t xml:space="preserve"> </w:t>
      </w:r>
    </w:p>
    <w:p w14:paraId="249258A1" w14:textId="77777777" w:rsidR="003B5679" w:rsidRDefault="003B5679" w:rsidP="003B5679">
      <w:pPr>
        <w:rPr>
          <w:rFonts w:eastAsia="GulimChe"/>
        </w:rPr>
      </w:pPr>
      <w:r>
        <w:rPr>
          <w:rFonts w:eastAsia="GulimChe"/>
          <w:color w:val="222222"/>
        </w:rPr>
        <w:t>The initial MC service UE configuration data is essential to the MC</w:t>
      </w:r>
      <w:r>
        <w:rPr>
          <w:color w:val="222222"/>
          <w:lang w:eastAsia="zh-CN"/>
        </w:rPr>
        <w:t xml:space="preserve"> service</w:t>
      </w:r>
      <w:r>
        <w:rPr>
          <w:rFonts w:eastAsia="GulimChe"/>
          <w:color w:val="222222"/>
        </w:rPr>
        <w:t xml:space="preserve"> UE to successfully connect to the MC system. </w:t>
      </w:r>
      <w:r>
        <w:rPr>
          <w:rFonts w:eastAsia="GulimChe"/>
        </w:rPr>
        <w:t>The initial MC service UE configuration data can be the same or different across MC service UEs.</w:t>
      </w:r>
    </w:p>
    <w:p w14:paraId="1D5ED0B0" w14:textId="77777777" w:rsidR="003B5679" w:rsidRDefault="003B5679" w:rsidP="003B5679">
      <w:pPr>
        <w:rPr>
          <w:rFonts w:eastAsia="GulimChe"/>
          <w:color w:val="222222"/>
        </w:rPr>
      </w:pPr>
      <w:r>
        <w:rPr>
          <w:rFonts w:eastAsia="GulimChe"/>
          <w:color w:val="222222"/>
        </w:rPr>
        <w:t>Data in table A.6-1 is provided to the MC</w:t>
      </w:r>
      <w:r>
        <w:rPr>
          <w:color w:val="222222"/>
          <w:lang w:eastAsia="zh-CN"/>
        </w:rPr>
        <w:t xml:space="preserve"> service</w:t>
      </w:r>
      <w:r>
        <w:rPr>
          <w:rFonts w:eastAsia="GulimChe"/>
          <w:color w:val="222222"/>
        </w:rPr>
        <w:t xml:space="preserve"> UE's clients (e.g. MC</w:t>
      </w:r>
      <w:r>
        <w:rPr>
          <w:color w:val="222222"/>
          <w:lang w:eastAsia="zh-CN"/>
        </w:rPr>
        <w:t xml:space="preserve"> service</w:t>
      </w:r>
      <w:r>
        <w:rPr>
          <w:rFonts w:eastAsia="GulimChe"/>
          <w:color w:val="222222"/>
        </w:rPr>
        <w:t xml:space="preserve"> client, </w:t>
      </w:r>
      <w:r>
        <w:rPr>
          <w:lang w:eastAsia="zh-CN"/>
        </w:rPr>
        <w:t>group management client, configuration management client, identity management client, key management client</w:t>
      </w:r>
      <w:r>
        <w:rPr>
          <w:rFonts w:eastAsia="GulimChe"/>
          <w:color w:val="222222"/>
        </w:rPr>
        <w:t>) during the bootstrap process (see subclause 10.1.1), and can be configured on the MC</w:t>
      </w:r>
      <w:r>
        <w:rPr>
          <w:color w:val="222222"/>
          <w:lang w:eastAsia="zh-CN"/>
        </w:rPr>
        <w:t xml:space="preserve"> service</w:t>
      </w:r>
      <w:r>
        <w:rPr>
          <w:rFonts w:eastAsia="GulimChe"/>
          <w:color w:val="222222"/>
        </w:rPr>
        <w:t xml:space="preserve"> UE offline using the CSC-11 reference point or via other means e.g. as part of the MCPTT client's provisioning on the UE, using a device management procedure. </w:t>
      </w:r>
    </w:p>
    <w:p w14:paraId="5978AC41" w14:textId="77777777" w:rsidR="003B5679" w:rsidRDefault="003B5679" w:rsidP="003B5679">
      <w:pPr>
        <w:pStyle w:val="TH"/>
        <w:rPr>
          <w:lang w:eastAsia="ko-KR"/>
        </w:rPr>
      </w:pPr>
      <w:r>
        <w:lastRenderedPageBreak/>
        <w:t xml:space="preserve">Table A.6-1: </w:t>
      </w:r>
      <w:r>
        <w:rPr>
          <w:lang w:eastAsia="ko-KR"/>
        </w:rPr>
        <w:t xml:space="preserve">Initial MC service UE configuration data (on-network) </w:t>
      </w:r>
      <w:r w:rsidRPr="00D2648D">
        <w:rPr>
          <w:highlight w:val="yellow"/>
          <w:u w:val="single"/>
          <w:lang w:eastAsia="ko-KR"/>
        </w:rPr>
        <w:t>using EPS</w:t>
      </w: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6033"/>
      </w:tblGrid>
      <w:tr w:rsidR="003B5679" w14:paraId="02BE349A" w14:textId="77777777" w:rsidTr="00EF6320">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hideMark/>
          </w:tcPr>
          <w:p w14:paraId="05751BEC" w14:textId="77777777" w:rsidR="003B5679" w:rsidRDefault="003B5679" w:rsidP="00EF6320">
            <w:pPr>
              <w:pStyle w:val="TAH"/>
            </w:pPr>
            <w:r>
              <w:t>Reference</w:t>
            </w:r>
          </w:p>
        </w:tc>
        <w:tc>
          <w:tcPr>
            <w:tcW w:w="6033" w:type="dxa"/>
            <w:tcBorders>
              <w:top w:val="single" w:sz="4" w:space="0" w:color="auto"/>
              <w:left w:val="single" w:sz="4" w:space="0" w:color="auto"/>
              <w:bottom w:val="single" w:sz="4" w:space="0" w:color="auto"/>
              <w:right w:val="single" w:sz="4" w:space="0" w:color="auto"/>
            </w:tcBorders>
            <w:vAlign w:val="center"/>
            <w:hideMark/>
          </w:tcPr>
          <w:p w14:paraId="78BCEC32" w14:textId="77777777" w:rsidR="003B5679" w:rsidRDefault="003B5679" w:rsidP="00EF6320">
            <w:pPr>
              <w:pStyle w:val="TAH"/>
              <w:rPr>
                <w:rFonts w:eastAsia="Malgun Gothic"/>
                <w:lang w:eastAsia="ko-KR"/>
              </w:rPr>
            </w:pPr>
            <w:r>
              <w:t>Parameter description</w:t>
            </w:r>
          </w:p>
        </w:tc>
      </w:tr>
      <w:tr w:rsidR="003B5679" w14:paraId="63909A9B"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hideMark/>
          </w:tcPr>
          <w:p w14:paraId="55F4A3ED" w14:textId="77777777" w:rsidR="003B5679" w:rsidRDefault="003B5679" w:rsidP="00EF6320">
            <w:pPr>
              <w:pStyle w:val="TAL"/>
            </w:pPr>
            <w:r>
              <w:rPr>
                <w:lang w:eastAsia="zh-CN"/>
              </w:rPr>
              <w:t>S</w:t>
            </w:r>
            <w:r>
              <w:t>ubclause 10.1.1</w:t>
            </w:r>
          </w:p>
        </w:tc>
        <w:tc>
          <w:tcPr>
            <w:tcW w:w="6033" w:type="dxa"/>
            <w:tcBorders>
              <w:top w:val="single" w:sz="4" w:space="0" w:color="auto"/>
              <w:left w:val="single" w:sz="4" w:space="0" w:color="auto"/>
              <w:bottom w:val="single" w:sz="4" w:space="0" w:color="auto"/>
              <w:right w:val="single" w:sz="4" w:space="0" w:color="auto"/>
            </w:tcBorders>
            <w:hideMark/>
          </w:tcPr>
          <w:p w14:paraId="2541ACD8" w14:textId="77777777" w:rsidR="003B5679" w:rsidRDefault="003B5679" w:rsidP="00EF6320">
            <w:pPr>
              <w:pStyle w:val="TAL"/>
            </w:pPr>
            <w:r>
              <w:t>PDN connectivity information</w:t>
            </w:r>
          </w:p>
        </w:tc>
      </w:tr>
      <w:tr w:rsidR="003B5679" w:rsidRPr="00774B4E" w14:paraId="3ABC0398"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D8818BB"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29299168" w14:textId="77777777" w:rsidR="003B5679" w:rsidRDefault="003B5679" w:rsidP="00EF6320">
            <w:pPr>
              <w:pStyle w:val="TAL"/>
            </w:pPr>
            <w:r>
              <w:t>&gt; HPLMN ID and optionally VPLMN ID to which the data pertains</w:t>
            </w:r>
          </w:p>
        </w:tc>
      </w:tr>
      <w:tr w:rsidR="003B5679" w14:paraId="2FB25EFC"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9E2BCA1"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6A6B413B" w14:textId="77777777" w:rsidR="003B5679" w:rsidRDefault="003B5679" w:rsidP="00EF6320">
            <w:pPr>
              <w:pStyle w:val="TAL"/>
            </w:pPr>
            <w:r>
              <w:t>&gt; MC</w:t>
            </w:r>
            <w:r>
              <w:rPr>
                <w:lang w:eastAsia="zh-CN"/>
              </w:rPr>
              <w:t xml:space="preserve"> </w:t>
            </w:r>
            <w:r>
              <w:t>service</w:t>
            </w:r>
            <w:r>
              <w:rPr>
                <w:lang w:eastAsia="zh-CN"/>
              </w:rPr>
              <w:t>s</w:t>
            </w:r>
            <w:r>
              <w:t xml:space="preserve"> PDN</w:t>
            </w:r>
          </w:p>
        </w:tc>
      </w:tr>
      <w:tr w:rsidR="003B5679" w14:paraId="3CFB502F"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8F2A842"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402DED74" w14:textId="77777777" w:rsidR="003B5679" w:rsidRDefault="003B5679" w:rsidP="00EF6320">
            <w:pPr>
              <w:pStyle w:val="TAL"/>
            </w:pPr>
            <w:r>
              <w:t>&gt;&gt; APN</w:t>
            </w:r>
          </w:p>
        </w:tc>
      </w:tr>
      <w:tr w:rsidR="003B5679" w14:paraId="5D46EF86"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03FFB23"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01921BF3" w14:textId="77777777" w:rsidR="003B5679" w:rsidRDefault="003B5679" w:rsidP="00EF6320">
            <w:pPr>
              <w:pStyle w:val="TAL"/>
            </w:pPr>
            <w:r>
              <w:t>&gt;&gt; PDN access credentials</w:t>
            </w:r>
          </w:p>
        </w:tc>
      </w:tr>
      <w:tr w:rsidR="003B5679" w:rsidRPr="00774B4E" w14:paraId="3C590716"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55FD501"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487B46D4" w14:textId="77777777" w:rsidR="003B5679" w:rsidRDefault="003B5679" w:rsidP="00EF6320">
            <w:pPr>
              <w:pStyle w:val="TAL"/>
            </w:pPr>
            <w:r>
              <w:t>&gt; MC common core services PDN</w:t>
            </w:r>
          </w:p>
        </w:tc>
      </w:tr>
      <w:tr w:rsidR="003B5679" w14:paraId="74827443"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E71A930"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29747A3E" w14:textId="77777777" w:rsidR="003B5679" w:rsidRDefault="003B5679" w:rsidP="00EF6320">
            <w:pPr>
              <w:pStyle w:val="TAL"/>
            </w:pPr>
            <w:r>
              <w:t>&gt;&gt; APN</w:t>
            </w:r>
          </w:p>
        </w:tc>
      </w:tr>
      <w:tr w:rsidR="003B5679" w14:paraId="17862D7C"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BB32314"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3255901B" w14:textId="77777777" w:rsidR="003B5679" w:rsidRDefault="003B5679" w:rsidP="00EF6320">
            <w:pPr>
              <w:pStyle w:val="TAL"/>
            </w:pPr>
            <w:r>
              <w:t>&gt;&gt; PDN access credentials</w:t>
            </w:r>
          </w:p>
        </w:tc>
      </w:tr>
      <w:tr w:rsidR="003B5679" w:rsidRPr="00774B4E" w14:paraId="3E09D1B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18BA114"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34AF2421" w14:textId="77777777" w:rsidR="003B5679" w:rsidRDefault="003B5679" w:rsidP="00EF6320">
            <w:pPr>
              <w:pStyle w:val="TAL"/>
            </w:pPr>
            <w:r>
              <w:t>&gt; MC identity management service PDN</w:t>
            </w:r>
          </w:p>
        </w:tc>
      </w:tr>
      <w:tr w:rsidR="003B5679" w14:paraId="42ED549F"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9C03201"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7D4B0AE1" w14:textId="77777777" w:rsidR="003B5679" w:rsidRDefault="003B5679" w:rsidP="00EF6320">
            <w:pPr>
              <w:pStyle w:val="TAL"/>
            </w:pPr>
            <w:r>
              <w:t>&gt;&gt; APN</w:t>
            </w:r>
          </w:p>
        </w:tc>
      </w:tr>
      <w:tr w:rsidR="003B5679" w14:paraId="168D06EA"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5D42D68" w14:textId="77777777" w:rsidR="003B5679" w:rsidRDefault="003B5679" w:rsidP="00EF6320">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57DEB9DC" w14:textId="77777777" w:rsidR="003B5679" w:rsidRDefault="003B5679" w:rsidP="00EF6320">
            <w:pPr>
              <w:pStyle w:val="TAL"/>
            </w:pPr>
            <w:r>
              <w:t>&gt;&gt; PDN access credentials</w:t>
            </w:r>
          </w:p>
        </w:tc>
      </w:tr>
      <w:tr w:rsidR="003B5679" w:rsidRPr="00774B4E" w14:paraId="318855D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hideMark/>
          </w:tcPr>
          <w:p w14:paraId="3B4EF841" w14:textId="77777777" w:rsidR="003B5679" w:rsidRDefault="003B5679" w:rsidP="00EF6320">
            <w:pPr>
              <w:pStyle w:val="TAL"/>
            </w:pPr>
            <w:r>
              <w:t>Subclause 10.1.1</w:t>
            </w:r>
          </w:p>
        </w:tc>
        <w:tc>
          <w:tcPr>
            <w:tcW w:w="6033" w:type="dxa"/>
            <w:tcBorders>
              <w:top w:val="single" w:sz="4" w:space="0" w:color="auto"/>
              <w:left w:val="single" w:sz="4" w:space="0" w:color="auto"/>
              <w:bottom w:val="single" w:sz="4" w:space="0" w:color="auto"/>
              <w:right w:val="single" w:sz="4" w:space="0" w:color="auto"/>
            </w:tcBorders>
            <w:hideMark/>
          </w:tcPr>
          <w:p w14:paraId="5F96A6C2" w14:textId="77777777" w:rsidR="003B5679" w:rsidRDefault="003B5679" w:rsidP="00EF6320">
            <w:pPr>
              <w:pStyle w:val="TAL"/>
            </w:pPr>
            <w:r>
              <w:t>Application plane server identity information</w:t>
            </w:r>
          </w:p>
        </w:tc>
      </w:tr>
      <w:tr w:rsidR="003B5679" w14:paraId="528FA199"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650F7A2"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7B38F157" w14:textId="77777777" w:rsidR="003B5679" w:rsidRDefault="003B5679" w:rsidP="00EF6320">
            <w:pPr>
              <w:pStyle w:val="TAL"/>
            </w:pPr>
            <w:r>
              <w:t>&gt; Identity management server</w:t>
            </w:r>
          </w:p>
        </w:tc>
      </w:tr>
      <w:tr w:rsidR="003B5679" w14:paraId="6A9D6CE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B374252"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41F83887" w14:textId="77777777" w:rsidR="003B5679" w:rsidRDefault="003B5679" w:rsidP="00EF6320">
            <w:pPr>
              <w:pStyle w:val="TAL"/>
            </w:pPr>
            <w:r>
              <w:t>&gt;&gt; Server URI</w:t>
            </w:r>
          </w:p>
        </w:tc>
      </w:tr>
      <w:tr w:rsidR="003B5679" w14:paraId="3E96EC04"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466EBC6"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6B6FE451" w14:textId="77777777" w:rsidR="003B5679" w:rsidRDefault="003B5679" w:rsidP="00EF6320">
            <w:pPr>
              <w:pStyle w:val="TAL"/>
            </w:pPr>
            <w:r>
              <w:t>&gt; Configuration management server</w:t>
            </w:r>
          </w:p>
        </w:tc>
      </w:tr>
      <w:tr w:rsidR="003B5679" w14:paraId="27144A5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EE92135"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10ABBA3C" w14:textId="77777777" w:rsidR="003B5679" w:rsidRDefault="003B5679" w:rsidP="00EF6320">
            <w:pPr>
              <w:pStyle w:val="TAL"/>
            </w:pPr>
            <w:r>
              <w:t>&gt;&gt; Server URI</w:t>
            </w:r>
          </w:p>
        </w:tc>
      </w:tr>
      <w:tr w:rsidR="003B5679" w14:paraId="5ED8AF07"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073D9F2"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077CEE90" w14:textId="77777777" w:rsidR="003B5679" w:rsidRDefault="003B5679" w:rsidP="00EF6320">
            <w:pPr>
              <w:pStyle w:val="TAL"/>
            </w:pPr>
            <w:r>
              <w:t>&gt; Key management server</w:t>
            </w:r>
          </w:p>
        </w:tc>
      </w:tr>
      <w:tr w:rsidR="003B5679" w:rsidRPr="00774B4E" w14:paraId="60730899"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9BF7988"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01A63605" w14:textId="77777777" w:rsidR="003B5679" w:rsidRDefault="003B5679" w:rsidP="00EF6320">
            <w:pPr>
              <w:pStyle w:val="TAL"/>
            </w:pPr>
            <w:r>
              <w:t>&gt;&gt; Server URI (also known as KMSUri for security domain managed by KMS)</w:t>
            </w:r>
          </w:p>
        </w:tc>
      </w:tr>
      <w:tr w:rsidR="003B5679" w:rsidRPr="00774B4E" w14:paraId="65E39EC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81DCAEC"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69FE8FE8" w14:textId="77777777" w:rsidR="003B5679" w:rsidRDefault="003B5679" w:rsidP="00EF6320">
            <w:pPr>
              <w:pStyle w:val="TAL"/>
            </w:pPr>
            <w:r>
              <w:rPr>
                <w:lang w:val="en-US" w:eastAsia="zh-CN"/>
              </w:rPr>
              <w:t>&gt; I</w:t>
            </w:r>
            <w:r>
              <w:rPr>
                <w:lang w:val="en-US"/>
              </w:rPr>
              <w:t>ndication of whether the UE shall use IPv4 or IPv6 for on-network MCPTT</w:t>
            </w:r>
          </w:p>
        </w:tc>
      </w:tr>
      <w:tr w:rsidR="003B5679" w14:paraId="05CD4E1D"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84E4C65"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1ED5A951" w14:textId="77777777" w:rsidR="003B5679" w:rsidRDefault="003B5679" w:rsidP="00EF6320">
            <w:pPr>
              <w:pStyle w:val="TAL"/>
            </w:pPr>
            <w:r>
              <w:t>&gt; MCPTT Server</w:t>
            </w:r>
          </w:p>
        </w:tc>
      </w:tr>
      <w:tr w:rsidR="003B5679" w14:paraId="1ED10063"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03A5F2A"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4A61A3AD" w14:textId="77777777" w:rsidR="003B5679" w:rsidRDefault="003B5679" w:rsidP="00EF6320">
            <w:pPr>
              <w:pStyle w:val="TAL"/>
            </w:pPr>
            <w:r>
              <w:t>&gt;&gt; Server URI</w:t>
            </w:r>
          </w:p>
        </w:tc>
      </w:tr>
      <w:tr w:rsidR="003B5679" w:rsidRPr="00774B4E" w14:paraId="053EF757"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30895F4"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0B6D9021" w14:textId="77777777" w:rsidR="003B5679" w:rsidRDefault="003B5679" w:rsidP="00EF6320">
            <w:pPr>
              <w:pStyle w:val="TAL"/>
            </w:pPr>
            <w:r>
              <w:t>&gt; Indication of whether the UE shall use IPv4 or IPv6 for on-network MCData</w:t>
            </w:r>
          </w:p>
        </w:tc>
      </w:tr>
      <w:tr w:rsidR="003B5679" w14:paraId="57B5D3F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BA384AB"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2B257993" w14:textId="77777777" w:rsidR="003B5679" w:rsidRDefault="003B5679" w:rsidP="00EF6320">
            <w:pPr>
              <w:pStyle w:val="TAL"/>
            </w:pPr>
            <w:r>
              <w:t>&gt; MCData Server</w:t>
            </w:r>
          </w:p>
        </w:tc>
      </w:tr>
      <w:tr w:rsidR="003B5679" w14:paraId="364374C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5929E12"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14C720D6" w14:textId="77777777" w:rsidR="003B5679" w:rsidRDefault="003B5679" w:rsidP="00EF6320">
            <w:pPr>
              <w:pStyle w:val="TAL"/>
            </w:pPr>
            <w:r>
              <w:t>&gt;&gt; Server URI</w:t>
            </w:r>
          </w:p>
        </w:tc>
      </w:tr>
      <w:tr w:rsidR="003B5679" w:rsidRPr="00774B4E" w14:paraId="47BB1FDF"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4E4CC1D"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68776719" w14:textId="77777777" w:rsidR="003B5679" w:rsidRDefault="003B5679" w:rsidP="00EF6320">
            <w:pPr>
              <w:pStyle w:val="TAL"/>
            </w:pPr>
            <w:r>
              <w:t>&gt; Indication of whether the UE shall use IPv4 or IPv6 for on-network MCVideo</w:t>
            </w:r>
          </w:p>
        </w:tc>
      </w:tr>
      <w:tr w:rsidR="003B5679" w14:paraId="71998AFD"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0C2762A"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6F3C2663" w14:textId="77777777" w:rsidR="003B5679" w:rsidRDefault="003B5679" w:rsidP="00EF6320">
            <w:pPr>
              <w:pStyle w:val="TAL"/>
            </w:pPr>
            <w:r>
              <w:t>&gt; MCVideo Server</w:t>
            </w:r>
          </w:p>
        </w:tc>
      </w:tr>
      <w:tr w:rsidR="003B5679" w14:paraId="04000E13"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A7602D3"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0C571652" w14:textId="77777777" w:rsidR="003B5679" w:rsidRDefault="003B5679" w:rsidP="00EF6320">
            <w:pPr>
              <w:pStyle w:val="TAL"/>
            </w:pPr>
            <w:r>
              <w:t>&gt;&gt; Server URI</w:t>
            </w:r>
          </w:p>
        </w:tc>
      </w:tr>
      <w:tr w:rsidR="003B5679" w14:paraId="6B58E6D2"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128B0EB"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6117DBD2" w14:textId="77777777" w:rsidR="003B5679" w:rsidRDefault="003B5679" w:rsidP="00EF6320">
            <w:pPr>
              <w:pStyle w:val="TAL"/>
            </w:pPr>
            <w:r>
              <w:t>&gt; Location management server</w:t>
            </w:r>
          </w:p>
        </w:tc>
      </w:tr>
      <w:tr w:rsidR="003B5679" w14:paraId="73ABF865"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C9BF6D5" w14:textId="77777777" w:rsidR="003B5679" w:rsidRDefault="003B5679" w:rsidP="00EF6320">
            <w:pPr>
              <w:pStyle w:val="TAL"/>
            </w:pPr>
          </w:p>
        </w:tc>
        <w:tc>
          <w:tcPr>
            <w:tcW w:w="6033" w:type="dxa"/>
            <w:tcBorders>
              <w:top w:val="single" w:sz="4" w:space="0" w:color="auto"/>
              <w:left w:val="single" w:sz="4" w:space="0" w:color="auto"/>
              <w:bottom w:val="single" w:sz="4" w:space="0" w:color="auto"/>
              <w:right w:val="single" w:sz="4" w:space="0" w:color="auto"/>
            </w:tcBorders>
            <w:hideMark/>
          </w:tcPr>
          <w:p w14:paraId="16591CA1" w14:textId="77777777" w:rsidR="003B5679" w:rsidRDefault="003B5679" w:rsidP="00EF6320">
            <w:pPr>
              <w:pStyle w:val="TAL"/>
            </w:pPr>
            <w:r>
              <w:t>&gt;&gt; Server URI</w:t>
            </w:r>
          </w:p>
        </w:tc>
      </w:tr>
    </w:tbl>
    <w:p w14:paraId="27652577" w14:textId="77777777" w:rsidR="003B5679" w:rsidRDefault="003B5679" w:rsidP="003B5679">
      <w:pPr>
        <w:rPr>
          <w:lang w:eastAsia="zh-CN"/>
        </w:rPr>
      </w:pPr>
    </w:p>
    <w:p w14:paraId="6E5B19EC" w14:textId="77777777" w:rsidR="003B5679" w:rsidRPr="00D2648D" w:rsidRDefault="003B5679" w:rsidP="003B5679">
      <w:pPr>
        <w:pStyle w:val="TH"/>
        <w:rPr>
          <w:highlight w:val="yellow"/>
          <w:u w:val="single"/>
          <w:lang w:eastAsia="ko-KR"/>
        </w:rPr>
      </w:pPr>
      <w:r w:rsidRPr="00D2648D">
        <w:rPr>
          <w:highlight w:val="yellow"/>
          <w:u w:val="single"/>
        </w:rPr>
        <w:lastRenderedPageBreak/>
        <w:t xml:space="preserve">Table A.6-2: </w:t>
      </w:r>
      <w:r w:rsidRPr="00D2648D">
        <w:rPr>
          <w:highlight w:val="yellow"/>
          <w:u w:val="single"/>
          <w:lang w:eastAsia="ko-KR"/>
        </w:rPr>
        <w:t>Initial MC service UE configuration data (on-network) using 5GS</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6033"/>
      </w:tblGrid>
      <w:tr w:rsidR="003B5679" w:rsidRPr="00D2648D" w14:paraId="67673B53" w14:textId="77777777" w:rsidTr="00EF6320">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hideMark/>
          </w:tcPr>
          <w:p w14:paraId="37FE6ED1" w14:textId="77777777" w:rsidR="003B5679" w:rsidRPr="00D2648D" w:rsidRDefault="003B5679" w:rsidP="00EF6320">
            <w:pPr>
              <w:pStyle w:val="TAH"/>
              <w:rPr>
                <w:highlight w:val="yellow"/>
                <w:u w:val="single"/>
              </w:rPr>
            </w:pPr>
            <w:r w:rsidRPr="00D2648D">
              <w:rPr>
                <w:highlight w:val="yellow"/>
                <w:u w:val="single"/>
              </w:rPr>
              <w:t>Reference</w:t>
            </w:r>
          </w:p>
        </w:tc>
        <w:tc>
          <w:tcPr>
            <w:tcW w:w="6033" w:type="dxa"/>
            <w:tcBorders>
              <w:top w:val="single" w:sz="4" w:space="0" w:color="auto"/>
              <w:left w:val="single" w:sz="4" w:space="0" w:color="auto"/>
              <w:bottom w:val="single" w:sz="4" w:space="0" w:color="auto"/>
              <w:right w:val="single" w:sz="4" w:space="0" w:color="auto"/>
            </w:tcBorders>
            <w:vAlign w:val="center"/>
            <w:hideMark/>
          </w:tcPr>
          <w:p w14:paraId="36EE19F9" w14:textId="77777777" w:rsidR="003B5679" w:rsidRPr="00D2648D" w:rsidRDefault="003B5679" w:rsidP="00EF6320">
            <w:pPr>
              <w:pStyle w:val="TAH"/>
              <w:rPr>
                <w:rFonts w:eastAsia="Malgun Gothic"/>
                <w:highlight w:val="yellow"/>
                <w:u w:val="single"/>
                <w:lang w:eastAsia="ko-KR"/>
              </w:rPr>
            </w:pPr>
            <w:r w:rsidRPr="00D2648D">
              <w:rPr>
                <w:highlight w:val="yellow"/>
                <w:u w:val="single"/>
              </w:rPr>
              <w:t>Parameter description</w:t>
            </w:r>
          </w:p>
        </w:tc>
      </w:tr>
      <w:tr w:rsidR="003B5679" w:rsidRPr="00D2648D" w14:paraId="117C3D57"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hideMark/>
          </w:tcPr>
          <w:p w14:paraId="7E5BBF22" w14:textId="77777777" w:rsidR="003B5679" w:rsidRPr="00D2648D" w:rsidRDefault="003B5679" w:rsidP="00EF6320">
            <w:pPr>
              <w:pStyle w:val="TAL"/>
              <w:rPr>
                <w:highlight w:val="yellow"/>
                <w:u w:val="single"/>
              </w:rPr>
            </w:pPr>
            <w:r w:rsidRPr="00D2648D">
              <w:rPr>
                <w:highlight w:val="yellow"/>
                <w:u w:val="single"/>
                <w:lang w:eastAsia="zh-CN"/>
              </w:rPr>
              <w:t>S</w:t>
            </w:r>
            <w:r w:rsidRPr="00D2648D">
              <w:rPr>
                <w:highlight w:val="yellow"/>
                <w:u w:val="single"/>
              </w:rPr>
              <w:t>ubclause 10.1.1</w:t>
            </w:r>
          </w:p>
        </w:tc>
        <w:tc>
          <w:tcPr>
            <w:tcW w:w="6033" w:type="dxa"/>
            <w:tcBorders>
              <w:top w:val="single" w:sz="4" w:space="0" w:color="auto"/>
              <w:left w:val="single" w:sz="4" w:space="0" w:color="auto"/>
              <w:bottom w:val="single" w:sz="4" w:space="0" w:color="auto"/>
              <w:right w:val="single" w:sz="4" w:space="0" w:color="auto"/>
            </w:tcBorders>
            <w:hideMark/>
          </w:tcPr>
          <w:p w14:paraId="20C06F58" w14:textId="77777777" w:rsidR="003B5679" w:rsidRPr="00D2648D" w:rsidRDefault="003B5679" w:rsidP="00EF6320">
            <w:pPr>
              <w:pStyle w:val="TAL"/>
              <w:rPr>
                <w:highlight w:val="yellow"/>
                <w:u w:val="single"/>
              </w:rPr>
            </w:pPr>
            <w:r w:rsidRPr="00D2648D">
              <w:rPr>
                <w:highlight w:val="yellow"/>
                <w:u w:val="single"/>
              </w:rPr>
              <w:t>DN connectivity information</w:t>
            </w:r>
          </w:p>
        </w:tc>
      </w:tr>
      <w:tr w:rsidR="003B5679" w:rsidRPr="00774B4E" w14:paraId="1F862E7C"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649F930"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3EE98453" w14:textId="77777777" w:rsidR="003B5679" w:rsidRPr="00D2648D" w:rsidRDefault="003B5679" w:rsidP="00EF6320">
            <w:pPr>
              <w:pStyle w:val="TAL"/>
              <w:rPr>
                <w:highlight w:val="yellow"/>
                <w:u w:val="single"/>
              </w:rPr>
            </w:pPr>
            <w:r w:rsidRPr="00D2648D">
              <w:rPr>
                <w:highlight w:val="yellow"/>
                <w:u w:val="single"/>
              </w:rPr>
              <w:t>&gt; HPLMN ID and optionally VPLMN ID to which the data pertains</w:t>
            </w:r>
          </w:p>
        </w:tc>
      </w:tr>
      <w:tr w:rsidR="003B5679" w:rsidRPr="00D2648D" w14:paraId="29E007BD"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9B205B6"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3D921FF0" w14:textId="77777777" w:rsidR="003B5679" w:rsidRPr="00D2648D" w:rsidRDefault="003B5679" w:rsidP="00EF6320">
            <w:pPr>
              <w:pStyle w:val="TAL"/>
              <w:rPr>
                <w:highlight w:val="yellow"/>
                <w:u w:val="single"/>
              </w:rPr>
            </w:pPr>
            <w:r w:rsidRPr="00D2648D">
              <w:rPr>
                <w:highlight w:val="yellow"/>
                <w:u w:val="single"/>
              </w:rPr>
              <w:t>&gt; MC</w:t>
            </w:r>
            <w:r w:rsidRPr="00D2648D">
              <w:rPr>
                <w:highlight w:val="yellow"/>
                <w:u w:val="single"/>
                <w:lang w:eastAsia="zh-CN"/>
              </w:rPr>
              <w:t xml:space="preserve"> </w:t>
            </w:r>
            <w:r w:rsidRPr="00D2648D">
              <w:rPr>
                <w:highlight w:val="yellow"/>
                <w:u w:val="single"/>
              </w:rPr>
              <w:t>service</w:t>
            </w:r>
            <w:r w:rsidRPr="00D2648D">
              <w:rPr>
                <w:highlight w:val="yellow"/>
                <w:u w:val="single"/>
                <w:lang w:eastAsia="zh-CN"/>
              </w:rPr>
              <w:t>s</w:t>
            </w:r>
            <w:r w:rsidRPr="00D2648D">
              <w:rPr>
                <w:highlight w:val="yellow"/>
                <w:u w:val="single"/>
              </w:rPr>
              <w:t xml:space="preserve"> DN</w:t>
            </w:r>
          </w:p>
        </w:tc>
      </w:tr>
      <w:tr w:rsidR="003B5679" w:rsidRPr="00D2648D" w14:paraId="7014B67B"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295B76D"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14AA9B4E" w14:textId="77777777" w:rsidR="003B5679" w:rsidRPr="00D2648D" w:rsidRDefault="003B5679" w:rsidP="00EF6320">
            <w:pPr>
              <w:pStyle w:val="TAL"/>
              <w:rPr>
                <w:highlight w:val="yellow"/>
                <w:u w:val="single"/>
              </w:rPr>
            </w:pPr>
            <w:r w:rsidRPr="00D2648D">
              <w:rPr>
                <w:highlight w:val="yellow"/>
                <w:u w:val="single"/>
              </w:rPr>
              <w:t>&gt;&gt; DNN</w:t>
            </w:r>
          </w:p>
        </w:tc>
      </w:tr>
      <w:tr w:rsidR="003B5679" w:rsidRPr="00D2648D" w14:paraId="75557377"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5A980E5"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32C2C6E8" w14:textId="77777777" w:rsidR="003B5679" w:rsidRPr="00D2648D" w:rsidRDefault="003B5679" w:rsidP="00EF6320">
            <w:pPr>
              <w:pStyle w:val="TAL"/>
              <w:rPr>
                <w:highlight w:val="yellow"/>
                <w:u w:val="single"/>
              </w:rPr>
            </w:pPr>
            <w:r w:rsidRPr="00D2648D">
              <w:rPr>
                <w:highlight w:val="yellow"/>
                <w:u w:val="single"/>
              </w:rPr>
              <w:t>&gt;&gt; DN access credentials</w:t>
            </w:r>
          </w:p>
        </w:tc>
      </w:tr>
      <w:tr w:rsidR="003B5679" w:rsidRPr="00774B4E" w14:paraId="2ACDFD5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A3B9D7B"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0C155E44" w14:textId="77777777" w:rsidR="003B5679" w:rsidRPr="00D2648D" w:rsidRDefault="003B5679" w:rsidP="00EF6320">
            <w:pPr>
              <w:pStyle w:val="TAL"/>
              <w:rPr>
                <w:highlight w:val="yellow"/>
                <w:u w:val="single"/>
              </w:rPr>
            </w:pPr>
            <w:r w:rsidRPr="00D2648D">
              <w:rPr>
                <w:highlight w:val="yellow"/>
                <w:u w:val="single"/>
              </w:rPr>
              <w:t>&gt; MC common core services DN</w:t>
            </w:r>
          </w:p>
        </w:tc>
      </w:tr>
      <w:tr w:rsidR="003B5679" w:rsidRPr="00D2648D" w14:paraId="7C17CBD2"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B7DCE80"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6467C5B0" w14:textId="77777777" w:rsidR="003B5679" w:rsidRPr="00D2648D" w:rsidRDefault="003B5679" w:rsidP="00EF6320">
            <w:pPr>
              <w:pStyle w:val="TAL"/>
              <w:rPr>
                <w:highlight w:val="yellow"/>
                <w:u w:val="single"/>
              </w:rPr>
            </w:pPr>
            <w:r w:rsidRPr="00D2648D">
              <w:rPr>
                <w:highlight w:val="yellow"/>
                <w:u w:val="single"/>
              </w:rPr>
              <w:t>&gt;&gt; DNN</w:t>
            </w:r>
          </w:p>
        </w:tc>
      </w:tr>
      <w:tr w:rsidR="003B5679" w:rsidRPr="00D2648D" w14:paraId="7D410C52"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7F34428"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0A8A7898" w14:textId="77777777" w:rsidR="003B5679" w:rsidRPr="00D2648D" w:rsidRDefault="003B5679" w:rsidP="00EF6320">
            <w:pPr>
              <w:pStyle w:val="TAL"/>
              <w:rPr>
                <w:highlight w:val="yellow"/>
                <w:u w:val="single"/>
              </w:rPr>
            </w:pPr>
            <w:r w:rsidRPr="00D2648D">
              <w:rPr>
                <w:highlight w:val="yellow"/>
                <w:u w:val="single"/>
              </w:rPr>
              <w:t>&gt;&gt; DN access credentials</w:t>
            </w:r>
          </w:p>
        </w:tc>
      </w:tr>
      <w:tr w:rsidR="003B5679" w:rsidRPr="00774B4E" w14:paraId="476FE7B6"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382B354"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08267C01" w14:textId="77777777" w:rsidR="003B5679" w:rsidRPr="00D2648D" w:rsidRDefault="003B5679" w:rsidP="00EF6320">
            <w:pPr>
              <w:pStyle w:val="TAL"/>
              <w:rPr>
                <w:highlight w:val="yellow"/>
                <w:u w:val="single"/>
              </w:rPr>
            </w:pPr>
            <w:r w:rsidRPr="00D2648D">
              <w:rPr>
                <w:highlight w:val="yellow"/>
                <w:u w:val="single"/>
              </w:rPr>
              <w:t>&gt; MC identity management service DN</w:t>
            </w:r>
          </w:p>
        </w:tc>
      </w:tr>
      <w:tr w:rsidR="003B5679" w:rsidRPr="00D2648D" w14:paraId="7D9585DD"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B19178C"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7CA914F2" w14:textId="77777777" w:rsidR="003B5679" w:rsidRPr="00D2648D" w:rsidRDefault="003B5679" w:rsidP="00EF6320">
            <w:pPr>
              <w:pStyle w:val="TAL"/>
              <w:rPr>
                <w:highlight w:val="yellow"/>
                <w:u w:val="single"/>
              </w:rPr>
            </w:pPr>
            <w:r w:rsidRPr="00D2648D">
              <w:rPr>
                <w:highlight w:val="yellow"/>
                <w:u w:val="single"/>
              </w:rPr>
              <w:t>&gt;&gt; DNN</w:t>
            </w:r>
          </w:p>
        </w:tc>
      </w:tr>
      <w:tr w:rsidR="003B5679" w:rsidRPr="00D2648D" w14:paraId="408237F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C3D7C86" w14:textId="77777777" w:rsidR="003B5679" w:rsidRPr="00D2648D" w:rsidRDefault="003B5679" w:rsidP="00EF6320">
            <w:pPr>
              <w:pStyle w:val="TAL"/>
              <w:rPr>
                <w:highlight w:val="yellow"/>
                <w:u w:val="single"/>
                <w:lang w:eastAsia="zh-CN"/>
              </w:rPr>
            </w:pPr>
          </w:p>
        </w:tc>
        <w:tc>
          <w:tcPr>
            <w:tcW w:w="6033" w:type="dxa"/>
            <w:tcBorders>
              <w:top w:val="single" w:sz="4" w:space="0" w:color="auto"/>
              <w:left w:val="single" w:sz="4" w:space="0" w:color="auto"/>
              <w:bottom w:val="single" w:sz="4" w:space="0" w:color="auto"/>
              <w:right w:val="single" w:sz="4" w:space="0" w:color="auto"/>
            </w:tcBorders>
            <w:hideMark/>
          </w:tcPr>
          <w:p w14:paraId="0DDF09A8" w14:textId="77777777" w:rsidR="003B5679" w:rsidRPr="00D2648D" w:rsidRDefault="003B5679" w:rsidP="00EF6320">
            <w:pPr>
              <w:pStyle w:val="TAL"/>
              <w:rPr>
                <w:highlight w:val="yellow"/>
                <w:u w:val="single"/>
              </w:rPr>
            </w:pPr>
            <w:r w:rsidRPr="00D2648D">
              <w:rPr>
                <w:highlight w:val="yellow"/>
                <w:u w:val="single"/>
              </w:rPr>
              <w:t>&gt;&gt; DN access credentials</w:t>
            </w:r>
          </w:p>
        </w:tc>
      </w:tr>
      <w:tr w:rsidR="003B5679" w:rsidRPr="00774B4E" w14:paraId="73809904"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hideMark/>
          </w:tcPr>
          <w:p w14:paraId="5EA8DE15" w14:textId="77777777" w:rsidR="003B5679" w:rsidRPr="00D2648D" w:rsidRDefault="003B5679" w:rsidP="00EF6320">
            <w:pPr>
              <w:pStyle w:val="TAL"/>
              <w:rPr>
                <w:highlight w:val="yellow"/>
                <w:u w:val="single"/>
              </w:rPr>
            </w:pPr>
            <w:r w:rsidRPr="00D2648D">
              <w:rPr>
                <w:highlight w:val="yellow"/>
                <w:u w:val="single"/>
              </w:rPr>
              <w:t>Subclause 10.1.1</w:t>
            </w:r>
          </w:p>
        </w:tc>
        <w:tc>
          <w:tcPr>
            <w:tcW w:w="6033" w:type="dxa"/>
            <w:tcBorders>
              <w:top w:val="single" w:sz="4" w:space="0" w:color="auto"/>
              <w:left w:val="single" w:sz="4" w:space="0" w:color="auto"/>
              <w:bottom w:val="single" w:sz="4" w:space="0" w:color="auto"/>
              <w:right w:val="single" w:sz="4" w:space="0" w:color="auto"/>
            </w:tcBorders>
            <w:hideMark/>
          </w:tcPr>
          <w:p w14:paraId="0F5CBB0D" w14:textId="77777777" w:rsidR="003B5679" w:rsidRPr="00D2648D" w:rsidRDefault="003B5679" w:rsidP="00EF6320">
            <w:pPr>
              <w:pStyle w:val="TAL"/>
              <w:rPr>
                <w:highlight w:val="yellow"/>
                <w:u w:val="single"/>
              </w:rPr>
            </w:pPr>
            <w:r w:rsidRPr="00D2648D">
              <w:rPr>
                <w:highlight w:val="yellow"/>
                <w:u w:val="single"/>
              </w:rPr>
              <w:t>Application plane server identity information</w:t>
            </w:r>
          </w:p>
        </w:tc>
      </w:tr>
      <w:tr w:rsidR="003B5679" w:rsidRPr="00D2648D" w14:paraId="117FD7D0"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77B309B"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3C04716B" w14:textId="77777777" w:rsidR="003B5679" w:rsidRPr="00D2648D" w:rsidRDefault="003B5679" w:rsidP="00EF6320">
            <w:pPr>
              <w:pStyle w:val="TAL"/>
              <w:rPr>
                <w:highlight w:val="yellow"/>
                <w:u w:val="single"/>
              </w:rPr>
            </w:pPr>
            <w:r w:rsidRPr="00D2648D">
              <w:rPr>
                <w:highlight w:val="yellow"/>
                <w:u w:val="single"/>
              </w:rPr>
              <w:t>&gt; Identity management server</w:t>
            </w:r>
          </w:p>
        </w:tc>
      </w:tr>
      <w:tr w:rsidR="003B5679" w:rsidRPr="00D2648D" w14:paraId="1FDD29A0"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086F40B"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044D2DA8" w14:textId="77777777" w:rsidR="003B5679" w:rsidRPr="00D2648D" w:rsidRDefault="003B5679" w:rsidP="00EF6320">
            <w:pPr>
              <w:pStyle w:val="TAL"/>
              <w:rPr>
                <w:highlight w:val="yellow"/>
                <w:u w:val="single"/>
              </w:rPr>
            </w:pPr>
            <w:r w:rsidRPr="00D2648D">
              <w:rPr>
                <w:highlight w:val="yellow"/>
                <w:u w:val="single"/>
              </w:rPr>
              <w:t>&gt;&gt; Server URI</w:t>
            </w:r>
          </w:p>
        </w:tc>
      </w:tr>
      <w:tr w:rsidR="003B5679" w:rsidRPr="00D2648D" w14:paraId="0D608029"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2929D52"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4DA9FD1F" w14:textId="77777777" w:rsidR="003B5679" w:rsidRPr="00D2648D" w:rsidRDefault="003B5679" w:rsidP="00EF6320">
            <w:pPr>
              <w:pStyle w:val="TAL"/>
              <w:rPr>
                <w:highlight w:val="yellow"/>
                <w:u w:val="single"/>
              </w:rPr>
            </w:pPr>
            <w:r w:rsidRPr="00D2648D">
              <w:rPr>
                <w:highlight w:val="yellow"/>
                <w:u w:val="single"/>
              </w:rPr>
              <w:t>&gt; Configuration management server</w:t>
            </w:r>
          </w:p>
        </w:tc>
      </w:tr>
      <w:tr w:rsidR="003B5679" w:rsidRPr="00D2648D" w14:paraId="50F321A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A214C9B"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7A84BA7C" w14:textId="77777777" w:rsidR="003B5679" w:rsidRPr="00D2648D" w:rsidRDefault="003B5679" w:rsidP="00EF6320">
            <w:pPr>
              <w:pStyle w:val="TAL"/>
              <w:rPr>
                <w:highlight w:val="yellow"/>
                <w:u w:val="single"/>
              </w:rPr>
            </w:pPr>
            <w:r w:rsidRPr="00D2648D">
              <w:rPr>
                <w:highlight w:val="yellow"/>
                <w:u w:val="single"/>
              </w:rPr>
              <w:t>&gt;&gt; Server URI</w:t>
            </w:r>
          </w:p>
        </w:tc>
      </w:tr>
      <w:tr w:rsidR="003B5679" w:rsidRPr="00D2648D" w14:paraId="43FB80A5"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A5DFDA0"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22D79854" w14:textId="77777777" w:rsidR="003B5679" w:rsidRPr="00D2648D" w:rsidRDefault="003B5679" w:rsidP="00EF6320">
            <w:pPr>
              <w:pStyle w:val="TAL"/>
              <w:rPr>
                <w:highlight w:val="yellow"/>
                <w:u w:val="single"/>
              </w:rPr>
            </w:pPr>
            <w:r w:rsidRPr="00D2648D">
              <w:rPr>
                <w:highlight w:val="yellow"/>
                <w:u w:val="single"/>
              </w:rPr>
              <w:t>&gt; Key management server</w:t>
            </w:r>
          </w:p>
        </w:tc>
      </w:tr>
      <w:tr w:rsidR="003B5679" w:rsidRPr="00774B4E" w14:paraId="78A191E8"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2830146"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16D4B146" w14:textId="77777777" w:rsidR="003B5679" w:rsidRPr="00D2648D" w:rsidRDefault="003B5679" w:rsidP="00EF6320">
            <w:pPr>
              <w:pStyle w:val="TAL"/>
              <w:rPr>
                <w:highlight w:val="yellow"/>
                <w:u w:val="single"/>
              </w:rPr>
            </w:pPr>
            <w:r w:rsidRPr="00D2648D">
              <w:rPr>
                <w:highlight w:val="yellow"/>
                <w:u w:val="single"/>
              </w:rPr>
              <w:t>&gt;&gt; Server URI (also known as KMSUri for security domain managed by KMS)</w:t>
            </w:r>
          </w:p>
        </w:tc>
      </w:tr>
      <w:tr w:rsidR="003B5679" w:rsidRPr="00774B4E" w14:paraId="72847723"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9677C6C"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421D20EA" w14:textId="77777777" w:rsidR="003B5679" w:rsidRPr="00D2648D" w:rsidRDefault="003B5679" w:rsidP="00EF6320">
            <w:pPr>
              <w:pStyle w:val="TAL"/>
              <w:rPr>
                <w:highlight w:val="yellow"/>
                <w:u w:val="single"/>
              </w:rPr>
            </w:pPr>
            <w:r w:rsidRPr="00D2648D">
              <w:rPr>
                <w:highlight w:val="yellow"/>
                <w:u w:val="single"/>
                <w:lang w:val="en-US" w:eastAsia="zh-CN"/>
              </w:rPr>
              <w:t>&gt; I</w:t>
            </w:r>
            <w:r w:rsidRPr="00D2648D">
              <w:rPr>
                <w:highlight w:val="yellow"/>
                <w:u w:val="single"/>
                <w:lang w:val="en-US"/>
              </w:rPr>
              <w:t>ndication of whether the UE shall use IPv4 or IPv6 for on-network MCPTT</w:t>
            </w:r>
          </w:p>
        </w:tc>
      </w:tr>
      <w:tr w:rsidR="003B5679" w:rsidRPr="00D2648D" w14:paraId="58B4F461"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EDB7A84"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24F7FD16" w14:textId="77777777" w:rsidR="003B5679" w:rsidRPr="00D2648D" w:rsidRDefault="003B5679" w:rsidP="00EF6320">
            <w:pPr>
              <w:pStyle w:val="TAL"/>
              <w:rPr>
                <w:highlight w:val="yellow"/>
                <w:u w:val="single"/>
              </w:rPr>
            </w:pPr>
            <w:r w:rsidRPr="00D2648D">
              <w:rPr>
                <w:highlight w:val="yellow"/>
                <w:u w:val="single"/>
              </w:rPr>
              <w:t>&gt; MCPTT Server</w:t>
            </w:r>
          </w:p>
        </w:tc>
      </w:tr>
      <w:tr w:rsidR="003B5679" w:rsidRPr="00D2648D" w14:paraId="2EA1562F"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11020B4"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52C36FB5" w14:textId="77777777" w:rsidR="003B5679" w:rsidRPr="00D2648D" w:rsidRDefault="003B5679" w:rsidP="00EF6320">
            <w:pPr>
              <w:pStyle w:val="TAL"/>
              <w:rPr>
                <w:highlight w:val="yellow"/>
                <w:u w:val="single"/>
              </w:rPr>
            </w:pPr>
            <w:r w:rsidRPr="00D2648D">
              <w:rPr>
                <w:highlight w:val="yellow"/>
                <w:u w:val="single"/>
              </w:rPr>
              <w:t>&gt;&gt; Server URI</w:t>
            </w:r>
          </w:p>
        </w:tc>
      </w:tr>
      <w:tr w:rsidR="003B5679" w:rsidRPr="00774B4E" w14:paraId="2A9A9499"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742455"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48A2DA39" w14:textId="77777777" w:rsidR="003B5679" w:rsidRPr="00D2648D" w:rsidRDefault="003B5679" w:rsidP="00EF6320">
            <w:pPr>
              <w:pStyle w:val="TAL"/>
              <w:rPr>
                <w:highlight w:val="yellow"/>
                <w:u w:val="single"/>
              </w:rPr>
            </w:pPr>
            <w:r w:rsidRPr="00D2648D">
              <w:rPr>
                <w:highlight w:val="yellow"/>
                <w:u w:val="single"/>
              </w:rPr>
              <w:t>&gt; Indication of whether the UE shall use IPv4 or IPv6 for on-network MCData</w:t>
            </w:r>
          </w:p>
        </w:tc>
      </w:tr>
      <w:tr w:rsidR="003B5679" w:rsidRPr="00D2648D" w14:paraId="40736710"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7438DE6"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45A75BA3" w14:textId="77777777" w:rsidR="003B5679" w:rsidRPr="00D2648D" w:rsidRDefault="003B5679" w:rsidP="00EF6320">
            <w:pPr>
              <w:pStyle w:val="TAL"/>
              <w:rPr>
                <w:highlight w:val="yellow"/>
                <w:u w:val="single"/>
              </w:rPr>
            </w:pPr>
            <w:r w:rsidRPr="00D2648D">
              <w:rPr>
                <w:highlight w:val="yellow"/>
                <w:u w:val="single"/>
              </w:rPr>
              <w:t>&gt; MCData Server</w:t>
            </w:r>
          </w:p>
        </w:tc>
      </w:tr>
      <w:tr w:rsidR="003B5679" w:rsidRPr="00D2648D" w14:paraId="35DDF7E7"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645AB67"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59CD590C" w14:textId="77777777" w:rsidR="003B5679" w:rsidRPr="00D2648D" w:rsidRDefault="003B5679" w:rsidP="00EF6320">
            <w:pPr>
              <w:pStyle w:val="TAL"/>
              <w:rPr>
                <w:highlight w:val="yellow"/>
                <w:u w:val="single"/>
              </w:rPr>
            </w:pPr>
            <w:r w:rsidRPr="00D2648D">
              <w:rPr>
                <w:highlight w:val="yellow"/>
                <w:u w:val="single"/>
              </w:rPr>
              <w:t>&gt;&gt; Server URI</w:t>
            </w:r>
          </w:p>
        </w:tc>
      </w:tr>
      <w:tr w:rsidR="003B5679" w:rsidRPr="00774B4E" w14:paraId="2DAE32AD"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F7C2AE4"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79863BB9" w14:textId="77777777" w:rsidR="003B5679" w:rsidRPr="00D2648D" w:rsidRDefault="003B5679" w:rsidP="00EF6320">
            <w:pPr>
              <w:pStyle w:val="TAL"/>
              <w:rPr>
                <w:highlight w:val="yellow"/>
                <w:u w:val="single"/>
              </w:rPr>
            </w:pPr>
            <w:r w:rsidRPr="00D2648D">
              <w:rPr>
                <w:highlight w:val="yellow"/>
                <w:u w:val="single"/>
              </w:rPr>
              <w:t>&gt; Indication of whether the UE shall use IPv4 or IPv6 for on-network MCVideo</w:t>
            </w:r>
          </w:p>
        </w:tc>
      </w:tr>
      <w:tr w:rsidR="003B5679" w:rsidRPr="00D2648D" w14:paraId="4887F96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EDAE41A"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7E6D7755" w14:textId="77777777" w:rsidR="003B5679" w:rsidRPr="00D2648D" w:rsidRDefault="003B5679" w:rsidP="00EF6320">
            <w:pPr>
              <w:pStyle w:val="TAL"/>
              <w:rPr>
                <w:highlight w:val="yellow"/>
                <w:u w:val="single"/>
              </w:rPr>
            </w:pPr>
            <w:r w:rsidRPr="00D2648D">
              <w:rPr>
                <w:highlight w:val="yellow"/>
                <w:u w:val="single"/>
              </w:rPr>
              <w:t>&gt; MCVideo Server</w:t>
            </w:r>
          </w:p>
        </w:tc>
      </w:tr>
      <w:tr w:rsidR="003B5679" w:rsidRPr="00D2648D" w14:paraId="1998898E"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378CD0D"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6C5F2843" w14:textId="77777777" w:rsidR="003B5679" w:rsidRPr="00D2648D" w:rsidRDefault="003B5679" w:rsidP="00EF6320">
            <w:pPr>
              <w:pStyle w:val="TAL"/>
              <w:rPr>
                <w:highlight w:val="yellow"/>
                <w:u w:val="single"/>
              </w:rPr>
            </w:pPr>
            <w:r w:rsidRPr="00D2648D">
              <w:rPr>
                <w:highlight w:val="yellow"/>
                <w:u w:val="single"/>
              </w:rPr>
              <w:t>&gt;&gt; Server URI</w:t>
            </w:r>
          </w:p>
        </w:tc>
      </w:tr>
      <w:tr w:rsidR="003B5679" w:rsidRPr="00D2648D" w14:paraId="37B681E0"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BE1BFC4"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6E867800" w14:textId="77777777" w:rsidR="003B5679" w:rsidRPr="00D2648D" w:rsidRDefault="003B5679" w:rsidP="00EF6320">
            <w:pPr>
              <w:pStyle w:val="TAL"/>
              <w:rPr>
                <w:highlight w:val="yellow"/>
                <w:u w:val="single"/>
              </w:rPr>
            </w:pPr>
            <w:r w:rsidRPr="00D2648D">
              <w:rPr>
                <w:highlight w:val="yellow"/>
                <w:u w:val="single"/>
              </w:rPr>
              <w:t>&gt; Location management server</w:t>
            </w:r>
          </w:p>
        </w:tc>
      </w:tr>
      <w:tr w:rsidR="003B5679" w:rsidRPr="00D2648D" w14:paraId="0DF3E216" w14:textId="77777777" w:rsidTr="00EF6320">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FA13B2D" w14:textId="77777777" w:rsidR="003B5679" w:rsidRPr="00D2648D" w:rsidRDefault="003B5679" w:rsidP="00EF6320">
            <w:pPr>
              <w:pStyle w:val="TAL"/>
              <w:rPr>
                <w:highlight w:val="yellow"/>
                <w:u w:val="single"/>
              </w:rPr>
            </w:pPr>
          </w:p>
        </w:tc>
        <w:tc>
          <w:tcPr>
            <w:tcW w:w="6033" w:type="dxa"/>
            <w:tcBorders>
              <w:top w:val="single" w:sz="4" w:space="0" w:color="auto"/>
              <w:left w:val="single" w:sz="4" w:space="0" w:color="auto"/>
              <w:bottom w:val="single" w:sz="4" w:space="0" w:color="auto"/>
              <w:right w:val="single" w:sz="4" w:space="0" w:color="auto"/>
            </w:tcBorders>
            <w:hideMark/>
          </w:tcPr>
          <w:p w14:paraId="17680E28" w14:textId="77777777" w:rsidR="003B5679" w:rsidRPr="00D2648D" w:rsidRDefault="003B5679" w:rsidP="00EF6320">
            <w:pPr>
              <w:pStyle w:val="TAL"/>
              <w:rPr>
                <w:u w:val="single"/>
              </w:rPr>
            </w:pPr>
            <w:r w:rsidRPr="00D2648D">
              <w:rPr>
                <w:highlight w:val="yellow"/>
                <w:u w:val="single"/>
              </w:rPr>
              <w:t>&gt;&gt; Server URI</w:t>
            </w:r>
          </w:p>
        </w:tc>
      </w:tr>
    </w:tbl>
    <w:p w14:paraId="60351964" w14:textId="77777777" w:rsidR="003B5679" w:rsidRDefault="003B5679" w:rsidP="003B5679"/>
    <w:p w14:paraId="701C0264" w14:textId="77777777" w:rsidR="003B5679" w:rsidRDefault="003B5679" w:rsidP="003B5679">
      <w:pPr>
        <w:pStyle w:val="Heading4"/>
      </w:pPr>
      <w:bookmarkStart w:id="177" w:name="_Toc101262299"/>
      <w:r>
        <w:t>6.1.1.8</w:t>
      </w:r>
      <w:r>
        <w:tab/>
        <w:t xml:space="preserve">Proposed changes to </w:t>
      </w:r>
      <w:r w:rsidRPr="006678C1">
        <w:rPr>
          <w:lang w:val="en-US" w:eastAsia="zh-CN"/>
        </w:rPr>
        <w:t>TS 23.28</w:t>
      </w:r>
      <w:r>
        <w:rPr>
          <w:rFonts w:hint="eastAsia"/>
          <w:lang w:val="en-US" w:eastAsia="zh-CN"/>
        </w:rPr>
        <w:t>1</w:t>
      </w:r>
      <w:r w:rsidRPr="006678C1">
        <w:rPr>
          <w:lang w:val="en-US" w:eastAsia="zh-CN"/>
        </w:rPr>
        <w:t xml:space="preserve"> 5.</w:t>
      </w:r>
      <w:r>
        <w:rPr>
          <w:rFonts w:hint="eastAsia"/>
          <w:lang w:val="en-US" w:eastAsia="zh-CN"/>
        </w:rPr>
        <w:t>5</w:t>
      </w:r>
      <w:r w:rsidRPr="006678C1">
        <w:rPr>
          <w:lang w:val="en-US" w:eastAsia="zh-CN"/>
        </w:rPr>
        <w:t>.</w:t>
      </w:r>
      <w:r>
        <w:rPr>
          <w:rFonts w:hint="eastAsia"/>
          <w:lang w:val="en-US" w:eastAsia="zh-CN"/>
        </w:rPr>
        <w:t>1</w:t>
      </w:r>
      <w:r w:rsidRPr="006678C1">
        <w:rPr>
          <w:lang w:val="en-US" w:eastAsia="zh-CN"/>
        </w:rPr>
        <w:t xml:space="preserve"> </w:t>
      </w:r>
      <w:r>
        <w:rPr>
          <w:rFonts w:hint="eastAsia"/>
          <w:lang w:val="en-US" w:eastAsia="zh-CN"/>
        </w:rPr>
        <w:t>General</w:t>
      </w:r>
      <w:bookmarkEnd w:id="177"/>
    </w:p>
    <w:p w14:paraId="7D94BA33" w14:textId="77777777" w:rsidR="003B5679" w:rsidRPr="00B65499" w:rsidRDefault="003B5679" w:rsidP="003B5679">
      <w:pPr>
        <w:rPr>
          <w:u w:val="single"/>
          <w:lang w:val="en-US" w:eastAsia="zh-CN"/>
        </w:rPr>
      </w:pPr>
      <w:r>
        <w:t>The MCVideo</w:t>
      </w:r>
      <w:r w:rsidRPr="001F03B9">
        <w:t xml:space="preserve"> UE shall use the </w:t>
      </w:r>
      <w:r w:rsidRPr="00270EB1">
        <w:t>APN</w:t>
      </w:r>
      <w:r>
        <w:rPr>
          <w:rFonts w:hint="eastAsia"/>
          <w:lang w:eastAsia="zh-CN"/>
        </w:rPr>
        <w:t xml:space="preserve">s </w:t>
      </w:r>
      <w:r w:rsidRPr="00270EB1">
        <w:rPr>
          <w:rFonts w:hint="eastAsia"/>
          <w:highlight w:val="yellow"/>
          <w:u w:val="single"/>
          <w:lang w:eastAsia="zh-CN"/>
        </w:rPr>
        <w:t>or DNN</w:t>
      </w:r>
      <w:r w:rsidRPr="00270EB1">
        <w:rPr>
          <w:highlight w:val="yellow"/>
          <w:u w:val="single"/>
        </w:rPr>
        <w:t>s</w:t>
      </w:r>
      <w:r w:rsidRPr="001F03B9">
        <w:t xml:space="preserve"> as defined in subclause</w:t>
      </w:r>
      <w:r>
        <w:t> </w:t>
      </w:r>
      <w:r w:rsidRPr="001F03B9">
        <w:t>5.2.7.0 of 3GPP TS 23.280 [</w:t>
      </w:r>
      <w:r>
        <w:t>6</w:t>
      </w:r>
      <w:r w:rsidRPr="001F03B9">
        <w:t>]. The MC</w:t>
      </w:r>
      <w:r>
        <w:t>Video</w:t>
      </w:r>
      <w:r w:rsidRPr="001F03B9">
        <w:t xml:space="preserve"> UE shall use the MC services </w:t>
      </w:r>
      <w:r w:rsidRPr="00270EB1">
        <w:t>APN</w:t>
      </w:r>
      <w:r>
        <w:rPr>
          <w:rFonts w:hint="eastAsia"/>
          <w:lang w:eastAsia="zh-CN"/>
        </w:rPr>
        <w:t xml:space="preserve"> </w:t>
      </w:r>
      <w:r w:rsidRPr="00270EB1">
        <w:rPr>
          <w:rFonts w:hint="eastAsia"/>
          <w:highlight w:val="yellow"/>
          <w:u w:val="single"/>
          <w:lang w:eastAsia="zh-CN"/>
        </w:rPr>
        <w:t>or DNN</w:t>
      </w:r>
      <w:r w:rsidRPr="001F03B9">
        <w:t xml:space="preserve"> as defined in subclause</w:t>
      </w:r>
      <w:r>
        <w:t> </w:t>
      </w:r>
      <w:r w:rsidRPr="001F03B9">
        <w:t>5.2.7.0 of 3GPP TS 23.280 [6] for the SIP-1 reference point.</w:t>
      </w:r>
    </w:p>
    <w:p w14:paraId="4DB82ABE" w14:textId="77777777" w:rsidR="003B5679" w:rsidRDefault="003B5679" w:rsidP="003B5679">
      <w:pPr>
        <w:pStyle w:val="Heading4"/>
        <w:rPr>
          <w:lang w:val="en-US" w:eastAsia="zh-CN"/>
        </w:rPr>
      </w:pPr>
      <w:bookmarkStart w:id="178" w:name="_Toc101262300"/>
      <w:r>
        <w:rPr>
          <w:lang w:val="en-US" w:eastAsia="zh-CN"/>
        </w:rPr>
        <w:lastRenderedPageBreak/>
        <w:t>6</w:t>
      </w:r>
      <w:r>
        <w:rPr>
          <w:rFonts w:hint="eastAsia"/>
          <w:lang w:val="en-US" w:eastAsia="zh-CN"/>
        </w:rPr>
        <w:t>.</w:t>
      </w:r>
      <w:r>
        <w:rPr>
          <w:lang w:val="en-US" w:eastAsia="zh-CN"/>
        </w:rPr>
        <w:t>1</w:t>
      </w:r>
      <w:r>
        <w:rPr>
          <w:rFonts w:hint="eastAsia"/>
          <w:lang w:val="en-US" w:eastAsia="zh-CN"/>
        </w:rPr>
        <w:t>.1.</w:t>
      </w:r>
      <w:r>
        <w:rPr>
          <w:lang w:val="en-US" w:eastAsia="zh-CN"/>
        </w:rPr>
        <w:t>9</w:t>
      </w:r>
      <w:r>
        <w:rPr>
          <w:rFonts w:hint="eastAsia"/>
          <w:lang w:val="en-US" w:eastAsia="zh-CN"/>
        </w:rPr>
        <w:tab/>
      </w:r>
      <w:r w:rsidRPr="006678C1">
        <w:rPr>
          <w:lang w:val="en-US" w:eastAsia="zh-CN"/>
        </w:rPr>
        <w:t>Proposed changes to TS 23.28</w:t>
      </w:r>
      <w:r>
        <w:rPr>
          <w:rFonts w:hint="eastAsia"/>
          <w:lang w:val="en-US" w:eastAsia="zh-CN"/>
        </w:rPr>
        <w:t>2</w:t>
      </w:r>
      <w:r w:rsidRPr="006678C1">
        <w:rPr>
          <w:lang w:val="en-US" w:eastAsia="zh-CN"/>
        </w:rPr>
        <w:t xml:space="preserve"> 5.</w:t>
      </w:r>
      <w:r>
        <w:rPr>
          <w:rFonts w:hint="eastAsia"/>
          <w:lang w:val="en-US" w:eastAsia="zh-CN"/>
        </w:rPr>
        <w:t>8</w:t>
      </w:r>
      <w:r w:rsidRPr="006678C1">
        <w:rPr>
          <w:lang w:val="en-US" w:eastAsia="zh-CN"/>
        </w:rPr>
        <w:t>.</w:t>
      </w:r>
      <w:r>
        <w:rPr>
          <w:rFonts w:hint="eastAsia"/>
          <w:lang w:val="en-US" w:eastAsia="zh-CN"/>
        </w:rPr>
        <w:t>1</w:t>
      </w:r>
      <w:r w:rsidRPr="006678C1">
        <w:rPr>
          <w:lang w:val="en-US" w:eastAsia="zh-CN"/>
        </w:rPr>
        <w:t xml:space="preserve"> </w:t>
      </w:r>
      <w:r>
        <w:rPr>
          <w:rFonts w:hint="eastAsia"/>
          <w:lang w:val="en-US" w:eastAsia="zh-CN"/>
        </w:rPr>
        <w:t>General</w:t>
      </w:r>
      <w:bookmarkEnd w:id="178"/>
    </w:p>
    <w:p w14:paraId="2D4C8A60" w14:textId="77777777" w:rsidR="003B5679" w:rsidRPr="007F16C5" w:rsidRDefault="003B5679" w:rsidP="003B5679">
      <w:pPr>
        <w:rPr>
          <w:lang w:val="en-US"/>
        </w:rPr>
      </w:pPr>
      <w:r w:rsidRPr="007B7CBC">
        <w:t>The MC</w:t>
      </w:r>
      <w:r>
        <w:t>Data</w:t>
      </w:r>
      <w:r w:rsidRPr="007B7CBC">
        <w:t xml:space="preserve"> UE shall use the </w:t>
      </w:r>
      <w:r w:rsidRPr="00270EB1">
        <w:t>APN</w:t>
      </w:r>
      <w:r>
        <w:rPr>
          <w:rFonts w:hint="eastAsia"/>
          <w:lang w:eastAsia="zh-CN"/>
        </w:rPr>
        <w:t xml:space="preserve">s </w:t>
      </w:r>
      <w:r w:rsidRPr="00270EB1">
        <w:rPr>
          <w:rFonts w:hint="eastAsia"/>
          <w:highlight w:val="yellow"/>
          <w:u w:val="single"/>
          <w:lang w:eastAsia="zh-CN"/>
        </w:rPr>
        <w:t>or DNN</w:t>
      </w:r>
      <w:r w:rsidRPr="00270EB1">
        <w:rPr>
          <w:highlight w:val="yellow"/>
          <w:u w:val="single"/>
        </w:rPr>
        <w:t>s</w:t>
      </w:r>
      <w:r w:rsidRPr="007B7CBC">
        <w:t xml:space="preserve"> as defined in subclause</w:t>
      </w:r>
      <w:r>
        <w:t> </w:t>
      </w:r>
      <w:r w:rsidRPr="007B7CBC">
        <w:t>5.2.7.0</w:t>
      </w:r>
      <w:r>
        <w:t xml:space="preserve"> and table A.6-1</w:t>
      </w:r>
      <w:r w:rsidRPr="00806B1C">
        <w:t xml:space="preserve"> </w:t>
      </w:r>
      <w:r w:rsidRPr="007B7CBC">
        <w:t>of 3GPP TS 23.280 [</w:t>
      </w:r>
      <w:r>
        <w:t>5</w:t>
      </w:r>
      <w:r w:rsidRPr="007B7CBC">
        <w:t>]. The MC</w:t>
      </w:r>
      <w:r>
        <w:t>Data</w:t>
      </w:r>
      <w:r w:rsidRPr="007B7CBC">
        <w:t xml:space="preserve"> UE shall use the MC services </w:t>
      </w:r>
      <w:r w:rsidRPr="00270EB1">
        <w:t>APN</w:t>
      </w:r>
      <w:r>
        <w:rPr>
          <w:rFonts w:hint="eastAsia"/>
          <w:lang w:eastAsia="zh-CN"/>
        </w:rPr>
        <w:t xml:space="preserve"> </w:t>
      </w:r>
      <w:r w:rsidRPr="00270EB1">
        <w:rPr>
          <w:rFonts w:hint="eastAsia"/>
          <w:highlight w:val="yellow"/>
          <w:u w:val="single"/>
          <w:lang w:eastAsia="zh-CN"/>
        </w:rPr>
        <w:t>or DNN</w:t>
      </w:r>
      <w:r w:rsidRPr="007B7CBC">
        <w:t xml:space="preserve"> as defined in subclause</w:t>
      </w:r>
      <w:r>
        <w:t> </w:t>
      </w:r>
      <w:r w:rsidRPr="007B7CBC">
        <w:t>5.2.7.0</w:t>
      </w:r>
      <w:r w:rsidRPr="00197EFF">
        <w:t xml:space="preserve"> </w:t>
      </w:r>
      <w:r>
        <w:t>and table A.6-1</w:t>
      </w:r>
      <w:r w:rsidRPr="007B7CBC">
        <w:t xml:space="preserve"> of 3GPP TS 23.280 [</w:t>
      </w:r>
      <w:r>
        <w:t>5</w:t>
      </w:r>
      <w:r w:rsidRPr="007B7CBC">
        <w:t>] for the SIP-1 reference point.</w:t>
      </w:r>
    </w:p>
    <w:p w14:paraId="6C65460F" w14:textId="77777777" w:rsidR="003B5679" w:rsidRPr="00403519" w:rsidRDefault="003B5679" w:rsidP="003B5679">
      <w:pPr>
        <w:pStyle w:val="Heading4"/>
      </w:pPr>
      <w:bookmarkStart w:id="179" w:name="_Toc101262301"/>
      <w:r>
        <w:rPr>
          <w:lang w:eastAsia="zh-CN"/>
        </w:rPr>
        <w:t>6</w:t>
      </w:r>
      <w:r w:rsidRPr="00403519">
        <w:rPr>
          <w:lang w:eastAsia="zh-CN"/>
        </w:rPr>
        <w:t>.1.1.9a</w:t>
      </w:r>
      <w:r w:rsidRPr="00403519">
        <w:rPr>
          <w:lang w:eastAsia="zh-CN"/>
        </w:rPr>
        <w:tab/>
        <w:t xml:space="preserve">Proposed change to TS 23.282 </w:t>
      </w:r>
      <w:bookmarkStart w:id="180" w:name="_Toc38385755"/>
      <w:r w:rsidRPr="00403519">
        <w:t>7.13.6.2</w:t>
      </w:r>
      <w:r>
        <w:tab/>
      </w:r>
      <w:r w:rsidRPr="00403519">
        <w:tab/>
        <w:t>Migration</w:t>
      </w:r>
      <w:bookmarkEnd w:id="179"/>
      <w:bookmarkEnd w:id="180"/>
    </w:p>
    <w:p w14:paraId="043DAEB4" w14:textId="77777777" w:rsidR="003B5679" w:rsidRPr="00403519" w:rsidRDefault="003B5679" w:rsidP="003B5679">
      <w:pPr>
        <w:rPr>
          <w:noProof/>
        </w:rPr>
      </w:pPr>
      <w:r w:rsidRPr="00403519">
        <w:rPr>
          <w:noProof/>
        </w:rPr>
        <w:t>A migrated MCData user may be provided with access to a local message store by the partner MCData system of the migrated MCData user. The MCData user is identified by the MCData ID used in the partner MCData system by that migrated MCData user in order to access the message store. There is no connection between this message store in the partner MCData system of the migrated MCData user and any message store that the MCData user has access to in the primary MCData system of that MCData user, and therefore access to a message store in the partner MCData system does not provide a means of accessing stored content in the primary MCData system of the migrated MCData user.</w:t>
      </w:r>
    </w:p>
    <w:p w14:paraId="4D63EF9B" w14:textId="77777777" w:rsidR="003B5679" w:rsidRPr="00403519" w:rsidRDefault="003B5679" w:rsidP="003B5679">
      <w:pPr>
        <w:rPr>
          <w:noProof/>
        </w:rPr>
      </w:pPr>
      <w:r w:rsidRPr="00403519">
        <w:rPr>
          <w:noProof/>
        </w:rPr>
        <w:t>A migrated MCData user may be provided with a means of access to the message store in the primary MCData system of that MCData user, e.g. by providing the MCData user with a suitable APN</w:t>
      </w:r>
      <w:r w:rsidRPr="0026723E">
        <w:rPr>
          <w:noProof/>
          <w:highlight w:val="yellow"/>
          <w:u w:val="single"/>
        </w:rPr>
        <w:t>/DNN</w:t>
      </w:r>
      <w:r w:rsidRPr="00403519">
        <w:rPr>
          <w:noProof/>
        </w:rPr>
        <w:t xml:space="preserve"> and appropriate IP routing, or by use of the MCData IP connectivity service. Such access is outside the scope of the present document.</w:t>
      </w:r>
    </w:p>
    <w:p w14:paraId="0DEBDA57" w14:textId="77777777" w:rsidR="003B5679" w:rsidRDefault="003B5679" w:rsidP="003B5679">
      <w:pPr>
        <w:pStyle w:val="Heading4"/>
        <w:rPr>
          <w:lang w:val="en-US" w:eastAsia="zh-CN"/>
        </w:rPr>
      </w:pPr>
      <w:bookmarkStart w:id="181" w:name="_Toc101262302"/>
      <w:r>
        <w:rPr>
          <w:lang w:val="en-US" w:eastAsia="zh-CN"/>
        </w:rPr>
        <w:t>6</w:t>
      </w:r>
      <w:r>
        <w:rPr>
          <w:rFonts w:hint="eastAsia"/>
          <w:lang w:val="en-US" w:eastAsia="zh-CN"/>
        </w:rPr>
        <w:t>.1.1.</w:t>
      </w:r>
      <w:r>
        <w:rPr>
          <w:lang w:val="en-US" w:eastAsia="zh-CN"/>
        </w:rPr>
        <w:t>10</w:t>
      </w:r>
      <w:r>
        <w:rPr>
          <w:rFonts w:hint="eastAsia"/>
          <w:lang w:val="en-US" w:eastAsia="zh-CN"/>
        </w:rPr>
        <w:tab/>
      </w:r>
      <w:r w:rsidRPr="006678C1">
        <w:rPr>
          <w:lang w:val="en-US" w:eastAsia="zh-CN"/>
        </w:rPr>
        <w:t>Proposed changes to TS 23.</w:t>
      </w:r>
      <w:r>
        <w:rPr>
          <w:rFonts w:hint="eastAsia"/>
          <w:lang w:val="en-US" w:eastAsia="zh-CN"/>
        </w:rPr>
        <w:t>379</w:t>
      </w:r>
      <w:r w:rsidRPr="006678C1">
        <w:rPr>
          <w:lang w:val="en-US" w:eastAsia="zh-CN"/>
        </w:rPr>
        <w:t xml:space="preserve"> 5.</w:t>
      </w:r>
      <w:r>
        <w:rPr>
          <w:rFonts w:hint="eastAsia"/>
          <w:lang w:val="en-US" w:eastAsia="zh-CN"/>
        </w:rPr>
        <w:t>7</w:t>
      </w:r>
      <w:r w:rsidRPr="006678C1">
        <w:rPr>
          <w:lang w:val="en-US" w:eastAsia="zh-CN"/>
        </w:rPr>
        <w:t>.</w:t>
      </w:r>
      <w:r>
        <w:rPr>
          <w:rFonts w:hint="eastAsia"/>
          <w:lang w:val="en-US" w:eastAsia="zh-CN"/>
        </w:rPr>
        <w:t>1</w:t>
      </w:r>
      <w:r w:rsidRPr="006678C1">
        <w:rPr>
          <w:lang w:val="en-US" w:eastAsia="zh-CN"/>
        </w:rPr>
        <w:t xml:space="preserve"> </w:t>
      </w:r>
      <w:r>
        <w:rPr>
          <w:rFonts w:hint="eastAsia"/>
          <w:lang w:val="en-US" w:eastAsia="zh-CN"/>
        </w:rPr>
        <w:t>General</w:t>
      </w:r>
      <w:bookmarkEnd w:id="181"/>
    </w:p>
    <w:p w14:paraId="2C23E498" w14:textId="77777777" w:rsidR="003B5679" w:rsidRPr="00AB5FED" w:rsidRDefault="003B5679" w:rsidP="003B5679">
      <w:r w:rsidRPr="00AB5FED">
        <w:t xml:space="preserve">The MCPTT UE shall use </w:t>
      </w:r>
      <w:r>
        <w:t xml:space="preserve">the </w:t>
      </w:r>
      <w:r w:rsidRPr="00270EB1">
        <w:t>APN</w:t>
      </w:r>
      <w:r>
        <w:rPr>
          <w:rFonts w:hint="eastAsia"/>
          <w:lang w:eastAsia="zh-CN"/>
        </w:rPr>
        <w:t xml:space="preserve">s </w:t>
      </w:r>
      <w:r w:rsidRPr="00270EB1">
        <w:rPr>
          <w:rFonts w:hint="eastAsia"/>
          <w:highlight w:val="yellow"/>
          <w:u w:val="single"/>
          <w:lang w:eastAsia="zh-CN"/>
        </w:rPr>
        <w:t>or DNNs</w:t>
      </w:r>
      <w:r>
        <w:t xml:space="preserve"> as defined in subclause 5.2.7.0 of 3GPP TS 23.280 [16].</w:t>
      </w:r>
    </w:p>
    <w:p w14:paraId="78055C67" w14:textId="77777777" w:rsidR="003B5679" w:rsidRDefault="003B5679" w:rsidP="003B5679">
      <w:pPr>
        <w:pStyle w:val="Heading3"/>
      </w:pPr>
      <w:bookmarkStart w:id="182" w:name="_Toc101262303"/>
      <w:r>
        <w:t>6.1.2</w:t>
      </w:r>
      <w:r>
        <w:rPr>
          <w:rFonts w:ascii="Calibri" w:hAnsi="Calibri"/>
          <w:sz w:val="22"/>
          <w:szCs w:val="22"/>
          <w:lang w:eastAsia="en-GB"/>
        </w:rPr>
        <w:tab/>
      </w:r>
      <w:r>
        <w:t>Solution evaluation</w:t>
      </w:r>
      <w:bookmarkEnd w:id="182"/>
    </w:p>
    <w:p w14:paraId="00B6DCAC" w14:textId="4CB7CCF5" w:rsidR="003B5679" w:rsidRDefault="003B5679" w:rsidP="003B5679">
      <w:pPr>
        <w:rPr>
          <w:noProof/>
        </w:rPr>
      </w:pPr>
      <w:r>
        <w:rPr>
          <w:noProof/>
        </w:rPr>
        <w:t>The proposed changes for the clauses 5.2.2, 5.2.7, 5.2.9, 7.3.1, and A.6 address the necessary adjustments for the area connectivity (DNN) and QoS in order to operate the MC system using the 5GS. Hence, it is proposed to agree the following changes to 3GPP TR 23.783 version 0.8.0.</w:t>
      </w:r>
    </w:p>
    <w:p w14:paraId="023C72B4" w14:textId="77777777" w:rsidR="003B5679" w:rsidRPr="006B2D60" w:rsidRDefault="003B5679" w:rsidP="003B5679">
      <w:pPr>
        <w:pStyle w:val="Heading2"/>
        <w:rPr>
          <w:rFonts w:ascii="Calibri" w:hAnsi="Calibri"/>
          <w:sz w:val="22"/>
          <w:szCs w:val="22"/>
          <w:lang w:val="en-US" w:eastAsia="zh-CN"/>
        </w:rPr>
      </w:pPr>
      <w:bookmarkStart w:id="183" w:name="_Toc101262304"/>
      <w:bookmarkStart w:id="184" w:name="_Toc424654356"/>
      <w:bookmarkStart w:id="185" w:name="_Toc428364940"/>
      <w:bookmarkStart w:id="186" w:name="_Toc433209535"/>
      <w:bookmarkStart w:id="187" w:name="_Toc453260064"/>
      <w:bookmarkStart w:id="188" w:name="_Toc453260951"/>
      <w:bookmarkStart w:id="189" w:name="_Toc453279688"/>
      <w:bookmarkStart w:id="190" w:name="_Toc459375025"/>
      <w:bookmarkStart w:id="191" w:name="_Toc468105255"/>
      <w:bookmarkStart w:id="192" w:name="_Toc468110350"/>
      <w:bookmarkStart w:id="193" w:name="_Toc20523430"/>
      <w:r w:rsidRPr="006B2D60">
        <w:rPr>
          <w:lang w:val="en-US"/>
        </w:rPr>
        <w:t>6.2</w:t>
      </w:r>
      <w:r w:rsidRPr="006B2D60">
        <w:rPr>
          <w:rFonts w:ascii="Calibri" w:hAnsi="Calibri"/>
          <w:sz w:val="22"/>
          <w:szCs w:val="22"/>
          <w:lang w:val="en-US" w:eastAsia="en-GB"/>
        </w:rPr>
        <w:tab/>
      </w:r>
      <w:r w:rsidRPr="006B2D60">
        <w:rPr>
          <w:lang w:val="en-US"/>
        </w:rPr>
        <w:t xml:space="preserve">Solution 2: </w:t>
      </w:r>
      <w:r w:rsidRPr="006B2D60">
        <w:rPr>
          <w:rFonts w:hint="eastAsia"/>
          <w:lang w:val="en-US" w:eastAsia="zh-CN"/>
        </w:rPr>
        <w:t>Roaming aspects over 5GS</w:t>
      </w:r>
      <w:bookmarkEnd w:id="183"/>
    </w:p>
    <w:p w14:paraId="64090A0E" w14:textId="77777777" w:rsidR="003B5679" w:rsidRPr="006B2D60" w:rsidRDefault="003B5679" w:rsidP="003B5679">
      <w:pPr>
        <w:pStyle w:val="Heading3"/>
        <w:rPr>
          <w:lang w:val="en-US"/>
        </w:rPr>
      </w:pPr>
      <w:bookmarkStart w:id="194" w:name="_Toc101262305"/>
      <w:r w:rsidRPr="006B2D60">
        <w:rPr>
          <w:lang w:val="en-US"/>
        </w:rPr>
        <w:t>6.2.1</w:t>
      </w:r>
      <w:r w:rsidRPr="006B2D60">
        <w:rPr>
          <w:rFonts w:ascii="Calibri" w:hAnsi="Calibri"/>
          <w:sz w:val="22"/>
          <w:szCs w:val="22"/>
          <w:lang w:val="en-US" w:eastAsia="en-GB"/>
        </w:rPr>
        <w:tab/>
      </w:r>
      <w:r w:rsidRPr="006B2D60">
        <w:rPr>
          <w:lang w:val="en-US"/>
        </w:rPr>
        <w:t>Description</w:t>
      </w:r>
      <w:bookmarkEnd w:id="194"/>
    </w:p>
    <w:p w14:paraId="49D395EF" w14:textId="77777777" w:rsidR="003B5679" w:rsidRDefault="003B5679" w:rsidP="003B5679">
      <w:pPr>
        <w:pStyle w:val="Heading3"/>
        <w:rPr>
          <w:lang w:eastAsia="zh-CN"/>
        </w:rPr>
      </w:pPr>
      <w:bookmarkStart w:id="195" w:name="_Toc101262306"/>
      <w:r>
        <w:rPr>
          <w:lang w:eastAsia="zh-CN"/>
        </w:rPr>
        <w:t>6</w:t>
      </w:r>
      <w:r>
        <w:rPr>
          <w:rFonts w:hint="eastAsia"/>
          <w:lang w:eastAsia="zh-CN"/>
        </w:rPr>
        <w:t>.</w:t>
      </w:r>
      <w:r>
        <w:rPr>
          <w:lang w:eastAsia="zh-CN"/>
        </w:rPr>
        <w:t>2</w:t>
      </w:r>
      <w:r>
        <w:rPr>
          <w:rFonts w:hint="eastAsia"/>
          <w:lang w:eastAsia="zh-CN"/>
        </w:rPr>
        <w:t>.1.1</w:t>
      </w:r>
      <w:r>
        <w:rPr>
          <w:rFonts w:hint="eastAsia"/>
          <w:lang w:eastAsia="zh-CN"/>
        </w:rPr>
        <w:tab/>
        <w:t>General</w:t>
      </w:r>
      <w:bookmarkEnd w:id="195"/>
    </w:p>
    <w:p w14:paraId="552BD10F" w14:textId="77777777" w:rsidR="003B5679" w:rsidRDefault="003B5679" w:rsidP="003B5679">
      <w:pPr>
        <w:rPr>
          <w:lang w:eastAsia="zh-CN"/>
        </w:rPr>
      </w:pPr>
      <w:r>
        <w:rPr>
          <w:rFonts w:hint="eastAsia"/>
          <w:lang w:eastAsia="zh-CN"/>
        </w:rPr>
        <w:t>This solution addresses</w:t>
      </w:r>
      <w:r w:rsidRPr="006678C1">
        <w:rPr>
          <w:lang w:eastAsia="zh-CN"/>
        </w:rPr>
        <w:t xml:space="preserve"> key issue 2 on 5GC level roaming</w:t>
      </w:r>
      <w:r>
        <w:rPr>
          <w:rFonts w:hint="eastAsia"/>
          <w:lang w:eastAsia="zh-CN"/>
        </w:rPr>
        <w:t>.</w:t>
      </w:r>
    </w:p>
    <w:p w14:paraId="0D00011F" w14:textId="77777777" w:rsidR="003B5679" w:rsidRDefault="003B5679" w:rsidP="003B5679">
      <w:pPr>
        <w:rPr>
          <w:noProof/>
          <w:lang w:val="en-US" w:eastAsia="zh-CN"/>
        </w:rPr>
      </w:pPr>
      <w:r>
        <w:rPr>
          <w:noProof/>
          <w:lang w:val="en-US" w:eastAsia="zh-CN"/>
        </w:rPr>
        <w:t>T</w:t>
      </w:r>
      <w:r>
        <w:rPr>
          <w:rFonts w:hint="eastAsia"/>
          <w:noProof/>
          <w:lang w:val="en-US" w:eastAsia="zh-CN"/>
        </w:rPr>
        <w:t>he TS 23.501 [10] subclause 4.2.4 covers 5G System roaming models of:</w:t>
      </w:r>
    </w:p>
    <w:p w14:paraId="5437BF7A" w14:textId="77777777" w:rsidR="003B5679" w:rsidRDefault="003B5679" w:rsidP="003B5679">
      <w:pPr>
        <w:ind w:left="284"/>
        <w:rPr>
          <w:noProof/>
          <w:lang w:val="en-US" w:eastAsia="zh-CN"/>
        </w:rPr>
      </w:pPr>
      <w:r>
        <w:rPr>
          <w:rFonts w:hint="eastAsia"/>
          <w:noProof/>
          <w:lang w:val="en-US" w:eastAsia="zh-CN"/>
        </w:rPr>
        <w:t>-</w:t>
      </w:r>
      <w:r>
        <w:rPr>
          <w:rFonts w:hint="eastAsia"/>
          <w:noProof/>
          <w:lang w:val="en-US" w:eastAsia="zh-CN"/>
        </w:rPr>
        <w:tab/>
      </w:r>
      <w:r w:rsidRPr="00284D93">
        <w:rPr>
          <w:noProof/>
          <w:lang w:val="en-US" w:eastAsia="zh-CN"/>
        </w:rPr>
        <w:t>5G System Roaming architecture – Local Breakout (LBO)</w:t>
      </w:r>
      <w:r>
        <w:rPr>
          <w:rFonts w:hint="eastAsia"/>
          <w:noProof/>
          <w:lang w:val="en-US" w:eastAsia="zh-CN"/>
        </w:rPr>
        <w:t>, including reference point representation and service based interface representation.</w:t>
      </w:r>
    </w:p>
    <w:p w14:paraId="79B99484" w14:textId="77777777" w:rsidR="003B5679" w:rsidRDefault="003B5679" w:rsidP="003B5679">
      <w:pPr>
        <w:ind w:left="284"/>
        <w:rPr>
          <w:noProof/>
          <w:lang w:val="en-US" w:eastAsia="zh-CN"/>
        </w:rPr>
      </w:pPr>
      <w:r>
        <w:rPr>
          <w:rFonts w:hint="eastAsia"/>
          <w:noProof/>
          <w:lang w:val="en-US" w:eastAsia="zh-CN"/>
        </w:rPr>
        <w:t>-</w:t>
      </w:r>
      <w:r>
        <w:rPr>
          <w:rFonts w:hint="eastAsia"/>
          <w:noProof/>
          <w:lang w:val="en-US" w:eastAsia="zh-CN"/>
        </w:rPr>
        <w:tab/>
      </w:r>
      <w:r w:rsidRPr="00284D93">
        <w:rPr>
          <w:noProof/>
          <w:lang w:val="en-US" w:eastAsia="zh-CN"/>
        </w:rPr>
        <w:t>5G System Roaming architecture – Home Routed (HR)</w:t>
      </w:r>
      <w:r>
        <w:rPr>
          <w:rFonts w:hint="eastAsia"/>
          <w:noProof/>
          <w:lang w:val="en-US" w:eastAsia="zh-CN"/>
        </w:rPr>
        <w:t>, including reference point representation and service based interface representation.</w:t>
      </w:r>
    </w:p>
    <w:p w14:paraId="5F838D0E" w14:textId="77777777" w:rsidR="003B5679" w:rsidRDefault="003B5679" w:rsidP="003B5679">
      <w:pPr>
        <w:rPr>
          <w:noProof/>
          <w:lang w:val="en-US" w:eastAsia="zh-CN"/>
        </w:rPr>
      </w:pPr>
      <w:r>
        <w:rPr>
          <w:rFonts w:hint="eastAsia"/>
          <w:noProof/>
          <w:lang w:val="en-US" w:eastAsia="zh-CN"/>
        </w:rPr>
        <w:t>The TS 23.228 [14] subclause Y.9.3 and M.3 specifies the a</w:t>
      </w:r>
      <w:r w:rsidRPr="00536628">
        <w:rPr>
          <w:noProof/>
          <w:lang w:val="en-US" w:eastAsia="zh-CN"/>
        </w:rPr>
        <w:t>rchitecture with IMS-level roaming interfaces</w:t>
      </w:r>
      <w:r>
        <w:rPr>
          <w:rFonts w:hint="eastAsia"/>
          <w:noProof/>
          <w:lang w:val="en-US" w:eastAsia="zh-CN"/>
        </w:rPr>
        <w:t xml:space="preserve"> over 5GS, which includes </w:t>
      </w:r>
      <w:r w:rsidRPr="00C85AFB">
        <w:rPr>
          <w:noProof/>
          <w:lang w:val="en-US" w:eastAsia="zh-CN"/>
        </w:rPr>
        <w:t>voice over IMS with local breakout</w:t>
      </w:r>
      <w:r>
        <w:rPr>
          <w:rFonts w:hint="eastAsia"/>
          <w:noProof/>
          <w:lang w:val="en-US" w:eastAsia="zh-CN"/>
        </w:rPr>
        <w:t>.</w:t>
      </w:r>
    </w:p>
    <w:p w14:paraId="54C72ABA" w14:textId="77777777" w:rsidR="003B5679" w:rsidRPr="008A5E86" w:rsidRDefault="003B5679" w:rsidP="003B5679">
      <w:pPr>
        <w:rPr>
          <w:noProof/>
          <w:lang w:val="en-US" w:eastAsia="zh-CN"/>
        </w:rPr>
      </w:pPr>
      <w:r>
        <w:rPr>
          <w:noProof/>
          <w:lang w:val="en-US" w:eastAsia="zh-CN"/>
        </w:rPr>
        <w:t>I</w:t>
      </w:r>
      <w:r>
        <w:rPr>
          <w:rFonts w:hint="eastAsia"/>
          <w:noProof/>
          <w:lang w:val="en-US" w:eastAsia="zh-CN"/>
        </w:rPr>
        <w:t xml:space="preserve">n the above 5G roaming models the architectural requirements remain the same with 4G roaming. </w:t>
      </w:r>
    </w:p>
    <w:p w14:paraId="77BEF6D6" w14:textId="77777777" w:rsidR="003B5679" w:rsidRDefault="003B5679" w:rsidP="003B5679">
      <w:pPr>
        <w:pStyle w:val="Heading3"/>
        <w:rPr>
          <w:lang w:val="en-US" w:eastAsia="zh-CN"/>
        </w:rPr>
      </w:pPr>
      <w:bookmarkStart w:id="196" w:name="_Toc101262307"/>
      <w:r>
        <w:rPr>
          <w:lang w:val="en-US" w:eastAsia="zh-CN"/>
        </w:rPr>
        <w:t>6</w:t>
      </w:r>
      <w:r>
        <w:rPr>
          <w:rFonts w:hint="eastAsia"/>
          <w:lang w:val="en-US" w:eastAsia="zh-CN"/>
        </w:rPr>
        <w:t>.</w:t>
      </w:r>
      <w:r>
        <w:rPr>
          <w:lang w:val="en-US" w:eastAsia="zh-CN"/>
        </w:rPr>
        <w:t>2</w:t>
      </w:r>
      <w:r>
        <w:rPr>
          <w:rFonts w:hint="eastAsia"/>
          <w:lang w:val="en-US" w:eastAsia="zh-CN"/>
        </w:rPr>
        <w:t>.1.2</w:t>
      </w:r>
      <w:r>
        <w:rPr>
          <w:rFonts w:hint="eastAsia"/>
          <w:lang w:val="en-US" w:eastAsia="zh-CN"/>
        </w:rPr>
        <w:tab/>
      </w:r>
      <w:r w:rsidRPr="006678C1">
        <w:rPr>
          <w:lang w:val="en-US" w:eastAsia="zh-CN"/>
        </w:rPr>
        <w:t>Proposed changes to TS 23.280 5.2.2 Roaming requirements</w:t>
      </w:r>
      <w:bookmarkEnd w:id="196"/>
    </w:p>
    <w:p w14:paraId="741064B4" w14:textId="77777777" w:rsidR="003B5679" w:rsidRDefault="003B5679" w:rsidP="003B5679">
      <w:pPr>
        <w:rPr>
          <w:lang w:eastAsia="zh-CN"/>
        </w:rPr>
      </w:pPr>
      <w:r w:rsidRPr="003E5F68">
        <w:t xml:space="preserve">The </w:t>
      </w:r>
      <w:r>
        <w:rPr>
          <w:rFonts w:hint="eastAsia"/>
          <w:lang w:eastAsia="zh-CN"/>
        </w:rPr>
        <w:t>MC</w:t>
      </w:r>
      <w:r w:rsidRPr="003E5F68">
        <w:t xml:space="preserve"> application</w:t>
      </w:r>
      <w:r>
        <w:rPr>
          <w:rFonts w:hint="eastAsia"/>
          <w:lang w:eastAsia="zh-CN"/>
        </w:rPr>
        <w:t>s</w:t>
      </w:r>
      <w:r w:rsidRPr="003E5F68">
        <w:t xml:space="preserve"> can provide </w:t>
      </w:r>
      <w:r>
        <w:rPr>
          <w:rFonts w:hint="eastAsia"/>
          <w:lang w:eastAsia="zh-CN"/>
        </w:rPr>
        <w:t>MC</w:t>
      </w:r>
      <w:r w:rsidRPr="003E5F68">
        <w:t xml:space="preserve"> service</w:t>
      </w:r>
      <w:r>
        <w:rPr>
          <w:rFonts w:hint="eastAsia"/>
          <w:lang w:eastAsia="zh-CN"/>
        </w:rPr>
        <w:t>s</w:t>
      </w:r>
      <w:r w:rsidRPr="003E5F68">
        <w:t xml:space="preserve"> to users in various PLMNs. </w:t>
      </w:r>
      <w:r w:rsidRPr="00FC29AA">
        <w:rPr>
          <w:rFonts w:hint="eastAsia"/>
          <w:highlight w:val="yellow"/>
          <w:u w:val="single"/>
          <w:lang w:eastAsia="zh-CN"/>
        </w:rPr>
        <w:t>For MC services over EPS,</w:t>
      </w:r>
      <w:r w:rsidRPr="00FC29AA">
        <w:rPr>
          <w:rFonts w:hint="eastAsia"/>
          <w:u w:val="single"/>
          <w:lang w:eastAsia="zh-CN"/>
        </w:rPr>
        <w:t xml:space="preserve"> </w:t>
      </w:r>
      <w:r w:rsidRPr="00FC29AA">
        <w:rPr>
          <w:strike/>
          <w:highlight w:val="yellow"/>
          <w:u w:val="single"/>
        </w:rPr>
        <w:t>R</w:t>
      </w:r>
      <w:r w:rsidRPr="00FC29AA">
        <w:rPr>
          <w:rFonts w:hint="eastAsia"/>
          <w:highlight w:val="yellow"/>
          <w:u w:val="single"/>
          <w:lang w:eastAsia="zh-CN"/>
        </w:rPr>
        <w:t>r</w:t>
      </w:r>
      <w:r w:rsidRPr="00FC29AA">
        <w:rPr>
          <w:u w:val="single"/>
        </w:rPr>
        <w:t>oaming</w:t>
      </w:r>
      <w:r w:rsidRPr="003E5F68">
        <w:t xml:space="preserve"> is supported using EPC-level roaming or IMS-level roaming.</w:t>
      </w:r>
      <w:r w:rsidRPr="00FC29AA">
        <w:rPr>
          <w:rFonts w:hint="eastAsia"/>
          <w:u w:val="single"/>
          <w:lang w:eastAsia="zh-CN"/>
        </w:rPr>
        <w:t xml:space="preserve"> </w:t>
      </w:r>
      <w:r w:rsidRPr="00FC29AA">
        <w:rPr>
          <w:highlight w:val="yellow"/>
          <w:u w:val="single"/>
          <w:lang w:eastAsia="zh-CN"/>
        </w:rPr>
        <w:t>F</w:t>
      </w:r>
      <w:r w:rsidRPr="00FC29AA">
        <w:rPr>
          <w:rFonts w:hint="eastAsia"/>
          <w:highlight w:val="yellow"/>
          <w:u w:val="single"/>
          <w:lang w:eastAsia="zh-CN"/>
        </w:rPr>
        <w:t>or MC services over 5GS, roaming is supported using 5G System roaming or IMS-level roaming.</w:t>
      </w:r>
    </w:p>
    <w:p w14:paraId="33F43C10" w14:textId="77777777" w:rsidR="003B5679" w:rsidRDefault="003B5679" w:rsidP="003B5679">
      <w:pPr>
        <w:rPr>
          <w:lang w:eastAsia="zh-CN"/>
        </w:rPr>
      </w:pPr>
      <w:r>
        <w:t>For EPC-level roaming</w:t>
      </w:r>
      <w:r w:rsidRPr="00FC29AA">
        <w:rPr>
          <w:rFonts w:hint="eastAsia"/>
          <w:u w:val="single"/>
          <w:lang w:eastAsia="zh-CN"/>
        </w:rPr>
        <w:t xml:space="preserve"> </w:t>
      </w:r>
      <w:r w:rsidRPr="00FC29AA">
        <w:rPr>
          <w:rFonts w:hint="eastAsia"/>
          <w:highlight w:val="yellow"/>
          <w:u w:val="single"/>
          <w:lang w:eastAsia="zh-CN"/>
        </w:rPr>
        <w:t>and 5G System roaming</w:t>
      </w:r>
      <w:r>
        <w:t xml:space="preserve">, in order to prioritise for network selection PLMNs that allow migration to partner MC systems, the MC service UE's User Preferred PLMN Selector list (see 3GPP TS 22.011 [28]) </w:t>
      </w:r>
      <w:r>
        <w:lastRenderedPageBreak/>
        <w:t>may be configured with a list of PLMNs that can be used to migrate to one or more partner MC systems (see subclause 5.2.9.2).</w:t>
      </w:r>
    </w:p>
    <w:p w14:paraId="3BB0F03A" w14:textId="77777777" w:rsidR="003B5679" w:rsidRDefault="003B5679" w:rsidP="003B5679">
      <w:pPr>
        <w:pStyle w:val="Heading3"/>
        <w:rPr>
          <w:lang w:eastAsia="zh-CN"/>
        </w:rPr>
      </w:pPr>
      <w:bookmarkStart w:id="197" w:name="_Toc101262308"/>
      <w:r>
        <w:rPr>
          <w:lang w:eastAsia="zh-CN"/>
        </w:rPr>
        <w:t>6</w:t>
      </w:r>
      <w:r>
        <w:rPr>
          <w:rFonts w:hint="eastAsia"/>
          <w:lang w:eastAsia="zh-CN"/>
        </w:rPr>
        <w:t>.</w:t>
      </w:r>
      <w:r>
        <w:rPr>
          <w:lang w:eastAsia="zh-CN"/>
        </w:rPr>
        <w:t>2</w:t>
      </w:r>
      <w:r>
        <w:rPr>
          <w:rFonts w:hint="eastAsia"/>
          <w:lang w:eastAsia="zh-CN"/>
        </w:rPr>
        <w:t>.1.3</w:t>
      </w:r>
      <w:r>
        <w:rPr>
          <w:rFonts w:hint="eastAsia"/>
          <w:lang w:eastAsia="zh-CN"/>
        </w:rPr>
        <w:tab/>
      </w:r>
      <w:r w:rsidRPr="00D67FF2">
        <w:rPr>
          <w:lang w:val="en-US" w:eastAsia="zh-CN"/>
        </w:rPr>
        <w:t>Proposed</w:t>
      </w:r>
      <w:r w:rsidRPr="006678C1">
        <w:rPr>
          <w:lang w:eastAsia="zh-CN"/>
        </w:rPr>
        <w:t xml:space="preserve"> changes to TS 23.280 5.2.9 Migration</w:t>
      </w:r>
      <w:bookmarkEnd w:id="197"/>
    </w:p>
    <w:p w14:paraId="0DFCC6AD" w14:textId="77777777" w:rsidR="003B5679" w:rsidRDefault="003B5679" w:rsidP="003B5679">
      <w:pPr>
        <w:pStyle w:val="Heading4"/>
      </w:pPr>
      <w:bookmarkStart w:id="198" w:name="_Toc101262309"/>
      <w:r>
        <w:t>6.2.1.3.1</w:t>
      </w:r>
      <w:r>
        <w:tab/>
        <w:t>Proposed changes to TS 23.280 5.2.9.</w:t>
      </w:r>
      <w:r>
        <w:rPr>
          <w:rFonts w:hint="eastAsia"/>
          <w:lang w:eastAsia="zh-CN"/>
        </w:rPr>
        <w:t>2</w:t>
      </w:r>
      <w:r>
        <w:t xml:space="preserve"> </w:t>
      </w:r>
      <w:r w:rsidRPr="006678C1">
        <w:t>PLMN utilisation</w:t>
      </w:r>
      <w:bookmarkEnd w:id="198"/>
    </w:p>
    <w:p w14:paraId="355E9A03" w14:textId="77777777" w:rsidR="003B5679" w:rsidRDefault="003B5679" w:rsidP="003B5679">
      <w:r>
        <w:t>Migrated MC service users should utilise the HPLMN of the partner MC system to access MC services in the partner MC system, however, utilising the HPLMN of the primary MC system is not precluded.</w:t>
      </w:r>
    </w:p>
    <w:p w14:paraId="094743A7" w14:textId="77777777" w:rsidR="003B5679" w:rsidRDefault="003B5679" w:rsidP="003B5679">
      <w:pPr>
        <w:pStyle w:val="NO"/>
      </w:pPr>
      <w:r>
        <w:t>NOTE 1:</w:t>
      </w:r>
      <w:r>
        <w:tab/>
        <w:t>The above recommendation ensures the security policy of the partner MC system is not compromised, the expected QCIs</w:t>
      </w:r>
      <w:r w:rsidRPr="00FC29AA">
        <w:rPr>
          <w:rFonts w:hint="eastAsia"/>
          <w:u w:val="single"/>
          <w:lang w:eastAsia="zh-CN"/>
        </w:rPr>
        <w:t xml:space="preserve"> </w:t>
      </w:r>
      <w:r w:rsidRPr="00FC29AA">
        <w:rPr>
          <w:rFonts w:hint="eastAsia"/>
          <w:highlight w:val="yellow"/>
          <w:u w:val="single"/>
          <w:lang w:eastAsia="zh-CN"/>
        </w:rPr>
        <w:t>or 5QIs</w:t>
      </w:r>
      <w:r>
        <w:t xml:space="preserve"> are used on the RAN, and ensures service</w:t>
      </w:r>
      <w:r>
        <w:noBreakHyphen/>
        <w:t xml:space="preserve">level delay requirements are consistently met (which are especially at risk when the HPLMN of the primary MC system and HPLMN of the partner MC system are </w:t>
      </w:r>
      <w:r w:rsidRPr="00484C62">
        <w:t>far apart from a geographical point of view</w:t>
      </w:r>
      <w:r>
        <w:t>).</w:t>
      </w:r>
    </w:p>
    <w:p w14:paraId="0DFB19FD" w14:textId="77777777" w:rsidR="003B5679" w:rsidRDefault="003B5679" w:rsidP="003B5679">
      <w:pPr>
        <w:pStyle w:val="NO"/>
      </w:pPr>
      <w:r>
        <w:t>NOTE 2:</w:t>
      </w:r>
      <w:r>
        <w:tab/>
        <w:t>Whether the HPLMN of partner MC systems or the HPLMN of the primary MC system is used to access MC services in partner MC systems is left to business agreements between MC service providers, and is outside the scope of the present document.</w:t>
      </w:r>
    </w:p>
    <w:p w14:paraId="7520BADA" w14:textId="77777777" w:rsidR="003B5679" w:rsidRDefault="003B5679" w:rsidP="003B5679">
      <w:r>
        <w:t>MC service users enabled for migration shall be provisioned with configuration that specifies which PLMNs may be used to migrate to different MC systems.</w:t>
      </w:r>
    </w:p>
    <w:p w14:paraId="03AD2307" w14:textId="77777777" w:rsidR="003B5679" w:rsidRDefault="003B5679" w:rsidP="003B5679">
      <w:r>
        <w:t>If the HPLMN of a partner MC system is different from the HPLMN of the primary MC system (i.e. migrating MC service users roam onto the HPLMN of the partner MC system), then:</w:t>
      </w:r>
    </w:p>
    <w:p w14:paraId="24257154" w14:textId="77777777" w:rsidR="003B5679" w:rsidRDefault="003B5679" w:rsidP="003B5679">
      <w:pPr>
        <w:pStyle w:val="B10"/>
      </w:pPr>
      <w:r>
        <w:t>-</w:t>
      </w:r>
      <w:r>
        <w:tab/>
        <w:t>EPC</w:t>
      </w:r>
      <w:r>
        <w:noBreakHyphen/>
        <w:t xml:space="preserve">level roaming </w:t>
      </w:r>
      <w:r w:rsidRPr="00FC29AA">
        <w:rPr>
          <w:rFonts w:hint="eastAsia"/>
          <w:highlight w:val="yellow"/>
          <w:u w:val="single"/>
          <w:lang w:eastAsia="zh-CN"/>
        </w:rPr>
        <w:t>or 5G System roaming</w:t>
      </w:r>
      <w:r w:rsidRPr="00FC29AA">
        <w:rPr>
          <w:rFonts w:hint="eastAsia"/>
          <w:u w:val="single"/>
          <w:lang w:eastAsia="zh-CN"/>
        </w:rPr>
        <w:t xml:space="preserve"> </w:t>
      </w:r>
      <w:r>
        <w:t>(see subclause 5.2.2) is needed between the HPLMN of the primary MC system and HPLMN of the partner MC system;</w:t>
      </w:r>
    </w:p>
    <w:p w14:paraId="4B795651" w14:textId="77777777" w:rsidR="003B5679" w:rsidRDefault="003B5679" w:rsidP="003B5679">
      <w:pPr>
        <w:pStyle w:val="B10"/>
      </w:pPr>
      <w:r>
        <w:t>-</w:t>
      </w:r>
      <w:r>
        <w:tab/>
        <w:t>the HPLMN of the partner MC system needs to enable local break-out for the APNs</w:t>
      </w:r>
      <w:r w:rsidRPr="00FC29AA">
        <w:rPr>
          <w:rFonts w:hint="eastAsia"/>
          <w:u w:val="single"/>
          <w:lang w:eastAsia="zh-CN"/>
        </w:rPr>
        <w:t xml:space="preserve"> </w:t>
      </w:r>
      <w:r w:rsidRPr="00FC29AA">
        <w:rPr>
          <w:rFonts w:hint="eastAsia"/>
          <w:highlight w:val="yellow"/>
          <w:u w:val="single"/>
          <w:lang w:eastAsia="zh-CN"/>
        </w:rPr>
        <w:t>or DNNs</w:t>
      </w:r>
      <w:r>
        <w:t xml:space="preserve"> specified in subclause 5.2.7 that identify the PDNs</w:t>
      </w:r>
      <w:r w:rsidRPr="00FC29AA">
        <w:rPr>
          <w:rFonts w:hint="eastAsia"/>
          <w:u w:val="single"/>
          <w:lang w:eastAsia="zh-CN"/>
        </w:rPr>
        <w:t xml:space="preserve"> </w:t>
      </w:r>
      <w:r w:rsidRPr="00FC29AA">
        <w:rPr>
          <w:rFonts w:hint="eastAsia"/>
          <w:highlight w:val="yellow"/>
          <w:u w:val="single"/>
          <w:lang w:eastAsia="zh-CN"/>
        </w:rPr>
        <w:t>or DNs</w:t>
      </w:r>
      <w:r>
        <w:t xml:space="preserve"> of the partner MC system; and</w:t>
      </w:r>
    </w:p>
    <w:p w14:paraId="08F1411D" w14:textId="77777777" w:rsidR="003B5679" w:rsidRDefault="003B5679" w:rsidP="003B5679">
      <w:pPr>
        <w:pStyle w:val="B10"/>
      </w:pPr>
      <w:r>
        <w:t>-</w:t>
      </w:r>
      <w:r>
        <w:tab/>
        <w:t xml:space="preserve">the EPS </w:t>
      </w:r>
      <w:r w:rsidRPr="00FC29AA">
        <w:rPr>
          <w:rFonts w:hint="eastAsia"/>
          <w:highlight w:val="yellow"/>
          <w:u w:val="single"/>
          <w:lang w:eastAsia="zh-CN"/>
        </w:rPr>
        <w:t>or 5G</w:t>
      </w:r>
      <w:r w:rsidRPr="009F725F">
        <w:rPr>
          <w:rFonts w:hint="eastAsia"/>
          <w:highlight w:val="yellow"/>
          <w:u w:val="single"/>
          <w:lang w:eastAsia="zh-CN"/>
        </w:rPr>
        <w:t>S</w:t>
      </w:r>
      <w:r w:rsidRPr="00FC29AA">
        <w:rPr>
          <w:rFonts w:hint="eastAsia"/>
          <w:u w:val="single"/>
          <w:lang w:eastAsia="zh-CN"/>
        </w:rPr>
        <w:t xml:space="preserve"> </w:t>
      </w:r>
      <w:r>
        <w:t xml:space="preserve">subscriptions of the HPLMN of the primary MC system utilised by the MC service users who are allowed to migrate to the partner MC system need to be provisioned with, and local break-out enabled for, the APNs </w:t>
      </w:r>
      <w:r w:rsidRPr="00D2648D">
        <w:rPr>
          <w:rFonts w:hint="eastAsia"/>
          <w:highlight w:val="yellow"/>
          <w:u w:val="single"/>
          <w:lang w:eastAsia="zh-CN"/>
        </w:rPr>
        <w:t>or DNNs</w:t>
      </w:r>
      <w:r>
        <w:rPr>
          <w:rFonts w:hint="eastAsia"/>
          <w:lang w:eastAsia="zh-CN"/>
        </w:rPr>
        <w:t xml:space="preserve"> </w:t>
      </w:r>
      <w:r>
        <w:t>specified in subclause 5.2.7 that identify the PDNs</w:t>
      </w:r>
      <w:r w:rsidRPr="00FC29AA">
        <w:rPr>
          <w:rFonts w:hint="eastAsia"/>
          <w:u w:val="single"/>
          <w:lang w:eastAsia="zh-CN"/>
        </w:rPr>
        <w:t xml:space="preserve"> </w:t>
      </w:r>
      <w:r w:rsidRPr="00FC29AA">
        <w:rPr>
          <w:rFonts w:hint="eastAsia"/>
          <w:highlight w:val="yellow"/>
          <w:u w:val="single"/>
          <w:lang w:eastAsia="zh-CN"/>
        </w:rPr>
        <w:t>or DNs</w:t>
      </w:r>
      <w:r>
        <w:t xml:space="preserve"> of the partner MC system.</w:t>
      </w:r>
    </w:p>
    <w:p w14:paraId="2A5BA74A" w14:textId="77777777" w:rsidR="003B5679" w:rsidRDefault="003B5679" w:rsidP="003B5679">
      <w:r>
        <w:t>If the HPLMN of the partner MC system and the HPLMN of the primary MC system are the same (i.e. migrating MC service users continue to use the HPLMN of their primary MC system), then:</w:t>
      </w:r>
    </w:p>
    <w:p w14:paraId="192D8CBD" w14:textId="77777777" w:rsidR="003B5679" w:rsidRDefault="003B5679" w:rsidP="003B5679">
      <w:pPr>
        <w:pStyle w:val="B10"/>
      </w:pPr>
      <w:r>
        <w:t>-</w:t>
      </w:r>
      <w:r>
        <w:tab/>
        <w:t xml:space="preserve">the EPS </w:t>
      </w:r>
      <w:r w:rsidRPr="00FC29AA">
        <w:rPr>
          <w:rFonts w:hint="eastAsia"/>
          <w:highlight w:val="yellow"/>
          <w:u w:val="single"/>
          <w:lang w:eastAsia="zh-CN"/>
        </w:rPr>
        <w:t>or 5G</w:t>
      </w:r>
      <w:r w:rsidRPr="009F725F">
        <w:rPr>
          <w:rFonts w:hint="eastAsia"/>
          <w:highlight w:val="yellow"/>
          <w:u w:val="single"/>
          <w:lang w:eastAsia="zh-CN"/>
        </w:rPr>
        <w:t>S</w:t>
      </w:r>
      <w:r w:rsidRPr="00FC29AA">
        <w:rPr>
          <w:rFonts w:hint="eastAsia"/>
          <w:u w:val="single"/>
          <w:lang w:eastAsia="zh-CN"/>
        </w:rPr>
        <w:t xml:space="preserve"> </w:t>
      </w:r>
      <w:r>
        <w:t xml:space="preserve">subscriptions of the HPLMN of the primary MC system utilised by the MC service users who are allowed to migrate to the partner MC system need to be provisioned with the APNs </w:t>
      </w:r>
      <w:r w:rsidRPr="00FC29AA">
        <w:rPr>
          <w:rFonts w:hint="eastAsia"/>
          <w:highlight w:val="yellow"/>
          <w:u w:val="single"/>
          <w:lang w:eastAsia="zh-CN"/>
        </w:rPr>
        <w:t>or DNNs</w:t>
      </w:r>
      <w:r w:rsidRPr="00FC29AA">
        <w:rPr>
          <w:rFonts w:hint="eastAsia"/>
          <w:u w:val="single"/>
          <w:lang w:eastAsia="zh-CN"/>
        </w:rPr>
        <w:t xml:space="preserve"> </w:t>
      </w:r>
      <w:r>
        <w:t>specified in subclause 5.2.7 that identify the PDNs</w:t>
      </w:r>
      <w:r w:rsidRPr="00FC29AA">
        <w:rPr>
          <w:rFonts w:hint="eastAsia"/>
          <w:u w:val="single"/>
          <w:lang w:eastAsia="zh-CN"/>
        </w:rPr>
        <w:t xml:space="preserve"> </w:t>
      </w:r>
      <w:r w:rsidRPr="00FC29AA">
        <w:rPr>
          <w:rFonts w:hint="eastAsia"/>
          <w:highlight w:val="yellow"/>
          <w:u w:val="single"/>
          <w:lang w:eastAsia="zh-CN"/>
        </w:rPr>
        <w:t>or DNs</w:t>
      </w:r>
      <w:r>
        <w:t xml:space="preserve"> of the partner MC system.</w:t>
      </w:r>
    </w:p>
    <w:p w14:paraId="037CF3C0" w14:textId="77777777" w:rsidR="003B5679" w:rsidRDefault="003B5679" w:rsidP="003B5679">
      <w:pPr>
        <w:pStyle w:val="NO"/>
      </w:pPr>
      <w:r>
        <w:t>NOTE 3:</w:t>
      </w:r>
      <w:r>
        <w:tab/>
        <w:t>Provisioning of APNs in all of the above includes provisioning of any needed access credentials e.g. PAP, CHAP.</w:t>
      </w:r>
    </w:p>
    <w:p w14:paraId="6B9FABFE" w14:textId="77777777" w:rsidR="003B5679" w:rsidRPr="003E5F68" w:rsidRDefault="003B5679" w:rsidP="003B5679">
      <w:pPr>
        <w:pStyle w:val="Heading3"/>
      </w:pPr>
      <w:bookmarkStart w:id="199" w:name="_Toc101262310"/>
      <w:r>
        <w:t>6.2.1.4</w:t>
      </w:r>
      <w:r>
        <w:tab/>
      </w:r>
      <w:r w:rsidRPr="00D67FF2">
        <w:rPr>
          <w:lang w:val="en-US" w:eastAsia="zh-CN"/>
        </w:rPr>
        <w:t>Proposed</w:t>
      </w:r>
      <w:r>
        <w:t xml:space="preserve"> changes to TS 23.280 9.4 </w:t>
      </w:r>
      <w:r w:rsidRPr="003E5F68">
        <w:t>Architecture model for roaming</w:t>
      </w:r>
      <w:bookmarkEnd w:id="199"/>
    </w:p>
    <w:p w14:paraId="679625A8" w14:textId="77777777" w:rsidR="003B5679" w:rsidRPr="003E5F68" w:rsidRDefault="003B5679" w:rsidP="003B5679">
      <w:r w:rsidRPr="003E5F68">
        <w:t>Roaming is achieved using either:</w:t>
      </w:r>
    </w:p>
    <w:p w14:paraId="062F9DF0" w14:textId="77777777" w:rsidR="003B5679" w:rsidRPr="003E5F68" w:rsidRDefault="003B5679" w:rsidP="003B5679">
      <w:pPr>
        <w:pStyle w:val="B10"/>
      </w:pPr>
      <w:r w:rsidRPr="003E5F68">
        <w:t>-</w:t>
      </w:r>
      <w:r w:rsidRPr="003E5F68">
        <w:tab/>
        <w:t>EPC-level roaming as defined in 3GPP TS 23.401 [</w:t>
      </w:r>
      <w:r>
        <w:rPr>
          <w:rFonts w:hint="eastAsia"/>
          <w:lang w:eastAsia="zh-CN"/>
        </w:rPr>
        <w:t>1</w:t>
      </w:r>
      <w:r>
        <w:rPr>
          <w:lang w:eastAsia="zh-CN"/>
        </w:rPr>
        <w:t>7</w:t>
      </w:r>
      <w:r w:rsidRPr="003E5F68">
        <w:t>]; or</w:t>
      </w:r>
    </w:p>
    <w:p w14:paraId="6BCAB5FC" w14:textId="77777777" w:rsidR="003B5679" w:rsidRDefault="003B5679" w:rsidP="003B5679">
      <w:pPr>
        <w:pStyle w:val="B10"/>
        <w:rPr>
          <w:lang w:eastAsia="zh-CN"/>
        </w:rPr>
      </w:pPr>
      <w:r w:rsidRPr="003E5F68">
        <w:t>-</w:t>
      </w:r>
      <w:r w:rsidRPr="003E5F68">
        <w:tab/>
        <w:t>IMS-level roaming as defined in 3GPP TS 23.228 [</w:t>
      </w:r>
      <w:r>
        <w:rPr>
          <w:lang w:eastAsia="zh-CN"/>
        </w:rPr>
        <w:t>9</w:t>
      </w:r>
      <w:r w:rsidRPr="003E5F68">
        <w:t>]</w:t>
      </w:r>
      <w:r w:rsidRPr="00781DFC">
        <w:rPr>
          <w:highlight w:val="yellow"/>
        </w:rPr>
        <w:t>.</w:t>
      </w:r>
      <w:r w:rsidRPr="00781DFC">
        <w:rPr>
          <w:rFonts w:hint="eastAsia"/>
          <w:highlight w:val="yellow"/>
          <w:u w:val="single"/>
          <w:lang w:eastAsia="zh-CN"/>
        </w:rPr>
        <w:t>;</w:t>
      </w:r>
    </w:p>
    <w:p w14:paraId="5AB46E6B" w14:textId="77777777" w:rsidR="003B5679" w:rsidRDefault="003B5679" w:rsidP="003B5679">
      <w:pPr>
        <w:pStyle w:val="B10"/>
        <w:rPr>
          <w:lang w:eastAsia="zh-CN"/>
        </w:rPr>
      </w:pPr>
      <w:r w:rsidRPr="00781DFC">
        <w:rPr>
          <w:rFonts w:hint="eastAsia"/>
          <w:highlight w:val="yellow"/>
          <w:u w:val="single"/>
          <w:lang w:eastAsia="zh-CN"/>
        </w:rPr>
        <w:t>-</w:t>
      </w:r>
      <w:r w:rsidRPr="00781DFC">
        <w:rPr>
          <w:rFonts w:hint="eastAsia"/>
          <w:highlight w:val="yellow"/>
          <w:u w:val="single"/>
          <w:lang w:eastAsia="zh-CN"/>
        </w:rPr>
        <w:tab/>
        <w:t>5G System roaming as defined in 3GPP TS 23.501 [</w:t>
      </w:r>
      <w:r>
        <w:rPr>
          <w:highlight w:val="yellow"/>
          <w:u w:val="single"/>
          <w:lang w:eastAsia="zh-CN"/>
        </w:rPr>
        <w:t>X</w:t>
      </w:r>
      <w:r w:rsidRPr="00781DFC">
        <w:rPr>
          <w:rFonts w:hint="eastAsia"/>
          <w:highlight w:val="yellow"/>
          <w:u w:val="single"/>
          <w:lang w:eastAsia="zh-CN"/>
        </w:rPr>
        <w:t>].</w:t>
      </w:r>
    </w:p>
    <w:p w14:paraId="56FCF209" w14:textId="77777777" w:rsidR="003B5679" w:rsidRPr="00D67FF2" w:rsidRDefault="003B5679" w:rsidP="003B5679">
      <w:pPr>
        <w:rPr>
          <w:lang w:eastAsia="zh-CN"/>
        </w:rPr>
      </w:pPr>
    </w:p>
    <w:p w14:paraId="40DE2414" w14:textId="77777777" w:rsidR="003B5679" w:rsidRDefault="003B5679" w:rsidP="003B5679">
      <w:pPr>
        <w:pStyle w:val="Heading3"/>
      </w:pPr>
      <w:bookmarkStart w:id="200" w:name="_Toc101262311"/>
      <w:r>
        <w:t>6.2.2</w:t>
      </w:r>
      <w:r w:rsidRPr="00324420">
        <w:rPr>
          <w:rFonts w:ascii="Calibri" w:hAnsi="Calibri"/>
          <w:sz w:val="22"/>
          <w:szCs w:val="22"/>
          <w:lang w:eastAsia="en-GB"/>
        </w:rPr>
        <w:tab/>
      </w:r>
      <w:r>
        <w:t>Impacts on existing nodes and functionality</w:t>
      </w:r>
      <w:bookmarkEnd w:id="200"/>
    </w:p>
    <w:p w14:paraId="251AE0D2" w14:textId="77777777" w:rsidR="003B5679" w:rsidRDefault="003B5679" w:rsidP="003B5679">
      <w:pPr>
        <w:rPr>
          <w:lang w:eastAsia="zh-CN"/>
        </w:rPr>
      </w:pPr>
      <w:r>
        <w:rPr>
          <w:rFonts w:hint="eastAsia"/>
          <w:lang w:eastAsia="zh-CN"/>
        </w:rPr>
        <w:t>There are no new architectural requirements of 5G System roaming or IMS-level roaming for the MC service application layer introduced.</w:t>
      </w:r>
    </w:p>
    <w:p w14:paraId="132F8BB1" w14:textId="77777777" w:rsidR="003B5679" w:rsidRDefault="003B5679" w:rsidP="003B5679">
      <w:pPr>
        <w:pStyle w:val="Heading3"/>
      </w:pPr>
      <w:bookmarkStart w:id="201" w:name="_Toc101262312"/>
      <w:r>
        <w:lastRenderedPageBreak/>
        <w:t>6.2.3</w:t>
      </w:r>
      <w:r w:rsidRPr="00324420">
        <w:rPr>
          <w:rFonts w:ascii="Calibri" w:hAnsi="Calibri"/>
          <w:sz w:val="22"/>
          <w:szCs w:val="22"/>
          <w:lang w:eastAsia="en-GB"/>
        </w:rPr>
        <w:tab/>
      </w:r>
      <w:r>
        <w:t>Solution evaluation</w:t>
      </w:r>
      <w:bookmarkEnd w:id="201"/>
    </w:p>
    <w:bookmarkEnd w:id="184"/>
    <w:bookmarkEnd w:id="185"/>
    <w:bookmarkEnd w:id="186"/>
    <w:bookmarkEnd w:id="187"/>
    <w:bookmarkEnd w:id="188"/>
    <w:bookmarkEnd w:id="189"/>
    <w:bookmarkEnd w:id="190"/>
    <w:bookmarkEnd w:id="191"/>
    <w:bookmarkEnd w:id="192"/>
    <w:bookmarkEnd w:id="193"/>
    <w:p w14:paraId="220ED002" w14:textId="77777777" w:rsidR="003B5679" w:rsidRPr="00500304" w:rsidRDefault="003B5679" w:rsidP="003B5679">
      <w:pPr>
        <w:rPr>
          <w:lang w:eastAsia="zh-CN"/>
        </w:rPr>
      </w:pPr>
      <w:r>
        <w:rPr>
          <w:lang w:eastAsia="zh-CN"/>
        </w:rPr>
        <w:t>T</w:t>
      </w:r>
      <w:r>
        <w:rPr>
          <w:rFonts w:hint="eastAsia"/>
          <w:lang w:eastAsia="zh-CN"/>
        </w:rPr>
        <w:t>his solution resolves the key issue #2 on 5GC level roaming and fully addresses in the architectural requirements and architectural model for roaming in TS 23.280.</w:t>
      </w:r>
    </w:p>
    <w:p w14:paraId="2D4E93E0" w14:textId="77777777" w:rsidR="003B5679" w:rsidRDefault="003B5679" w:rsidP="003B5679">
      <w:pPr>
        <w:pStyle w:val="Heading2"/>
        <w:rPr>
          <w:rFonts w:ascii="Calibri" w:hAnsi="Calibri"/>
          <w:sz w:val="22"/>
          <w:szCs w:val="22"/>
          <w:lang w:val="en-US" w:eastAsia="en-GB"/>
        </w:rPr>
      </w:pPr>
      <w:bookmarkStart w:id="202" w:name="_Toc101262313"/>
      <w:r>
        <w:rPr>
          <w:lang w:val="en-US"/>
        </w:rPr>
        <w:t>6.3</w:t>
      </w:r>
      <w:r>
        <w:rPr>
          <w:rFonts w:ascii="Calibri" w:hAnsi="Calibri"/>
          <w:sz w:val="22"/>
          <w:szCs w:val="22"/>
          <w:lang w:val="en-US" w:eastAsia="en-GB"/>
        </w:rPr>
        <w:tab/>
      </w:r>
      <w:r>
        <w:rPr>
          <w:lang w:val="en-US"/>
        </w:rPr>
        <w:t>Solution 3: 5GS resource control aspects</w:t>
      </w:r>
      <w:bookmarkEnd w:id="202"/>
    </w:p>
    <w:p w14:paraId="3A8BC63A" w14:textId="77777777" w:rsidR="003B5679" w:rsidRDefault="003B5679" w:rsidP="003B5679">
      <w:pPr>
        <w:pStyle w:val="Heading3"/>
        <w:rPr>
          <w:lang w:val="en-US"/>
        </w:rPr>
      </w:pPr>
      <w:bookmarkStart w:id="203" w:name="_Toc101262314"/>
      <w:r>
        <w:rPr>
          <w:lang w:val="en-US"/>
        </w:rPr>
        <w:t>6.3.1</w:t>
      </w:r>
      <w:r>
        <w:rPr>
          <w:rFonts w:ascii="Calibri" w:hAnsi="Calibri"/>
          <w:sz w:val="22"/>
          <w:szCs w:val="22"/>
          <w:lang w:val="en-US" w:eastAsia="en-GB"/>
        </w:rPr>
        <w:tab/>
      </w:r>
      <w:r>
        <w:rPr>
          <w:lang w:val="en-US"/>
        </w:rPr>
        <w:t>Description</w:t>
      </w:r>
      <w:bookmarkEnd w:id="203"/>
    </w:p>
    <w:p w14:paraId="1F406E59" w14:textId="77777777" w:rsidR="003B5679" w:rsidRDefault="003B5679" w:rsidP="003B5679">
      <w:pPr>
        <w:pStyle w:val="Heading4"/>
        <w:rPr>
          <w:lang w:val="en-US"/>
        </w:rPr>
      </w:pPr>
      <w:bookmarkStart w:id="204" w:name="_Toc101262315"/>
      <w:r>
        <w:rPr>
          <w:lang w:val="en-US"/>
        </w:rPr>
        <w:t>6.3.1.1</w:t>
      </w:r>
      <w:r>
        <w:rPr>
          <w:lang w:val="en-US"/>
        </w:rPr>
        <w:tab/>
        <w:t>General</w:t>
      </w:r>
      <w:bookmarkEnd w:id="204"/>
    </w:p>
    <w:p w14:paraId="05D6068E" w14:textId="77777777" w:rsidR="003B5679" w:rsidRDefault="003B5679" w:rsidP="003B5679">
      <w:pPr>
        <w:rPr>
          <w:noProof/>
        </w:rPr>
      </w:pPr>
      <w:r>
        <w:rPr>
          <w:noProof/>
        </w:rPr>
        <w:t xml:space="preserve">This solution addresses key issue 6 on resource control in the 5GS context. At this point, reference is also made to the passages of clause 6.1.1.3, which clarify the different approaches of the 5GS QoS model and the EPS. </w:t>
      </w:r>
    </w:p>
    <w:p w14:paraId="7EC62E3A" w14:textId="77777777" w:rsidR="003B5679" w:rsidRDefault="003B5679" w:rsidP="003B5679">
      <w:pPr>
        <w:rPr>
          <w:noProof/>
          <w:lang w:val="en-US"/>
        </w:rPr>
      </w:pPr>
      <w:r>
        <w:rPr>
          <w:noProof/>
          <w:lang w:val="en-US"/>
        </w:rPr>
        <w:t>Resources in the 5GS context has a broader meaning, since in addition to the usual 3GPP access also the non-3GPP access which encompasses wireless terrestrial access, i.e. WiFi, as well as wireless non terrestrial access, i.e. Satellite, and the wireline broadband access. Latter one alsoe addresses the convergence between wireless and wireline. Accordingly, the new possibilities are dealt first andcontinues with generally applicable resource control aspects.</w:t>
      </w:r>
    </w:p>
    <w:p w14:paraId="13E87390" w14:textId="77777777" w:rsidR="003B5679" w:rsidRDefault="003B5679" w:rsidP="003B5679">
      <w:pPr>
        <w:rPr>
          <w:noProof/>
          <w:lang w:val="en-US"/>
        </w:rPr>
      </w:pPr>
      <w:r>
        <w:rPr>
          <w:noProof/>
          <w:lang w:val="en-US"/>
        </w:rPr>
        <w:t>The following 3GPP Technical Specifications are included in the analysis:</w:t>
      </w:r>
    </w:p>
    <w:p w14:paraId="57A624F7" w14:textId="77777777" w:rsidR="003B5679" w:rsidRDefault="003B5679" w:rsidP="003B5679">
      <w:pPr>
        <w:rPr>
          <w:noProof/>
          <w:lang w:val="en-US"/>
        </w:rPr>
      </w:pPr>
      <w:r>
        <w:rPr>
          <w:noProof/>
          <w:lang w:val="en-US"/>
        </w:rPr>
        <w:t>3GPP TS 23.501 [10];</w:t>
      </w:r>
    </w:p>
    <w:p w14:paraId="1BE506C7" w14:textId="77777777" w:rsidR="003B5679" w:rsidRDefault="003B5679" w:rsidP="003B5679">
      <w:pPr>
        <w:rPr>
          <w:noProof/>
          <w:lang w:val="en-US"/>
        </w:rPr>
      </w:pPr>
      <w:r>
        <w:rPr>
          <w:noProof/>
          <w:lang w:val="en-US"/>
        </w:rPr>
        <w:t>3GPP TS 23.503 [12];</w:t>
      </w:r>
    </w:p>
    <w:p w14:paraId="3C41BB1D" w14:textId="77777777" w:rsidR="003B5679" w:rsidRDefault="003B5679" w:rsidP="003B5679">
      <w:pPr>
        <w:pStyle w:val="Heading4"/>
        <w:rPr>
          <w:noProof/>
          <w:lang w:val="en-US"/>
        </w:rPr>
      </w:pPr>
      <w:bookmarkStart w:id="205" w:name="_Toc101262316"/>
      <w:r>
        <w:rPr>
          <w:noProof/>
          <w:lang w:val="en-US"/>
        </w:rPr>
        <w:t>6.3.1.2</w:t>
      </w:r>
      <w:r>
        <w:rPr>
          <w:noProof/>
          <w:lang w:val="en-US"/>
        </w:rPr>
        <w:tab/>
        <w:t>Proposed changes to 3GPP TS 23.280</w:t>
      </w:r>
      <w:bookmarkEnd w:id="205"/>
    </w:p>
    <w:p w14:paraId="40B41191" w14:textId="77777777" w:rsidR="003B5679" w:rsidRDefault="003B5679" w:rsidP="003B5679">
      <w:pPr>
        <w:pStyle w:val="Heading5"/>
      </w:pPr>
      <w:bookmarkStart w:id="206" w:name="_Toc101262317"/>
      <w:r>
        <w:t>6.3.1.2.1</w:t>
      </w:r>
      <w:r>
        <w:tab/>
        <w:t xml:space="preserve">Proposed new subclause </w:t>
      </w:r>
      <w:r>
        <w:rPr>
          <w:highlight w:val="yellow"/>
          <w:u w:val="single"/>
        </w:rPr>
        <w:t>5.2.7.2.3</w:t>
      </w:r>
      <w:r>
        <w:rPr>
          <w:highlight w:val="yellow"/>
          <w:u w:val="single"/>
        </w:rPr>
        <w:tab/>
        <w:t>Considerations for the 5GS PDU session to the MC services DN 5.2.7.2.3.1 General</w:t>
      </w:r>
      <w:bookmarkEnd w:id="206"/>
      <w:r>
        <w:t xml:space="preserve"> </w:t>
      </w:r>
    </w:p>
    <w:p w14:paraId="5712ACD5" w14:textId="77777777" w:rsidR="003B5679" w:rsidRDefault="003B5679" w:rsidP="003B5679">
      <w:pPr>
        <w:rPr>
          <w:highlight w:val="yellow"/>
          <w:u w:val="single"/>
          <w:lang w:val="en-US"/>
        </w:rPr>
      </w:pPr>
      <w:r>
        <w:rPr>
          <w:highlight w:val="yellow"/>
          <w:u w:val="single"/>
        </w:rPr>
        <w:t xml:space="preserve">5GS </w:t>
      </w:r>
      <w:r>
        <w:rPr>
          <w:highlight w:val="yellow"/>
          <w:u w:val="single"/>
          <w:lang w:val="en-US"/>
        </w:rPr>
        <w:t>predefined 5QI sets shall be used, which are structured strictly according to Guaranteed Bit Rate (GBR) and non-Guaranteed Bit Rate (Non-GBR) and are identified with the QoS Identifier 5QI. Within the two categories GBR and Non-GBR, these differ according to latency, packet error rate, its scheduling priority and averaging window. The 5QI range between 128 and 254 may be used for operator-specific 5QI values (see list below).</w:t>
      </w:r>
    </w:p>
    <w:p w14:paraId="027D5A53"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[1 – 4]</w:t>
      </w:r>
      <w:r w:rsidRPr="00AB1294">
        <w:rPr>
          <w:highlight w:val="yellow"/>
          <w:u w:val="single"/>
        </w:rPr>
        <w:tab/>
      </w:r>
      <w:r w:rsidRPr="00AB1294">
        <w:rPr>
          <w:highlight w:val="yellow"/>
          <w:u w:val="single"/>
        </w:rPr>
        <w:tab/>
      </w:r>
      <w:r w:rsidRPr="00AB1294">
        <w:rPr>
          <w:highlight w:val="yellow"/>
          <w:u w:val="single"/>
        </w:rPr>
        <w:tab/>
      </w:r>
      <w:r w:rsidRPr="00AB1294">
        <w:rPr>
          <w:highlight w:val="yellow"/>
          <w:u w:val="single"/>
        </w:rPr>
        <w:tab/>
        <w:t>value range for guaranteed bit rate QoS flows;</w:t>
      </w:r>
    </w:p>
    <w:p w14:paraId="1DFEC7B2"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65, 66, 67</w:t>
      </w:r>
      <w:r w:rsidRPr="00AB1294">
        <w:rPr>
          <w:highlight w:val="yellow"/>
          <w:u w:val="single"/>
        </w:rPr>
        <w:tab/>
      </w:r>
      <w:r w:rsidRPr="00AB1294">
        <w:rPr>
          <w:highlight w:val="yellow"/>
          <w:u w:val="single"/>
        </w:rPr>
        <w:tab/>
      </w:r>
      <w:r w:rsidRPr="00AB1294">
        <w:rPr>
          <w:highlight w:val="yellow"/>
          <w:u w:val="single"/>
        </w:rPr>
        <w:tab/>
        <w:t>values for guaranteed bit rate QoS flows (assigned for MC services);</w:t>
      </w:r>
    </w:p>
    <w:p w14:paraId="523FAB37"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[71 – 76]</w:t>
      </w:r>
      <w:r w:rsidRPr="00AB1294">
        <w:rPr>
          <w:highlight w:val="yellow"/>
          <w:u w:val="single"/>
        </w:rPr>
        <w:tab/>
      </w:r>
      <w:r w:rsidRPr="00AB1294">
        <w:rPr>
          <w:highlight w:val="yellow"/>
          <w:u w:val="single"/>
        </w:rPr>
        <w:tab/>
      </w:r>
      <w:r w:rsidRPr="00AB1294">
        <w:rPr>
          <w:highlight w:val="yellow"/>
          <w:u w:val="single"/>
        </w:rPr>
        <w:tab/>
        <w:t>value range for guaranteed bit rate QoS flows;</w:t>
      </w:r>
    </w:p>
    <w:p w14:paraId="6F984C9F"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[5 – 9]</w:t>
      </w:r>
      <w:r w:rsidRPr="00AB1294">
        <w:rPr>
          <w:highlight w:val="yellow"/>
          <w:u w:val="single"/>
        </w:rPr>
        <w:tab/>
      </w:r>
      <w:r w:rsidRPr="00AB1294">
        <w:rPr>
          <w:highlight w:val="yellow"/>
          <w:u w:val="single"/>
        </w:rPr>
        <w:tab/>
      </w:r>
      <w:r w:rsidRPr="00AB1294">
        <w:rPr>
          <w:highlight w:val="yellow"/>
          <w:u w:val="single"/>
        </w:rPr>
        <w:tab/>
      </w:r>
      <w:r w:rsidRPr="00AB1294">
        <w:rPr>
          <w:highlight w:val="yellow"/>
          <w:u w:val="single"/>
        </w:rPr>
        <w:tab/>
        <w:t>value range for non-guaranteed bit rate QoS flows;</w:t>
      </w:r>
    </w:p>
    <w:p w14:paraId="40C06254"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69, 70, 79, 80</w:t>
      </w:r>
      <w:r w:rsidRPr="00AB1294">
        <w:rPr>
          <w:highlight w:val="yellow"/>
          <w:u w:val="single"/>
        </w:rPr>
        <w:tab/>
      </w:r>
      <w:r w:rsidRPr="00AB1294">
        <w:rPr>
          <w:highlight w:val="yellow"/>
          <w:u w:val="single"/>
        </w:rPr>
        <w:tab/>
        <w:t>values for non-guaranteed bit rate QoS flows (69 and 70 assigned for MC services);</w:t>
      </w:r>
    </w:p>
    <w:p w14:paraId="2F890004"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[82 – 85]</w:t>
      </w:r>
      <w:r w:rsidRPr="00AB1294">
        <w:rPr>
          <w:highlight w:val="yellow"/>
          <w:u w:val="single"/>
        </w:rPr>
        <w:tab/>
      </w:r>
      <w:r w:rsidRPr="00AB1294">
        <w:rPr>
          <w:highlight w:val="yellow"/>
          <w:u w:val="single"/>
        </w:rPr>
        <w:tab/>
      </w:r>
      <w:r w:rsidRPr="00AB1294">
        <w:rPr>
          <w:highlight w:val="yellow"/>
          <w:u w:val="single"/>
        </w:rPr>
        <w:tab/>
        <w:t>value range for delay critical guaranteed bit rate QoS flows;</w:t>
      </w:r>
    </w:p>
    <w:p w14:paraId="35D26894" w14:textId="77777777" w:rsidR="003B5679" w:rsidRPr="00AB1294" w:rsidRDefault="003B5679" w:rsidP="003B5679">
      <w:pPr>
        <w:pStyle w:val="B10"/>
        <w:rPr>
          <w:highlight w:val="yellow"/>
          <w:u w:val="single"/>
        </w:rPr>
      </w:pPr>
      <w:r w:rsidRPr="00AB1294">
        <w:rPr>
          <w:highlight w:val="yellow"/>
          <w:u w:val="single"/>
        </w:rPr>
        <w:t>-</w:t>
      </w:r>
      <w:r w:rsidRPr="00AB1294">
        <w:rPr>
          <w:highlight w:val="yellow"/>
          <w:u w:val="single"/>
        </w:rPr>
        <w:tab/>
        <w:t>[128 – 254]</w:t>
      </w:r>
      <w:r w:rsidRPr="00AB1294">
        <w:rPr>
          <w:highlight w:val="yellow"/>
          <w:u w:val="single"/>
        </w:rPr>
        <w:tab/>
      </w:r>
      <w:r w:rsidRPr="00AB1294">
        <w:rPr>
          <w:highlight w:val="yellow"/>
          <w:u w:val="single"/>
        </w:rPr>
        <w:tab/>
        <w:t>value range for Operator-specific 5QIs;</w:t>
      </w:r>
    </w:p>
    <w:p w14:paraId="6402C869" w14:textId="423EAD71" w:rsidR="003B5679" w:rsidRDefault="003B5679" w:rsidP="003B5679">
      <w:pPr>
        <w:rPr>
          <w:noProof/>
          <w:highlight w:val="yellow"/>
          <w:u w:val="single"/>
          <w:lang w:val="en-US"/>
        </w:rPr>
      </w:pPr>
      <w:r>
        <w:rPr>
          <w:noProof/>
          <w:highlight w:val="yellow"/>
          <w:u w:val="single"/>
          <w:lang w:val="en-US"/>
        </w:rPr>
        <w:t>If available, a PDU session may simultaneously use 3GPP access and wireless non-3GPP access which is asscociated with a Multi-Access PDU. The correspoonding rules for the use of MA-PDUs in the MC system context shall be defined within the 5GC.</w:t>
      </w:r>
    </w:p>
    <w:p w14:paraId="59CF4B65" w14:textId="77777777" w:rsidR="003B5679" w:rsidRDefault="003B5679" w:rsidP="003B5679">
      <w:pPr>
        <w:rPr>
          <w:noProof/>
          <w:highlight w:val="yellow"/>
          <w:u w:val="single"/>
          <w:lang w:val="en-US"/>
        </w:rPr>
      </w:pPr>
      <w:r>
        <w:rPr>
          <w:noProof/>
          <w:highlight w:val="yellow"/>
          <w:u w:val="single"/>
          <w:lang w:val="en-US"/>
        </w:rPr>
        <w:t>The 5GS PDU session model is also applicable for wireline access starting at the wireline access function according to 3GPP TS 23.501 [X].</w:t>
      </w:r>
    </w:p>
    <w:p w14:paraId="008C4713" w14:textId="77777777" w:rsidR="003B5679" w:rsidRDefault="003B5679" w:rsidP="003B5679">
      <w:pPr>
        <w:rPr>
          <w:lang w:val="en-US"/>
        </w:rPr>
      </w:pPr>
      <w:r>
        <w:rPr>
          <w:highlight w:val="yellow"/>
          <w:u w:val="single"/>
          <w:lang w:val="en-US"/>
        </w:rPr>
        <w:t>The 5GS use of Allocation Retention Priority (ARP) is associated with an individual QoS flow as part of a PDU session and can be adjusted at any time.</w:t>
      </w:r>
    </w:p>
    <w:p w14:paraId="208F4E2A" w14:textId="77777777" w:rsidR="003B5679" w:rsidRDefault="003B5679" w:rsidP="003B5679">
      <w:pPr>
        <w:pStyle w:val="Heading5"/>
      </w:pPr>
      <w:bookmarkStart w:id="207" w:name="_Toc35868562"/>
      <w:bookmarkStart w:id="208" w:name="_Toc468110361"/>
      <w:bookmarkStart w:id="209" w:name="_Toc468105266"/>
      <w:bookmarkStart w:id="210" w:name="_Toc459375032"/>
      <w:bookmarkStart w:id="211" w:name="_Toc453279694"/>
      <w:bookmarkStart w:id="212" w:name="_Toc453260957"/>
      <w:bookmarkStart w:id="213" w:name="_Toc453260070"/>
      <w:bookmarkStart w:id="214" w:name="_Toc433209552"/>
      <w:bookmarkStart w:id="215" w:name="_Toc428364952"/>
      <w:bookmarkStart w:id="216" w:name="_Toc424654366"/>
      <w:bookmarkStart w:id="217" w:name="_Toc101262318"/>
      <w:r>
        <w:lastRenderedPageBreak/>
        <w:t>6.3.1.2.2</w:t>
      </w:r>
      <w:r>
        <w:tab/>
        <w:t>Proposed changes to clause 7.2</w:t>
      </w:r>
      <w:r>
        <w:tab/>
        <w:t>Description of the planes</w:t>
      </w:r>
      <w:bookmarkEnd w:id="207"/>
      <w:bookmarkEnd w:id="208"/>
      <w:bookmarkEnd w:id="209"/>
      <w:bookmarkEnd w:id="210"/>
      <w:bookmarkEnd w:id="211"/>
      <w:bookmarkEnd w:id="212"/>
      <w:bookmarkEnd w:id="213"/>
      <w:bookmarkEnd w:id="214"/>
      <w:bookmarkEnd w:id="215"/>
      <w:bookmarkEnd w:id="216"/>
      <w:bookmarkEnd w:id="217"/>
    </w:p>
    <w:p w14:paraId="34B665D2" w14:textId="77777777" w:rsidR="003B5679" w:rsidRDefault="003B5679" w:rsidP="003B5679">
      <w:r>
        <w:t>The following planes are identified:</w:t>
      </w:r>
    </w:p>
    <w:p w14:paraId="546CEFFC" w14:textId="77777777" w:rsidR="003B5679" w:rsidRDefault="003B5679" w:rsidP="003B5679">
      <w:pPr>
        <w:pStyle w:val="B10"/>
      </w:pPr>
      <w:r>
        <w:t>a)</w:t>
      </w:r>
      <w:r>
        <w:tab/>
        <w:t>application plane</w:t>
      </w:r>
      <w:r>
        <w:rPr>
          <w:lang w:eastAsia="zh-CN"/>
        </w:rPr>
        <w:t>:</w:t>
      </w:r>
      <w:r>
        <w:t xml:space="preserve"> The application plane provides all of the services (e.g. call control, floor control</w:t>
      </w:r>
      <w:r>
        <w:rPr>
          <w:lang w:eastAsia="zh-CN"/>
        </w:rPr>
        <w:t>, video control, data control</w:t>
      </w:r>
      <w:r>
        <w:t xml:space="preserve">) required by the user together with the necessary functions to support </w:t>
      </w:r>
      <w:r>
        <w:rPr>
          <w:lang w:eastAsia="zh-CN"/>
        </w:rPr>
        <w:t>MC service</w:t>
      </w:r>
      <w:r>
        <w:t xml:space="preserve">. It uses the services of the signalling control plane to support those requirements. </w:t>
      </w:r>
      <w:r>
        <w:rPr>
          <w:lang w:eastAsia="zh-CN"/>
        </w:rPr>
        <w:t>For example, within the MCPTT service, t</w:t>
      </w:r>
      <w:r>
        <w:t>he application plane also provides for the conferencing of media, and provision of tones and announcements; and</w:t>
      </w:r>
    </w:p>
    <w:p w14:paraId="723F6BB3" w14:textId="77777777" w:rsidR="003B5679" w:rsidRDefault="003B5679" w:rsidP="003B5679">
      <w:pPr>
        <w:pStyle w:val="B10"/>
      </w:pPr>
      <w:r>
        <w:t>b)</w:t>
      </w:r>
      <w:r>
        <w:tab/>
        <w:t>signalling control plane</w:t>
      </w:r>
      <w:r>
        <w:rPr>
          <w:lang w:eastAsia="zh-CN"/>
        </w:rPr>
        <w:t>:</w:t>
      </w:r>
      <w:r>
        <w:t xml:space="preserve"> The signalling control plane provides the necessary signalling support to establish the association of users involved in an </w:t>
      </w:r>
      <w:r>
        <w:rPr>
          <w:lang w:eastAsia="zh-CN"/>
        </w:rPr>
        <w:t>MC service, such as an MCPTT</w:t>
      </w:r>
      <w:r>
        <w:t xml:space="preserve"> call or other type of </w:t>
      </w:r>
      <w:r>
        <w:rPr>
          <w:lang w:eastAsia="zh-CN"/>
        </w:rPr>
        <w:t>MC</w:t>
      </w:r>
      <w:r>
        <w:t xml:space="preserve"> services. The signalling control plane also offers access to and control of services </w:t>
      </w:r>
      <w:r>
        <w:rPr>
          <w:lang w:eastAsia="zh-CN"/>
        </w:rPr>
        <w:t>across MC services</w:t>
      </w:r>
      <w:r>
        <w:t>. The signalling control plane uses the services of the bearer plane.</w:t>
      </w:r>
    </w:p>
    <w:p w14:paraId="0613AFC3" w14:textId="77777777" w:rsidR="003B5679" w:rsidRDefault="003B5679" w:rsidP="003B5679">
      <w:r>
        <w:rPr>
          <w:highlight w:val="yellow"/>
        </w:rPr>
        <w:t>For EPS</w:t>
      </w:r>
      <w:r>
        <w:t xml:space="preserve"> </w:t>
      </w:r>
      <w:r>
        <w:rPr>
          <w:strike/>
          <w:highlight w:val="yellow"/>
          <w:u w:val="single"/>
        </w:rPr>
        <w:t>B</w:t>
      </w:r>
      <w:r>
        <w:rPr>
          <w:highlight w:val="yellow"/>
          <w:u w:val="single"/>
        </w:rPr>
        <w:t>b</w:t>
      </w:r>
      <w:r>
        <w:t xml:space="preserve">earers supporting these planes are defined </w:t>
      </w:r>
      <w:r>
        <w:rPr>
          <w:strike/>
          <w:highlight w:val="yellow"/>
        </w:rPr>
        <w:t>for LTE</w:t>
      </w:r>
      <w:r>
        <w:t xml:space="preserve"> within 3GPP TS 23.401 [</w:t>
      </w:r>
      <w:r>
        <w:rPr>
          <w:lang w:eastAsia="zh-CN"/>
        </w:rPr>
        <w:t>17</w:t>
      </w:r>
      <w:r>
        <w:t>]. The resource control that is needed to support these planes is defined within 3GPP TS 23.203 [</w:t>
      </w:r>
      <w:r>
        <w:rPr>
          <w:lang w:eastAsia="zh-CN"/>
        </w:rPr>
        <w:t>8</w:t>
      </w:r>
      <w:r>
        <w:t>]. The application plane also relies on the use of multicast bearers established via procedures defined in 3GPP TS 23. 468 [</w:t>
      </w:r>
      <w:r>
        <w:rPr>
          <w:lang w:eastAsia="zh-CN"/>
        </w:rPr>
        <w:t>18</w:t>
      </w:r>
      <w:r>
        <w:t>] and 3GPP TS 23.246 [</w:t>
      </w:r>
      <w:r>
        <w:rPr>
          <w:lang w:eastAsia="zh-CN"/>
        </w:rPr>
        <w:t>11</w:t>
      </w:r>
      <w:r>
        <w:t>].</w:t>
      </w:r>
    </w:p>
    <w:p w14:paraId="3C4A7786" w14:textId="77777777" w:rsidR="003B5679" w:rsidRDefault="003B5679" w:rsidP="003B5679">
      <w:pPr>
        <w:rPr>
          <w:noProof/>
          <w:u w:val="single"/>
          <w:lang w:val="en-US"/>
        </w:rPr>
      </w:pPr>
      <w:r>
        <w:rPr>
          <w:highlight w:val="yellow"/>
          <w:u w:val="single"/>
        </w:rPr>
        <w:t>For 5GS PDU sessions and it corresponding QoS flow settings are defined within 3GPP TS 23.501 [X]. The corresponding resource control to support these planes is defined within 3GPP TS 23.503 [Z].</w:t>
      </w:r>
    </w:p>
    <w:p w14:paraId="0FD8258D" w14:textId="77777777" w:rsidR="003B5679" w:rsidRDefault="003B5679" w:rsidP="003B5679">
      <w:pPr>
        <w:pStyle w:val="EditorsNote"/>
        <w:rPr>
          <w:rFonts w:ascii="Arial" w:hAnsi="Arial" w:cs="Arial"/>
          <w:noProof/>
          <w:color w:val="0000FF"/>
          <w:sz w:val="28"/>
          <w:szCs w:val="28"/>
          <w:u w:val="single"/>
          <w:lang w:val="en-US"/>
        </w:rPr>
      </w:pPr>
      <w:r>
        <w:rPr>
          <w:noProof/>
          <w:highlight w:val="yellow"/>
          <w:u w:val="single"/>
          <w:lang w:val="en-US"/>
        </w:rPr>
        <w:t>Editor</w:t>
      </w:r>
      <w:r w:rsidRPr="000E27ED">
        <w:rPr>
          <w:noProof/>
          <w:u w:val="single"/>
          <w:lang w:val="en-US"/>
        </w:rPr>
        <w:t>'</w:t>
      </w:r>
      <w:r>
        <w:rPr>
          <w:noProof/>
          <w:highlight w:val="yellow"/>
          <w:u w:val="single"/>
          <w:lang w:val="en-US"/>
        </w:rPr>
        <w:t>s note: The impact on 3GPP TS 23.468 and 3GPP TS 23.246 using 5GS is FFS.</w:t>
      </w:r>
    </w:p>
    <w:p w14:paraId="72254BD7" w14:textId="77777777" w:rsidR="003B5679" w:rsidRDefault="003B5679" w:rsidP="003B5679">
      <w:pPr>
        <w:pStyle w:val="Heading5"/>
      </w:pPr>
      <w:bookmarkStart w:id="218" w:name="_Toc35868969"/>
      <w:bookmarkStart w:id="219" w:name="_Toc477420720"/>
      <w:bookmarkStart w:id="220" w:name="_Toc433209853"/>
      <w:bookmarkStart w:id="221" w:name="_Toc101262319"/>
      <w:r>
        <w:t>6.3.1.2.3</w:t>
      </w:r>
      <w:r>
        <w:tab/>
        <w:t>Proposed change to 10.11.2</w:t>
      </w:r>
      <w:r>
        <w:tab/>
        <w:t>Request for unicast resources at session establishment</w:t>
      </w:r>
      <w:bookmarkEnd w:id="218"/>
      <w:bookmarkEnd w:id="219"/>
      <w:bookmarkEnd w:id="220"/>
      <w:r>
        <w:rPr>
          <w:u w:val="single"/>
        </w:rPr>
        <w:t xml:space="preserve"> </w:t>
      </w:r>
      <w:r>
        <w:rPr>
          <w:highlight w:val="yellow"/>
          <w:u w:val="single"/>
        </w:rPr>
        <w:t>using EPS</w:t>
      </w:r>
      <w:bookmarkEnd w:id="221"/>
    </w:p>
    <w:p w14:paraId="1BDB6B19" w14:textId="77777777" w:rsidR="003B5679" w:rsidRDefault="003B5679" w:rsidP="003B5679">
      <w:r>
        <w:t>The procedure defined in this subclause specifies how network resources are requested at session establishment. If concurrent sessions are used the MC service server may utilize the capability of resource sharing specified in 3GPP TS 23.203 [8]. The request for resources is sent to the PCRF on the Rx reference point and includes media type, bandwidth, priority, application identifier and resource sharing information.</w:t>
      </w:r>
    </w:p>
    <w:p w14:paraId="4BA85873" w14:textId="77777777" w:rsidR="003B5679" w:rsidRDefault="003B5679" w:rsidP="003B5679">
      <w:r>
        <w:t>The procedure is generic to any type of session establishment that requires requests for network resources.</w:t>
      </w:r>
    </w:p>
    <w:p w14:paraId="145620BA" w14:textId="77777777" w:rsidR="003B5679" w:rsidRDefault="003B5679" w:rsidP="003B5679">
      <w:r>
        <w:t xml:space="preserve">Procedures in figure 10.11.2-1 are the signalling procedures for the requesting resource at session establishment. </w:t>
      </w:r>
    </w:p>
    <w:p w14:paraId="47323718" w14:textId="77777777" w:rsidR="003B5679" w:rsidRDefault="003B5679" w:rsidP="003B5679">
      <w:pPr>
        <w:pStyle w:val="TH"/>
      </w:pPr>
      <w:r>
        <w:object w:dxaOrig="7215" w:dyaOrig="6255" w14:anchorId="5514E3A9">
          <v:shape id="_x0000_i1038" type="#_x0000_t75" style="width:360.65pt;height:313.05pt" o:ole="">
            <v:imagedata r:id="rId38" o:title=""/>
          </v:shape>
          <o:OLEObject Type="Embed" ProgID="Visio.Drawing.11" ShapeID="_x0000_i1038" DrawAspect="Content" ObjectID="_1716575973" r:id="rId39"/>
        </w:object>
      </w:r>
    </w:p>
    <w:p w14:paraId="6C785E0C" w14:textId="77777777" w:rsidR="003B5679" w:rsidRDefault="003B5679" w:rsidP="003B5679">
      <w:pPr>
        <w:pStyle w:val="TF"/>
        <w:rPr>
          <w:lang w:eastAsia="zh-CN"/>
        </w:rPr>
      </w:pPr>
      <w:r>
        <w:t>Figure 10.11.2-1:</w:t>
      </w:r>
      <w:r>
        <w:rPr>
          <w:lang w:eastAsia="zh-CN"/>
        </w:rPr>
        <w:t xml:space="preserve"> Resource request at session establishment</w:t>
      </w:r>
    </w:p>
    <w:p w14:paraId="60BCD364" w14:textId="77777777" w:rsidR="003B5679" w:rsidRDefault="003B5679" w:rsidP="003B5679">
      <w:pPr>
        <w:pStyle w:val="B10"/>
      </w:pPr>
      <w:r>
        <w:t>1.</w:t>
      </w:r>
      <w:r>
        <w:tab/>
        <w:t>MC service client sends a call/session establishment request.</w:t>
      </w:r>
    </w:p>
    <w:p w14:paraId="470685DC" w14:textId="77777777" w:rsidR="003B5679" w:rsidRDefault="003B5679" w:rsidP="003B5679">
      <w:pPr>
        <w:pStyle w:val="B10"/>
      </w:pPr>
      <w:r>
        <w:t>2.</w:t>
      </w:r>
      <w:r>
        <w:tab/>
        <w:t>MC service server receives evaluates the need network resources and use of media resource sharing.</w:t>
      </w:r>
    </w:p>
    <w:p w14:paraId="604A1D4A" w14:textId="77777777" w:rsidR="003B5679" w:rsidRDefault="003B5679" w:rsidP="003B5679">
      <w:pPr>
        <w:pStyle w:val="B10"/>
      </w:pPr>
      <w:r>
        <w:t>3.</w:t>
      </w:r>
      <w:r>
        <w:tab/>
        <w:t>MC service server send a session progress request containing request for resources.</w:t>
      </w:r>
    </w:p>
    <w:p w14:paraId="16528DF5" w14:textId="77777777" w:rsidR="003B5679" w:rsidRDefault="003B5679" w:rsidP="003B5679">
      <w:pPr>
        <w:pStyle w:val="B10"/>
      </w:pPr>
      <w:r>
        <w:t>4.</w:t>
      </w:r>
      <w:r>
        <w:tab/>
        <w:t>PCC procedures (as defined in 3GPP TS 23.203 [8]) initiated from SIP core local inbound/outbound proxy over Rx.</w:t>
      </w:r>
    </w:p>
    <w:p w14:paraId="781C9CF5" w14:textId="77777777" w:rsidR="003B5679" w:rsidRDefault="003B5679" w:rsidP="003B5679">
      <w:pPr>
        <w:pStyle w:val="B10"/>
      </w:pPr>
      <w:r>
        <w:t>5.</w:t>
      </w:r>
      <w:r>
        <w:tab/>
        <w:t>The SIP core local inbound / outbound proxy forwards the call control protocol request to the MC service client.</w:t>
      </w:r>
    </w:p>
    <w:p w14:paraId="7CBE629A" w14:textId="77777777" w:rsidR="003B5679" w:rsidRDefault="003B5679" w:rsidP="003B5679">
      <w:pPr>
        <w:pStyle w:val="B10"/>
        <w:rPr>
          <w:lang w:eastAsia="en-GB"/>
        </w:rPr>
      </w:pPr>
      <w:r>
        <w:rPr>
          <w:lang w:eastAsia="en-GB"/>
        </w:rPr>
        <w:t>6.</w:t>
      </w:r>
      <w:r>
        <w:rPr>
          <w:lang w:eastAsia="en-GB"/>
        </w:rPr>
        <w:tab/>
        <w:t xml:space="preserve">The MC service client acknowledges the </w:t>
      </w:r>
      <w:r>
        <w:t xml:space="preserve">session progress request with an </w:t>
      </w:r>
      <w:r>
        <w:rPr>
          <w:lang w:eastAsia="en-GB"/>
        </w:rPr>
        <w:t>OK message.</w:t>
      </w:r>
    </w:p>
    <w:p w14:paraId="2ED9BB09" w14:textId="77777777" w:rsidR="003B5679" w:rsidRDefault="003B5679" w:rsidP="003B5679">
      <w:pPr>
        <w:pStyle w:val="B10"/>
      </w:pPr>
      <w:r>
        <w:t>7.</w:t>
      </w:r>
      <w:r>
        <w:tab/>
        <w:t>The SIP core local inbound / outbound proxy forwards the OK message to the MC service server.</w:t>
      </w:r>
    </w:p>
    <w:p w14:paraId="71E9234E" w14:textId="77777777" w:rsidR="003B5679" w:rsidRDefault="003B5679" w:rsidP="003B5679">
      <w:r>
        <w:t>8.</w:t>
      </w:r>
      <w:r>
        <w:tab/>
        <w:t>The MC service call/session is established, and resources have been allocated.</w:t>
      </w:r>
    </w:p>
    <w:p w14:paraId="17FC5BC7" w14:textId="77777777" w:rsidR="003B5679" w:rsidRDefault="003B5679" w:rsidP="003B5679">
      <w:pPr>
        <w:pStyle w:val="Heading5"/>
      </w:pPr>
      <w:bookmarkStart w:id="222" w:name="_Toc101262320"/>
      <w:r>
        <w:t>6.3.1.2.4</w:t>
      </w:r>
      <w:r>
        <w:tab/>
        <w:t xml:space="preserve">Proposed new subclause </w:t>
      </w:r>
      <w:r>
        <w:rPr>
          <w:highlight w:val="yellow"/>
          <w:u w:val="single"/>
        </w:rPr>
        <w:t>10.11.2a</w:t>
      </w:r>
      <w:r>
        <w:rPr>
          <w:highlight w:val="yellow"/>
          <w:u w:val="single"/>
        </w:rPr>
        <w:tab/>
        <w:t>Request for unicast resources at session establishment using 5GS</w:t>
      </w:r>
      <w:bookmarkEnd w:id="222"/>
    </w:p>
    <w:p w14:paraId="47599F42" w14:textId="77777777" w:rsidR="003B5679" w:rsidRDefault="003B5679" w:rsidP="003B5679">
      <w:pPr>
        <w:rPr>
          <w:highlight w:val="yellow"/>
          <w:u w:val="single"/>
        </w:rPr>
      </w:pPr>
      <w:r>
        <w:rPr>
          <w:highlight w:val="yellow"/>
          <w:u w:val="single"/>
        </w:rPr>
        <w:t>The procedure defined in this subclause specifies how network resources are requested at session establishment. If concurrent sessions are used the MC service server may utilize the capability of resource sharing specified in 3GPP TS 23.503 [Z]. The request for resources is sent to the PCF on the N5 reference point and includes media type, bandwidth, priority, application identifier and resource sharing information.</w:t>
      </w:r>
    </w:p>
    <w:p w14:paraId="543F8922" w14:textId="77777777" w:rsidR="003B5679" w:rsidRDefault="003B5679" w:rsidP="003B5679">
      <w:pPr>
        <w:rPr>
          <w:highlight w:val="yellow"/>
          <w:u w:val="single"/>
        </w:rPr>
      </w:pPr>
      <w:r>
        <w:rPr>
          <w:highlight w:val="yellow"/>
          <w:u w:val="single"/>
        </w:rPr>
        <w:t>The procedure is generic to any type of session establishment that requires requests for network resources.</w:t>
      </w:r>
    </w:p>
    <w:p w14:paraId="247CB53F" w14:textId="77777777" w:rsidR="003B5679" w:rsidRDefault="003B5679" w:rsidP="003B5679">
      <w:pPr>
        <w:rPr>
          <w:highlight w:val="yellow"/>
          <w:u w:val="single"/>
        </w:rPr>
      </w:pPr>
      <w:r>
        <w:rPr>
          <w:highlight w:val="yellow"/>
          <w:u w:val="single"/>
        </w:rPr>
        <w:t>Procedures in figure 10.11.2a-1 are the signalling procedures for the requesting resource at session establishment.</w:t>
      </w:r>
    </w:p>
    <w:p w14:paraId="5F41E7D5" w14:textId="77777777" w:rsidR="003B5679" w:rsidRDefault="003B5679" w:rsidP="003B5679">
      <w:pPr>
        <w:pStyle w:val="TH"/>
        <w:rPr>
          <w:highlight w:val="yellow"/>
          <w:u w:val="single"/>
        </w:rPr>
      </w:pPr>
      <w:r>
        <w:rPr>
          <w:u w:val="single"/>
        </w:rPr>
        <w:object w:dxaOrig="7245" w:dyaOrig="6255" w14:anchorId="1D6EB88B">
          <v:shape id="_x0000_i1039" type="#_x0000_t75" style="width:362.5pt;height:313.05pt" o:ole="">
            <v:imagedata r:id="rId40" o:title=""/>
          </v:shape>
          <o:OLEObject Type="Embed" ProgID="Visio.Drawing.15" ShapeID="_x0000_i1039" DrawAspect="Content" ObjectID="_1716575974" r:id="rId41"/>
        </w:object>
      </w:r>
    </w:p>
    <w:p w14:paraId="7E67CE30" w14:textId="77777777" w:rsidR="003B5679" w:rsidRDefault="003B5679" w:rsidP="003B5679">
      <w:pPr>
        <w:pStyle w:val="TF"/>
        <w:rPr>
          <w:highlight w:val="yellow"/>
          <w:u w:val="single"/>
          <w:lang w:eastAsia="zh-CN"/>
        </w:rPr>
      </w:pPr>
      <w:r>
        <w:rPr>
          <w:highlight w:val="yellow"/>
          <w:u w:val="single"/>
        </w:rPr>
        <w:t>Figure 10.11.2a-1:</w:t>
      </w:r>
      <w:r>
        <w:rPr>
          <w:highlight w:val="yellow"/>
          <w:u w:val="single"/>
          <w:lang w:eastAsia="zh-CN"/>
        </w:rPr>
        <w:t xml:space="preserve"> Resource request at session establishment using 5GS</w:t>
      </w:r>
    </w:p>
    <w:p w14:paraId="6F5DF248" w14:textId="77777777" w:rsidR="003B5679" w:rsidRDefault="003B5679" w:rsidP="003B5679">
      <w:pPr>
        <w:pStyle w:val="B10"/>
        <w:rPr>
          <w:highlight w:val="yellow"/>
          <w:u w:val="single"/>
        </w:rPr>
      </w:pPr>
      <w:r>
        <w:rPr>
          <w:highlight w:val="yellow"/>
          <w:u w:val="single"/>
        </w:rPr>
        <w:t>1.</w:t>
      </w:r>
      <w:r>
        <w:rPr>
          <w:highlight w:val="yellow"/>
          <w:u w:val="single"/>
        </w:rPr>
        <w:tab/>
        <w:t>MC service client sends a call/session establishment request.</w:t>
      </w:r>
    </w:p>
    <w:p w14:paraId="0224B543" w14:textId="77777777" w:rsidR="003B5679" w:rsidRDefault="003B5679" w:rsidP="003B5679">
      <w:pPr>
        <w:pStyle w:val="B10"/>
        <w:rPr>
          <w:highlight w:val="yellow"/>
          <w:u w:val="single"/>
        </w:rPr>
      </w:pPr>
      <w:r>
        <w:rPr>
          <w:highlight w:val="yellow"/>
          <w:u w:val="single"/>
        </w:rPr>
        <w:t>2.</w:t>
      </w:r>
      <w:r>
        <w:rPr>
          <w:highlight w:val="yellow"/>
          <w:u w:val="single"/>
        </w:rPr>
        <w:tab/>
        <w:t>MC service server receives evaluates the need network resources and use of media resource sharing.</w:t>
      </w:r>
    </w:p>
    <w:p w14:paraId="554A7D9E" w14:textId="77777777" w:rsidR="003B5679" w:rsidRDefault="003B5679" w:rsidP="003B5679">
      <w:pPr>
        <w:pStyle w:val="B10"/>
        <w:rPr>
          <w:highlight w:val="yellow"/>
          <w:u w:val="single"/>
        </w:rPr>
      </w:pPr>
      <w:r>
        <w:rPr>
          <w:highlight w:val="yellow"/>
          <w:u w:val="single"/>
        </w:rPr>
        <w:t>3.</w:t>
      </w:r>
      <w:r>
        <w:rPr>
          <w:highlight w:val="yellow"/>
          <w:u w:val="single"/>
        </w:rPr>
        <w:tab/>
        <w:t>MC service server send a session progress request containing request for resources.</w:t>
      </w:r>
    </w:p>
    <w:p w14:paraId="25C1EBAC" w14:textId="77777777" w:rsidR="003B5679" w:rsidRDefault="003B5679" w:rsidP="003B5679">
      <w:pPr>
        <w:pStyle w:val="B10"/>
        <w:rPr>
          <w:highlight w:val="yellow"/>
          <w:u w:val="single"/>
        </w:rPr>
      </w:pPr>
      <w:r>
        <w:rPr>
          <w:highlight w:val="yellow"/>
          <w:u w:val="single"/>
        </w:rPr>
        <w:t>4.</w:t>
      </w:r>
      <w:r>
        <w:rPr>
          <w:highlight w:val="yellow"/>
          <w:u w:val="single"/>
        </w:rPr>
        <w:tab/>
        <w:t>PCC procedures (as defined in 3GPP TS 23.503 [Z]) initiated from SIP core local inbound/outbound proxy over N5.</w:t>
      </w:r>
    </w:p>
    <w:p w14:paraId="1B7AE4BA" w14:textId="77777777" w:rsidR="003B5679" w:rsidRDefault="003B5679" w:rsidP="003B5679">
      <w:pPr>
        <w:pStyle w:val="B10"/>
        <w:rPr>
          <w:highlight w:val="yellow"/>
          <w:u w:val="single"/>
        </w:rPr>
      </w:pPr>
      <w:r>
        <w:rPr>
          <w:highlight w:val="yellow"/>
          <w:u w:val="single"/>
        </w:rPr>
        <w:t>5.</w:t>
      </w:r>
      <w:r>
        <w:rPr>
          <w:highlight w:val="yellow"/>
          <w:u w:val="single"/>
        </w:rPr>
        <w:tab/>
        <w:t>The SIP core local inbound / outbound proxy forwards the call control protocol request to the MC service client.</w:t>
      </w:r>
    </w:p>
    <w:p w14:paraId="54A572BC" w14:textId="77777777" w:rsidR="003B5679" w:rsidRDefault="003B5679" w:rsidP="003B5679">
      <w:pPr>
        <w:pStyle w:val="B10"/>
        <w:rPr>
          <w:highlight w:val="yellow"/>
          <w:u w:val="single"/>
          <w:lang w:eastAsia="en-GB"/>
        </w:rPr>
      </w:pPr>
      <w:r>
        <w:rPr>
          <w:highlight w:val="yellow"/>
          <w:u w:val="single"/>
          <w:lang w:eastAsia="en-GB"/>
        </w:rPr>
        <w:t>6.</w:t>
      </w:r>
      <w:r>
        <w:rPr>
          <w:highlight w:val="yellow"/>
          <w:u w:val="single"/>
          <w:lang w:eastAsia="en-GB"/>
        </w:rPr>
        <w:tab/>
        <w:t xml:space="preserve">The MC service client acknowledges the </w:t>
      </w:r>
      <w:r>
        <w:rPr>
          <w:highlight w:val="yellow"/>
          <w:u w:val="single"/>
        </w:rPr>
        <w:t xml:space="preserve">session progress request with an </w:t>
      </w:r>
      <w:r>
        <w:rPr>
          <w:highlight w:val="yellow"/>
          <w:u w:val="single"/>
          <w:lang w:eastAsia="en-GB"/>
        </w:rPr>
        <w:t>OK message.</w:t>
      </w:r>
    </w:p>
    <w:p w14:paraId="6A2F74DB" w14:textId="77777777" w:rsidR="003B5679" w:rsidRDefault="003B5679" w:rsidP="003B5679">
      <w:pPr>
        <w:pStyle w:val="B10"/>
        <w:rPr>
          <w:highlight w:val="yellow"/>
          <w:u w:val="single"/>
        </w:rPr>
      </w:pPr>
      <w:r>
        <w:rPr>
          <w:highlight w:val="yellow"/>
          <w:u w:val="single"/>
        </w:rPr>
        <w:t>7.</w:t>
      </w:r>
      <w:r>
        <w:rPr>
          <w:highlight w:val="yellow"/>
          <w:u w:val="single"/>
        </w:rPr>
        <w:tab/>
        <w:t>The SIP core local inbound / outbound proxy forwards the OK message to the MC service server.</w:t>
      </w:r>
    </w:p>
    <w:p w14:paraId="39A2D83D" w14:textId="77777777" w:rsidR="003B5679" w:rsidRDefault="003B5679" w:rsidP="003B5679">
      <w:pPr>
        <w:pStyle w:val="B10"/>
      </w:pPr>
      <w:r>
        <w:rPr>
          <w:highlight w:val="yellow"/>
          <w:u w:val="single"/>
        </w:rPr>
        <w:t>8.</w:t>
      </w:r>
      <w:r>
        <w:rPr>
          <w:highlight w:val="yellow"/>
          <w:u w:val="single"/>
        </w:rPr>
        <w:tab/>
        <w:t>The MC service call/session is established, and resources have been allocated.</w:t>
      </w:r>
    </w:p>
    <w:p w14:paraId="374E7E78" w14:textId="77777777" w:rsidR="003B5679" w:rsidRDefault="003B5679" w:rsidP="003B5679">
      <w:pPr>
        <w:pStyle w:val="Heading5"/>
      </w:pPr>
      <w:bookmarkStart w:id="223" w:name="_Toc35868970"/>
      <w:bookmarkStart w:id="224" w:name="_Toc477420721"/>
      <w:bookmarkStart w:id="225" w:name="_Toc433209854"/>
      <w:bookmarkStart w:id="226" w:name="_Toc101262321"/>
      <w:r>
        <w:t>6.3.1.2.5</w:t>
      </w:r>
      <w:r>
        <w:tab/>
        <w:t xml:space="preserve">Proposed new subclause </w:t>
      </w:r>
      <w:r>
        <w:rPr>
          <w:highlight w:val="yellow"/>
          <w:u w:val="single"/>
        </w:rPr>
        <w:t>10.11.3a</w:t>
      </w:r>
      <w:r>
        <w:rPr>
          <w:highlight w:val="yellow"/>
          <w:u w:val="single"/>
        </w:rPr>
        <w:tab/>
        <w:t>Request for modification of unicast resources</w:t>
      </w:r>
      <w:bookmarkEnd w:id="223"/>
      <w:bookmarkEnd w:id="224"/>
      <w:bookmarkEnd w:id="225"/>
      <w:r>
        <w:rPr>
          <w:highlight w:val="yellow"/>
          <w:u w:val="single"/>
        </w:rPr>
        <w:t xml:space="preserve"> using 5GS</w:t>
      </w:r>
      <w:bookmarkEnd w:id="226"/>
    </w:p>
    <w:p w14:paraId="5956810F" w14:textId="77777777" w:rsidR="003B5679" w:rsidRDefault="003B5679" w:rsidP="003B5679">
      <w:pPr>
        <w:rPr>
          <w:highlight w:val="yellow"/>
        </w:rPr>
      </w:pPr>
      <w:r>
        <w:rPr>
          <w:highlight w:val="yellow"/>
        </w:rPr>
        <w:t xml:space="preserve">To modify unicast media bearers, </w:t>
      </w:r>
      <w:r>
        <w:rPr>
          <w:highlight w:val="yellow"/>
          <w:lang w:val="en-US"/>
        </w:rPr>
        <w:t>the MC service server shall send a resource modification request containing the parameters to be modified, using the call control protocol via the SIP core to the UE</w:t>
      </w:r>
      <w:r>
        <w:rPr>
          <w:highlight w:val="yellow"/>
        </w:rPr>
        <w:t>.</w:t>
      </w:r>
    </w:p>
    <w:p w14:paraId="66A1F084" w14:textId="77777777" w:rsidR="003B5679" w:rsidRDefault="003B5679" w:rsidP="003B5679">
      <w:pPr>
        <w:rPr>
          <w:highlight w:val="yellow"/>
        </w:rPr>
      </w:pPr>
      <w:r>
        <w:rPr>
          <w:highlight w:val="yellow"/>
        </w:rPr>
        <w:t>Possible scenarios when this procedure may be used are:</w:t>
      </w:r>
    </w:p>
    <w:p w14:paraId="6D94F083" w14:textId="77777777" w:rsidR="003B5679" w:rsidRDefault="003B5679" w:rsidP="003B5679">
      <w:pPr>
        <w:pStyle w:val="B10"/>
        <w:ind w:left="284" w:firstLine="0"/>
        <w:rPr>
          <w:highlight w:val="yellow"/>
        </w:rPr>
      </w:pPr>
      <w:r>
        <w:rPr>
          <w:highlight w:val="yellow"/>
        </w:rPr>
        <w:t>-</w:t>
      </w:r>
      <w:r>
        <w:rPr>
          <w:highlight w:val="yellow"/>
        </w:rPr>
        <w:tab/>
        <w:t>Modify the allocation and retention priority for unicast resources;</w:t>
      </w:r>
    </w:p>
    <w:p w14:paraId="05DBB566" w14:textId="77777777" w:rsidR="003B5679" w:rsidRDefault="003B5679" w:rsidP="003B5679">
      <w:pPr>
        <w:pStyle w:val="B10"/>
        <w:ind w:left="284" w:firstLine="0"/>
        <w:rPr>
          <w:highlight w:val="yellow"/>
        </w:rPr>
      </w:pPr>
      <w:r>
        <w:rPr>
          <w:highlight w:val="yellow"/>
        </w:rPr>
        <w:t>-</w:t>
      </w:r>
      <w:r>
        <w:rPr>
          <w:highlight w:val="yellow"/>
        </w:rPr>
        <w:tab/>
        <w:t>Release and resume resources in-between MC service calls when using the chat model; or</w:t>
      </w:r>
    </w:p>
    <w:p w14:paraId="58CABB6E" w14:textId="77777777" w:rsidR="003B5679" w:rsidRDefault="003B5679" w:rsidP="003B5679">
      <w:pPr>
        <w:pStyle w:val="B10"/>
        <w:ind w:left="284" w:firstLine="0"/>
        <w:rPr>
          <w:highlight w:val="yellow"/>
        </w:rPr>
      </w:pPr>
      <w:r>
        <w:rPr>
          <w:highlight w:val="yellow"/>
        </w:rPr>
        <w:t>-</w:t>
      </w:r>
      <w:r>
        <w:rPr>
          <w:highlight w:val="yellow"/>
        </w:rPr>
        <w:tab/>
        <w:t>Release and resume resources when a UE is able to receive the MC service call over multicast transmission</w:t>
      </w:r>
    </w:p>
    <w:p w14:paraId="74855FB2" w14:textId="77777777" w:rsidR="003B5679" w:rsidRDefault="003B5679" w:rsidP="003B5679">
      <w:pPr>
        <w:rPr>
          <w:highlight w:val="yellow"/>
        </w:rPr>
      </w:pPr>
      <w:r>
        <w:rPr>
          <w:highlight w:val="yellow"/>
        </w:rPr>
        <w:t>Releasing resources for the media plane should give the option to allow the SIP session to either be torn down or continue.</w:t>
      </w:r>
    </w:p>
    <w:p w14:paraId="3BB52FB8" w14:textId="77777777" w:rsidR="003B5679" w:rsidRDefault="003B5679" w:rsidP="003B5679">
      <w:pPr>
        <w:rPr>
          <w:highlight w:val="yellow"/>
        </w:rPr>
      </w:pPr>
      <w:r>
        <w:rPr>
          <w:highlight w:val="yellow"/>
        </w:rPr>
        <w:lastRenderedPageBreak/>
        <w:t>Procedures in figure 10.11.3a-1 are the signalling procedures for the modification of a unicast:</w:t>
      </w:r>
    </w:p>
    <w:p w14:paraId="30F469A8" w14:textId="77777777" w:rsidR="003B5679" w:rsidRDefault="003B5679" w:rsidP="003B5679">
      <w:pPr>
        <w:rPr>
          <w:highlight w:val="yellow"/>
        </w:rPr>
      </w:pPr>
      <w:r>
        <w:rPr>
          <w:highlight w:val="yellow"/>
        </w:rPr>
        <w:t>Pre-conditions:</w:t>
      </w:r>
    </w:p>
    <w:p w14:paraId="2B861445" w14:textId="77777777" w:rsidR="003B5679" w:rsidRDefault="003B5679" w:rsidP="003B5679">
      <w:pPr>
        <w:pStyle w:val="B10"/>
        <w:rPr>
          <w:highlight w:val="yellow"/>
        </w:rPr>
      </w:pPr>
      <w:r>
        <w:rPr>
          <w:highlight w:val="yellow"/>
        </w:rPr>
        <w:t>-</w:t>
      </w:r>
      <w:r>
        <w:rPr>
          <w:highlight w:val="yellow"/>
        </w:rPr>
        <w:tab/>
        <w:t>An MC service call or session is already in progress;</w:t>
      </w:r>
    </w:p>
    <w:p w14:paraId="51C4646C" w14:textId="77777777" w:rsidR="003B5679" w:rsidRDefault="003B5679" w:rsidP="003B5679">
      <w:pPr>
        <w:pStyle w:val="TH"/>
        <w:rPr>
          <w:highlight w:val="yellow"/>
        </w:rPr>
      </w:pPr>
      <w:r>
        <w:rPr>
          <w:highlight w:val="yellow"/>
        </w:rPr>
        <w:br/>
      </w:r>
      <w:r>
        <w:object w:dxaOrig="7545" w:dyaOrig="6255" w14:anchorId="3BAA606C">
          <v:shape id="_x0000_i1040" type="#_x0000_t75" style="width:378.15pt;height:313.05pt" o:ole="">
            <v:imagedata r:id="rId42" o:title=""/>
          </v:shape>
          <o:OLEObject Type="Embed" ProgID="Visio.Drawing.11" ShapeID="_x0000_i1040" DrawAspect="Content" ObjectID="_1716575975" r:id="rId43"/>
        </w:object>
      </w:r>
    </w:p>
    <w:p w14:paraId="764D5667" w14:textId="77777777" w:rsidR="003B5679" w:rsidRDefault="003B5679" w:rsidP="003B5679">
      <w:pPr>
        <w:pStyle w:val="TF"/>
        <w:rPr>
          <w:highlight w:val="yellow"/>
          <w:lang w:eastAsia="zh-CN"/>
        </w:rPr>
      </w:pPr>
      <w:r>
        <w:rPr>
          <w:highlight w:val="yellow"/>
        </w:rPr>
        <w:t>Figure 10.11.3a-1:</w:t>
      </w:r>
      <w:r>
        <w:rPr>
          <w:highlight w:val="yellow"/>
          <w:lang w:eastAsia="zh-CN"/>
        </w:rPr>
        <w:t xml:space="preserve"> Bearer modification request using 5GS</w:t>
      </w:r>
    </w:p>
    <w:p w14:paraId="0FF89F16" w14:textId="77777777" w:rsidR="003B5679" w:rsidRDefault="003B5679" w:rsidP="003B5679">
      <w:pPr>
        <w:pStyle w:val="B10"/>
        <w:rPr>
          <w:highlight w:val="yellow"/>
        </w:rPr>
      </w:pPr>
      <w:r>
        <w:rPr>
          <w:highlight w:val="yellow"/>
        </w:rPr>
        <w:t>1.</w:t>
      </w:r>
      <w:r>
        <w:rPr>
          <w:highlight w:val="yellow"/>
        </w:rPr>
        <w:tab/>
        <w:t>MC service server decides to modify the parameters of a unicast bearer (e.g. a request to upgrade the existing MC service call to an MC service emergency or imminent threat call).</w:t>
      </w:r>
    </w:p>
    <w:p w14:paraId="4FFBD799" w14:textId="77777777" w:rsidR="003B5679" w:rsidRDefault="003B5679" w:rsidP="003B5679">
      <w:pPr>
        <w:pStyle w:val="B10"/>
        <w:rPr>
          <w:highlight w:val="yellow"/>
        </w:rPr>
      </w:pPr>
      <w:r>
        <w:rPr>
          <w:highlight w:val="yellow"/>
        </w:rPr>
        <w:t>2.</w:t>
      </w:r>
      <w:r>
        <w:rPr>
          <w:highlight w:val="yellow"/>
        </w:rPr>
        <w:tab/>
        <w:t>MC service server sends a session update which includes a resource modification request containing the modified parameters of the unicast bearer.</w:t>
      </w:r>
    </w:p>
    <w:p w14:paraId="0B8AE2CD" w14:textId="77777777" w:rsidR="003B5679" w:rsidRDefault="003B5679" w:rsidP="003B5679">
      <w:pPr>
        <w:pStyle w:val="B10"/>
        <w:rPr>
          <w:highlight w:val="yellow"/>
        </w:rPr>
      </w:pPr>
      <w:r>
        <w:rPr>
          <w:highlight w:val="yellow"/>
        </w:rPr>
        <w:t>3.</w:t>
      </w:r>
      <w:r>
        <w:rPr>
          <w:highlight w:val="yellow"/>
        </w:rPr>
        <w:tab/>
        <w:t xml:space="preserve">PCC procedures (as defined in 3GPP TS 23.503 [Z]) initiated from SIP core local inbound/outbound proxy over N5. </w:t>
      </w:r>
    </w:p>
    <w:p w14:paraId="6A2B7A42" w14:textId="77777777" w:rsidR="003B5679" w:rsidRDefault="003B5679" w:rsidP="003B5679">
      <w:pPr>
        <w:pStyle w:val="B10"/>
        <w:rPr>
          <w:highlight w:val="yellow"/>
        </w:rPr>
      </w:pPr>
      <w:r>
        <w:rPr>
          <w:highlight w:val="yellow"/>
        </w:rPr>
        <w:t>4.</w:t>
      </w:r>
      <w:r>
        <w:rPr>
          <w:highlight w:val="yellow"/>
        </w:rPr>
        <w:tab/>
        <w:t>The SIP core local inbound / outbound proxy forwards the session update request to the MC service client.</w:t>
      </w:r>
    </w:p>
    <w:p w14:paraId="20FE2120" w14:textId="77777777" w:rsidR="003B5679" w:rsidRDefault="003B5679" w:rsidP="003B5679">
      <w:pPr>
        <w:pStyle w:val="B10"/>
        <w:rPr>
          <w:highlight w:val="yellow"/>
          <w:lang w:eastAsia="en-GB"/>
        </w:rPr>
      </w:pPr>
      <w:r>
        <w:rPr>
          <w:highlight w:val="yellow"/>
          <w:lang w:eastAsia="en-GB"/>
        </w:rPr>
        <w:t>5.</w:t>
      </w:r>
      <w:r>
        <w:rPr>
          <w:highlight w:val="yellow"/>
          <w:lang w:eastAsia="en-GB"/>
        </w:rPr>
        <w:tab/>
        <w:t xml:space="preserve">The MC service client acknowledges the </w:t>
      </w:r>
      <w:r>
        <w:rPr>
          <w:highlight w:val="yellow"/>
        </w:rPr>
        <w:t xml:space="preserve">call control protocol request with an </w:t>
      </w:r>
      <w:r>
        <w:rPr>
          <w:highlight w:val="yellow"/>
          <w:lang w:eastAsia="en-GB"/>
        </w:rPr>
        <w:t>OK message.</w:t>
      </w:r>
    </w:p>
    <w:p w14:paraId="504998B9" w14:textId="77777777" w:rsidR="003B5679" w:rsidRDefault="003B5679" w:rsidP="003B5679">
      <w:pPr>
        <w:pStyle w:val="B10"/>
        <w:rPr>
          <w:highlight w:val="yellow"/>
        </w:rPr>
      </w:pPr>
      <w:r>
        <w:rPr>
          <w:highlight w:val="yellow"/>
        </w:rPr>
        <w:t>6.</w:t>
      </w:r>
      <w:r>
        <w:rPr>
          <w:highlight w:val="yellow"/>
        </w:rPr>
        <w:tab/>
        <w:t>The SIP core local inbound / outbound proxy forwards the OK message to the MC service server.</w:t>
      </w:r>
    </w:p>
    <w:p w14:paraId="3274D1B7" w14:textId="77777777" w:rsidR="003B5679" w:rsidRDefault="003B5679" w:rsidP="003B5679">
      <w:pPr>
        <w:pStyle w:val="B10"/>
        <w:rPr>
          <w:highlight w:val="yellow"/>
        </w:rPr>
      </w:pPr>
      <w:r>
        <w:rPr>
          <w:highlight w:val="yellow"/>
        </w:rPr>
        <w:t>7.</w:t>
      </w:r>
      <w:r>
        <w:rPr>
          <w:highlight w:val="yellow"/>
        </w:rPr>
        <w:tab/>
        <w:t>The MC service call continues with the modified unicast resources.</w:t>
      </w:r>
    </w:p>
    <w:p w14:paraId="469E3185" w14:textId="77777777" w:rsidR="003B5679" w:rsidRDefault="003B5679" w:rsidP="003B5679">
      <w:pPr>
        <w:pStyle w:val="NO"/>
        <w:rPr>
          <w:highlight w:val="yellow"/>
        </w:rPr>
      </w:pPr>
      <w:r>
        <w:rPr>
          <w:highlight w:val="yellow"/>
        </w:rPr>
        <w:t>NOTE 1:</w:t>
      </w:r>
      <w:r>
        <w:rPr>
          <w:highlight w:val="yellow"/>
        </w:rPr>
        <w:tab/>
        <w:t>If the MC service call is transferred to multicast transmission, the unicast resources could be temporarily be released.</w:t>
      </w:r>
    </w:p>
    <w:p w14:paraId="3DDEA591" w14:textId="77777777" w:rsidR="003B5679" w:rsidRDefault="003B5679" w:rsidP="003B5679">
      <w:pPr>
        <w:pStyle w:val="NO"/>
        <w:rPr>
          <w:noProof/>
          <w:u w:val="single"/>
          <w:lang w:val="en-US"/>
        </w:rPr>
      </w:pPr>
      <w:r>
        <w:rPr>
          <w:highlight w:val="yellow"/>
        </w:rPr>
        <w:t>NOTE 2:</w:t>
      </w:r>
      <w:r>
        <w:rPr>
          <w:highlight w:val="yellow"/>
        </w:rPr>
        <w:tab/>
        <w:t>If multiple audio streams are sent to the UE, additional media plane resources could be required during an established session. Pre-allocation of additional resources already at session establishment could be useful.</w:t>
      </w:r>
    </w:p>
    <w:p w14:paraId="218274E2" w14:textId="77777777" w:rsidR="003B5679" w:rsidRDefault="003B5679" w:rsidP="003B5679">
      <w:pPr>
        <w:pStyle w:val="Heading5"/>
      </w:pPr>
      <w:bookmarkStart w:id="227" w:name="_Toc101262322"/>
      <w:bookmarkStart w:id="228" w:name="_Toc35868973"/>
      <w:bookmarkStart w:id="229" w:name="_Toc477419512"/>
      <w:bookmarkStart w:id="230" w:name="_Toc460617065"/>
      <w:bookmarkStart w:id="231" w:name="_Toc460616204"/>
      <w:r>
        <w:t>6.3.1.2.7</w:t>
      </w:r>
      <w:r>
        <w:tab/>
        <w:t>Proposed change to 10.11.5.1</w:t>
      </w:r>
      <w:r>
        <w:tab/>
        <w:t>General</w:t>
      </w:r>
      <w:bookmarkEnd w:id="227"/>
    </w:p>
    <w:bookmarkEnd w:id="228"/>
    <w:bookmarkEnd w:id="229"/>
    <w:bookmarkEnd w:id="230"/>
    <w:bookmarkEnd w:id="231"/>
    <w:p w14:paraId="24CAC756" w14:textId="77777777" w:rsidR="003B5679" w:rsidRDefault="003B5679" w:rsidP="003B5679">
      <w:r>
        <w:t>An MC service server that supports simultaneous sessions may need to share.</w:t>
      </w:r>
    </w:p>
    <w:p w14:paraId="124E01CA" w14:textId="77777777" w:rsidR="003B5679" w:rsidRDefault="003B5679" w:rsidP="003B5679">
      <w:r>
        <w:rPr>
          <w:highlight w:val="yellow"/>
          <w:u w:val="single"/>
        </w:rPr>
        <w:lastRenderedPageBreak/>
        <w:t>A</w:t>
      </w:r>
      <w:r>
        <w:rPr>
          <w:strike/>
          <w:highlight w:val="yellow"/>
        </w:rPr>
        <w:t>a</w:t>
      </w:r>
      <w:r>
        <w:t xml:space="preserve"> common priority on the EPS bearer for several MC service group calls that may use different priorities on the application level. This is achieved by including </w:t>
      </w:r>
      <w:r>
        <w:rPr>
          <w:rFonts w:eastAsia="Malgun Gothic"/>
          <w:lang w:eastAsia="ko-KR"/>
        </w:rPr>
        <w:t xml:space="preserve">information </w:t>
      </w:r>
      <w:r>
        <w:t xml:space="preserve">for priority sharing on the request of resources over Rx reference point to PCRF. All sessions associated with the same priority sharing </w:t>
      </w:r>
      <w:r>
        <w:rPr>
          <w:rFonts w:eastAsia="Malgun Gothic"/>
          <w:lang w:eastAsia="ko-KR"/>
        </w:rPr>
        <w:t xml:space="preserve">information </w:t>
      </w:r>
      <w:r>
        <w:t>will be handled by one EPS bearer, which will have a priority based on the highest requested priority among the sessions.</w:t>
      </w:r>
    </w:p>
    <w:p w14:paraId="55A76A2A" w14:textId="77777777" w:rsidR="003B5679" w:rsidRDefault="003B5679" w:rsidP="003B5679">
      <w:r>
        <w:t>The use of the procedure defined in subclause 10.11.5.2 is dependent on operator policy.</w:t>
      </w:r>
    </w:p>
    <w:p w14:paraId="12A0A78D" w14:textId="77777777" w:rsidR="003B5679" w:rsidRPr="0026723E" w:rsidRDefault="003B5679" w:rsidP="003B5679">
      <w:pPr>
        <w:rPr>
          <w:u w:val="single"/>
        </w:rPr>
      </w:pPr>
      <w:bookmarkStart w:id="232" w:name="_Toc35868974"/>
      <w:bookmarkStart w:id="233" w:name="_Toc477419513"/>
      <w:bookmarkStart w:id="234" w:name="_Toc460617066"/>
      <w:bookmarkStart w:id="235" w:name="_Toc460616205"/>
      <w:r w:rsidRPr="0026723E">
        <w:rPr>
          <w:highlight w:val="yellow"/>
          <w:u w:val="single"/>
        </w:rPr>
        <w:t xml:space="preserve">5GS provides flexibility in the assignment of priorities within a PDU session and the corresponding QoS flow. This is achieved by including </w:t>
      </w:r>
      <w:r w:rsidRPr="0026723E">
        <w:rPr>
          <w:rFonts w:eastAsia="Malgun Gothic"/>
          <w:highlight w:val="yellow"/>
          <w:u w:val="single"/>
          <w:lang w:eastAsia="ko-KR"/>
        </w:rPr>
        <w:t xml:space="preserve">information </w:t>
      </w:r>
      <w:r w:rsidRPr="0026723E">
        <w:rPr>
          <w:highlight w:val="yellow"/>
          <w:u w:val="single"/>
        </w:rPr>
        <w:t>for priority sharing on the request of resources over N5 reference point to the PCF. A priority sharing indicator provided by the corresponding application function indicates what media flows are allowed to share a priority. Together with the supplied application identifier, the ARP priority is calculated.</w:t>
      </w:r>
      <w:r w:rsidRPr="0026723E">
        <w:rPr>
          <w:highlight w:val="yellow"/>
          <w:u w:val="single"/>
          <w:lang w:val="en-US"/>
        </w:rPr>
        <w:t xml:space="preserve">The ARP pre-emption capability and the ARP pre-emption vulnerability are set according to operator policies and/or regulatory requirements. Identical </w:t>
      </w:r>
      <w:r w:rsidRPr="0026723E">
        <w:rPr>
          <w:highlight w:val="yellow"/>
          <w:u w:val="single"/>
        </w:rPr>
        <w:t>indication(s) for resource sharing for multiple application function sessions, the PCF may request to realize resource sharing for the corresponding set of rules otherwise</w:t>
      </w:r>
      <w:r w:rsidRPr="0026723E">
        <w:rPr>
          <w:highlight w:val="yellow"/>
          <w:u w:val="single"/>
          <w:lang w:val="en-US"/>
        </w:rPr>
        <w:t xml:space="preserve"> PCF makes policy decisions for the affected session individually and generates rules for every media flow.</w:t>
      </w:r>
      <w:r w:rsidRPr="0026723E">
        <w:rPr>
          <w:u w:val="single"/>
          <w:lang w:val="en-US"/>
        </w:rPr>
        <w:t xml:space="preserve"> </w:t>
      </w:r>
    </w:p>
    <w:p w14:paraId="38487AFB" w14:textId="77777777" w:rsidR="003B5679" w:rsidRDefault="003B5679" w:rsidP="003B5679">
      <w:pPr>
        <w:pStyle w:val="Heading5"/>
        <w:rPr>
          <w:u w:val="single"/>
        </w:rPr>
      </w:pPr>
      <w:bookmarkStart w:id="236" w:name="_Toc101262323"/>
      <w:r>
        <w:t>6.3.1.2.8</w:t>
      </w:r>
      <w:r>
        <w:tab/>
        <w:t xml:space="preserve">Proposed new subclause </w:t>
      </w:r>
      <w:r>
        <w:rPr>
          <w:highlight w:val="yellow"/>
        </w:rPr>
        <w:t>10.11.5.3</w:t>
      </w:r>
      <w:r>
        <w:rPr>
          <w:highlight w:val="yellow"/>
        </w:rPr>
        <w:tab/>
        <w:t>5GS related procedure</w:t>
      </w:r>
      <w:bookmarkEnd w:id="236"/>
    </w:p>
    <w:p w14:paraId="4FA2AFD9" w14:textId="77777777" w:rsidR="003B5679" w:rsidRDefault="003B5679" w:rsidP="003B5679">
      <w:pPr>
        <w:rPr>
          <w:highlight w:val="yellow"/>
          <w:u w:val="single"/>
          <w:lang w:val="en-US"/>
        </w:rPr>
      </w:pPr>
      <w:r>
        <w:rPr>
          <w:highlight w:val="yellow"/>
          <w:u w:val="single"/>
          <w:lang w:val="en-US"/>
        </w:rPr>
        <w:t>Pre-conditions:</w:t>
      </w:r>
    </w:p>
    <w:p w14:paraId="2F40E84E" w14:textId="77777777" w:rsidR="003B5679" w:rsidRDefault="003B5679" w:rsidP="003B5679">
      <w:pPr>
        <w:pStyle w:val="B10"/>
        <w:rPr>
          <w:highlight w:val="yellow"/>
          <w:u w:val="single"/>
        </w:rPr>
      </w:pPr>
      <w:r>
        <w:rPr>
          <w:highlight w:val="yellow"/>
          <w:u w:val="single"/>
        </w:rPr>
        <w:t>-</w:t>
      </w:r>
      <w:r>
        <w:rPr>
          <w:highlight w:val="yellow"/>
          <w:u w:val="single"/>
        </w:rPr>
        <w:tab/>
        <w:t>All previous resource requests from the MC service have included a priority sharing in</w:t>
      </w:r>
      <w:r>
        <w:rPr>
          <w:rFonts w:eastAsia="Malgun Gothic"/>
          <w:highlight w:val="yellow"/>
          <w:u w:val="single"/>
          <w:lang w:eastAsia="ko-KR"/>
        </w:rPr>
        <w:t>formation</w:t>
      </w:r>
      <w:r>
        <w:rPr>
          <w:highlight w:val="yellow"/>
          <w:u w:val="single"/>
        </w:rPr>
        <w:t>.</w:t>
      </w:r>
    </w:p>
    <w:p w14:paraId="681CD552" w14:textId="77777777" w:rsidR="003B5679" w:rsidRDefault="003B5679" w:rsidP="003B5679">
      <w:pPr>
        <w:pStyle w:val="TH"/>
        <w:rPr>
          <w:highlight w:val="yellow"/>
          <w:u w:val="single"/>
          <w:lang w:val="en-US"/>
        </w:rPr>
      </w:pPr>
      <w:r>
        <w:rPr>
          <w:u w:val="single"/>
        </w:rPr>
        <w:object w:dxaOrig="6285" w:dyaOrig="6030" w14:anchorId="1241E45B">
          <v:shape id="_x0000_i1041" type="#_x0000_t75" style="width:314.3pt;height:301.75pt" o:ole="">
            <v:imagedata r:id="rId44" o:title=""/>
          </v:shape>
          <o:OLEObject Type="Embed" ProgID="Visio.Drawing.15" ShapeID="_x0000_i1041" DrawAspect="Content" ObjectID="_1716575976" r:id="rId45"/>
        </w:object>
      </w:r>
    </w:p>
    <w:p w14:paraId="35309497" w14:textId="77777777" w:rsidR="003B5679" w:rsidRDefault="003B5679" w:rsidP="003B5679">
      <w:pPr>
        <w:pStyle w:val="TF"/>
        <w:rPr>
          <w:highlight w:val="yellow"/>
          <w:u w:val="single"/>
          <w:lang w:val="en-US" w:eastAsia="zh-CN"/>
        </w:rPr>
      </w:pPr>
      <w:r>
        <w:rPr>
          <w:highlight w:val="yellow"/>
          <w:u w:val="single"/>
          <w:lang w:val="en-US"/>
        </w:rPr>
        <w:t>Figure 10.11.5.3-1:</w:t>
      </w:r>
      <w:r>
        <w:rPr>
          <w:highlight w:val="yellow"/>
          <w:u w:val="single"/>
          <w:lang w:val="en-US" w:eastAsia="zh-CN"/>
        </w:rPr>
        <w:t xml:space="preserve"> Resource request including priority sharing </w:t>
      </w:r>
      <w:r>
        <w:rPr>
          <w:rFonts w:eastAsia="Malgun Gothic"/>
          <w:highlight w:val="yellow"/>
          <w:u w:val="single"/>
          <w:lang w:val="en-US" w:eastAsia="ko-KR"/>
        </w:rPr>
        <w:t>information using 5GS</w:t>
      </w:r>
    </w:p>
    <w:p w14:paraId="23C12A9E" w14:textId="77777777" w:rsidR="003B5679" w:rsidRDefault="003B5679" w:rsidP="003B5679">
      <w:pPr>
        <w:pStyle w:val="B10"/>
        <w:rPr>
          <w:highlight w:val="yellow"/>
          <w:u w:val="single"/>
        </w:rPr>
      </w:pPr>
      <w:r>
        <w:rPr>
          <w:highlight w:val="yellow"/>
          <w:u w:val="single"/>
        </w:rPr>
        <w:t>1.</w:t>
      </w:r>
      <w:r>
        <w:rPr>
          <w:highlight w:val="yellow"/>
          <w:u w:val="single"/>
        </w:rPr>
        <w:tab/>
        <w:t>The MC service server decides</w:t>
      </w:r>
      <w:r>
        <w:rPr>
          <w:rFonts w:eastAsia="Malgun Gothic"/>
          <w:highlight w:val="yellow"/>
          <w:u w:val="single"/>
          <w:lang w:eastAsia="ko-KR"/>
        </w:rPr>
        <w:t xml:space="preserve"> based on a request from the MC service client</w:t>
      </w:r>
      <w:r>
        <w:rPr>
          <w:highlight w:val="yellow"/>
          <w:u w:val="single"/>
        </w:rPr>
        <w:t xml:space="preserve"> that the priority of an ongoing call must be adjusted.</w:t>
      </w:r>
    </w:p>
    <w:p w14:paraId="448CA6FF" w14:textId="77777777" w:rsidR="003B5679" w:rsidRDefault="003B5679" w:rsidP="003B5679">
      <w:pPr>
        <w:pStyle w:val="B10"/>
        <w:rPr>
          <w:highlight w:val="yellow"/>
          <w:u w:val="single"/>
        </w:rPr>
      </w:pPr>
      <w:r>
        <w:rPr>
          <w:highlight w:val="yellow"/>
          <w:u w:val="single"/>
        </w:rPr>
        <w:t>2.</w:t>
      </w:r>
      <w:r>
        <w:rPr>
          <w:highlight w:val="yellow"/>
          <w:u w:val="single"/>
        </w:rPr>
        <w:tab/>
        <w:t xml:space="preserve">The MC service server </w:t>
      </w:r>
      <w:r>
        <w:rPr>
          <w:rFonts w:eastAsia="Malgun Gothic"/>
          <w:highlight w:val="yellow"/>
          <w:u w:val="single"/>
          <w:lang w:eastAsia="ko-KR"/>
        </w:rPr>
        <w:t xml:space="preserve">requests </w:t>
      </w:r>
      <w:r>
        <w:rPr>
          <w:highlight w:val="yellow"/>
          <w:u w:val="single"/>
        </w:rPr>
        <w:t xml:space="preserve">a session update </w:t>
      </w:r>
      <w:r>
        <w:rPr>
          <w:rFonts w:eastAsia="Malgun Gothic"/>
          <w:highlight w:val="yellow"/>
          <w:u w:val="single"/>
          <w:lang w:eastAsia="ko-KR"/>
        </w:rPr>
        <w:t>to the</w:t>
      </w:r>
      <w:r>
        <w:rPr>
          <w:highlight w:val="yellow"/>
          <w:u w:val="single"/>
        </w:rPr>
        <w:t xml:space="preserve"> SIP core. This request will contain in</w:t>
      </w:r>
      <w:r>
        <w:rPr>
          <w:rFonts w:eastAsia="Malgun Gothic"/>
          <w:highlight w:val="yellow"/>
          <w:u w:val="single"/>
          <w:lang w:eastAsia="ko-KR"/>
        </w:rPr>
        <w:t xml:space="preserve">formation </w:t>
      </w:r>
      <w:r>
        <w:rPr>
          <w:highlight w:val="yellow"/>
          <w:u w:val="single"/>
        </w:rPr>
        <w:t>of priority sharing.</w:t>
      </w:r>
    </w:p>
    <w:p w14:paraId="62EF55EF" w14:textId="77777777" w:rsidR="003B5679" w:rsidRDefault="003B5679" w:rsidP="003B5679">
      <w:pPr>
        <w:pStyle w:val="B10"/>
        <w:rPr>
          <w:highlight w:val="yellow"/>
          <w:u w:val="single"/>
        </w:rPr>
      </w:pPr>
      <w:r>
        <w:rPr>
          <w:highlight w:val="yellow"/>
          <w:u w:val="single"/>
        </w:rPr>
        <w:t>3.</w:t>
      </w:r>
      <w:r>
        <w:rPr>
          <w:highlight w:val="yellow"/>
          <w:u w:val="single"/>
        </w:rPr>
        <w:tab/>
        <w:t>The proxy function in the SIP core sends a request to the PCF over N5 to request for modified priority. The request will include the priority sharing in</w:t>
      </w:r>
      <w:r>
        <w:rPr>
          <w:rFonts w:eastAsia="Malgun Gothic"/>
          <w:highlight w:val="yellow"/>
          <w:u w:val="single"/>
          <w:lang w:eastAsia="ko-KR"/>
        </w:rPr>
        <w:t xml:space="preserve">formation </w:t>
      </w:r>
      <w:r>
        <w:rPr>
          <w:highlight w:val="yellow"/>
          <w:u w:val="single"/>
        </w:rPr>
        <w:t>over N5.</w:t>
      </w:r>
    </w:p>
    <w:p w14:paraId="12C08EBD" w14:textId="77777777" w:rsidR="003B5679" w:rsidRDefault="003B5679" w:rsidP="003B5679">
      <w:pPr>
        <w:pStyle w:val="B10"/>
        <w:rPr>
          <w:highlight w:val="yellow"/>
          <w:u w:val="single"/>
        </w:rPr>
      </w:pPr>
      <w:r>
        <w:rPr>
          <w:highlight w:val="yellow"/>
          <w:u w:val="single"/>
        </w:rPr>
        <w:t>4.</w:t>
      </w:r>
      <w:r>
        <w:rPr>
          <w:highlight w:val="yellow"/>
          <w:u w:val="single"/>
        </w:rPr>
        <w:tab/>
        <w:t>The PCRF acknowledges the request.</w:t>
      </w:r>
    </w:p>
    <w:p w14:paraId="0030A522" w14:textId="77777777" w:rsidR="003B5679" w:rsidRDefault="003B5679" w:rsidP="003B5679">
      <w:pPr>
        <w:pStyle w:val="B10"/>
        <w:rPr>
          <w:highlight w:val="yellow"/>
          <w:u w:val="single"/>
        </w:rPr>
      </w:pPr>
      <w:r>
        <w:rPr>
          <w:highlight w:val="yellow"/>
          <w:u w:val="single"/>
        </w:rPr>
        <w:lastRenderedPageBreak/>
        <w:t>5.</w:t>
      </w:r>
      <w:r>
        <w:rPr>
          <w:highlight w:val="yellow"/>
          <w:u w:val="single"/>
        </w:rPr>
        <w:tab/>
        <w:t>PCC updates the priority for the media flow c that contains the SDFs associated with the same priority sharing</w:t>
      </w:r>
      <w:r>
        <w:rPr>
          <w:rFonts w:eastAsia="Malgun Gothic"/>
          <w:highlight w:val="yellow"/>
          <w:u w:val="single"/>
          <w:lang w:eastAsia="ko-KR"/>
        </w:rPr>
        <w:t xml:space="preserve"> </w:t>
      </w:r>
      <w:r>
        <w:rPr>
          <w:highlight w:val="yellow"/>
          <w:u w:val="single"/>
        </w:rPr>
        <w:t>in</w:t>
      </w:r>
      <w:r>
        <w:rPr>
          <w:rFonts w:eastAsia="Malgun Gothic"/>
          <w:highlight w:val="yellow"/>
          <w:u w:val="single"/>
          <w:lang w:eastAsia="ko-KR"/>
        </w:rPr>
        <w:t>formation</w:t>
      </w:r>
      <w:r>
        <w:rPr>
          <w:highlight w:val="yellow"/>
          <w:u w:val="single"/>
        </w:rPr>
        <w:t>. The priority is set to highest priority of the original priority among all the PCC rules among those SDFs that include the priority sharing indicator. No additional media flow is created. The corresponding default QoS flow priority is updated accordingly.</w:t>
      </w:r>
    </w:p>
    <w:p w14:paraId="653BACDE" w14:textId="77777777" w:rsidR="003B5679" w:rsidRDefault="003B5679" w:rsidP="003B5679">
      <w:pPr>
        <w:pStyle w:val="B10"/>
        <w:rPr>
          <w:highlight w:val="yellow"/>
          <w:u w:val="single"/>
        </w:rPr>
      </w:pPr>
      <w:r>
        <w:rPr>
          <w:highlight w:val="yellow"/>
          <w:u w:val="single"/>
        </w:rPr>
        <w:t>6.</w:t>
      </w:r>
      <w:r>
        <w:rPr>
          <w:highlight w:val="yellow"/>
          <w:u w:val="single"/>
        </w:rPr>
        <w:tab/>
        <w:t>The session update is forwarded to the MC service client.</w:t>
      </w:r>
    </w:p>
    <w:p w14:paraId="3D639E3C" w14:textId="77777777" w:rsidR="003B5679" w:rsidRDefault="003B5679" w:rsidP="003B5679">
      <w:pPr>
        <w:pStyle w:val="NO"/>
        <w:rPr>
          <w:highlight w:val="yellow"/>
          <w:u w:val="single"/>
        </w:rPr>
      </w:pPr>
      <w:r>
        <w:rPr>
          <w:highlight w:val="yellow"/>
          <w:u w:val="single"/>
        </w:rPr>
        <w:t>NOTE 1:</w:t>
      </w:r>
      <w:r>
        <w:rPr>
          <w:highlight w:val="yellow"/>
          <w:u w:val="single"/>
        </w:rPr>
        <w:tab/>
        <w:t>The procedure defined above requires a PCC enhancement and is subject to implementation in 5GS and IMS and can therefore only be used if supported by 5GS and IMS.</w:t>
      </w:r>
    </w:p>
    <w:p w14:paraId="31BA4701" w14:textId="7990AB1A" w:rsidR="003B5679" w:rsidRDefault="003B5679" w:rsidP="003B5679">
      <w:pPr>
        <w:pStyle w:val="NO"/>
        <w:rPr>
          <w:rFonts w:eastAsia="Malgun Gothic"/>
          <w:lang w:eastAsia="ko-KR"/>
        </w:rPr>
      </w:pPr>
      <w:r>
        <w:rPr>
          <w:highlight w:val="yellow"/>
          <w:u w:val="single"/>
        </w:rPr>
        <w:t>NOTE 2:</w:t>
      </w:r>
      <w:r>
        <w:rPr>
          <w:highlight w:val="yellow"/>
          <w:u w:val="single"/>
        </w:rPr>
        <w:tab/>
        <w:t>If the 5GS and IMS does not support</w:t>
      </w:r>
      <w:r>
        <w:rPr>
          <w:rFonts w:eastAsia="Malgun Gothic"/>
          <w:highlight w:val="yellow"/>
          <w:u w:val="single"/>
          <w:lang w:eastAsia="ko-KR"/>
        </w:rPr>
        <w:t xml:space="preserve"> the priority sharing from MC system, </w:t>
      </w:r>
      <w:r>
        <w:rPr>
          <w:highlight w:val="yellow"/>
          <w:u w:val="single"/>
        </w:rPr>
        <w:t xml:space="preserve">no shared priority treatment applies, and a new media flow will be setup </w:t>
      </w:r>
      <w:r>
        <w:rPr>
          <w:rFonts w:eastAsia="Malgun Gothic"/>
          <w:highlight w:val="yellow"/>
          <w:u w:val="single"/>
          <w:lang w:eastAsia="ko-KR"/>
        </w:rPr>
        <w:t>based on</w:t>
      </w:r>
      <w:r>
        <w:rPr>
          <w:highlight w:val="yellow"/>
          <w:u w:val="single"/>
        </w:rPr>
        <w:t xml:space="preserve"> 5QI/ARP combination</w:t>
      </w:r>
      <w:r>
        <w:rPr>
          <w:rFonts w:eastAsia="Malgun Gothic"/>
          <w:highlight w:val="yellow"/>
          <w:u w:val="single"/>
          <w:lang w:eastAsia="ko-KR"/>
        </w:rPr>
        <w:t>.</w:t>
      </w:r>
    </w:p>
    <w:p w14:paraId="5242B7B8" w14:textId="77777777" w:rsidR="003B5679" w:rsidRDefault="003B5679" w:rsidP="003B5679">
      <w:pPr>
        <w:pStyle w:val="Heading5"/>
      </w:pPr>
      <w:bookmarkStart w:id="237" w:name="_Toc101262324"/>
      <w:bookmarkEnd w:id="232"/>
      <w:bookmarkEnd w:id="233"/>
      <w:bookmarkEnd w:id="234"/>
      <w:bookmarkEnd w:id="235"/>
      <w:r>
        <w:t>6.3.1.2.9</w:t>
      </w:r>
      <w:r>
        <w:tab/>
        <w:t>Proposed change to 10.11.6.1</w:t>
      </w:r>
      <w:r>
        <w:tab/>
        <w:t>General</w:t>
      </w:r>
      <w:bookmarkEnd w:id="237"/>
    </w:p>
    <w:p w14:paraId="648EFD2F" w14:textId="77777777" w:rsidR="003B5679" w:rsidRDefault="003B5679" w:rsidP="003B5679">
      <w:r>
        <w:t>The procedure in this sub clause specify how request for resource for floor control (or transmission control in MCVideo and MCData) and for the media plane can be handled independently.</w:t>
      </w:r>
    </w:p>
    <w:p w14:paraId="5C93F121" w14:textId="77777777" w:rsidR="003B5679" w:rsidRDefault="003B5679" w:rsidP="003B5679">
      <w:r>
        <w:rPr>
          <w:highlight w:val="yellow"/>
          <w:u w:val="single"/>
        </w:rPr>
        <w:t>For the EPS, the</w:t>
      </w:r>
      <w:r>
        <w:rPr>
          <w:strike/>
          <w:highlight w:val="yellow"/>
        </w:rPr>
        <w:t>This</w:t>
      </w:r>
      <w:r>
        <w:t xml:space="preserve"> procedure utilizes the Rx reference point both between from the MC service server to the PCRF and from the SIP core to the PCRF.</w:t>
      </w:r>
    </w:p>
    <w:p w14:paraId="32965EE6" w14:textId="77777777" w:rsidR="003B5679" w:rsidRDefault="003B5679" w:rsidP="003B5679">
      <w:pPr>
        <w:rPr>
          <w:u w:val="single"/>
        </w:rPr>
      </w:pPr>
      <w:r>
        <w:rPr>
          <w:highlight w:val="yellow"/>
          <w:u w:val="single"/>
        </w:rPr>
        <w:t>For the 5GS, the procedure utilizes the N5 reference point both between from the MC service server to the PCF and from SIP core to the PCF.</w:t>
      </w:r>
    </w:p>
    <w:p w14:paraId="4DC36436" w14:textId="77777777" w:rsidR="003B5679" w:rsidRDefault="003B5679" w:rsidP="003B5679">
      <w:r>
        <w:t xml:space="preserve">Resource for the transmission control are 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 </w:t>
      </w:r>
      <w:r w:rsidRPr="0026723E">
        <w:rPr>
          <w:highlight w:val="yellow"/>
          <w:u w:val="single"/>
        </w:rPr>
        <w:t>(EPS) or to the PCF (5GS)</w:t>
      </w:r>
      <w:r>
        <w:t>.</w:t>
      </w:r>
    </w:p>
    <w:p w14:paraId="5BE85078" w14:textId="77777777" w:rsidR="003B5679" w:rsidRDefault="003B5679" w:rsidP="003B5679">
      <w:r>
        <w:t>The procedure is optional and is suitable when the procedures for pre-established sessions are used, it may also be used to setup and tear down the media plane used by between consecutive group calls in one communication session using the chat call model.</w:t>
      </w:r>
    </w:p>
    <w:p w14:paraId="7A63F829" w14:textId="77777777" w:rsidR="003B5679" w:rsidRDefault="003B5679" w:rsidP="003B5679">
      <w:pPr>
        <w:pStyle w:val="Heading5"/>
      </w:pPr>
      <w:bookmarkStart w:id="238" w:name="_Toc35868977"/>
      <w:bookmarkStart w:id="239" w:name="_Toc101262325"/>
      <w:r>
        <w:t>6.3.1.2.10</w:t>
      </w:r>
      <w:r>
        <w:tab/>
        <w:t>Proposed changes to 10.11.6.2</w:t>
      </w:r>
      <w:r>
        <w:tab/>
      </w:r>
      <w:r w:rsidRPr="0026723E">
        <w:rPr>
          <w:highlight w:val="yellow"/>
          <w:u w:val="single"/>
        </w:rPr>
        <w:t>EPS related</w:t>
      </w:r>
      <w:r w:rsidRPr="0026723E">
        <w:rPr>
          <w:u w:val="single"/>
        </w:rPr>
        <w:t xml:space="preserve"> </w:t>
      </w:r>
      <w:r>
        <w:rPr>
          <w:strike/>
          <w:highlight w:val="yellow"/>
        </w:rPr>
        <w:t>P</w:t>
      </w:r>
      <w:r>
        <w:rPr>
          <w:highlight w:val="yellow"/>
          <w:u w:val="single"/>
        </w:rPr>
        <w:t>p</w:t>
      </w:r>
      <w:r>
        <w:t>rocedure</w:t>
      </w:r>
      <w:bookmarkEnd w:id="238"/>
      <w:bookmarkEnd w:id="239"/>
    </w:p>
    <w:p w14:paraId="683444AA" w14:textId="77777777" w:rsidR="003B5679" w:rsidRDefault="003B5679" w:rsidP="003B5679">
      <w:r>
        <w:t>The figure below illustrates the procedure for resource reservation</w:t>
      </w:r>
      <w:r>
        <w:rPr>
          <w:u w:val="single"/>
        </w:rPr>
        <w:t xml:space="preserve"> </w:t>
      </w:r>
      <w:r>
        <w:rPr>
          <w:highlight w:val="yellow"/>
          <w:u w:val="single"/>
        </w:rPr>
        <w:t>in the EPS context</w:t>
      </w:r>
      <w:r>
        <w:t>.</w:t>
      </w:r>
    </w:p>
    <w:p w14:paraId="383B0CB1" w14:textId="77777777" w:rsidR="003B5679" w:rsidRDefault="003B5679" w:rsidP="003B5679">
      <w:pPr>
        <w:pStyle w:val="TH"/>
        <w:rPr>
          <w:lang w:val="en-US"/>
        </w:rPr>
      </w:pPr>
      <w:r>
        <w:rPr>
          <w:lang w:val="en-US"/>
        </w:rPr>
        <w:object w:dxaOrig="6150" w:dyaOrig="6030" w14:anchorId="04E237BA">
          <v:shape id="_x0000_i1042" type="#_x0000_t75" style="width:307.4pt;height:301.75pt" o:ole="">
            <v:imagedata r:id="rId46" o:title=""/>
          </v:shape>
          <o:OLEObject Type="Embed" ProgID="Visio.Drawing.15" ShapeID="_x0000_i1042" DrawAspect="Content" ObjectID="_1716575977" r:id="rId47"/>
        </w:object>
      </w:r>
    </w:p>
    <w:p w14:paraId="4C62C176" w14:textId="77777777" w:rsidR="003B5679" w:rsidRDefault="003B5679" w:rsidP="003B5679">
      <w:pPr>
        <w:pStyle w:val="TF"/>
        <w:rPr>
          <w:lang w:val="en-US" w:eastAsia="zh-CN"/>
        </w:rPr>
      </w:pPr>
      <w:r>
        <w:rPr>
          <w:lang w:val="en-US"/>
        </w:rPr>
        <w:t>Figure 10.11.6.2-1:</w:t>
      </w:r>
      <w:r>
        <w:rPr>
          <w:lang w:val="en-US" w:eastAsia="zh-CN"/>
        </w:rPr>
        <w:t xml:space="preserve"> Request for resources for transmission control and media plane</w:t>
      </w:r>
      <w:r>
        <w:rPr>
          <w:u w:val="single"/>
          <w:lang w:val="en-US" w:eastAsia="zh-CN"/>
        </w:rPr>
        <w:t xml:space="preserve"> </w:t>
      </w:r>
      <w:r>
        <w:rPr>
          <w:highlight w:val="yellow"/>
          <w:u w:val="single"/>
          <w:lang w:val="en-US" w:eastAsia="zh-CN"/>
        </w:rPr>
        <w:t>(EPS)</w:t>
      </w:r>
    </w:p>
    <w:p w14:paraId="03A49992" w14:textId="77777777" w:rsidR="003B5679" w:rsidRDefault="003B5679" w:rsidP="003B5679">
      <w:pPr>
        <w:pStyle w:val="B10"/>
      </w:pPr>
      <w:r>
        <w:t>1.</w:t>
      </w:r>
      <w:r>
        <w:tab/>
        <w:t>The MC service client sends a request for group affiliation.</w:t>
      </w:r>
    </w:p>
    <w:p w14:paraId="5CA43760" w14:textId="77777777" w:rsidR="003B5679" w:rsidRDefault="003B5679" w:rsidP="003B5679">
      <w:pPr>
        <w:pStyle w:val="B10"/>
      </w:pPr>
      <w:r>
        <w:t>2.</w:t>
      </w:r>
      <w:r>
        <w:tab/>
        <w:t>The MC service client sends a request to the MC service server for establishment of a communication session.</w:t>
      </w:r>
    </w:p>
    <w:p w14:paraId="22ED46B4" w14:textId="77777777" w:rsidR="003B5679" w:rsidRDefault="003B5679" w:rsidP="003B5679">
      <w:pPr>
        <w:pStyle w:val="B10"/>
      </w:pPr>
      <w:r>
        <w:t>3.</w:t>
      </w:r>
      <w:r>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14:paraId="03BE1F4B" w14:textId="77777777" w:rsidR="003B5679" w:rsidRDefault="003B5679" w:rsidP="003B5679">
      <w:pPr>
        <w:pStyle w:val="B10"/>
      </w:pPr>
      <w:r>
        <w:t>4.</w:t>
      </w:r>
      <w:r>
        <w:tab/>
        <w:t>The SIP core request resources towards the PCRF according to the session establishment request.</w:t>
      </w:r>
    </w:p>
    <w:p w14:paraId="2FC320B1" w14:textId="77777777" w:rsidR="003B5679" w:rsidRDefault="003B5679" w:rsidP="003B5679">
      <w:pPr>
        <w:pStyle w:val="B10"/>
      </w:pPr>
      <w:r>
        <w:t>5.</w:t>
      </w:r>
      <w:r>
        <w:tab/>
        <w:t>The session establishment request is completed, and a response is sent towards the MC service client.</w:t>
      </w:r>
    </w:p>
    <w:p w14:paraId="6BC9F2BA" w14:textId="77777777" w:rsidR="003B5679" w:rsidRDefault="003B5679" w:rsidP="003B5679">
      <w:pPr>
        <w:pStyle w:val="B10"/>
      </w:pPr>
      <w:r>
        <w:t>6.</w:t>
      </w:r>
      <w:r>
        <w:tab/>
        <w:t>The MC service client sends a cell setup message according to existing procedures.</w:t>
      </w:r>
    </w:p>
    <w:p w14:paraId="3D71ADE6" w14:textId="77777777" w:rsidR="003B5679" w:rsidRDefault="003B5679" w:rsidP="003B5679">
      <w:pPr>
        <w:pStyle w:val="B10"/>
      </w:pPr>
      <w:r>
        <w:t>7.</w:t>
      </w:r>
      <w:r>
        <w:tab/>
        <w:t xml:space="preserve">The MC service server sends a request for resources for the media plane to PCRF, and the media plane is by that established. This request includes media description relevant for the media plane. </w:t>
      </w:r>
    </w:p>
    <w:p w14:paraId="4D2932C9" w14:textId="77777777" w:rsidR="003B5679" w:rsidRDefault="003B5679" w:rsidP="003B5679">
      <w:pPr>
        <w:pStyle w:val="B10"/>
      </w:pPr>
      <w:r>
        <w:t>8.</w:t>
      </w:r>
      <w:r>
        <w:tab/>
        <w:t>Group call is ongoing on the group communication session.</w:t>
      </w:r>
    </w:p>
    <w:p w14:paraId="408E27E1" w14:textId="77777777" w:rsidR="003B5679" w:rsidRDefault="003B5679" w:rsidP="003B5679">
      <w:pPr>
        <w:pStyle w:val="B10"/>
      </w:pPr>
      <w:r>
        <w:t>9.</w:t>
      </w:r>
      <w:r>
        <w:tab/>
        <w:t>The MC service serve sends a release of media resources to PCRF, and the media plane is by that terminated.</w:t>
      </w:r>
    </w:p>
    <w:p w14:paraId="289CBAEE" w14:textId="77777777" w:rsidR="003B5679" w:rsidRDefault="003B5679" w:rsidP="003B5679">
      <w:pPr>
        <w:pStyle w:val="NO"/>
        <w:rPr>
          <w:lang w:val="en-US"/>
        </w:rPr>
      </w:pPr>
      <w:r>
        <w:t>NOTE 1:</w:t>
      </w:r>
      <w:r>
        <w:tab/>
        <w:t>The resources for transmission control are retained.</w:t>
      </w:r>
    </w:p>
    <w:p w14:paraId="1FBC0E49" w14:textId="77777777" w:rsidR="003B5679" w:rsidRDefault="003B5679" w:rsidP="003B5679">
      <w:pPr>
        <w:pStyle w:val="NO"/>
      </w:pPr>
      <w:r>
        <w:t>NOTE 2:</w:t>
      </w:r>
      <w:r>
        <w:tab/>
        <w:t>Step 6-9 can be repeated several times within the life cycle of one communication session.</w:t>
      </w:r>
    </w:p>
    <w:p w14:paraId="0C7CC77C" w14:textId="77777777" w:rsidR="003B5679" w:rsidRDefault="003B5679" w:rsidP="003B5679">
      <w:pPr>
        <w:pStyle w:val="Heading5"/>
      </w:pPr>
      <w:bookmarkStart w:id="240" w:name="_Toc101262326"/>
      <w:r>
        <w:t>6.3.1.2.11</w:t>
      </w:r>
      <w:r>
        <w:tab/>
        <w:t xml:space="preserve">Proposed new subclause </w:t>
      </w:r>
      <w:r>
        <w:rPr>
          <w:highlight w:val="yellow"/>
          <w:u w:val="single"/>
        </w:rPr>
        <w:t>10.11.6.3</w:t>
      </w:r>
      <w:r>
        <w:rPr>
          <w:highlight w:val="yellow"/>
          <w:u w:val="single"/>
        </w:rPr>
        <w:tab/>
        <w:t>5GS related procedure</w:t>
      </w:r>
      <w:bookmarkEnd w:id="240"/>
    </w:p>
    <w:p w14:paraId="29FDA608" w14:textId="77777777" w:rsidR="003B5679" w:rsidRDefault="003B5679" w:rsidP="003B5679">
      <w:pPr>
        <w:rPr>
          <w:highlight w:val="yellow"/>
          <w:u w:val="single"/>
        </w:rPr>
      </w:pPr>
      <w:r>
        <w:rPr>
          <w:highlight w:val="yellow"/>
          <w:u w:val="single"/>
        </w:rPr>
        <w:t xml:space="preserve">The figure below illustrates the procedure for resource reservation in the 5GS context. </w:t>
      </w:r>
    </w:p>
    <w:p w14:paraId="02D74D69" w14:textId="77777777" w:rsidR="003B5679" w:rsidRDefault="003B5679" w:rsidP="003B5679">
      <w:pPr>
        <w:pStyle w:val="TH"/>
        <w:rPr>
          <w:highlight w:val="yellow"/>
          <w:u w:val="single"/>
          <w:lang w:val="en-US"/>
        </w:rPr>
      </w:pPr>
      <w:r>
        <w:rPr>
          <w:u w:val="single"/>
        </w:rPr>
        <w:object w:dxaOrig="6150" w:dyaOrig="6030" w14:anchorId="758084AD">
          <v:shape id="_x0000_i1043" type="#_x0000_t75" style="width:307.4pt;height:301.75pt" o:ole="">
            <v:imagedata r:id="rId48" o:title=""/>
          </v:shape>
          <o:OLEObject Type="Embed" ProgID="Visio.Drawing.15" ShapeID="_x0000_i1043" DrawAspect="Content" ObjectID="_1716575978" r:id="rId49"/>
        </w:object>
      </w:r>
    </w:p>
    <w:p w14:paraId="18C17A15" w14:textId="77777777" w:rsidR="003B5679" w:rsidRDefault="003B5679" w:rsidP="003B5679">
      <w:pPr>
        <w:pStyle w:val="TF"/>
        <w:rPr>
          <w:highlight w:val="yellow"/>
          <w:u w:val="single"/>
          <w:lang w:val="en-US" w:eastAsia="zh-CN"/>
        </w:rPr>
      </w:pPr>
      <w:r>
        <w:rPr>
          <w:highlight w:val="yellow"/>
          <w:u w:val="single"/>
          <w:lang w:val="en-US"/>
        </w:rPr>
        <w:t>Figure 10.11.6.3-1:</w:t>
      </w:r>
      <w:r>
        <w:rPr>
          <w:highlight w:val="yellow"/>
          <w:u w:val="single"/>
          <w:lang w:val="en-US" w:eastAsia="zh-CN"/>
        </w:rPr>
        <w:t xml:space="preserve"> Request for resources for transmission control and media plane (5GS)</w:t>
      </w:r>
    </w:p>
    <w:p w14:paraId="51752F4D" w14:textId="77777777" w:rsidR="003B5679" w:rsidRDefault="003B5679" w:rsidP="003B5679">
      <w:pPr>
        <w:pStyle w:val="B10"/>
        <w:rPr>
          <w:highlight w:val="yellow"/>
          <w:u w:val="single"/>
        </w:rPr>
      </w:pPr>
      <w:r>
        <w:rPr>
          <w:highlight w:val="yellow"/>
          <w:u w:val="single"/>
        </w:rPr>
        <w:t>1.</w:t>
      </w:r>
      <w:r>
        <w:rPr>
          <w:highlight w:val="yellow"/>
          <w:u w:val="single"/>
        </w:rPr>
        <w:tab/>
        <w:t>The MC service client sends a request for group affiliation.</w:t>
      </w:r>
    </w:p>
    <w:p w14:paraId="17A48C3E" w14:textId="77777777" w:rsidR="003B5679" w:rsidRDefault="003B5679" w:rsidP="003B5679">
      <w:pPr>
        <w:pStyle w:val="B10"/>
        <w:rPr>
          <w:highlight w:val="yellow"/>
          <w:u w:val="single"/>
        </w:rPr>
      </w:pPr>
      <w:r>
        <w:rPr>
          <w:highlight w:val="yellow"/>
          <w:u w:val="single"/>
        </w:rPr>
        <w:t>2.</w:t>
      </w:r>
      <w:r>
        <w:rPr>
          <w:highlight w:val="yellow"/>
          <w:u w:val="single"/>
        </w:rPr>
        <w:tab/>
        <w:t>The MC service client sends a request to the MC service server for establishment of a communication session.</w:t>
      </w:r>
    </w:p>
    <w:p w14:paraId="1EA4F640" w14:textId="77777777" w:rsidR="003B5679" w:rsidRDefault="003B5679" w:rsidP="003B5679">
      <w:pPr>
        <w:pStyle w:val="B10"/>
        <w:rPr>
          <w:highlight w:val="yellow"/>
          <w:u w:val="single"/>
        </w:rPr>
      </w:pPr>
      <w:r>
        <w:rPr>
          <w:highlight w:val="yellow"/>
          <w:u w:val="single"/>
        </w:rPr>
        <w:t>3.</w:t>
      </w:r>
      <w:r>
        <w:rPr>
          <w:highlight w:val="yellow"/>
          <w:u w:val="single"/>
        </w:rPr>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14:paraId="3987B2EB" w14:textId="77777777" w:rsidR="003B5679" w:rsidRDefault="003B5679" w:rsidP="003B5679">
      <w:pPr>
        <w:pStyle w:val="B10"/>
        <w:rPr>
          <w:highlight w:val="yellow"/>
          <w:u w:val="single"/>
        </w:rPr>
      </w:pPr>
      <w:r>
        <w:rPr>
          <w:highlight w:val="yellow"/>
          <w:u w:val="single"/>
        </w:rPr>
        <w:t>4.</w:t>
      </w:r>
      <w:r>
        <w:rPr>
          <w:highlight w:val="yellow"/>
          <w:u w:val="single"/>
        </w:rPr>
        <w:tab/>
        <w:t>The SIP core request resources towards the PCF according to the session establishment request.</w:t>
      </w:r>
    </w:p>
    <w:p w14:paraId="25E7A7A8" w14:textId="77777777" w:rsidR="003B5679" w:rsidRDefault="003B5679" w:rsidP="003B5679">
      <w:pPr>
        <w:pStyle w:val="B10"/>
        <w:rPr>
          <w:highlight w:val="yellow"/>
          <w:u w:val="single"/>
        </w:rPr>
      </w:pPr>
      <w:r>
        <w:rPr>
          <w:highlight w:val="yellow"/>
          <w:u w:val="single"/>
        </w:rPr>
        <w:t>5.</w:t>
      </w:r>
      <w:r>
        <w:rPr>
          <w:highlight w:val="yellow"/>
          <w:u w:val="single"/>
        </w:rPr>
        <w:tab/>
        <w:t>The session establishment request is completed, and a response is sent towards the MC service client.</w:t>
      </w:r>
    </w:p>
    <w:p w14:paraId="43179A0B" w14:textId="77777777" w:rsidR="003B5679" w:rsidRDefault="003B5679" w:rsidP="003B5679">
      <w:pPr>
        <w:pStyle w:val="B10"/>
        <w:rPr>
          <w:highlight w:val="yellow"/>
          <w:u w:val="single"/>
        </w:rPr>
      </w:pPr>
      <w:r>
        <w:rPr>
          <w:highlight w:val="yellow"/>
          <w:u w:val="single"/>
        </w:rPr>
        <w:t>6.</w:t>
      </w:r>
      <w:r>
        <w:rPr>
          <w:highlight w:val="yellow"/>
          <w:u w:val="single"/>
        </w:rPr>
        <w:tab/>
        <w:t>The MC service client sends a cell setup message according to existing procedures.</w:t>
      </w:r>
    </w:p>
    <w:p w14:paraId="7B7D72CE" w14:textId="77777777" w:rsidR="003B5679" w:rsidRDefault="003B5679" w:rsidP="003B5679">
      <w:pPr>
        <w:pStyle w:val="B10"/>
        <w:rPr>
          <w:highlight w:val="yellow"/>
          <w:u w:val="single"/>
        </w:rPr>
      </w:pPr>
      <w:r>
        <w:rPr>
          <w:highlight w:val="yellow"/>
          <w:u w:val="single"/>
        </w:rPr>
        <w:t>7.</w:t>
      </w:r>
      <w:r>
        <w:rPr>
          <w:highlight w:val="yellow"/>
          <w:u w:val="single"/>
        </w:rPr>
        <w:tab/>
        <w:t xml:space="preserve">The MC service server sends a request for resources for the media plane to the PCF, and the media plane is by that established. This request includes media description relevant for the media plane. </w:t>
      </w:r>
    </w:p>
    <w:p w14:paraId="16AA4EBC" w14:textId="77777777" w:rsidR="003B5679" w:rsidRDefault="003B5679" w:rsidP="003B5679">
      <w:pPr>
        <w:pStyle w:val="B10"/>
        <w:rPr>
          <w:highlight w:val="yellow"/>
          <w:u w:val="single"/>
        </w:rPr>
      </w:pPr>
      <w:r>
        <w:rPr>
          <w:highlight w:val="yellow"/>
          <w:u w:val="single"/>
        </w:rPr>
        <w:t>8.</w:t>
      </w:r>
      <w:r>
        <w:rPr>
          <w:highlight w:val="yellow"/>
          <w:u w:val="single"/>
        </w:rPr>
        <w:tab/>
        <w:t>Group call is ongoing on the group communication session.</w:t>
      </w:r>
    </w:p>
    <w:p w14:paraId="1E9B4C8E" w14:textId="77777777" w:rsidR="003B5679" w:rsidRDefault="003B5679" w:rsidP="003B5679">
      <w:pPr>
        <w:pStyle w:val="B10"/>
        <w:rPr>
          <w:highlight w:val="yellow"/>
          <w:u w:val="single"/>
        </w:rPr>
      </w:pPr>
      <w:r>
        <w:rPr>
          <w:highlight w:val="yellow"/>
          <w:u w:val="single"/>
        </w:rPr>
        <w:t>9.</w:t>
      </w:r>
      <w:r>
        <w:rPr>
          <w:highlight w:val="yellow"/>
          <w:u w:val="single"/>
        </w:rPr>
        <w:tab/>
        <w:t>The MC service serve sends a release of media resources to the PCF, and the media plane is by that terminated.</w:t>
      </w:r>
    </w:p>
    <w:p w14:paraId="46D49749" w14:textId="77777777" w:rsidR="003B5679" w:rsidRDefault="003B5679" w:rsidP="003B5679">
      <w:pPr>
        <w:pStyle w:val="NO"/>
        <w:rPr>
          <w:highlight w:val="yellow"/>
          <w:u w:val="single"/>
          <w:lang w:val="en-US"/>
        </w:rPr>
      </w:pPr>
      <w:r>
        <w:rPr>
          <w:highlight w:val="yellow"/>
          <w:u w:val="single"/>
        </w:rPr>
        <w:t>NOTE 1:</w:t>
      </w:r>
      <w:r>
        <w:rPr>
          <w:highlight w:val="yellow"/>
          <w:u w:val="single"/>
        </w:rPr>
        <w:tab/>
        <w:t>The resources for transmission control are retained.</w:t>
      </w:r>
    </w:p>
    <w:p w14:paraId="64BCB218" w14:textId="77777777" w:rsidR="003B5679" w:rsidRDefault="003B5679" w:rsidP="003B5679">
      <w:pPr>
        <w:pStyle w:val="NO"/>
      </w:pPr>
      <w:r>
        <w:rPr>
          <w:highlight w:val="yellow"/>
          <w:u w:val="single"/>
        </w:rPr>
        <w:t>NOTE 2:</w:t>
      </w:r>
      <w:r>
        <w:rPr>
          <w:highlight w:val="yellow"/>
          <w:u w:val="single"/>
        </w:rPr>
        <w:tab/>
        <w:t>Step 6-9 can be repeated several times within the life cycle of one communication session.</w:t>
      </w:r>
    </w:p>
    <w:p w14:paraId="3609361C" w14:textId="77777777" w:rsidR="003B5679" w:rsidRPr="00101C30" w:rsidRDefault="003B5679" w:rsidP="003B5679">
      <w:pPr>
        <w:pStyle w:val="Heading4"/>
        <w:rPr>
          <w:noProof/>
        </w:rPr>
      </w:pPr>
      <w:bookmarkStart w:id="241" w:name="_Toc101262327"/>
      <w:r>
        <w:rPr>
          <w:noProof/>
        </w:rPr>
        <w:t>6.3</w:t>
      </w:r>
      <w:r w:rsidRPr="00101C30">
        <w:rPr>
          <w:noProof/>
        </w:rPr>
        <w:t>.1.3</w:t>
      </w:r>
      <w:r w:rsidRPr="00101C30">
        <w:rPr>
          <w:noProof/>
        </w:rPr>
        <w:tab/>
        <w:t>Proposed changes to 3GPP TS 23.281</w:t>
      </w:r>
      <w:bookmarkEnd w:id="241"/>
    </w:p>
    <w:p w14:paraId="1A6D9F86" w14:textId="77777777" w:rsidR="003B5679" w:rsidRPr="00101C30" w:rsidRDefault="003B5679" w:rsidP="003B5679">
      <w:pPr>
        <w:rPr>
          <w:noProof/>
        </w:rPr>
      </w:pPr>
    </w:p>
    <w:p w14:paraId="7A8D98DD" w14:textId="77777777" w:rsidR="003B5679" w:rsidRPr="00101C30" w:rsidRDefault="003B5679" w:rsidP="003B5679">
      <w:pPr>
        <w:pStyle w:val="Heading5"/>
      </w:pPr>
      <w:bookmarkStart w:id="242" w:name="_Toc35870105"/>
      <w:bookmarkStart w:id="243" w:name="_Toc101262328"/>
      <w:r>
        <w:lastRenderedPageBreak/>
        <w:t>6</w:t>
      </w:r>
      <w:r w:rsidRPr="00101C30">
        <w:t>.</w:t>
      </w:r>
      <w:r>
        <w:t>3</w:t>
      </w:r>
      <w:r w:rsidRPr="00101C30">
        <w:t>.1.3.1</w:t>
      </w:r>
      <w:r w:rsidRPr="00101C30">
        <w:tab/>
        <w:t>Proposed change to 5.5</w:t>
      </w:r>
      <w:r w:rsidRPr="00101C30">
        <w:tab/>
      </w:r>
      <w:r w:rsidRPr="00FB1359">
        <w:rPr>
          <w:highlight w:val="yellow"/>
          <w:u w:val="single"/>
        </w:rPr>
        <w:t>ESP resource</w:t>
      </w:r>
      <w:r w:rsidRPr="00FB1359">
        <w:rPr>
          <w:strike/>
          <w:highlight w:val="yellow"/>
        </w:rPr>
        <w:t>Bearer</w:t>
      </w:r>
      <w:r w:rsidRPr="00101C30">
        <w:t xml:space="preserve"> management</w:t>
      </w:r>
      <w:bookmarkEnd w:id="242"/>
      <w:bookmarkEnd w:id="243"/>
    </w:p>
    <w:p w14:paraId="252E578A" w14:textId="77777777" w:rsidR="003B5679" w:rsidRPr="00101C30" w:rsidRDefault="003B5679" w:rsidP="003B5679">
      <w:pPr>
        <w:pStyle w:val="Heading5"/>
      </w:pPr>
      <w:bookmarkStart w:id="244" w:name="_Toc101262329"/>
      <w:r>
        <w:t>6.3</w:t>
      </w:r>
      <w:r w:rsidRPr="00101C30">
        <w:t>.1.3.2</w:t>
      </w:r>
      <w:r w:rsidRPr="00101C30">
        <w:tab/>
        <w:t xml:space="preserve">Proposed new subclause </w:t>
      </w:r>
      <w:r w:rsidRPr="00431DAB">
        <w:rPr>
          <w:highlight w:val="yellow"/>
          <w:u w:val="single"/>
        </w:rPr>
        <w:t>5.6</w:t>
      </w:r>
      <w:r w:rsidRPr="00431DAB">
        <w:rPr>
          <w:highlight w:val="yellow"/>
          <w:u w:val="single"/>
        </w:rPr>
        <w:tab/>
      </w:r>
      <w:r w:rsidRPr="00431DAB">
        <w:rPr>
          <w:highlight w:val="yellow"/>
          <w:u w:val="single"/>
        </w:rPr>
        <w:tab/>
        <w:t>5GS resource management</w:t>
      </w:r>
      <w:bookmarkEnd w:id="244"/>
    </w:p>
    <w:p w14:paraId="7DE10958" w14:textId="77777777" w:rsidR="003B5679" w:rsidRPr="00101C30" w:rsidRDefault="003B5679" w:rsidP="003B5679">
      <w:pPr>
        <w:pStyle w:val="Heading5"/>
      </w:pPr>
      <w:bookmarkStart w:id="245" w:name="_Toc101262330"/>
      <w:r>
        <w:t>6</w:t>
      </w:r>
      <w:r w:rsidRPr="00101C30">
        <w:t>.</w:t>
      </w:r>
      <w:r>
        <w:t>3</w:t>
      </w:r>
      <w:r w:rsidRPr="00101C30">
        <w:t>.1.3.3</w:t>
      </w:r>
      <w:r w:rsidRPr="00101C30">
        <w:tab/>
        <w:t xml:space="preserve">Proposed new subclause </w:t>
      </w:r>
      <w:r w:rsidRPr="00431DAB">
        <w:rPr>
          <w:highlight w:val="yellow"/>
          <w:u w:val="single"/>
        </w:rPr>
        <w:t>5.6.1</w:t>
      </w:r>
      <w:r w:rsidRPr="00431DAB">
        <w:rPr>
          <w:highlight w:val="yellow"/>
          <w:u w:val="single"/>
        </w:rPr>
        <w:tab/>
        <w:t>General</w:t>
      </w:r>
      <w:bookmarkEnd w:id="245"/>
    </w:p>
    <w:p w14:paraId="3D30685C" w14:textId="77777777" w:rsidR="003B5679" w:rsidRPr="00431DAB" w:rsidRDefault="003B5679" w:rsidP="003B5679">
      <w:pPr>
        <w:rPr>
          <w:highlight w:val="yellow"/>
          <w:u w:val="single"/>
        </w:rPr>
      </w:pPr>
      <w:r w:rsidRPr="00431DAB">
        <w:rPr>
          <w:highlight w:val="yellow"/>
          <w:u w:val="single"/>
        </w:rPr>
        <w:t>The MCVideo UE shall use the DNNs as defined in subclause 5.2.7a.0 of 3GPP TS 23.280 [6]. The MCVideo UE may use the MC services DNN as defined in subclause 5.2.7a.0 of 3GPP TS 23.280 [6] for the SIP-1 reference point.</w:t>
      </w:r>
    </w:p>
    <w:p w14:paraId="052060C6" w14:textId="77777777" w:rsidR="003B5679" w:rsidRPr="00101C30" w:rsidRDefault="003B5679" w:rsidP="003B5679">
      <w:pPr>
        <w:rPr>
          <w:noProof/>
        </w:rPr>
      </w:pPr>
      <w:r w:rsidRPr="00431DAB">
        <w:rPr>
          <w:noProof/>
          <w:highlight w:val="yellow"/>
          <w:u w:val="single"/>
        </w:rPr>
        <w:t>The utilisation of EPS and 5GS requires the use of multiple DNNs and for 5GS only the number concurrent QoS flows determines the number of DNNs.</w:t>
      </w:r>
    </w:p>
    <w:p w14:paraId="462D4D1E" w14:textId="77777777" w:rsidR="003B5679" w:rsidRPr="00101C30" w:rsidRDefault="003B5679" w:rsidP="003B5679">
      <w:pPr>
        <w:pStyle w:val="Heading5"/>
        <w:rPr>
          <w:highlight w:val="yellow"/>
        </w:rPr>
      </w:pPr>
      <w:bookmarkStart w:id="246" w:name="_Toc101262331"/>
      <w:r>
        <w:t>6.3</w:t>
      </w:r>
      <w:r w:rsidRPr="00101C30">
        <w:t>.1.3.4</w:t>
      </w:r>
      <w:r w:rsidRPr="00101C30">
        <w:tab/>
        <w:t xml:space="preserve">Proposed new subclause </w:t>
      </w:r>
      <w:r w:rsidRPr="00431DAB">
        <w:rPr>
          <w:highlight w:val="yellow"/>
          <w:u w:val="single"/>
        </w:rPr>
        <w:t>5.6.2</w:t>
      </w:r>
      <w:r w:rsidRPr="00431DAB">
        <w:rPr>
          <w:highlight w:val="yellow"/>
          <w:u w:val="single"/>
        </w:rPr>
        <w:tab/>
        <w:t>5GS considerations</w:t>
      </w:r>
      <w:bookmarkEnd w:id="246"/>
    </w:p>
    <w:p w14:paraId="52F452C9" w14:textId="77777777" w:rsidR="003B5679" w:rsidRPr="00431DAB" w:rsidRDefault="003B5679" w:rsidP="003B5679">
      <w:pPr>
        <w:rPr>
          <w:u w:val="single"/>
        </w:rPr>
      </w:pPr>
      <w:r w:rsidRPr="00431DAB">
        <w:rPr>
          <w:highlight w:val="yellow"/>
          <w:u w:val="single"/>
        </w:rPr>
        <w:t>The 5GS PDU session considerations specified in subclause 5.2.7.2.3 of 3GPP TS 23.280 [6] shall apply.</w:t>
      </w:r>
    </w:p>
    <w:p w14:paraId="0218CF87" w14:textId="77777777" w:rsidR="003B5679" w:rsidRPr="00101C30" w:rsidRDefault="003B5679" w:rsidP="003B5679">
      <w:pPr>
        <w:pStyle w:val="Heading5"/>
        <w:rPr>
          <w:highlight w:val="yellow"/>
        </w:rPr>
      </w:pPr>
      <w:bookmarkStart w:id="247" w:name="_Toc101262332"/>
      <w:r>
        <w:t>6.3</w:t>
      </w:r>
      <w:r w:rsidRPr="00101C30">
        <w:t>.1.3.5</w:t>
      </w:r>
      <w:r w:rsidRPr="00101C30">
        <w:tab/>
        <w:t xml:space="preserve">Proposed new subclause </w:t>
      </w:r>
      <w:r w:rsidRPr="00431DAB">
        <w:rPr>
          <w:highlight w:val="yellow"/>
          <w:u w:val="single"/>
        </w:rPr>
        <w:t>5.6.3</w:t>
      </w:r>
      <w:r w:rsidRPr="00431DAB">
        <w:rPr>
          <w:highlight w:val="yellow"/>
          <w:u w:val="single"/>
        </w:rPr>
        <w:tab/>
        <w:t>5GS unicast considerations for MCVideo</w:t>
      </w:r>
      <w:bookmarkEnd w:id="247"/>
    </w:p>
    <w:p w14:paraId="0CDE0DBE" w14:textId="77777777" w:rsidR="003B5679" w:rsidRPr="00431DAB" w:rsidRDefault="003B5679" w:rsidP="003B5679">
      <w:pPr>
        <w:rPr>
          <w:highlight w:val="yellow"/>
          <w:u w:val="single"/>
        </w:rPr>
      </w:pPr>
      <w:r w:rsidRPr="00431DAB">
        <w:rPr>
          <w:highlight w:val="yellow"/>
          <w:u w:val="single"/>
        </w:rPr>
        <w:t>For an MCVideo call session request, resources shall be requested utilising interaction with dynamic PCC. The MCVideo system shall request resources over N5 to a PCF. It is recommended that the dedicated QoS flow(s) for video media and control of the video media (i.e. MCVideo</w:t>
      </w:r>
      <w:r w:rsidRPr="00431DAB">
        <w:rPr>
          <w:highlight w:val="yellow"/>
          <w:u w:val="single"/>
        </w:rPr>
        <w:noBreakHyphen/>
        <w:t>4 and MCVideo</w:t>
      </w:r>
      <w:r w:rsidRPr="00431DAB">
        <w:rPr>
          <w:highlight w:val="yellow"/>
          <w:u w:val="single"/>
        </w:rPr>
        <w:noBreakHyphen/>
        <w:t>7) utilise the 5QI values depending on the MCVideo mode of the MCVideo call/session, as per table 5.6.3-1. For transmission and reception control signalling, the 5QI value of 69 is recommended as specified in 3GPP TS 23.501 [XX]. The request of resources over N5 shall include an application identifier for MCVideo in order for the PCF to evaluate the proper 5QI.</w:t>
      </w:r>
    </w:p>
    <w:p w14:paraId="3DC1DF22" w14:textId="77777777" w:rsidR="003B5679" w:rsidRPr="00431DAB" w:rsidRDefault="003B5679" w:rsidP="003B5679">
      <w:pPr>
        <w:pStyle w:val="TH"/>
        <w:rPr>
          <w:highlight w:val="yellow"/>
          <w:u w:val="single"/>
        </w:rPr>
      </w:pPr>
      <w:r w:rsidRPr="00431DAB">
        <w:rPr>
          <w:highlight w:val="yellow"/>
          <w:u w:val="single"/>
        </w:rPr>
        <w:t>Table 5.6.3-1: 5QI values to use for 5GS QoS flows for each MCVideo mode</w:t>
      </w:r>
    </w:p>
    <w:tbl>
      <w:tblPr>
        <w:tblW w:w="4593"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379"/>
        <w:gridCol w:w="2214"/>
      </w:tblGrid>
      <w:tr w:rsidR="003B5679" w:rsidRPr="00431DAB" w14:paraId="4713311C" w14:textId="77777777" w:rsidTr="00EF6320">
        <w:trPr>
          <w:tblHeader/>
          <w:jc w:val="center"/>
        </w:trPr>
        <w:tc>
          <w:tcPr>
            <w:tcW w:w="2379" w:type="dxa"/>
            <w:shd w:val="clear" w:color="auto" w:fill="auto"/>
          </w:tcPr>
          <w:p w14:paraId="5199F328" w14:textId="77777777" w:rsidR="003B5679" w:rsidRPr="00431DAB" w:rsidRDefault="003B5679" w:rsidP="00EF6320">
            <w:pPr>
              <w:pStyle w:val="TAH"/>
              <w:rPr>
                <w:highlight w:val="yellow"/>
                <w:u w:val="single"/>
              </w:rPr>
            </w:pPr>
            <w:r w:rsidRPr="00431DAB">
              <w:rPr>
                <w:highlight w:val="yellow"/>
                <w:u w:val="single"/>
              </w:rPr>
              <w:t>MCVideo mode</w:t>
            </w:r>
          </w:p>
        </w:tc>
        <w:tc>
          <w:tcPr>
            <w:tcW w:w="2214" w:type="dxa"/>
            <w:shd w:val="clear" w:color="auto" w:fill="auto"/>
          </w:tcPr>
          <w:p w14:paraId="1A1231F5" w14:textId="77777777" w:rsidR="003B5679" w:rsidRPr="00431DAB" w:rsidRDefault="003B5679" w:rsidP="00EF6320">
            <w:pPr>
              <w:pStyle w:val="TAH"/>
              <w:rPr>
                <w:highlight w:val="yellow"/>
                <w:u w:val="single"/>
              </w:rPr>
            </w:pPr>
            <w:r w:rsidRPr="00431DAB">
              <w:rPr>
                <w:highlight w:val="yellow"/>
                <w:u w:val="single"/>
              </w:rPr>
              <w:t>QCI value utilised</w:t>
            </w:r>
            <w:r w:rsidRPr="00431DAB">
              <w:rPr>
                <w:highlight w:val="yellow"/>
                <w:u w:val="single"/>
              </w:rPr>
              <w:br/>
              <w:t>(as specified in 3GPP TS 23.501 [13])</w:t>
            </w:r>
          </w:p>
        </w:tc>
      </w:tr>
      <w:tr w:rsidR="003B5679" w:rsidRPr="00431DAB" w14:paraId="22EFC7C5" w14:textId="77777777" w:rsidTr="00EF6320">
        <w:trPr>
          <w:jc w:val="center"/>
        </w:trPr>
        <w:tc>
          <w:tcPr>
            <w:tcW w:w="2379" w:type="dxa"/>
            <w:shd w:val="clear" w:color="auto" w:fill="auto"/>
            <w:vAlign w:val="center"/>
          </w:tcPr>
          <w:p w14:paraId="464FE659" w14:textId="77777777" w:rsidR="003B5679" w:rsidRPr="00431DAB" w:rsidRDefault="003B5679" w:rsidP="00EF6320">
            <w:pPr>
              <w:pStyle w:val="TAL"/>
              <w:rPr>
                <w:highlight w:val="yellow"/>
                <w:u w:val="single"/>
              </w:rPr>
            </w:pPr>
            <w:r w:rsidRPr="00431DAB">
              <w:rPr>
                <w:highlight w:val="yellow"/>
                <w:u w:val="single"/>
                <w:lang w:eastAsia="zh-CN"/>
              </w:rPr>
              <w:t>Urgent real-time mode</w:t>
            </w:r>
          </w:p>
        </w:tc>
        <w:tc>
          <w:tcPr>
            <w:tcW w:w="2214" w:type="dxa"/>
            <w:shd w:val="clear" w:color="auto" w:fill="auto"/>
          </w:tcPr>
          <w:p w14:paraId="0244C2BF" w14:textId="77777777" w:rsidR="003B5679" w:rsidRPr="00431DAB" w:rsidRDefault="003B5679" w:rsidP="00EF6320">
            <w:pPr>
              <w:pStyle w:val="TAC"/>
              <w:rPr>
                <w:highlight w:val="yellow"/>
                <w:u w:val="single"/>
              </w:rPr>
            </w:pPr>
            <w:r w:rsidRPr="00431DAB">
              <w:rPr>
                <w:highlight w:val="yellow"/>
                <w:u w:val="single"/>
              </w:rPr>
              <w:t>67</w:t>
            </w:r>
          </w:p>
        </w:tc>
      </w:tr>
      <w:tr w:rsidR="003B5679" w:rsidRPr="00431DAB" w14:paraId="363D0E6D" w14:textId="77777777" w:rsidTr="00EF6320">
        <w:trPr>
          <w:jc w:val="center"/>
        </w:trPr>
        <w:tc>
          <w:tcPr>
            <w:tcW w:w="2379" w:type="dxa"/>
            <w:shd w:val="clear" w:color="auto" w:fill="auto"/>
            <w:vAlign w:val="center"/>
          </w:tcPr>
          <w:p w14:paraId="63CF94C0" w14:textId="77777777" w:rsidR="003B5679" w:rsidRPr="00431DAB" w:rsidRDefault="003B5679" w:rsidP="00EF6320">
            <w:pPr>
              <w:pStyle w:val="TAL"/>
              <w:rPr>
                <w:highlight w:val="yellow"/>
                <w:u w:val="single"/>
              </w:rPr>
            </w:pPr>
            <w:r w:rsidRPr="00431DAB">
              <w:rPr>
                <w:highlight w:val="yellow"/>
                <w:u w:val="single"/>
                <w:lang w:eastAsia="zh-CN"/>
              </w:rPr>
              <w:t>Non-urgent real-time mode</w:t>
            </w:r>
          </w:p>
        </w:tc>
        <w:tc>
          <w:tcPr>
            <w:tcW w:w="2214" w:type="dxa"/>
            <w:shd w:val="clear" w:color="auto" w:fill="auto"/>
          </w:tcPr>
          <w:p w14:paraId="2D8A85D5" w14:textId="77777777" w:rsidR="003B5679" w:rsidRPr="00431DAB" w:rsidRDefault="003B5679" w:rsidP="00EF6320">
            <w:pPr>
              <w:pStyle w:val="TAC"/>
              <w:rPr>
                <w:highlight w:val="yellow"/>
                <w:u w:val="single"/>
              </w:rPr>
            </w:pPr>
            <w:r w:rsidRPr="00431DAB">
              <w:rPr>
                <w:highlight w:val="yellow"/>
                <w:u w:val="single"/>
              </w:rPr>
              <w:t>67</w:t>
            </w:r>
          </w:p>
        </w:tc>
      </w:tr>
      <w:tr w:rsidR="003B5679" w:rsidRPr="00431DAB" w14:paraId="37E1D59B" w14:textId="77777777" w:rsidTr="00EF6320">
        <w:trPr>
          <w:jc w:val="center"/>
        </w:trPr>
        <w:tc>
          <w:tcPr>
            <w:tcW w:w="2379" w:type="dxa"/>
            <w:shd w:val="clear" w:color="auto" w:fill="auto"/>
            <w:vAlign w:val="center"/>
          </w:tcPr>
          <w:p w14:paraId="5F5F4177" w14:textId="77777777" w:rsidR="003B5679" w:rsidRPr="00431DAB" w:rsidRDefault="003B5679" w:rsidP="00EF6320">
            <w:pPr>
              <w:pStyle w:val="TAL"/>
              <w:rPr>
                <w:highlight w:val="yellow"/>
                <w:u w:val="single"/>
              </w:rPr>
            </w:pPr>
            <w:r w:rsidRPr="00431DAB">
              <w:rPr>
                <w:highlight w:val="yellow"/>
                <w:u w:val="single"/>
                <w:lang w:eastAsia="zh-CN"/>
              </w:rPr>
              <w:t>Non real-time mode</w:t>
            </w:r>
          </w:p>
        </w:tc>
        <w:tc>
          <w:tcPr>
            <w:tcW w:w="2214" w:type="dxa"/>
            <w:shd w:val="clear" w:color="auto" w:fill="auto"/>
          </w:tcPr>
          <w:p w14:paraId="645F5236" w14:textId="77777777" w:rsidR="003B5679" w:rsidRPr="00431DAB" w:rsidRDefault="003B5679" w:rsidP="00EF6320">
            <w:pPr>
              <w:pStyle w:val="TAC"/>
              <w:rPr>
                <w:highlight w:val="yellow"/>
                <w:u w:val="single"/>
              </w:rPr>
            </w:pPr>
            <w:r w:rsidRPr="00431DAB">
              <w:rPr>
                <w:highlight w:val="yellow"/>
                <w:u w:val="single"/>
              </w:rPr>
              <w:t>4</w:t>
            </w:r>
          </w:p>
        </w:tc>
      </w:tr>
    </w:tbl>
    <w:p w14:paraId="6DCC7C0A" w14:textId="77777777" w:rsidR="003B5679" w:rsidRDefault="003B5679" w:rsidP="003B5679">
      <w:pPr>
        <w:rPr>
          <w:highlight w:val="yellow"/>
        </w:rPr>
      </w:pPr>
    </w:p>
    <w:p w14:paraId="58BF7894" w14:textId="77777777" w:rsidR="003B5679" w:rsidRPr="00431DAB" w:rsidRDefault="003B5679" w:rsidP="003B5679">
      <w:pPr>
        <w:rPr>
          <w:highlight w:val="yellow"/>
          <w:u w:val="single"/>
        </w:rPr>
      </w:pPr>
      <w:r w:rsidRPr="00431DAB">
        <w:rPr>
          <w:highlight w:val="yellow"/>
          <w:u w:val="single"/>
        </w:rPr>
        <w:t>Note: Based on the operator policy non-predefined 5QI values can be assigned resulting from the value range of operator specific 5QI (128-254).</w:t>
      </w:r>
    </w:p>
    <w:p w14:paraId="4481A3CD" w14:textId="77777777" w:rsidR="003B5679" w:rsidRPr="00431DAB" w:rsidRDefault="003B5679" w:rsidP="003B5679">
      <w:pPr>
        <w:rPr>
          <w:highlight w:val="yellow"/>
          <w:u w:val="single"/>
        </w:rPr>
      </w:pPr>
      <w:r w:rsidRPr="00431DAB">
        <w:rPr>
          <w:highlight w:val="yellow"/>
          <w:u w:val="single"/>
        </w:rPr>
        <w:t>The MCVideo audio media and video media may transmit over separate QoS flows, in which case the priority for each QoS flow is determined by the operator policy. Depending on operator policy, the MCVideo system may be able to request modification of the priority (ARP) of an existing QoS flow.</w:t>
      </w:r>
    </w:p>
    <w:p w14:paraId="3C75C7BD" w14:textId="77777777" w:rsidR="003B5679" w:rsidRPr="00101C30" w:rsidRDefault="003B5679" w:rsidP="003B5679">
      <w:pPr>
        <w:pStyle w:val="NO"/>
        <w:rPr>
          <w:rFonts w:eastAsia="Malgun Gothic"/>
          <w:lang w:eastAsia="ko-KR"/>
        </w:rPr>
      </w:pPr>
      <w:r w:rsidRPr="00431DAB">
        <w:rPr>
          <w:highlight w:val="yellow"/>
          <w:u w:val="single"/>
        </w:rPr>
        <w:t>NOTE:</w:t>
      </w:r>
      <w:r w:rsidRPr="00431DAB">
        <w:rPr>
          <w:highlight w:val="yellow"/>
          <w:u w:val="single"/>
        </w:rPr>
        <w:tab/>
        <w:t>Operator policy takes into account regional/national requirements.</w:t>
      </w:r>
    </w:p>
    <w:p w14:paraId="0D7C7674" w14:textId="77777777" w:rsidR="003B5679" w:rsidRPr="00101C30" w:rsidRDefault="003B5679" w:rsidP="003B5679">
      <w:pPr>
        <w:pStyle w:val="Heading5"/>
      </w:pPr>
      <w:bookmarkStart w:id="248" w:name="_Toc428364954"/>
      <w:bookmarkStart w:id="249" w:name="_Toc433209554"/>
      <w:bookmarkStart w:id="250" w:name="_Toc446052683"/>
      <w:bookmarkStart w:id="251" w:name="_Toc35870113"/>
      <w:bookmarkStart w:id="252" w:name="_Toc101262333"/>
      <w:r>
        <w:t>6</w:t>
      </w:r>
      <w:r w:rsidRPr="00101C30">
        <w:t>.</w:t>
      </w:r>
      <w:r>
        <w:t>3</w:t>
      </w:r>
      <w:r w:rsidRPr="00101C30">
        <w:t>.1.3.6</w:t>
      </w:r>
      <w:r w:rsidRPr="00101C30">
        <w:tab/>
        <w:t>Proposed changes to 6.1.1</w:t>
      </w:r>
      <w:r w:rsidRPr="00101C30">
        <w:tab/>
        <w:t xml:space="preserve">On-network functional model </w:t>
      </w:r>
      <w:r w:rsidRPr="00431DAB">
        <w:rPr>
          <w:highlight w:val="yellow"/>
          <w:u w:val="single"/>
        </w:rPr>
        <w:t>using EPS</w:t>
      </w:r>
      <w:bookmarkEnd w:id="248"/>
      <w:bookmarkEnd w:id="249"/>
      <w:bookmarkEnd w:id="250"/>
      <w:bookmarkEnd w:id="251"/>
      <w:bookmarkEnd w:id="252"/>
    </w:p>
    <w:p w14:paraId="7AD8FCFB" w14:textId="77777777" w:rsidR="003B5679" w:rsidRPr="00101C30" w:rsidRDefault="003B5679" w:rsidP="003B5679">
      <w:r w:rsidRPr="00101C30">
        <w:t>Figure 6.1.1-1 shows the functional model for the application plane</w:t>
      </w:r>
      <w:r w:rsidRPr="00101C30">
        <w:rPr>
          <w:lang w:eastAsia="zh-CN"/>
        </w:rPr>
        <w:t xml:space="preserve"> of MCVideo service for on-network operations</w:t>
      </w:r>
      <w:r w:rsidRPr="00101C30">
        <w:t>.</w:t>
      </w:r>
    </w:p>
    <w:p w14:paraId="716E15E7" w14:textId="77777777" w:rsidR="003B5679" w:rsidRPr="00101C30" w:rsidRDefault="003B5679" w:rsidP="003B5679">
      <w:pPr>
        <w:pStyle w:val="TH"/>
        <w:rPr>
          <w:lang w:eastAsia="zh-CN"/>
        </w:rPr>
      </w:pPr>
      <w:r w:rsidRPr="00101C30">
        <w:object w:dxaOrig="8065" w:dyaOrig="5026" w14:anchorId="5E6EE432">
          <v:shape id="_x0000_i1044" type="#_x0000_t75" style="width:403.85pt;height:251.05pt" o:ole="">
            <v:imagedata r:id="rId50" o:title=""/>
          </v:shape>
          <o:OLEObject Type="Embed" ProgID="Visio.Drawing.11" ShapeID="_x0000_i1044" DrawAspect="Content" ObjectID="_1716575979" r:id="rId51"/>
        </w:object>
      </w:r>
    </w:p>
    <w:p w14:paraId="274B2E57" w14:textId="77777777" w:rsidR="003B5679" w:rsidRPr="00101C30" w:rsidRDefault="003B5679" w:rsidP="003B5679">
      <w:pPr>
        <w:pStyle w:val="TF"/>
        <w:rPr>
          <w:lang w:eastAsia="zh-CN"/>
        </w:rPr>
      </w:pPr>
      <w:r w:rsidRPr="00101C30">
        <w:t>Figure 6.1.1-1: Functional model for application plane</w:t>
      </w:r>
      <w:r w:rsidRPr="00101C30">
        <w:rPr>
          <w:lang w:eastAsia="zh-CN"/>
        </w:rPr>
        <w:t xml:space="preserve"> of MCVideo service </w:t>
      </w:r>
      <w:r w:rsidRPr="00C07DBE">
        <w:rPr>
          <w:highlight w:val="yellow"/>
          <w:u w:val="single"/>
          <w:lang w:eastAsia="zh-CN"/>
        </w:rPr>
        <w:t>using EPS</w:t>
      </w:r>
    </w:p>
    <w:p w14:paraId="0A3D76FB" w14:textId="77777777" w:rsidR="003B5679" w:rsidRPr="00101C30" w:rsidRDefault="003B5679" w:rsidP="003B5679">
      <w:r w:rsidRPr="00101C30">
        <w:t>In the model shown in figure 6.1.1-1, the following apply:</w:t>
      </w:r>
    </w:p>
    <w:p w14:paraId="730A3793" w14:textId="77777777" w:rsidR="003B5679" w:rsidRPr="00101C30" w:rsidRDefault="003B5679" w:rsidP="003B5679">
      <w:pPr>
        <w:pStyle w:val="B10"/>
        <w:rPr>
          <w:lang w:eastAsia="zh-CN"/>
        </w:rPr>
      </w:pPr>
      <w:r w:rsidRPr="00101C30">
        <w:t>-</w:t>
      </w:r>
      <w:r w:rsidRPr="00101C30">
        <w:tab/>
        <w:t>The MC</w:t>
      </w:r>
      <w:r w:rsidRPr="00101C30">
        <w:rPr>
          <w:lang w:eastAsia="zh-CN"/>
        </w:rPr>
        <w:t>Video</w:t>
      </w:r>
      <w:r w:rsidRPr="00101C30">
        <w:t xml:space="preserve"> server is an instantiation of a </w:t>
      </w:r>
      <w:r w:rsidRPr="00101C30">
        <w:rPr>
          <w:lang w:eastAsia="zh-CN"/>
        </w:rPr>
        <w:t xml:space="preserve">MC service server </w:t>
      </w:r>
      <w:r w:rsidRPr="00101C30">
        <w:t>in accordance with 3GPP TS 23.</w:t>
      </w:r>
      <w:r w:rsidRPr="00101C30">
        <w:rPr>
          <w:lang w:eastAsia="zh-CN"/>
        </w:rPr>
        <w:t>280</w:t>
      </w:r>
      <w:r w:rsidRPr="00101C30">
        <w:t> [</w:t>
      </w:r>
      <w:r w:rsidRPr="00101C30">
        <w:rPr>
          <w:lang w:eastAsia="zh-CN"/>
        </w:rPr>
        <w:t>6</w:t>
      </w:r>
      <w:r w:rsidRPr="00101C30">
        <w:t>].</w:t>
      </w:r>
    </w:p>
    <w:p w14:paraId="6A02EBAD" w14:textId="77777777" w:rsidR="003B5679" w:rsidRPr="00101C30" w:rsidRDefault="003B5679" w:rsidP="003B5679">
      <w:pPr>
        <w:pStyle w:val="B10"/>
      </w:pPr>
      <w:r w:rsidRPr="00101C30">
        <w:t>-</w:t>
      </w:r>
      <w:r w:rsidRPr="00101C30">
        <w:tab/>
        <w:t>The MCVideo server is an instantiation of a GCS AS in accordance with 3GPP TS 23.468 [</w:t>
      </w:r>
      <w:r w:rsidRPr="00101C30">
        <w:rPr>
          <w:lang w:eastAsia="zh-CN"/>
        </w:rPr>
        <w:t>9</w:t>
      </w:r>
      <w:r w:rsidRPr="00101C30">
        <w:t>].</w:t>
      </w:r>
    </w:p>
    <w:p w14:paraId="0D182DA2" w14:textId="77777777" w:rsidR="003B5679" w:rsidRPr="00101C30" w:rsidRDefault="003B5679" w:rsidP="003B5679">
      <w:pPr>
        <w:pStyle w:val="B10"/>
      </w:pPr>
      <w:r w:rsidRPr="00101C30">
        <w:t>-</w:t>
      </w:r>
      <w:r w:rsidRPr="00101C30">
        <w:tab/>
        <w:t>MCVideo-</w:t>
      </w:r>
      <w:r w:rsidRPr="00101C30">
        <w:rPr>
          <w:lang w:eastAsia="zh-CN"/>
        </w:rPr>
        <w:t>9</w:t>
      </w:r>
      <w:r w:rsidRPr="00101C30">
        <w:t xml:space="preserve"> carries signalling over multicast bearer between the transmission control server of the MCVideo server and the transmission control participant of the MCVideo UE.</w:t>
      </w:r>
    </w:p>
    <w:p w14:paraId="739B54E6" w14:textId="77777777" w:rsidR="003B5679" w:rsidRDefault="003B5679" w:rsidP="003B5679">
      <w:pPr>
        <w:pStyle w:val="B10"/>
      </w:pPr>
      <w:r w:rsidRPr="00101C30">
        <w:t>-</w:t>
      </w:r>
      <w:r w:rsidRPr="00101C30">
        <w:tab/>
        <w:t>MCVideo-</w:t>
      </w:r>
      <w:r w:rsidRPr="00101C30">
        <w:rPr>
          <w:lang w:eastAsia="zh-CN"/>
        </w:rPr>
        <w:t>4</w:t>
      </w:r>
      <w:r w:rsidRPr="00101C30">
        <w:t xml:space="preserve"> carries signalling over unicast bearer between the transmission control server of the MCVideo server and the transmission control participant of the MCVideo UE.</w:t>
      </w:r>
    </w:p>
    <w:p w14:paraId="2914EC79" w14:textId="77777777" w:rsidR="003B5679" w:rsidRPr="00101C30" w:rsidRDefault="003B5679" w:rsidP="003B5679">
      <w:pPr>
        <w:pStyle w:val="Heading5"/>
        <w:rPr>
          <w:highlight w:val="yellow"/>
        </w:rPr>
      </w:pPr>
      <w:bookmarkStart w:id="253" w:name="_Toc101262334"/>
      <w:r>
        <w:t>6</w:t>
      </w:r>
      <w:r w:rsidRPr="00101C30">
        <w:t>.</w:t>
      </w:r>
      <w:r>
        <w:t>3</w:t>
      </w:r>
      <w:r w:rsidRPr="00101C30">
        <w:t>.1.3.7</w:t>
      </w:r>
      <w:r w:rsidRPr="00101C30">
        <w:tab/>
      </w:r>
      <w:r w:rsidRPr="00431DAB">
        <w:t xml:space="preserve">Proposed new subclause </w:t>
      </w:r>
      <w:r w:rsidRPr="00431DAB">
        <w:rPr>
          <w:highlight w:val="yellow"/>
          <w:u w:val="single"/>
        </w:rPr>
        <w:t>6.1a.1</w:t>
      </w:r>
      <w:r w:rsidRPr="00431DAB">
        <w:rPr>
          <w:highlight w:val="yellow"/>
          <w:u w:val="single"/>
        </w:rPr>
        <w:tab/>
        <w:t>On-network functional model using 5GS</w:t>
      </w:r>
      <w:bookmarkEnd w:id="253"/>
    </w:p>
    <w:p w14:paraId="22C0AD9C" w14:textId="77777777" w:rsidR="003B5679" w:rsidRPr="00431DAB" w:rsidRDefault="003B5679" w:rsidP="003B5679">
      <w:pPr>
        <w:rPr>
          <w:highlight w:val="yellow"/>
          <w:u w:val="single"/>
        </w:rPr>
      </w:pPr>
      <w:r w:rsidRPr="00431DAB">
        <w:rPr>
          <w:highlight w:val="yellow"/>
          <w:u w:val="single"/>
        </w:rPr>
        <w:t>Figure 6.1a.1-1 shows the functional model for the application plane</w:t>
      </w:r>
      <w:r w:rsidRPr="00431DAB">
        <w:rPr>
          <w:highlight w:val="yellow"/>
          <w:u w:val="single"/>
          <w:lang w:eastAsia="zh-CN"/>
        </w:rPr>
        <w:t xml:space="preserve"> of MCVideo service for on-network operations</w:t>
      </w:r>
      <w:r w:rsidRPr="00431DAB">
        <w:rPr>
          <w:highlight w:val="yellow"/>
          <w:u w:val="single"/>
        </w:rPr>
        <w:t>.</w:t>
      </w:r>
    </w:p>
    <w:p w14:paraId="54D0F05E" w14:textId="77777777" w:rsidR="003B5679" w:rsidRPr="00101C30" w:rsidRDefault="003B5679" w:rsidP="003B5679">
      <w:pPr>
        <w:pStyle w:val="TH"/>
        <w:rPr>
          <w:highlight w:val="yellow"/>
          <w:lang w:eastAsia="zh-CN"/>
        </w:rPr>
      </w:pPr>
      <w:r w:rsidRPr="00101C30">
        <w:rPr>
          <w:highlight w:val="yellow"/>
        </w:rPr>
        <w:object w:dxaOrig="8041" w:dyaOrig="4996" w14:anchorId="5F353C09">
          <v:shape id="_x0000_i1045" type="#_x0000_t75" style="width:401.95pt;height:249.8pt" o:ole="">
            <v:imagedata r:id="rId52" o:title=""/>
          </v:shape>
          <o:OLEObject Type="Embed" ProgID="Visio.Drawing.15" ShapeID="_x0000_i1045" DrawAspect="Content" ObjectID="_1716575980" r:id="rId53"/>
        </w:object>
      </w:r>
    </w:p>
    <w:p w14:paraId="6EA236EA" w14:textId="77777777" w:rsidR="003B5679" w:rsidRPr="00431DAB" w:rsidRDefault="003B5679" w:rsidP="003B5679">
      <w:pPr>
        <w:pStyle w:val="TF"/>
        <w:rPr>
          <w:highlight w:val="yellow"/>
          <w:u w:val="single"/>
          <w:lang w:eastAsia="zh-CN"/>
        </w:rPr>
      </w:pPr>
      <w:r w:rsidRPr="00431DAB">
        <w:rPr>
          <w:highlight w:val="yellow"/>
          <w:u w:val="single"/>
        </w:rPr>
        <w:t>Figure 6.1a.1-1: Functional model for application plane</w:t>
      </w:r>
      <w:r w:rsidRPr="00431DAB">
        <w:rPr>
          <w:highlight w:val="yellow"/>
          <w:u w:val="single"/>
          <w:lang w:eastAsia="zh-CN"/>
        </w:rPr>
        <w:t xml:space="preserve"> of MCVideo service using 5GS</w:t>
      </w:r>
    </w:p>
    <w:p w14:paraId="60219702" w14:textId="77777777" w:rsidR="003B5679" w:rsidRPr="00431DAB" w:rsidRDefault="003B5679" w:rsidP="003B5679">
      <w:pPr>
        <w:rPr>
          <w:highlight w:val="yellow"/>
          <w:u w:val="single"/>
        </w:rPr>
      </w:pPr>
      <w:r w:rsidRPr="00431DAB">
        <w:rPr>
          <w:highlight w:val="yellow"/>
          <w:u w:val="single"/>
        </w:rPr>
        <w:t>In the model shown in figure 6.1.1-1, the following apply:</w:t>
      </w:r>
    </w:p>
    <w:p w14:paraId="03AB0611" w14:textId="77777777" w:rsidR="003B5679" w:rsidRPr="00431DAB" w:rsidRDefault="003B5679" w:rsidP="003B5679">
      <w:pPr>
        <w:pStyle w:val="B10"/>
        <w:rPr>
          <w:highlight w:val="yellow"/>
          <w:u w:val="single"/>
          <w:lang w:eastAsia="zh-CN"/>
        </w:rPr>
      </w:pPr>
      <w:r w:rsidRPr="00431DAB">
        <w:rPr>
          <w:highlight w:val="yellow"/>
          <w:u w:val="single"/>
        </w:rPr>
        <w:t>-</w:t>
      </w:r>
      <w:r w:rsidRPr="00431DAB">
        <w:rPr>
          <w:highlight w:val="yellow"/>
          <w:u w:val="single"/>
        </w:rPr>
        <w:tab/>
        <w:t>The MC</w:t>
      </w:r>
      <w:r w:rsidRPr="00431DAB">
        <w:rPr>
          <w:highlight w:val="yellow"/>
          <w:u w:val="single"/>
          <w:lang w:eastAsia="zh-CN"/>
        </w:rPr>
        <w:t>Video</w:t>
      </w:r>
      <w:r w:rsidRPr="00431DAB">
        <w:rPr>
          <w:highlight w:val="yellow"/>
          <w:u w:val="single"/>
        </w:rPr>
        <w:t xml:space="preserve"> server is an instantiation of a </w:t>
      </w:r>
      <w:r w:rsidRPr="00431DAB">
        <w:rPr>
          <w:highlight w:val="yellow"/>
          <w:u w:val="single"/>
          <w:lang w:eastAsia="zh-CN"/>
        </w:rPr>
        <w:t xml:space="preserve">MC service server </w:t>
      </w:r>
      <w:r w:rsidRPr="00431DAB">
        <w:rPr>
          <w:highlight w:val="yellow"/>
          <w:u w:val="single"/>
        </w:rPr>
        <w:t>in accordance with 3GPP TS 23.</w:t>
      </w:r>
      <w:r w:rsidRPr="00431DAB">
        <w:rPr>
          <w:highlight w:val="yellow"/>
          <w:u w:val="single"/>
          <w:lang w:eastAsia="zh-CN"/>
        </w:rPr>
        <w:t>280</w:t>
      </w:r>
      <w:r w:rsidRPr="00431DAB">
        <w:rPr>
          <w:highlight w:val="yellow"/>
          <w:u w:val="single"/>
        </w:rPr>
        <w:t> [</w:t>
      </w:r>
      <w:r w:rsidRPr="00431DAB">
        <w:rPr>
          <w:highlight w:val="yellow"/>
          <w:u w:val="single"/>
          <w:lang w:eastAsia="zh-CN"/>
        </w:rPr>
        <w:t>6</w:t>
      </w:r>
      <w:r w:rsidRPr="00431DAB">
        <w:rPr>
          <w:highlight w:val="yellow"/>
          <w:u w:val="single"/>
        </w:rPr>
        <w:t>].</w:t>
      </w:r>
    </w:p>
    <w:p w14:paraId="53146196" w14:textId="77777777" w:rsidR="003B5679" w:rsidRDefault="003B5679" w:rsidP="003B5679">
      <w:pPr>
        <w:pStyle w:val="B10"/>
      </w:pPr>
      <w:r w:rsidRPr="00431DAB">
        <w:rPr>
          <w:highlight w:val="yellow"/>
          <w:u w:val="single"/>
        </w:rPr>
        <w:t>-</w:t>
      </w:r>
      <w:r w:rsidRPr="00431DAB">
        <w:rPr>
          <w:highlight w:val="yellow"/>
          <w:u w:val="single"/>
        </w:rPr>
        <w:tab/>
        <w:t>MCVideo-</w:t>
      </w:r>
      <w:r w:rsidRPr="00431DAB">
        <w:rPr>
          <w:highlight w:val="yellow"/>
          <w:u w:val="single"/>
          <w:lang w:eastAsia="zh-CN"/>
        </w:rPr>
        <w:t>4</w:t>
      </w:r>
      <w:r w:rsidRPr="00431DAB">
        <w:rPr>
          <w:highlight w:val="yellow"/>
          <w:u w:val="single"/>
        </w:rPr>
        <w:t xml:space="preserve"> carries signalling over unicast bearer between the transmission control server of the MCVideo server and the transmission control participant of the MCVideo UE.</w:t>
      </w:r>
    </w:p>
    <w:p w14:paraId="4FF0A629" w14:textId="77777777" w:rsidR="003B5679" w:rsidRPr="00101C30" w:rsidRDefault="003B5679" w:rsidP="003B5679">
      <w:pPr>
        <w:pStyle w:val="Heading5"/>
      </w:pPr>
      <w:bookmarkStart w:id="254" w:name="_Toc35870117"/>
      <w:bookmarkStart w:id="255" w:name="_Toc101262335"/>
      <w:bookmarkStart w:id="256" w:name="_Toc424654370"/>
      <w:bookmarkStart w:id="257" w:name="_Toc428364958"/>
      <w:bookmarkStart w:id="258" w:name="_Toc433209558"/>
      <w:bookmarkStart w:id="259" w:name="_Toc449038189"/>
      <w:r>
        <w:rPr>
          <w:lang w:eastAsia="zh-CN"/>
        </w:rPr>
        <w:t>6.3</w:t>
      </w:r>
      <w:r w:rsidRPr="00101C30">
        <w:rPr>
          <w:lang w:eastAsia="zh-CN"/>
        </w:rPr>
        <w:t>.1.3.8</w:t>
      </w:r>
      <w:r w:rsidRPr="00101C30">
        <w:rPr>
          <w:lang w:eastAsia="zh-CN"/>
        </w:rPr>
        <w:tab/>
        <w:t>Proposed change to 6</w:t>
      </w:r>
      <w:r w:rsidRPr="00101C30">
        <w:t>.</w:t>
      </w:r>
      <w:r w:rsidRPr="00101C30">
        <w:rPr>
          <w:lang w:eastAsia="zh-CN"/>
        </w:rPr>
        <w:t>2</w:t>
      </w:r>
      <w:r w:rsidRPr="00101C30">
        <w:t>.2</w:t>
      </w:r>
      <w:r w:rsidRPr="00101C30">
        <w:tab/>
      </w:r>
      <w:r w:rsidRPr="00101C30">
        <w:tab/>
      </w:r>
      <w:r w:rsidRPr="00101C30">
        <w:rPr>
          <w:lang w:eastAsia="zh-CN"/>
        </w:rPr>
        <w:t>MCVideo service a</w:t>
      </w:r>
      <w:r w:rsidRPr="00101C30">
        <w:t xml:space="preserve">pplication plane </w:t>
      </w:r>
      <w:r w:rsidRPr="00431DAB">
        <w:rPr>
          <w:highlight w:val="yellow"/>
          <w:u w:val="single"/>
        </w:rPr>
        <w:t>using EPS</w:t>
      </w:r>
      <w:bookmarkEnd w:id="254"/>
      <w:bookmarkEnd w:id="255"/>
    </w:p>
    <w:p w14:paraId="5E235799" w14:textId="77777777" w:rsidR="003B5679" w:rsidRPr="00101C30" w:rsidRDefault="003B5679" w:rsidP="003B5679">
      <w:pPr>
        <w:pStyle w:val="Heading5"/>
      </w:pPr>
      <w:bookmarkStart w:id="260" w:name="_Toc101262336"/>
      <w:bookmarkStart w:id="261" w:name="_Toc428364960"/>
      <w:bookmarkStart w:id="262" w:name="_Toc433209560"/>
      <w:bookmarkStart w:id="263" w:name="_Toc449038191"/>
      <w:bookmarkStart w:id="264" w:name="_Toc35870119"/>
      <w:r>
        <w:rPr>
          <w:lang w:eastAsia="zh-CN"/>
        </w:rPr>
        <w:t>6.3</w:t>
      </w:r>
      <w:r w:rsidRPr="00101C30">
        <w:rPr>
          <w:lang w:eastAsia="zh-CN"/>
        </w:rPr>
        <w:t>.1.3.9</w:t>
      </w:r>
      <w:r w:rsidRPr="00101C30">
        <w:rPr>
          <w:lang w:eastAsia="zh-CN"/>
        </w:rPr>
        <w:tab/>
        <w:t xml:space="preserve">Proposed changes </w:t>
      </w:r>
      <w:r>
        <w:rPr>
          <w:lang w:eastAsia="zh-CN"/>
        </w:rPr>
        <w:t xml:space="preserve">to </w:t>
      </w:r>
      <w:r w:rsidRPr="00101C30">
        <w:rPr>
          <w:lang w:eastAsia="zh-CN"/>
        </w:rPr>
        <w:t>6</w:t>
      </w:r>
      <w:r w:rsidRPr="00101C30">
        <w:t>.</w:t>
      </w:r>
      <w:r w:rsidRPr="00101C30">
        <w:rPr>
          <w:lang w:eastAsia="zh-CN"/>
        </w:rPr>
        <w:t>2</w:t>
      </w:r>
      <w:r w:rsidRPr="00101C30">
        <w:t>.2.2</w:t>
      </w:r>
      <w:r w:rsidRPr="00101C30">
        <w:tab/>
      </w:r>
      <w:r w:rsidRPr="00101C30">
        <w:tab/>
        <w:t>Common services core</w:t>
      </w:r>
      <w:bookmarkEnd w:id="260"/>
    </w:p>
    <w:bookmarkEnd w:id="256"/>
    <w:bookmarkEnd w:id="257"/>
    <w:bookmarkEnd w:id="258"/>
    <w:bookmarkEnd w:id="259"/>
    <w:bookmarkEnd w:id="261"/>
    <w:bookmarkEnd w:id="262"/>
    <w:bookmarkEnd w:id="263"/>
    <w:bookmarkEnd w:id="264"/>
    <w:p w14:paraId="0CE46738" w14:textId="77777777" w:rsidR="003B5679" w:rsidRPr="00101C30" w:rsidRDefault="003B5679" w:rsidP="003B5679">
      <w:r w:rsidRPr="00101C30">
        <w:rPr>
          <w:lang w:eastAsia="zh-CN"/>
        </w:rPr>
        <w:t>T</w:t>
      </w:r>
      <w:r w:rsidRPr="00101C30">
        <w:t xml:space="preserve">he description of the common services core entities </w:t>
      </w:r>
      <w:r w:rsidRPr="00101C30">
        <w:rPr>
          <w:highlight w:val="yellow"/>
        </w:rPr>
        <w:t>is</w:t>
      </w:r>
      <w:r w:rsidRPr="006572A6">
        <w:rPr>
          <w:strike/>
          <w:highlight w:val="yellow"/>
        </w:rPr>
        <w:t>are</w:t>
      </w:r>
      <w:r w:rsidRPr="00101C30">
        <w:rPr>
          <w:lang w:eastAsia="zh-CN"/>
        </w:rPr>
        <w:t xml:space="preserve"> contained in common functional architecture </w:t>
      </w:r>
      <w:r w:rsidRPr="006572A6">
        <w:rPr>
          <w:strike/>
          <w:highlight w:val="yellow"/>
          <w:lang w:eastAsia="zh-CN"/>
        </w:rPr>
        <w:t>for MC services over LTE</w:t>
      </w:r>
      <w:r w:rsidRPr="00101C30">
        <w:rPr>
          <w:lang w:eastAsia="zh-CN"/>
        </w:rPr>
        <w:t>in</w:t>
      </w:r>
      <w:r w:rsidRPr="00101C30">
        <w:t xml:space="preserve"> 3GPP TS 23.</w:t>
      </w:r>
      <w:r w:rsidRPr="00101C30">
        <w:rPr>
          <w:lang w:eastAsia="zh-CN"/>
        </w:rPr>
        <w:t>280</w:t>
      </w:r>
      <w:r w:rsidRPr="00101C30">
        <w:t> </w:t>
      </w:r>
      <w:r w:rsidRPr="00101C30">
        <w:rPr>
          <w:lang w:eastAsia="zh-CN"/>
        </w:rPr>
        <w:t>[6]</w:t>
      </w:r>
      <w:r w:rsidRPr="00101C30">
        <w:t>.</w:t>
      </w:r>
    </w:p>
    <w:p w14:paraId="315892A1" w14:textId="77777777" w:rsidR="003B5679" w:rsidRPr="00101C30" w:rsidRDefault="003B5679" w:rsidP="003B5679">
      <w:pPr>
        <w:pStyle w:val="Heading5"/>
      </w:pPr>
      <w:bookmarkStart w:id="265" w:name="_Toc101262337"/>
      <w:r>
        <w:rPr>
          <w:color w:val="4472C4"/>
          <w:lang w:eastAsia="zh-CN"/>
        </w:rPr>
        <w:t>6</w:t>
      </w:r>
      <w:r w:rsidRPr="00B711E9">
        <w:rPr>
          <w:color w:val="4472C4"/>
          <w:lang w:eastAsia="zh-CN"/>
        </w:rPr>
        <w:t>.</w:t>
      </w:r>
      <w:r>
        <w:rPr>
          <w:color w:val="4472C4"/>
          <w:lang w:eastAsia="zh-CN"/>
        </w:rPr>
        <w:t>3</w:t>
      </w:r>
      <w:r w:rsidRPr="00B711E9">
        <w:rPr>
          <w:color w:val="4472C4"/>
          <w:lang w:eastAsia="zh-CN"/>
        </w:rPr>
        <w:t>.1.3.10</w:t>
      </w:r>
      <w:r w:rsidRPr="00B711E9">
        <w:rPr>
          <w:color w:val="4472C4"/>
          <w:lang w:eastAsia="zh-CN"/>
        </w:rPr>
        <w:tab/>
        <w:t>Proposed new subclause</w:t>
      </w:r>
      <w:r w:rsidRPr="00101C30">
        <w:rPr>
          <w:lang w:eastAsia="zh-CN"/>
        </w:rPr>
        <w:t xml:space="preserve"> </w:t>
      </w:r>
      <w:r w:rsidRPr="00431DAB">
        <w:rPr>
          <w:highlight w:val="yellow"/>
          <w:lang w:eastAsia="zh-CN"/>
        </w:rPr>
        <w:t>6</w:t>
      </w:r>
      <w:r w:rsidRPr="00431DAB">
        <w:rPr>
          <w:highlight w:val="yellow"/>
        </w:rPr>
        <w:t>.</w:t>
      </w:r>
      <w:r w:rsidRPr="00431DAB">
        <w:rPr>
          <w:highlight w:val="yellow"/>
          <w:lang w:eastAsia="zh-CN"/>
        </w:rPr>
        <w:t>2</w:t>
      </w:r>
      <w:r w:rsidRPr="00431DAB">
        <w:rPr>
          <w:highlight w:val="yellow"/>
        </w:rPr>
        <w:t>.3</w:t>
      </w:r>
      <w:r w:rsidRPr="00431DAB">
        <w:rPr>
          <w:highlight w:val="yellow"/>
        </w:rPr>
        <w:tab/>
      </w:r>
      <w:r w:rsidRPr="00431DAB">
        <w:rPr>
          <w:highlight w:val="yellow"/>
          <w:lang w:eastAsia="zh-CN"/>
        </w:rPr>
        <w:t>MCVideo service a</w:t>
      </w:r>
      <w:r w:rsidRPr="00431DAB">
        <w:rPr>
          <w:highlight w:val="yellow"/>
        </w:rPr>
        <w:t>pplication plane using 5GS</w:t>
      </w:r>
      <w:bookmarkEnd w:id="265"/>
    </w:p>
    <w:p w14:paraId="2DFE08AD" w14:textId="77777777" w:rsidR="003B5679" w:rsidRPr="00101C30" w:rsidRDefault="003B5679" w:rsidP="003B5679">
      <w:pPr>
        <w:pStyle w:val="Heading5"/>
        <w:rPr>
          <w:highlight w:val="yellow"/>
        </w:rPr>
      </w:pPr>
      <w:bookmarkStart w:id="266" w:name="_Toc101262338"/>
      <w:r>
        <w:rPr>
          <w:lang w:eastAsia="zh-CN"/>
        </w:rPr>
        <w:t>6.3</w:t>
      </w:r>
      <w:r w:rsidRPr="00101C30">
        <w:rPr>
          <w:lang w:eastAsia="zh-CN"/>
        </w:rPr>
        <w:t>.1.3.11</w:t>
      </w:r>
      <w:r w:rsidRPr="00101C30">
        <w:rPr>
          <w:lang w:eastAsia="zh-CN"/>
        </w:rPr>
        <w:tab/>
        <w:t xml:space="preserve">Proposed new subclause </w:t>
      </w:r>
      <w:r w:rsidRPr="00431DAB">
        <w:rPr>
          <w:highlight w:val="yellow"/>
          <w:u w:val="single"/>
          <w:lang w:eastAsia="zh-CN"/>
        </w:rPr>
        <w:t>6</w:t>
      </w:r>
      <w:r w:rsidRPr="00431DAB">
        <w:rPr>
          <w:highlight w:val="yellow"/>
          <w:u w:val="single"/>
        </w:rPr>
        <w:t>.</w:t>
      </w:r>
      <w:r w:rsidRPr="00431DAB">
        <w:rPr>
          <w:highlight w:val="yellow"/>
          <w:u w:val="single"/>
          <w:lang w:eastAsia="zh-CN"/>
        </w:rPr>
        <w:t>2</w:t>
      </w:r>
      <w:r w:rsidRPr="00431DAB">
        <w:rPr>
          <w:highlight w:val="yellow"/>
          <w:u w:val="single"/>
        </w:rPr>
        <w:t>.3.1</w:t>
      </w:r>
      <w:r w:rsidRPr="00431DAB">
        <w:rPr>
          <w:highlight w:val="yellow"/>
          <w:u w:val="single"/>
        </w:rPr>
        <w:tab/>
        <w:t>General</w:t>
      </w:r>
      <w:bookmarkEnd w:id="266"/>
    </w:p>
    <w:p w14:paraId="059F94B1" w14:textId="77777777" w:rsidR="003B5679" w:rsidRPr="006572A6" w:rsidRDefault="003B5679" w:rsidP="003B5679">
      <w:pPr>
        <w:rPr>
          <w:u w:val="single"/>
        </w:rPr>
      </w:pPr>
      <w:r w:rsidRPr="006572A6">
        <w:rPr>
          <w:highlight w:val="yellow"/>
          <w:u w:val="single"/>
        </w:rPr>
        <w:t>Entities within the application plane</w:t>
      </w:r>
      <w:r w:rsidRPr="006572A6">
        <w:rPr>
          <w:highlight w:val="yellow"/>
          <w:u w:val="single"/>
          <w:lang w:eastAsia="zh-CN"/>
        </w:rPr>
        <w:t xml:space="preserve"> of MCVideo service </w:t>
      </w:r>
      <w:r w:rsidRPr="006572A6">
        <w:rPr>
          <w:highlight w:val="yellow"/>
          <w:u w:val="single"/>
        </w:rPr>
        <w:t xml:space="preserve">provide application control, media </w:t>
      </w:r>
      <w:r w:rsidRPr="006572A6">
        <w:rPr>
          <w:highlight w:val="yellow"/>
          <w:u w:val="single"/>
          <w:lang w:eastAsia="zh-CN"/>
        </w:rPr>
        <w:t xml:space="preserve">transmission </w:t>
      </w:r>
      <w:r w:rsidRPr="006572A6">
        <w:rPr>
          <w:highlight w:val="yellow"/>
          <w:u w:val="single"/>
        </w:rPr>
        <w:t>control and distribution functions.</w:t>
      </w:r>
    </w:p>
    <w:p w14:paraId="5617F47C" w14:textId="77777777" w:rsidR="003B5679" w:rsidRPr="00101C30" w:rsidRDefault="003B5679" w:rsidP="003B5679">
      <w:pPr>
        <w:pStyle w:val="Heading5"/>
      </w:pPr>
      <w:bookmarkStart w:id="267" w:name="_Toc101262339"/>
      <w:r>
        <w:rPr>
          <w:lang w:eastAsia="zh-CN"/>
        </w:rPr>
        <w:t>6.3</w:t>
      </w:r>
      <w:r w:rsidRPr="00101C30">
        <w:rPr>
          <w:lang w:eastAsia="zh-CN"/>
        </w:rPr>
        <w:t>.1.3.12</w:t>
      </w:r>
      <w:r w:rsidRPr="00101C30">
        <w:rPr>
          <w:lang w:eastAsia="zh-CN"/>
        </w:rPr>
        <w:tab/>
        <w:t xml:space="preserve">Proposed new subclause </w:t>
      </w:r>
      <w:r w:rsidRPr="006572A6">
        <w:rPr>
          <w:highlight w:val="yellow"/>
          <w:u w:val="single"/>
          <w:lang w:eastAsia="zh-CN"/>
        </w:rPr>
        <w:t>6</w:t>
      </w:r>
      <w:r w:rsidRPr="006572A6">
        <w:rPr>
          <w:highlight w:val="yellow"/>
          <w:u w:val="single"/>
        </w:rPr>
        <w:t>.</w:t>
      </w:r>
      <w:r w:rsidRPr="006572A6">
        <w:rPr>
          <w:highlight w:val="yellow"/>
          <w:u w:val="single"/>
          <w:lang w:eastAsia="zh-CN"/>
        </w:rPr>
        <w:t>2</w:t>
      </w:r>
      <w:r w:rsidRPr="006572A6">
        <w:rPr>
          <w:highlight w:val="yellow"/>
          <w:u w:val="single"/>
        </w:rPr>
        <w:t>.3.2</w:t>
      </w:r>
      <w:r w:rsidRPr="006572A6">
        <w:rPr>
          <w:highlight w:val="yellow"/>
          <w:u w:val="single"/>
        </w:rPr>
        <w:tab/>
        <w:t>Common services core</w:t>
      </w:r>
      <w:bookmarkEnd w:id="267"/>
    </w:p>
    <w:p w14:paraId="700B1D00" w14:textId="77777777" w:rsidR="003B5679" w:rsidRPr="006572A6" w:rsidRDefault="003B5679" w:rsidP="003B5679">
      <w:pPr>
        <w:rPr>
          <w:u w:val="single"/>
          <w:lang w:eastAsia="zh-CN"/>
        </w:rPr>
      </w:pPr>
      <w:r w:rsidRPr="006572A6">
        <w:rPr>
          <w:highlight w:val="yellow"/>
          <w:u w:val="single"/>
          <w:lang w:eastAsia="zh-CN"/>
        </w:rPr>
        <w:t>T</w:t>
      </w:r>
      <w:r w:rsidRPr="006572A6">
        <w:rPr>
          <w:highlight w:val="yellow"/>
          <w:u w:val="single"/>
        </w:rPr>
        <w:t>he description of the common services core entities is</w:t>
      </w:r>
      <w:r w:rsidRPr="006572A6">
        <w:rPr>
          <w:highlight w:val="yellow"/>
          <w:u w:val="single"/>
          <w:lang w:eastAsia="zh-CN"/>
        </w:rPr>
        <w:t xml:space="preserve"> contained in common functional architecture in</w:t>
      </w:r>
      <w:r w:rsidRPr="006572A6">
        <w:rPr>
          <w:highlight w:val="yellow"/>
          <w:u w:val="single"/>
        </w:rPr>
        <w:t xml:space="preserve"> 3GPP TS 23.</w:t>
      </w:r>
      <w:r w:rsidRPr="006572A6">
        <w:rPr>
          <w:highlight w:val="yellow"/>
          <w:u w:val="single"/>
          <w:lang w:eastAsia="zh-CN"/>
        </w:rPr>
        <w:t>280</w:t>
      </w:r>
      <w:r w:rsidRPr="006572A6">
        <w:rPr>
          <w:highlight w:val="yellow"/>
          <w:u w:val="single"/>
        </w:rPr>
        <w:t> </w:t>
      </w:r>
      <w:r w:rsidRPr="006572A6">
        <w:rPr>
          <w:highlight w:val="yellow"/>
          <w:u w:val="single"/>
          <w:lang w:eastAsia="zh-CN"/>
        </w:rPr>
        <w:t>[6]</w:t>
      </w:r>
      <w:r w:rsidRPr="006572A6">
        <w:rPr>
          <w:highlight w:val="yellow"/>
          <w:u w:val="single"/>
        </w:rPr>
        <w:t>.</w:t>
      </w:r>
    </w:p>
    <w:p w14:paraId="75646EAD" w14:textId="77777777" w:rsidR="003B5679" w:rsidRPr="00101C30" w:rsidRDefault="003B5679" w:rsidP="003B5679">
      <w:pPr>
        <w:pStyle w:val="Heading5"/>
      </w:pPr>
      <w:bookmarkStart w:id="268" w:name="_Toc101262340"/>
      <w:r>
        <w:rPr>
          <w:lang w:eastAsia="zh-CN"/>
        </w:rPr>
        <w:t>6.3</w:t>
      </w:r>
      <w:r w:rsidRPr="00101C30">
        <w:rPr>
          <w:lang w:eastAsia="zh-CN"/>
        </w:rPr>
        <w:t>.1.3.13</w:t>
      </w:r>
      <w:r w:rsidRPr="00101C30">
        <w:rPr>
          <w:lang w:eastAsia="zh-CN"/>
        </w:rPr>
        <w:tab/>
        <w:t xml:space="preserve">Proposed new subclause </w:t>
      </w:r>
      <w:r w:rsidRPr="006572A6">
        <w:rPr>
          <w:highlight w:val="yellow"/>
          <w:u w:val="single"/>
          <w:lang w:eastAsia="zh-CN"/>
        </w:rPr>
        <w:t>6</w:t>
      </w:r>
      <w:r w:rsidRPr="006572A6">
        <w:rPr>
          <w:highlight w:val="yellow"/>
          <w:u w:val="single"/>
        </w:rPr>
        <w:t>.</w:t>
      </w:r>
      <w:r w:rsidRPr="006572A6">
        <w:rPr>
          <w:highlight w:val="yellow"/>
          <w:u w:val="single"/>
          <w:lang w:eastAsia="zh-CN"/>
        </w:rPr>
        <w:t>2</w:t>
      </w:r>
      <w:r w:rsidRPr="006572A6">
        <w:rPr>
          <w:highlight w:val="yellow"/>
          <w:u w:val="single"/>
        </w:rPr>
        <w:t>.3.3</w:t>
      </w:r>
      <w:r w:rsidRPr="006572A6">
        <w:rPr>
          <w:highlight w:val="yellow"/>
          <w:u w:val="single"/>
        </w:rPr>
        <w:tab/>
        <w:t>MC</w:t>
      </w:r>
      <w:r w:rsidRPr="006572A6">
        <w:rPr>
          <w:highlight w:val="yellow"/>
          <w:u w:val="single"/>
          <w:lang w:eastAsia="zh-CN"/>
        </w:rPr>
        <w:t>Video</w:t>
      </w:r>
      <w:r w:rsidRPr="006572A6">
        <w:rPr>
          <w:highlight w:val="yellow"/>
          <w:u w:val="single"/>
        </w:rPr>
        <w:t xml:space="preserve"> application service</w:t>
      </w:r>
      <w:bookmarkEnd w:id="268"/>
    </w:p>
    <w:p w14:paraId="28F6CF6C" w14:textId="77777777" w:rsidR="003B5679" w:rsidRPr="00101C30" w:rsidRDefault="003B5679" w:rsidP="003B5679">
      <w:pPr>
        <w:pStyle w:val="Heading5"/>
      </w:pPr>
      <w:bookmarkStart w:id="269" w:name="_Toc101262341"/>
      <w:r>
        <w:rPr>
          <w:lang w:eastAsia="zh-CN"/>
        </w:rPr>
        <w:t>6.3</w:t>
      </w:r>
      <w:r w:rsidRPr="00101C30">
        <w:rPr>
          <w:lang w:eastAsia="zh-CN"/>
        </w:rPr>
        <w:t>.1.3.14</w:t>
      </w:r>
      <w:r w:rsidRPr="00101C30">
        <w:rPr>
          <w:lang w:eastAsia="zh-CN"/>
        </w:rPr>
        <w:tab/>
        <w:t xml:space="preserve">Proposed new subclause </w:t>
      </w:r>
      <w:r w:rsidRPr="006572A6">
        <w:rPr>
          <w:highlight w:val="yellow"/>
          <w:u w:val="single"/>
        </w:rPr>
        <w:t>6.2.3.</w:t>
      </w:r>
      <w:r w:rsidRPr="006572A6">
        <w:rPr>
          <w:highlight w:val="yellow"/>
          <w:u w:val="single"/>
          <w:lang w:eastAsia="zh-CN"/>
        </w:rPr>
        <w:t>3.</w:t>
      </w:r>
      <w:r w:rsidRPr="006572A6">
        <w:rPr>
          <w:highlight w:val="yellow"/>
          <w:u w:val="single"/>
        </w:rPr>
        <w:t>1</w:t>
      </w:r>
      <w:r w:rsidRPr="006572A6">
        <w:rPr>
          <w:highlight w:val="yellow"/>
          <w:u w:val="single"/>
        </w:rPr>
        <w:tab/>
        <w:t>MCVideo client</w:t>
      </w:r>
      <w:bookmarkEnd w:id="269"/>
    </w:p>
    <w:p w14:paraId="1F801D5B" w14:textId="77777777" w:rsidR="003B5679" w:rsidRPr="006572A6" w:rsidRDefault="003B5679" w:rsidP="003B5679">
      <w:pPr>
        <w:rPr>
          <w:highlight w:val="yellow"/>
          <w:u w:val="single"/>
          <w:lang w:eastAsia="zh-CN"/>
        </w:rPr>
      </w:pPr>
      <w:r w:rsidRPr="006572A6">
        <w:rPr>
          <w:highlight w:val="yellow"/>
          <w:u w:val="single"/>
        </w:rPr>
        <w:t xml:space="preserve">The </w:t>
      </w:r>
      <w:r w:rsidRPr="006572A6">
        <w:rPr>
          <w:rFonts w:eastAsia="Malgun Gothic"/>
          <w:highlight w:val="yellow"/>
          <w:u w:val="single"/>
          <w:lang w:eastAsia="ko-KR"/>
        </w:rPr>
        <w:t xml:space="preserve">MCVideo client </w:t>
      </w:r>
      <w:r w:rsidRPr="006572A6">
        <w:rPr>
          <w:highlight w:val="yellow"/>
          <w:u w:val="single"/>
        </w:rPr>
        <w:t>functional entity acts as the user agent for all MCVideo application transactions.</w:t>
      </w:r>
      <w:r w:rsidRPr="006572A6">
        <w:rPr>
          <w:rFonts w:eastAsia="Malgun Gothic"/>
          <w:highlight w:val="yellow"/>
          <w:u w:val="single"/>
          <w:lang w:eastAsia="ko-KR"/>
        </w:rPr>
        <w:t xml:space="preserve"> </w:t>
      </w:r>
    </w:p>
    <w:p w14:paraId="10F2EB9A" w14:textId="77777777" w:rsidR="003B5679" w:rsidRPr="00101C30" w:rsidRDefault="003B5679" w:rsidP="003B5679">
      <w:r w:rsidRPr="006572A6">
        <w:rPr>
          <w:highlight w:val="yellow"/>
          <w:u w:val="single"/>
        </w:rPr>
        <w:t>The MCVideo client is responsible for remote device control. This functional entity is located in the UE for on-network operations.</w:t>
      </w:r>
    </w:p>
    <w:p w14:paraId="5245279E" w14:textId="77777777" w:rsidR="003B5679" w:rsidRPr="00101C30" w:rsidRDefault="003B5679" w:rsidP="003B5679">
      <w:pPr>
        <w:pStyle w:val="Heading5"/>
      </w:pPr>
      <w:bookmarkStart w:id="270" w:name="_Toc101262342"/>
      <w:r>
        <w:rPr>
          <w:lang w:eastAsia="zh-CN"/>
        </w:rPr>
        <w:lastRenderedPageBreak/>
        <w:t>6.3</w:t>
      </w:r>
      <w:r w:rsidRPr="00101C30">
        <w:rPr>
          <w:lang w:eastAsia="zh-CN"/>
        </w:rPr>
        <w:t>.1.3.15</w:t>
      </w:r>
      <w:r w:rsidRPr="00101C30">
        <w:rPr>
          <w:lang w:eastAsia="zh-CN"/>
        </w:rPr>
        <w:tab/>
        <w:t xml:space="preserve">Proposed new subclause </w:t>
      </w:r>
      <w:r w:rsidRPr="006572A6">
        <w:rPr>
          <w:highlight w:val="yellow"/>
          <w:u w:val="single"/>
        </w:rPr>
        <w:t>6.2.3.</w:t>
      </w:r>
      <w:r w:rsidRPr="006572A6">
        <w:rPr>
          <w:highlight w:val="yellow"/>
          <w:u w:val="single"/>
          <w:lang w:eastAsia="zh-CN"/>
        </w:rPr>
        <w:t>3.</w:t>
      </w:r>
      <w:r w:rsidRPr="006572A6">
        <w:rPr>
          <w:highlight w:val="yellow"/>
          <w:u w:val="single"/>
        </w:rPr>
        <w:t>2</w:t>
      </w:r>
      <w:r w:rsidRPr="006572A6">
        <w:rPr>
          <w:highlight w:val="yellow"/>
          <w:u w:val="single"/>
        </w:rPr>
        <w:tab/>
        <w:t>MCVideo server</w:t>
      </w:r>
      <w:bookmarkEnd w:id="270"/>
    </w:p>
    <w:p w14:paraId="420DCCD6" w14:textId="77777777" w:rsidR="003B5679" w:rsidRPr="006572A6" w:rsidRDefault="003B5679" w:rsidP="003B5679">
      <w:pPr>
        <w:rPr>
          <w:highlight w:val="yellow"/>
          <w:u w:val="single"/>
        </w:rPr>
      </w:pPr>
      <w:r w:rsidRPr="006572A6">
        <w:rPr>
          <w:highlight w:val="yellow"/>
          <w:u w:val="single"/>
        </w:rPr>
        <w:t>The MCVideo server functional entity provides centralised support for MCVideo services.</w:t>
      </w:r>
    </w:p>
    <w:p w14:paraId="267811EC" w14:textId="77777777" w:rsidR="003B5679" w:rsidRPr="006572A6" w:rsidRDefault="003B5679" w:rsidP="003B5679">
      <w:pPr>
        <w:rPr>
          <w:highlight w:val="yellow"/>
          <w:u w:val="single"/>
          <w:lang w:eastAsia="zh-CN"/>
        </w:rPr>
      </w:pPr>
      <w:r w:rsidRPr="006572A6">
        <w:rPr>
          <w:highlight w:val="yellow"/>
          <w:u w:val="single"/>
        </w:rPr>
        <w:t>All the MCVideo clients supporting users belonging to a single group are required to use the same MCVideo server for that group. An MCVideo client supporting a user involved in multiple groups can have relationships with multiple MCVideo servers.</w:t>
      </w:r>
    </w:p>
    <w:p w14:paraId="67545EF4" w14:textId="77777777" w:rsidR="003B5679" w:rsidRPr="006572A6" w:rsidRDefault="003B5679" w:rsidP="003B5679">
      <w:pPr>
        <w:rPr>
          <w:highlight w:val="yellow"/>
          <w:u w:val="single"/>
          <w:lang w:eastAsia="zh-CN"/>
        </w:rPr>
      </w:pPr>
      <w:r w:rsidRPr="006572A6">
        <w:rPr>
          <w:highlight w:val="yellow"/>
          <w:u w:val="single"/>
        </w:rPr>
        <w:t>The MC</w:t>
      </w:r>
      <w:r w:rsidRPr="006572A6">
        <w:rPr>
          <w:highlight w:val="yellow"/>
          <w:u w:val="single"/>
          <w:lang w:eastAsia="zh-CN"/>
        </w:rPr>
        <w:t>Video</w:t>
      </w:r>
      <w:r w:rsidRPr="006572A6">
        <w:rPr>
          <w:highlight w:val="yellow"/>
          <w:u w:val="single"/>
        </w:rPr>
        <w:t xml:space="preserve"> server is an instantiation of a </w:t>
      </w:r>
      <w:r w:rsidRPr="006572A6">
        <w:rPr>
          <w:highlight w:val="yellow"/>
          <w:u w:val="single"/>
          <w:lang w:eastAsia="zh-CN"/>
        </w:rPr>
        <w:t xml:space="preserve">MC service server </w:t>
      </w:r>
      <w:r w:rsidRPr="006572A6">
        <w:rPr>
          <w:highlight w:val="yellow"/>
          <w:u w:val="single"/>
        </w:rPr>
        <w:t>in accordance with 3GPP TS 23.</w:t>
      </w:r>
      <w:r w:rsidRPr="006572A6">
        <w:rPr>
          <w:highlight w:val="yellow"/>
          <w:u w:val="single"/>
          <w:lang w:eastAsia="zh-CN"/>
        </w:rPr>
        <w:t>280</w:t>
      </w:r>
      <w:r w:rsidRPr="006572A6">
        <w:rPr>
          <w:highlight w:val="yellow"/>
          <w:u w:val="single"/>
        </w:rPr>
        <w:t> [</w:t>
      </w:r>
      <w:r w:rsidRPr="006572A6">
        <w:rPr>
          <w:highlight w:val="yellow"/>
          <w:u w:val="single"/>
          <w:lang w:eastAsia="zh-CN"/>
        </w:rPr>
        <w:t>6</w:t>
      </w:r>
      <w:r w:rsidRPr="006572A6">
        <w:rPr>
          <w:highlight w:val="yellow"/>
          <w:u w:val="single"/>
        </w:rPr>
        <w:t>].</w:t>
      </w:r>
    </w:p>
    <w:p w14:paraId="2ACB96C6" w14:textId="77777777" w:rsidR="003B5679" w:rsidRPr="006572A6" w:rsidRDefault="003B5679" w:rsidP="003B5679">
      <w:pPr>
        <w:rPr>
          <w:highlight w:val="yellow"/>
          <w:u w:val="single"/>
          <w:lang w:eastAsia="zh-CN"/>
        </w:rPr>
      </w:pPr>
      <w:r w:rsidRPr="006572A6">
        <w:rPr>
          <w:highlight w:val="yellow"/>
          <w:u w:val="single"/>
        </w:rPr>
        <w:t>The MCVideo server functional entity is supported by the SIP AS, HTTP client and HTTP server functional entities of the signalling control plane.</w:t>
      </w:r>
    </w:p>
    <w:p w14:paraId="5F64057E" w14:textId="77777777" w:rsidR="003B5679" w:rsidRPr="006572A6" w:rsidRDefault="003B5679" w:rsidP="003B5679">
      <w:pPr>
        <w:rPr>
          <w:highlight w:val="yellow"/>
          <w:u w:val="single"/>
        </w:rPr>
      </w:pPr>
      <w:r w:rsidRPr="006572A6">
        <w:rPr>
          <w:highlight w:val="yellow"/>
          <w:u w:val="single"/>
        </w:rPr>
        <w:t xml:space="preserve">This </w:t>
      </w:r>
      <w:r w:rsidRPr="006572A6">
        <w:rPr>
          <w:highlight w:val="yellow"/>
          <w:u w:val="single"/>
          <w:lang w:eastAsia="zh-CN"/>
        </w:rPr>
        <w:t>MCVideo server</w:t>
      </w:r>
      <w:r w:rsidRPr="006572A6">
        <w:rPr>
          <w:highlight w:val="yellow"/>
          <w:u w:val="single"/>
        </w:rPr>
        <w:t xml:space="preserve"> provides support for centralised</w:t>
      </w:r>
      <w:r w:rsidRPr="006572A6">
        <w:rPr>
          <w:highlight w:val="yellow"/>
          <w:u w:val="single"/>
          <w:lang w:eastAsia="zh-CN"/>
        </w:rPr>
        <w:t xml:space="preserve"> media</w:t>
      </w:r>
      <w:r w:rsidRPr="006572A6">
        <w:rPr>
          <w:highlight w:val="yellow"/>
          <w:u w:val="single"/>
        </w:rPr>
        <w:t xml:space="preserve"> </w:t>
      </w:r>
      <w:r w:rsidRPr="006572A6">
        <w:rPr>
          <w:highlight w:val="yellow"/>
          <w:u w:val="single"/>
          <w:lang w:eastAsia="zh-CN"/>
        </w:rPr>
        <w:t>transmission</w:t>
      </w:r>
      <w:r w:rsidRPr="006572A6">
        <w:rPr>
          <w:highlight w:val="yellow"/>
          <w:u w:val="single"/>
        </w:rPr>
        <w:t xml:space="preserve"> control for on-network operation.</w:t>
      </w:r>
    </w:p>
    <w:p w14:paraId="1B338B44" w14:textId="77777777" w:rsidR="003B5679" w:rsidRPr="00101C30" w:rsidRDefault="003B5679" w:rsidP="003B5679">
      <w:r w:rsidRPr="006572A6">
        <w:rPr>
          <w:highlight w:val="yellow"/>
          <w:u w:val="single"/>
        </w:rPr>
        <w:t>The MCVideo server is responsible for managing and providing the device information that can participate in MCVideo communications. The device information is further associated to MCVideo users to manage remote device control authorization. The device information is provisioned to the MCVideo server by the MCVideo service provider, mission critical organization and the MCVideo user.</w:t>
      </w:r>
    </w:p>
    <w:p w14:paraId="23727709" w14:textId="77777777" w:rsidR="003B5679" w:rsidRPr="00101C30" w:rsidRDefault="003B5679" w:rsidP="003B5679">
      <w:pPr>
        <w:pStyle w:val="Heading5"/>
        <w:rPr>
          <w:highlight w:val="yellow"/>
        </w:rPr>
      </w:pPr>
      <w:bookmarkStart w:id="271" w:name="_Toc101262343"/>
      <w:r>
        <w:rPr>
          <w:lang w:eastAsia="zh-CN"/>
        </w:rPr>
        <w:t>6.3</w:t>
      </w:r>
      <w:r w:rsidRPr="00101C30">
        <w:rPr>
          <w:lang w:eastAsia="zh-CN"/>
        </w:rPr>
        <w:t>.1.3.16</w:t>
      </w:r>
      <w:r w:rsidRPr="00101C30">
        <w:rPr>
          <w:lang w:eastAsia="zh-CN"/>
        </w:rPr>
        <w:tab/>
        <w:t xml:space="preserve">Proposed new subclause </w:t>
      </w:r>
      <w:r w:rsidRPr="006572A6">
        <w:rPr>
          <w:highlight w:val="yellow"/>
          <w:u w:val="single"/>
        </w:rPr>
        <w:t>6.2.3.</w:t>
      </w:r>
      <w:r w:rsidRPr="006572A6">
        <w:rPr>
          <w:highlight w:val="yellow"/>
          <w:u w:val="single"/>
          <w:lang w:eastAsia="zh-CN"/>
        </w:rPr>
        <w:t>3.3</w:t>
      </w:r>
      <w:r w:rsidRPr="006572A6">
        <w:rPr>
          <w:highlight w:val="yellow"/>
          <w:u w:val="single"/>
        </w:rPr>
        <w:tab/>
        <w:t>Media distribution function</w:t>
      </w:r>
      <w:bookmarkEnd w:id="271"/>
      <w:r w:rsidRPr="00101C30">
        <w:rPr>
          <w:highlight w:val="yellow"/>
        </w:rPr>
        <w:t xml:space="preserve"> </w:t>
      </w:r>
    </w:p>
    <w:p w14:paraId="794D6B1C" w14:textId="77777777" w:rsidR="003B5679" w:rsidRPr="006572A6" w:rsidRDefault="003B5679" w:rsidP="003B5679">
      <w:pPr>
        <w:rPr>
          <w:highlight w:val="yellow"/>
          <w:u w:val="single"/>
        </w:rPr>
      </w:pPr>
      <w:r w:rsidRPr="006572A6">
        <w:rPr>
          <w:highlight w:val="yellow"/>
          <w:u w:val="single"/>
        </w:rPr>
        <w:t xml:space="preserve">The media distribution function is responsible for the distribution of media to </w:t>
      </w:r>
      <w:r w:rsidRPr="006572A6">
        <w:rPr>
          <w:highlight w:val="yellow"/>
          <w:u w:val="single"/>
          <w:lang w:eastAsia="zh-CN"/>
        </w:rPr>
        <w:t>MCVideo</w:t>
      </w:r>
      <w:r w:rsidRPr="006572A6">
        <w:rPr>
          <w:highlight w:val="yellow"/>
          <w:u w:val="single"/>
        </w:rPr>
        <w:t xml:space="preserve"> </w:t>
      </w:r>
      <w:r w:rsidRPr="006572A6">
        <w:rPr>
          <w:highlight w:val="yellow"/>
          <w:u w:val="single"/>
          <w:lang w:eastAsia="zh-CN"/>
        </w:rPr>
        <w:t>clients</w:t>
      </w:r>
      <w:r w:rsidRPr="006572A6">
        <w:rPr>
          <w:highlight w:val="yellow"/>
          <w:u w:val="single"/>
        </w:rPr>
        <w:t>. By means of information provided by the MCVideo server (e.g. IP addresses, transport layer ports), it will provide the following functionality:</w:t>
      </w:r>
    </w:p>
    <w:p w14:paraId="2A12FF05" w14:textId="77777777" w:rsidR="003B5679" w:rsidRPr="006572A6" w:rsidRDefault="003B5679" w:rsidP="003B5679">
      <w:pPr>
        <w:pStyle w:val="B10"/>
        <w:rPr>
          <w:highlight w:val="yellow"/>
          <w:u w:val="single"/>
        </w:rPr>
      </w:pPr>
      <w:r w:rsidRPr="006572A6">
        <w:rPr>
          <w:highlight w:val="yellow"/>
          <w:u w:val="single"/>
        </w:rPr>
        <w:t>-</w:t>
      </w:r>
      <w:r w:rsidRPr="006572A6">
        <w:rPr>
          <w:highlight w:val="yellow"/>
          <w:u w:val="single"/>
        </w:rPr>
        <w:tab/>
        <w:t>provide for the reception of uplink MCVideo UE media transmission by means of the MCVideo-7 reference point;</w:t>
      </w:r>
    </w:p>
    <w:p w14:paraId="35CE2162" w14:textId="77777777" w:rsidR="003B5679" w:rsidRPr="006572A6" w:rsidRDefault="003B5679" w:rsidP="003B5679">
      <w:pPr>
        <w:pStyle w:val="B10"/>
        <w:rPr>
          <w:highlight w:val="yellow"/>
          <w:u w:val="single"/>
        </w:rPr>
      </w:pPr>
      <w:r w:rsidRPr="006572A6">
        <w:rPr>
          <w:highlight w:val="yellow"/>
          <w:u w:val="single"/>
        </w:rPr>
        <w:t>-</w:t>
      </w:r>
      <w:r w:rsidRPr="006572A6">
        <w:rPr>
          <w:highlight w:val="yellow"/>
          <w:u w:val="single"/>
        </w:rPr>
        <w:tab/>
        <w:t>storing the received media stream as MCVideo content files;</w:t>
      </w:r>
    </w:p>
    <w:p w14:paraId="3FE379C7" w14:textId="77777777" w:rsidR="003B5679" w:rsidRPr="006572A6" w:rsidRDefault="003B5679" w:rsidP="003B5679">
      <w:pPr>
        <w:pStyle w:val="B10"/>
        <w:rPr>
          <w:highlight w:val="yellow"/>
          <w:u w:val="single"/>
        </w:rPr>
      </w:pPr>
      <w:r w:rsidRPr="006572A6">
        <w:rPr>
          <w:highlight w:val="yellow"/>
          <w:u w:val="single"/>
        </w:rPr>
        <w:t>-</w:t>
      </w:r>
      <w:r w:rsidRPr="006572A6">
        <w:rPr>
          <w:highlight w:val="yellow"/>
          <w:u w:val="single"/>
        </w:rPr>
        <w:tab/>
        <w:t>replicate the media as needed for distribution to those participants using unicast transport;</w:t>
      </w:r>
    </w:p>
    <w:p w14:paraId="14C3A495" w14:textId="77777777" w:rsidR="003B5679" w:rsidRPr="006572A6" w:rsidRDefault="003B5679" w:rsidP="003B5679">
      <w:pPr>
        <w:pStyle w:val="B10"/>
        <w:rPr>
          <w:highlight w:val="yellow"/>
          <w:u w:val="single"/>
        </w:rPr>
      </w:pPr>
      <w:r w:rsidRPr="006572A6">
        <w:rPr>
          <w:highlight w:val="yellow"/>
          <w:u w:val="single"/>
        </w:rPr>
        <w:t>-</w:t>
      </w:r>
      <w:r w:rsidRPr="006572A6">
        <w:rPr>
          <w:highlight w:val="yellow"/>
          <w:u w:val="single"/>
        </w:rPr>
        <w:tab/>
        <w:t>distribute downlink media to MCVideo UEs by IP unicast transmission to those participants utilizing unicast transport by means of the MCVideo-7 reference point;</w:t>
      </w:r>
    </w:p>
    <w:p w14:paraId="308DA113" w14:textId="77777777" w:rsidR="003B5679" w:rsidRPr="006572A6" w:rsidRDefault="003B5679" w:rsidP="003B5679">
      <w:pPr>
        <w:pStyle w:val="B10"/>
        <w:rPr>
          <w:highlight w:val="yellow"/>
          <w:u w:val="single"/>
        </w:rPr>
      </w:pPr>
      <w:r w:rsidRPr="006572A6">
        <w:rPr>
          <w:highlight w:val="yellow"/>
          <w:u w:val="single"/>
        </w:rPr>
        <w:t>-</w:t>
      </w:r>
      <w:r w:rsidRPr="006572A6">
        <w:rPr>
          <w:highlight w:val="yellow"/>
          <w:u w:val="single"/>
        </w:rPr>
        <w:tab/>
        <w:t>provide a media mixing function where multiple media streams are combined into a single media stream for transmission to the MCVideo UE.</w:t>
      </w:r>
    </w:p>
    <w:p w14:paraId="4469318A" w14:textId="77777777" w:rsidR="003B5679" w:rsidRPr="006572A6" w:rsidRDefault="003B5679" w:rsidP="003B5679">
      <w:pPr>
        <w:pStyle w:val="NO"/>
        <w:rPr>
          <w:highlight w:val="yellow"/>
          <w:u w:val="single"/>
        </w:rPr>
      </w:pPr>
      <w:r w:rsidRPr="006572A6">
        <w:rPr>
          <w:highlight w:val="yellow"/>
          <w:u w:val="single"/>
        </w:rPr>
        <w:t>NOTE 1:</w:t>
      </w:r>
      <w:r w:rsidRPr="006572A6">
        <w:rPr>
          <w:highlight w:val="yellow"/>
          <w:u w:val="single"/>
        </w:rPr>
        <w:tab/>
        <w:t>If media mixing function occurs within the media distribution function, it operates independently of the media mixer in the UE.</w:t>
      </w:r>
    </w:p>
    <w:p w14:paraId="129E5A98" w14:textId="77777777" w:rsidR="003B5679" w:rsidRPr="00101C30" w:rsidRDefault="003B5679" w:rsidP="003B5679">
      <w:pPr>
        <w:pStyle w:val="NO"/>
      </w:pPr>
      <w:r w:rsidRPr="006572A6">
        <w:rPr>
          <w:highlight w:val="yellow"/>
          <w:u w:val="single"/>
        </w:rPr>
        <w:t>NOTE 2:</w:t>
      </w:r>
      <w:r w:rsidRPr="006572A6">
        <w:rPr>
          <w:highlight w:val="yellow"/>
          <w:u w:val="single"/>
        </w:rPr>
        <w:tab/>
        <w:t>A media mixing function within the media distribution function is not possible where the media is end to end encrypted.</w:t>
      </w:r>
    </w:p>
    <w:p w14:paraId="60063C6E" w14:textId="77777777" w:rsidR="003B5679" w:rsidRPr="00101C30" w:rsidRDefault="003B5679" w:rsidP="003B5679">
      <w:pPr>
        <w:pStyle w:val="Heading5"/>
        <w:rPr>
          <w:highlight w:val="yellow"/>
          <w:lang w:eastAsia="zh-CN"/>
        </w:rPr>
      </w:pPr>
      <w:bookmarkStart w:id="272" w:name="_Toc101262344"/>
      <w:r>
        <w:rPr>
          <w:lang w:eastAsia="zh-CN"/>
        </w:rPr>
        <w:t>6.3</w:t>
      </w:r>
      <w:r w:rsidRPr="00101C30">
        <w:rPr>
          <w:lang w:eastAsia="zh-CN"/>
        </w:rPr>
        <w:t>.1.3.17</w:t>
      </w:r>
      <w:r w:rsidRPr="00101C30">
        <w:rPr>
          <w:lang w:eastAsia="zh-CN"/>
        </w:rPr>
        <w:tab/>
        <w:t xml:space="preserve">Proposed new subclause </w:t>
      </w:r>
      <w:r w:rsidRPr="006572A6">
        <w:rPr>
          <w:highlight w:val="yellow"/>
          <w:u w:val="single"/>
        </w:rPr>
        <w:t>6.2.3.</w:t>
      </w:r>
      <w:r w:rsidRPr="006572A6">
        <w:rPr>
          <w:highlight w:val="yellow"/>
          <w:u w:val="single"/>
          <w:lang w:eastAsia="zh-CN"/>
        </w:rPr>
        <w:t>3.4</w:t>
      </w:r>
      <w:r w:rsidRPr="006572A6">
        <w:rPr>
          <w:highlight w:val="yellow"/>
          <w:u w:val="single"/>
        </w:rPr>
        <w:tab/>
        <w:t xml:space="preserve">Media </w:t>
      </w:r>
      <w:r w:rsidRPr="006572A6">
        <w:rPr>
          <w:highlight w:val="yellow"/>
          <w:u w:val="single"/>
          <w:lang w:eastAsia="zh-CN"/>
        </w:rPr>
        <w:t>mixer</w:t>
      </w:r>
      <w:bookmarkEnd w:id="272"/>
    </w:p>
    <w:p w14:paraId="6A491F2D" w14:textId="77777777" w:rsidR="003B5679" w:rsidRPr="006572A6" w:rsidRDefault="003B5679" w:rsidP="003B5679">
      <w:pPr>
        <w:rPr>
          <w:u w:val="single"/>
          <w:lang w:eastAsia="zh-CN"/>
        </w:rPr>
      </w:pPr>
      <w:r w:rsidRPr="006572A6">
        <w:rPr>
          <w:highlight w:val="yellow"/>
          <w:u w:val="single"/>
        </w:rPr>
        <w:t xml:space="preserve">This functional entity exists on the UE and provides support for sending and </w:t>
      </w:r>
      <w:r w:rsidRPr="006572A6">
        <w:rPr>
          <w:highlight w:val="yellow"/>
          <w:u w:val="single"/>
          <w:lang w:eastAsia="zh-CN"/>
        </w:rPr>
        <w:t>receiving</w:t>
      </w:r>
      <w:r w:rsidRPr="006572A6">
        <w:rPr>
          <w:highlight w:val="yellow"/>
          <w:u w:val="single"/>
        </w:rPr>
        <w:t xml:space="preserve"> one or multiple media streams</w:t>
      </w:r>
      <w:r w:rsidRPr="006572A6">
        <w:rPr>
          <w:highlight w:val="yellow"/>
          <w:u w:val="single"/>
          <w:lang w:eastAsia="zh-CN"/>
        </w:rPr>
        <w:t xml:space="preserve">. It also provides support for </w:t>
      </w:r>
      <w:r w:rsidRPr="006572A6">
        <w:rPr>
          <w:highlight w:val="yellow"/>
          <w:u w:val="single"/>
        </w:rPr>
        <w:t>combining multiple media streams into one media stream through the enforcement of media policy information. It supports the storing of a media stream as MCVideo content files.</w:t>
      </w:r>
    </w:p>
    <w:p w14:paraId="123DEBAD" w14:textId="77777777" w:rsidR="003B5679" w:rsidRPr="00101C30" w:rsidRDefault="003B5679" w:rsidP="003B5679">
      <w:pPr>
        <w:pStyle w:val="Heading5"/>
        <w:rPr>
          <w:highlight w:val="yellow"/>
        </w:rPr>
      </w:pPr>
      <w:bookmarkStart w:id="273" w:name="_Toc101262345"/>
      <w:r>
        <w:rPr>
          <w:lang w:eastAsia="zh-CN"/>
        </w:rPr>
        <w:t>6.3</w:t>
      </w:r>
      <w:r w:rsidRPr="00101C30">
        <w:rPr>
          <w:lang w:eastAsia="zh-CN"/>
        </w:rPr>
        <w:t>.1.3.18</w:t>
      </w:r>
      <w:r w:rsidRPr="00101C30">
        <w:rPr>
          <w:lang w:eastAsia="zh-CN"/>
        </w:rPr>
        <w:tab/>
        <w:t xml:space="preserve">Proposed new subclause </w:t>
      </w:r>
      <w:r w:rsidRPr="006572A6">
        <w:rPr>
          <w:highlight w:val="yellow"/>
          <w:u w:val="single"/>
        </w:rPr>
        <w:t>6.2.3.</w:t>
      </w:r>
      <w:r w:rsidRPr="006572A6">
        <w:rPr>
          <w:highlight w:val="yellow"/>
          <w:u w:val="single"/>
          <w:lang w:eastAsia="zh-CN"/>
        </w:rPr>
        <w:t>3.5</w:t>
      </w:r>
      <w:r w:rsidRPr="006572A6">
        <w:rPr>
          <w:highlight w:val="yellow"/>
          <w:u w:val="single"/>
        </w:rPr>
        <w:tab/>
        <w:t>MCVideo user database</w:t>
      </w:r>
      <w:bookmarkEnd w:id="273"/>
    </w:p>
    <w:p w14:paraId="6C86F5A8" w14:textId="77777777" w:rsidR="003B5679" w:rsidRPr="006572A6" w:rsidRDefault="003B5679" w:rsidP="003B5679">
      <w:pPr>
        <w:rPr>
          <w:highlight w:val="yellow"/>
          <w:u w:val="single"/>
        </w:rPr>
      </w:pPr>
      <w:r w:rsidRPr="006572A6">
        <w:rPr>
          <w:highlight w:val="yellow"/>
          <w:u w:val="single"/>
        </w:rPr>
        <w:t xml:space="preserve">This functional entity contains information of the MCVideo user profile associated with an MCVideo ID that is held by the MCVideo service provider </w:t>
      </w:r>
      <w:r w:rsidRPr="006572A6">
        <w:rPr>
          <w:rFonts w:eastAsia="Malgun Gothic"/>
          <w:highlight w:val="yellow"/>
          <w:u w:val="single"/>
          <w:lang w:eastAsia="ko-KR"/>
        </w:rPr>
        <w:t>at the application plane</w:t>
      </w:r>
      <w:r w:rsidRPr="006572A6">
        <w:rPr>
          <w:highlight w:val="yellow"/>
          <w:u w:val="single"/>
        </w:rPr>
        <w:t>. The MCVideo user profile is determined by the mission critical organization, the MCVideo service provider, and potentially the MCVideo user.</w:t>
      </w:r>
    </w:p>
    <w:p w14:paraId="108B1583" w14:textId="77777777" w:rsidR="003B5679" w:rsidRPr="006572A6" w:rsidRDefault="003B5679" w:rsidP="003B5679">
      <w:pPr>
        <w:rPr>
          <w:highlight w:val="yellow"/>
          <w:u w:val="single"/>
        </w:rPr>
      </w:pPr>
      <w:r w:rsidRPr="006572A6">
        <w:rPr>
          <w:highlight w:val="yellow"/>
          <w:u w:val="single"/>
        </w:rPr>
        <w:t>The MCVideo ID is a MC service ID as described in clause 8 of 3GPP TS 23.280 [6]. The MCVideo user profile is a MC service user profile as described in clause 10.1.4 of 3GPP TS 23.280 [6].</w:t>
      </w:r>
    </w:p>
    <w:p w14:paraId="42C4F039" w14:textId="77777777" w:rsidR="003B5679" w:rsidRPr="00101C30" w:rsidRDefault="003B5679" w:rsidP="003B5679">
      <w:pPr>
        <w:rPr>
          <w:lang w:eastAsia="zh-CN"/>
        </w:rPr>
      </w:pPr>
      <w:r w:rsidRPr="006572A6">
        <w:rPr>
          <w:highlight w:val="yellow"/>
          <w:u w:val="single"/>
          <w:lang w:eastAsia="zh-CN"/>
        </w:rPr>
        <w:t>The MCVideo user profile can be co-located with other MC service user profiles and stored in a common MC service user database.</w:t>
      </w:r>
    </w:p>
    <w:p w14:paraId="184085F0" w14:textId="77777777" w:rsidR="003B5679" w:rsidRPr="00101C30" w:rsidRDefault="003B5679" w:rsidP="003B5679">
      <w:pPr>
        <w:pStyle w:val="Heading5"/>
        <w:rPr>
          <w:highlight w:val="yellow"/>
        </w:rPr>
      </w:pPr>
      <w:bookmarkStart w:id="274" w:name="_Toc101262346"/>
      <w:r>
        <w:rPr>
          <w:lang w:eastAsia="zh-CN"/>
        </w:rPr>
        <w:lastRenderedPageBreak/>
        <w:t>6.3</w:t>
      </w:r>
      <w:r w:rsidRPr="00101C30">
        <w:rPr>
          <w:lang w:eastAsia="zh-CN"/>
        </w:rPr>
        <w:t>.1.3.19</w:t>
      </w:r>
      <w:r w:rsidRPr="00101C30">
        <w:rPr>
          <w:lang w:eastAsia="zh-CN"/>
        </w:rPr>
        <w:tab/>
        <w:t xml:space="preserve">Proposed new subclause </w:t>
      </w:r>
      <w:r w:rsidRPr="006572A6">
        <w:rPr>
          <w:highlight w:val="yellow"/>
          <w:u w:val="single"/>
        </w:rPr>
        <w:t>6.2.3.</w:t>
      </w:r>
      <w:r w:rsidRPr="006572A6">
        <w:rPr>
          <w:highlight w:val="yellow"/>
          <w:u w:val="single"/>
          <w:lang w:eastAsia="zh-CN"/>
        </w:rPr>
        <w:t>3.6</w:t>
      </w:r>
      <w:r w:rsidRPr="006572A6">
        <w:rPr>
          <w:highlight w:val="yellow"/>
          <w:u w:val="single"/>
        </w:rPr>
        <w:tab/>
        <w:t>Transmission control server</w:t>
      </w:r>
      <w:bookmarkEnd w:id="274"/>
    </w:p>
    <w:p w14:paraId="7E5F09BF" w14:textId="77777777" w:rsidR="003B5679" w:rsidRPr="006572A6" w:rsidRDefault="003B5679" w:rsidP="003B5679">
      <w:pPr>
        <w:rPr>
          <w:u w:val="single"/>
          <w:lang w:eastAsia="zh-CN"/>
        </w:rPr>
      </w:pPr>
      <w:r w:rsidRPr="006572A6">
        <w:rPr>
          <w:highlight w:val="yellow"/>
          <w:u w:val="single"/>
        </w:rPr>
        <w:t>This functional entity provides support for centralised transmission control for on-network and distributed transmission control for off-network operation. It may schedule transmission requests according to uplink criteria from different transmission control participants, send a notification to all transmission control participants to allow them to receive the video according to downlink criteria if the transmission request is granted, and provide queuing in cases of contention. Transmission control applies to all MCVideo communications including group call and private call. For on-network operation, this functional entity is located with the MCVideo server.</w:t>
      </w:r>
    </w:p>
    <w:p w14:paraId="1F05E21E" w14:textId="77777777" w:rsidR="003B5679" w:rsidRPr="00101C30" w:rsidRDefault="003B5679" w:rsidP="003B5679">
      <w:pPr>
        <w:pStyle w:val="Heading5"/>
        <w:rPr>
          <w:highlight w:val="yellow"/>
        </w:rPr>
      </w:pPr>
      <w:bookmarkStart w:id="275" w:name="_Toc101262347"/>
      <w:r>
        <w:rPr>
          <w:lang w:eastAsia="zh-CN"/>
        </w:rPr>
        <w:t>6.3</w:t>
      </w:r>
      <w:r w:rsidRPr="00101C30">
        <w:rPr>
          <w:lang w:eastAsia="zh-CN"/>
        </w:rPr>
        <w:t>.1.3.20</w:t>
      </w:r>
      <w:r w:rsidRPr="00101C30">
        <w:rPr>
          <w:lang w:eastAsia="zh-CN"/>
        </w:rPr>
        <w:tab/>
        <w:t xml:space="preserve">Proposed new subclause </w:t>
      </w:r>
      <w:r w:rsidRPr="006572A6">
        <w:rPr>
          <w:highlight w:val="yellow"/>
          <w:u w:val="single"/>
        </w:rPr>
        <w:t>6.2.3.</w:t>
      </w:r>
      <w:r w:rsidRPr="006572A6">
        <w:rPr>
          <w:highlight w:val="yellow"/>
          <w:u w:val="single"/>
          <w:lang w:eastAsia="zh-CN"/>
        </w:rPr>
        <w:t>3.7</w:t>
      </w:r>
      <w:r w:rsidRPr="006572A6">
        <w:rPr>
          <w:highlight w:val="yellow"/>
          <w:u w:val="single"/>
        </w:rPr>
        <w:tab/>
        <w:t>Transmission control participant</w:t>
      </w:r>
      <w:bookmarkEnd w:id="275"/>
    </w:p>
    <w:p w14:paraId="3FC06AF2" w14:textId="77777777" w:rsidR="003B5679" w:rsidRPr="006572A6" w:rsidRDefault="003B5679" w:rsidP="003B5679">
      <w:pPr>
        <w:rPr>
          <w:u w:val="single"/>
          <w:lang w:eastAsia="zh-CN"/>
        </w:rPr>
      </w:pPr>
      <w:r w:rsidRPr="006572A6">
        <w:rPr>
          <w:highlight w:val="yellow"/>
          <w:u w:val="single"/>
        </w:rPr>
        <w:t xml:space="preserve">The transmission control participant functional entity is responsible for </w:t>
      </w:r>
      <w:r w:rsidRPr="006572A6">
        <w:rPr>
          <w:highlight w:val="yellow"/>
          <w:u w:val="single"/>
          <w:lang w:eastAsia="zh-CN"/>
        </w:rPr>
        <w:t xml:space="preserve">handling outgoing </w:t>
      </w:r>
      <w:r w:rsidRPr="006572A6">
        <w:rPr>
          <w:highlight w:val="yellow"/>
          <w:u w:val="single"/>
        </w:rPr>
        <w:t xml:space="preserve">transmission requests and the </w:t>
      </w:r>
      <w:r w:rsidRPr="006572A6">
        <w:rPr>
          <w:highlight w:val="yellow"/>
          <w:u w:val="single"/>
          <w:lang w:eastAsia="zh-CN"/>
        </w:rPr>
        <w:t>in</w:t>
      </w:r>
      <w:r w:rsidRPr="006572A6">
        <w:rPr>
          <w:highlight w:val="yellow"/>
          <w:u w:val="single"/>
        </w:rPr>
        <w:t>coming video stream invitations and notifications. This functional entity is located in the UE for on-network operations.</w:t>
      </w:r>
    </w:p>
    <w:p w14:paraId="53D39BC8" w14:textId="77777777" w:rsidR="003B5679" w:rsidRPr="00101C30" w:rsidRDefault="003B5679" w:rsidP="003B5679">
      <w:pPr>
        <w:pStyle w:val="Heading5"/>
        <w:rPr>
          <w:highlight w:val="yellow"/>
        </w:rPr>
      </w:pPr>
      <w:bookmarkStart w:id="276" w:name="_Hlk44422014"/>
      <w:bookmarkStart w:id="277" w:name="_Toc101262348"/>
      <w:r>
        <w:rPr>
          <w:lang w:eastAsia="zh-CN"/>
        </w:rPr>
        <w:t>6.3</w:t>
      </w:r>
      <w:r w:rsidRPr="00101C30">
        <w:rPr>
          <w:lang w:eastAsia="zh-CN"/>
        </w:rPr>
        <w:t>.1.3.21</w:t>
      </w:r>
      <w:r w:rsidRPr="00101C30">
        <w:rPr>
          <w:lang w:eastAsia="zh-CN"/>
        </w:rPr>
        <w:tab/>
        <w:t xml:space="preserve">Proposed new subclause </w:t>
      </w:r>
      <w:bookmarkEnd w:id="276"/>
      <w:r w:rsidRPr="006572A6">
        <w:rPr>
          <w:highlight w:val="yellow"/>
          <w:u w:val="single"/>
        </w:rPr>
        <w:t>6.2.3.3.8</w:t>
      </w:r>
      <w:r w:rsidRPr="006572A6">
        <w:rPr>
          <w:highlight w:val="yellow"/>
          <w:u w:val="single"/>
        </w:rPr>
        <w:tab/>
        <w:t>MC gateway server</w:t>
      </w:r>
      <w:bookmarkEnd w:id="277"/>
    </w:p>
    <w:p w14:paraId="780C27A3" w14:textId="77777777" w:rsidR="003B5679" w:rsidRPr="006572A6" w:rsidRDefault="003B5679" w:rsidP="003B5679">
      <w:pPr>
        <w:rPr>
          <w:highlight w:val="yellow"/>
          <w:u w:val="single"/>
        </w:rPr>
      </w:pPr>
      <w:r w:rsidRPr="006572A6">
        <w:rPr>
          <w:highlight w:val="yellow"/>
          <w:u w:val="single"/>
        </w:rPr>
        <w:t>The MC gateway server provides support for MCVideo interconnection services with a partner MCVideo system in a different trust domain whilst providing topology hiding. It acts as a proxy for one or more MCVideo servers in the partner MCVideo system without needing to expose the MCVideo servers in the primary MCVideo system outside the trusted domain of the primary MCVideo system. It may be a role of the MCVideo server described in subclause 6.2.2.3.2 of the present document.</w:t>
      </w:r>
    </w:p>
    <w:p w14:paraId="05598C35" w14:textId="77777777" w:rsidR="003B5679" w:rsidRPr="006572A6" w:rsidRDefault="003B5679" w:rsidP="003B5679">
      <w:pPr>
        <w:rPr>
          <w:rFonts w:eastAsia="Malgun Gothic"/>
          <w:highlight w:val="yellow"/>
          <w:u w:val="single"/>
          <w:lang w:eastAsia="ko-KR"/>
        </w:rPr>
      </w:pPr>
      <w:r w:rsidRPr="006572A6">
        <w:rPr>
          <w:rFonts w:eastAsia="Malgun Gothic"/>
          <w:highlight w:val="yellow"/>
          <w:u w:val="single"/>
          <w:lang w:eastAsia="ko-KR"/>
        </w:rPr>
        <w:t>The MC gateway server is responsible for relaying call control and floor control signalling messages, and media between MCVideo servers within the MCVideo system and the interconnected MCVideo system.</w:t>
      </w:r>
    </w:p>
    <w:p w14:paraId="5764879F" w14:textId="77777777" w:rsidR="003B5679" w:rsidRPr="00AB1294" w:rsidRDefault="003B5679" w:rsidP="003B5679">
      <w:pPr>
        <w:pStyle w:val="EditorsNote"/>
        <w:rPr>
          <w:rFonts w:eastAsia="Malgun Gothic"/>
          <w:u w:val="single"/>
          <w:lang w:eastAsia="ko-KR"/>
        </w:rPr>
      </w:pPr>
      <w:r w:rsidRPr="00AB1294">
        <w:rPr>
          <w:rFonts w:eastAsia="Malgun Gothic"/>
          <w:highlight w:val="yellow"/>
          <w:u w:val="single"/>
          <w:lang w:eastAsia="ko-KR"/>
        </w:rPr>
        <w:t>Editor's note:</w:t>
      </w:r>
      <w:r w:rsidRPr="00AB1294">
        <w:rPr>
          <w:rFonts w:eastAsia="Malgun Gothic"/>
          <w:highlight w:val="yellow"/>
          <w:u w:val="single"/>
          <w:lang w:eastAsia="ko-KR"/>
        </w:rPr>
        <w:tab/>
        <w:t>It is FFS whether the gateway MC server can act as a signalling proxy as defined in 3GPP TS 33.180 [14]</w:t>
      </w:r>
      <w:bookmarkStart w:id="278" w:name="_Hlk44404931"/>
    </w:p>
    <w:p w14:paraId="46B3CBB5" w14:textId="77777777" w:rsidR="003B5679" w:rsidRPr="00101C30" w:rsidRDefault="003B5679" w:rsidP="003B5679">
      <w:pPr>
        <w:pStyle w:val="Heading5"/>
      </w:pPr>
      <w:bookmarkStart w:id="279" w:name="_Toc35870129"/>
      <w:bookmarkStart w:id="280" w:name="_Toc101262349"/>
      <w:bookmarkEnd w:id="278"/>
      <w:r>
        <w:rPr>
          <w:lang w:eastAsia="zh-CN"/>
        </w:rPr>
        <w:t>6.3</w:t>
      </w:r>
      <w:r w:rsidRPr="00101C30">
        <w:rPr>
          <w:lang w:eastAsia="zh-CN"/>
        </w:rPr>
        <w:t>.1.3.22</w:t>
      </w:r>
      <w:r w:rsidRPr="00101C30">
        <w:rPr>
          <w:lang w:eastAsia="zh-CN"/>
        </w:rPr>
        <w:tab/>
        <w:t xml:space="preserve">Proposed change </w:t>
      </w:r>
      <w:r>
        <w:rPr>
          <w:lang w:eastAsia="zh-CN"/>
        </w:rPr>
        <w:t>to</w:t>
      </w:r>
      <w:r w:rsidRPr="00101C30">
        <w:rPr>
          <w:lang w:eastAsia="zh-CN"/>
        </w:rPr>
        <w:t xml:space="preserve"> 6</w:t>
      </w:r>
      <w:r w:rsidRPr="00101C30">
        <w:t>.</w:t>
      </w:r>
      <w:r w:rsidRPr="00101C30">
        <w:rPr>
          <w:lang w:eastAsia="zh-CN"/>
        </w:rPr>
        <w:t>3</w:t>
      </w:r>
      <w:r w:rsidRPr="00101C30">
        <w:tab/>
        <w:t>Reference points</w:t>
      </w:r>
      <w:r w:rsidRPr="00101C30">
        <w:rPr>
          <w:lang w:eastAsia="zh-CN"/>
        </w:rPr>
        <w:t xml:space="preserve"> </w:t>
      </w:r>
      <w:r w:rsidRPr="006572A6">
        <w:rPr>
          <w:highlight w:val="yellow"/>
          <w:u w:val="single"/>
          <w:lang w:eastAsia="zh-CN"/>
        </w:rPr>
        <w:t>using EPS</w:t>
      </w:r>
      <w:bookmarkEnd w:id="279"/>
      <w:bookmarkEnd w:id="280"/>
    </w:p>
    <w:p w14:paraId="7A9ABCA3" w14:textId="77777777" w:rsidR="003B5679" w:rsidRPr="00101C30" w:rsidRDefault="003B5679" w:rsidP="003B5679">
      <w:pPr>
        <w:pStyle w:val="Heading5"/>
      </w:pPr>
      <w:bookmarkStart w:id="281" w:name="_Toc101262350"/>
      <w:r>
        <w:rPr>
          <w:lang w:eastAsia="zh-CN"/>
        </w:rPr>
        <w:t>6.3</w:t>
      </w:r>
      <w:r w:rsidRPr="00101C30">
        <w:rPr>
          <w:lang w:eastAsia="zh-CN"/>
        </w:rPr>
        <w:t>.1.3.23</w:t>
      </w:r>
      <w:r w:rsidRPr="00101C30">
        <w:rPr>
          <w:lang w:eastAsia="zh-CN"/>
        </w:rPr>
        <w:tab/>
        <w:t xml:space="preserve">Proposed new subclause </w:t>
      </w:r>
      <w:r w:rsidRPr="006572A6">
        <w:rPr>
          <w:highlight w:val="yellow"/>
          <w:u w:val="single"/>
          <w:lang w:eastAsia="zh-CN"/>
        </w:rPr>
        <w:t>6</w:t>
      </w:r>
      <w:r w:rsidRPr="006572A6">
        <w:rPr>
          <w:highlight w:val="yellow"/>
          <w:u w:val="single"/>
        </w:rPr>
        <w:t>.4</w:t>
      </w:r>
      <w:r w:rsidRPr="006572A6">
        <w:rPr>
          <w:highlight w:val="yellow"/>
          <w:u w:val="single"/>
        </w:rPr>
        <w:tab/>
        <w:t>Reference points using 5GS</w:t>
      </w:r>
      <w:bookmarkEnd w:id="281"/>
    </w:p>
    <w:p w14:paraId="1D43A9E9" w14:textId="77777777" w:rsidR="003B5679" w:rsidRPr="00101C30" w:rsidRDefault="003B5679" w:rsidP="003B5679">
      <w:pPr>
        <w:pStyle w:val="Heading5"/>
        <w:rPr>
          <w:highlight w:val="yellow"/>
        </w:rPr>
      </w:pPr>
      <w:bookmarkStart w:id="282" w:name="_Toc101262351"/>
      <w:r>
        <w:rPr>
          <w:lang w:eastAsia="zh-CN"/>
        </w:rPr>
        <w:t>6.3</w:t>
      </w:r>
      <w:r w:rsidRPr="00101C30">
        <w:rPr>
          <w:lang w:eastAsia="zh-CN"/>
        </w:rPr>
        <w:t>.1.3.24</w:t>
      </w:r>
      <w:r w:rsidRPr="00101C30">
        <w:rPr>
          <w:lang w:eastAsia="zh-CN"/>
        </w:rPr>
        <w:tab/>
        <w:t xml:space="preserve">Proposed new subclause </w:t>
      </w:r>
      <w:r w:rsidRPr="006572A6">
        <w:rPr>
          <w:highlight w:val="yellow"/>
          <w:u w:val="single"/>
        </w:rPr>
        <w:t>6.4.</w:t>
      </w:r>
      <w:r w:rsidRPr="006572A6">
        <w:rPr>
          <w:highlight w:val="yellow"/>
          <w:u w:val="single"/>
          <w:lang w:eastAsia="zh-CN"/>
        </w:rPr>
        <w:t>1</w:t>
      </w:r>
      <w:r w:rsidRPr="006572A6">
        <w:rPr>
          <w:highlight w:val="yellow"/>
          <w:u w:val="single"/>
        </w:rPr>
        <w:tab/>
        <w:t>Reference point MCVideo-1 (between the MCVideo client and the MCVideo server)</w:t>
      </w:r>
      <w:bookmarkEnd w:id="282"/>
    </w:p>
    <w:p w14:paraId="47DA0A50" w14:textId="77777777" w:rsidR="003B5679" w:rsidRPr="006572A6" w:rsidRDefault="003B5679" w:rsidP="003B5679">
      <w:pPr>
        <w:rPr>
          <w:u w:val="single"/>
        </w:rPr>
      </w:pPr>
      <w:r w:rsidRPr="006572A6">
        <w:rPr>
          <w:highlight w:val="yellow"/>
          <w:u w:val="single"/>
        </w:rPr>
        <w:t>The MCVideo-1 reference point, which exists between the MCVideo client and the MCVideo server, is used for MCVideo application signalling for establishing a session in support of MCVideo service.</w:t>
      </w:r>
    </w:p>
    <w:p w14:paraId="12CA8185" w14:textId="77777777" w:rsidR="003B5679" w:rsidRPr="00101C30" w:rsidRDefault="003B5679" w:rsidP="003B5679">
      <w:pPr>
        <w:pStyle w:val="Heading5"/>
        <w:rPr>
          <w:highlight w:val="yellow"/>
        </w:rPr>
      </w:pPr>
      <w:bookmarkStart w:id="283" w:name="_Toc101262352"/>
      <w:r>
        <w:rPr>
          <w:lang w:eastAsia="zh-CN"/>
        </w:rPr>
        <w:t>6.3</w:t>
      </w:r>
      <w:r w:rsidRPr="00101C30">
        <w:rPr>
          <w:lang w:eastAsia="zh-CN"/>
        </w:rPr>
        <w:t>.1.3.25</w:t>
      </w:r>
      <w:r w:rsidRPr="00101C30">
        <w:rPr>
          <w:lang w:eastAsia="zh-CN"/>
        </w:rPr>
        <w:tab/>
        <w:t xml:space="preserve">Proposed new subclause </w:t>
      </w:r>
      <w:r w:rsidRPr="006572A6">
        <w:rPr>
          <w:highlight w:val="yellow"/>
          <w:u w:val="single"/>
        </w:rPr>
        <w:t>6.4.</w:t>
      </w:r>
      <w:r w:rsidRPr="006572A6">
        <w:rPr>
          <w:highlight w:val="yellow"/>
          <w:u w:val="single"/>
          <w:lang w:eastAsia="zh-CN"/>
        </w:rPr>
        <w:t>2</w:t>
      </w:r>
      <w:r w:rsidRPr="006572A6">
        <w:rPr>
          <w:highlight w:val="yellow"/>
          <w:u w:val="single"/>
        </w:rPr>
        <w:tab/>
        <w:t>Reference point MCVideo-2 (between the MCVideo server and the MCVideo user database)</w:t>
      </w:r>
      <w:bookmarkEnd w:id="283"/>
    </w:p>
    <w:p w14:paraId="7DD798B7" w14:textId="77777777" w:rsidR="003B5679" w:rsidRPr="006572A6" w:rsidRDefault="003B5679" w:rsidP="003B5679">
      <w:pPr>
        <w:rPr>
          <w:u w:val="single"/>
        </w:rPr>
      </w:pPr>
      <w:r w:rsidRPr="006572A6">
        <w:rPr>
          <w:highlight w:val="yellow"/>
          <w:u w:val="single"/>
        </w:rPr>
        <w:t>The MCVideo-2 reference point, which exists between the MCVideo server and the MCVideo user database, is used by the MCVideo server to obtain information about a specific user.</w:t>
      </w:r>
    </w:p>
    <w:p w14:paraId="530A96AC" w14:textId="77777777" w:rsidR="003B5679" w:rsidRPr="00101C30" w:rsidRDefault="003B5679" w:rsidP="003B5679">
      <w:pPr>
        <w:pStyle w:val="Heading5"/>
        <w:rPr>
          <w:highlight w:val="yellow"/>
        </w:rPr>
      </w:pPr>
      <w:bookmarkStart w:id="284" w:name="_Toc101262353"/>
      <w:r>
        <w:rPr>
          <w:lang w:eastAsia="zh-CN"/>
        </w:rPr>
        <w:t>6.3</w:t>
      </w:r>
      <w:r w:rsidRPr="00101C30">
        <w:rPr>
          <w:lang w:eastAsia="zh-CN"/>
        </w:rPr>
        <w:t>.1.3.26</w:t>
      </w:r>
      <w:r w:rsidRPr="00101C30">
        <w:rPr>
          <w:lang w:eastAsia="zh-CN"/>
        </w:rPr>
        <w:tab/>
        <w:t xml:space="preserve">Proposed new subclause </w:t>
      </w:r>
      <w:r w:rsidRPr="006572A6">
        <w:rPr>
          <w:highlight w:val="yellow"/>
          <w:u w:val="single"/>
        </w:rPr>
        <w:t>6.4.</w:t>
      </w:r>
      <w:r w:rsidRPr="006572A6">
        <w:rPr>
          <w:highlight w:val="yellow"/>
          <w:u w:val="single"/>
          <w:lang w:eastAsia="zh-CN"/>
        </w:rPr>
        <w:t>3</w:t>
      </w:r>
      <w:r w:rsidRPr="006572A6">
        <w:rPr>
          <w:highlight w:val="yellow"/>
          <w:u w:val="single"/>
        </w:rPr>
        <w:tab/>
        <w:t>Reference point MCVideo-3 (between the MCVideo server and the MCVideo server and between the MCVideo server and the MC gateway server)</w:t>
      </w:r>
      <w:bookmarkEnd w:id="284"/>
    </w:p>
    <w:p w14:paraId="5843176E" w14:textId="77777777" w:rsidR="003B5679" w:rsidRPr="006572A6" w:rsidRDefault="003B5679" w:rsidP="003B5679">
      <w:pPr>
        <w:rPr>
          <w:u w:val="single"/>
        </w:rPr>
      </w:pPr>
      <w:r w:rsidRPr="006572A6">
        <w:rPr>
          <w:highlight w:val="yellow"/>
          <w:u w:val="single"/>
        </w:rPr>
        <w:t xml:space="preserve">The MCVideo-3 reference point exists between the MCVideo server and </w:t>
      </w:r>
      <w:r w:rsidRPr="006572A6">
        <w:rPr>
          <w:highlight w:val="yellow"/>
          <w:u w:val="single"/>
          <w:lang w:eastAsia="zh-CN"/>
        </w:rPr>
        <w:t>another</w:t>
      </w:r>
      <w:r w:rsidRPr="006572A6">
        <w:rPr>
          <w:highlight w:val="yellow"/>
          <w:u w:val="single"/>
        </w:rPr>
        <w:t xml:space="preserve"> MCVideo server and between the MCVideo server and the MC gateway server</w:t>
      </w:r>
      <w:r w:rsidRPr="006572A6">
        <w:rPr>
          <w:highlight w:val="yellow"/>
          <w:u w:val="single"/>
          <w:lang w:eastAsia="zh-CN"/>
        </w:rPr>
        <w:t xml:space="preserve"> and is used</w:t>
      </w:r>
      <w:r w:rsidRPr="006572A6">
        <w:rPr>
          <w:highlight w:val="yellow"/>
          <w:u w:val="single"/>
        </w:rPr>
        <w:t xml:space="preserve"> for MCVideo application signalling</w:t>
      </w:r>
      <w:r w:rsidRPr="006572A6">
        <w:rPr>
          <w:highlight w:val="yellow"/>
          <w:u w:val="single"/>
          <w:lang w:eastAsia="zh-CN"/>
        </w:rPr>
        <w:t>.</w:t>
      </w:r>
    </w:p>
    <w:p w14:paraId="20E6B3B9" w14:textId="77777777" w:rsidR="003B5679" w:rsidRPr="00101C30" w:rsidRDefault="003B5679" w:rsidP="003B5679">
      <w:pPr>
        <w:pStyle w:val="Heading5"/>
        <w:rPr>
          <w:highlight w:val="yellow"/>
        </w:rPr>
      </w:pPr>
      <w:bookmarkStart w:id="285" w:name="_Toc101262354"/>
      <w:r>
        <w:rPr>
          <w:lang w:eastAsia="zh-CN"/>
        </w:rPr>
        <w:t>6.3</w:t>
      </w:r>
      <w:r w:rsidRPr="00101C30">
        <w:rPr>
          <w:lang w:eastAsia="zh-CN"/>
        </w:rPr>
        <w:t>.1.3.27</w:t>
      </w:r>
      <w:r w:rsidRPr="00101C30">
        <w:rPr>
          <w:lang w:eastAsia="zh-CN"/>
        </w:rPr>
        <w:tab/>
        <w:t xml:space="preserve">Proposed new subclause </w:t>
      </w:r>
      <w:r w:rsidRPr="006572A6">
        <w:rPr>
          <w:highlight w:val="yellow"/>
          <w:u w:val="single"/>
        </w:rPr>
        <w:t>6.4.</w:t>
      </w:r>
      <w:r w:rsidRPr="006572A6">
        <w:rPr>
          <w:highlight w:val="yellow"/>
          <w:u w:val="single"/>
          <w:lang w:eastAsia="zh-CN"/>
        </w:rPr>
        <w:t>4</w:t>
      </w:r>
      <w:r w:rsidRPr="006572A6">
        <w:rPr>
          <w:highlight w:val="yellow"/>
          <w:u w:val="single"/>
        </w:rPr>
        <w:tab/>
        <w:t>Reference point MCVideo-4 (between the transmission control participant and the transmission control server)</w:t>
      </w:r>
      <w:bookmarkEnd w:id="285"/>
    </w:p>
    <w:p w14:paraId="4D89951A" w14:textId="77777777" w:rsidR="003B5679" w:rsidRPr="006572A6" w:rsidRDefault="003B5679" w:rsidP="003B5679">
      <w:pPr>
        <w:rPr>
          <w:u w:val="single"/>
        </w:rPr>
      </w:pPr>
      <w:r w:rsidRPr="006572A6">
        <w:rPr>
          <w:highlight w:val="yellow"/>
          <w:u w:val="single"/>
        </w:rPr>
        <w:t>The MCVideo-4 reference point, which exists between the transmission control participant and the transmission control server, is used for MCVideo transmission control signalling over unicast</w:t>
      </w:r>
      <w:r w:rsidRPr="006572A6">
        <w:rPr>
          <w:highlight w:val="yellow"/>
          <w:u w:val="single"/>
          <w:lang w:eastAsia="zh-CN"/>
        </w:rPr>
        <w:t>.</w:t>
      </w:r>
      <w:r w:rsidRPr="006572A6">
        <w:rPr>
          <w:highlight w:val="yellow"/>
          <w:u w:val="single"/>
        </w:rPr>
        <w:t xml:space="preserve"> The MCVideo-4 reference point uses the N6 reference point defined in 3GPP TS 23.501 [XX].</w:t>
      </w:r>
    </w:p>
    <w:p w14:paraId="3229D891" w14:textId="77777777" w:rsidR="003B5679" w:rsidRPr="00101C30" w:rsidRDefault="003B5679" w:rsidP="003B5679">
      <w:pPr>
        <w:pStyle w:val="Heading5"/>
      </w:pPr>
      <w:bookmarkStart w:id="286" w:name="_Toc101262355"/>
      <w:r>
        <w:rPr>
          <w:lang w:eastAsia="zh-CN"/>
        </w:rPr>
        <w:lastRenderedPageBreak/>
        <w:t>6.3</w:t>
      </w:r>
      <w:r w:rsidRPr="00101C30">
        <w:rPr>
          <w:lang w:eastAsia="zh-CN"/>
        </w:rPr>
        <w:t>.1.3.28</w:t>
      </w:r>
      <w:r w:rsidRPr="00101C30">
        <w:rPr>
          <w:lang w:eastAsia="zh-CN"/>
        </w:rPr>
        <w:tab/>
        <w:t xml:space="preserve">Proposed new subclause </w:t>
      </w:r>
      <w:r w:rsidRPr="006572A6">
        <w:rPr>
          <w:highlight w:val="yellow"/>
          <w:u w:val="single"/>
        </w:rPr>
        <w:t>6.4.4A</w:t>
      </w:r>
      <w:r w:rsidRPr="006572A6">
        <w:rPr>
          <w:highlight w:val="yellow"/>
          <w:u w:val="single"/>
        </w:rPr>
        <w:tab/>
        <w:t>Reference point MCVideo-5 (unicast between the media distribution function and 5GS)</w:t>
      </w:r>
      <w:bookmarkEnd w:id="286"/>
    </w:p>
    <w:p w14:paraId="0A660F84" w14:textId="77777777" w:rsidR="003B5679" w:rsidRPr="006572A6" w:rsidRDefault="003B5679" w:rsidP="003B5679">
      <w:pPr>
        <w:rPr>
          <w:highlight w:val="yellow"/>
          <w:u w:val="single"/>
        </w:rPr>
      </w:pPr>
      <w:r w:rsidRPr="006572A6">
        <w:rPr>
          <w:highlight w:val="yellow"/>
          <w:u w:val="single"/>
        </w:rPr>
        <w:t>The MCVideo-5 reference point, which exists between the media distribution function and the 5GS, is used, subject to the conditions below, by the media distribution function of the MCVideo server to obtain unicast QoS flows with appropriate QoS from the 5GS. It utilises the N5 interface of the 5GS according to 3GPP TS 23.501 [XX].</w:t>
      </w:r>
    </w:p>
    <w:p w14:paraId="086DF075" w14:textId="77777777" w:rsidR="003B5679" w:rsidRPr="006572A6" w:rsidRDefault="003B5679" w:rsidP="003B5679">
      <w:pPr>
        <w:rPr>
          <w:highlight w:val="yellow"/>
          <w:u w:val="single"/>
        </w:rPr>
      </w:pPr>
      <w:r w:rsidRPr="006572A6">
        <w:rPr>
          <w:highlight w:val="yellow"/>
          <w:u w:val="single"/>
        </w:rPr>
        <w:t>MCVideo-5 is not used when the MCVideo service provider and the PLMN operator do not have an operational agreement for QoS control to be provided directly from the MCVideo service provider domain.</w:t>
      </w:r>
    </w:p>
    <w:p w14:paraId="7CAE6023" w14:textId="77777777" w:rsidR="003B5679" w:rsidRPr="006572A6" w:rsidRDefault="003B5679" w:rsidP="003B5679">
      <w:pPr>
        <w:rPr>
          <w:highlight w:val="yellow"/>
          <w:u w:val="single"/>
        </w:rPr>
      </w:pPr>
      <w:r w:rsidRPr="006572A6">
        <w:rPr>
          <w:highlight w:val="yellow"/>
          <w:u w:val="single"/>
        </w:rPr>
        <w:t xml:space="preserve">MCVideo-5 may be used when the MCVideo service provider and the PLMN operator have an operational agreement where QoS control is provided directly from the MCVideo service provider domain. </w:t>
      </w:r>
    </w:p>
    <w:p w14:paraId="48AB224A" w14:textId="77777777" w:rsidR="003B5679" w:rsidRPr="00101C30" w:rsidRDefault="003B5679" w:rsidP="003B5679">
      <w:pPr>
        <w:pStyle w:val="NO"/>
      </w:pPr>
      <w:r w:rsidRPr="006572A6">
        <w:rPr>
          <w:highlight w:val="yellow"/>
          <w:u w:val="single"/>
        </w:rPr>
        <w:t>NOTE:</w:t>
      </w:r>
      <w:r w:rsidRPr="006572A6">
        <w:rPr>
          <w:highlight w:val="yellow"/>
          <w:u w:val="single"/>
        </w:rPr>
        <w:tab/>
        <w:t>Potential coordination between the P-CSCF use of N5 and the MCVideo server use of N5 (via MCVideo-5) from the MCVideo service provider domain is not specified in this release of this specification.</w:t>
      </w:r>
    </w:p>
    <w:p w14:paraId="684F4939" w14:textId="77777777" w:rsidR="003B5679" w:rsidRPr="00101C30" w:rsidRDefault="003B5679" w:rsidP="003B5679">
      <w:pPr>
        <w:pStyle w:val="Heading5"/>
        <w:rPr>
          <w:highlight w:val="yellow"/>
        </w:rPr>
      </w:pPr>
      <w:bookmarkStart w:id="287" w:name="_Toc101262356"/>
      <w:r>
        <w:rPr>
          <w:lang w:eastAsia="zh-CN"/>
        </w:rPr>
        <w:t>6.3</w:t>
      </w:r>
      <w:r w:rsidRPr="00101C30">
        <w:rPr>
          <w:lang w:eastAsia="zh-CN"/>
        </w:rPr>
        <w:t>.1.3.</w:t>
      </w:r>
      <w:r>
        <w:rPr>
          <w:lang w:eastAsia="zh-CN"/>
        </w:rPr>
        <w:t>29</w:t>
      </w:r>
      <w:r w:rsidRPr="00101C30">
        <w:rPr>
          <w:lang w:eastAsia="zh-CN"/>
        </w:rPr>
        <w:tab/>
        <w:t xml:space="preserve">Proposed new subclause </w:t>
      </w:r>
      <w:r w:rsidRPr="006572A6">
        <w:rPr>
          <w:highlight w:val="yellow"/>
          <w:u w:val="single"/>
        </w:rPr>
        <w:t>6.4.</w:t>
      </w:r>
      <w:r w:rsidRPr="006572A6">
        <w:rPr>
          <w:highlight w:val="yellow"/>
          <w:u w:val="single"/>
          <w:lang w:eastAsia="zh-CN"/>
        </w:rPr>
        <w:t>5</w:t>
      </w:r>
      <w:r w:rsidRPr="006572A6">
        <w:rPr>
          <w:highlight w:val="yellow"/>
          <w:u w:val="single"/>
        </w:rPr>
        <w:tab/>
        <w:t>Reference point MCVideo-7 (between the media distribution function and the media mixer)</w:t>
      </w:r>
      <w:bookmarkEnd w:id="287"/>
    </w:p>
    <w:p w14:paraId="44B8EF77" w14:textId="77777777" w:rsidR="003B5679" w:rsidRPr="006572A6" w:rsidRDefault="003B5679" w:rsidP="003B5679">
      <w:pPr>
        <w:rPr>
          <w:u w:val="single"/>
        </w:rPr>
      </w:pPr>
      <w:r w:rsidRPr="006572A6">
        <w:rPr>
          <w:highlight w:val="yellow"/>
          <w:u w:val="single"/>
        </w:rPr>
        <w:t>The MCVideo-7 reference point, which exists between the media distribution function and the media mixer, is used to exchange unicast media between the media distribution function of the MCVideo server and the media mixer of the MCVideo client. The MCVideo-7 reference point uses the N6 reference point defined in 3GPP TS 23.501 [xx].</w:t>
      </w:r>
    </w:p>
    <w:p w14:paraId="05C78751" w14:textId="77777777" w:rsidR="003B5679" w:rsidRPr="00101C30" w:rsidRDefault="003B5679" w:rsidP="003B5679">
      <w:pPr>
        <w:pStyle w:val="Heading5"/>
        <w:rPr>
          <w:highlight w:val="yellow"/>
        </w:rPr>
      </w:pPr>
      <w:bookmarkStart w:id="288" w:name="_Toc101262357"/>
      <w:r>
        <w:rPr>
          <w:lang w:eastAsia="zh-CN"/>
        </w:rPr>
        <w:t>6.3</w:t>
      </w:r>
      <w:r w:rsidRPr="00101C30">
        <w:rPr>
          <w:lang w:eastAsia="zh-CN"/>
        </w:rPr>
        <w:t>.1.3.</w:t>
      </w:r>
      <w:r>
        <w:rPr>
          <w:lang w:eastAsia="zh-CN"/>
        </w:rPr>
        <w:t>30</w:t>
      </w:r>
      <w:r w:rsidRPr="00101C30">
        <w:rPr>
          <w:lang w:eastAsia="zh-CN"/>
        </w:rPr>
        <w:tab/>
        <w:t xml:space="preserve">Proposed new subclause </w:t>
      </w:r>
      <w:r w:rsidRPr="006572A6">
        <w:rPr>
          <w:highlight w:val="yellow"/>
          <w:u w:val="single"/>
        </w:rPr>
        <w:t>6.4.8</w:t>
      </w:r>
      <w:r w:rsidRPr="006572A6">
        <w:rPr>
          <w:highlight w:val="yellow"/>
          <w:u w:val="single"/>
        </w:rPr>
        <w:tab/>
        <w:t>Reference point MCVideo-10 (between the MC gateway server and the MC gateway server in a different MCVideo system)</w:t>
      </w:r>
      <w:bookmarkEnd w:id="288"/>
    </w:p>
    <w:p w14:paraId="529EF528" w14:textId="77777777" w:rsidR="003B5679" w:rsidRPr="006572A6" w:rsidRDefault="003B5679" w:rsidP="003B5679">
      <w:pPr>
        <w:rPr>
          <w:u w:val="single"/>
        </w:rPr>
      </w:pPr>
      <w:r w:rsidRPr="006572A6">
        <w:rPr>
          <w:highlight w:val="yellow"/>
          <w:u w:val="single"/>
        </w:rPr>
        <w:t>The MCVideo-10 reference point, which exists between the MC gateway server and the MC gateway server in an interconnected MCVideo system for MCVideo application signalling for establishing MCVideo sessions, shall use the SIP-3 reference point for transport and routing of signalling. Floor control signalling and media are also transferred using the MCVideo</w:t>
      </w:r>
      <w:r w:rsidRPr="006572A6">
        <w:rPr>
          <w:highlight w:val="yellow"/>
          <w:u w:val="single"/>
        </w:rPr>
        <w:noBreakHyphen/>
        <w:t>10 reference point between interconnected MCVideo systems.</w:t>
      </w:r>
    </w:p>
    <w:p w14:paraId="372FEB5B" w14:textId="77777777" w:rsidR="003B5679" w:rsidRDefault="003B5679" w:rsidP="003B5679">
      <w:pPr>
        <w:pStyle w:val="Heading5"/>
      </w:pPr>
      <w:bookmarkStart w:id="289" w:name="_Toc433209842"/>
      <w:bookmarkStart w:id="290" w:name="_Toc460616182"/>
      <w:bookmarkStart w:id="291" w:name="_Toc460617043"/>
      <w:bookmarkStart w:id="292" w:name="_Toc465162669"/>
      <w:bookmarkStart w:id="293" w:name="_Toc35870444"/>
      <w:bookmarkStart w:id="294" w:name="_Toc101262358"/>
      <w:r>
        <w:rPr>
          <w:lang w:eastAsia="zh-CN"/>
        </w:rPr>
        <w:t>6.3</w:t>
      </w:r>
      <w:r w:rsidRPr="00101C30">
        <w:rPr>
          <w:lang w:eastAsia="zh-CN"/>
        </w:rPr>
        <w:t>.1.3.3</w:t>
      </w:r>
      <w:r>
        <w:rPr>
          <w:lang w:eastAsia="zh-CN"/>
        </w:rPr>
        <w:t>1</w:t>
      </w:r>
      <w:r w:rsidRPr="00101C30">
        <w:rPr>
          <w:lang w:eastAsia="zh-CN"/>
        </w:rPr>
        <w:tab/>
        <w:t>Proposed change</w:t>
      </w:r>
      <w:r w:rsidRPr="00101C30">
        <w:t xml:space="preserve"> </w:t>
      </w:r>
      <w:r>
        <w:t xml:space="preserve">to </w:t>
      </w:r>
      <w:r w:rsidRPr="00101C30">
        <w:t>7.10</w:t>
      </w:r>
      <w:r w:rsidRPr="00101C30">
        <w:tab/>
        <w:t xml:space="preserve">Use of MBMS transmission (on-network) </w:t>
      </w:r>
      <w:r w:rsidRPr="006572A6">
        <w:rPr>
          <w:highlight w:val="yellow"/>
          <w:u w:val="single"/>
        </w:rPr>
        <w:t>using EPS</w:t>
      </w:r>
      <w:bookmarkEnd w:id="289"/>
      <w:bookmarkEnd w:id="290"/>
      <w:bookmarkEnd w:id="291"/>
      <w:bookmarkEnd w:id="292"/>
      <w:bookmarkEnd w:id="293"/>
      <w:bookmarkEnd w:id="294"/>
      <w:r>
        <w:t xml:space="preserve"> </w:t>
      </w:r>
    </w:p>
    <w:p w14:paraId="4464C425" w14:textId="77777777" w:rsidR="003B5679" w:rsidRPr="00101C30" w:rsidRDefault="003B5679" w:rsidP="003B5679">
      <w:pPr>
        <w:pStyle w:val="Heading4"/>
        <w:rPr>
          <w:noProof/>
        </w:rPr>
      </w:pPr>
      <w:bookmarkStart w:id="295" w:name="_Toc101262359"/>
      <w:r>
        <w:rPr>
          <w:noProof/>
        </w:rPr>
        <w:t>6.3.1.4</w:t>
      </w:r>
      <w:r w:rsidRPr="00101C30">
        <w:rPr>
          <w:noProof/>
        </w:rPr>
        <w:tab/>
        <w:t>Proposed changes to 3GPP TS 23.28</w:t>
      </w:r>
      <w:r>
        <w:rPr>
          <w:noProof/>
        </w:rPr>
        <w:t>2</w:t>
      </w:r>
      <w:bookmarkEnd w:id="295"/>
    </w:p>
    <w:p w14:paraId="68C5A138" w14:textId="77777777" w:rsidR="003B5679" w:rsidRDefault="003B5679" w:rsidP="003B5679">
      <w:pPr>
        <w:pStyle w:val="Heading5"/>
      </w:pPr>
      <w:bookmarkStart w:id="296" w:name="_Toc101262360"/>
      <w:r>
        <w:t>6.3.1.4</w:t>
      </w:r>
      <w:r w:rsidRPr="00101C30">
        <w:t>.1</w:t>
      </w:r>
      <w:r w:rsidRPr="00101C30">
        <w:tab/>
        <w:t>Proposed change</w:t>
      </w:r>
      <w:r>
        <w:t>s</w:t>
      </w:r>
      <w:r w:rsidRPr="00101C30">
        <w:t xml:space="preserve"> to </w:t>
      </w:r>
      <w:r>
        <w:t>4</w:t>
      </w:r>
      <w:r w:rsidRPr="00101C30">
        <w:tab/>
      </w:r>
      <w:r>
        <w:tab/>
        <w:t>Introduction</w:t>
      </w:r>
      <w:bookmarkEnd w:id="296"/>
    </w:p>
    <w:p w14:paraId="00C6E320" w14:textId="77777777" w:rsidR="003B5679" w:rsidRPr="0044607D" w:rsidRDefault="003B5679" w:rsidP="003B5679">
      <w:r w:rsidRPr="003F7CB6">
        <w:t xml:space="preserve">The MCData service </w:t>
      </w:r>
      <w:r>
        <w:t xml:space="preserve">suite </w:t>
      </w:r>
      <w:r w:rsidRPr="003F7CB6">
        <w:t xml:space="preserve">provides a </w:t>
      </w:r>
      <w:r>
        <w:t>set</w:t>
      </w:r>
      <w:r w:rsidRPr="003F7CB6">
        <w:t xml:space="preserve"> of </w:t>
      </w:r>
      <w:r>
        <w:t>generic capabilities and specific</w:t>
      </w:r>
      <w:r w:rsidRPr="003F7CB6">
        <w:t xml:space="preserve"> services </w:t>
      </w:r>
      <w:r>
        <w:t>to enable one-to-one and group data communications between</w:t>
      </w:r>
      <w:r w:rsidRPr="003F7CB6">
        <w:t xml:space="preserve"> </w:t>
      </w:r>
      <w:r>
        <w:t xml:space="preserve">MCData </w:t>
      </w:r>
      <w:r w:rsidRPr="003F7CB6">
        <w:t>user</w:t>
      </w:r>
      <w:r>
        <w:t>s</w:t>
      </w:r>
      <w:r w:rsidRPr="003F7CB6">
        <w:t>.</w:t>
      </w:r>
      <w:r w:rsidRPr="0044607D">
        <w:t xml:space="preserve"> </w:t>
      </w:r>
    </w:p>
    <w:p w14:paraId="6903E6D0" w14:textId="77777777" w:rsidR="003B5679" w:rsidRPr="0044607D" w:rsidRDefault="003B5679" w:rsidP="003B5679">
      <w:r w:rsidRPr="0044607D">
        <w:t xml:space="preserve">The </w:t>
      </w:r>
      <w:r>
        <w:t>MCData</w:t>
      </w:r>
      <w:r w:rsidRPr="0044607D">
        <w:t xml:space="preserve"> architecture utilises </w:t>
      </w:r>
      <w:r>
        <w:rPr>
          <w:rFonts w:hint="eastAsia"/>
        </w:rPr>
        <w:t xml:space="preserve">the </w:t>
      </w:r>
      <w:r w:rsidRPr="00245536">
        <w:rPr>
          <w:rFonts w:hint="eastAsia"/>
        </w:rPr>
        <w:t>common functional architecture to support mission critical services</w:t>
      </w:r>
      <w:r>
        <w:t xml:space="preserve"> </w:t>
      </w:r>
      <w:r w:rsidRPr="00024E8A">
        <w:rPr>
          <w:strike/>
          <w:highlight w:val="yellow"/>
        </w:rPr>
        <w:t>over LTE</w:t>
      </w:r>
      <w:r>
        <w:t xml:space="preserve"> </w:t>
      </w:r>
      <w:r>
        <w:rPr>
          <w:rFonts w:hint="eastAsia"/>
        </w:rPr>
        <w:t>defined in 3GPP</w:t>
      </w:r>
      <w:r>
        <w:t> </w:t>
      </w:r>
      <w:r>
        <w:rPr>
          <w:rFonts w:hint="eastAsia"/>
        </w:rPr>
        <w:t>TS</w:t>
      </w:r>
      <w:r>
        <w:t> </w:t>
      </w:r>
      <w:r>
        <w:rPr>
          <w:rFonts w:hint="eastAsia"/>
        </w:rPr>
        <w:t>23.</w:t>
      </w:r>
      <w:r w:rsidRPr="00245536">
        <w:t>280</w:t>
      </w:r>
      <w:r>
        <w:t> </w:t>
      </w:r>
      <w:r>
        <w:rPr>
          <w:rFonts w:hint="eastAsia"/>
        </w:rPr>
        <w:t>[</w:t>
      </w:r>
      <w:r w:rsidRPr="00245536">
        <w:t>5</w:t>
      </w:r>
      <w:r>
        <w:rPr>
          <w:rFonts w:hint="eastAsia"/>
        </w:rPr>
        <w:t>]</w:t>
      </w:r>
      <w:r w:rsidRPr="00245536">
        <w:rPr>
          <w:rFonts w:hint="eastAsia"/>
        </w:rPr>
        <w:t xml:space="preserve"> and</w:t>
      </w:r>
      <w:r w:rsidRPr="0044607D">
        <w:t xml:space="preserve"> aspects of </w:t>
      </w:r>
      <w:r w:rsidRPr="00E96319">
        <w:t>the IMS architecture</w:t>
      </w:r>
      <w:r w:rsidRPr="0044607D">
        <w:t xml:space="preserve"> defined in 3GPP TS 23.228 [</w:t>
      </w:r>
      <w:r>
        <w:t>6</w:t>
      </w:r>
      <w:r w:rsidRPr="0044607D">
        <w:t>], the Proximity-based Services (ProSe) architecture defined in 3GPP TS 23.303 [</w:t>
      </w:r>
      <w:r>
        <w:t>7</w:t>
      </w:r>
      <w:r w:rsidRPr="0044607D">
        <w:t>]</w:t>
      </w:r>
      <w:r>
        <w:t xml:space="preserve"> </w:t>
      </w:r>
      <w:r w:rsidRPr="00024E8A">
        <w:rPr>
          <w:highlight w:val="yellow"/>
          <w:u w:val="single"/>
        </w:rPr>
        <w:t>applicable for EPS</w:t>
      </w:r>
      <w:r w:rsidRPr="0044607D">
        <w:t>, the Group Communication System Enablers</w:t>
      </w:r>
      <w:r>
        <w:t xml:space="preserve"> for LTE (GCSE_LTE) </w:t>
      </w:r>
      <w:r w:rsidRPr="0044607D">
        <w:t>architecture defined in 3GPP TS 23.468 [</w:t>
      </w:r>
      <w:r>
        <w:t>8</w:t>
      </w:r>
      <w:r w:rsidRPr="0044607D">
        <w:t>]</w:t>
      </w:r>
      <w:r>
        <w:t xml:space="preserve">, </w:t>
      </w:r>
      <w:r>
        <w:rPr>
          <w:lang w:eastAsia="zh-CN"/>
        </w:rPr>
        <w:t xml:space="preserve">the </w:t>
      </w:r>
      <w:r>
        <w:t>MBMS User Service architecture</w:t>
      </w:r>
      <w:r>
        <w:rPr>
          <w:lang w:eastAsia="zh-CN"/>
        </w:rPr>
        <w:t xml:space="preserve"> defined in 3GPP TS 26.348 [19] </w:t>
      </w:r>
      <w:r w:rsidRPr="00024E8A">
        <w:rPr>
          <w:highlight w:val="yellow"/>
          <w:u w:val="single"/>
          <w:lang w:eastAsia="zh-CN"/>
        </w:rPr>
        <w:t>for the use by the EPS</w:t>
      </w:r>
      <w:r>
        <w:rPr>
          <w:lang w:eastAsia="zh-CN"/>
        </w:rPr>
        <w:t xml:space="preserve">, </w:t>
      </w:r>
      <w:r>
        <w:rPr>
          <w:rFonts w:cs="Mangal"/>
          <w:lang w:bidi="hi-IN"/>
        </w:rPr>
        <w:t xml:space="preserve">the Security of the Mission Critical Service in </w:t>
      </w:r>
      <w:r>
        <w:t>3GPP</w:t>
      </w:r>
      <w:r>
        <w:rPr>
          <w:rFonts w:eastAsia="SimSun" w:hint="cs"/>
          <w:lang w:eastAsia="zh-CN"/>
        </w:rPr>
        <w:t> </w:t>
      </w:r>
      <w:r>
        <w:t>TS</w:t>
      </w:r>
      <w:r>
        <w:rPr>
          <w:rFonts w:eastAsia="SimSun" w:hint="cs"/>
          <w:lang w:eastAsia="zh-CN"/>
        </w:rPr>
        <w:t> </w:t>
      </w:r>
      <w:r>
        <w:t>33.180 [13]</w:t>
      </w:r>
      <w:r w:rsidRPr="0044607D">
        <w:t xml:space="preserve"> and the PS-PS access transfer procedures defined in 3GPP TS 23.237 [</w:t>
      </w:r>
      <w:r>
        <w:t>9</w:t>
      </w:r>
      <w:r w:rsidRPr="0044607D">
        <w:t xml:space="preserve">] to enable support of the </w:t>
      </w:r>
      <w:r>
        <w:t>MCData</w:t>
      </w:r>
      <w:r w:rsidRPr="0044607D">
        <w:t xml:space="preserve"> service.</w:t>
      </w:r>
    </w:p>
    <w:p w14:paraId="55BAAF80" w14:textId="77777777" w:rsidR="003B5679" w:rsidRDefault="003B5679" w:rsidP="003B5679">
      <w:pPr>
        <w:rPr>
          <w:lang w:eastAsia="zh-CN"/>
        </w:rPr>
      </w:pPr>
      <w:r w:rsidRPr="00E96319">
        <w:t xml:space="preserve">The MCData UE primarily obtains access to the MCData service </w:t>
      </w:r>
      <w:r w:rsidRPr="00024E8A">
        <w:rPr>
          <w:strike/>
          <w:highlight w:val="yellow"/>
        </w:rPr>
        <w:t>via E-UTRAN,</w:t>
      </w:r>
      <w:r w:rsidRPr="00E96319">
        <w:t>using the EPS architecture defined in 3GPP TS 23.401 [4]</w:t>
      </w:r>
      <w:r>
        <w:t xml:space="preserve"> </w:t>
      </w:r>
      <w:r w:rsidRPr="00024E8A">
        <w:rPr>
          <w:highlight w:val="yellow"/>
          <w:u w:val="single"/>
        </w:rPr>
        <w:t>or 5GS architecture defined in 3GPP TS 23.501 [xx]</w:t>
      </w:r>
      <w:r w:rsidRPr="00E96319">
        <w:t xml:space="preserve">. Certain </w:t>
      </w:r>
      <w:r w:rsidRPr="00245536">
        <w:rPr>
          <w:rFonts w:hint="eastAsia"/>
        </w:rPr>
        <w:t xml:space="preserve">application </w:t>
      </w:r>
      <w:r w:rsidRPr="00E96319">
        <w:t>functions</w:t>
      </w:r>
      <w:r w:rsidRPr="00245536">
        <w:rPr>
          <w:rFonts w:hint="eastAsia"/>
        </w:rPr>
        <w:t xml:space="preserve"> of </w:t>
      </w:r>
      <w:r w:rsidRPr="00245536">
        <w:t>MCData</w:t>
      </w:r>
      <w:r w:rsidRPr="00245536">
        <w:rPr>
          <w:rFonts w:hint="eastAsia"/>
        </w:rPr>
        <w:t xml:space="preserve"> service</w:t>
      </w:r>
      <w:r w:rsidRPr="00E96319">
        <w:t xml:space="preserve"> can be accessed using MCData UEs via non-3GPP access networks.</w:t>
      </w:r>
      <w:r w:rsidRPr="00B807A5">
        <w:rPr>
          <w:rFonts w:hint="eastAsia"/>
          <w:lang w:eastAsia="zh-CN"/>
        </w:rPr>
        <w:t xml:space="preserve"> </w:t>
      </w:r>
    </w:p>
    <w:p w14:paraId="75EBA30E" w14:textId="77777777" w:rsidR="003B5679" w:rsidRDefault="003B5679" w:rsidP="003B5679">
      <w:pPr>
        <w:rPr>
          <w:noProof/>
          <w:lang w:eastAsia="zh-CN"/>
        </w:rPr>
      </w:pPr>
      <w:r>
        <w:t>The MC</w:t>
      </w:r>
      <w:r>
        <w:rPr>
          <w:rFonts w:hint="eastAsia"/>
          <w:lang w:eastAsia="zh-CN"/>
        </w:rPr>
        <w:t>Data</w:t>
      </w:r>
      <w:r w:rsidRPr="00AB5FED">
        <w:t xml:space="preserve"> </w:t>
      </w:r>
      <w:r>
        <w:rPr>
          <w:lang w:eastAsia="zh-CN"/>
        </w:rPr>
        <w:t>system provides the function to support interworking with LMR systems defined</w:t>
      </w:r>
      <w:r>
        <w:rPr>
          <w:rFonts w:hint="eastAsia"/>
          <w:lang w:eastAsia="zh-CN"/>
        </w:rPr>
        <w:t xml:space="preserve"> in </w:t>
      </w:r>
      <w:r w:rsidRPr="00D3513E">
        <w:t>3GPP TS </w:t>
      </w:r>
      <w:r>
        <w:t>23</w:t>
      </w:r>
      <w:r w:rsidRPr="00D3513E">
        <w:t>.2</w:t>
      </w:r>
      <w:r>
        <w:t>83</w:t>
      </w:r>
      <w:r>
        <w:rPr>
          <w:lang w:eastAsia="zh-CN"/>
        </w:rPr>
        <w:t xml:space="preserve"> </w:t>
      </w:r>
      <w:r>
        <w:rPr>
          <w:rFonts w:hint="eastAsia"/>
          <w:lang w:eastAsia="zh-CN"/>
        </w:rPr>
        <w:t>[</w:t>
      </w:r>
      <w:r>
        <w:rPr>
          <w:lang w:eastAsia="zh-CN"/>
        </w:rPr>
        <w:t>18</w:t>
      </w:r>
      <w:r>
        <w:rPr>
          <w:rFonts w:hint="eastAsia"/>
          <w:lang w:eastAsia="zh-CN"/>
        </w:rPr>
        <w:t>].</w:t>
      </w:r>
    </w:p>
    <w:p w14:paraId="6BDB3CF4" w14:textId="77777777" w:rsidR="003B5679" w:rsidRDefault="003B5679" w:rsidP="003B5679">
      <w:pPr>
        <w:pStyle w:val="Heading5"/>
      </w:pPr>
      <w:bookmarkStart w:id="297" w:name="_Toc101262361"/>
      <w:r>
        <w:t>6.3.1.4</w:t>
      </w:r>
      <w:r w:rsidRPr="00101C30">
        <w:t>.2</w:t>
      </w:r>
      <w:r w:rsidRPr="00101C30">
        <w:tab/>
        <w:t xml:space="preserve">Proposed </w:t>
      </w:r>
      <w:r>
        <w:t xml:space="preserve">change for </w:t>
      </w:r>
      <w:bookmarkStart w:id="298" w:name="_Toc38385283"/>
      <w:r>
        <w:t>5.4</w:t>
      </w:r>
      <w:r>
        <w:tab/>
        <w:t xml:space="preserve">File </w:t>
      </w:r>
      <w:r w:rsidRPr="00BB2C51">
        <w:t>distribution capability</w:t>
      </w:r>
      <w:bookmarkEnd w:id="297"/>
      <w:bookmarkEnd w:id="298"/>
    </w:p>
    <w:p w14:paraId="54BE59FF" w14:textId="77777777" w:rsidR="003B5679" w:rsidRDefault="003B5679" w:rsidP="003B5679">
      <w:pPr>
        <w:rPr>
          <w:noProof/>
          <w:lang w:val="en-US"/>
        </w:rPr>
      </w:pPr>
      <w:r>
        <w:rPr>
          <w:noProof/>
          <w:lang w:val="en-US"/>
        </w:rPr>
        <w:t xml:space="preserve">The MCData service shall support distribution of </w:t>
      </w:r>
      <w:r w:rsidRPr="00BB2C51">
        <w:rPr>
          <w:noProof/>
          <w:lang w:val="en-US"/>
        </w:rPr>
        <w:t>files for one</w:t>
      </w:r>
      <w:r>
        <w:rPr>
          <w:noProof/>
          <w:lang w:val="en-US"/>
        </w:rPr>
        <w:t xml:space="preserve">-to-one and group communications. </w:t>
      </w:r>
    </w:p>
    <w:p w14:paraId="258F6122" w14:textId="77777777" w:rsidR="003B5679" w:rsidRDefault="003B5679" w:rsidP="003B5679">
      <w:pPr>
        <w:rPr>
          <w:noProof/>
          <w:lang w:val="en-US"/>
        </w:rPr>
      </w:pPr>
      <w:r w:rsidRPr="00B63DD4">
        <w:rPr>
          <w:noProof/>
          <w:lang w:val="en-US"/>
        </w:rPr>
        <w:t xml:space="preserve">The MCData service shall allow the MCData user to send a file or a URL of a file to another MCData user. </w:t>
      </w:r>
      <w:r w:rsidRPr="00261F25">
        <w:rPr>
          <w:noProof/>
          <w:lang w:val="en-US"/>
        </w:rPr>
        <w:t>The source of the file can originate either from an MCData client or from a network functional entity.</w:t>
      </w:r>
      <w:r w:rsidRPr="00096422">
        <w:rPr>
          <w:noProof/>
          <w:lang w:val="en-US"/>
        </w:rPr>
        <w:t xml:space="preserve"> The generated URL shall be a reference to a stored file to allow for subsequent retrieval. The file storage policy may determine the availability of the</w:t>
      </w:r>
      <w:r w:rsidRPr="00BB2C51">
        <w:rPr>
          <w:noProof/>
          <w:lang w:val="en-US"/>
        </w:rPr>
        <w:t xml:space="preserve"> file to be retrieved, and is subject to </w:t>
      </w:r>
      <w:r w:rsidRPr="00B758CE">
        <w:rPr>
          <w:noProof/>
          <w:lang w:val="en-US"/>
        </w:rPr>
        <w:t>expiry</w:t>
      </w:r>
      <w:r w:rsidRPr="00BB2C51">
        <w:rPr>
          <w:noProof/>
          <w:lang w:val="en-US"/>
        </w:rPr>
        <w:t xml:space="preserve"> time and size limitations.</w:t>
      </w:r>
    </w:p>
    <w:p w14:paraId="088E127F" w14:textId="77777777" w:rsidR="003B5679" w:rsidRDefault="003B5679" w:rsidP="003B5679">
      <w:pPr>
        <w:rPr>
          <w:noProof/>
          <w:lang w:val="en-US"/>
        </w:rPr>
      </w:pPr>
      <w:r>
        <w:rPr>
          <w:noProof/>
          <w:lang w:val="en-US"/>
        </w:rPr>
        <w:lastRenderedPageBreak/>
        <w:t xml:space="preserve">When the file delivery request is set by the sending user to mandatory download, the MCData service shall proceed to deliver the file to the recipient when possible. The file distribution mechanisms shall support both unicast and broadcast delivery methods </w:t>
      </w:r>
      <w:r w:rsidRPr="00024E8A">
        <w:rPr>
          <w:noProof/>
          <w:highlight w:val="yellow"/>
          <w:u w:val="single"/>
          <w:lang w:val="en-US"/>
        </w:rPr>
        <w:t>considering EPS as shown in figure 5.4-1 or shall support unicast delivery method considering 5GS as shown in figure 5.4-2.</w:t>
      </w:r>
    </w:p>
    <w:p w14:paraId="4D684E01" w14:textId="77777777" w:rsidR="003B5679" w:rsidRPr="00F5683B" w:rsidRDefault="003B5679" w:rsidP="003B5679">
      <w:pPr>
        <w:pStyle w:val="EditorsNote"/>
        <w:rPr>
          <w:lang w:eastAsia="zh-CN"/>
        </w:rPr>
      </w:pPr>
      <w:r>
        <w:rPr>
          <w:rFonts w:hint="eastAsia"/>
          <w:lang w:eastAsia="zh-CN"/>
        </w:rPr>
        <w:t>Editor</w:t>
      </w:r>
      <w:r w:rsidRPr="00E96319">
        <w:t>'</w:t>
      </w:r>
      <w:r>
        <w:rPr>
          <w:rFonts w:hint="eastAsia"/>
          <w:lang w:eastAsia="zh-CN"/>
        </w:rPr>
        <w:t xml:space="preserve">s </w:t>
      </w:r>
      <w:r>
        <w:rPr>
          <w:lang w:eastAsia="zh-CN"/>
        </w:rPr>
        <w:t>n</w:t>
      </w:r>
      <w:r>
        <w:rPr>
          <w:rFonts w:hint="eastAsia"/>
          <w:lang w:eastAsia="zh-CN"/>
        </w:rPr>
        <w:t xml:space="preserve">ote: </w:t>
      </w:r>
      <w:r>
        <w:rPr>
          <w:lang w:eastAsia="zh-CN"/>
        </w:rPr>
        <w:t>Requirements for automatic re-try mechanisms and maximum retry count is FFS</w:t>
      </w:r>
      <w:r>
        <w:rPr>
          <w:rFonts w:hint="eastAsia"/>
          <w:lang w:eastAsia="zh-CN"/>
        </w:rPr>
        <w:t>.</w:t>
      </w:r>
    </w:p>
    <w:p w14:paraId="35855B39" w14:textId="77777777" w:rsidR="003B5679" w:rsidRDefault="003B5679" w:rsidP="003B5679">
      <w:pPr>
        <w:rPr>
          <w:noProof/>
        </w:rPr>
      </w:pPr>
      <w:r>
        <w:rPr>
          <w:noProof/>
        </w:rPr>
        <w:t>The MCData service shall support aggregation of download completion and disposition notification reports when files are distributed to multiple recipients.</w:t>
      </w:r>
    </w:p>
    <w:p w14:paraId="580971E6" w14:textId="77777777" w:rsidR="003B5679" w:rsidRDefault="003B5679" w:rsidP="003B5679">
      <w:pPr>
        <w:rPr>
          <w:noProof/>
          <w:lang w:val="en-US"/>
        </w:rPr>
      </w:pPr>
      <w:r>
        <w:rPr>
          <w:noProof/>
          <w:lang w:val="en-US"/>
        </w:rPr>
        <w:t>The MCData service shall support mechanisms for detection and recovery of lost data. A receiving MCData client should be able to:</w:t>
      </w:r>
    </w:p>
    <w:p w14:paraId="7D63565F" w14:textId="77777777" w:rsidR="003B5679" w:rsidRDefault="003B5679" w:rsidP="003B5679">
      <w:pPr>
        <w:pStyle w:val="B10"/>
        <w:rPr>
          <w:noProof/>
        </w:rPr>
      </w:pPr>
      <w:r>
        <w:rPr>
          <w:noProof/>
        </w:rPr>
        <w:t>-</w:t>
      </w:r>
      <w:r>
        <w:rPr>
          <w:noProof/>
        </w:rPr>
        <w:tab/>
      </w:r>
      <w:r w:rsidRPr="00746471">
        <w:rPr>
          <w:noProof/>
        </w:rPr>
        <w:t>detect and report when a transfer did not complete properly and request retransmission;</w:t>
      </w:r>
    </w:p>
    <w:p w14:paraId="66F58833" w14:textId="77777777" w:rsidR="003B5679" w:rsidRPr="00746471" w:rsidRDefault="003B5679" w:rsidP="003B5679">
      <w:pPr>
        <w:pStyle w:val="B10"/>
        <w:rPr>
          <w:noProof/>
        </w:rPr>
      </w:pPr>
      <w:r>
        <w:rPr>
          <w:noProof/>
        </w:rPr>
        <w:t>-</w:t>
      </w:r>
      <w:r>
        <w:rPr>
          <w:noProof/>
        </w:rPr>
        <w:tab/>
      </w:r>
      <w:r w:rsidRPr="00746471">
        <w:rPr>
          <w:noProof/>
        </w:rPr>
        <w:t>identify and re-request the missing parts of an incompletely received file; and</w:t>
      </w:r>
    </w:p>
    <w:p w14:paraId="7476F8F2" w14:textId="77777777" w:rsidR="003B5679" w:rsidRDefault="003B5679" w:rsidP="003B5679">
      <w:pPr>
        <w:pStyle w:val="B10"/>
        <w:rPr>
          <w:noProof/>
        </w:rPr>
      </w:pPr>
      <w:r>
        <w:rPr>
          <w:noProof/>
        </w:rPr>
        <w:t>-</w:t>
      </w:r>
      <w:r>
        <w:rPr>
          <w:noProof/>
        </w:rPr>
        <w:tab/>
      </w:r>
      <w:r w:rsidRPr="00746471">
        <w:rPr>
          <w:noProof/>
        </w:rPr>
        <w:t>accept partial retransmissions and use them to reconstitute the original file.</w:t>
      </w:r>
    </w:p>
    <w:p w14:paraId="133955C0" w14:textId="77777777" w:rsidR="003B5679" w:rsidRDefault="003B5679" w:rsidP="003B5679">
      <w:pPr>
        <w:pStyle w:val="EditorsNote"/>
        <w:rPr>
          <w:lang w:eastAsia="zh-CN"/>
        </w:rPr>
      </w:pPr>
      <w:r>
        <w:rPr>
          <w:rFonts w:hint="eastAsia"/>
          <w:lang w:eastAsia="zh-CN"/>
        </w:rPr>
        <w:t>Editor</w:t>
      </w:r>
      <w:r w:rsidRPr="00E96319">
        <w:t>'</w:t>
      </w:r>
      <w:r>
        <w:rPr>
          <w:rFonts w:hint="eastAsia"/>
          <w:lang w:eastAsia="zh-CN"/>
        </w:rPr>
        <w:t xml:space="preserve">s </w:t>
      </w:r>
      <w:r>
        <w:rPr>
          <w:lang w:eastAsia="zh-CN"/>
        </w:rPr>
        <w:t>n</w:t>
      </w:r>
      <w:r>
        <w:rPr>
          <w:rFonts w:hint="eastAsia"/>
          <w:lang w:eastAsia="zh-CN"/>
        </w:rPr>
        <w:t xml:space="preserve">ote: </w:t>
      </w:r>
      <w:r>
        <w:rPr>
          <w:lang w:eastAsia="zh-CN"/>
        </w:rPr>
        <w:t>File repair when end-to-end encryption is used is FFS</w:t>
      </w:r>
      <w:r>
        <w:rPr>
          <w:rFonts w:hint="eastAsia"/>
          <w:lang w:eastAsia="zh-CN"/>
        </w:rPr>
        <w:t>.</w:t>
      </w:r>
    </w:p>
    <w:p w14:paraId="199B67B7" w14:textId="77777777" w:rsidR="003B5679" w:rsidRDefault="003B5679" w:rsidP="003B5679">
      <w:pPr>
        <w:rPr>
          <w:lang w:eastAsia="zh-CN"/>
        </w:rPr>
      </w:pPr>
      <w:r>
        <w:rPr>
          <w:lang w:eastAsia="zh-CN"/>
        </w:rPr>
        <w:t xml:space="preserve">When employing </w:t>
      </w:r>
      <w:r w:rsidRPr="00024E8A">
        <w:rPr>
          <w:highlight w:val="yellow"/>
          <w:u w:val="single"/>
          <w:lang w:eastAsia="zh-CN"/>
        </w:rPr>
        <w:t>EPS based</w:t>
      </w:r>
      <w:r>
        <w:rPr>
          <w:lang w:eastAsia="zh-CN"/>
        </w:rPr>
        <w:t xml:space="preserve"> MBMS delivery:</w:t>
      </w:r>
    </w:p>
    <w:p w14:paraId="79E69D76" w14:textId="77777777" w:rsidR="003B5679" w:rsidRDefault="003B5679" w:rsidP="003B5679">
      <w:pPr>
        <w:pStyle w:val="B10"/>
        <w:rPr>
          <w:lang w:eastAsia="zh-CN"/>
        </w:rPr>
      </w:pPr>
      <w:r>
        <w:rPr>
          <w:lang w:eastAsia="zh-CN"/>
        </w:rPr>
        <w:t>-</w:t>
      </w:r>
      <w:r>
        <w:rPr>
          <w:lang w:eastAsia="zh-CN"/>
        </w:rPr>
        <w:tab/>
        <w:t>MCData may use the MB2 interface specified in 3GPP TS 23.468 [8]. See also Group Communication Delivery Method in 3GPP TS 26.346 [21]; or</w:t>
      </w:r>
    </w:p>
    <w:p w14:paraId="1F33AABC" w14:textId="77777777" w:rsidR="003B5679" w:rsidRDefault="003B5679" w:rsidP="003B5679">
      <w:pPr>
        <w:pStyle w:val="B10"/>
        <w:rPr>
          <w:lang w:eastAsia="zh-CN"/>
        </w:rPr>
      </w:pPr>
      <w:r>
        <w:rPr>
          <w:lang w:eastAsia="zh-CN"/>
        </w:rPr>
        <w:t>-</w:t>
      </w:r>
      <w:r>
        <w:rPr>
          <w:lang w:eastAsia="zh-CN"/>
        </w:rPr>
        <w:tab/>
        <w:t>if MBMS user services and Download Delivery Method (see 3GPP TS 26.346 [21]) are utilized, MCData shall use the xMB interface specified in 3GPP TS 26.348 [19].</w:t>
      </w:r>
    </w:p>
    <w:p w14:paraId="1C29B34F" w14:textId="77777777" w:rsidR="003B5679" w:rsidRDefault="003B5679" w:rsidP="003B5679">
      <w:pPr>
        <w:rPr>
          <w:lang w:eastAsia="en-GB"/>
        </w:rPr>
      </w:pPr>
      <w:r>
        <w:rPr>
          <w:lang w:eastAsia="en-GB"/>
        </w:rPr>
        <w:t xml:space="preserve">For the </w:t>
      </w:r>
      <w:r w:rsidRPr="00024E8A">
        <w:rPr>
          <w:highlight w:val="yellow"/>
          <w:u w:val="single"/>
          <w:lang w:eastAsia="en-GB"/>
        </w:rPr>
        <w:t>EPS</w:t>
      </w:r>
      <w:r>
        <w:rPr>
          <w:lang w:eastAsia="en-GB"/>
        </w:rPr>
        <w:t xml:space="preserve"> MBMS path, figure 5.4-1 shows both the MB2 and the xMB interfaces.</w:t>
      </w:r>
    </w:p>
    <w:p w14:paraId="06D09C58" w14:textId="77777777" w:rsidR="003B5679" w:rsidRDefault="003B5679" w:rsidP="003B5679">
      <w:pPr>
        <w:pStyle w:val="TH"/>
        <w:rPr>
          <w:rFonts w:eastAsia="SimSun"/>
        </w:rPr>
      </w:pPr>
      <w:r>
        <w:rPr>
          <w:rFonts w:eastAsia="SimSun"/>
        </w:rPr>
        <w:object w:dxaOrig="10515" w:dyaOrig="3900" w14:anchorId="184D185D">
          <v:shape id="_x0000_i1046" type="#_x0000_t75" style="width:525.9pt;height:195.95pt" o:ole="">
            <v:imagedata r:id="rId54" o:title=""/>
          </v:shape>
          <o:OLEObject Type="Embed" ProgID="Visio.Drawing.11" ShapeID="_x0000_i1046" DrawAspect="Content" ObjectID="_1716575981" r:id="rId55"/>
        </w:object>
      </w:r>
    </w:p>
    <w:p w14:paraId="0C0A89C1" w14:textId="77777777" w:rsidR="003B5679" w:rsidRDefault="003B5679" w:rsidP="003B5679">
      <w:pPr>
        <w:pStyle w:val="TF"/>
      </w:pPr>
      <w:r>
        <w:t xml:space="preserve">Figure 5.4-1 MCData on-network architecture </w:t>
      </w:r>
      <w:r w:rsidRPr="00CE77C2">
        <w:t>showing</w:t>
      </w:r>
      <w:r>
        <w:t xml:space="preserve"> the </w:t>
      </w:r>
      <w:r w:rsidRPr="00024E8A">
        <w:rPr>
          <w:highlight w:val="yellow"/>
          <w:u w:val="single"/>
        </w:rPr>
        <w:t>EPS</w:t>
      </w:r>
      <w:r>
        <w:t xml:space="preserve"> unicast and </w:t>
      </w:r>
      <w:r w:rsidRPr="00024E8A">
        <w:rPr>
          <w:highlight w:val="yellow"/>
          <w:u w:val="single"/>
        </w:rPr>
        <w:t>EPS based</w:t>
      </w:r>
      <w:r>
        <w:t xml:space="preserve"> MBMS delivery paths</w:t>
      </w:r>
    </w:p>
    <w:bookmarkStart w:id="299" w:name="_Hlk46310249"/>
    <w:p w14:paraId="0B5363EB" w14:textId="77777777" w:rsidR="003B5679" w:rsidRPr="00F16A6D" w:rsidRDefault="003B5679" w:rsidP="003B5679">
      <w:pPr>
        <w:pStyle w:val="TH"/>
        <w:rPr>
          <w:highlight w:val="yellow"/>
        </w:rPr>
      </w:pPr>
      <w:r w:rsidRPr="00F16A6D">
        <w:rPr>
          <w:highlight w:val="yellow"/>
        </w:rPr>
        <w:object w:dxaOrig="10515" w:dyaOrig="3420" w14:anchorId="60AC5B42">
          <v:shape id="_x0000_i1047" type="#_x0000_t75" style="width:524.05pt;height:170.3pt" o:ole="">
            <v:imagedata r:id="rId56" o:title=""/>
          </v:shape>
          <o:OLEObject Type="Embed" ProgID="Visio.Drawing.15" ShapeID="_x0000_i1047" DrawAspect="Content" ObjectID="_1716575982" r:id="rId57"/>
        </w:object>
      </w:r>
      <w:bookmarkEnd w:id="299"/>
    </w:p>
    <w:p w14:paraId="192CE7B2" w14:textId="77777777" w:rsidR="003B5679" w:rsidRPr="00024E8A" w:rsidRDefault="003B5679" w:rsidP="003B5679">
      <w:pPr>
        <w:pStyle w:val="TF"/>
        <w:rPr>
          <w:u w:val="single"/>
        </w:rPr>
      </w:pPr>
      <w:r w:rsidRPr="00024E8A">
        <w:rPr>
          <w:highlight w:val="yellow"/>
          <w:u w:val="single"/>
        </w:rPr>
        <w:t>Figure 5.4-2 MCData on-network architecture showing the 5GS unicast delivery path</w:t>
      </w:r>
    </w:p>
    <w:p w14:paraId="6AC1496A" w14:textId="77777777" w:rsidR="003B5679" w:rsidRDefault="003B5679" w:rsidP="003B5679">
      <w:pPr>
        <w:pStyle w:val="TF"/>
      </w:pPr>
    </w:p>
    <w:p w14:paraId="142A58BA" w14:textId="77777777" w:rsidR="003B5679" w:rsidRPr="007B7CBC" w:rsidRDefault="003B5679" w:rsidP="003B5679">
      <w:pPr>
        <w:pStyle w:val="Heading5"/>
        <w:rPr>
          <w:rFonts w:eastAsia="SimSun"/>
        </w:rPr>
      </w:pPr>
      <w:bookmarkStart w:id="300" w:name="_Toc38385291"/>
      <w:bookmarkStart w:id="301" w:name="_Toc101262362"/>
      <w:r>
        <w:t>6.3.1.4</w:t>
      </w:r>
      <w:r w:rsidRPr="00101C30">
        <w:t>.</w:t>
      </w:r>
      <w:r>
        <w:t>3</w:t>
      </w:r>
      <w:r w:rsidRPr="00101C30">
        <w:tab/>
        <w:t xml:space="preserve">Proposed </w:t>
      </w:r>
      <w:r>
        <w:t>change to</w:t>
      </w:r>
      <w:r w:rsidRPr="00101C30">
        <w:t xml:space="preserve"> </w:t>
      </w:r>
      <w:r w:rsidRPr="007B7CBC">
        <w:rPr>
          <w:rFonts w:eastAsia="SimSun"/>
        </w:rPr>
        <w:t>5.</w:t>
      </w:r>
      <w:r>
        <w:rPr>
          <w:rFonts w:eastAsia="SimSun"/>
        </w:rPr>
        <w:t>8</w:t>
      </w:r>
      <w:r w:rsidRPr="007B7CBC">
        <w:rPr>
          <w:rFonts w:eastAsia="SimSun"/>
        </w:rPr>
        <w:t>.4</w:t>
      </w:r>
      <w:r w:rsidRPr="007B7CBC">
        <w:rPr>
          <w:rFonts w:eastAsia="SimSun"/>
        </w:rPr>
        <w:tab/>
      </w:r>
      <w:r w:rsidRPr="00024E8A">
        <w:rPr>
          <w:rFonts w:eastAsia="SimSun"/>
          <w:highlight w:val="yellow"/>
          <w:u w:val="single"/>
        </w:rPr>
        <w:t>EPS</w:t>
      </w:r>
      <w:r>
        <w:rPr>
          <w:rFonts w:eastAsia="SimSun"/>
        </w:rPr>
        <w:t xml:space="preserve"> </w:t>
      </w:r>
      <w:r w:rsidRPr="007B7CBC">
        <w:rPr>
          <w:rFonts w:eastAsia="SimSun"/>
        </w:rPr>
        <w:t>MBMS bearer management</w:t>
      </w:r>
      <w:bookmarkEnd w:id="300"/>
      <w:bookmarkEnd w:id="301"/>
    </w:p>
    <w:p w14:paraId="379A9CA8" w14:textId="77777777" w:rsidR="003B5679" w:rsidRDefault="003B5679" w:rsidP="003B5679">
      <w:pPr>
        <w:rPr>
          <w:rFonts w:eastAsia="SimSun"/>
        </w:rPr>
      </w:pPr>
      <w:r w:rsidRPr="007B7CBC">
        <w:rPr>
          <w:rFonts w:eastAsia="SimSun"/>
        </w:rPr>
        <w:t xml:space="preserve">The </w:t>
      </w:r>
      <w:r w:rsidRPr="00024E8A">
        <w:rPr>
          <w:rFonts w:eastAsia="SimSun"/>
          <w:highlight w:val="yellow"/>
          <w:u w:val="single"/>
        </w:rPr>
        <w:t>EPS</w:t>
      </w:r>
      <w:r>
        <w:rPr>
          <w:rFonts w:eastAsia="SimSun"/>
        </w:rPr>
        <w:t xml:space="preserve"> </w:t>
      </w:r>
      <w:r w:rsidRPr="007B7CBC">
        <w:rPr>
          <w:rFonts w:eastAsia="SimSun"/>
        </w:rPr>
        <w:t>MBMS bearer management for MC services is specified in subclause</w:t>
      </w:r>
      <w:r>
        <w:rPr>
          <w:rFonts w:eastAsia="SimSun"/>
        </w:rPr>
        <w:t> </w:t>
      </w:r>
      <w:r w:rsidRPr="007B7CBC">
        <w:rPr>
          <w:rFonts w:eastAsia="SimSun"/>
        </w:rPr>
        <w:t>5.2.7.1 of 3GPP TS 23.280 [</w:t>
      </w:r>
      <w:r>
        <w:rPr>
          <w:rFonts w:eastAsia="SimSun"/>
        </w:rPr>
        <w:t>5</w:t>
      </w:r>
      <w:r w:rsidRPr="007B7CBC">
        <w:rPr>
          <w:rFonts w:eastAsia="SimSun"/>
        </w:rPr>
        <w:t>].</w:t>
      </w:r>
    </w:p>
    <w:p w14:paraId="41789EA4" w14:textId="77777777" w:rsidR="003B5679" w:rsidRPr="00101C30" w:rsidRDefault="003B5679" w:rsidP="003B5679">
      <w:pPr>
        <w:pStyle w:val="Heading5"/>
        <w:rPr>
          <w:highlight w:val="yellow"/>
        </w:rPr>
      </w:pPr>
      <w:bookmarkStart w:id="302" w:name="_Toc101262363"/>
      <w:r>
        <w:t>6.3.1.4</w:t>
      </w:r>
      <w:r w:rsidRPr="00101C30">
        <w:t>.</w:t>
      </w:r>
      <w:r>
        <w:t>4</w:t>
      </w:r>
      <w:r w:rsidRPr="00101C30">
        <w:tab/>
        <w:t xml:space="preserve">Proposed new subclause </w:t>
      </w:r>
      <w:r w:rsidRPr="00024E8A">
        <w:rPr>
          <w:highlight w:val="yellow"/>
          <w:u w:val="single"/>
        </w:rPr>
        <w:t>5.8.5</w:t>
      </w:r>
      <w:r w:rsidRPr="00024E8A">
        <w:rPr>
          <w:highlight w:val="yellow"/>
          <w:u w:val="single"/>
        </w:rPr>
        <w:tab/>
        <w:t>5GS considerations</w:t>
      </w:r>
      <w:bookmarkEnd w:id="302"/>
    </w:p>
    <w:p w14:paraId="4B6AC99A" w14:textId="77777777" w:rsidR="003B5679" w:rsidRPr="00024E8A" w:rsidRDefault="003B5679" w:rsidP="003B5679">
      <w:pPr>
        <w:rPr>
          <w:u w:val="single"/>
        </w:rPr>
      </w:pPr>
      <w:r w:rsidRPr="00024E8A">
        <w:rPr>
          <w:highlight w:val="yellow"/>
          <w:u w:val="single"/>
        </w:rPr>
        <w:t>The 5GS PDU session considerations specified in subclause 5.2.7.2.3 of 3GPP TS 23.280 [XX] shall apply.</w:t>
      </w:r>
    </w:p>
    <w:p w14:paraId="5AC4F27C" w14:textId="77777777" w:rsidR="003B5679" w:rsidRPr="00101C30" w:rsidRDefault="003B5679" w:rsidP="003B5679">
      <w:pPr>
        <w:pStyle w:val="Heading5"/>
        <w:rPr>
          <w:highlight w:val="yellow"/>
        </w:rPr>
      </w:pPr>
      <w:bookmarkStart w:id="303" w:name="_Toc101262364"/>
      <w:r>
        <w:t>6.3.1.4</w:t>
      </w:r>
      <w:r w:rsidRPr="00101C30">
        <w:t>.5</w:t>
      </w:r>
      <w:r w:rsidRPr="00101C30">
        <w:tab/>
        <w:t xml:space="preserve">Proposed new subclause </w:t>
      </w:r>
      <w:r w:rsidRPr="00024E8A">
        <w:rPr>
          <w:highlight w:val="yellow"/>
          <w:u w:val="single"/>
        </w:rPr>
        <w:t>5.8.6</w:t>
      </w:r>
      <w:r w:rsidRPr="00024E8A">
        <w:rPr>
          <w:highlight w:val="yellow"/>
          <w:u w:val="single"/>
        </w:rPr>
        <w:tab/>
        <w:t>5GS unicast considerations for MCData</w:t>
      </w:r>
      <w:bookmarkEnd w:id="303"/>
    </w:p>
    <w:p w14:paraId="50975B35" w14:textId="77777777" w:rsidR="003B5679" w:rsidRPr="00024E8A" w:rsidRDefault="003B5679" w:rsidP="003B5679">
      <w:pPr>
        <w:rPr>
          <w:rFonts w:eastAsia="SimSun"/>
          <w:highlight w:val="yellow"/>
          <w:u w:val="single"/>
        </w:rPr>
      </w:pPr>
      <w:r w:rsidRPr="00024E8A">
        <w:rPr>
          <w:rFonts w:eastAsia="SimSun"/>
          <w:highlight w:val="yellow"/>
          <w:u w:val="single"/>
        </w:rPr>
        <w:t>For an MCData session request, resources shall be requested utilising interaction with dynamic PCC. The MCData system shall request resources over N5 to a PCF. The dedicated QoS flow for MCData media may utilise the 5QI value of 70 (as specified in 3GPP TS 23.501 [13]) or may use operator defined 5QI values (128-254. The request of resources over N5 shall include an application identifier for MCData in order for the PCF to evaluate the proper 5QI.</w:t>
      </w:r>
    </w:p>
    <w:p w14:paraId="5992EA20" w14:textId="77777777" w:rsidR="003B5679" w:rsidRPr="00024E8A" w:rsidRDefault="003B5679" w:rsidP="003B5679">
      <w:pPr>
        <w:rPr>
          <w:rFonts w:eastAsia="SimSun"/>
          <w:highlight w:val="yellow"/>
          <w:u w:val="single"/>
        </w:rPr>
      </w:pPr>
      <w:r w:rsidRPr="00024E8A">
        <w:rPr>
          <w:rFonts w:eastAsia="SimSun"/>
          <w:highlight w:val="yellow"/>
          <w:u w:val="single"/>
        </w:rPr>
        <w:t>The UE is required to support at minimum one QoS flow, which is used for MCData.</w:t>
      </w:r>
    </w:p>
    <w:p w14:paraId="742CC0B6" w14:textId="77777777" w:rsidR="003B5679" w:rsidRPr="00024E8A" w:rsidRDefault="003B5679" w:rsidP="003B5679">
      <w:pPr>
        <w:rPr>
          <w:highlight w:val="yellow"/>
          <w:u w:val="single"/>
        </w:rPr>
      </w:pPr>
      <w:r w:rsidRPr="00024E8A">
        <w:rPr>
          <w:highlight w:val="yellow"/>
          <w:u w:val="single"/>
        </w:rPr>
        <w:t>Depending on operator policy, for the media plane following applies:</w:t>
      </w:r>
    </w:p>
    <w:p w14:paraId="73EA0651" w14:textId="77777777" w:rsidR="003B5679" w:rsidRPr="00024E8A" w:rsidRDefault="003B5679" w:rsidP="003B5679">
      <w:pPr>
        <w:pStyle w:val="B10"/>
        <w:rPr>
          <w:u w:val="single"/>
        </w:rPr>
      </w:pPr>
      <w:r w:rsidRPr="00024E8A">
        <w:rPr>
          <w:highlight w:val="yellow"/>
          <w:u w:val="single"/>
        </w:rPr>
        <w:t>-</w:t>
      </w:r>
      <w:r w:rsidRPr="00024E8A">
        <w:rPr>
          <w:highlight w:val="yellow"/>
          <w:u w:val="single"/>
        </w:rPr>
        <w:tab/>
        <w:t>The MCData system may be able to request modification of the priority (ARP) of an existing QoS flow without the need to initiate a new QoS flow or DNN; or</w:t>
      </w:r>
    </w:p>
    <w:p w14:paraId="74014988"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The QoS flows used for MCData communication may enable pre-emption of lower priority QoS flows if the maximum number of QoS flows has been reached in favour of the newly initiated MCData QoS flow, if the 5GS QoS flow used for MCData communication has higher priority level (ARP) than the QoS flow(s) used for other application(s) and if the QoS flows for non MCData application are pre-emptable. In this case, the 5GS QoS flow for MCData communication pre-empts one of the existing 5GS QoS flows when the maximum number of 5GS flows is established for other applications.</w:t>
      </w:r>
    </w:p>
    <w:p w14:paraId="706EED33" w14:textId="77777777" w:rsidR="003B5679" w:rsidRPr="00024E8A" w:rsidRDefault="003B5679" w:rsidP="003B5679">
      <w:pPr>
        <w:pStyle w:val="NO"/>
        <w:rPr>
          <w:rFonts w:eastAsia="Malgun Gothic"/>
          <w:u w:val="single"/>
          <w:lang w:eastAsia="ko-KR"/>
        </w:rPr>
      </w:pPr>
      <w:bookmarkStart w:id="304" w:name="_Hlk46297028"/>
      <w:r w:rsidRPr="00024E8A">
        <w:rPr>
          <w:highlight w:val="yellow"/>
          <w:u w:val="single"/>
        </w:rPr>
        <w:t>NOTE:</w:t>
      </w:r>
      <w:r w:rsidRPr="00024E8A">
        <w:rPr>
          <w:highlight w:val="yellow"/>
          <w:u w:val="single"/>
        </w:rPr>
        <w:tab/>
        <w:t>Operator policy takes into account regional/national requirements.</w:t>
      </w:r>
    </w:p>
    <w:bookmarkEnd w:id="304"/>
    <w:p w14:paraId="6A8EB509" w14:textId="77777777" w:rsidR="003B5679" w:rsidRDefault="003B5679" w:rsidP="003B5679">
      <w:pPr>
        <w:rPr>
          <w:highlight w:val="yellow"/>
        </w:rPr>
      </w:pPr>
      <w:r w:rsidRPr="00024E8A">
        <w:rPr>
          <w:rFonts w:eastAsia="Malgun Gothic" w:hint="eastAsia"/>
          <w:highlight w:val="yellow"/>
          <w:u w:val="single"/>
          <w:lang w:eastAsia="ko-KR"/>
        </w:rPr>
        <w:t xml:space="preserve">The </w:t>
      </w:r>
      <w:r w:rsidRPr="00024E8A">
        <w:rPr>
          <w:rFonts w:eastAsia="Malgun Gothic"/>
          <w:highlight w:val="yellow"/>
          <w:u w:val="single"/>
          <w:lang w:eastAsia="ko-KR"/>
        </w:rPr>
        <w:t>QoS flow</w:t>
      </w:r>
      <w:r w:rsidRPr="00024E8A">
        <w:rPr>
          <w:rFonts w:eastAsia="Malgun Gothic" w:hint="eastAsia"/>
          <w:highlight w:val="yellow"/>
          <w:u w:val="single"/>
          <w:lang w:eastAsia="ko-KR"/>
        </w:rPr>
        <w:t xml:space="preserve"> for </w:t>
      </w:r>
      <w:r w:rsidRPr="00024E8A">
        <w:rPr>
          <w:rFonts w:eastAsia="Malgun Gothic"/>
          <w:highlight w:val="yellow"/>
          <w:u w:val="single"/>
          <w:lang w:eastAsia="ko-KR"/>
        </w:rPr>
        <w:t xml:space="preserve">MCData </w:t>
      </w:r>
      <w:r w:rsidRPr="00024E8A">
        <w:rPr>
          <w:rFonts w:eastAsia="Malgun Gothic" w:hint="eastAsia"/>
          <w:highlight w:val="yellow"/>
          <w:u w:val="single"/>
          <w:lang w:eastAsia="ko-KR"/>
        </w:rPr>
        <w:t xml:space="preserve">emergency </w:t>
      </w:r>
      <w:r w:rsidRPr="00024E8A">
        <w:rPr>
          <w:rFonts w:eastAsia="Malgun Gothic"/>
          <w:highlight w:val="yellow"/>
          <w:u w:val="single"/>
          <w:lang w:eastAsia="ko-KR"/>
        </w:rPr>
        <w:t>communication</w:t>
      </w:r>
      <w:r w:rsidRPr="00024E8A">
        <w:rPr>
          <w:rFonts w:eastAsia="Malgun Gothic" w:hint="eastAsia"/>
          <w:highlight w:val="yellow"/>
          <w:u w:val="single"/>
          <w:lang w:eastAsia="ko-KR"/>
        </w:rPr>
        <w:t xml:space="preserve"> shall have highest priority level among </w:t>
      </w:r>
      <w:r w:rsidRPr="00024E8A">
        <w:rPr>
          <w:rFonts w:eastAsia="Malgun Gothic"/>
          <w:highlight w:val="yellow"/>
          <w:u w:val="single"/>
          <w:lang w:eastAsia="ko-KR"/>
        </w:rPr>
        <w:t>MCData</w:t>
      </w:r>
      <w:r w:rsidRPr="00024E8A">
        <w:rPr>
          <w:rFonts w:eastAsia="Malgun Gothic" w:hint="eastAsia"/>
          <w:highlight w:val="yellow"/>
          <w:u w:val="single"/>
          <w:lang w:eastAsia="ko-KR"/>
        </w:rPr>
        <w:t xml:space="preserve"> </w:t>
      </w:r>
      <w:r w:rsidRPr="00024E8A">
        <w:rPr>
          <w:rFonts w:eastAsia="Malgun Gothic"/>
          <w:highlight w:val="yellow"/>
          <w:u w:val="single"/>
          <w:lang w:eastAsia="ko-KR"/>
        </w:rPr>
        <w:t xml:space="preserve">communication </w:t>
      </w:r>
      <w:r w:rsidRPr="00024E8A">
        <w:rPr>
          <w:rFonts w:eastAsia="Malgun Gothic" w:hint="eastAsia"/>
          <w:highlight w:val="yellow"/>
          <w:u w:val="single"/>
          <w:lang w:eastAsia="ko-KR"/>
        </w:rPr>
        <w:t xml:space="preserve">types. The </w:t>
      </w:r>
      <w:r w:rsidRPr="00024E8A">
        <w:rPr>
          <w:rFonts w:eastAsia="Malgun Gothic"/>
          <w:highlight w:val="yellow"/>
          <w:u w:val="single"/>
          <w:lang w:eastAsia="ko-KR"/>
        </w:rPr>
        <w:t>QoS flow</w:t>
      </w:r>
      <w:r w:rsidRPr="00024E8A">
        <w:rPr>
          <w:rFonts w:eastAsia="Malgun Gothic" w:hint="eastAsia"/>
          <w:highlight w:val="yellow"/>
          <w:u w:val="single"/>
          <w:lang w:eastAsia="ko-KR"/>
        </w:rPr>
        <w:t xml:space="preserve"> for </w:t>
      </w:r>
      <w:r w:rsidRPr="00024E8A">
        <w:rPr>
          <w:rFonts w:eastAsia="Malgun Gothic"/>
          <w:highlight w:val="yellow"/>
          <w:u w:val="single"/>
          <w:lang w:eastAsia="ko-KR"/>
        </w:rPr>
        <w:t xml:space="preserve">MCData </w:t>
      </w:r>
      <w:r w:rsidRPr="00024E8A">
        <w:rPr>
          <w:rFonts w:eastAsia="Malgun Gothic" w:hint="eastAsia"/>
          <w:highlight w:val="yellow"/>
          <w:u w:val="single"/>
          <w:lang w:eastAsia="ko-KR"/>
        </w:rPr>
        <w:t xml:space="preserve">imminent peril </w:t>
      </w:r>
      <w:r w:rsidRPr="00024E8A">
        <w:rPr>
          <w:rFonts w:eastAsia="Malgun Gothic"/>
          <w:highlight w:val="yellow"/>
          <w:u w:val="single"/>
          <w:lang w:eastAsia="ko-KR"/>
        </w:rPr>
        <w:t>communication</w:t>
      </w:r>
      <w:r w:rsidRPr="00024E8A">
        <w:rPr>
          <w:rFonts w:eastAsia="Malgun Gothic" w:hint="eastAsia"/>
          <w:highlight w:val="yellow"/>
          <w:u w:val="single"/>
          <w:lang w:eastAsia="ko-KR"/>
        </w:rPr>
        <w:t xml:space="preserve"> shall have higher priority level than one for</w:t>
      </w:r>
      <w:r w:rsidRPr="00024E8A">
        <w:rPr>
          <w:rFonts w:eastAsia="Malgun Gothic"/>
          <w:highlight w:val="yellow"/>
          <w:u w:val="single"/>
          <w:lang w:eastAsia="ko-KR"/>
        </w:rPr>
        <w:t xml:space="preserve"> MCData communication but lower than the priority level for MCData </w:t>
      </w:r>
      <w:r w:rsidRPr="00024E8A">
        <w:rPr>
          <w:rFonts w:eastAsia="Malgun Gothic" w:hint="eastAsia"/>
          <w:highlight w:val="yellow"/>
          <w:u w:val="single"/>
          <w:lang w:eastAsia="ko-KR"/>
        </w:rPr>
        <w:t xml:space="preserve">emergency </w:t>
      </w:r>
      <w:r w:rsidRPr="00024E8A">
        <w:rPr>
          <w:rFonts w:eastAsia="Malgun Gothic"/>
          <w:highlight w:val="yellow"/>
          <w:u w:val="single"/>
          <w:lang w:eastAsia="ko-KR"/>
        </w:rPr>
        <w:t>communication</w:t>
      </w:r>
      <w:r w:rsidRPr="00024E8A">
        <w:rPr>
          <w:rFonts w:eastAsia="Malgun Gothic" w:hint="eastAsia"/>
          <w:u w:val="single"/>
          <w:lang w:eastAsia="ko-KR"/>
        </w:rPr>
        <w:t>.</w:t>
      </w:r>
    </w:p>
    <w:p w14:paraId="7FC40FAE" w14:textId="77777777" w:rsidR="003B5679" w:rsidRPr="00154D2B" w:rsidRDefault="003B5679" w:rsidP="003B5679">
      <w:pPr>
        <w:pStyle w:val="Heading5"/>
      </w:pPr>
      <w:bookmarkStart w:id="305" w:name="_Toc101262365"/>
      <w:r>
        <w:t>6</w:t>
      </w:r>
      <w:r w:rsidRPr="005A4D94">
        <w:t>.</w:t>
      </w:r>
      <w:r>
        <w:t>3</w:t>
      </w:r>
      <w:r w:rsidRPr="005A4D94">
        <w:t>.1.4.6</w:t>
      </w:r>
      <w:r w:rsidRPr="005A4D94">
        <w:tab/>
      </w:r>
      <w:r w:rsidRPr="00154D2B">
        <w:tab/>
        <w:t>Proposed changes to</w:t>
      </w:r>
      <w:bookmarkStart w:id="306" w:name="_Toc38385302"/>
      <w:r w:rsidRPr="00154D2B">
        <w:t xml:space="preserve"> 6.4.1</w:t>
      </w:r>
      <w:r w:rsidRPr="00154D2B">
        <w:tab/>
        <w:t>On-network functional model</w:t>
      </w:r>
      <w:bookmarkEnd w:id="305"/>
      <w:bookmarkEnd w:id="306"/>
    </w:p>
    <w:p w14:paraId="1F9A7841" w14:textId="77777777" w:rsidR="003B5679" w:rsidRDefault="003B5679" w:rsidP="003B5679">
      <w:r w:rsidRPr="00D518E4">
        <w:t>Figure</w:t>
      </w:r>
      <w:r>
        <w:t> 6</w:t>
      </w:r>
      <w:r w:rsidRPr="00D518E4">
        <w:t>.</w:t>
      </w:r>
      <w:r>
        <w:t>4.1</w:t>
      </w:r>
      <w:r w:rsidRPr="00D518E4">
        <w:t>-1</w:t>
      </w:r>
      <w:r>
        <w:t xml:space="preserve"> </w:t>
      </w:r>
      <w:r w:rsidRPr="00024E8A">
        <w:rPr>
          <w:highlight w:val="yellow"/>
          <w:u w:val="single"/>
        </w:rPr>
        <w:t>applicable for the use of the EPS and figure 6.4.1-2 applicable for the use of 5GS</w:t>
      </w:r>
      <w:r w:rsidRPr="00D518E4">
        <w:t xml:space="preserve"> show the </w:t>
      </w:r>
      <w:r>
        <w:t xml:space="preserve">generic application plane </w:t>
      </w:r>
      <w:r w:rsidRPr="00D518E4">
        <w:t>functional model.</w:t>
      </w:r>
    </w:p>
    <w:p w14:paraId="04041AC7" w14:textId="77777777" w:rsidR="003B5679" w:rsidRDefault="003B5679" w:rsidP="003B5679">
      <w:pPr>
        <w:pStyle w:val="TH"/>
      </w:pPr>
      <w:r>
        <w:object w:dxaOrig="8970" w:dyaOrig="4755" w14:anchorId="4F35EB03">
          <v:shape id="_x0000_i1048" type="#_x0000_t75" style="width:447.05pt;height:237.9pt" o:ole="">
            <v:imagedata r:id="rId58" o:title=""/>
          </v:shape>
          <o:OLEObject Type="Embed" ProgID="Visio.Drawing.11" ShapeID="_x0000_i1048" DrawAspect="Content" ObjectID="_1716575983" r:id="rId59"/>
        </w:object>
      </w:r>
    </w:p>
    <w:p w14:paraId="2C83EA82" w14:textId="77777777" w:rsidR="003B5679" w:rsidRDefault="003B5679" w:rsidP="003B5679">
      <w:pPr>
        <w:pStyle w:val="TF"/>
      </w:pPr>
      <w:r w:rsidRPr="00AE359C">
        <w:t>Figure</w:t>
      </w:r>
      <w:r>
        <w:t> 6</w:t>
      </w:r>
      <w:r w:rsidRPr="00AE359C">
        <w:t>.</w:t>
      </w:r>
      <w:r>
        <w:t>4.1</w:t>
      </w:r>
      <w:r w:rsidRPr="00AE359C">
        <w:t xml:space="preserve">-1: </w:t>
      </w:r>
      <w:r>
        <w:t>Generic application plane f</w:t>
      </w:r>
      <w:r w:rsidRPr="00AE359C">
        <w:t>unctional model</w:t>
      </w:r>
      <w:r>
        <w:t xml:space="preserve"> </w:t>
      </w:r>
      <w:r w:rsidRPr="00024E8A">
        <w:rPr>
          <w:highlight w:val="yellow"/>
          <w:u w:val="single"/>
        </w:rPr>
        <w:t>using EPS</w:t>
      </w:r>
    </w:p>
    <w:p w14:paraId="5BC84921" w14:textId="77777777" w:rsidR="003B5679" w:rsidRPr="00C95A37" w:rsidRDefault="003B5679" w:rsidP="003B5679">
      <w:pPr>
        <w:pStyle w:val="TH"/>
        <w:rPr>
          <w:highlight w:val="yellow"/>
        </w:rPr>
      </w:pPr>
      <w:r w:rsidRPr="00BD4489">
        <w:rPr>
          <w:highlight w:val="yellow"/>
        </w:rPr>
        <w:object w:dxaOrig="8970" w:dyaOrig="4755" w14:anchorId="6285AB7A">
          <v:shape id="_x0000_i1049" type="#_x0000_t75" style="width:447.05pt;height:237.9pt" o:ole="">
            <v:imagedata r:id="rId60" o:title=""/>
          </v:shape>
          <o:OLEObject Type="Embed" ProgID="Visio.Drawing.11" ShapeID="_x0000_i1049" DrawAspect="Content" ObjectID="_1716575984" r:id="rId61"/>
        </w:object>
      </w:r>
    </w:p>
    <w:p w14:paraId="2DAA50E7" w14:textId="77777777" w:rsidR="003B5679" w:rsidRDefault="003B5679" w:rsidP="003B5679">
      <w:pPr>
        <w:pStyle w:val="TF"/>
      </w:pPr>
      <w:r w:rsidRPr="00C95A37">
        <w:rPr>
          <w:highlight w:val="yellow"/>
        </w:rPr>
        <w:t>Figure 6.4.1-2: Generic application plane functional model using 5GS</w:t>
      </w:r>
    </w:p>
    <w:p w14:paraId="79EE868E" w14:textId="77777777" w:rsidR="003B5679" w:rsidRDefault="003B5679" w:rsidP="003B5679">
      <w:r w:rsidRPr="00823619">
        <w:t>In the model</w:t>
      </w:r>
      <w:r>
        <w:t>s</w:t>
      </w:r>
      <w:r w:rsidRPr="00823619">
        <w:t xml:space="preserve"> shown in figure </w:t>
      </w:r>
      <w:r>
        <w:t>6</w:t>
      </w:r>
      <w:r w:rsidRPr="00823619">
        <w:t>.</w:t>
      </w:r>
      <w:r>
        <w:t>4</w:t>
      </w:r>
      <w:r w:rsidRPr="00823619">
        <w:t>.1-1</w:t>
      </w:r>
      <w:r>
        <w:t xml:space="preserve"> </w:t>
      </w:r>
      <w:r w:rsidRPr="00024E8A">
        <w:rPr>
          <w:highlight w:val="yellow"/>
          <w:u w:val="single"/>
        </w:rPr>
        <w:t>and figure 6.4.1-2</w:t>
      </w:r>
      <w:r>
        <w:t>,</w:t>
      </w:r>
      <w:r w:rsidRPr="00823619" w:rsidDel="005B1581">
        <w:t xml:space="preserve"> </w:t>
      </w:r>
      <w:r w:rsidRPr="00024E8A">
        <w:rPr>
          <w:highlight w:val="yellow"/>
          <w:u w:val="single"/>
        </w:rPr>
        <w:t>service</w:t>
      </w:r>
      <w:r>
        <w:t xml:space="preserve"> capability functions (SDS, FD, DS, IPcon) of the MCData client and the MCData server along with their reference points (MCData-cap-1 to MCData-cap-n) are described in the respective functional models for each capability</w:t>
      </w:r>
      <w:r w:rsidRPr="00823619">
        <w:t>.</w:t>
      </w:r>
    </w:p>
    <w:p w14:paraId="4EACF138" w14:textId="77777777" w:rsidR="003B5679" w:rsidRPr="008926B3" w:rsidRDefault="003B5679" w:rsidP="003B5679">
      <w:pPr>
        <w:pStyle w:val="NO"/>
      </w:pPr>
      <w:r>
        <w:t>NOTE:</w:t>
      </w:r>
      <w:r>
        <w:tab/>
        <w:t>The security aspects of new network components (MCData message store and Message store client) and its two new reference points are the responsibility of SA3 and thus outside the scope of the present document.</w:t>
      </w:r>
    </w:p>
    <w:p w14:paraId="5BAEC018" w14:textId="77777777" w:rsidR="003B5679" w:rsidRDefault="003B5679" w:rsidP="003B5679">
      <w:pPr>
        <w:pStyle w:val="Heading5"/>
      </w:pPr>
      <w:bookmarkStart w:id="307" w:name="_Toc101262366"/>
      <w:r>
        <w:lastRenderedPageBreak/>
        <w:t>6.3</w:t>
      </w:r>
      <w:r w:rsidRPr="005A4D94">
        <w:t>.1.4.</w:t>
      </w:r>
      <w:r>
        <w:t>7</w:t>
      </w:r>
      <w:r w:rsidRPr="005A4D94">
        <w:tab/>
      </w:r>
      <w:r w:rsidRPr="00614095">
        <w:tab/>
        <w:t>Proposed changes to</w:t>
      </w:r>
      <w:bookmarkStart w:id="308" w:name="_Toc38385307"/>
      <w:r>
        <w:t xml:space="preserve"> </w:t>
      </w:r>
      <w:bookmarkEnd w:id="308"/>
      <w:r w:rsidRPr="00D7361C">
        <w:t>6.4.4.1</w:t>
      </w:r>
      <w:r w:rsidRPr="00D7361C">
        <w:tab/>
        <w:t>Application plane</w:t>
      </w:r>
      <w:r>
        <w:t xml:space="preserve"> </w:t>
      </w:r>
      <w:r w:rsidRPr="00024E8A">
        <w:rPr>
          <w:highlight w:val="yellow"/>
          <w:u w:val="single"/>
        </w:rPr>
        <w:t>using EPS</w:t>
      </w:r>
      <w:bookmarkEnd w:id="307"/>
    </w:p>
    <w:p w14:paraId="5A0C2EE3" w14:textId="77777777" w:rsidR="003B5679" w:rsidRPr="00367176" w:rsidRDefault="003B5679" w:rsidP="003B5679">
      <w:pPr>
        <w:pStyle w:val="Heading5"/>
        <w:rPr>
          <w:highlight w:val="yellow"/>
        </w:rPr>
      </w:pPr>
      <w:bookmarkStart w:id="309" w:name="_Toc38385315"/>
      <w:bookmarkStart w:id="310" w:name="_Toc101262367"/>
      <w:r>
        <w:t>6.3</w:t>
      </w:r>
      <w:r w:rsidRPr="005A4D94">
        <w:t>.1.4.</w:t>
      </w:r>
      <w:r>
        <w:t>8</w:t>
      </w:r>
      <w:r w:rsidRPr="005A4D94">
        <w:tab/>
      </w:r>
      <w:r w:rsidRPr="00614095">
        <w:tab/>
        <w:t xml:space="preserve">Proposed </w:t>
      </w:r>
      <w:r>
        <w:t>new subclause</w:t>
      </w:r>
      <w:r w:rsidRPr="00614095">
        <w:t xml:space="preserve"> </w:t>
      </w:r>
      <w:r w:rsidRPr="00024E8A">
        <w:rPr>
          <w:highlight w:val="yellow"/>
          <w:u w:val="single"/>
        </w:rPr>
        <w:t>6.4.4.2</w:t>
      </w:r>
      <w:r w:rsidRPr="00024E8A">
        <w:rPr>
          <w:highlight w:val="yellow"/>
          <w:u w:val="single"/>
        </w:rPr>
        <w:tab/>
        <w:t>Application plane</w:t>
      </w:r>
      <w:bookmarkEnd w:id="309"/>
      <w:r w:rsidRPr="00024E8A">
        <w:rPr>
          <w:highlight w:val="yellow"/>
          <w:u w:val="single"/>
        </w:rPr>
        <w:t xml:space="preserve"> using 5GS</w:t>
      </w:r>
      <w:bookmarkEnd w:id="310"/>
    </w:p>
    <w:p w14:paraId="206F8FF6" w14:textId="77777777" w:rsidR="003B5679" w:rsidRPr="00367176" w:rsidRDefault="003B5679" w:rsidP="003B5679">
      <w:pPr>
        <w:pStyle w:val="Heading5"/>
        <w:rPr>
          <w:highlight w:val="yellow"/>
        </w:rPr>
      </w:pPr>
      <w:bookmarkStart w:id="311" w:name="_Toc38385316"/>
      <w:bookmarkStart w:id="312" w:name="_Toc101262368"/>
      <w:bookmarkStart w:id="313" w:name="_Toc460615941"/>
      <w:bookmarkStart w:id="314" w:name="_Toc460616802"/>
      <w:bookmarkStart w:id="315" w:name="_Toc465162395"/>
      <w:bookmarkStart w:id="316" w:name="_Toc424654403"/>
      <w:bookmarkStart w:id="317" w:name="_Toc428364991"/>
      <w:bookmarkStart w:id="318" w:name="_Toc433209595"/>
      <w:bookmarkStart w:id="319" w:name="_Toc454348994"/>
      <w:r>
        <w:t>6.3.1.4.9</w:t>
      </w:r>
      <w:r>
        <w:tab/>
      </w:r>
      <w:r w:rsidRPr="00614095">
        <w:t xml:space="preserve">Proposed </w:t>
      </w:r>
      <w:r>
        <w:t>new subclause</w:t>
      </w:r>
      <w:r w:rsidRPr="00614095">
        <w:t xml:space="preserve"> </w:t>
      </w:r>
      <w:r w:rsidRPr="00024E8A">
        <w:rPr>
          <w:highlight w:val="yellow"/>
          <w:u w:val="single"/>
        </w:rPr>
        <w:t>6.4.4.2.1</w:t>
      </w:r>
      <w:r w:rsidRPr="00024E8A">
        <w:rPr>
          <w:highlight w:val="yellow"/>
          <w:u w:val="single"/>
        </w:rPr>
        <w:tab/>
        <w:t>General</w:t>
      </w:r>
      <w:bookmarkEnd w:id="311"/>
      <w:bookmarkEnd w:id="312"/>
    </w:p>
    <w:p w14:paraId="72F28D82" w14:textId="77777777" w:rsidR="003B5679" w:rsidRPr="00024E8A" w:rsidRDefault="003B5679" w:rsidP="003B5679">
      <w:pPr>
        <w:rPr>
          <w:highlight w:val="yellow"/>
          <w:u w:val="single"/>
        </w:rPr>
      </w:pPr>
      <w:r w:rsidRPr="00024E8A">
        <w:rPr>
          <w:highlight w:val="yellow"/>
          <w:u w:val="single"/>
        </w:rPr>
        <w:t xml:space="preserve">The reference points for the application plane </w:t>
      </w:r>
      <w:r w:rsidRPr="00024E8A">
        <w:rPr>
          <w:rFonts w:eastAsia="SimSun" w:hint="eastAsia"/>
          <w:highlight w:val="yellow"/>
          <w:u w:val="single"/>
          <w:lang w:eastAsia="zh-CN"/>
        </w:rPr>
        <w:t>of MC</w:t>
      </w:r>
      <w:r w:rsidRPr="00024E8A">
        <w:rPr>
          <w:rFonts w:eastAsia="SimSun"/>
          <w:highlight w:val="yellow"/>
          <w:u w:val="single"/>
          <w:lang w:eastAsia="zh-CN"/>
        </w:rPr>
        <w:t>Data</w:t>
      </w:r>
      <w:r w:rsidRPr="00024E8A">
        <w:rPr>
          <w:rFonts w:eastAsia="SimSun" w:hint="eastAsia"/>
          <w:highlight w:val="yellow"/>
          <w:u w:val="single"/>
          <w:lang w:eastAsia="zh-CN"/>
        </w:rPr>
        <w:t xml:space="preserve"> service </w:t>
      </w:r>
      <w:r w:rsidRPr="00024E8A">
        <w:rPr>
          <w:highlight w:val="yellow"/>
          <w:u w:val="single"/>
        </w:rPr>
        <w:t>are described in the following subclauses.</w:t>
      </w:r>
    </w:p>
    <w:p w14:paraId="5E2B9675" w14:textId="77777777" w:rsidR="003B5679" w:rsidRPr="00367176" w:rsidRDefault="003B5679" w:rsidP="003B5679">
      <w:pPr>
        <w:pStyle w:val="Heading5"/>
        <w:rPr>
          <w:highlight w:val="yellow"/>
        </w:rPr>
      </w:pPr>
      <w:bookmarkStart w:id="320" w:name="_Toc38385317"/>
      <w:bookmarkStart w:id="321" w:name="_Toc101262369"/>
      <w:r>
        <w:t>6.3.1.4.10</w:t>
      </w:r>
      <w:r>
        <w:tab/>
      </w:r>
      <w:r w:rsidRPr="00614095">
        <w:t xml:space="preserve">Proposed </w:t>
      </w:r>
      <w:r>
        <w:t>new subclause</w:t>
      </w:r>
      <w:r w:rsidRPr="00614095">
        <w:t xml:space="preserve"> </w:t>
      </w:r>
      <w:r w:rsidRPr="00024E8A">
        <w:rPr>
          <w:highlight w:val="yellow"/>
          <w:u w:val="single"/>
        </w:rPr>
        <w:t>6.4.4.2.2</w:t>
      </w:r>
      <w:r w:rsidRPr="00024E8A">
        <w:rPr>
          <w:highlight w:val="yellow"/>
          <w:u w:val="single"/>
        </w:rPr>
        <w:tab/>
        <w:t>Reference point MCData-2 (between the MCData server and the MCData user database)</w:t>
      </w:r>
      <w:bookmarkEnd w:id="313"/>
      <w:bookmarkEnd w:id="314"/>
      <w:bookmarkEnd w:id="315"/>
      <w:bookmarkEnd w:id="320"/>
      <w:bookmarkEnd w:id="321"/>
    </w:p>
    <w:p w14:paraId="4937E570" w14:textId="77777777" w:rsidR="003B5679" w:rsidRPr="00024E8A" w:rsidRDefault="003B5679" w:rsidP="003B5679">
      <w:pPr>
        <w:rPr>
          <w:highlight w:val="yellow"/>
          <w:u w:val="single"/>
        </w:rPr>
      </w:pPr>
      <w:r w:rsidRPr="00024E8A">
        <w:rPr>
          <w:highlight w:val="yellow"/>
          <w:u w:val="single"/>
        </w:rPr>
        <w:t>The MCData-2 reference point, which exists between the MCData server and the MCData user database, is used by the MCData server to obtain information about a specific user. The MCData-2 reference point utilises a diameter management application protocol as defined in 3GPP TS 29.283 [12] and shall be intra-network.</w:t>
      </w:r>
    </w:p>
    <w:p w14:paraId="0069D8DA" w14:textId="77777777" w:rsidR="003B5679" w:rsidRPr="00367176" w:rsidRDefault="003B5679" w:rsidP="003B5679">
      <w:pPr>
        <w:pStyle w:val="Heading5"/>
        <w:rPr>
          <w:highlight w:val="yellow"/>
        </w:rPr>
      </w:pPr>
      <w:bookmarkStart w:id="322" w:name="_Toc460615942"/>
      <w:bookmarkStart w:id="323" w:name="_Toc460616803"/>
      <w:bookmarkStart w:id="324" w:name="_Toc465162396"/>
      <w:bookmarkStart w:id="325" w:name="_Toc38385318"/>
      <w:bookmarkStart w:id="326" w:name="_Toc101262370"/>
      <w:r>
        <w:t>6.3.1.4.11</w:t>
      </w:r>
      <w:r>
        <w:tab/>
      </w:r>
      <w:r w:rsidRPr="00614095">
        <w:t xml:space="preserve">Proposed </w:t>
      </w:r>
      <w:r>
        <w:t>new subclause</w:t>
      </w:r>
      <w:r w:rsidRPr="00614095">
        <w:t xml:space="preserve"> </w:t>
      </w:r>
      <w:r w:rsidRPr="00024E8A">
        <w:rPr>
          <w:highlight w:val="yellow"/>
          <w:u w:val="single"/>
        </w:rPr>
        <w:t>6.4.4.2.3</w:t>
      </w:r>
      <w:r w:rsidRPr="00024E8A">
        <w:rPr>
          <w:highlight w:val="yellow"/>
          <w:u w:val="single"/>
        </w:rPr>
        <w:tab/>
        <w:t>Reference point MCData-3 (between the MCData server and the MCData server)</w:t>
      </w:r>
      <w:bookmarkEnd w:id="322"/>
      <w:bookmarkEnd w:id="323"/>
      <w:bookmarkEnd w:id="324"/>
      <w:bookmarkEnd w:id="325"/>
      <w:bookmarkEnd w:id="326"/>
    </w:p>
    <w:p w14:paraId="77B0CA88" w14:textId="77777777" w:rsidR="003B5679" w:rsidRPr="00024E8A" w:rsidRDefault="003B5679" w:rsidP="003B5679">
      <w:pPr>
        <w:rPr>
          <w:highlight w:val="yellow"/>
          <w:u w:val="single"/>
        </w:rPr>
      </w:pPr>
      <w:r w:rsidRPr="00024E8A">
        <w:rPr>
          <w:highlight w:val="yellow"/>
          <w:u w:val="single"/>
        </w:rPr>
        <w:t>The MCData-3 reference point, which exists between the MCData server and the MCData server for MCData application signalling for establishing MCData sessions, shall use the SIP-2 reference point for transport and routing of signalling. If each MCData server is served by a different SIP core then the MCData-3 reference point shall also use the SIP-3 reference point for transport and routing of signalling. Media is also transferred using the MCData-3 reference point.</w:t>
      </w:r>
    </w:p>
    <w:p w14:paraId="5456AB1C" w14:textId="77777777" w:rsidR="003B5679" w:rsidRPr="00367176" w:rsidRDefault="003B5679" w:rsidP="003B5679">
      <w:pPr>
        <w:pStyle w:val="Heading5"/>
        <w:rPr>
          <w:highlight w:val="yellow"/>
        </w:rPr>
      </w:pPr>
      <w:bookmarkStart w:id="327" w:name="_Toc38385319"/>
      <w:bookmarkStart w:id="328" w:name="_Toc101262371"/>
      <w:r>
        <w:t>6.3.1.4.12</w:t>
      </w:r>
      <w:r>
        <w:tab/>
      </w:r>
      <w:r w:rsidRPr="00614095">
        <w:t xml:space="preserve">Proposed </w:t>
      </w:r>
      <w:r>
        <w:t>new subclause</w:t>
      </w:r>
      <w:r w:rsidRPr="00614095">
        <w:t xml:space="preserve"> </w:t>
      </w:r>
      <w:r w:rsidRPr="00024E8A">
        <w:rPr>
          <w:highlight w:val="yellow"/>
          <w:u w:val="single"/>
        </w:rPr>
        <w:t>6.4.4.2.3A</w:t>
      </w:r>
      <w:r w:rsidRPr="00024E8A">
        <w:rPr>
          <w:highlight w:val="yellow"/>
          <w:u w:val="single"/>
        </w:rPr>
        <w:tab/>
        <w:t>Reference point MCData-5 (between the MCData capability function and 5GS)</w:t>
      </w:r>
      <w:bookmarkEnd w:id="327"/>
      <w:bookmarkEnd w:id="328"/>
    </w:p>
    <w:p w14:paraId="1BEF2206" w14:textId="77777777" w:rsidR="003B5679" w:rsidRPr="00024E8A" w:rsidRDefault="003B5679" w:rsidP="003B5679">
      <w:pPr>
        <w:rPr>
          <w:u w:val="single"/>
        </w:rPr>
      </w:pPr>
      <w:r w:rsidRPr="00024E8A">
        <w:rPr>
          <w:highlight w:val="yellow"/>
          <w:u w:val="single"/>
        </w:rPr>
        <w:t>The MCData-5 reference point, which exists between the MCData capability function and 5GS, is used, subject to the conditions below, by the MCData capability function of the MCData server to obtain unicast bearers with appropriate QoS from the 5GS. It utilises the N5 interface of 5GS according to 3GPP TS 23.501 [XX].</w:t>
      </w:r>
    </w:p>
    <w:p w14:paraId="3FF8F348" w14:textId="77777777" w:rsidR="003B5679" w:rsidRPr="00024E8A" w:rsidRDefault="003B5679" w:rsidP="003B5679">
      <w:pPr>
        <w:rPr>
          <w:highlight w:val="yellow"/>
          <w:u w:val="single"/>
          <w:lang w:val="en-US"/>
        </w:rPr>
      </w:pPr>
      <w:r w:rsidRPr="00024E8A">
        <w:rPr>
          <w:highlight w:val="yellow"/>
          <w:u w:val="single"/>
          <w:lang w:val="en-US"/>
        </w:rPr>
        <w:t>MCData-5 is not used when the MCData service provider and the PLMN operator do not have an operational agreement for QoS control to be provided directly from the MCData service provider domain.</w:t>
      </w:r>
    </w:p>
    <w:p w14:paraId="4C99E659" w14:textId="77777777" w:rsidR="003B5679" w:rsidRPr="00024E8A" w:rsidRDefault="003B5679" w:rsidP="003B5679">
      <w:pPr>
        <w:rPr>
          <w:highlight w:val="yellow"/>
          <w:u w:val="single"/>
        </w:rPr>
      </w:pPr>
      <w:r w:rsidRPr="00024E8A">
        <w:rPr>
          <w:highlight w:val="yellow"/>
          <w:u w:val="single"/>
          <w:lang w:val="en-US"/>
        </w:rPr>
        <w:t>MCData-5 may be used when the MCData service provider and the PLMN operator have an operational agreement where QoS control is provided directly from the MCData service provider domain.</w:t>
      </w:r>
    </w:p>
    <w:p w14:paraId="4726D254" w14:textId="77777777" w:rsidR="003B5679" w:rsidRPr="00367176" w:rsidRDefault="003B5679" w:rsidP="003B5679">
      <w:pPr>
        <w:pStyle w:val="NO"/>
        <w:rPr>
          <w:highlight w:val="yellow"/>
        </w:rPr>
      </w:pPr>
      <w:r w:rsidRPr="00024E8A">
        <w:rPr>
          <w:highlight w:val="yellow"/>
          <w:u w:val="single"/>
        </w:rPr>
        <w:t>NOTE:</w:t>
      </w:r>
      <w:r w:rsidRPr="00024E8A">
        <w:rPr>
          <w:highlight w:val="yellow"/>
          <w:u w:val="single"/>
        </w:rPr>
        <w:tab/>
        <w:t>Any coordination between the P-CSCF use of Rx and the MCData server use of Rx (via MCData-5) from the MCData service provider domain is not specified in this release of this specification.</w:t>
      </w:r>
    </w:p>
    <w:p w14:paraId="375FACDE" w14:textId="77777777" w:rsidR="003B5679" w:rsidRPr="00367176" w:rsidRDefault="003B5679" w:rsidP="003B5679">
      <w:pPr>
        <w:pStyle w:val="Heading5"/>
        <w:rPr>
          <w:highlight w:val="yellow"/>
        </w:rPr>
      </w:pPr>
      <w:bookmarkStart w:id="329" w:name="_Toc460615945"/>
      <w:bookmarkStart w:id="330" w:name="_Toc460616806"/>
      <w:bookmarkStart w:id="331" w:name="_Toc465162399"/>
      <w:bookmarkStart w:id="332" w:name="_Toc38385320"/>
      <w:bookmarkStart w:id="333" w:name="_Toc101262372"/>
      <w:bookmarkEnd w:id="316"/>
      <w:bookmarkEnd w:id="317"/>
      <w:bookmarkEnd w:id="318"/>
      <w:bookmarkEnd w:id="319"/>
      <w:r>
        <w:t>6.3.1.4.13</w:t>
      </w:r>
      <w:r>
        <w:tab/>
      </w:r>
      <w:r w:rsidRPr="00614095">
        <w:t xml:space="preserve">Proposed </w:t>
      </w:r>
      <w:r>
        <w:t>new subclause</w:t>
      </w:r>
      <w:r w:rsidRPr="00614095">
        <w:t xml:space="preserve"> </w:t>
      </w:r>
      <w:r w:rsidRPr="00024E8A">
        <w:rPr>
          <w:highlight w:val="yellow"/>
          <w:u w:val="single"/>
          <w:lang w:eastAsia="zh-CN"/>
        </w:rPr>
        <w:t>6</w:t>
      </w:r>
      <w:r w:rsidRPr="00024E8A">
        <w:rPr>
          <w:highlight w:val="yellow"/>
          <w:u w:val="single"/>
        </w:rPr>
        <w:t>.4.4.2.4</w:t>
      </w:r>
      <w:r w:rsidRPr="00024E8A">
        <w:rPr>
          <w:highlight w:val="yellow"/>
          <w:u w:val="single"/>
        </w:rPr>
        <w:tab/>
        <w:t>Reference point MCData-6 (between the MCData server and 5GS)</w:t>
      </w:r>
      <w:bookmarkEnd w:id="329"/>
      <w:bookmarkEnd w:id="330"/>
      <w:bookmarkEnd w:id="331"/>
      <w:bookmarkEnd w:id="332"/>
      <w:bookmarkEnd w:id="333"/>
    </w:p>
    <w:p w14:paraId="6C779E02" w14:textId="77777777" w:rsidR="003B5679" w:rsidRPr="00024E8A" w:rsidRDefault="003B5679" w:rsidP="003B5679">
      <w:pPr>
        <w:pStyle w:val="EditorsNote"/>
        <w:rPr>
          <w:highlight w:val="yellow"/>
          <w:u w:val="single"/>
        </w:rPr>
      </w:pPr>
      <w:bookmarkStart w:id="334" w:name="_Toc38385321"/>
      <w:r w:rsidRPr="00024E8A">
        <w:rPr>
          <w:highlight w:val="yellow"/>
          <w:u w:val="single"/>
        </w:rPr>
        <w:t>Editor</w:t>
      </w:r>
      <w:r w:rsidRPr="000E27ED">
        <w:rPr>
          <w:u w:val="single"/>
        </w:rPr>
        <w:t>'</w:t>
      </w:r>
      <w:r w:rsidRPr="00024E8A">
        <w:rPr>
          <w:highlight w:val="yellow"/>
          <w:u w:val="single"/>
        </w:rPr>
        <w:t>s note: The use of MCData-6 reference point under 5GS is not considered in this release.</w:t>
      </w:r>
    </w:p>
    <w:p w14:paraId="43F59901" w14:textId="77777777" w:rsidR="003B5679" w:rsidRPr="00367176" w:rsidRDefault="003B5679" w:rsidP="003B5679">
      <w:pPr>
        <w:pStyle w:val="Heading5"/>
        <w:rPr>
          <w:highlight w:val="yellow"/>
        </w:rPr>
      </w:pPr>
      <w:bookmarkStart w:id="335" w:name="_Toc101262373"/>
      <w:r>
        <w:t>6.3.1.4.14</w:t>
      </w:r>
      <w:r>
        <w:tab/>
      </w:r>
      <w:r w:rsidRPr="00614095">
        <w:t xml:space="preserve">Proposed </w:t>
      </w:r>
      <w:r>
        <w:t>new subclause</w:t>
      </w:r>
      <w:r w:rsidRPr="00614095">
        <w:t xml:space="preserve"> </w:t>
      </w:r>
      <w:r w:rsidRPr="00024E8A">
        <w:rPr>
          <w:highlight w:val="yellow"/>
          <w:u w:val="single"/>
          <w:lang w:eastAsia="zh-CN"/>
        </w:rPr>
        <w:t>6</w:t>
      </w:r>
      <w:r w:rsidRPr="00024E8A">
        <w:rPr>
          <w:highlight w:val="yellow"/>
          <w:u w:val="single"/>
        </w:rPr>
        <w:t>.4.4.2.5</w:t>
      </w:r>
      <w:r w:rsidRPr="00024E8A">
        <w:rPr>
          <w:highlight w:val="yellow"/>
          <w:u w:val="single"/>
        </w:rPr>
        <w:tab/>
        <w:t>Reference point IWF-2 (between the interworking function to LMR system and the MCData server)</w:t>
      </w:r>
      <w:bookmarkEnd w:id="334"/>
      <w:bookmarkEnd w:id="335"/>
    </w:p>
    <w:p w14:paraId="3FFB92F4" w14:textId="77777777" w:rsidR="003B5679" w:rsidRPr="00024E8A" w:rsidRDefault="003B5679" w:rsidP="003B5679">
      <w:pPr>
        <w:rPr>
          <w:highlight w:val="yellow"/>
          <w:u w:val="single"/>
        </w:rPr>
      </w:pPr>
      <w:r w:rsidRPr="00024E8A">
        <w:rPr>
          <w:highlight w:val="yellow"/>
          <w:u w:val="single"/>
        </w:rPr>
        <w:t>The IWF</w:t>
      </w:r>
      <w:r w:rsidRPr="00024E8A">
        <w:rPr>
          <w:highlight w:val="yellow"/>
          <w:u w:val="single"/>
        </w:rPr>
        <w:noBreakHyphen/>
        <w:t>2 reference point is specified in 3GPP TS 23.283</w:t>
      </w:r>
      <w:r w:rsidRPr="00024E8A" w:rsidDel="00E06E53">
        <w:rPr>
          <w:highlight w:val="yellow"/>
          <w:u w:val="single"/>
        </w:rPr>
        <w:t xml:space="preserve"> </w:t>
      </w:r>
      <w:r w:rsidRPr="00024E8A">
        <w:rPr>
          <w:highlight w:val="yellow"/>
          <w:u w:val="single"/>
        </w:rPr>
        <w:t>[18].</w:t>
      </w:r>
    </w:p>
    <w:p w14:paraId="31418172" w14:textId="77777777" w:rsidR="003B5679" w:rsidRPr="00367176" w:rsidRDefault="003B5679" w:rsidP="003B5679">
      <w:pPr>
        <w:pStyle w:val="Heading5"/>
        <w:rPr>
          <w:highlight w:val="yellow"/>
        </w:rPr>
      </w:pPr>
      <w:bookmarkStart w:id="336" w:name="_Toc38385322"/>
      <w:bookmarkStart w:id="337" w:name="_Toc101262374"/>
      <w:r>
        <w:t>6.3.1.4.15</w:t>
      </w:r>
      <w:r>
        <w:tab/>
      </w:r>
      <w:r w:rsidRPr="00614095">
        <w:t xml:space="preserve">Proposed </w:t>
      </w:r>
      <w:r>
        <w:t>new subclause</w:t>
      </w:r>
      <w:r w:rsidRPr="00614095">
        <w:t xml:space="preserve"> </w:t>
      </w:r>
      <w:r w:rsidRPr="00024E8A">
        <w:rPr>
          <w:highlight w:val="yellow"/>
          <w:u w:val="single"/>
          <w:lang w:eastAsia="zh-CN"/>
        </w:rPr>
        <w:t>6</w:t>
      </w:r>
      <w:r w:rsidRPr="00024E8A">
        <w:rPr>
          <w:highlight w:val="yellow"/>
          <w:u w:val="single"/>
        </w:rPr>
        <w:t>.4.4.2.6</w:t>
      </w:r>
      <w:r w:rsidRPr="00024E8A">
        <w:rPr>
          <w:highlight w:val="yellow"/>
          <w:u w:val="single"/>
        </w:rPr>
        <w:tab/>
        <w:t>Reference point MCData-7 (between the Message store client and MCData message store)</w:t>
      </w:r>
      <w:bookmarkEnd w:id="336"/>
      <w:bookmarkEnd w:id="337"/>
    </w:p>
    <w:p w14:paraId="390FADFC" w14:textId="77777777" w:rsidR="003B5679" w:rsidRPr="00024E8A" w:rsidRDefault="003B5679" w:rsidP="003B5679">
      <w:pPr>
        <w:rPr>
          <w:highlight w:val="yellow"/>
          <w:u w:val="single"/>
        </w:rPr>
      </w:pPr>
      <w:r w:rsidRPr="00024E8A">
        <w:rPr>
          <w:highlight w:val="yellow"/>
          <w:u w:val="single"/>
        </w:rPr>
        <w:t xml:space="preserve">The MCData-7 reference point, which exists between the Message store client and the MCData message store, is used by the Message store client to manage the information stored in the MCData message store and synchronization between the MCData client and the MCData message store. </w:t>
      </w:r>
    </w:p>
    <w:p w14:paraId="29925F89" w14:textId="77777777" w:rsidR="003B5679" w:rsidRPr="00367176" w:rsidRDefault="003B5679" w:rsidP="003B5679">
      <w:pPr>
        <w:pStyle w:val="Heading5"/>
        <w:rPr>
          <w:highlight w:val="yellow"/>
        </w:rPr>
      </w:pPr>
      <w:bookmarkStart w:id="338" w:name="_Toc38385323"/>
      <w:bookmarkStart w:id="339" w:name="_Toc101262375"/>
      <w:r>
        <w:lastRenderedPageBreak/>
        <w:t>6.3.1.4.16</w:t>
      </w:r>
      <w:r>
        <w:tab/>
      </w:r>
      <w:r w:rsidRPr="00614095">
        <w:t xml:space="preserve">Proposed </w:t>
      </w:r>
      <w:r>
        <w:t>new subclause</w:t>
      </w:r>
      <w:r w:rsidRPr="00614095">
        <w:t xml:space="preserve"> </w:t>
      </w:r>
      <w:r w:rsidRPr="00024E8A">
        <w:rPr>
          <w:highlight w:val="yellow"/>
          <w:u w:val="single"/>
          <w:lang w:eastAsia="zh-CN"/>
        </w:rPr>
        <w:t>6</w:t>
      </w:r>
      <w:r w:rsidRPr="00024E8A">
        <w:rPr>
          <w:highlight w:val="yellow"/>
          <w:u w:val="single"/>
        </w:rPr>
        <w:t>.4.4.2.7</w:t>
      </w:r>
      <w:r w:rsidRPr="00024E8A">
        <w:rPr>
          <w:highlight w:val="yellow"/>
          <w:u w:val="single"/>
        </w:rPr>
        <w:tab/>
        <w:t>Reference point MCData-8 (between</w:t>
      </w:r>
      <w:r>
        <w:rPr>
          <w:highlight w:val="yellow"/>
          <w:u w:val="single"/>
        </w:rPr>
        <w:t xml:space="preserve"> the MCData message store and MC</w:t>
      </w:r>
      <w:r w:rsidRPr="00024E8A">
        <w:rPr>
          <w:highlight w:val="yellow"/>
          <w:u w:val="single"/>
        </w:rPr>
        <w:t>Data server)</w:t>
      </w:r>
      <w:bookmarkEnd w:id="338"/>
      <w:bookmarkEnd w:id="339"/>
    </w:p>
    <w:p w14:paraId="6F67CD14" w14:textId="77777777" w:rsidR="003B5679" w:rsidRPr="00024E8A" w:rsidRDefault="003B5679" w:rsidP="003B5679">
      <w:pPr>
        <w:rPr>
          <w:highlight w:val="yellow"/>
          <w:u w:val="single"/>
        </w:rPr>
      </w:pPr>
      <w:r w:rsidRPr="00024E8A">
        <w:rPr>
          <w:highlight w:val="yellow"/>
          <w:u w:val="single"/>
        </w:rPr>
        <w:t>The MCData-8 reference point, which exists between the MCData server and the MCData message store, is used by the MCData server to access and manage the MCData message store such as creating MCData user folders and depositing the communications history.</w:t>
      </w:r>
    </w:p>
    <w:p w14:paraId="7C336EF3" w14:textId="77777777" w:rsidR="003B5679" w:rsidRPr="00367176" w:rsidRDefault="003B5679" w:rsidP="003B5679">
      <w:pPr>
        <w:pStyle w:val="Heading5"/>
        <w:rPr>
          <w:highlight w:val="yellow"/>
        </w:rPr>
      </w:pPr>
      <w:bookmarkStart w:id="340" w:name="_Toc534374188"/>
      <w:bookmarkStart w:id="341" w:name="_Toc38385324"/>
      <w:bookmarkStart w:id="342" w:name="_Toc101262376"/>
      <w:r>
        <w:t>6.3.1.4.17</w:t>
      </w:r>
      <w:r>
        <w:tab/>
      </w:r>
      <w:r w:rsidRPr="00614095">
        <w:t xml:space="preserve">Proposed </w:t>
      </w:r>
      <w:r>
        <w:t>new subclause</w:t>
      </w:r>
      <w:r w:rsidRPr="00614095">
        <w:t xml:space="preserve"> </w:t>
      </w:r>
      <w:r w:rsidRPr="00024E8A">
        <w:rPr>
          <w:highlight w:val="yellow"/>
          <w:u w:val="single"/>
        </w:rPr>
        <w:t>6.4.4.2.8</w:t>
      </w:r>
      <w:r w:rsidRPr="00024E8A">
        <w:rPr>
          <w:highlight w:val="yellow"/>
          <w:u w:val="single"/>
        </w:rPr>
        <w:tab/>
        <w:t>Reference point MCData-9 (between the MC gateway server and the MC gateway server in a different MCData system)</w:t>
      </w:r>
      <w:bookmarkEnd w:id="340"/>
      <w:bookmarkEnd w:id="341"/>
      <w:bookmarkEnd w:id="342"/>
    </w:p>
    <w:p w14:paraId="5C3455B0" w14:textId="77777777" w:rsidR="003B5679" w:rsidRPr="00024E8A" w:rsidRDefault="003B5679" w:rsidP="003B5679">
      <w:pPr>
        <w:rPr>
          <w:u w:val="single"/>
        </w:rPr>
      </w:pPr>
      <w:r w:rsidRPr="00024E8A">
        <w:rPr>
          <w:highlight w:val="yellow"/>
          <w:u w:val="single"/>
        </w:rPr>
        <w:t>The MCData-9 reference point, which exists between the MC gateway server and the MC gateway server in an interconnected MCData system for MCData application signalling for establishing MCData sessions, shall use the SIP</w:t>
      </w:r>
      <w:r w:rsidRPr="00024E8A">
        <w:rPr>
          <w:highlight w:val="yellow"/>
          <w:u w:val="single"/>
        </w:rPr>
        <w:noBreakHyphen/>
        <w:t>3 reference point for transport and routing of signalling. The MCData-9 reference point also carries application data where the data size is too great to be transferred on the signalling plane.</w:t>
      </w:r>
    </w:p>
    <w:p w14:paraId="5EC8330D" w14:textId="77777777" w:rsidR="003B5679" w:rsidRPr="00BD4489" w:rsidRDefault="003B5679" w:rsidP="003B5679">
      <w:pPr>
        <w:pStyle w:val="Heading5"/>
        <w:rPr>
          <w:highlight w:val="yellow"/>
          <w:u w:val="single"/>
        </w:rPr>
      </w:pPr>
      <w:bookmarkStart w:id="343" w:name="_Toc101262377"/>
      <w:bookmarkStart w:id="344" w:name="_Toc38385326"/>
      <w:r w:rsidRPr="000134BA">
        <w:t>6.3.1.4.17a</w:t>
      </w:r>
      <w:r w:rsidRPr="000134BA">
        <w:tab/>
        <w:t xml:space="preserve">Proposed new subclause </w:t>
      </w:r>
      <w:r w:rsidRPr="000134BA">
        <w:rPr>
          <w:highlight w:val="yellow"/>
        </w:rPr>
        <w:t>6.4.4.2.9</w:t>
      </w:r>
      <w:r w:rsidRPr="000134BA">
        <w:rPr>
          <w:highlight w:val="yellow"/>
        </w:rPr>
        <w:tab/>
        <w:t>Reference point MCData-10 (between the Message notification client and MCData notification server)</w:t>
      </w:r>
      <w:bookmarkEnd w:id="343"/>
    </w:p>
    <w:p w14:paraId="415B6C10" w14:textId="77777777" w:rsidR="003B5679" w:rsidRPr="000134BA" w:rsidRDefault="003B5679" w:rsidP="003B5679">
      <w:pPr>
        <w:rPr>
          <w:highlight w:val="yellow"/>
          <w:u w:val="single"/>
        </w:rPr>
      </w:pPr>
      <w:r w:rsidRPr="000134BA">
        <w:rPr>
          <w:highlight w:val="yellow"/>
          <w:u w:val="single"/>
        </w:rPr>
        <w:t xml:space="preserve">The MCData-10 reference point, which exists between the Message notification client and the MCData notification server, is used by the Message notification client to create an appropriate notification channel(s) at the MCData notification server in order to direct events from MCData message store to the MCData notification server for subsequent delivery to the Message notification client on the UE. </w:t>
      </w:r>
    </w:p>
    <w:p w14:paraId="6B4D82B1" w14:textId="77777777" w:rsidR="003B5679" w:rsidRPr="00BD4489" w:rsidRDefault="003B5679" w:rsidP="003B5679">
      <w:pPr>
        <w:pStyle w:val="Heading5"/>
        <w:rPr>
          <w:highlight w:val="yellow"/>
        </w:rPr>
      </w:pPr>
      <w:bookmarkStart w:id="345" w:name="_Toc101262378"/>
      <w:r w:rsidRPr="000134BA">
        <w:t>6.3.1.4.17b</w:t>
      </w:r>
      <w:r w:rsidRPr="000134BA">
        <w:tab/>
      </w:r>
      <w:r w:rsidRPr="000134BA">
        <w:tab/>
        <w:t xml:space="preserve">Proposed new subclause </w:t>
      </w:r>
      <w:r w:rsidRPr="000134BA">
        <w:rPr>
          <w:highlight w:val="yellow"/>
        </w:rPr>
        <w:t>6.4.4.2.10</w:t>
      </w:r>
      <w:r w:rsidRPr="000134BA">
        <w:rPr>
          <w:highlight w:val="yellow"/>
        </w:rPr>
        <w:tab/>
        <w:t>Reference point MCData-11 (between the MCData message store and the MCData notification server)</w:t>
      </w:r>
      <w:bookmarkEnd w:id="345"/>
    </w:p>
    <w:p w14:paraId="179BBB30" w14:textId="77777777" w:rsidR="003B5679" w:rsidRPr="000134BA" w:rsidRDefault="003B5679" w:rsidP="003B5679">
      <w:pPr>
        <w:rPr>
          <w:u w:val="single"/>
        </w:rPr>
      </w:pPr>
      <w:r w:rsidRPr="000134BA">
        <w:rPr>
          <w:highlight w:val="yellow"/>
          <w:u w:val="single"/>
        </w:rPr>
        <w:t>The MCData-11 reference point, which exists between the MCData message store and the MCData notification server, is used by the MCData message store to send notification message to the subscribed Message notification client.</w:t>
      </w:r>
    </w:p>
    <w:p w14:paraId="4C68CFB8" w14:textId="77777777" w:rsidR="003B5679" w:rsidRPr="00D73ED4" w:rsidRDefault="003B5679" w:rsidP="003B5679">
      <w:pPr>
        <w:pStyle w:val="Heading5"/>
      </w:pPr>
      <w:bookmarkStart w:id="346" w:name="_Toc101262379"/>
      <w:r>
        <w:t>6.3</w:t>
      </w:r>
      <w:r w:rsidRPr="005A4D94">
        <w:t>.1.4.</w:t>
      </w:r>
      <w:r>
        <w:t>18</w:t>
      </w:r>
      <w:r w:rsidRPr="005A4D94">
        <w:tab/>
      </w:r>
      <w:r w:rsidRPr="00614095">
        <w:tab/>
        <w:t>Proposed changes to</w:t>
      </w:r>
      <w:r>
        <w:t xml:space="preserve"> 6.5.1</w:t>
      </w:r>
      <w:r>
        <w:tab/>
        <w:t>On-network functional model</w:t>
      </w:r>
      <w:bookmarkEnd w:id="344"/>
      <w:r>
        <w:t xml:space="preserve"> </w:t>
      </w:r>
      <w:r w:rsidRPr="00024E8A">
        <w:rPr>
          <w:highlight w:val="yellow"/>
          <w:u w:val="single"/>
        </w:rPr>
        <w:t>using EPS</w:t>
      </w:r>
      <w:bookmarkEnd w:id="346"/>
    </w:p>
    <w:p w14:paraId="6BF590EB" w14:textId="77777777" w:rsidR="003B5679" w:rsidRDefault="003B5679" w:rsidP="003B5679">
      <w:r w:rsidRPr="00D518E4">
        <w:t>Figure</w:t>
      </w:r>
      <w:r>
        <w:t> 6</w:t>
      </w:r>
      <w:r w:rsidRPr="00D518E4">
        <w:t>.</w:t>
      </w:r>
      <w:r>
        <w:t>5.1</w:t>
      </w:r>
      <w:r w:rsidRPr="00D518E4">
        <w:t xml:space="preserve">-1 shows the </w:t>
      </w:r>
      <w:r>
        <w:t xml:space="preserve">application plane </w:t>
      </w:r>
      <w:r w:rsidRPr="00D518E4">
        <w:t xml:space="preserve">functional model for </w:t>
      </w:r>
      <w:r>
        <w:t>SDS</w:t>
      </w:r>
      <w:r w:rsidRPr="00D518E4">
        <w:t>.</w:t>
      </w:r>
    </w:p>
    <w:p w14:paraId="46C587B9" w14:textId="77777777" w:rsidR="003B5679" w:rsidRDefault="003B5679" w:rsidP="003B5679">
      <w:pPr>
        <w:pStyle w:val="TH"/>
      </w:pPr>
      <w:r>
        <w:object w:dxaOrig="7036" w:dyaOrig="3721" w14:anchorId="3D105BE9">
          <v:shape id="_x0000_i1050" type="#_x0000_t75" style="width:351.85pt;height:185.95pt" o:ole="">
            <v:imagedata r:id="rId62" o:title=""/>
          </v:shape>
          <o:OLEObject Type="Embed" ProgID="Visio.Drawing.11" ShapeID="_x0000_i1050" DrawAspect="Content" ObjectID="_1716575985" r:id="rId63"/>
        </w:object>
      </w:r>
    </w:p>
    <w:p w14:paraId="22F4A3E4" w14:textId="77777777" w:rsidR="003B5679" w:rsidRDefault="003B5679" w:rsidP="003B5679">
      <w:pPr>
        <w:pStyle w:val="TF"/>
      </w:pPr>
      <w:r w:rsidRPr="00AE359C">
        <w:t>Figure</w:t>
      </w:r>
      <w:r>
        <w:t> 6</w:t>
      </w:r>
      <w:r w:rsidRPr="00AE359C">
        <w:t>.</w:t>
      </w:r>
      <w:r>
        <w:t>5.1</w:t>
      </w:r>
      <w:r w:rsidRPr="00AE359C">
        <w:t xml:space="preserve">-1: </w:t>
      </w:r>
      <w:r>
        <w:t>Application plane f</w:t>
      </w:r>
      <w:r w:rsidRPr="00AE359C">
        <w:t xml:space="preserve">unctional model for </w:t>
      </w:r>
      <w:r>
        <w:t xml:space="preserve">SDS </w:t>
      </w:r>
      <w:r w:rsidRPr="00024E8A">
        <w:rPr>
          <w:highlight w:val="yellow"/>
          <w:u w:val="single"/>
        </w:rPr>
        <w:t>using EPS</w:t>
      </w:r>
    </w:p>
    <w:p w14:paraId="1E4039F2" w14:textId="77777777" w:rsidR="003B5679" w:rsidRPr="00823619" w:rsidRDefault="003B5679" w:rsidP="003B5679">
      <w:r w:rsidRPr="00823619">
        <w:t>In the model shown in figure </w:t>
      </w:r>
      <w:r>
        <w:t>6</w:t>
      </w:r>
      <w:r w:rsidRPr="00823619">
        <w:t>.</w:t>
      </w:r>
      <w:r>
        <w:t>5</w:t>
      </w:r>
      <w:r w:rsidRPr="00823619">
        <w:t>.1-1, the following apply:</w:t>
      </w:r>
    </w:p>
    <w:p w14:paraId="20FBC3C5" w14:textId="77777777" w:rsidR="003B5679" w:rsidRPr="00823619" w:rsidRDefault="003B5679" w:rsidP="003B5679">
      <w:pPr>
        <w:pStyle w:val="B10"/>
      </w:pPr>
      <w:r w:rsidRPr="00823619">
        <w:t>-</w:t>
      </w:r>
      <w:r w:rsidRPr="00823619">
        <w:tab/>
        <w:t>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r w:rsidRPr="00823619">
        <w:t xml:space="preserve"> </w:t>
      </w:r>
      <w:r>
        <w:t xml:space="preserve">This reference point is also used </w:t>
      </w:r>
      <w:r w:rsidRPr="00823619">
        <w:t xml:space="preserve">for MCData application signalling </w:t>
      </w:r>
      <w:r>
        <w:t>during</w:t>
      </w:r>
      <w:r w:rsidRPr="00823619">
        <w:t xml:space="preserve"> </w:t>
      </w:r>
      <w:r>
        <w:t>session establishment</w:t>
      </w:r>
      <w:r w:rsidRPr="00823619">
        <w:t xml:space="preserve"> in support of </w:t>
      </w:r>
      <w:r>
        <w:t>SDS data transfer</w:t>
      </w:r>
      <w:r w:rsidRPr="00823619">
        <w:t>.</w:t>
      </w:r>
    </w:p>
    <w:p w14:paraId="759221A6" w14:textId="77777777" w:rsidR="003B5679" w:rsidRPr="00823619" w:rsidRDefault="003B5679" w:rsidP="003B5679">
      <w:pPr>
        <w:pStyle w:val="B10"/>
      </w:pPr>
      <w:r w:rsidRPr="00823619">
        <w:t>-</w:t>
      </w:r>
      <w:r w:rsidRPr="00823619">
        <w:tab/>
        <w:t>MCData-</w:t>
      </w:r>
      <w:r>
        <w:t>SDS-2</w:t>
      </w:r>
      <w:r w:rsidRPr="00823619">
        <w:t xml:space="preserve"> </w:t>
      </w:r>
      <w:r>
        <w:t xml:space="preserve">reference point </w:t>
      </w:r>
      <w:r w:rsidRPr="00823619">
        <w:t xml:space="preserve">carries uplink and downlink unicast </w:t>
      </w:r>
      <w:r>
        <w:t>SDS data</w:t>
      </w:r>
      <w:r w:rsidRPr="00823619">
        <w:t xml:space="preserve"> </w:t>
      </w:r>
      <w:r>
        <w:t xml:space="preserve">over media plane </w:t>
      </w:r>
      <w:r w:rsidRPr="00823619">
        <w:t xml:space="preserve">between the </w:t>
      </w:r>
      <w:r>
        <w:t>SDS distribution function</w:t>
      </w:r>
      <w:r w:rsidRPr="00823619">
        <w:t xml:space="preserve"> of the MCData server and the </w:t>
      </w:r>
      <w:r>
        <w:t>SDS function</w:t>
      </w:r>
      <w:r w:rsidRPr="00823619">
        <w:t xml:space="preserve"> of the MCData </w:t>
      </w:r>
      <w:r>
        <w:t>client</w:t>
      </w:r>
      <w:r w:rsidRPr="00823619">
        <w:t>.</w:t>
      </w:r>
    </w:p>
    <w:p w14:paraId="0221C948" w14:textId="77777777" w:rsidR="003B5679" w:rsidRDefault="003B5679" w:rsidP="003B5679">
      <w:pPr>
        <w:pStyle w:val="B10"/>
      </w:pPr>
      <w:r w:rsidRPr="00823619">
        <w:lastRenderedPageBreak/>
        <w:t>-</w:t>
      </w:r>
      <w:r w:rsidRPr="00823619">
        <w:tab/>
        <w:t>MCData-</w:t>
      </w:r>
      <w:r>
        <w:t>SDS-3</w:t>
      </w:r>
      <w:r w:rsidRPr="00823619">
        <w:t xml:space="preserve"> </w:t>
      </w:r>
      <w:r>
        <w:t xml:space="preserve">reference point </w:t>
      </w:r>
      <w:r w:rsidRPr="00823619">
        <w:t xml:space="preserve">carries downlink multicast </w:t>
      </w:r>
      <w:r>
        <w:t>SDS data over media plane</w:t>
      </w:r>
      <w:r w:rsidRPr="00823619">
        <w:t xml:space="preserve"> from the </w:t>
      </w:r>
      <w:r>
        <w:t>SDS distribution function</w:t>
      </w:r>
      <w:r w:rsidRPr="00823619">
        <w:t xml:space="preserve"> of the MCData server to the </w:t>
      </w:r>
      <w:r>
        <w:t>SDS function</w:t>
      </w:r>
      <w:r w:rsidRPr="00823619">
        <w:t xml:space="preserve"> of the MCData </w:t>
      </w:r>
      <w:r>
        <w:t>client</w:t>
      </w:r>
      <w:r w:rsidRPr="00823619">
        <w:t>.</w:t>
      </w:r>
    </w:p>
    <w:p w14:paraId="653378E4" w14:textId="77777777" w:rsidR="003B5679" w:rsidRDefault="003B5679" w:rsidP="003B5679">
      <w:r>
        <w:t>Examples of SDS data</w:t>
      </w:r>
      <w:r w:rsidRPr="006222C9">
        <w:t xml:space="preserve"> </w:t>
      </w:r>
      <w:r>
        <w:t xml:space="preserve">(in the form of text, binary, application data, URL or combinations of these) are: </w:t>
      </w:r>
    </w:p>
    <w:p w14:paraId="02B1A358" w14:textId="77777777" w:rsidR="003B5679" w:rsidRPr="00823619" w:rsidRDefault="003B5679" w:rsidP="003B5679">
      <w:pPr>
        <w:pStyle w:val="B10"/>
      </w:pPr>
      <w:r w:rsidRPr="00823619">
        <w:t>-</w:t>
      </w:r>
      <w:r w:rsidRPr="00823619">
        <w:tab/>
        <w:t>information pertaining to applications e.g. health parameters of MCData user for situational awareness application;</w:t>
      </w:r>
    </w:p>
    <w:p w14:paraId="73D40948" w14:textId="77777777" w:rsidR="003B5679" w:rsidRPr="00823619" w:rsidRDefault="003B5679" w:rsidP="003B5679">
      <w:pPr>
        <w:pStyle w:val="B10"/>
      </w:pPr>
      <w:r w:rsidRPr="00823619">
        <w:t>-</w:t>
      </w:r>
      <w:r w:rsidRPr="00823619">
        <w:tab/>
        <w:t>information pertaining to enhanced status service;</w:t>
      </w:r>
    </w:p>
    <w:p w14:paraId="287516B5" w14:textId="77777777" w:rsidR="003B5679" w:rsidRPr="00823619" w:rsidRDefault="003B5679" w:rsidP="003B5679">
      <w:pPr>
        <w:pStyle w:val="B10"/>
      </w:pPr>
      <w:r w:rsidRPr="00823619">
        <w:t>-</w:t>
      </w:r>
      <w:r w:rsidRPr="00823619">
        <w:tab/>
        <w:t xml:space="preserve">text </w:t>
      </w:r>
      <w:r>
        <w:t xml:space="preserve">or URL </w:t>
      </w:r>
      <w:r w:rsidRPr="00823619">
        <w:t>data between MCData users;</w:t>
      </w:r>
    </w:p>
    <w:p w14:paraId="2EF4D86D" w14:textId="77777777" w:rsidR="003B5679" w:rsidRPr="00823619" w:rsidRDefault="003B5679" w:rsidP="003B5679">
      <w:pPr>
        <w:pStyle w:val="B10"/>
      </w:pPr>
      <w:r w:rsidRPr="00823619">
        <w:t>-</w:t>
      </w:r>
      <w:r w:rsidRPr="00823619">
        <w:tab/>
        <w:t>application data</w:t>
      </w:r>
      <w:r>
        <w:t xml:space="preserve"> (e.g. health parameters)</w:t>
      </w:r>
      <w:r w:rsidRPr="00823619">
        <w:t xml:space="preserve"> to the MCData user;</w:t>
      </w:r>
    </w:p>
    <w:p w14:paraId="021F89B2" w14:textId="77777777" w:rsidR="003B5679" w:rsidRPr="00823619" w:rsidRDefault="003B5679" w:rsidP="003B5679">
      <w:pPr>
        <w:pStyle w:val="B10"/>
      </w:pPr>
      <w:r w:rsidRPr="00823619">
        <w:t>-</w:t>
      </w:r>
      <w:r w:rsidRPr="00823619">
        <w:tab/>
        <w:t xml:space="preserve">location information (independent or along with user </w:t>
      </w:r>
      <w:r>
        <w:t xml:space="preserve">or application </w:t>
      </w:r>
      <w:r w:rsidRPr="00823619">
        <w:t>provided data);</w:t>
      </w:r>
    </w:p>
    <w:p w14:paraId="0EF218B4" w14:textId="77777777" w:rsidR="003B5679" w:rsidRPr="00823619" w:rsidRDefault="003B5679" w:rsidP="003B5679">
      <w:pPr>
        <w:pStyle w:val="B10"/>
      </w:pPr>
      <w:r>
        <w:t>-</w:t>
      </w:r>
      <w:r>
        <w:tab/>
        <w:t>command instructions to invoke certain operations on the MCData UE e.g. invoking UE specific applications</w:t>
      </w:r>
      <w:r w:rsidRPr="00823619">
        <w:t>;</w:t>
      </w:r>
      <w:r>
        <w:t xml:space="preserve"> </w:t>
      </w:r>
      <w:r w:rsidRPr="00823619">
        <w:t>and</w:t>
      </w:r>
    </w:p>
    <w:p w14:paraId="78AA7D38" w14:textId="77777777" w:rsidR="003B5679" w:rsidRPr="003E1C59" w:rsidRDefault="003B5679" w:rsidP="003B5679">
      <w:pPr>
        <w:pStyle w:val="B10"/>
      </w:pPr>
      <w:r w:rsidRPr="00823619">
        <w:t>-</w:t>
      </w:r>
      <w:r w:rsidRPr="00823619">
        <w:tab/>
        <w:t>application plane identities for the MCData user and MCData application.</w:t>
      </w:r>
    </w:p>
    <w:p w14:paraId="3F92B74B" w14:textId="77777777" w:rsidR="003B5679" w:rsidRPr="006F6433" w:rsidRDefault="003B5679" w:rsidP="003B5679">
      <w:pPr>
        <w:pStyle w:val="Heading5"/>
        <w:rPr>
          <w:highlight w:val="yellow"/>
        </w:rPr>
      </w:pPr>
      <w:bookmarkStart w:id="347" w:name="_Toc101262380"/>
      <w:r>
        <w:t>6.3</w:t>
      </w:r>
      <w:r w:rsidRPr="005A4D94">
        <w:t>.1.4.</w:t>
      </w:r>
      <w:r>
        <w:t>19</w:t>
      </w:r>
      <w:r w:rsidRPr="005A4D94">
        <w:tab/>
      </w:r>
      <w:r w:rsidRPr="00614095">
        <w:tab/>
        <w:t xml:space="preserve">Proposed </w:t>
      </w:r>
      <w:r>
        <w:t xml:space="preserve">new subclause </w:t>
      </w:r>
      <w:r w:rsidRPr="00024E8A">
        <w:rPr>
          <w:highlight w:val="yellow"/>
          <w:u w:val="single"/>
        </w:rPr>
        <w:t>6.5.1a</w:t>
      </w:r>
      <w:r w:rsidRPr="00024E8A">
        <w:rPr>
          <w:highlight w:val="yellow"/>
          <w:u w:val="single"/>
        </w:rPr>
        <w:tab/>
        <w:t>On-network functional model using 5GS</w:t>
      </w:r>
      <w:bookmarkEnd w:id="347"/>
    </w:p>
    <w:p w14:paraId="7A8E8C16" w14:textId="77777777" w:rsidR="003B5679" w:rsidRPr="00024E8A" w:rsidRDefault="003B5679" w:rsidP="003B5679">
      <w:pPr>
        <w:rPr>
          <w:highlight w:val="yellow"/>
          <w:u w:val="single"/>
        </w:rPr>
      </w:pPr>
      <w:r w:rsidRPr="00024E8A">
        <w:rPr>
          <w:highlight w:val="yellow"/>
          <w:u w:val="single"/>
        </w:rPr>
        <w:t>Figure 6.5.1a-1 shows the application plane functional model for SDS.</w:t>
      </w:r>
    </w:p>
    <w:p w14:paraId="49A13203" w14:textId="77777777" w:rsidR="003B5679" w:rsidRPr="00024E8A" w:rsidRDefault="003B5679" w:rsidP="003B5679">
      <w:pPr>
        <w:pStyle w:val="TH"/>
        <w:rPr>
          <w:highlight w:val="yellow"/>
          <w:u w:val="single"/>
        </w:rPr>
      </w:pPr>
      <w:r w:rsidRPr="00024E8A">
        <w:rPr>
          <w:highlight w:val="yellow"/>
          <w:u w:val="single"/>
        </w:rPr>
        <w:object w:dxaOrig="6511" w:dyaOrig="3601" w14:anchorId="37A2C566">
          <v:shape id="_x0000_i1051" type="#_x0000_t75" style="width:325.55pt;height:180.3pt" o:ole="">
            <v:imagedata r:id="rId64" o:title=""/>
          </v:shape>
          <o:OLEObject Type="Embed" ProgID="Visio.Drawing.15" ShapeID="_x0000_i1051" DrawAspect="Content" ObjectID="_1716575986" r:id="rId65"/>
        </w:object>
      </w:r>
    </w:p>
    <w:p w14:paraId="4808670B" w14:textId="77777777" w:rsidR="003B5679" w:rsidRPr="00024E8A" w:rsidRDefault="003B5679" w:rsidP="003B5679">
      <w:pPr>
        <w:pStyle w:val="TF"/>
        <w:rPr>
          <w:highlight w:val="yellow"/>
          <w:u w:val="single"/>
        </w:rPr>
      </w:pPr>
      <w:r w:rsidRPr="00024E8A">
        <w:rPr>
          <w:highlight w:val="yellow"/>
          <w:u w:val="single"/>
        </w:rPr>
        <w:t>Figure 6.5.1a-1: Application plane functional model for SDS using 5GS</w:t>
      </w:r>
    </w:p>
    <w:p w14:paraId="0565F58E" w14:textId="77777777" w:rsidR="003B5679" w:rsidRPr="00024E8A" w:rsidRDefault="003B5679" w:rsidP="003B5679">
      <w:pPr>
        <w:rPr>
          <w:highlight w:val="yellow"/>
          <w:u w:val="single"/>
        </w:rPr>
      </w:pPr>
      <w:r w:rsidRPr="00024E8A">
        <w:rPr>
          <w:highlight w:val="yellow"/>
          <w:u w:val="single"/>
        </w:rPr>
        <w:t>In the model shown in figure 6.5.1a-1, the following apply:</w:t>
      </w:r>
    </w:p>
    <w:p w14:paraId="3389F2EC"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MCData-SDS-1 reference point is used for uplink and downlink unicast SDS data transaction over signalling control plane by the SDS distribution function of the MCData server and SDS function of the MCData client. This reference point is also used for MCData application signalling during session establishment in support of SDS data transfer.</w:t>
      </w:r>
    </w:p>
    <w:p w14:paraId="4E391343"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MCData-SDS-2 reference point carries uplink and downlink unicast SDS data over media plane between the SDS distribution function of the MCData server and the SDS function of the MCData client.</w:t>
      </w:r>
    </w:p>
    <w:p w14:paraId="7EA4CEC6" w14:textId="77777777" w:rsidR="003B5679" w:rsidRPr="00024E8A" w:rsidRDefault="003B5679" w:rsidP="003B5679">
      <w:pPr>
        <w:rPr>
          <w:highlight w:val="yellow"/>
          <w:u w:val="single"/>
        </w:rPr>
      </w:pPr>
      <w:r w:rsidRPr="00024E8A">
        <w:rPr>
          <w:highlight w:val="yellow"/>
          <w:u w:val="single"/>
        </w:rPr>
        <w:t xml:space="preserve">Examples of SDS data (in the form of text, binary, application data, URL or combinations of these) are: </w:t>
      </w:r>
    </w:p>
    <w:p w14:paraId="139D6F2E"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information pertaining to applications e.g. health parameters of MCData user for situational awareness application;</w:t>
      </w:r>
    </w:p>
    <w:p w14:paraId="19BEE4E5"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information pertaining to enhanced status service;</w:t>
      </w:r>
    </w:p>
    <w:p w14:paraId="4B5FECF9"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text or URL data between MCData users;</w:t>
      </w:r>
    </w:p>
    <w:p w14:paraId="3A12E6BF"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application data (e.g. health parameters) to the MCData user;</w:t>
      </w:r>
    </w:p>
    <w:p w14:paraId="022B0282" w14:textId="77777777" w:rsidR="003B5679" w:rsidRPr="00024E8A" w:rsidRDefault="003B5679" w:rsidP="003B5679">
      <w:pPr>
        <w:pStyle w:val="B10"/>
        <w:rPr>
          <w:highlight w:val="yellow"/>
          <w:u w:val="single"/>
        </w:rPr>
      </w:pPr>
      <w:r w:rsidRPr="00024E8A">
        <w:rPr>
          <w:highlight w:val="yellow"/>
          <w:u w:val="single"/>
        </w:rPr>
        <w:lastRenderedPageBreak/>
        <w:t>-</w:t>
      </w:r>
      <w:r w:rsidRPr="00024E8A">
        <w:rPr>
          <w:highlight w:val="yellow"/>
          <w:u w:val="single"/>
        </w:rPr>
        <w:tab/>
        <w:t>location information (independent or along with user or application provided data);</w:t>
      </w:r>
    </w:p>
    <w:p w14:paraId="470BF5E4"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command instructions to invoke certain operations on the MCData UE e.g. invoking UE specific applications; and</w:t>
      </w:r>
    </w:p>
    <w:p w14:paraId="30E4FC4E" w14:textId="77777777" w:rsidR="003B5679" w:rsidRPr="003E1C59" w:rsidRDefault="003B5679" w:rsidP="003B5679">
      <w:pPr>
        <w:pStyle w:val="B10"/>
      </w:pPr>
      <w:r w:rsidRPr="00024E8A">
        <w:rPr>
          <w:highlight w:val="yellow"/>
          <w:u w:val="single"/>
        </w:rPr>
        <w:t>-</w:t>
      </w:r>
      <w:r w:rsidRPr="00024E8A">
        <w:rPr>
          <w:highlight w:val="yellow"/>
          <w:u w:val="single"/>
        </w:rPr>
        <w:tab/>
        <w:t>application plane identities for the MCData user and MCData application.</w:t>
      </w:r>
    </w:p>
    <w:p w14:paraId="5BB009F6" w14:textId="77777777" w:rsidR="003B5679" w:rsidRDefault="003B5679" w:rsidP="003B5679">
      <w:pPr>
        <w:pStyle w:val="Heading5"/>
      </w:pPr>
      <w:bookmarkStart w:id="348" w:name="_Toc101262381"/>
      <w:r>
        <w:t>6.3</w:t>
      </w:r>
      <w:r w:rsidRPr="005A4D94">
        <w:t>.1.4.</w:t>
      </w:r>
      <w:r>
        <w:t>20</w:t>
      </w:r>
      <w:r w:rsidRPr="00614095">
        <w:tab/>
        <w:t>Proposed changes to</w:t>
      </w:r>
      <w:r>
        <w:t xml:space="preserve"> </w:t>
      </w:r>
      <w:bookmarkStart w:id="349" w:name="_Toc38385338"/>
      <w:r>
        <w:t>6</w:t>
      </w:r>
      <w:r w:rsidRPr="006C2BF0">
        <w:t>.</w:t>
      </w:r>
      <w:r>
        <w:t>5</w:t>
      </w:r>
      <w:r w:rsidRPr="006C2BF0">
        <w:t>.</w:t>
      </w:r>
      <w:r>
        <w:t>4</w:t>
      </w:r>
      <w:r w:rsidRPr="006C2BF0">
        <w:t>.</w:t>
      </w:r>
      <w:r>
        <w:t>1.3</w:t>
      </w:r>
      <w:r w:rsidRPr="006C2BF0">
        <w:tab/>
        <w:t>Reference point MCData-</w:t>
      </w:r>
      <w:r>
        <w:t>SDS-3</w:t>
      </w:r>
      <w:r w:rsidRPr="006C2BF0">
        <w:t xml:space="preserve"> (multicast between the </w:t>
      </w:r>
      <w:r>
        <w:t>SDS</w:t>
      </w:r>
      <w:r w:rsidRPr="006C2BF0">
        <w:t xml:space="preserve"> distribution function </w:t>
      </w:r>
      <w:r>
        <w:t xml:space="preserve">and </w:t>
      </w:r>
      <w:r w:rsidRPr="00554D31">
        <w:t xml:space="preserve">the </w:t>
      </w:r>
      <w:r>
        <w:t>SDS function</w:t>
      </w:r>
      <w:r w:rsidRPr="006C2BF0">
        <w:t>)</w:t>
      </w:r>
      <w:bookmarkEnd w:id="348"/>
      <w:bookmarkEnd w:id="349"/>
    </w:p>
    <w:p w14:paraId="0B7B031A" w14:textId="77777777" w:rsidR="003B5679" w:rsidRDefault="003B5679" w:rsidP="003B5679">
      <w:r w:rsidRPr="00823619">
        <w:t>The MCData-</w:t>
      </w:r>
      <w:r>
        <w:t>SDS-3</w:t>
      </w:r>
      <w:r w:rsidRPr="00823619">
        <w:t xml:space="preserve"> reference point, which exists between the </w:t>
      </w:r>
      <w:r>
        <w:t>SDS</w:t>
      </w:r>
      <w:r w:rsidRPr="00823619">
        <w:t xml:space="preserve"> distribution function </w:t>
      </w:r>
      <w:r>
        <w:t xml:space="preserve">of the MCData server </w:t>
      </w:r>
      <w:r w:rsidRPr="00823619">
        <w:t>and the SDS function</w:t>
      </w:r>
      <w:r>
        <w:t xml:space="preserve"> of the MCData client</w:t>
      </w:r>
      <w:r w:rsidRPr="00823619">
        <w:t xml:space="preserve">, is used by the </w:t>
      </w:r>
      <w:r>
        <w:t>SDS</w:t>
      </w:r>
      <w:r w:rsidRPr="00823619">
        <w:t xml:space="preserve"> distribution function of the MCData server to send </w:t>
      </w:r>
      <w:r>
        <w:t xml:space="preserve">downlink </w:t>
      </w:r>
      <w:r w:rsidRPr="00823619">
        <w:t xml:space="preserve">multicast </w:t>
      </w:r>
      <w:r>
        <w:t>SDS data</w:t>
      </w:r>
      <w:r w:rsidRPr="00823619">
        <w:t xml:space="preserve"> to the </w:t>
      </w:r>
      <w:r>
        <w:t>SDS function</w:t>
      </w:r>
      <w:r w:rsidRPr="00823619">
        <w:t xml:space="preserve"> of the MCData client. The MCData-</w:t>
      </w:r>
      <w:r>
        <w:t>SDS-3</w:t>
      </w:r>
      <w:r w:rsidRPr="00823619">
        <w:t xml:space="preserve"> reference point uses the MB2-U interface defined in 3GPP TS 23.468 [</w:t>
      </w:r>
      <w:r>
        <w:t>8</w:t>
      </w:r>
      <w:r w:rsidRPr="00823619">
        <w:t>].</w:t>
      </w:r>
    </w:p>
    <w:p w14:paraId="0932C308" w14:textId="77777777" w:rsidR="003B5679" w:rsidRPr="00024E8A" w:rsidRDefault="003B5679" w:rsidP="003B5679">
      <w:pPr>
        <w:pStyle w:val="NO"/>
        <w:rPr>
          <w:u w:val="single"/>
          <w:lang w:val="en-US"/>
        </w:rPr>
      </w:pPr>
      <w:r w:rsidRPr="00024E8A">
        <w:rPr>
          <w:highlight w:val="yellow"/>
          <w:u w:val="single"/>
          <w:lang w:val="en-US"/>
        </w:rPr>
        <w:t>Note:</w:t>
      </w:r>
      <w:r w:rsidRPr="00024E8A">
        <w:rPr>
          <w:highlight w:val="yellow"/>
          <w:u w:val="single"/>
          <w:lang w:val="en-US"/>
        </w:rPr>
        <w:tab/>
        <w:t>This reference point is not available when using 5GS.</w:t>
      </w:r>
    </w:p>
    <w:p w14:paraId="7B70C16D" w14:textId="77777777" w:rsidR="003B5679" w:rsidRPr="00D73ED4" w:rsidRDefault="003B5679" w:rsidP="003B5679">
      <w:pPr>
        <w:pStyle w:val="Heading5"/>
      </w:pPr>
      <w:bookmarkStart w:id="350" w:name="_Toc38385341"/>
      <w:bookmarkStart w:id="351" w:name="_Toc101262382"/>
      <w:r>
        <w:t>6.3</w:t>
      </w:r>
      <w:r w:rsidRPr="005A4D94">
        <w:t>.1.4.</w:t>
      </w:r>
      <w:r>
        <w:t>21</w:t>
      </w:r>
      <w:r w:rsidRPr="005A4D94">
        <w:tab/>
      </w:r>
      <w:r w:rsidRPr="00614095">
        <w:tab/>
        <w:t>Proposed changes to</w:t>
      </w:r>
      <w:r>
        <w:t xml:space="preserve"> 6.6.1</w:t>
      </w:r>
      <w:r>
        <w:tab/>
        <w:t>On-network functional model</w:t>
      </w:r>
      <w:bookmarkEnd w:id="350"/>
      <w:r>
        <w:t xml:space="preserve"> </w:t>
      </w:r>
      <w:r w:rsidRPr="00024E8A">
        <w:rPr>
          <w:highlight w:val="yellow"/>
          <w:u w:val="single"/>
        </w:rPr>
        <w:t>using EPS</w:t>
      </w:r>
      <w:bookmarkEnd w:id="351"/>
    </w:p>
    <w:p w14:paraId="2FB9634B" w14:textId="77777777" w:rsidR="003B5679" w:rsidRPr="00167861" w:rsidRDefault="003B5679" w:rsidP="003B5679">
      <w:r w:rsidRPr="00D518E4">
        <w:t>Figure</w:t>
      </w:r>
      <w:r>
        <w:t> 6</w:t>
      </w:r>
      <w:r w:rsidRPr="00D518E4">
        <w:t>.</w:t>
      </w:r>
      <w:r>
        <w:t>6.1</w:t>
      </w:r>
      <w:r w:rsidRPr="00D518E4">
        <w:t xml:space="preserve">-1 shows the </w:t>
      </w:r>
      <w:r>
        <w:t xml:space="preserve">application plane </w:t>
      </w:r>
      <w:r w:rsidRPr="00D518E4">
        <w:t xml:space="preserve">functional model for </w:t>
      </w:r>
      <w:r>
        <w:t>file distribution</w:t>
      </w:r>
      <w:r w:rsidRPr="00D518E4">
        <w:t>.</w:t>
      </w:r>
    </w:p>
    <w:p w14:paraId="7622EEE9" w14:textId="77777777" w:rsidR="003B5679" w:rsidRDefault="003B5679" w:rsidP="003B5679">
      <w:pPr>
        <w:pStyle w:val="TH"/>
      </w:pPr>
      <w:r>
        <w:object w:dxaOrig="11565" w:dyaOrig="10845" w14:anchorId="7A7BA607">
          <v:shape id="_x0000_i1052" type="#_x0000_t75" style="width:318.7pt;height:298pt" o:ole="">
            <v:imagedata r:id="rId66" o:title=""/>
          </v:shape>
          <o:OLEObject Type="Embed" ProgID="Visio.Drawing.11" ShapeID="_x0000_i1052" DrawAspect="Content" ObjectID="_1716575987" r:id="rId67"/>
        </w:object>
      </w:r>
    </w:p>
    <w:p w14:paraId="35346977" w14:textId="77777777" w:rsidR="003B5679" w:rsidRDefault="003B5679" w:rsidP="003B5679">
      <w:pPr>
        <w:pStyle w:val="TF"/>
      </w:pPr>
      <w:r w:rsidRPr="00AE359C">
        <w:t>Figure</w:t>
      </w:r>
      <w:r>
        <w:t> 6</w:t>
      </w:r>
      <w:r w:rsidRPr="00AE359C">
        <w:t>.</w:t>
      </w:r>
      <w:r>
        <w:t>6.1</w:t>
      </w:r>
      <w:r w:rsidRPr="00AE359C">
        <w:t xml:space="preserve">-1: </w:t>
      </w:r>
      <w:r>
        <w:t>Application plane f</w:t>
      </w:r>
      <w:r w:rsidRPr="00AE359C">
        <w:t xml:space="preserve">unctional model for </w:t>
      </w:r>
      <w:r>
        <w:t xml:space="preserve">file distribution </w:t>
      </w:r>
      <w:r w:rsidRPr="00024E8A">
        <w:rPr>
          <w:highlight w:val="yellow"/>
          <w:u w:val="single"/>
        </w:rPr>
        <w:t>using EPS</w:t>
      </w:r>
    </w:p>
    <w:p w14:paraId="36BEC7C8" w14:textId="77777777" w:rsidR="003B5679" w:rsidRPr="00823619" w:rsidRDefault="003B5679" w:rsidP="003B5679">
      <w:r w:rsidRPr="00823619">
        <w:t>In the model shown in figure </w:t>
      </w:r>
      <w:r>
        <w:t>6</w:t>
      </w:r>
      <w:r w:rsidRPr="00823619">
        <w:t>.</w:t>
      </w:r>
      <w:r>
        <w:t>6</w:t>
      </w:r>
      <w:r w:rsidRPr="00823619">
        <w:t>.1-1, the following apply:</w:t>
      </w:r>
    </w:p>
    <w:p w14:paraId="50031D6B" w14:textId="77777777" w:rsidR="003B5679" w:rsidRPr="00823619" w:rsidRDefault="003B5679" w:rsidP="003B5679">
      <w:pPr>
        <w:pStyle w:val="B10"/>
      </w:pPr>
      <w:r w:rsidRPr="00823619">
        <w:t>-</w:t>
      </w:r>
      <w:r w:rsidRPr="00823619">
        <w:tab/>
      </w:r>
      <w:r>
        <w:t>MCData-FD-1</w:t>
      </w:r>
      <w:r w:rsidRPr="00823619">
        <w:t xml:space="preserve"> </w:t>
      </w:r>
      <w:r>
        <w:t xml:space="preserve">reference point </w:t>
      </w:r>
      <w:r w:rsidRPr="00823619">
        <w:t>is used for MCData application signalling for establishing a session in support of MCData</w:t>
      </w:r>
      <w:r>
        <w:t xml:space="preserve"> file distribution</w:t>
      </w:r>
      <w:r w:rsidRPr="00823619">
        <w:t>.</w:t>
      </w:r>
      <w:r w:rsidRPr="00FA05F4">
        <w:t xml:space="preserve"> </w:t>
      </w:r>
      <w:r w:rsidRPr="00823619">
        <w:t xml:space="preserve">The bearer </w:t>
      </w:r>
      <w:r>
        <w:t xml:space="preserve">is also </w:t>
      </w:r>
      <w:r w:rsidRPr="00823619">
        <w:t xml:space="preserve">used for both uplink and downlink unicast </w:t>
      </w:r>
      <w:r>
        <w:t>data (e.g., URL associated to file, file download completed report)</w:t>
      </w:r>
      <w:r w:rsidRPr="00823619">
        <w:t>.</w:t>
      </w:r>
    </w:p>
    <w:p w14:paraId="228C82F1" w14:textId="77777777" w:rsidR="003B5679" w:rsidRPr="00823619" w:rsidRDefault="003B5679" w:rsidP="003B5679">
      <w:pPr>
        <w:pStyle w:val="B10"/>
      </w:pPr>
      <w:r w:rsidRPr="00823619">
        <w:t>-</w:t>
      </w:r>
      <w:r w:rsidRPr="00823619">
        <w:tab/>
        <w:t>MCData</w:t>
      </w:r>
      <w:r>
        <w:t>-FD</w:t>
      </w:r>
      <w:r w:rsidRPr="00823619">
        <w:t>-</w:t>
      </w:r>
      <w:r>
        <w:t>2</w:t>
      </w:r>
      <w:r w:rsidRPr="00823619">
        <w:t xml:space="preserve"> </w:t>
      </w:r>
      <w:r>
        <w:t xml:space="preserve">reference point </w:t>
      </w:r>
      <w:r w:rsidRPr="00823619">
        <w:t xml:space="preserve">carries </w:t>
      </w:r>
      <w:r>
        <w:t>uplink and downlink</w:t>
      </w:r>
      <w:r w:rsidRPr="00823619">
        <w:t xml:space="preserve"> unicast </w:t>
      </w:r>
      <w:r>
        <w:t>file data</w:t>
      </w:r>
      <w:r w:rsidRPr="00823619">
        <w:t xml:space="preserve"> between the </w:t>
      </w:r>
      <w:r>
        <w:t>FD</w:t>
      </w:r>
      <w:r w:rsidRPr="00823619">
        <w:t xml:space="preserve"> function</w:t>
      </w:r>
      <w:r>
        <w:t>s</w:t>
      </w:r>
      <w:r w:rsidRPr="00823619">
        <w:t xml:space="preserve"> of the MCData server and </w:t>
      </w:r>
      <w:r>
        <w:t xml:space="preserve">the </w:t>
      </w:r>
      <w:r w:rsidRPr="00823619">
        <w:t>MCData UE.</w:t>
      </w:r>
    </w:p>
    <w:p w14:paraId="03880EB4" w14:textId="77777777" w:rsidR="003B5679" w:rsidRPr="00823619" w:rsidRDefault="003B5679" w:rsidP="003B5679">
      <w:pPr>
        <w:pStyle w:val="B10"/>
      </w:pPr>
      <w:r w:rsidRPr="00823619">
        <w:t>-</w:t>
      </w:r>
      <w:r w:rsidRPr="00823619">
        <w:tab/>
        <w:t>MCData</w:t>
      </w:r>
      <w:r>
        <w:t>-FD</w:t>
      </w:r>
      <w:r w:rsidRPr="00823619">
        <w:t>-</w:t>
      </w:r>
      <w:r>
        <w:t>3</w:t>
      </w:r>
      <w:r w:rsidRPr="00823619">
        <w:t xml:space="preserve"> </w:t>
      </w:r>
      <w:r>
        <w:t xml:space="preserve">reference point </w:t>
      </w:r>
      <w:r w:rsidRPr="00823619">
        <w:t xml:space="preserve">carries </w:t>
      </w:r>
      <w:r>
        <w:t xml:space="preserve">downlink </w:t>
      </w:r>
      <w:r w:rsidRPr="00823619">
        <w:t xml:space="preserve">multicast </w:t>
      </w:r>
      <w:r>
        <w:t>file data</w:t>
      </w:r>
      <w:r w:rsidRPr="00823619">
        <w:t xml:space="preserve"> from the </w:t>
      </w:r>
      <w:r>
        <w:t>FD</w:t>
      </w:r>
      <w:r w:rsidRPr="00823619">
        <w:t xml:space="preserve"> function of the MCData server to the </w:t>
      </w:r>
      <w:r>
        <w:t xml:space="preserve">FD function of the </w:t>
      </w:r>
      <w:r w:rsidRPr="00823619">
        <w:t>MCData UE.</w:t>
      </w:r>
    </w:p>
    <w:p w14:paraId="15A8B6E1" w14:textId="77777777" w:rsidR="003B5679" w:rsidRDefault="003B5679" w:rsidP="003B5679">
      <w:pPr>
        <w:pStyle w:val="B10"/>
      </w:pPr>
      <w:r w:rsidRPr="00823619">
        <w:lastRenderedPageBreak/>
        <w:t>-</w:t>
      </w:r>
      <w:r w:rsidRPr="00823619">
        <w:tab/>
        <w:t>MCData-</w:t>
      </w:r>
      <w:r>
        <w:t>FD-4</w:t>
      </w:r>
      <w:r w:rsidRPr="00823619">
        <w:t xml:space="preserve"> </w:t>
      </w:r>
      <w:r>
        <w:t xml:space="preserve">reference point </w:t>
      </w:r>
      <w:r w:rsidRPr="00823619">
        <w:t xml:space="preserve">carries </w:t>
      </w:r>
      <w:r>
        <w:t>uplink and downlink</w:t>
      </w:r>
      <w:r w:rsidRPr="00823619">
        <w:t xml:space="preserve"> </w:t>
      </w:r>
      <w:r>
        <w:t>unicast file data</w:t>
      </w:r>
      <w:r w:rsidRPr="00823619">
        <w:t xml:space="preserve"> </w:t>
      </w:r>
      <w:r>
        <w:t>between</w:t>
      </w:r>
      <w:r w:rsidRPr="00823619">
        <w:t xml:space="preserve"> the media </w:t>
      </w:r>
      <w:r>
        <w:t>storage</w:t>
      </w:r>
      <w:r w:rsidRPr="00823619">
        <w:t xml:space="preserve"> function of the MCData </w:t>
      </w:r>
      <w:r>
        <w:t>Content</w:t>
      </w:r>
      <w:r w:rsidRPr="00823619">
        <w:t xml:space="preserve"> server </w:t>
      </w:r>
      <w:r>
        <w:t>and</w:t>
      </w:r>
      <w:r w:rsidRPr="00823619">
        <w:t xml:space="preserve"> </w:t>
      </w:r>
      <w:r>
        <w:t xml:space="preserve">the media storage client of the </w:t>
      </w:r>
      <w:r w:rsidRPr="00823619">
        <w:t>MCData UE.</w:t>
      </w:r>
      <w:r w:rsidRPr="00B275AB">
        <w:t xml:space="preserve"> </w:t>
      </w:r>
    </w:p>
    <w:p w14:paraId="047CA504" w14:textId="77777777" w:rsidR="003B5679" w:rsidRDefault="003B5679" w:rsidP="003B5679">
      <w:pPr>
        <w:pStyle w:val="B10"/>
      </w:pPr>
      <w:r>
        <w:t>-</w:t>
      </w:r>
      <w:r>
        <w:tab/>
        <w:t xml:space="preserve">MCData-FD-5 reference point supports </w:t>
      </w:r>
      <w:r w:rsidRPr="00C11403">
        <w:t>the</w:t>
      </w:r>
      <w:r>
        <w:t xml:space="preserve"> MCData server to access the stored files in the MCData content server for certain file distribution functions, such as retrieval a file to be distributed through multicast etc. This reference points also supports any necessary operational requirements.</w:t>
      </w:r>
    </w:p>
    <w:p w14:paraId="3CD344AC" w14:textId="77777777" w:rsidR="003B5679" w:rsidRDefault="003B5679" w:rsidP="003B5679">
      <w:pPr>
        <w:pStyle w:val="NO"/>
      </w:pPr>
      <w:r>
        <w:t>NOTE</w:t>
      </w:r>
      <w:r w:rsidRPr="00C11403">
        <w:t>:</w:t>
      </w:r>
      <w:r>
        <w:tab/>
      </w:r>
      <w:r w:rsidRPr="00C11403">
        <w:t xml:space="preserve">The security aspects of MCData-FD-5 reference point </w:t>
      </w:r>
      <w:r>
        <w:t>are</w:t>
      </w:r>
      <w:r w:rsidRPr="00C11403">
        <w:t xml:space="preserve"> the responsibility of SA3 and </w:t>
      </w:r>
      <w:r>
        <w:t xml:space="preserve">thus </w:t>
      </w:r>
      <w:r w:rsidRPr="00C11403">
        <w:t xml:space="preserve">outside the scope of the present </w:t>
      </w:r>
      <w:r>
        <w:t>document</w:t>
      </w:r>
      <w:r w:rsidRPr="00C11403">
        <w:t xml:space="preserve">. </w:t>
      </w:r>
    </w:p>
    <w:p w14:paraId="0FFE597F" w14:textId="77777777" w:rsidR="003B5679" w:rsidRDefault="003B5679" w:rsidP="003B5679">
      <w:pPr>
        <w:pStyle w:val="EditorsNote"/>
      </w:pPr>
      <w:r>
        <w:t>Editor</w:t>
      </w:r>
      <w:r w:rsidRPr="00E96319">
        <w:t>'</w:t>
      </w:r>
      <w:r>
        <w:t>s note: It is FFS on what the operational requirements (such as QoS control of file upload and download) are needed to be supported by this reference point.</w:t>
      </w:r>
    </w:p>
    <w:p w14:paraId="2BBC1CE7" w14:textId="77777777" w:rsidR="003B5679" w:rsidRPr="005072AA" w:rsidRDefault="003B5679" w:rsidP="003B5679">
      <w:pPr>
        <w:pStyle w:val="Heading5"/>
        <w:rPr>
          <w:highlight w:val="yellow"/>
        </w:rPr>
      </w:pPr>
      <w:bookmarkStart w:id="352" w:name="_Toc101262383"/>
      <w:r>
        <w:t>6.3</w:t>
      </w:r>
      <w:r w:rsidRPr="005A4D94">
        <w:t>.1.4.</w:t>
      </w:r>
      <w:r>
        <w:t>22</w:t>
      </w:r>
      <w:r>
        <w:tab/>
      </w:r>
      <w:r w:rsidRPr="00614095">
        <w:t xml:space="preserve">Proposed </w:t>
      </w:r>
      <w:r>
        <w:t xml:space="preserve">new subclause </w:t>
      </w:r>
      <w:r w:rsidRPr="00024E8A">
        <w:rPr>
          <w:highlight w:val="yellow"/>
          <w:u w:val="single"/>
        </w:rPr>
        <w:t>6.6.1b</w:t>
      </w:r>
      <w:r w:rsidRPr="00024E8A">
        <w:rPr>
          <w:highlight w:val="yellow"/>
          <w:u w:val="single"/>
        </w:rPr>
        <w:tab/>
        <w:t>On-network functional model using 5GS</w:t>
      </w:r>
      <w:bookmarkEnd w:id="352"/>
    </w:p>
    <w:p w14:paraId="6AAD937F" w14:textId="77777777" w:rsidR="003B5679" w:rsidRPr="00024E8A" w:rsidRDefault="003B5679" w:rsidP="003B5679">
      <w:pPr>
        <w:rPr>
          <w:highlight w:val="yellow"/>
          <w:u w:val="single"/>
        </w:rPr>
      </w:pPr>
      <w:r w:rsidRPr="00024E8A">
        <w:rPr>
          <w:highlight w:val="yellow"/>
          <w:u w:val="single"/>
        </w:rPr>
        <w:t>Figure 6.6.1b-1 shows the application plane functional model for file distribution.</w:t>
      </w:r>
    </w:p>
    <w:p w14:paraId="20005737" w14:textId="77777777" w:rsidR="003B5679" w:rsidRPr="00024E8A" w:rsidRDefault="003B5679" w:rsidP="003B5679">
      <w:pPr>
        <w:pStyle w:val="TH"/>
        <w:rPr>
          <w:highlight w:val="yellow"/>
          <w:u w:val="single"/>
        </w:rPr>
      </w:pPr>
    </w:p>
    <w:p w14:paraId="481E97EC" w14:textId="77777777" w:rsidR="003B5679" w:rsidRPr="00024E8A" w:rsidRDefault="003B5679" w:rsidP="003B5679">
      <w:pPr>
        <w:pStyle w:val="TH"/>
        <w:rPr>
          <w:highlight w:val="yellow"/>
          <w:u w:val="single"/>
        </w:rPr>
      </w:pPr>
      <w:r w:rsidRPr="00BD4489">
        <w:rPr>
          <w:highlight w:val="yellow"/>
        </w:rPr>
        <w:object w:dxaOrig="11565" w:dyaOrig="10845" w14:anchorId="749D61C9">
          <v:shape id="_x0000_i1053" type="#_x0000_t75" style="width:318.7pt;height:298pt" o:ole="">
            <v:imagedata r:id="rId68" o:title=""/>
          </v:shape>
          <o:OLEObject Type="Embed" ProgID="Visio.Drawing.11" ShapeID="_x0000_i1053" DrawAspect="Content" ObjectID="_1716575988" r:id="rId69"/>
        </w:object>
      </w:r>
    </w:p>
    <w:p w14:paraId="58B70263" w14:textId="77777777" w:rsidR="003B5679" w:rsidRPr="00024E8A" w:rsidRDefault="003B5679" w:rsidP="003B5679">
      <w:pPr>
        <w:pStyle w:val="TF"/>
        <w:rPr>
          <w:highlight w:val="yellow"/>
          <w:u w:val="single"/>
        </w:rPr>
      </w:pPr>
      <w:r w:rsidRPr="00024E8A">
        <w:rPr>
          <w:highlight w:val="yellow"/>
          <w:u w:val="single"/>
        </w:rPr>
        <w:t>Figure 6.6.1b-1: Application plane functional model for file distribution using 5GS</w:t>
      </w:r>
    </w:p>
    <w:p w14:paraId="7FE37F01" w14:textId="77777777" w:rsidR="003B5679" w:rsidRPr="00024E8A" w:rsidRDefault="003B5679" w:rsidP="003B5679">
      <w:pPr>
        <w:rPr>
          <w:highlight w:val="yellow"/>
          <w:u w:val="single"/>
        </w:rPr>
      </w:pPr>
      <w:r w:rsidRPr="00024E8A">
        <w:rPr>
          <w:highlight w:val="yellow"/>
          <w:u w:val="single"/>
        </w:rPr>
        <w:t>In the model shown in figure 6.6.1b-1, the following apply:</w:t>
      </w:r>
    </w:p>
    <w:p w14:paraId="558C50E8"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MCData-FD-1 reference point is used for MCData application signalling for establishing a session in support of MCData file distribution. The bearer is also used for both uplink and downlink unicast data (e.g., URL associated to file, file download completed report).</w:t>
      </w:r>
    </w:p>
    <w:p w14:paraId="0308C4C1"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MCData-FD-2 reference point carries uplink and downlink unicast file data between the FD functions of the MCData server and the MCData UE.</w:t>
      </w:r>
    </w:p>
    <w:p w14:paraId="0270C5E2"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 xml:space="preserve">MCData-FD-4 reference point carries uplink and downlink unicast file data between the media storage function of the MCData Content server and the media storage client of the MCData UE. </w:t>
      </w:r>
    </w:p>
    <w:p w14:paraId="3B641132"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MCData-FD-5 reference point supports the MCData server to access the stored files in the MCData content server for certain file distribution functions, such as retrieval a file to be distributed through unicast etc. This reference points also supports any necessary operational requirements.</w:t>
      </w:r>
    </w:p>
    <w:p w14:paraId="08F48E71" w14:textId="77777777" w:rsidR="003B5679" w:rsidRPr="000134BA" w:rsidRDefault="003B5679" w:rsidP="003B5679">
      <w:pPr>
        <w:pStyle w:val="B10"/>
        <w:rPr>
          <w:highlight w:val="yellow"/>
          <w:u w:val="single"/>
        </w:rPr>
      </w:pPr>
      <w:r w:rsidRPr="000134BA">
        <w:rPr>
          <w:highlight w:val="yellow"/>
          <w:u w:val="single"/>
        </w:rPr>
        <w:lastRenderedPageBreak/>
        <w:t>-</w:t>
      </w:r>
      <w:r w:rsidRPr="000134BA">
        <w:rPr>
          <w:highlight w:val="yellow"/>
          <w:u w:val="single"/>
        </w:rPr>
        <w:tab/>
        <w:t>MCData-FD-7 reference point supports the upload and download of file data between MCData content server and MCData message store.</w:t>
      </w:r>
    </w:p>
    <w:p w14:paraId="29094ABC" w14:textId="77777777" w:rsidR="003B5679" w:rsidRDefault="003B5679" w:rsidP="003B5679">
      <w:pPr>
        <w:rPr>
          <w:u w:val="single"/>
        </w:rPr>
      </w:pPr>
      <w:r w:rsidRPr="00024E8A">
        <w:rPr>
          <w:highlight w:val="yellow"/>
          <w:u w:val="single"/>
        </w:rPr>
        <w:t>NOTE:</w:t>
      </w:r>
      <w:r w:rsidRPr="00024E8A">
        <w:rPr>
          <w:highlight w:val="yellow"/>
          <w:u w:val="single"/>
        </w:rPr>
        <w:tab/>
        <w:t xml:space="preserve">The security aspects of MCData-FD-5 </w:t>
      </w:r>
      <w:r w:rsidRPr="00BD4489">
        <w:rPr>
          <w:highlight w:val="yellow"/>
          <w:u w:val="single"/>
        </w:rPr>
        <w:t xml:space="preserve">and MCData-FD-7 </w:t>
      </w:r>
      <w:r w:rsidRPr="00024E8A">
        <w:rPr>
          <w:highlight w:val="yellow"/>
          <w:u w:val="single"/>
        </w:rPr>
        <w:t>reference point</w:t>
      </w:r>
      <w:r>
        <w:rPr>
          <w:highlight w:val="yellow"/>
          <w:u w:val="single"/>
        </w:rPr>
        <w:t>s</w:t>
      </w:r>
      <w:r w:rsidRPr="00024E8A">
        <w:rPr>
          <w:highlight w:val="yellow"/>
          <w:u w:val="single"/>
        </w:rPr>
        <w:t xml:space="preserve"> are the responsibility of SA3 and thus outside the scope of the present document.</w:t>
      </w:r>
    </w:p>
    <w:p w14:paraId="6484E549" w14:textId="77777777" w:rsidR="003B5679" w:rsidRPr="000134BA" w:rsidRDefault="003B5679" w:rsidP="003B5679">
      <w:pPr>
        <w:pStyle w:val="EditorsNote"/>
        <w:ind w:left="851"/>
        <w:rPr>
          <w:u w:val="single"/>
        </w:rPr>
      </w:pPr>
      <w:r w:rsidRPr="000134BA">
        <w:rPr>
          <w:highlight w:val="yellow"/>
          <w:u w:val="single"/>
        </w:rPr>
        <w:t>Editor's note: It is FFS on what the operational requirements (such as QoS control of file upload and download) are needed to be supported by this reference point.</w:t>
      </w:r>
    </w:p>
    <w:p w14:paraId="595D1D4D" w14:textId="77777777" w:rsidR="003B5679" w:rsidRPr="00D32B35" w:rsidRDefault="003B5679" w:rsidP="003B5679">
      <w:pPr>
        <w:pStyle w:val="Heading5"/>
      </w:pPr>
      <w:bookmarkStart w:id="353" w:name="_Toc101262384"/>
      <w:r>
        <w:t>6.3</w:t>
      </w:r>
      <w:r w:rsidRPr="006E2240">
        <w:t>.1.4.</w:t>
      </w:r>
      <w:r>
        <w:t>2</w:t>
      </w:r>
      <w:r w:rsidRPr="006E2240">
        <w:t>3</w:t>
      </w:r>
      <w:r w:rsidRPr="00154D2B">
        <w:tab/>
      </w:r>
      <w:r w:rsidRPr="00154D2B">
        <w:tab/>
        <w:t xml:space="preserve">Proposed change to </w:t>
      </w:r>
      <w:bookmarkStart w:id="354" w:name="_Toc38385356"/>
      <w:r w:rsidRPr="00154D2B">
        <w:t>6.6.4</w:t>
      </w:r>
      <w:r w:rsidRPr="00D32B35">
        <w:t>.1.3</w:t>
      </w:r>
      <w:r w:rsidRPr="00D32B35">
        <w:tab/>
        <w:t>Reference point MCData-FD-3 (multicast between the FD functions of the MCData client and the MCData server)</w:t>
      </w:r>
      <w:bookmarkEnd w:id="353"/>
      <w:bookmarkEnd w:id="354"/>
    </w:p>
    <w:p w14:paraId="6439EF82" w14:textId="77777777" w:rsidR="003B5679" w:rsidRPr="00823619" w:rsidRDefault="003B5679" w:rsidP="003B5679">
      <w:r w:rsidRPr="00823619">
        <w:t xml:space="preserve">The </w:t>
      </w:r>
      <w:r>
        <w:t>MCData-FD-3</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by the </w:t>
      </w:r>
      <w:r>
        <w:t>FD</w:t>
      </w:r>
      <w:r w:rsidRPr="00823619">
        <w:t xml:space="preserve"> function of the MCData server to send </w:t>
      </w:r>
      <w:r>
        <w:t xml:space="preserve">downlink </w:t>
      </w:r>
      <w:r w:rsidRPr="00823619">
        <w:t xml:space="preserve">multicast </w:t>
      </w:r>
      <w:r>
        <w:t>file data</w:t>
      </w:r>
      <w:r w:rsidRPr="00823619">
        <w:t xml:space="preserve"> to the </w:t>
      </w:r>
      <w:r>
        <w:t>FD</w:t>
      </w:r>
      <w:r w:rsidRPr="00823619">
        <w:t xml:space="preserve"> function of the MCData client. The </w:t>
      </w:r>
      <w:r>
        <w:t>MCData-FD-3</w:t>
      </w:r>
      <w:r w:rsidRPr="00823619">
        <w:t xml:space="preserve"> reference point uses the MB2-U interface defined in 3GPP TS 23.468 [</w:t>
      </w:r>
      <w:r>
        <w:t>8</w:t>
      </w:r>
      <w:r w:rsidRPr="00823619">
        <w:t>]</w:t>
      </w:r>
      <w:r>
        <w:t xml:space="preserve"> or the xMB-U interface as defined in 3GPP TS 26.348 [20]</w:t>
      </w:r>
      <w:r w:rsidRPr="00823619">
        <w:t>.</w:t>
      </w:r>
    </w:p>
    <w:p w14:paraId="1DA63495" w14:textId="77777777" w:rsidR="003B5679" w:rsidRPr="00024E8A" w:rsidRDefault="003B5679" w:rsidP="003B5679">
      <w:pPr>
        <w:pStyle w:val="NO"/>
        <w:rPr>
          <w:u w:val="single"/>
          <w:lang w:val="en-US"/>
        </w:rPr>
      </w:pPr>
      <w:r w:rsidRPr="00024E8A">
        <w:rPr>
          <w:highlight w:val="yellow"/>
          <w:u w:val="single"/>
          <w:lang w:val="en-US"/>
        </w:rPr>
        <w:t>Note:</w:t>
      </w:r>
      <w:r w:rsidRPr="00024E8A">
        <w:rPr>
          <w:highlight w:val="yellow"/>
          <w:u w:val="single"/>
          <w:lang w:val="en-US"/>
        </w:rPr>
        <w:tab/>
        <w:t>This reference point is not available when using 5GS.</w:t>
      </w:r>
    </w:p>
    <w:p w14:paraId="0C3BF041" w14:textId="77777777" w:rsidR="003B5679" w:rsidRPr="00D73ED4" w:rsidRDefault="003B5679" w:rsidP="003B5679">
      <w:pPr>
        <w:pStyle w:val="Heading5"/>
      </w:pPr>
      <w:bookmarkStart w:id="355" w:name="_Toc38385361"/>
      <w:bookmarkStart w:id="356" w:name="_Toc101262385"/>
      <w:r>
        <w:t>6.3</w:t>
      </w:r>
      <w:r w:rsidRPr="006E2240">
        <w:t>.1.4.</w:t>
      </w:r>
      <w:r>
        <w:t>24</w:t>
      </w:r>
      <w:r w:rsidRPr="007A1672">
        <w:tab/>
      </w:r>
      <w:r w:rsidRPr="007A1672">
        <w:tab/>
        <w:t xml:space="preserve">Proposed change to </w:t>
      </w:r>
      <w:r>
        <w:t>6.7.1</w:t>
      </w:r>
      <w:r>
        <w:tab/>
        <w:t>On-network functional model</w:t>
      </w:r>
      <w:bookmarkEnd w:id="355"/>
      <w:r>
        <w:t xml:space="preserve"> </w:t>
      </w:r>
      <w:r w:rsidRPr="00024E8A">
        <w:rPr>
          <w:highlight w:val="yellow"/>
          <w:u w:val="single"/>
        </w:rPr>
        <w:t>using EPS</w:t>
      </w:r>
      <w:bookmarkEnd w:id="356"/>
    </w:p>
    <w:p w14:paraId="727CA2F6" w14:textId="77777777" w:rsidR="003B5679" w:rsidRPr="00092ACA" w:rsidRDefault="003B5679" w:rsidP="003B5679">
      <w:r w:rsidRPr="00D518E4">
        <w:t>Figure</w:t>
      </w:r>
      <w:r>
        <w:t> 6</w:t>
      </w:r>
      <w:r w:rsidRPr="00D518E4">
        <w:t>.</w:t>
      </w:r>
      <w:r>
        <w:t>7.1</w:t>
      </w:r>
      <w:r w:rsidRPr="00D518E4">
        <w:t xml:space="preserve">-1 shows the </w:t>
      </w:r>
      <w:r>
        <w:t xml:space="preserve">application plane </w:t>
      </w:r>
      <w:r w:rsidRPr="00D518E4">
        <w:t xml:space="preserve">functional model for </w:t>
      </w:r>
      <w:r>
        <w:t>data streaming</w:t>
      </w:r>
      <w:r w:rsidRPr="00D518E4">
        <w:t>.</w:t>
      </w:r>
    </w:p>
    <w:p w14:paraId="32849DCC" w14:textId="77777777" w:rsidR="003B5679" w:rsidRDefault="003B5679" w:rsidP="003B5679">
      <w:pPr>
        <w:pStyle w:val="TH"/>
      </w:pPr>
      <w:r>
        <w:object w:dxaOrig="7284" w:dyaOrig="3720" w14:anchorId="54BD56FA">
          <v:shape id="_x0000_i1054" type="#_x0000_t75" style="width:364.4pt;height:185.95pt" o:ole="">
            <v:imagedata r:id="rId70" o:title=""/>
          </v:shape>
          <o:OLEObject Type="Embed" ProgID="Visio.Drawing.11" ShapeID="_x0000_i1054" DrawAspect="Content" ObjectID="_1716575989" r:id="rId71"/>
        </w:object>
      </w:r>
    </w:p>
    <w:p w14:paraId="24A65A47" w14:textId="77777777" w:rsidR="003B5679" w:rsidRDefault="003B5679" w:rsidP="003B5679">
      <w:pPr>
        <w:pStyle w:val="TF"/>
      </w:pPr>
      <w:r w:rsidRPr="00AE359C">
        <w:t>Figure</w:t>
      </w:r>
      <w:r>
        <w:t> 6</w:t>
      </w:r>
      <w:r w:rsidRPr="00AE359C">
        <w:t>.</w:t>
      </w:r>
      <w:r>
        <w:t>7.1</w:t>
      </w:r>
      <w:r w:rsidRPr="00AE359C">
        <w:t xml:space="preserve">-1: </w:t>
      </w:r>
      <w:r>
        <w:t>Application plane f</w:t>
      </w:r>
      <w:r w:rsidRPr="00AE359C">
        <w:t xml:space="preserve">unctional model for </w:t>
      </w:r>
      <w:r>
        <w:t xml:space="preserve">data streaming </w:t>
      </w:r>
      <w:r w:rsidRPr="00024E8A">
        <w:rPr>
          <w:highlight w:val="yellow"/>
          <w:u w:val="single"/>
        </w:rPr>
        <w:t>using EPS</w:t>
      </w:r>
    </w:p>
    <w:p w14:paraId="1CE20DFE" w14:textId="77777777" w:rsidR="003B5679" w:rsidRDefault="003B5679" w:rsidP="003B5679">
      <w:r w:rsidRPr="00823619">
        <w:t>In the model shown in figure </w:t>
      </w:r>
      <w:r>
        <w:t>6</w:t>
      </w:r>
      <w:r w:rsidRPr="00823619">
        <w:t>.</w:t>
      </w:r>
      <w:r>
        <w:t>7</w:t>
      </w:r>
      <w:r w:rsidRPr="00823619">
        <w:t>.1-1, the following apply:</w:t>
      </w:r>
    </w:p>
    <w:p w14:paraId="273F8598" w14:textId="77777777" w:rsidR="003B5679" w:rsidRPr="00823619" w:rsidRDefault="003B5679" w:rsidP="003B5679">
      <w:pPr>
        <w:pStyle w:val="B10"/>
      </w:pPr>
      <w:r w:rsidRPr="00823619">
        <w:t>-</w:t>
      </w:r>
      <w:r w:rsidRPr="00823619">
        <w:tab/>
      </w:r>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w:t>
      </w:r>
    </w:p>
    <w:p w14:paraId="4AF4D429" w14:textId="77777777" w:rsidR="003B5679" w:rsidRPr="00823619" w:rsidRDefault="003B5679" w:rsidP="003B5679">
      <w:pPr>
        <w:pStyle w:val="B10"/>
      </w:pPr>
      <w:r w:rsidRPr="00823619">
        <w:t>-</w:t>
      </w:r>
      <w:r w:rsidRPr="00823619">
        <w:tab/>
      </w:r>
      <w:r>
        <w:t>MCData-DS-2</w:t>
      </w:r>
      <w:r w:rsidRPr="00823619">
        <w:t xml:space="preserve"> </w:t>
      </w:r>
      <w:r>
        <w:t xml:space="preserve">reference point </w:t>
      </w:r>
      <w:r w:rsidRPr="00823619">
        <w:t xml:space="preserve">carries unicast </w:t>
      </w:r>
      <w:r>
        <w:t>data stream</w:t>
      </w:r>
      <w:r w:rsidRPr="00823619">
        <w:t xml:space="preserve"> between the </w:t>
      </w:r>
      <w:r>
        <w:t>data</w:t>
      </w:r>
      <w:r w:rsidRPr="00823619">
        <w:t xml:space="preserve"> </w:t>
      </w:r>
      <w:r>
        <w:t>streaming and distribution</w:t>
      </w:r>
      <w:r w:rsidRPr="00823619">
        <w:t xml:space="preserve"> function of the MCData server and the </w:t>
      </w:r>
      <w:r>
        <w:t xml:space="preserve">DS function of the </w:t>
      </w:r>
      <w:r w:rsidRPr="00823619">
        <w:t xml:space="preserve">MCData UE. The bearer is used for both uplink and downlink unicast </w:t>
      </w:r>
      <w:r>
        <w:t>data streaming</w:t>
      </w:r>
      <w:r w:rsidRPr="00823619">
        <w:t>.</w:t>
      </w:r>
    </w:p>
    <w:p w14:paraId="2D7C0EB9" w14:textId="77777777" w:rsidR="003B5679" w:rsidRPr="009135FB" w:rsidRDefault="003B5679" w:rsidP="003B5679">
      <w:pPr>
        <w:pStyle w:val="B10"/>
      </w:pPr>
      <w:r>
        <w:t>-</w:t>
      </w:r>
      <w:r>
        <w:tab/>
      </w:r>
      <w:r w:rsidRPr="009135FB">
        <w:t>MCData-DS-3 reference point carries multicast data stream from the data streaming and distribution function of the MCData</w:t>
      </w:r>
      <w:r w:rsidRPr="00823619">
        <w:t xml:space="preserve"> server to the </w:t>
      </w:r>
      <w:r>
        <w:t xml:space="preserve">DS function of the </w:t>
      </w:r>
      <w:r w:rsidRPr="00823619">
        <w:t xml:space="preserve">MCData UE. The bearer is used for downlink multicast </w:t>
      </w:r>
      <w:r>
        <w:t>data streaming</w:t>
      </w:r>
      <w:r w:rsidRPr="00823619">
        <w:t>.</w:t>
      </w:r>
    </w:p>
    <w:p w14:paraId="0B4DA348" w14:textId="77777777" w:rsidR="003B5679" w:rsidRPr="00DA5CA5" w:rsidRDefault="003B5679" w:rsidP="003B5679">
      <w:pPr>
        <w:pStyle w:val="Heading5"/>
        <w:rPr>
          <w:highlight w:val="yellow"/>
        </w:rPr>
      </w:pPr>
      <w:bookmarkStart w:id="357" w:name="_Toc101262386"/>
      <w:r>
        <w:t>6.3</w:t>
      </w:r>
      <w:r w:rsidRPr="006E2240">
        <w:t>.1.4.</w:t>
      </w:r>
      <w:r>
        <w:t>25</w:t>
      </w:r>
      <w:r w:rsidRPr="007A1672">
        <w:tab/>
      </w:r>
      <w:r w:rsidRPr="007A1672">
        <w:tab/>
        <w:t xml:space="preserve">Proposed </w:t>
      </w:r>
      <w:r>
        <w:t>new subclause</w:t>
      </w:r>
      <w:r w:rsidRPr="007A1672">
        <w:t xml:space="preserve"> </w:t>
      </w:r>
      <w:r w:rsidRPr="00024E8A">
        <w:rPr>
          <w:highlight w:val="yellow"/>
          <w:u w:val="single"/>
        </w:rPr>
        <w:t>6.7.1a</w:t>
      </w:r>
      <w:r w:rsidRPr="00024E8A">
        <w:rPr>
          <w:highlight w:val="yellow"/>
          <w:u w:val="single"/>
        </w:rPr>
        <w:tab/>
        <w:t>On-network functional model using 5GS</w:t>
      </w:r>
      <w:bookmarkEnd w:id="357"/>
    </w:p>
    <w:p w14:paraId="3C7DACFD" w14:textId="77777777" w:rsidR="003B5679" w:rsidRPr="00024E8A" w:rsidRDefault="003B5679" w:rsidP="003B5679">
      <w:pPr>
        <w:rPr>
          <w:highlight w:val="yellow"/>
          <w:u w:val="single"/>
        </w:rPr>
      </w:pPr>
      <w:r w:rsidRPr="00024E8A">
        <w:rPr>
          <w:highlight w:val="yellow"/>
          <w:u w:val="single"/>
        </w:rPr>
        <w:t>Figure 6.7.1a-1 shows the application plane functional model for data streaming.</w:t>
      </w:r>
    </w:p>
    <w:p w14:paraId="3C6249B7" w14:textId="77777777" w:rsidR="003B5679" w:rsidRPr="00024E8A" w:rsidRDefault="003B5679" w:rsidP="003B5679">
      <w:pPr>
        <w:pStyle w:val="TH"/>
        <w:rPr>
          <w:highlight w:val="yellow"/>
          <w:u w:val="single"/>
        </w:rPr>
      </w:pPr>
      <w:r w:rsidRPr="00024E8A">
        <w:rPr>
          <w:highlight w:val="yellow"/>
          <w:u w:val="single"/>
        </w:rPr>
        <w:object w:dxaOrig="6511" w:dyaOrig="3586" w14:anchorId="7EBE9181">
          <v:shape id="_x0000_i1055" type="#_x0000_t75" style="width:325.55pt;height:179.05pt" o:ole="">
            <v:imagedata r:id="rId72" o:title=""/>
          </v:shape>
          <o:OLEObject Type="Embed" ProgID="Visio.Drawing.15" ShapeID="_x0000_i1055" DrawAspect="Content" ObjectID="_1716575990" r:id="rId73"/>
        </w:object>
      </w:r>
    </w:p>
    <w:p w14:paraId="21B2C939" w14:textId="77777777" w:rsidR="003B5679" w:rsidRPr="00024E8A" w:rsidRDefault="003B5679" w:rsidP="003B5679">
      <w:pPr>
        <w:pStyle w:val="TF"/>
        <w:rPr>
          <w:highlight w:val="yellow"/>
          <w:u w:val="single"/>
        </w:rPr>
      </w:pPr>
      <w:r w:rsidRPr="00024E8A">
        <w:rPr>
          <w:highlight w:val="yellow"/>
          <w:u w:val="single"/>
        </w:rPr>
        <w:t>Figure 6.7.1-1: Application plane functional model for data streaming using EPS</w:t>
      </w:r>
    </w:p>
    <w:p w14:paraId="62DE5E15" w14:textId="77777777" w:rsidR="003B5679" w:rsidRPr="00024E8A" w:rsidRDefault="003B5679" w:rsidP="003B5679">
      <w:pPr>
        <w:rPr>
          <w:highlight w:val="yellow"/>
          <w:u w:val="single"/>
        </w:rPr>
      </w:pPr>
      <w:r w:rsidRPr="00024E8A">
        <w:rPr>
          <w:highlight w:val="yellow"/>
          <w:u w:val="single"/>
        </w:rPr>
        <w:t>In the model shown in figure 6.7.1a-1, the following apply:</w:t>
      </w:r>
    </w:p>
    <w:p w14:paraId="07CC2552" w14:textId="77777777" w:rsidR="003B5679" w:rsidRPr="00024E8A" w:rsidRDefault="003B5679" w:rsidP="003B5679">
      <w:pPr>
        <w:pStyle w:val="B10"/>
        <w:rPr>
          <w:highlight w:val="yellow"/>
          <w:u w:val="single"/>
        </w:rPr>
      </w:pPr>
      <w:r w:rsidRPr="00024E8A">
        <w:rPr>
          <w:highlight w:val="yellow"/>
          <w:u w:val="single"/>
        </w:rPr>
        <w:t>-</w:t>
      </w:r>
      <w:r w:rsidRPr="00024E8A">
        <w:rPr>
          <w:highlight w:val="yellow"/>
          <w:u w:val="single"/>
        </w:rPr>
        <w:tab/>
        <w:t>MCData-DS-1 reference point is used for MCData application signalling for establishing a session in support of MCData data streaming. The bearer is also used for both uplink and downlink unicast stream download reports (e.g. stream start and stop records).</w:t>
      </w:r>
    </w:p>
    <w:p w14:paraId="3DC07E86" w14:textId="77777777" w:rsidR="003B5679" w:rsidRDefault="003B5679" w:rsidP="003B5679">
      <w:pPr>
        <w:pStyle w:val="B10"/>
        <w:rPr>
          <w:u w:val="single"/>
        </w:rPr>
      </w:pPr>
      <w:r w:rsidRPr="00024E8A">
        <w:rPr>
          <w:highlight w:val="yellow"/>
          <w:u w:val="single"/>
        </w:rPr>
        <w:t>-</w:t>
      </w:r>
      <w:r w:rsidRPr="00024E8A">
        <w:rPr>
          <w:highlight w:val="yellow"/>
          <w:u w:val="single"/>
        </w:rPr>
        <w:tab/>
        <w:t>MCData-DS-2 reference point carries unicast data stream between the data streaming and distribution function of the MCData server and the DS function of the MCData UE. The bearer is used for both uplink and downlink unicast data streaming.</w:t>
      </w:r>
    </w:p>
    <w:p w14:paraId="1CC2BC50" w14:textId="77777777" w:rsidR="003B5679" w:rsidRPr="00A92C1A" w:rsidRDefault="003B5679" w:rsidP="003B5679">
      <w:pPr>
        <w:pStyle w:val="Heading5"/>
      </w:pPr>
      <w:bookmarkStart w:id="358" w:name="_Toc101262387"/>
      <w:r>
        <w:t>6.3</w:t>
      </w:r>
      <w:r w:rsidRPr="008A1AEB">
        <w:t>.1.4.</w:t>
      </w:r>
      <w:r>
        <w:t>2</w:t>
      </w:r>
      <w:r w:rsidRPr="008A1AEB">
        <w:t>6</w:t>
      </w:r>
      <w:r w:rsidRPr="008A1AEB">
        <w:tab/>
      </w:r>
      <w:r w:rsidRPr="008A1AEB">
        <w:tab/>
        <w:t>Proposed change to</w:t>
      </w:r>
      <w:bookmarkStart w:id="359" w:name="_Toc38385373"/>
      <w:r w:rsidRPr="008A1AEB">
        <w:t xml:space="preserve"> 6.7.4.1.3</w:t>
      </w:r>
      <w:r w:rsidRPr="008A1AEB">
        <w:tab/>
        <w:t>Reference point MCData-DS-3 (multicast between the data</w:t>
      </w:r>
      <w:r w:rsidRPr="00A92C1A">
        <w:t xml:space="preserve"> streaming and distribution function and the DS function)</w:t>
      </w:r>
      <w:bookmarkEnd w:id="358"/>
      <w:bookmarkEnd w:id="359"/>
    </w:p>
    <w:p w14:paraId="75BF1689" w14:textId="77777777" w:rsidR="003B5679" w:rsidRPr="00823619" w:rsidRDefault="003B5679" w:rsidP="003B5679">
      <w:r w:rsidRPr="00823619">
        <w:t>The MCData-</w:t>
      </w:r>
      <w:r>
        <w:t>DS-3</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by the </w:t>
      </w:r>
      <w:r>
        <w:t>data</w:t>
      </w:r>
      <w:r w:rsidRPr="00823619">
        <w:t xml:space="preserve"> </w:t>
      </w:r>
      <w:r>
        <w:t>streaming and distribution</w:t>
      </w:r>
      <w:r w:rsidRPr="00092ACA">
        <w:t xml:space="preserve"> </w:t>
      </w:r>
      <w:r w:rsidRPr="00823619">
        <w:t xml:space="preserve">function of the MCData server to send multicast </w:t>
      </w:r>
      <w:r>
        <w:t>data stream</w:t>
      </w:r>
      <w:r w:rsidRPr="00823619">
        <w:t xml:space="preserve"> to the </w:t>
      </w:r>
      <w:r>
        <w:t>DS</w:t>
      </w:r>
      <w:r w:rsidRPr="00823619">
        <w:t xml:space="preserve"> function of the MCData client. The MCData-</w:t>
      </w:r>
      <w:r>
        <w:t>DS-3</w:t>
      </w:r>
      <w:r w:rsidRPr="00823619">
        <w:t xml:space="preserve"> reference point uses the MB2-U interface</w:t>
      </w:r>
      <w:r>
        <w:t xml:space="preserve"> defined in 3GPP TS 23.468 [8]</w:t>
      </w:r>
      <w:r w:rsidRPr="00823619">
        <w:t>.</w:t>
      </w:r>
    </w:p>
    <w:p w14:paraId="3ED07EEE" w14:textId="77777777" w:rsidR="003B5679" w:rsidRPr="00024E8A" w:rsidRDefault="003B5679" w:rsidP="003B5679">
      <w:pPr>
        <w:pStyle w:val="NO"/>
        <w:rPr>
          <w:u w:val="single"/>
          <w:lang w:val="en-US"/>
        </w:rPr>
      </w:pPr>
      <w:r w:rsidRPr="00024E8A">
        <w:rPr>
          <w:highlight w:val="yellow"/>
          <w:u w:val="single"/>
          <w:lang w:val="en-US"/>
        </w:rPr>
        <w:t>Note:</w:t>
      </w:r>
      <w:r w:rsidRPr="00024E8A">
        <w:rPr>
          <w:highlight w:val="yellow"/>
          <w:u w:val="single"/>
          <w:lang w:val="en-US"/>
        </w:rPr>
        <w:tab/>
        <w:t>This reference point is not available when using 5GS.</w:t>
      </w:r>
    </w:p>
    <w:p w14:paraId="5FA23F5C" w14:textId="77777777" w:rsidR="003B5679" w:rsidRPr="00F51E65" w:rsidRDefault="003B5679" w:rsidP="003B5679">
      <w:pPr>
        <w:pStyle w:val="Heading4"/>
        <w:rPr>
          <w:noProof/>
        </w:rPr>
      </w:pPr>
      <w:bookmarkStart w:id="360" w:name="_Toc101262388"/>
      <w:r>
        <w:rPr>
          <w:noProof/>
        </w:rPr>
        <w:t>6.3</w:t>
      </w:r>
      <w:r w:rsidRPr="00F51E65">
        <w:rPr>
          <w:noProof/>
        </w:rPr>
        <w:t>.1.5</w:t>
      </w:r>
      <w:r w:rsidRPr="00F51E65">
        <w:rPr>
          <w:noProof/>
        </w:rPr>
        <w:tab/>
        <w:t>Proposed changes to 3GPP TS 23.379</w:t>
      </w:r>
      <w:bookmarkEnd w:id="360"/>
    </w:p>
    <w:p w14:paraId="6E659086" w14:textId="77777777" w:rsidR="003B5679" w:rsidRPr="00F51E65" w:rsidRDefault="003B5679" w:rsidP="003B5679">
      <w:pPr>
        <w:pStyle w:val="Heading5"/>
      </w:pPr>
      <w:bookmarkStart w:id="361" w:name="_Toc101262389"/>
      <w:r>
        <w:t>6.3</w:t>
      </w:r>
      <w:r w:rsidRPr="00F51E65">
        <w:t>.1.5.1</w:t>
      </w:r>
      <w:r w:rsidRPr="00F51E65">
        <w:tab/>
        <w:t xml:space="preserve">Proposed change to </w:t>
      </w:r>
      <w:bookmarkStart w:id="362" w:name="_Toc35896009"/>
      <w:r w:rsidRPr="00F51E65">
        <w:t>4</w:t>
      </w:r>
      <w:r w:rsidRPr="00F51E65">
        <w:tab/>
        <w:t>Introduction</w:t>
      </w:r>
      <w:bookmarkEnd w:id="361"/>
      <w:bookmarkEnd w:id="362"/>
    </w:p>
    <w:p w14:paraId="4966584B" w14:textId="77777777" w:rsidR="003B5679" w:rsidRPr="00F51E65" w:rsidRDefault="003B5679" w:rsidP="003B5679">
      <w:r w:rsidRPr="00F51E65">
        <w:t xml:space="preserve">The MCPTT service supports communication between several users (i.e. group call), where each user has the ability to gain access to the permission to talk in an arbitrated manner. The MCPTT service also supports private calls between two users. </w:t>
      </w:r>
    </w:p>
    <w:p w14:paraId="76561992" w14:textId="77777777" w:rsidR="003B5679" w:rsidRPr="00F51E65" w:rsidRDefault="003B5679" w:rsidP="003B5679">
      <w:pPr>
        <w:rPr>
          <w:lang w:eastAsia="zh-CN"/>
        </w:rPr>
      </w:pPr>
      <w:r w:rsidRPr="00F51E65">
        <w:t xml:space="preserve">The MCPTT architecture utilises </w:t>
      </w:r>
      <w:r w:rsidRPr="00F51E65">
        <w:rPr>
          <w:lang w:eastAsia="zh-CN"/>
        </w:rPr>
        <w:t xml:space="preserve">the common functional architecture to support mission critical services </w:t>
      </w:r>
      <w:r w:rsidRPr="00CC0349">
        <w:rPr>
          <w:strike/>
          <w:highlight w:val="yellow"/>
          <w:lang w:eastAsia="zh-CN"/>
        </w:rPr>
        <w:t>over LTE</w:t>
      </w:r>
      <w:r w:rsidRPr="00F51E65">
        <w:rPr>
          <w:lang w:eastAsia="zh-CN"/>
        </w:rPr>
        <w:t xml:space="preserve"> defined in 3GPP</w:t>
      </w:r>
      <w:r w:rsidRPr="00F51E65">
        <w:t> </w:t>
      </w:r>
      <w:r w:rsidRPr="00F51E65">
        <w:rPr>
          <w:lang w:eastAsia="zh-CN"/>
        </w:rPr>
        <w:t>TS</w:t>
      </w:r>
      <w:r w:rsidRPr="00F51E65">
        <w:t> </w:t>
      </w:r>
      <w:r w:rsidRPr="00F51E65">
        <w:rPr>
          <w:lang w:eastAsia="zh-CN"/>
        </w:rPr>
        <w:t>23.280</w:t>
      </w:r>
      <w:r w:rsidRPr="00F51E65">
        <w:t> </w:t>
      </w:r>
      <w:r w:rsidRPr="00F51E65">
        <w:rPr>
          <w:lang w:eastAsia="zh-CN"/>
        </w:rPr>
        <w:t>[16] and</w:t>
      </w:r>
      <w:r w:rsidRPr="00F51E65">
        <w:t xml:space="preserve"> aspects of the IMS architecture defined in </w:t>
      </w:r>
      <w:r w:rsidRPr="00F51E65">
        <w:rPr>
          <w:lang w:eastAsia="zh-CN"/>
        </w:rPr>
        <w:t xml:space="preserve">3GPP TS 23.228 [5], the </w:t>
      </w:r>
      <w:r w:rsidRPr="00F51E65">
        <w:t>Proximity-based Services (</w:t>
      </w:r>
      <w:r w:rsidRPr="00F51E65">
        <w:rPr>
          <w:lang w:eastAsia="zh-CN"/>
        </w:rPr>
        <w:t xml:space="preserve">ProSe) architecture defined in </w:t>
      </w:r>
      <w:r w:rsidRPr="00F51E65">
        <w:t>3GPP TS 23.303</w:t>
      </w:r>
      <w:r w:rsidRPr="00F51E65">
        <w:rPr>
          <w:lang w:eastAsia="zh-CN"/>
        </w:rPr>
        <w:t xml:space="preserve"> [7], the </w:t>
      </w:r>
      <w:r w:rsidRPr="00F51E65">
        <w:t>Group Communication System Enablers</w:t>
      </w:r>
      <w:r>
        <w:t xml:space="preserve"> for LTE (GCSE_LTE) </w:t>
      </w:r>
      <w:r w:rsidRPr="00F51E65">
        <w:rPr>
          <w:lang w:eastAsia="zh-CN"/>
        </w:rPr>
        <w:t xml:space="preserve">architecture defined in 3GPP TS 23.468 [9] and the PS-PS access </w:t>
      </w:r>
      <w:r w:rsidRPr="00F51E65">
        <w:t>transfer procedures defined in 3GPP TS 23.237 [6]</w:t>
      </w:r>
      <w:r w:rsidRPr="00F51E65">
        <w:rPr>
          <w:lang w:eastAsia="zh-CN"/>
        </w:rPr>
        <w:t xml:space="preserve"> to enable support of the MCPTT service.</w:t>
      </w:r>
    </w:p>
    <w:p w14:paraId="601FFE8F" w14:textId="77777777" w:rsidR="003B5679" w:rsidRPr="00F51E65" w:rsidRDefault="003B5679" w:rsidP="003B5679">
      <w:r w:rsidRPr="00F51E65">
        <w:t>The MCPTT UE</w:t>
      </w:r>
      <w:r w:rsidRPr="00F51E65">
        <w:rPr>
          <w:lang w:eastAsia="zh-CN"/>
        </w:rPr>
        <w:t xml:space="preserve"> primarily obtains access to the MCPTT service </w:t>
      </w:r>
      <w:r w:rsidRPr="00CC0349">
        <w:rPr>
          <w:strike/>
          <w:highlight w:val="yellow"/>
        </w:rPr>
        <w:t>via E-UTRAN,</w:t>
      </w:r>
      <w:r w:rsidRPr="00F51E65">
        <w:t xml:space="preserve">using the EPS architecture defined in 3GPP TS 23.401 [8] </w:t>
      </w:r>
      <w:r w:rsidRPr="00CC0349">
        <w:rPr>
          <w:highlight w:val="yellow"/>
          <w:u w:val="single"/>
        </w:rPr>
        <w:t>or 5GS architecture defined in 3GPP TS 23.501 [xx]</w:t>
      </w:r>
      <w:r w:rsidRPr="00F51E65">
        <w:rPr>
          <w:highlight w:val="yellow"/>
        </w:rPr>
        <w:t>.</w:t>
      </w:r>
      <w:r w:rsidRPr="00F51E65">
        <w:t xml:space="preserve"> Certain </w:t>
      </w:r>
      <w:r w:rsidRPr="00F51E65">
        <w:rPr>
          <w:lang w:eastAsia="zh-CN"/>
        </w:rPr>
        <w:t xml:space="preserve">application functions of MCPTT service such as dispatch and administrative functions can </w:t>
      </w:r>
      <w:r w:rsidRPr="00F51E65">
        <w:t xml:space="preserve">be supported using either MCPTT UEs </w:t>
      </w:r>
      <w:r w:rsidRPr="00CC0349">
        <w:rPr>
          <w:strike/>
          <w:highlight w:val="yellow"/>
        </w:rPr>
        <w:t xml:space="preserve">in E-UTRAN </w:t>
      </w:r>
      <w:r w:rsidRPr="00CC0349">
        <w:rPr>
          <w:highlight w:val="yellow"/>
          <w:u w:val="single"/>
        </w:rPr>
        <w:t xml:space="preserve"> with 3GPP access</w:t>
      </w:r>
      <w:r w:rsidRPr="00F51E65">
        <w:t xml:space="preserve"> or using MCPTT UEs via non-3GPP access networks.</w:t>
      </w:r>
    </w:p>
    <w:p w14:paraId="46758BFD" w14:textId="77777777" w:rsidR="003B5679" w:rsidRPr="00F51E65" w:rsidRDefault="003B5679" w:rsidP="003B5679">
      <w:pPr>
        <w:pStyle w:val="NO"/>
        <w:rPr>
          <w:lang w:eastAsia="zh-CN"/>
        </w:rPr>
      </w:pPr>
      <w:r w:rsidRPr="00F51E65">
        <w:rPr>
          <w:lang w:eastAsia="zh-CN"/>
        </w:rPr>
        <w:t>NOTE:</w:t>
      </w:r>
      <w:r w:rsidRPr="00F51E65">
        <w:rPr>
          <w:lang w:eastAsia="zh-CN"/>
        </w:rPr>
        <w:tab/>
        <w:t>Dispatch consoles and devices used by MCPTT service administrators are considered MCPTT UEs in the MCPTT architecture.</w:t>
      </w:r>
    </w:p>
    <w:p w14:paraId="26885329" w14:textId="77777777" w:rsidR="003B5679" w:rsidRPr="00F51E65" w:rsidRDefault="003B5679" w:rsidP="003B5679">
      <w:pPr>
        <w:rPr>
          <w:lang w:eastAsia="zh-CN"/>
        </w:rPr>
      </w:pPr>
      <w:r w:rsidRPr="00F51E65">
        <w:rPr>
          <w:lang w:eastAsia="zh-CN"/>
        </w:rPr>
        <w:t>MCPTT UEs that use non-3GPP access can only support a subset of the functionality specified in this specification that is supported by the non-3GPP access network.</w:t>
      </w:r>
    </w:p>
    <w:p w14:paraId="56EB1519" w14:textId="77777777" w:rsidR="003B5679" w:rsidRPr="00F51E65" w:rsidRDefault="003B5679" w:rsidP="003B5679">
      <w:pPr>
        <w:rPr>
          <w:noProof/>
          <w:lang w:eastAsia="zh-CN"/>
        </w:rPr>
      </w:pPr>
      <w:r w:rsidRPr="00F51E65">
        <w:rPr>
          <w:lang w:eastAsia="zh-CN"/>
        </w:rPr>
        <w:lastRenderedPageBreak/>
        <w:t>The MCPTT system provides the function to support interworking with LMR systems defined in 3GPP TS 23.283 [20].</w:t>
      </w:r>
    </w:p>
    <w:p w14:paraId="13954BAF" w14:textId="77777777" w:rsidR="003B5679" w:rsidRPr="00F51E65" w:rsidRDefault="003B5679" w:rsidP="003B5679">
      <w:pPr>
        <w:pStyle w:val="Heading5"/>
        <w:rPr>
          <w:highlight w:val="yellow"/>
        </w:rPr>
      </w:pPr>
      <w:bookmarkStart w:id="363" w:name="_Toc101262390"/>
      <w:r>
        <w:t>6</w:t>
      </w:r>
      <w:r w:rsidRPr="00F51E65">
        <w:t>.</w:t>
      </w:r>
      <w:r>
        <w:t>3</w:t>
      </w:r>
      <w:r w:rsidRPr="00F51E65">
        <w:t>.1.5.2</w:t>
      </w:r>
      <w:r w:rsidRPr="00F51E65">
        <w:tab/>
        <w:t xml:space="preserve">Proposed new subclause </w:t>
      </w:r>
      <w:r w:rsidRPr="00CC0349">
        <w:rPr>
          <w:highlight w:val="yellow"/>
          <w:u w:val="single"/>
        </w:rPr>
        <w:t>5.7.2a</w:t>
      </w:r>
      <w:r w:rsidRPr="00CC0349">
        <w:rPr>
          <w:highlight w:val="yellow"/>
          <w:u w:val="single"/>
        </w:rPr>
        <w:tab/>
        <w:t>5GS considerations</w:t>
      </w:r>
      <w:bookmarkEnd w:id="363"/>
    </w:p>
    <w:p w14:paraId="618525C1" w14:textId="77777777" w:rsidR="003B5679" w:rsidRPr="00CC0349" w:rsidRDefault="003B5679" w:rsidP="003B5679">
      <w:pPr>
        <w:rPr>
          <w:u w:val="single"/>
        </w:rPr>
      </w:pPr>
      <w:r w:rsidRPr="00CC0349">
        <w:rPr>
          <w:highlight w:val="yellow"/>
          <w:u w:val="single"/>
        </w:rPr>
        <w:t>The 5GS PDU session considerations specified in subclause 5.2.7.2.3 of 3GPP TS 23.280 [XX] shall apply.</w:t>
      </w:r>
    </w:p>
    <w:p w14:paraId="4C064B42" w14:textId="77777777" w:rsidR="003B5679" w:rsidRPr="00F51E65" w:rsidRDefault="003B5679" w:rsidP="003B5679">
      <w:pPr>
        <w:pStyle w:val="Heading5"/>
        <w:rPr>
          <w:highlight w:val="yellow"/>
        </w:rPr>
      </w:pPr>
      <w:bookmarkStart w:id="364" w:name="_Toc101262391"/>
      <w:r>
        <w:t>6.3</w:t>
      </w:r>
      <w:r w:rsidRPr="00F51E65">
        <w:t>.1.5.3</w:t>
      </w:r>
      <w:r w:rsidRPr="00F51E65">
        <w:tab/>
        <w:t xml:space="preserve">Proposed new subclause </w:t>
      </w:r>
      <w:r w:rsidRPr="00CC0349">
        <w:rPr>
          <w:highlight w:val="yellow"/>
          <w:u w:val="single"/>
        </w:rPr>
        <w:t>5.7.3a</w:t>
      </w:r>
      <w:r w:rsidRPr="00CC0349">
        <w:rPr>
          <w:highlight w:val="yellow"/>
          <w:u w:val="single"/>
        </w:rPr>
        <w:tab/>
        <w:t>5GS unicast considerations for MCPTT</w:t>
      </w:r>
      <w:bookmarkEnd w:id="364"/>
    </w:p>
    <w:p w14:paraId="2881FD44" w14:textId="77777777" w:rsidR="003B5679" w:rsidRPr="00CC0349" w:rsidRDefault="003B5679" w:rsidP="003B5679">
      <w:pPr>
        <w:rPr>
          <w:highlight w:val="yellow"/>
          <w:u w:val="single"/>
        </w:rPr>
      </w:pPr>
      <w:r w:rsidRPr="00CC0349">
        <w:rPr>
          <w:highlight w:val="yellow"/>
          <w:u w:val="single"/>
        </w:rPr>
        <w:t>For an MCPTT call session request, resources shall be requested utilising interaction with dynamic PCC. The MCPTT system shall request resources over N5 to a PCF. The dedicated QoS flow for voice and MCPTT-4 reference point messaging shall utilise 5QI value of 65 (as specified in 3GPP TS 23.501 [xx]) or may use operator defined 5QI values (128-254). The request of resources over N5 shall include an application identifier for MCPTT in order for the PCF to evaluate the correct 5QI.</w:t>
      </w:r>
    </w:p>
    <w:p w14:paraId="1DDDEED3" w14:textId="77777777" w:rsidR="003B5679" w:rsidRPr="00CC0349" w:rsidRDefault="003B5679" w:rsidP="003B5679">
      <w:pPr>
        <w:rPr>
          <w:highlight w:val="yellow"/>
          <w:u w:val="single"/>
        </w:rPr>
      </w:pPr>
      <w:r w:rsidRPr="00CC0349">
        <w:rPr>
          <w:highlight w:val="yellow"/>
          <w:u w:val="single"/>
        </w:rPr>
        <w:t>The UE is required to support at minimum one QoS flow, which is used for MCPTT voice.</w:t>
      </w:r>
    </w:p>
    <w:p w14:paraId="661FD550" w14:textId="77777777" w:rsidR="003B5679" w:rsidRPr="00CC0349" w:rsidRDefault="003B5679" w:rsidP="003B5679">
      <w:pPr>
        <w:rPr>
          <w:highlight w:val="yellow"/>
          <w:u w:val="single"/>
        </w:rPr>
      </w:pPr>
      <w:r w:rsidRPr="00CC0349">
        <w:rPr>
          <w:highlight w:val="yellow"/>
          <w:u w:val="single"/>
        </w:rPr>
        <w:t>Depending on operator policy, for the media plane following applies:</w:t>
      </w:r>
    </w:p>
    <w:p w14:paraId="6E4754E5" w14:textId="77777777" w:rsidR="003B5679" w:rsidRPr="00CC0349" w:rsidRDefault="003B5679" w:rsidP="003B5679">
      <w:pPr>
        <w:pStyle w:val="B10"/>
        <w:rPr>
          <w:highlight w:val="yellow"/>
          <w:u w:val="single"/>
        </w:rPr>
      </w:pPr>
      <w:r w:rsidRPr="00CC0349">
        <w:rPr>
          <w:highlight w:val="yellow"/>
          <w:u w:val="single"/>
        </w:rPr>
        <w:t>-</w:t>
      </w:r>
      <w:r w:rsidRPr="00CC0349">
        <w:rPr>
          <w:highlight w:val="yellow"/>
          <w:u w:val="single"/>
        </w:rPr>
        <w:tab/>
        <w:t>The MCPTT system may be able to request modification of the priority (ARP) of an existing QoS flow without the need to initiate a new QoS flow or DNN; or</w:t>
      </w:r>
    </w:p>
    <w:p w14:paraId="4190D88A" w14:textId="77777777" w:rsidR="003B5679" w:rsidRPr="00CC0349" w:rsidRDefault="003B5679" w:rsidP="003B5679">
      <w:pPr>
        <w:pStyle w:val="B10"/>
        <w:rPr>
          <w:highlight w:val="yellow"/>
          <w:u w:val="single"/>
        </w:rPr>
      </w:pPr>
      <w:r w:rsidRPr="00CC0349">
        <w:rPr>
          <w:highlight w:val="yellow"/>
          <w:u w:val="single"/>
        </w:rPr>
        <w:t>-</w:t>
      </w:r>
      <w:r w:rsidRPr="00CC0349">
        <w:rPr>
          <w:highlight w:val="yellow"/>
          <w:u w:val="single"/>
        </w:rPr>
        <w:tab/>
        <w:t>The QoS flows used for MCPTT call may enable pre-emption of lower priority QoS flows if the maximum number of QoS flows has been reached in favour of MCPTT initiated QoS flow, if the5GS QoS flow used for MCPTT call has higher priority level (ARP) than the QoS flow(s) used for other application(s) and if the QoS flows for non MCPTT application are pre-emptable. In this case, the QoS flow for MCPTT call pre-empts one of the existing QoS flows when the maximum number of 5GS QoS flows is established for other applications.</w:t>
      </w:r>
    </w:p>
    <w:p w14:paraId="6CD01001" w14:textId="77777777" w:rsidR="003B5679" w:rsidRPr="00CC0349" w:rsidRDefault="003B5679" w:rsidP="003B5679">
      <w:pPr>
        <w:pStyle w:val="NO"/>
        <w:rPr>
          <w:rFonts w:eastAsia="Malgun Gothic"/>
          <w:highlight w:val="yellow"/>
          <w:u w:val="single"/>
          <w:lang w:eastAsia="ko-KR"/>
        </w:rPr>
      </w:pPr>
      <w:r w:rsidRPr="00CC0349">
        <w:rPr>
          <w:highlight w:val="yellow"/>
          <w:u w:val="single"/>
        </w:rPr>
        <w:t>NOTE 1:</w:t>
      </w:r>
      <w:r w:rsidRPr="00CC0349">
        <w:rPr>
          <w:highlight w:val="yellow"/>
          <w:u w:val="single"/>
        </w:rPr>
        <w:tab/>
        <w:t>Operator policy takes into account regional/national requirements.</w:t>
      </w:r>
    </w:p>
    <w:p w14:paraId="0502E975" w14:textId="77777777" w:rsidR="003B5679" w:rsidRPr="00CC0349" w:rsidRDefault="003B5679" w:rsidP="003B5679">
      <w:pPr>
        <w:rPr>
          <w:highlight w:val="yellow"/>
          <w:u w:val="single"/>
        </w:rPr>
      </w:pPr>
      <w:r w:rsidRPr="00CC0349">
        <w:rPr>
          <w:rFonts w:eastAsia="Malgun Gothic"/>
          <w:highlight w:val="yellow"/>
          <w:u w:val="single"/>
          <w:lang w:eastAsia="ko-KR"/>
        </w:rPr>
        <w:t>The QoS flow for MCPTT emergency call shall have highest priority level among MCPTT call types. The QoS flow for MCPTT imminent peril call shall have higher priority level than one for MCPTT call.</w:t>
      </w:r>
    </w:p>
    <w:p w14:paraId="5BC2E0FA" w14:textId="77777777" w:rsidR="003B5679" w:rsidRPr="00F51E65" w:rsidRDefault="003B5679" w:rsidP="003B5679">
      <w:pPr>
        <w:pStyle w:val="NO"/>
        <w:rPr>
          <w:highlight w:val="yellow"/>
        </w:rPr>
      </w:pPr>
      <w:r w:rsidRPr="00CC0349">
        <w:rPr>
          <w:highlight w:val="yellow"/>
          <w:u w:val="single"/>
        </w:rPr>
        <w:t>NOTE :</w:t>
      </w:r>
      <w:r w:rsidRPr="00CC0349">
        <w:rPr>
          <w:highlight w:val="yellow"/>
          <w:u w:val="single"/>
        </w:rPr>
        <w:tab/>
        <w:t>Multi-talker control may require additional QoS flows if multiple audio streams are sent to the UE when the floor is granted to additional participants during an established MCPTT group session.</w:t>
      </w:r>
    </w:p>
    <w:p w14:paraId="5E3DCEDB" w14:textId="77777777" w:rsidR="003B5679" w:rsidRPr="00F51E65" w:rsidRDefault="003B5679" w:rsidP="003B5679">
      <w:pPr>
        <w:pStyle w:val="Heading5"/>
      </w:pPr>
      <w:bookmarkStart w:id="365" w:name="_Toc101262392"/>
      <w:r>
        <w:t>6.3</w:t>
      </w:r>
      <w:r w:rsidRPr="00F51E65">
        <w:t>.1.5.4</w:t>
      </w:r>
      <w:r w:rsidRPr="00F51E65">
        <w:tab/>
      </w:r>
      <w:r w:rsidRPr="00F51E65">
        <w:tab/>
        <w:t xml:space="preserve">Proposed changes to </w:t>
      </w:r>
      <w:bookmarkStart w:id="366" w:name="_Toc460615920"/>
      <w:bookmarkStart w:id="367" w:name="_Toc460616781"/>
      <w:bookmarkStart w:id="368" w:name="_Toc35896032"/>
      <w:r w:rsidRPr="00F51E65">
        <w:t>7.3.1</w:t>
      </w:r>
      <w:r w:rsidRPr="00F51E65">
        <w:tab/>
        <w:t>On-network functional model</w:t>
      </w:r>
      <w:bookmarkEnd w:id="366"/>
      <w:bookmarkEnd w:id="367"/>
      <w:bookmarkEnd w:id="368"/>
      <w:r w:rsidRPr="00F51E65">
        <w:t xml:space="preserve"> </w:t>
      </w:r>
      <w:r w:rsidRPr="00CC0349">
        <w:rPr>
          <w:highlight w:val="yellow"/>
          <w:u w:val="single"/>
        </w:rPr>
        <w:t>using EPS</w:t>
      </w:r>
      <w:bookmarkEnd w:id="365"/>
    </w:p>
    <w:p w14:paraId="043580F4" w14:textId="77777777" w:rsidR="003B5679" w:rsidRPr="00F51E65" w:rsidRDefault="003B5679" w:rsidP="003B5679">
      <w:r w:rsidRPr="00F51E65">
        <w:t>Figure 7.3.1-1 shows the functional model for the application plane</w:t>
      </w:r>
      <w:r w:rsidRPr="00F51E65">
        <w:rPr>
          <w:lang w:eastAsia="zh-CN"/>
        </w:rPr>
        <w:t xml:space="preserve"> of the MCPTT service</w:t>
      </w:r>
      <w:r w:rsidRPr="00F51E65">
        <w:t>.</w:t>
      </w:r>
    </w:p>
    <w:p w14:paraId="13A0B881" w14:textId="77777777" w:rsidR="003B5679" w:rsidRPr="00F51E65" w:rsidRDefault="003B5679" w:rsidP="003B5679">
      <w:pPr>
        <w:pStyle w:val="TH"/>
      </w:pPr>
      <w:r w:rsidRPr="00F51E65">
        <w:object w:dxaOrig="8065" w:dyaOrig="5026" w14:anchorId="6FE0F626">
          <v:shape id="_x0000_i1056" type="#_x0000_t75" style="width:403.85pt;height:251.05pt" o:ole="">
            <v:imagedata r:id="rId74" o:title=""/>
          </v:shape>
          <o:OLEObject Type="Embed" ProgID="Visio.Drawing.11" ShapeID="_x0000_i1056" DrawAspect="Content" ObjectID="_1716575991" r:id="rId75"/>
        </w:object>
      </w:r>
    </w:p>
    <w:p w14:paraId="17D2F89E" w14:textId="77777777" w:rsidR="003B5679" w:rsidRPr="00F51E65" w:rsidRDefault="003B5679" w:rsidP="003B5679">
      <w:pPr>
        <w:pStyle w:val="TF"/>
      </w:pPr>
      <w:r w:rsidRPr="00F51E65">
        <w:t>Figure 7.3.1-1: Functional model for application plane</w:t>
      </w:r>
      <w:r w:rsidRPr="00F51E65">
        <w:rPr>
          <w:lang w:eastAsia="zh-CN"/>
        </w:rPr>
        <w:t xml:space="preserve"> of the MCPTT service </w:t>
      </w:r>
      <w:r w:rsidRPr="00CC0349">
        <w:rPr>
          <w:highlight w:val="yellow"/>
          <w:u w:val="single"/>
          <w:lang w:eastAsia="zh-CN"/>
        </w:rPr>
        <w:t>using EPS</w:t>
      </w:r>
    </w:p>
    <w:p w14:paraId="13989161" w14:textId="77777777" w:rsidR="003B5679" w:rsidRPr="00F51E65" w:rsidRDefault="003B5679" w:rsidP="003B5679">
      <w:r w:rsidRPr="00F51E65">
        <w:lastRenderedPageBreak/>
        <w:t>In the model shown in figure 7.3.1-1, the following apply:</w:t>
      </w:r>
    </w:p>
    <w:p w14:paraId="5F0DF0C1" w14:textId="77777777" w:rsidR="003B5679" w:rsidRPr="00F51E65" w:rsidRDefault="003B5679" w:rsidP="003B5679">
      <w:pPr>
        <w:pStyle w:val="B10"/>
        <w:rPr>
          <w:lang w:eastAsia="zh-CN"/>
        </w:rPr>
      </w:pPr>
      <w:r w:rsidRPr="00F51E65">
        <w:t>-</w:t>
      </w:r>
      <w:r w:rsidRPr="00F51E65">
        <w:tab/>
        <w:t xml:space="preserve">The MCPTT server is an instantiation of a </w:t>
      </w:r>
      <w:r w:rsidRPr="00F51E65">
        <w:rPr>
          <w:lang w:eastAsia="zh-CN"/>
        </w:rPr>
        <w:t xml:space="preserve">MC service server </w:t>
      </w:r>
      <w:r w:rsidRPr="00F51E65">
        <w:t xml:space="preserve">in accordance with </w:t>
      </w:r>
      <w:r w:rsidRPr="00F51E65">
        <w:rPr>
          <w:lang w:eastAsia="zh-CN"/>
        </w:rPr>
        <w:t>3GPP</w:t>
      </w:r>
      <w:r w:rsidRPr="00F51E65">
        <w:t> </w:t>
      </w:r>
      <w:r w:rsidRPr="00F51E65">
        <w:rPr>
          <w:lang w:eastAsia="zh-CN"/>
        </w:rPr>
        <w:t>TS</w:t>
      </w:r>
      <w:r w:rsidRPr="00F51E65">
        <w:t> </w:t>
      </w:r>
      <w:r w:rsidRPr="00F51E65">
        <w:rPr>
          <w:lang w:eastAsia="zh-CN"/>
        </w:rPr>
        <w:t>23.280</w:t>
      </w:r>
      <w:r w:rsidRPr="00F51E65">
        <w:t> </w:t>
      </w:r>
      <w:r w:rsidRPr="00F51E65">
        <w:rPr>
          <w:lang w:eastAsia="zh-CN"/>
        </w:rPr>
        <w:t>[16]</w:t>
      </w:r>
      <w:r w:rsidRPr="00F51E65">
        <w:t>.</w:t>
      </w:r>
    </w:p>
    <w:p w14:paraId="34DA16FF" w14:textId="77777777" w:rsidR="003B5679" w:rsidRPr="00F51E65" w:rsidRDefault="003B5679" w:rsidP="003B5679">
      <w:pPr>
        <w:pStyle w:val="B10"/>
      </w:pPr>
      <w:r w:rsidRPr="00F51E65">
        <w:t>-</w:t>
      </w:r>
      <w:r w:rsidRPr="00F51E65">
        <w:tab/>
        <w:t>The MCPTT server is an instantiation of a GCS AS in accordance with 3GPP TS 23.468 [9].</w:t>
      </w:r>
    </w:p>
    <w:p w14:paraId="2DB10A48" w14:textId="77777777" w:rsidR="003B5679" w:rsidRPr="00F51E65" w:rsidRDefault="003B5679" w:rsidP="003B5679">
      <w:pPr>
        <w:pStyle w:val="B10"/>
      </w:pPr>
      <w:r w:rsidRPr="00F51E65">
        <w:t>-</w:t>
      </w:r>
      <w:r w:rsidRPr="00F51E65">
        <w:tab/>
        <w:t>MCPTT-9 carries multicast floor control signalling between the floor control server of the MCPTT server and the floor participant of the MCPTT UE.</w:t>
      </w:r>
    </w:p>
    <w:p w14:paraId="7BE4373B" w14:textId="77777777" w:rsidR="003B5679" w:rsidRPr="00F51E65" w:rsidRDefault="003B5679" w:rsidP="003B5679">
      <w:pPr>
        <w:pStyle w:val="B10"/>
      </w:pPr>
      <w:r w:rsidRPr="00F51E65">
        <w:t>-</w:t>
      </w:r>
      <w:r w:rsidRPr="00F51E65">
        <w:tab/>
        <w:t>MCPTT-4 carries unicast floor control signalling between the floor control server of the MCPTT server and the floor participant of the MCPTT UE.</w:t>
      </w:r>
    </w:p>
    <w:p w14:paraId="7D27D2C8" w14:textId="77777777" w:rsidR="003B5679" w:rsidRPr="00F51E65" w:rsidRDefault="003B5679" w:rsidP="003B5679">
      <w:pPr>
        <w:pStyle w:val="B10"/>
      </w:pPr>
      <w:r w:rsidRPr="00F51E65">
        <w:t>-</w:t>
      </w:r>
      <w:r w:rsidRPr="00F51E65">
        <w:tab/>
        <w:t>MCPTT-7 carries unicast media between the media distribution function of the MCPTT server and the media mixer of the MCPTT UE.</w:t>
      </w:r>
    </w:p>
    <w:p w14:paraId="7BCE48B3" w14:textId="77777777" w:rsidR="003B5679" w:rsidRPr="00F51E65" w:rsidRDefault="003B5679" w:rsidP="003B5679">
      <w:pPr>
        <w:pStyle w:val="B10"/>
      </w:pPr>
      <w:r w:rsidRPr="00F51E65">
        <w:t>-</w:t>
      </w:r>
      <w:r w:rsidRPr="00F51E65">
        <w:tab/>
        <w:t>MCPTT-8 carries multicast media from the media distribution function of the MCPTT server to the media mixer of the MCPTT UE.</w:t>
      </w:r>
    </w:p>
    <w:p w14:paraId="33C7F995" w14:textId="77777777" w:rsidR="003B5679" w:rsidRPr="00F51E65" w:rsidRDefault="003B5679" w:rsidP="003B5679">
      <w:r w:rsidRPr="00F51E65">
        <w:t>Figure 7.3.1-2 shows the relationships between the reference points of the application plane and the signalling plane.</w:t>
      </w:r>
    </w:p>
    <w:p w14:paraId="19BE9B07" w14:textId="77777777" w:rsidR="003B5679" w:rsidRPr="00F51E65" w:rsidRDefault="003B5679" w:rsidP="003B5679">
      <w:pPr>
        <w:pStyle w:val="TH"/>
      </w:pPr>
      <w:r w:rsidRPr="00F51E65">
        <w:object w:dxaOrig="7355" w:dyaOrig="8446" w14:anchorId="24500C6A">
          <v:shape id="_x0000_i1057" type="#_x0000_t75" style="width:367.5pt;height:423.25pt" o:ole="">
            <v:imagedata r:id="rId76" o:title=""/>
          </v:shape>
          <o:OLEObject Type="Embed" ProgID="Visio.Drawing.11" ShapeID="_x0000_i1057" DrawAspect="Content" ObjectID="_1716575992" r:id="rId77"/>
        </w:object>
      </w:r>
    </w:p>
    <w:p w14:paraId="404E2379" w14:textId="77777777" w:rsidR="003B5679" w:rsidRPr="00F51E65" w:rsidRDefault="003B5679" w:rsidP="003B5679">
      <w:pPr>
        <w:pStyle w:val="TF"/>
      </w:pPr>
      <w:r w:rsidRPr="00F51E65">
        <w:t xml:space="preserve">Figure 7.3.1-2: Relationships between reference points of </w:t>
      </w:r>
      <w:r w:rsidRPr="00F51E65">
        <w:rPr>
          <w:lang w:eastAsia="zh-CN"/>
        </w:rPr>
        <w:t xml:space="preserve">MCPTT </w:t>
      </w:r>
      <w:r w:rsidRPr="00F51E65">
        <w:t>application and signalling control planes</w:t>
      </w:r>
    </w:p>
    <w:p w14:paraId="10B3C12F" w14:textId="77777777" w:rsidR="003B5679" w:rsidRPr="00F51E65" w:rsidRDefault="003B5679" w:rsidP="003B5679">
      <w:pPr>
        <w:pStyle w:val="Heading5"/>
      </w:pPr>
      <w:bookmarkStart w:id="369" w:name="_Toc101262393"/>
      <w:r>
        <w:lastRenderedPageBreak/>
        <w:t>6.3</w:t>
      </w:r>
      <w:r w:rsidRPr="00F51E65">
        <w:t>.1.5.5</w:t>
      </w:r>
      <w:r w:rsidRPr="00F51E65">
        <w:tab/>
      </w:r>
      <w:r w:rsidRPr="00F51E65">
        <w:tab/>
        <w:t xml:space="preserve">Proposed new subclause </w:t>
      </w:r>
      <w:r w:rsidRPr="00CC0349">
        <w:rPr>
          <w:highlight w:val="yellow"/>
          <w:u w:val="single"/>
        </w:rPr>
        <w:t>7.3.1a</w:t>
      </w:r>
      <w:r w:rsidRPr="00CC0349">
        <w:rPr>
          <w:highlight w:val="yellow"/>
          <w:u w:val="single"/>
        </w:rPr>
        <w:tab/>
        <w:t>On-network functional model using 5GS</w:t>
      </w:r>
      <w:bookmarkEnd w:id="369"/>
    </w:p>
    <w:p w14:paraId="5B06F4F3" w14:textId="77777777" w:rsidR="003B5679" w:rsidRPr="00CC0349" w:rsidRDefault="003B5679" w:rsidP="003B5679">
      <w:pPr>
        <w:rPr>
          <w:highlight w:val="yellow"/>
          <w:u w:val="single"/>
        </w:rPr>
      </w:pPr>
      <w:r w:rsidRPr="00CC0349">
        <w:rPr>
          <w:highlight w:val="yellow"/>
          <w:u w:val="single"/>
        </w:rPr>
        <w:t>Figure 7.3.1a-1 shows the functional model for the application plane</w:t>
      </w:r>
      <w:r w:rsidRPr="00CC0349">
        <w:rPr>
          <w:highlight w:val="yellow"/>
          <w:u w:val="single"/>
          <w:lang w:eastAsia="zh-CN"/>
        </w:rPr>
        <w:t xml:space="preserve"> of the MCPTT service</w:t>
      </w:r>
      <w:r w:rsidRPr="00CC0349">
        <w:rPr>
          <w:highlight w:val="yellow"/>
          <w:u w:val="single"/>
        </w:rPr>
        <w:t>.</w:t>
      </w:r>
    </w:p>
    <w:p w14:paraId="34EFF60E" w14:textId="77777777" w:rsidR="003B5679" w:rsidRPr="00CC0349" w:rsidRDefault="003B5679" w:rsidP="003B5679">
      <w:pPr>
        <w:pStyle w:val="TH"/>
        <w:rPr>
          <w:highlight w:val="yellow"/>
          <w:u w:val="single"/>
        </w:rPr>
      </w:pPr>
      <w:r w:rsidRPr="00CC0349">
        <w:rPr>
          <w:highlight w:val="yellow"/>
          <w:u w:val="single"/>
        </w:rPr>
        <w:object w:dxaOrig="8041" w:dyaOrig="4996" w14:anchorId="2DF8F4AF">
          <v:shape id="_x0000_i1058" type="#_x0000_t75" style="width:401.95pt;height:249.8pt" o:ole="">
            <v:imagedata r:id="rId78" o:title=""/>
          </v:shape>
          <o:OLEObject Type="Embed" ProgID="Visio.Drawing.15" ShapeID="_x0000_i1058" DrawAspect="Content" ObjectID="_1716575993" r:id="rId79"/>
        </w:object>
      </w:r>
    </w:p>
    <w:p w14:paraId="74BF4083" w14:textId="77777777" w:rsidR="003B5679" w:rsidRPr="00CC0349" w:rsidRDefault="003B5679" w:rsidP="003B5679">
      <w:pPr>
        <w:pStyle w:val="TF"/>
        <w:rPr>
          <w:highlight w:val="yellow"/>
          <w:u w:val="single"/>
        </w:rPr>
      </w:pPr>
      <w:r w:rsidRPr="00CC0349">
        <w:rPr>
          <w:highlight w:val="yellow"/>
          <w:u w:val="single"/>
        </w:rPr>
        <w:t>Figure 7.3.1a-1: Functional model for application plane</w:t>
      </w:r>
      <w:r w:rsidRPr="00CC0349">
        <w:rPr>
          <w:highlight w:val="yellow"/>
          <w:u w:val="single"/>
          <w:lang w:eastAsia="zh-CN"/>
        </w:rPr>
        <w:t xml:space="preserve"> of the MCPTT service using 5GS</w:t>
      </w:r>
    </w:p>
    <w:p w14:paraId="681AE217" w14:textId="77777777" w:rsidR="003B5679" w:rsidRPr="00CC0349" w:rsidRDefault="003B5679" w:rsidP="003B5679">
      <w:pPr>
        <w:rPr>
          <w:highlight w:val="yellow"/>
          <w:u w:val="single"/>
        </w:rPr>
      </w:pPr>
      <w:r w:rsidRPr="00CC0349">
        <w:rPr>
          <w:highlight w:val="yellow"/>
          <w:u w:val="single"/>
        </w:rPr>
        <w:t>In the model shown in figure 7.3.1a-1, the following apply:</w:t>
      </w:r>
    </w:p>
    <w:p w14:paraId="6A6079F9" w14:textId="77777777" w:rsidR="003B5679" w:rsidRPr="00CC0349" w:rsidRDefault="003B5679" w:rsidP="003B5679">
      <w:pPr>
        <w:pStyle w:val="B10"/>
        <w:rPr>
          <w:highlight w:val="yellow"/>
          <w:u w:val="single"/>
          <w:lang w:eastAsia="zh-CN"/>
        </w:rPr>
      </w:pPr>
      <w:r w:rsidRPr="00CC0349">
        <w:rPr>
          <w:highlight w:val="yellow"/>
          <w:u w:val="single"/>
        </w:rPr>
        <w:t>-</w:t>
      </w:r>
      <w:r w:rsidRPr="00CC0349">
        <w:rPr>
          <w:highlight w:val="yellow"/>
          <w:u w:val="single"/>
        </w:rPr>
        <w:tab/>
        <w:t xml:space="preserve">The MCPTT server is an instantiation of a </w:t>
      </w:r>
      <w:r w:rsidRPr="00CC0349">
        <w:rPr>
          <w:highlight w:val="yellow"/>
          <w:u w:val="single"/>
          <w:lang w:eastAsia="zh-CN"/>
        </w:rPr>
        <w:t xml:space="preserve">MC service server </w:t>
      </w:r>
      <w:r w:rsidRPr="00CC0349">
        <w:rPr>
          <w:highlight w:val="yellow"/>
          <w:u w:val="single"/>
        </w:rPr>
        <w:t xml:space="preserve">in accordance with </w:t>
      </w:r>
      <w:r w:rsidRPr="00CC0349">
        <w:rPr>
          <w:highlight w:val="yellow"/>
          <w:u w:val="single"/>
          <w:lang w:eastAsia="zh-CN"/>
        </w:rPr>
        <w:t>3GPP</w:t>
      </w:r>
      <w:r w:rsidRPr="00CC0349">
        <w:rPr>
          <w:highlight w:val="yellow"/>
          <w:u w:val="single"/>
        </w:rPr>
        <w:t> </w:t>
      </w:r>
      <w:r w:rsidRPr="00CC0349">
        <w:rPr>
          <w:highlight w:val="yellow"/>
          <w:u w:val="single"/>
          <w:lang w:eastAsia="zh-CN"/>
        </w:rPr>
        <w:t>TS</w:t>
      </w:r>
      <w:r w:rsidRPr="00CC0349">
        <w:rPr>
          <w:highlight w:val="yellow"/>
          <w:u w:val="single"/>
        </w:rPr>
        <w:t> </w:t>
      </w:r>
      <w:r w:rsidRPr="00CC0349">
        <w:rPr>
          <w:highlight w:val="yellow"/>
          <w:u w:val="single"/>
          <w:lang w:eastAsia="zh-CN"/>
        </w:rPr>
        <w:t>23.280</w:t>
      </w:r>
      <w:r w:rsidRPr="00CC0349">
        <w:rPr>
          <w:highlight w:val="yellow"/>
          <w:u w:val="single"/>
        </w:rPr>
        <w:t> </w:t>
      </w:r>
      <w:r w:rsidRPr="00CC0349">
        <w:rPr>
          <w:highlight w:val="yellow"/>
          <w:u w:val="single"/>
          <w:lang w:eastAsia="zh-CN"/>
        </w:rPr>
        <w:t>[16]</w:t>
      </w:r>
      <w:r w:rsidRPr="00CC0349">
        <w:rPr>
          <w:highlight w:val="yellow"/>
          <w:u w:val="single"/>
        </w:rPr>
        <w:t>.</w:t>
      </w:r>
    </w:p>
    <w:p w14:paraId="12343BB2" w14:textId="77777777" w:rsidR="003B5679" w:rsidRPr="00CC0349" w:rsidRDefault="003B5679" w:rsidP="003B5679">
      <w:pPr>
        <w:pStyle w:val="B10"/>
        <w:rPr>
          <w:highlight w:val="yellow"/>
          <w:u w:val="single"/>
        </w:rPr>
      </w:pPr>
      <w:r w:rsidRPr="00CC0349">
        <w:rPr>
          <w:highlight w:val="yellow"/>
          <w:u w:val="single"/>
        </w:rPr>
        <w:t>-</w:t>
      </w:r>
      <w:r w:rsidRPr="00CC0349">
        <w:rPr>
          <w:highlight w:val="yellow"/>
          <w:u w:val="single"/>
        </w:rPr>
        <w:tab/>
        <w:t>MCPTT-4 carries unicast floor control signalling between the floor control server of the MCPTT server and the floor participant of the MCPTT UE.</w:t>
      </w:r>
    </w:p>
    <w:p w14:paraId="78E2E743" w14:textId="77777777" w:rsidR="003B5679" w:rsidRPr="00CC0349" w:rsidRDefault="003B5679" w:rsidP="003B5679">
      <w:pPr>
        <w:pStyle w:val="B10"/>
        <w:rPr>
          <w:highlight w:val="yellow"/>
          <w:u w:val="single"/>
        </w:rPr>
      </w:pPr>
      <w:r w:rsidRPr="00CC0349">
        <w:rPr>
          <w:highlight w:val="yellow"/>
          <w:u w:val="single"/>
        </w:rPr>
        <w:t>-</w:t>
      </w:r>
      <w:r w:rsidRPr="00CC0349">
        <w:rPr>
          <w:highlight w:val="yellow"/>
          <w:u w:val="single"/>
        </w:rPr>
        <w:tab/>
        <w:t>MCPTT-7 carries unicast media between the media distribution function of the MCPTT server and the media mixer of the MCPTT UE.</w:t>
      </w:r>
    </w:p>
    <w:p w14:paraId="33CF001C" w14:textId="77777777" w:rsidR="003B5679" w:rsidRPr="00CC0349" w:rsidRDefault="003B5679" w:rsidP="003B5679">
      <w:pPr>
        <w:rPr>
          <w:highlight w:val="yellow"/>
          <w:u w:val="single"/>
        </w:rPr>
      </w:pPr>
      <w:r w:rsidRPr="00CC0349">
        <w:rPr>
          <w:highlight w:val="yellow"/>
          <w:u w:val="single"/>
        </w:rPr>
        <w:t>Figure 7.3.1a-2 shows the relationships between the reference points of the application plane and the signalling plane.</w:t>
      </w:r>
    </w:p>
    <w:p w14:paraId="2743F4EF" w14:textId="77777777" w:rsidR="003B5679" w:rsidRPr="00CC0349" w:rsidRDefault="003B5679" w:rsidP="003B5679">
      <w:pPr>
        <w:pStyle w:val="TH"/>
        <w:rPr>
          <w:highlight w:val="yellow"/>
          <w:u w:val="single"/>
        </w:rPr>
      </w:pPr>
      <w:r w:rsidRPr="00CC0349">
        <w:rPr>
          <w:highlight w:val="yellow"/>
          <w:u w:val="single"/>
        </w:rPr>
        <w:object w:dxaOrig="7355" w:dyaOrig="8446" w14:anchorId="42CF9D90">
          <v:shape id="_x0000_i1059" type="#_x0000_t75" style="width:367.5pt;height:423.25pt" o:ole="">
            <v:imagedata r:id="rId76" o:title=""/>
          </v:shape>
          <o:OLEObject Type="Embed" ProgID="Visio.Drawing.11" ShapeID="_x0000_i1059" DrawAspect="Content" ObjectID="_1716575994" r:id="rId80"/>
        </w:object>
      </w:r>
    </w:p>
    <w:p w14:paraId="75184897" w14:textId="77777777" w:rsidR="003B5679" w:rsidRPr="00F51E65" w:rsidRDefault="003B5679" w:rsidP="003B5679">
      <w:pPr>
        <w:pStyle w:val="TF"/>
      </w:pPr>
      <w:r w:rsidRPr="00CC0349">
        <w:rPr>
          <w:highlight w:val="yellow"/>
          <w:u w:val="single"/>
        </w:rPr>
        <w:t xml:space="preserve">Figure 7.3.1a-2: Relationships between reference points of </w:t>
      </w:r>
      <w:r w:rsidRPr="00CC0349">
        <w:rPr>
          <w:highlight w:val="yellow"/>
          <w:u w:val="single"/>
          <w:lang w:eastAsia="zh-CN"/>
        </w:rPr>
        <w:t xml:space="preserve">MCPTT </w:t>
      </w:r>
      <w:r w:rsidRPr="00CC0349">
        <w:rPr>
          <w:highlight w:val="yellow"/>
          <w:u w:val="single"/>
        </w:rPr>
        <w:t>application and signalling control planes using 5GS</w:t>
      </w:r>
    </w:p>
    <w:p w14:paraId="3FA5CBE8" w14:textId="77777777" w:rsidR="003B5679" w:rsidRPr="00F51E65" w:rsidRDefault="003B5679" w:rsidP="003B5679">
      <w:pPr>
        <w:pStyle w:val="Heading5"/>
      </w:pPr>
      <w:bookmarkStart w:id="370" w:name="_Toc101262394"/>
      <w:r>
        <w:t>6.3</w:t>
      </w:r>
      <w:r w:rsidRPr="00F51E65">
        <w:t>.1.5.6</w:t>
      </w:r>
      <w:r w:rsidRPr="00F51E65">
        <w:tab/>
      </w:r>
      <w:r w:rsidRPr="00F51E65">
        <w:tab/>
        <w:t xml:space="preserve">Proposed changes to </w:t>
      </w:r>
      <w:bookmarkStart w:id="371" w:name="_Toc460615932"/>
      <w:bookmarkStart w:id="372" w:name="_Toc460616793"/>
      <w:bookmarkStart w:id="373" w:name="_Toc35896044"/>
      <w:r w:rsidRPr="00F51E65">
        <w:t>7.4.2.3.5</w:t>
      </w:r>
      <w:r w:rsidRPr="00F51E65">
        <w:tab/>
        <w:t>Media distribution function</w:t>
      </w:r>
      <w:bookmarkEnd w:id="370"/>
      <w:bookmarkEnd w:id="371"/>
      <w:bookmarkEnd w:id="372"/>
      <w:bookmarkEnd w:id="373"/>
      <w:r w:rsidRPr="00F51E65">
        <w:t xml:space="preserve"> </w:t>
      </w:r>
    </w:p>
    <w:p w14:paraId="568C5148" w14:textId="77777777" w:rsidR="003B5679" w:rsidRPr="00F51E65" w:rsidRDefault="003B5679" w:rsidP="003B5679">
      <w:r w:rsidRPr="00F51E65">
        <w:t>The media distribution function is responsible for the distribution of media to call participants. By means of information provided by the MCPTT server (e.g. IP addresses, transport layer ports), it will provide the following functionality:</w:t>
      </w:r>
    </w:p>
    <w:p w14:paraId="6017145E" w14:textId="77777777" w:rsidR="003B5679" w:rsidRPr="00F51E65" w:rsidRDefault="003B5679" w:rsidP="003B5679">
      <w:pPr>
        <w:pStyle w:val="B10"/>
      </w:pPr>
      <w:r w:rsidRPr="00F51E65">
        <w:t>-</w:t>
      </w:r>
      <w:r w:rsidRPr="00F51E65">
        <w:tab/>
        <w:t>provide for the reception of uplink MCPTT UE media transmission by means of the MCPTT-7 reference point;</w:t>
      </w:r>
    </w:p>
    <w:p w14:paraId="7075327C" w14:textId="77777777" w:rsidR="003B5679" w:rsidRPr="00F51E65" w:rsidRDefault="003B5679" w:rsidP="003B5679">
      <w:pPr>
        <w:pStyle w:val="B10"/>
      </w:pPr>
      <w:r w:rsidRPr="00F51E65">
        <w:t>-</w:t>
      </w:r>
      <w:r w:rsidRPr="00F51E65">
        <w:tab/>
        <w:t>replicate the media as needed for distribution to those participants using unicast transport;</w:t>
      </w:r>
    </w:p>
    <w:p w14:paraId="5B1EC52B" w14:textId="77777777" w:rsidR="003B5679" w:rsidRPr="00F51E65" w:rsidRDefault="003B5679" w:rsidP="003B5679">
      <w:pPr>
        <w:pStyle w:val="B10"/>
      </w:pPr>
      <w:r w:rsidRPr="00F51E65">
        <w:t>-</w:t>
      </w:r>
      <w:r w:rsidRPr="00F51E65">
        <w:tab/>
        <w:t>distribute downlink media to MCPTT UEs by IP unicast transmission to those participants utilizing unicast transport by means of the MCPTT-7 reference point;</w:t>
      </w:r>
    </w:p>
    <w:p w14:paraId="467EE1DB" w14:textId="77777777" w:rsidR="003B5679" w:rsidRPr="00F51E65" w:rsidRDefault="003B5679" w:rsidP="003B5679">
      <w:pPr>
        <w:pStyle w:val="B10"/>
      </w:pPr>
      <w:r w:rsidRPr="00F51E65">
        <w:t>-</w:t>
      </w:r>
      <w:r w:rsidRPr="00F51E65">
        <w:tab/>
        <w:t xml:space="preserve">distribute downlink media to MCPTT UEs using </w:t>
      </w:r>
      <w:r w:rsidRPr="00CC0349">
        <w:rPr>
          <w:highlight w:val="yellow"/>
          <w:u w:val="single"/>
        </w:rPr>
        <w:t>EPS</w:t>
      </w:r>
      <w:r w:rsidRPr="00F51E65">
        <w:t xml:space="preserve"> multicast downlink transport of media for the call by means of the MCPTT-8 reference point; and</w:t>
      </w:r>
    </w:p>
    <w:p w14:paraId="0CAB633B" w14:textId="77777777" w:rsidR="003B5679" w:rsidRPr="00F51E65" w:rsidRDefault="003B5679" w:rsidP="003B5679">
      <w:pPr>
        <w:pStyle w:val="B10"/>
      </w:pPr>
      <w:r w:rsidRPr="00F51E65">
        <w:t>-</w:t>
      </w:r>
      <w:r w:rsidRPr="00F51E65">
        <w:tab/>
        <w:t>provide a media mixing function where multiple media streams are combined (e.g. multi-talker control) into a single media stream for transmission to the MCPTT UE.</w:t>
      </w:r>
    </w:p>
    <w:p w14:paraId="260A8BA7" w14:textId="77777777" w:rsidR="003B5679" w:rsidRPr="00F51E65" w:rsidRDefault="003B5679" w:rsidP="003B5679">
      <w:pPr>
        <w:pStyle w:val="NO"/>
      </w:pPr>
      <w:r w:rsidRPr="00F51E65">
        <w:t>NOTE 1:</w:t>
      </w:r>
      <w:r w:rsidRPr="00F51E65">
        <w:tab/>
        <w:t>If media mixing function occurs within the media distribution function, it operates independently of the media mixer in the UE.</w:t>
      </w:r>
    </w:p>
    <w:p w14:paraId="7D9C4880" w14:textId="77777777" w:rsidR="003B5679" w:rsidRPr="00F51E65" w:rsidRDefault="003B5679" w:rsidP="003B5679">
      <w:pPr>
        <w:pStyle w:val="NO"/>
      </w:pPr>
      <w:r w:rsidRPr="00F51E65">
        <w:lastRenderedPageBreak/>
        <w:t>NOTE 2:</w:t>
      </w:r>
      <w:r w:rsidRPr="00F51E65">
        <w:tab/>
        <w:t>A media mixing function within the media distribution function is not possible where the media is end to end encrypted.</w:t>
      </w:r>
    </w:p>
    <w:p w14:paraId="6F965799" w14:textId="77777777" w:rsidR="003B5679" w:rsidRPr="00F51E65" w:rsidRDefault="003B5679" w:rsidP="003B5679">
      <w:r w:rsidRPr="00F51E65">
        <w:t>Group configuration data determines whether audio mixing for multi-talker control is applied by the media mixing function in the MCPTT server.</w:t>
      </w:r>
    </w:p>
    <w:p w14:paraId="75AB8795" w14:textId="77777777" w:rsidR="003B5679" w:rsidRPr="00F51E65" w:rsidRDefault="003B5679" w:rsidP="003B5679">
      <w:pPr>
        <w:pStyle w:val="NO"/>
      </w:pPr>
      <w:r w:rsidRPr="00F51E65">
        <w:t>NOTE 3:</w:t>
      </w:r>
      <w:r w:rsidRPr="00F51E65">
        <w:tab/>
        <w:t>If media mixing in the network is utilized, care should be taken to minimize the feedback of the user's own voice from the mixed audio in order to avoid echoes.</w:t>
      </w:r>
    </w:p>
    <w:p w14:paraId="507D5AD6" w14:textId="77777777" w:rsidR="003B5679" w:rsidRPr="00CC0349" w:rsidRDefault="003B5679" w:rsidP="003B5679">
      <w:pPr>
        <w:pStyle w:val="NO"/>
        <w:rPr>
          <w:u w:val="single"/>
        </w:rPr>
      </w:pPr>
      <w:r w:rsidRPr="00CC0349">
        <w:rPr>
          <w:highlight w:val="yellow"/>
          <w:u w:val="single"/>
        </w:rPr>
        <w:t>NOTE 4:</w:t>
      </w:r>
      <w:r w:rsidRPr="00CC0349">
        <w:rPr>
          <w:highlight w:val="yellow"/>
          <w:u w:val="single"/>
        </w:rPr>
        <w:tab/>
        <w:t>MCPTT-8 reference point cannot be utilized in this release using 5GS.</w:t>
      </w:r>
    </w:p>
    <w:p w14:paraId="74129962" w14:textId="77777777" w:rsidR="003B5679" w:rsidRPr="00F51E65" w:rsidRDefault="003B5679" w:rsidP="003B5679">
      <w:pPr>
        <w:pStyle w:val="Heading5"/>
      </w:pPr>
      <w:bookmarkStart w:id="374" w:name="_Toc101262395"/>
      <w:r>
        <w:t>6.3</w:t>
      </w:r>
      <w:r w:rsidRPr="00F51E65">
        <w:t>.1.5.7</w:t>
      </w:r>
      <w:r w:rsidRPr="00F51E65">
        <w:tab/>
      </w:r>
      <w:r w:rsidRPr="00F51E65">
        <w:tab/>
        <w:t xml:space="preserve">Proposed change to </w:t>
      </w:r>
      <w:bookmarkStart w:id="375" w:name="_Toc460615940"/>
      <w:bookmarkStart w:id="376" w:name="_Toc460616801"/>
      <w:bookmarkStart w:id="377" w:name="_Toc35896053"/>
      <w:r w:rsidRPr="00F51E65">
        <w:t>7.5.2.2</w:t>
      </w:r>
      <w:r w:rsidRPr="00F51E65">
        <w:tab/>
        <w:t>Reference point MCPTT-1 (between the MCPTT client and the MCPTT server)</w:t>
      </w:r>
      <w:bookmarkEnd w:id="375"/>
      <w:bookmarkEnd w:id="376"/>
      <w:bookmarkEnd w:id="377"/>
      <w:r w:rsidRPr="00F51E65">
        <w:t xml:space="preserve"> </w:t>
      </w:r>
      <w:r w:rsidRPr="00CC0349">
        <w:rPr>
          <w:highlight w:val="yellow"/>
          <w:u w:val="single"/>
        </w:rPr>
        <w:t>using EPS</w:t>
      </w:r>
      <w:bookmarkEnd w:id="374"/>
    </w:p>
    <w:p w14:paraId="0893360C" w14:textId="77777777" w:rsidR="003B5679" w:rsidRPr="00F51E65" w:rsidRDefault="003B5679" w:rsidP="003B5679">
      <w:r w:rsidRPr="00F51E65">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14:paraId="128D1E23" w14:textId="77777777" w:rsidR="003B5679" w:rsidRPr="00F51E65" w:rsidRDefault="003B5679" w:rsidP="003B5679">
      <w:r w:rsidRPr="00F51E65">
        <w:t>The TMGI is communicated between the MCPTT server and the MCPTT client using the MCPTT-1 reference point.</w:t>
      </w:r>
    </w:p>
    <w:p w14:paraId="4AC9EBE5" w14:textId="77777777" w:rsidR="003B5679" w:rsidRPr="00F51E65" w:rsidRDefault="003B5679" w:rsidP="003B5679">
      <w:r w:rsidRPr="00F51E65">
        <w:t>Information that is reported to the MCPTT server from the MCPTT client shall be configurable at the application layer. This interface may include the area where a UE is currently located, described as ECGI of the serving and neighbouring cell(s), MBMS SAIs, MBSFN Area ID. This information comes from the broadcast by the local cell, e.g. from SIB1 and SIB15 (see 3GPP TS 36.331 [12]) as decoded by the UE.</w:t>
      </w:r>
    </w:p>
    <w:p w14:paraId="3F6B9F76" w14:textId="77777777" w:rsidR="003B5679" w:rsidRPr="00F51E65" w:rsidRDefault="003B5679" w:rsidP="003B5679">
      <w:pPr>
        <w:pStyle w:val="NO"/>
      </w:pPr>
      <w:r w:rsidRPr="00F51E65">
        <w:t>NOTE:</w:t>
      </w:r>
      <w:r w:rsidRPr="00F51E65">
        <w:tab/>
        <w:t>This reference point includes the GC1 reference point as described in 3GPP TS 23.468 [9]. It is assumed that the MCPTT server is performing the function of GCS AS. While 3GPP TS 23.468 [9] does not specify GC1 it does include high level descriptions of certain interactions on GC1, including those relating to the availability of multicast delivery for the application client. The MCPTT-1 reference point fulfils the requirements of the GC1 reference point for MCPTT.</w:t>
      </w:r>
    </w:p>
    <w:p w14:paraId="1ED14198" w14:textId="77777777" w:rsidR="003B5679" w:rsidRPr="00F51E65" w:rsidRDefault="003B5679" w:rsidP="003B5679">
      <w:r w:rsidRPr="00F51E65">
        <w:t>Messages supported on this interface may also include the MCPTT server providing the MCPTT client with information describing the mapping of transport resources to specific group calls.</w:t>
      </w:r>
    </w:p>
    <w:p w14:paraId="5CCE21E2" w14:textId="77777777" w:rsidR="003B5679" w:rsidRPr="00F51E65" w:rsidRDefault="003B5679" w:rsidP="003B5679">
      <w:pPr>
        <w:pStyle w:val="Heading5"/>
      </w:pPr>
      <w:bookmarkStart w:id="378" w:name="_Toc101262396"/>
      <w:bookmarkStart w:id="379" w:name="_Toc35896054"/>
      <w:r>
        <w:t>6.3</w:t>
      </w:r>
      <w:r w:rsidRPr="00F51E65">
        <w:t>.1.5.8</w:t>
      </w:r>
      <w:r w:rsidRPr="00F51E65">
        <w:tab/>
      </w:r>
      <w:r w:rsidRPr="00F51E65">
        <w:tab/>
        <w:t>Proposed new subclause 7.5.2.2a</w:t>
      </w:r>
      <w:r w:rsidRPr="00F51E65">
        <w:tab/>
        <w:t xml:space="preserve">Reference point MCPTT-1 (between the MCPTT client and the MCPTT server) </w:t>
      </w:r>
      <w:r w:rsidRPr="00CC0349">
        <w:rPr>
          <w:highlight w:val="yellow"/>
          <w:u w:val="single"/>
        </w:rPr>
        <w:t>using 5GS</w:t>
      </w:r>
      <w:bookmarkEnd w:id="378"/>
    </w:p>
    <w:p w14:paraId="6AF6C7BF" w14:textId="77777777" w:rsidR="003B5679" w:rsidRPr="00CC0349" w:rsidRDefault="003B5679" w:rsidP="003B5679">
      <w:pPr>
        <w:rPr>
          <w:highlight w:val="yellow"/>
          <w:u w:val="single"/>
        </w:rPr>
      </w:pPr>
      <w:r w:rsidRPr="00CC0349">
        <w:rPr>
          <w:highlight w:val="yellow"/>
          <w:u w:val="single"/>
        </w:rPr>
        <w:t>The MCPTT-1 reference point, which exists between the MCPTT client and the MCPTT server, is used for MCPTT application signalling for establishing a session in support of MCPTT. The MCPTT-1 reference point shall use the SIP-1 and SIP-2 reference points for transport and routing of SIP signalling. The MCPTT-1 reference point may use the HTTP-1 and HTTP-2 reference points.</w:t>
      </w:r>
    </w:p>
    <w:p w14:paraId="1859D2C4" w14:textId="77777777" w:rsidR="003B5679" w:rsidRPr="00CC0349" w:rsidRDefault="003B5679" w:rsidP="003B5679">
      <w:pPr>
        <w:rPr>
          <w:highlight w:val="yellow"/>
          <w:u w:val="single"/>
        </w:rPr>
      </w:pPr>
      <w:r w:rsidRPr="00CC0349">
        <w:rPr>
          <w:highlight w:val="yellow"/>
          <w:u w:val="single"/>
        </w:rPr>
        <w:t>The TMGI is communicated between the MCPTT server and the MCPTT client using the MCPTT-1 reference point.</w:t>
      </w:r>
    </w:p>
    <w:p w14:paraId="48F75DBA" w14:textId="77777777" w:rsidR="003B5679" w:rsidRPr="00CC0349" w:rsidRDefault="003B5679" w:rsidP="003B5679">
      <w:pPr>
        <w:rPr>
          <w:highlight w:val="yellow"/>
          <w:u w:val="single"/>
        </w:rPr>
      </w:pPr>
      <w:r w:rsidRPr="00CC0349">
        <w:rPr>
          <w:highlight w:val="yellow"/>
          <w:u w:val="single"/>
        </w:rPr>
        <w:t>Information that is reported to the MCPTT server from the MCPTT client shall be configurable at the application layer. This interface may include the area where a UE is currently located, described as NCGI of the serving and neighbouring cell(s). This information comes from the broadcast by the local cell, e.g. from SIB1 and SIB3 (see 3GPP TS 38.331 [xx]) as decoded by the UE.</w:t>
      </w:r>
    </w:p>
    <w:p w14:paraId="54D38F12" w14:textId="77777777" w:rsidR="003B5679" w:rsidRPr="00F51E65" w:rsidRDefault="003B5679" w:rsidP="003B5679">
      <w:r w:rsidRPr="00CC0349">
        <w:rPr>
          <w:highlight w:val="yellow"/>
          <w:u w:val="single"/>
        </w:rPr>
        <w:t>Messages supported on this interface may also include the MCPTT server providing the MCPTT client with information describing the mapping of transport resources to specific group calls.</w:t>
      </w:r>
    </w:p>
    <w:p w14:paraId="532491F6" w14:textId="038941E2" w:rsidR="003B5679" w:rsidRPr="00F51E65" w:rsidRDefault="003B5679" w:rsidP="003B5679">
      <w:pPr>
        <w:pStyle w:val="Heading5"/>
        <w:rPr>
          <w:highlight w:val="yellow"/>
        </w:rPr>
      </w:pPr>
      <w:bookmarkStart w:id="380" w:name="_Toc460615944"/>
      <w:bookmarkStart w:id="381" w:name="_Toc460616805"/>
      <w:bookmarkStart w:id="382" w:name="_Toc35896057"/>
      <w:bookmarkStart w:id="383" w:name="_Toc101262397"/>
      <w:bookmarkEnd w:id="379"/>
      <w:r>
        <w:t>6.3</w:t>
      </w:r>
      <w:r w:rsidRPr="00F51E65">
        <w:t>.1.5.9</w:t>
      </w:r>
      <w:r w:rsidRPr="00F51E65">
        <w:tab/>
      </w:r>
      <w:r w:rsidRPr="00F51E65">
        <w:tab/>
        <w:t xml:space="preserve">Proposed new subclause </w:t>
      </w:r>
      <w:r w:rsidRPr="00CC0349">
        <w:rPr>
          <w:highlight w:val="yellow"/>
          <w:u w:val="single"/>
        </w:rPr>
        <w:t>7.5.2.6a</w:t>
      </w:r>
      <w:r w:rsidRPr="00CC0349">
        <w:rPr>
          <w:highlight w:val="yellow"/>
          <w:u w:val="single"/>
        </w:rPr>
        <w:tab/>
        <w:t xml:space="preserve">Reference point MCPTT-5 (between the </w:t>
      </w:r>
      <w:r w:rsidR="0036213E">
        <w:rPr>
          <w:highlight w:val="yellow"/>
          <w:u w:val="single"/>
        </w:rPr>
        <w:t>MCPTT server</w:t>
      </w:r>
      <w:r w:rsidR="0036213E" w:rsidRPr="00CC0349">
        <w:rPr>
          <w:highlight w:val="yellow"/>
          <w:u w:val="single"/>
        </w:rPr>
        <w:t xml:space="preserve"> </w:t>
      </w:r>
      <w:r w:rsidRPr="00CC0349">
        <w:rPr>
          <w:highlight w:val="yellow"/>
          <w:u w:val="single"/>
        </w:rPr>
        <w:t>and the 5GS)</w:t>
      </w:r>
      <w:bookmarkEnd w:id="380"/>
      <w:bookmarkEnd w:id="381"/>
      <w:bookmarkEnd w:id="382"/>
      <w:bookmarkEnd w:id="383"/>
    </w:p>
    <w:p w14:paraId="3D005DD6" w14:textId="31072AD5" w:rsidR="003B5679" w:rsidRPr="00CC0349" w:rsidRDefault="003B5679" w:rsidP="003B5679">
      <w:pPr>
        <w:rPr>
          <w:highlight w:val="yellow"/>
          <w:u w:val="single"/>
        </w:rPr>
      </w:pPr>
      <w:r w:rsidRPr="00CC0349">
        <w:rPr>
          <w:highlight w:val="yellow"/>
          <w:u w:val="single"/>
        </w:rPr>
        <w:t xml:space="preserve">The MCPTT-5 reference point, which exists between the </w:t>
      </w:r>
      <w:r w:rsidR="0036213E">
        <w:rPr>
          <w:highlight w:val="yellow"/>
          <w:u w:val="single"/>
        </w:rPr>
        <w:t>MCPTT server</w:t>
      </w:r>
      <w:r w:rsidR="0036213E" w:rsidRPr="00CC0349">
        <w:rPr>
          <w:highlight w:val="yellow"/>
          <w:u w:val="single"/>
        </w:rPr>
        <w:t xml:space="preserve"> </w:t>
      </w:r>
      <w:r w:rsidRPr="00CC0349">
        <w:rPr>
          <w:highlight w:val="yellow"/>
          <w:u w:val="single"/>
        </w:rPr>
        <w:t>and the 5GS, is used, subject to the conditions below, by the MCPTT server to obtain unicast bearers with appropriate QoS from the 5GS. It utilises the N5 interface of the 5GS according to 3GPP TS 23.501 [xx].</w:t>
      </w:r>
    </w:p>
    <w:p w14:paraId="521CC1EB" w14:textId="77777777" w:rsidR="003B5679" w:rsidRPr="00CC0349" w:rsidRDefault="003B5679" w:rsidP="003B5679">
      <w:pPr>
        <w:rPr>
          <w:highlight w:val="yellow"/>
          <w:u w:val="single"/>
        </w:rPr>
      </w:pPr>
      <w:r w:rsidRPr="00CC0349">
        <w:rPr>
          <w:highlight w:val="yellow"/>
          <w:u w:val="single"/>
        </w:rPr>
        <w:t>MCPTT-5 is not used when the MCPTT service provider and the PLMN operator do not have an operational agreement for QoS control to be provided directly from the MCPTT service provider domain.</w:t>
      </w:r>
    </w:p>
    <w:p w14:paraId="344832C8" w14:textId="77777777" w:rsidR="003B5679" w:rsidRPr="00CC0349" w:rsidRDefault="003B5679" w:rsidP="003B5679">
      <w:pPr>
        <w:rPr>
          <w:highlight w:val="yellow"/>
          <w:u w:val="single"/>
        </w:rPr>
      </w:pPr>
      <w:r w:rsidRPr="00CC0349">
        <w:rPr>
          <w:highlight w:val="yellow"/>
          <w:u w:val="single"/>
        </w:rPr>
        <w:lastRenderedPageBreak/>
        <w:t xml:space="preserve">MCPTT-5 may be used when the MCPTT service provider and the PLMN operator have an operational agreement where QoS control is provided directly from the MCPTT service provider domain. </w:t>
      </w:r>
    </w:p>
    <w:p w14:paraId="50D0F766" w14:textId="77777777" w:rsidR="003B5679" w:rsidRPr="00F51E65" w:rsidRDefault="003B5679" w:rsidP="003B5679">
      <w:pPr>
        <w:pStyle w:val="NO"/>
      </w:pPr>
      <w:r w:rsidRPr="00CC0349">
        <w:rPr>
          <w:highlight w:val="yellow"/>
          <w:u w:val="single"/>
        </w:rPr>
        <w:t>NOTE:</w:t>
      </w:r>
      <w:r w:rsidRPr="00CC0349">
        <w:rPr>
          <w:highlight w:val="yellow"/>
          <w:u w:val="single"/>
        </w:rPr>
        <w:tab/>
        <w:t>Any coordination between the P-CSCF use of N5 and the MCPTT server use of N5 (via MCPTT-5) from the MCPTT service provider domain is not specified in this release of this specification.</w:t>
      </w:r>
    </w:p>
    <w:p w14:paraId="7BAFEE99" w14:textId="77777777" w:rsidR="003B5679" w:rsidRPr="00F51E65" w:rsidRDefault="003B5679" w:rsidP="003B5679">
      <w:pPr>
        <w:pStyle w:val="Heading5"/>
      </w:pPr>
      <w:bookmarkStart w:id="384" w:name="_Toc101262398"/>
      <w:r>
        <w:t>6.3</w:t>
      </w:r>
      <w:r w:rsidRPr="00F51E65">
        <w:t>.1.5.10</w:t>
      </w:r>
      <w:r w:rsidRPr="00F51E65">
        <w:tab/>
      </w:r>
      <w:r w:rsidRPr="00F51E65">
        <w:tab/>
        <w:t xml:space="preserve">Proposed change to </w:t>
      </w:r>
      <w:bookmarkStart w:id="385" w:name="_Toc460615946"/>
      <w:bookmarkStart w:id="386" w:name="_Toc460616807"/>
      <w:bookmarkStart w:id="387" w:name="_Toc35896059"/>
      <w:r w:rsidRPr="00F51E65">
        <w:t>7.5.2.8</w:t>
      </w:r>
      <w:r w:rsidRPr="00F51E65">
        <w:tab/>
        <w:t>Reference point MCPTT-7 (unicast between the media distribution function and the media mixer)</w:t>
      </w:r>
      <w:bookmarkEnd w:id="385"/>
      <w:bookmarkEnd w:id="386"/>
      <w:bookmarkEnd w:id="387"/>
      <w:r w:rsidRPr="00F51E65">
        <w:t xml:space="preserve"> </w:t>
      </w:r>
      <w:r w:rsidRPr="00CC0349">
        <w:rPr>
          <w:highlight w:val="yellow"/>
          <w:u w:val="single"/>
        </w:rPr>
        <w:t>using EPS</w:t>
      </w:r>
      <w:bookmarkEnd w:id="384"/>
    </w:p>
    <w:p w14:paraId="27616F07" w14:textId="77777777" w:rsidR="003B5679" w:rsidRPr="00F51E65" w:rsidRDefault="003B5679" w:rsidP="003B5679">
      <w:r w:rsidRPr="00F51E65">
        <w:t>The MCPTT-7 reference point, which exists between the media distribution function and the media mixer, is used to exchange unicast media between the media distribution function of the MCPTT server and the media mixer of the MCPTT client. The MCPTT-7 reference point uses the SGi reference point defined in 3GPP TS 23.002 [3].</w:t>
      </w:r>
    </w:p>
    <w:p w14:paraId="5FED145E" w14:textId="77777777" w:rsidR="003B5679" w:rsidRPr="00F51E65" w:rsidRDefault="003B5679" w:rsidP="003B5679">
      <w:pPr>
        <w:pStyle w:val="Heading5"/>
        <w:rPr>
          <w:highlight w:val="yellow"/>
        </w:rPr>
      </w:pPr>
      <w:bookmarkStart w:id="388" w:name="_Toc101262399"/>
      <w:bookmarkStart w:id="389" w:name="_Toc460615947"/>
      <w:bookmarkStart w:id="390" w:name="_Toc460616808"/>
      <w:bookmarkStart w:id="391" w:name="_Toc35896060"/>
      <w:r>
        <w:t>6.3</w:t>
      </w:r>
      <w:r w:rsidRPr="00F51E65">
        <w:t>.1.5.11</w:t>
      </w:r>
      <w:r w:rsidRPr="00F51E65">
        <w:tab/>
      </w:r>
      <w:r w:rsidRPr="00F51E65">
        <w:tab/>
        <w:t xml:space="preserve">Proposed new subclause </w:t>
      </w:r>
      <w:r w:rsidRPr="00CC0349">
        <w:rPr>
          <w:highlight w:val="yellow"/>
          <w:u w:val="single"/>
        </w:rPr>
        <w:t>7.5.2.8a</w:t>
      </w:r>
      <w:r w:rsidRPr="00CC0349">
        <w:rPr>
          <w:highlight w:val="yellow"/>
          <w:u w:val="single"/>
        </w:rPr>
        <w:tab/>
        <w:t>Reference point MCPTT-7 (unicast between the media distribution function and the media mixer) using 5GS</w:t>
      </w:r>
      <w:bookmarkEnd w:id="388"/>
    </w:p>
    <w:p w14:paraId="2533362A" w14:textId="77777777" w:rsidR="003B5679" w:rsidRPr="00CC0349" w:rsidRDefault="003B5679" w:rsidP="003B5679">
      <w:pPr>
        <w:rPr>
          <w:u w:val="single"/>
        </w:rPr>
      </w:pPr>
      <w:r w:rsidRPr="00CC0349">
        <w:rPr>
          <w:highlight w:val="yellow"/>
          <w:u w:val="single"/>
        </w:rPr>
        <w:t>The MCPTT-7 reference point, which exists between the media distribution function and the media mixer, is used to exchange unicast media between the media distribution function of the MCPTT server and the media mixer of the MCPTT client. The MCPTT-7 reference point uses the N6 reference point defined in 3GPP TS 23.501 [xx].</w:t>
      </w:r>
    </w:p>
    <w:p w14:paraId="38B19ED5" w14:textId="77777777" w:rsidR="003B5679" w:rsidRPr="00F51E65" w:rsidRDefault="003B5679" w:rsidP="003B5679">
      <w:pPr>
        <w:pStyle w:val="Heading5"/>
      </w:pPr>
      <w:bookmarkStart w:id="392" w:name="_Toc101262400"/>
      <w:r>
        <w:t>6.3</w:t>
      </w:r>
      <w:r w:rsidRPr="00F51E65">
        <w:t>.1.5.12</w:t>
      </w:r>
      <w:r w:rsidRPr="00F51E65">
        <w:tab/>
      </w:r>
      <w:r w:rsidRPr="00F51E65">
        <w:tab/>
        <w:t>Proposed change to 7.5.2.9</w:t>
      </w:r>
      <w:r w:rsidRPr="00F51E65">
        <w:tab/>
        <w:t>Reference point MCPTT-8 (multicast between the media distribution function and the media mixer)</w:t>
      </w:r>
      <w:bookmarkEnd w:id="389"/>
      <w:bookmarkEnd w:id="390"/>
      <w:bookmarkEnd w:id="391"/>
      <w:r w:rsidRPr="00F51E65">
        <w:t xml:space="preserve"> </w:t>
      </w:r>
      <w:r w:rsidRPr="00CC0349">
        <w:rPr>
          <w:highlight w:val="yellow"/>
          <w:u w:val="single"/>
        </w:rPr>
        <w:t>using EPS</w:t>
      </w:r>
      <w:bookmarkEnd w:id="392"/>
    </w:p>
    <w:p w14:paraId="1127265A" w14:textId="77777777" w:rsidR="003B5679" w:rsidRPr="00F51E65" w:rsidRDefault="003B5679" w:rsidP="003B5679">
      <w:r w:rsidRPr="00F51E65">
        <w:t>The MCPTT-8 reference point, which exists between the media distribution function and the media mixer, is used by the media distribution function of the MCPTT server to send multicast media to the media mixer of the MCPTT client. The MCPTT-8 reference point uses the MB2-U interface defined in 3GPP TS 23.468 [9].</w:t>
      </w:r>
    </w:p>
    <w:p w14:paraId="25F6FD6C" w14:textId="77777777" w:rsidR="003B5679" w:rsidRPr="00F51E65" w:rsidRDefault="003B5679" w:rsidP="003B5679">
      <w:pPr>
        <w:pStyle w:val="Heading5"/>
      </w:pPr>
      <w:bookmarkStart w:id="393" w:name="_Toc460615948"/>
      <w:bookmarkStart w:id="394" w:name="_Toc460616809"/>
      <w:bookmarkStart w:id="395" w:name="_Toc35896061"/>
      <w:bookmarkStart w:id="396" w:name="_Toc101262401"/>
      <w:r>
        <w:t>6.3</w:t>
      </w:r>
      <w:r w:rsidRPr="00F51E65">
        <w:t>.1.5.13</w:t>
      </w:r>
      <w:r w:rsidRPr="00F51E65">
        <w:tab/>
      </w:r>
      <w:r w:rsidRPr="00F51E65">
        <w:tab/>
        <w:t>Proposed change to 7.5.2.10</w:t>
      </w:r>
      <w:r w:rsidRPr="00F51E65">
        <w:tab/>
        <w:t>Reference point MCPTT-9 (multicast between the floor control server and the floor participant)</w:t>
      </w:r>
      <w:bookmarkEnd w:id="393"/>
      <w:bookmarkEnd w:id="394"/>
      <w:bookmarkEnd w:id="395"/>
      <w:r w:rsidRPr="00F51E65">
        <w:t xml:space="preserve"> </w:t>
      </w:r>
      <w:r w:rsidRPr="00CC0349">
        <w:rPr>
          <w:highlight w:val="yellow"/>
          <w:u w:val="single"/>
        </w:rPr>
        <w:t>using EPS</w:t>
      </w:r>
      <w:bookmarkEnd w:id="396"/>
    </w:p>
    <w:p w14:paraId="0F64F0F4" w14:textId="77777777" w:rsidR="003B5679" w:rsidRPr="00F51E65" w:rsidRDefault="003B5679" w:rsidP="003B5679">
      <w:r w:rsidRPr="00F51E65">
        <w:t>The MCPTT-9 reference point, which exists between the floor control server and the floor participant, provides floor control signalling between the floor control server and the floor participant over a multicast bearer. The MCPTT-9 reference point uses the MB2-U interface defined in 3GPP TS 23.468 [9].</w:t>
      </w:r>
    </w:p>
    <w:p w14:paraId="2E7C7684" w14:textId="77777777" w:rsidR="003B5679" w:rsidRDefault="003B5679" w:rsidP="003B5679">
      <w:pPr>
        <w:pStyle w:val="Heading4"/>
        <w:rPr>
          <w:noProof/>
          <w:lang w:val="en-US" w:eastAsia="zh-CN"/>
        </w:rPr>
      </w:pPr>
      <w:bookmarkStart w:id="397" w:name="_Toc101262402"/>
      <w:r>
        <w:rPr>
          <w:noProof/>
          <w:lang w:val="en-US"/>
        </w:rPr>
        <w:t>6.3.1.6</w:t>
      </w:r>
      <w:r>
        <w:rPr>
          <w:noProof/>
          <w:lang w:val="en-US"/>
        </w:rPr>
        <w:tab/>
      </w:r>
      <w:r w:rsidRPr="00F77B1C">
        <w:rPr>
          <w:noProof/>
          <w:lang w:val="en-US"/>
        </w:rPr>
        <w:t>Request for unicast resources at session establishment</w:t>
      </w:r>
      <w:r w:rsidRPr="002C2BBD">
        <w:rPr>
          <w:rFonts w:hint="eastAsia"/>
          <w:noProof/>
          <w:lang w:val="en-US" w:eastAsia="zh-CN"/>
        </w:rPr>
        <w:t xml:space="preserve"> </w:t>
      </w:r>
      <w:r>
        <w:rPr>
          <w:rFonts w:hint="eastAsia"/>
          <w:noProof/>
          <w:lang w:val="en-US" w:eastAsia="zh-CN"/>
        </w:rPr>
        <w:t xml:space="preserve">using AF session </w:t>
      </w:r>
      <w:r>
        <w:rPr>
          <w:noProof/>
          <w:lang w:val="en-US"/>
        </w:rPr>
        <w:t>with required QoS</w:t>
      </w:r>
      <w:r>
        <w:rPr>
          <w:rFonts w:hint="eastAsia"/>
          <w:noProof/>
          <w:lang w:val="en-US" w:eastAsia="zh-CN"/>
        </w:rPr>
        <w:t xml:space="preserve"> via NEF</w:t>
      </w:r>
      <w:bookmarkEnd w:id="397"/>
    </w:p>
    <w:p w14:paraId="77DB706E" w14:textId="77777777" w:rsidR="003B5679" w:rsidRDefault="003B5679" w:rsidP="003B5679">
      <w:pPr>
        <w:rPr>
          <w:noProof/>
          <w:lang w:val="en-US" w:eastAsia="zh-CN"/>
        </w:rPr>
      </w:pPr>
      <w:r>
        <w:rPr>
          <w:noProof/>
          <w:lang w:val="en-US"/>
        </w:rPr>
        <w:t xml:space="preserve">The procedure is applied to SIP based MC service sessions. In the procedure the SIP core </w:t>
      </w:r>
      <w:r>
        <w:rPr>
          <w:rFonts w:hint="eastAsia"/>
          <w:noProof/>
          <w:lang w:val="en-US" w:eastAsia="zh-CN"/>
        </w:rPr>
        <w:t>interacts with NEF</w:t>
      </w:r>
      <w:r>
        <w:rPr>
          <w:noProof/>
          <w:lang w:val="en-US"/>
        </w:rPr>
        <w:t xml:space="preserve"> for setting up QoS control and resource</w:t>
      </w:r>
      <w:r>
        <w:rPr>
          <w:rFonts w:hint="eastAsia"/>
          <w:noProof/>
          <w:lang w:val="en-US" w:eastAsia="zh-CN"/>
        </w:rPr>
        <w:t xml:space="preserve"> allocation</w:t>
      </w:r>
      <w:r>
        <w:rPr>
          <w:noProof/>
          <w:lang w:val="en-US"/>
        </w:rPr>
        <w:t>.</w:t>
      </w:r>
    </w:p>
    <w:p w14:paraId="38751AEE" w14:textId="77777777" w:rsidR="003B5679" w:rsidRPr="00BA3B15" w:rsidRDefault="003B5679" w:rsidP="003B5679">
      <w:pPr>
        <w:pStyle w:val="EditorsNote"/>
        <w:rPr>
          <w:noProof/>
          <w:lang w:eastAsia="zh-CN"/>
        </w:rPr>
      </w:pPr>
      <w:r w:rsidRPr="00BA3B15">
        <w:rPr>
          <w:noProof/>
          <w:lang w:eastAsia="zh-CN"/>
        </w:rPr>
        <w:t>Editor</w:t>
      </w:r>
      <w:r w:rsidRPr="00897366">
        <w:rPr>
          <w:noProof/>
          <w:lang w:eastAsia="zh-CN"/>
        </w:rPr>
        <w:t>'</w:t>
      </w:r>
      <w:r w:rsidRPr="00BA3B15">
        <w:rPr>
          <w:noProof/>
          <w:lang w:eastAsia="zh-CN"/>
        </w:rPr>
        <w:t>s Note:</w:t>
      </w:r>
      <w:r>
        <w:rPr>
          <w:noProof/>
          <w:lang w:eastAsia="zh-CN"/>
        </w:rPr>
        <w:t xml:space="preserve"> </w:t>
      </w:r>
      <w:bookmarkStart w:id="398" w:name="_Hlk69463489"/>
      <w:r>
        <w:rPr>
          <w:noProof/>
          <w:lang w:eastAsia="zh-CN"/>
        </w:rPr>
        <w:t>The support of N33 reference point by the SIP core is FFS.</w:t>
      </w:r>
      <w:bookmarkEnd w:id="398"/>
    </w:p>
    <w:p w14:paraId="7F96F6BF" w14:textId="77777777" w:rsidR="003B5679" w:rsidRDefault="003B5679" w:rsidP="003B5679">
      <w:pPr>
        <w:rPr>
          <w:noProof/>
          <w:lang w:val="en-US"/>
        </w:rPr>
      </w:pPr>
      <w:r>
        <w:rPr>
          <w:noProof/>
          <w:lang w:val="en-US"/>
        </w:rPr>
        <w:t xml:space="preserve">The procedure in figure 6.3.1.6-1 illustrates the originating side of the request for unicast resource at session establishment </w:t>
      </w:r>
      <w:r>
        <w:rPr>
          <w:rFonts w:hint="eastAsia"/>
          <w:noProof/>
          <w:lang w:val="en-US" w:eastAsia="zh-CN"/>
        </w:rPr>
        <w:t xml:space="preserve">using AF session </w:t>
      </w:r>
      <w:r>
        <w:rPr>
          <w:noProof/>
          <w:lang w:val="en-US"/>
        </w:rPr>
        <w:t>with required QoS</w:t>
      </w:r>
      <w:r>
        <w:rPr>
          <w:rFonts w:hint="eastAsia"/>
          <w:noProof/>
          <w:lang w:val="en-US" w:eastAsia="zh-CN"/>
        </w:rPr>
        <w:t xml:space="preserve"> procedure (as defined in 3GPP TS 23.502 [11] and 3GPP TS 23.503 [12])</w:t>
      </w:r>
      <w:r>
        <w:rPr>
          <w:noProof/>
          <w:lang w:val="en-US"/>
        </w:rPr>
        <w:t xml:space="preserve">. For the terminating side the MC service server, SIP core and 5GS use similar approaches (step 3 to step 8) for resource reservation for downlink resources. </w:t>
      </w:r>
    </w:p>
    <w:p w14:paraId="5D84F8DE" w14:textId="77777777" w:rsidR="003B5679" w:rsidRDefault="003B5679" w:rsidP="003B5679">
      <w:pPr>
        <w:pStyle w:val="TH"/>
      </w:pPr>
      <w:r w:rsidRPr="00D17F3F">
        <w:lastRenderedPageBreak/>
        <w:t xml:space="preserve"> </w:t>
      </w:r>
      <w:r>
        <w:object w:dxaOrig="7647" w:dyaOrig="6856" w14:anchorId="31DC7BCC">
          <v:shape id="_x0000_i1060" type="#_x0000_t75" style="width:305.9pt;height:274.7pt" o:ole="">
            <v:imagedata r:id="rId81" o:title=""/>
          </v:shape>
          <o:OLEObject Type="Embed" ProgID="Visio.Drawing.11" ShapeID="_x0000_i1060" DrawAspect="Content" ObjectID="_1716575995" r:id="rId82"/>
        </w:object>
      </w:r>
    </w:p>
    <w:p w14:paraId="514C43AD" w14:textId="77777777" w:rsidR="003B5679" w:rsidRPr="000C38C4" w:rsidRDefault="003B5679" w:rsidP="003B5679">
      <w:pPr>
        <w:pStyle w:val="TF"/>
        <w:rPr>
          <w:lang w:eastAsia="zh-CN"/>
        </w:rPr>
      </w:pPr>
      <w:r>
        <w:t xml:space="preserve">Figure 6.3.1.6-1: </w:t>
      </w:r>
      <w:r w:rsidRPr="000C38C4">
        <w:t>Request for unicast resources at session establishment</w:t>
      </w:r>
      <w:r>
        <w:rPr>
          <w:rFonts w:hint="eastAsia"/>
          <w:lang w:eastAsia="zh-CN"/>
        </w:rPr>
        <w:t xml:space="preserve"> using AF session </w:t>
      </w:r>
      <w:r w:rsidRPr="000C38C4">
        <w:t xml:space="preserve">with required QoS </w:t>
      </w:r>
      <w:r>
        <w:rPr>
          <w:rFonts w:hint="eastAsia"/>
          <w:lang w:eastAsia="zh-CN"/>
        </w:rPr>
        <w:t>(originating side) via NEF</w:t>
      </w:r>
    </w:p>
    <w:p w14:paraId="75CD1451" w14:textId="77777777" w:rsidR="003B5679" w:rsidRPr="00526FC3" w:rsidRDefault="003B5679" w:rsidP="003B5679">
      <w:pPr>
        <w:pStyle w:val="B10"/>
      </w:pPr>
      <w:r w:rsidRPr="00526FC3">
        <w:t>1.</w:t>
      </w:r>
      <w:r w:rsidRPr="00526FC3">
        <w:tab/>
        <w:t>MC service client sends a call/session establishment request.</w:t>
      </w:r>
      <w:r>
        <w:t xml:space="preserve"> The request carries the QoS requirements (e.g. one or more QoS reference parameters) and necessary information (e.g. UE</w:t>
      </w:r>
      <w:r w:rsidRPr="000D3F04">
        <w:t>'</w:t>
      </w:r>
      <w:r>
        <w:t>s IP address) that can be further used for setting up an AF session for the MC service with 5GS.</w:t>
      </w:r>
    </w:p>
    <w:p w14:paraId="57916AC6" w14:textId="77777777" w:rsidR="003B5679" w:rsidRPr="00526FC3" w:rsidRDefault="003B5679" w:rsidP="003B5679">
      <w:pPr>
        <w:pStyle w:val="B10"/>
      </w:pPr>
      <w:r w:rsidRPr="00526FC3">
        <w:t>2.</w:t>
      </w:r>
      <w:r w:rsidRPr="00526FC3">
        <w:tab/>
        <w:t xml:space="preserve">MC service server evaluates the </w:t>
      </w:r>
      <w:r>
        <w:t>QoS requirements for the MC service call/session</w:t>
      </w:r>
      <w:r w:rsidRPr="00526FC3">
        <w:t>.</w:t>
      </w:r>
      <w:r>
        <w:t xml:space="preserve"> The MC service server may decide on a different QoS than requested for the call/session. </w:t>
      </w:r>
    </w:p>
    <w:p w14:paraId="00BA17CF" w14:textId="77777777" w:rsidR="003B5679" w:rsidRDefault="003B5679" w:rsidP="003B5679">
      <w:pPr>
        <w:pStyle w:val="B10"/>
      </w:pPr>
      <w:r w:rsidRPr="00526FC3">
        <w:t>3.</w:t>
      </w:r>
      <w:r w:rsidRPr="00526FC3">
        <w:tab/>
        <w:t>MC service server send a session progress request</w:t>
      </w:r>
      <w:r>
        <w:t xml:space="preserve"> to the SIP core</w:t>
      </w:r>
      <w:r w:rsidRPr="00526FC3">
        <w:t xml:space="preserve"> containing </w:t>
      </w:r>
      <w:r>
        <w:t>the QoS requirements in SDP offer</w:t>
      </w:r>
      <w:r w:rsidRPr="00526FC3">
        <w:t>.</w:t>
      </w:r>
    </w:p>
    <w:p w14:paraId="7E30068F" w14:textId="77777777" w:rsidR="003B5679" w:rsidRDefault="003B5679" w:rsidP="003B5679">
      <w:pPr>
        <w:pStyle w:val="B10"/>
        <w:rPr>
          <w:lang w:eastAsia="zh-CN"/>
        </w:rPr>
      </w:pPr>
      <w:r>
        <w:t>4.</w:t>
      </w:r>
      <w:r>
        <w:tab/>
        <w:t xml:space="preserve">The SIP core reserves resources for the call/session by setting up an AF session with required QoS procedure </w:t>
      </w:r>
      <w:r>
        <w:rPr>
          <w:rFonts w:hint="eastAsia"/>
          <w:lang w:eastAsia="zh-CN"/>
        </w:rPr>
        <w:t xml:space="preserve">with the NEF </w:t>
      </w:r>
      <w:r>
        <w:t>as defined in 3GPP TS 23.502 [11] subclause 4.15.6.6</w:t>
      </w:r>
      <w:r>
        <w:rPr>
          <w:rFonts w:hint="eastAsia"/>
          <w:lang w:eastAsia="zh-CN"/>
        </w:rPr>
        <w:t xml:space="preserve"> and 3GPP TS 23.503 [12] subclause 6.1.3.22</w:t>
      </w:r>
      <w:r>
        <w:t>.</w:t>
      </w:r>
    </w:p>
    <w:p w14:paraId="13789C28" w14:textId="77777777" w:rsidR="003B5679" w:rsidRPr="00526FC3" w:rsidRDefault="003B5679" w:rsidP="003B5679">
      <w:pPr>
        <w:pStyle w:val="NO"/>
      </w:pPr>
      <w:r>
        <w:rPr>
          <w:rFonts w:hint="eastAsia"/>
          <w:lang w:eastAsia="zh-CN"/>
        </w:rPr>
        <w:t>NOTE:</w:t>
      </w:r>
      <w:r>
        <w:rPr>
          <w:rFonts w:hint="eastAsia"/>
          <w:lang w:eastAsia="zh-CN"/>
        </w:rPr>
        <w:tab/>
      </w:r>
      <w:r>
        <w:t xml:space="preserve">If the SIP core is trusted to 5GC/PCF, it may interact directly with PCF for the </w:t>
      </w:r>
      <w:r>
        <w:rPr>
          <w:rFonts w:hint="eastAsia"/>
          <w:lang w:eastAsia="zh-CN"/>
        </w:rPr>
        <w:t>PCC interactions</w:t>
      </w:r>
      <w:r>
        <w:t>.</w:t>
      </w:r>
    </w:p>
    <w:p w14:paraId="150B6175" w14:textId="77777777" w:rsidR="003B5679" w:rsidRPr="00526FC3" w:rsidRDefault="003B5679" w:rsidP="003B5679">
      <w:pPr>
        <w:pStyle w:val="B10"/>
      </w:pPr>
      <w:r>
        <w:rPr>
          <w:rFonts w:hint="eastAsia"/>
          <w:lang w:eastAsia="zh-CN"/>
        </w:rPr>
        <w:t>5</w:t>
      </w:r>
      <w:r w:rsidRPr="00526FC3">
        <w:t>.</w:t>
      </w:r>
      <w:r w:rsidRPr="00526FC3">
        <w:tab/>
        <w:t xml:space="preserve">The SIP core </w:t>
      </w:r>
      <w:r>
        <w:t>forwards session progress</w:t>
      </w:r>
      <w:r w:rsidRPr="00526FC3">
        <w:t xml:space="preserve"> request to the MC service client.</w:t>
      </w:r>
    </w:p>
    <w:p w14:paraId="70A67E72" w14:textId="77777777" w:rsidR="003B5679" w:rsidRPr="00526FC3" w:rsidRDefault="003B5679" w:rsidP="003B5679">
      <w:pPr>
        <w:pStyle w:val="B10"/>
        <w:rPr>
          <w:lang w:eastAsia="en-GB"/>
        </w:rPr>
      </w:pPr>
      <w:r>
        <w:rPr>
          <w:rFonts w:hint="eastAsia"/>
          <w:lang w:eastAsia="zh-CN"/>
        </w:rPr>
        <w:t>6</w:t>
      </w:r>
      <w:r w:rsidRPr="00526FC3">
        <w:rPr>
          <w:lang w:eastAsia="en-GB"/>
        </w:rPr>
        <w:t>.</w:t>
      </w:r>
      <w:r w:rsidRPr="00526FC3">
        <w:rPr>
          <w:lang w:eastAsia="en-GB"/>
        </w:rPr>
        <w:tab/>
        <w:t xml:space="preserve">The MC service client acknowledges the </w:t>
      </w:r>
      <w:r w:rsidRPr="00526FC3">
        <w:t xml:space="preserve">session progress request with an </w:t>
      </w:r>
      <w:r w:rsidRPr="00526FC3">
        <w:rPr>
          <w:lang w:eastAsia="en-GB"/>
        </w:rPr>
        <w:t>OK message.</w:t>
      </w:r>
    </w:p>
    <w:p w14:paraId="3E4DDD6A" w14:textId="77777777" w:rsidR="003B5679" w:rsidRPr="00526FC3" w:rsidRDefault="003B5679" w:rsidP="003B5679">
      <w:pPr>
        <w:pStyle w:val="B10"/>
      </w:pPr>
      <w:r>
        <w:rPr>
          <w:rFonts w:hint="eastAsia"/>
          <w:lang w:eastAsia="zh-CN"/>
        </w:rPr>
        <w:t>7</w:t>
      </w:r>
      <w:r w:rsidRPr="00526FC3">
        <w:t>.</w:t>
      </w:r>
      <w:r w:rsidRPr="00526FC3">
        <w:tab/>
        <w:t>The SIP core forwards the OK message to the MC service server.</w:t>
      </w:r>
    </w:p>
    <w:p w14:paraId="4C340B0A" w14:textId="77777777" w:rsidR="003B5679" w:rsidRPr="00526FC3" w:rsidRDefault="003B5679" w:rsidP="003B5679">
      <w:pPr>
        <w:pStyle w:val="B10"/>
      </w:pPr>
      <w:r>
        <w:rPr>
          <w:rFonts w:hint="eastAsia"/>
          <w:lang w:eastAsia="zh-CN"/>
        </w:rPr>
        <w:t>8</w:t>
      </w:r>
      <w:r w:rsidRPr="00526FC3">
        <w:t>.</w:t>
      </w:r>
      <w:r w:rsidRPr="00526FC3">
        <w:tab/>
        <w:t>The MC service call/session is established and resources have been allocated.</w:t>
      </w:r>
    </w:p>
    <w:p w14:paraId="03986F2E" w14:textId="77777777" w:rsidR="003B5679" w:rsidRDefault="003B5679" w:rsidP="003B5679">
      <w:pPr>
        <w:pStyle w:val="Heading4"/>
        <w:rPr>
          <w:noProof/>
          <w:lang w:val="en-US" w:eastAsia="zh-CN"/>
        </w:rPr>
      </w:pPr>
      <w:bookmarkStart w:id="399" w:name="_Toc101262403"/>
      <w:r>
        <w:rPr>
          <w:noProof/>
          <w:lang w:val="en-US"/>
        </w:rPr>
        <w:t>6.3.1.7</w:t>
      </w:r>
      <w:r>
        <w:rPr>
          <w:noProof/>
          <w:lang w:val="en-US"/>
        </w:rPr>
        <w:tab/>
      </w:r>
      <w:r w:rsidRPr="00F77B1C">
        <w:rPr>
          <w:noProof/>
          <w:lang w:val="en-US"/>
        </w:rPr>
        <w:t>Request for unicast resource</w:t>
      </w:r>
      <w:r>
        <w:rPr>
          <w:rFonts w:hint="eastAsia"/>
          <w:noProof/>
          <w:lang w:val="en-US" w:eastAsia="zh-CN"/>
        </w:rPr>
        <w:t xml:space="preserve"> update in ongoing session</w:t>
      </w:r>
      <w:r w:rsidRPr="00F77B1C">
        <w:rPr>
          <w:noProof/>
          <w:lang w:val="en-US"/>
        </w:rPr>
        <w:t xml:space="preserve"> </w:t>
      </w:r>
      <w:r>
        <w:rPr>
          <w:rFonts w:hint="eastAsia"/>
          <w:noProof/>
          <w:lang w:val="en-US" w:eastAsia="zh-CN"/>
        </w:rPr>
        <w:t xml:space="preserve">using AF session </w:t>
      </w:r>
      <w:r>
        <w:rPr>
          <w:noProof/>
          <w:lang w:val="en-US"/>
        </w:rPr>
        <w:t>with required QoS update</w:t>
      </w:r>
      <w:r>
        <w:rPr>
          <w:rFonts w:hint="eastAsia"/>
          <w:noProof/>
          <w:lang w:val="en-US" w:eastAsia="zh-CN"/>
        </w:rPr>
        <w:t xml:space="preserve"> via NEF</w:t>
      </w:r>
      <w:bookmarkEnd w:id="399"/>
    </w:p>
    <w:p w14:paraId="09EDE472" w14:textId="77777777" w:rsidR="003B5679" w:rsidRDefault="003B5679" w:rsidP="003B5679">
      <w:pPr>
        <w:rPr>
          <w:noProof/>
          <w:lang w:val="en-US" w:eastAsia="zh-CN"/>
        </w:rPr>
      </w:pPr>
      <w:r>
        <w:rPr>
          <w:noProof/>
          <w:lang w:val="en-US"/>
        </w:rPr>
        <w:t xml:space="preserve">The procedure is applied to SIP based MC service sessions. In the procedure the SIP core </w:t>
      </w:r>
      <w:r>
        <w:rPr>
          <w:rFonts w:hint="eastAsia"/>
          <w:noProof/>
          <w:lang w:val="en-US" w:eastAsia="zh-CN"/>
        </w:rPr>
        <w:t>interacts with NEF</w:t>
      </w:r>
      <w:r>
        <w:rPr>
          <w:noProof/>
          <w:lang w:val="en-US"/>
        </w:rPr>
        <w:t xml:space="preserve"> for QoS update</w:t>
      </w:r>
      <w:r>
        <w:rPr>
          <w:rFonts w:hint="eastAsia"/>
          <w:noProof/>
          <w:lang w:val="en-US" w:eastAsia="zh-CN"/>
        </w:rPr>
        <w:t xml:space="preserve"> and resource modification</w:t>
      </w:r>
      <w:r>
        <w:rPr>
          <w:noProof/>
          <w:lang w:val="en-US"/>
        </w:rPr>
        <w:t>.</w:t>
      </w:r>
    </w:p>
    <w:p w14:paraId="0661ADC1" w14:textId="77777777" w:rsidR="003B5679" w:rsidRDefault="003B5679" w:rsidP="003B5679">
      <w:pPr>
        <w:rPr>
          <w:noProof/>
          <w:lang w:val="en-US"/>
        </w:rPr>
      </w:pPr>
      <w:r>
        <w:rPr>
          <w:noProof/>
          <w:lang w:val="en-US"/>
        </w:rPr>
        <w:t>The procedure in figure 6.3.1.7-1 illustrates the request for unicast resource</w:t>
      </w:r>
      <w:r>
        <w:rPr>
          <w:rFonts w:hint="eastAsia"/>
          <w:noProof/>
          <w:lang w:val="en-US" w:eastAsia="zh-CN"/>
        </w:rPr>
        <w:t xml:space="preserve"> update using AF session</w:t>
      </w:r>
      <w:r>
        <w:rPr>
          <w:noProof/>
          <w:lang w:val="en-US"/>
        </w:rPr>
        <w:t xml:space="preserve"> with required QoS update </w:t>
      </w:r>
      <w:r>
        <w:rPr>
          <w:rFonts w:hint="eastAsia"/>
          <w:noProof/>
          <w:lang w:val="en-US" w:eastAsia="zh-CN"/>
        </w:rPr>
        <w:t xml:space="preserve">procedure (as defined in 3GPP TS 23.502 [11] and 3GPP TS 23.503 [12]) </w:t>
      </w:r>
      <w:r>
        <w:rPr>
          <w:noProof/>
          <w:lang w:val="en-US"/>
        </w:rPr>
        <w:t>for ongoing sessions.</w:t>
      </w:r>
    </w:p>
    <w:p w14:paraId="6C536B66" w14:textId="77777777" w:rsidR="003B5679" w:rsidRDefault="003B5679" w:rsidP="003B5679">
      <w:pPr>
        <w:rPr>
          <w:noProof/>
          <w:lang w:val="en-US" w:eastAsia="zh-CN"/>
        </w:rPr>
      </w:pPr>
    </w:p>
    <w:p w14:paraId="574C214A" w14:textId="77777777" w:rsidR="003B5679" w:rsidRDefault="003B5679" w:rsidP="003B5679">
      <w:pPr>
        <w:pStyle w:val="TH"/>
      </w:pPr>
      <w:r w:rsidRPr="00F16350">
        <w:lastRenderedPageBreak/>
        <w:t xml:space="preserve"> </w:t>
      </w:r>
      <w:r>
        <w:object w:dxaOrig="7993" w:dyaOrig="7140" w14:anchorId="72861CD2">
          <v:shape id="_x0000_i1061" type="#_x0000_t75" style="width:320.05pt;height:285.5pt" o:ole="">
            <v:imagedata r:id="rId83" o:title=""/>
          </v:shape>
          <o:OLEObject Type="Embed" ProgID="Visio.Drawing.11" ShapeID="_x0000_i1061" DrawAspect="Content" ObjectID="_1716575996" r:id="rId84"/>
        </w:object>
      </w:r>
    </w:p>
    <w:p w14:paraId="1EA5E9D4" w14:textId="77777777" w:rsidR="003B5679" w:rsidRDefault="003B5679" w:rsidP="003B5679">
      <w:pPr>
        <w:pStyle w:val="TF"/>
        <w:rPr>
          <w:lang w:eastAsia="zh-CN"/>
        </w:rPr>
      </w:pPr>
      <w:r>
        <w:t>Figure 6.3.1.7</w:t>
      </w:r>
      <w:r w:rsidRPr="000C38C4">
        <w:t>-1: Request for unicast resource</w:t>
      </w:r>
      <w:r>
        <w:rPr>
          <w:rFonts w:hint="eastAsia"/>
          <w:lang w:eastAsia="zh-CN"/>
        </w:rPr>
        <w:t xml:space="preserve"> update in ongoing session using AF session</w:t>
      </w:r>
      <w:r w:rsidRPr="000C38C4">
        <w:t xml:space="preserve"> with required QoS update</w:t>
      </w:r>
      <w:r>
        <w:rPr>
          <w:rFonts w:hint="eastAsia"/>
          <w:lang w:eastAsia="zh-CN"/>
        </w:rPr>
        <w:t xml:space="preserve"> via NEF</w:t>
      </w:r>
    </w:p>
    <w:p w14:paraId="5E082A9A" w14:textId="77777777" w:rsidR="003B5679" w:rsidRDefault="003B5679" w:rsidP="003B5679">
      <w:pPr>
        <w:pStyle w:val="B10"/>
      </w:pPr>
      <w:r>
        <w:t>0.</w:t>
      </w:r>
      <w:r>
        <w:tab/>
        <w:t>The MC service call/session using unicast is ongoing.</w:t>
      </w:r>
    </w:p>
    <w:p w14:paraId="7A5745CF" w14:textId="77777777" w:rsidR="003B5679" w:rsidRPr="00526FC3" w:rsidRDefault="003B5679" w:rsidP="003B5679">
      <w:pPr>
        <w:pStyle w:val="B10"/>
      </w:pPr>
      <w:r w:rsidRPr="00526FC3">
        <w:t>1.</w:t>
      </w:r>
      <w:r w:rsidRPr="00526FC3">
        <w:tab/>
        <w:t xml:space="preserve">MC service server decides to </w:t>
      </w:r>
      <w:r>
        <w:t>update</w:t>
      </w:r>
      <w:r w:rsidRPr="00526FC3">
        <w:t xml:space="preserve"> the </w:t>
      </w:r>
      <w:r>
        <w:t xml:space="preserve">QoS </w:t>
      </w:r>
      <w:r w:rsidRPr="00526FC3">
        <w:t xml:space="preserve">parameters of </w:t>
      </w:r>
      <w:r>
        <w:t>the session</w:t>
      </w:r>
      <w:r w:rsidRPr="00526FC3">
        <w:t xml:space="preserve"> (e.g. </w:t>
      </w:r>
      <w:r>
        <w:t xml:space="preserve">upon </w:t>
      </w:r>
      <w:r w:rsidRPr="00526FC3">
        <w:t>a request to upgrade the existing MC service call to an MC servi</w:t>
      </w:r>
      <w:r>
        <w:t>c</w:t>
      </w:r>
      <w:r w:rsidRPr="00526FC3">
        <w:t>e emergency or imminent threat call</w:t>
      </w:r>
      <w:r>
        <w:t>, receiving the QoS notification indicating the QoS target can be no longer fulfilled, etc.</w:t>
      </w:r>
      <w:r w:rsidRPr="00526FC3">
        <w:t>).</w:t>
      </w:r>
    </w:p>
    <w:p w14:paraId="011E1DAC" w14:textId="77777777" w:rsidR="003B5679" w:rsidRPr="00526FC3" w:rsidRDefault="003B5679" w:rsidP="003B5679">
      <w:pPr>
        <w:pStyle w:val="B10"/>
      </w:pPr>
      <w:r w:rsidRPr="00526FC3">
        <w:t>2.</w:t>
      </w:r>
      <w:r w:rsidRPr="00526FC3">
        <w:tab/>
        <w:t>MC service server sends a session u</w:t>
      </w:r>
      <w:r>
        <w:t>pdate to the SIP core which contain</w:t>
      </w:r>
      <w:r w:rsidRPr="00526FC3">
        <w:t xml:space="preserve">s </w:t>
      </w:r>
      <w:r>
        <w:t>the alternative service requirements or QoS information that can be further derived to alternative QoS parameters at 5GS</w:t>
      </w:r>
      <w:r w:rsidRPr="00526FC3">
        <w:t>.</w:t>
      </w:r>
    </w:p>
    <w:p w14:paraId="7B65128B" w14:textId="77777777" w:rsidR="003B5679" w:rsidRDefault="003B5679" w:rsidP="003B5679">
      <w:pPr>
        <w:pStyle w:val="B10"/>
        <w:rPr>
          <w:lang w:eastAsia="zh-CN"/>
        </w:rPr>
      </w:pPr>
      <w:r w:rsidRPr="00526FC3">
        <w:t>3.</w:t>
      </w:r>
      <w:r w:rsidRPr="00526FC3">
        <w:tab/>
      </w:r>
      <w:r>
        <w:t xml:space="preserve">The SIP core </w:t>
      </w:r>
      <w:r>
        <w:rPr>
          <w:rFonts w:hint="eastAsia"/>
          <w:lang w:eastAsia="zh-CN"/>
        </w:rPr>
        <w:t>initiates</w:t>
      </w:r>
      <w:r>
        <w:t xml:space="preserve"> AF session with QoS update procedure with </w:t>
      </w:r>
      <w:r>
        <w:rPr>
          <w:rFonts w:hint="eastAsia"/>
          <w:lang w:eastAsia="zh-CN"/>
        </w:rPr>
        <w:t>the NEF</w:t>
      </w:r>
      <w:r>
        <w:t xml:space="preserve"> as defined in 3GPP TS 23.502 [11] subclause 4.15.6.6a</w:t>
      </w:r>
      <w:r>
        <w:rPr>
          <w:rFonts w:hint="eastAsia"/>
          <w:lang w:eastAsia="zh-CN"/>
        </w:rPr>
        <w:t xml:space="preserve"> and 3GPP TS 23.503 [12] subclause 6.1.3.22</w:t>
      </w:r>
      <w:r>
        <w:t>.</w:t>
      </w:r>
      <w:r w:rsidRPr="00D846DC">
        <w:t xml:space="preserve"> </w:t>
      </w:r>
    </w:p>
    <w:p w14:paraId="6F854E23" w14:textId="77777777" w:rsidR="003B5679" w:rsidRDefault="003B5679" w:rsidP="003B5679">
      <w:pPr>
        <w:pStyle w:val="NO"/>
        <w:rPr>
          <w:lang w:eastAsia="zh-CN"/>
        </w:rPr>
      </w:pPr>
      <w:r>
        <w:rPr>
          <w:rFonts w:hint="eastAsia"/>
          <w:lang w:eastAsia="zh-CN"/>
        </w:rPr>
        <w:t>NOTE:</w:t>
      </w:r>
      <w:r>
        <w:rPr>
          <w:rFonts w:hint="eastAsia"/>
          <w:lang w:eastAsia="zh-CN"/>
        </w:rPr>
        <w:tab/>
      </w:r>
      <w:r>
        <w:t xml:space="preserve">If the SIP core is trusted to 5GC/PCF, it may interact directly with PCF for the </w:t>
      </w:r>
      <w:r>
        <w:rPr>
          <w:rFonts w:hint="eastAsia"/>
          <w:lang w:eastAsia="zh-CN"/>
        </w:rPr>
        <w:t>PCC interactions</w:t>
      </w:r>
      <w:r>
        <w:t>.</w:t>
      </w:r>
    </w:p>
    <w:p w14:paraId="681392D1" w14:textId="77777777" w:rsidR="003B5679" w:rsidRPr="00526FC3" w:rsidRDefault="003B5679" w:rsidP="003B5679">
      <w:pPr>
        <w:pStyle w:val="B10"/>
      </w:pPr>
      <w:r>
        <w:rPr>
          <w:rFonts w:hint="eastAsia"/>
          <w:lang w:eastAsia="zh-CN"/>
        </w:rPr>
        <w:t>4</w:t>
      </w:r>
      <w:r w:rsidRPr="00526FC3">
        <w:t>.</w:t>
      </w:r>
      <w:r w:rsidRPr="00526FC3">
        <w:tab/>
        <w:t>The SIP core forwards the session update request to the MC service client.</w:t>
      </w:r>
    </w:p>
    <w:p w14:paraId="51F450BD" w14:textId="77777777" w:rsidR="003B5679" w:rsidRPr="00526FC3" w:rsidRDefault="003B5679" w:rsidP="003B5679">
      <w:pPr>
        <w:pStyle w:val="B10"/>
        <w:rPr>
          <w:lang w:eastAsia="en-GB"/>
        </w:rPr>
      </w:pPr>
      <w:r>
        <w:rPr>
          <w:rFonts w:hint="eastAsia"/>
          <w:lang w:eastAsia="zh-CN"/>
        </w:rPr>
        <w:t>5</w:t>
      </w:r>
      <w:r w:rsidRPr="00526FC3">
        <w:rPr>
          <w:lang w:eastAsia="en-GB"/>
        </w:rPr>
        <w:t>.</w:t>
      </w:r>
      <w:r w:rsidRPr="00526FC3">
        <w:rPr>
          <w:lang w:eastAsia="en-GB"/>
        </w:rPr>
        <w:tab/>
        <w:t xml:space="preserve">The MC service client acknowledges the </w:t>
      </w:r>
      <w:r w:rsidRPr="00526FC3">
        <w:t xml:space="preserve">request with an </w:t>
      </w:r>
      <w:r w:rsidRPr="00526FC3">
        <w:rPr>
          <w:lang w:eastAsia="en-GB"/>
        </w:rPr>
        <w:t>OK message.</w:t>
      </w:r>
    </w:p>
    <w:p w14:paraId="24CA4352" w14:textId="77777777" w:rsidR="003B5679" w:rsidRPr="00526FC3" w:rsidRDefault="003B5679" w:rsidP="003B5679">
      <w:pPr>
        <w:pStyle w:val="B10"/>
      </w:pPr>
      <w:r>
        <w:rPr>
          <w:rFonts w:hint="eastAsia"/>
          <w:lang w:eastAsia="zh-CN"/>
        </w:rPr>
        <w:t>6</w:t>
      </w:r>
      <w:r w:rsidRPr="00526FC3">
        <w:t>.</w:t>
      </w:r>
      <w:r w:rsidRPr="00526FC3">
        <w:tab/>
        <w:t>The SIP core forwards the OK message to the MC service server.</w:t>
      </w:r>
    </w:p>
    <w:p w14:paraId="7E856066" w14:textId="77777777" w:rsidR="003B5679" w:rsidRPr="00526FC3" w:rsidRDefault="003B5679" w:rsidP="003B5679">
      <w:pPr>
        <w:pStyle w:val="B10"/>
      </w:pPr>
      <w:r>
        <w:rPr>
          <w:rFonts w:hint="eastAsia"/>
          <w:lang w:eastAsia="zh-CN"/>
        </w:rPr>
        <w:t>7</w:t>
      </w:r>
      <w:r w:rsidRPr="00526FC3">
        <w:t>.</w:t>
      </w:r>
      <w:r w:rsidRPr="00526FC3">
        <w:tab/>
        <w:t>The MC service call</w:t>
      </w:r>
      <w:r>
        <w:t>/session</w:t>
      </w:r>
      <w:r w:rsidRPr="00526FC3">
        <w:t xml:space="preserve"> continues with the </w:t>
      </w:r>
      <w:r>
        <w:t>udated</w:t>
      </w:r>
      <w:r w:rsidRPr="00526FC3">
        <w:t xml:space="preserve"> unicast resources.</w:t>
      </w:r>
    </w:p>
    <w:p w14:paraId="5DD0316C" w14:textId="77777777" w:rsidR="003B5679" w:rsidRDefault="003B5679" w:rsidP="003B5679">
      <w:pPr>
        <w:pStyle w:val="Heading3"/>
      </w:pPr>
      <w:bookmarkStart w:id="400" w:name="_Toc101262404"/>
      <w:r>
        <w:t>6.3.2</w:t>
      </w:r>
      <w:r>
        <w:rPr>
          <w:rFonts w:ascii="Calibri" w:hAnsi="Calibri"/>
          <w:sz w:val="22"/>
          <w:szCs w:val="22"/>
          <w:lang w:eastAsia="en-GB"/>
        </w:rPr>
        <w:tab/>
      </w:r>
      <w:r>
        <w:t>Solution evaluation</w:t>
      </w:r>
      <w:bookmarkEnd w:id="400"/>
    </w:p>
    <w:p w14:paraId="1704EC8E" w14:textId="77777777" w:rsidR="003B5679" w:rsidRDefault="003B5679" w:rsidP="003B5679">
      <w:pPr>
        <w:rPr>
          <w:noProof/>
        </w:rPr>
      </w:pPr>
      <w:r>
        <w:rPr>
          <w:noProof/>
        </w:rPr>
        <w:t>The provided solution for 5GS resource control in the context of 3GPP TS 23.280</w:t>
      </w:r>
      <w:r w:rsidRPr="0099638A">
        <w:rPr>
          <w:noProof/>
        </w:rPr>
        <w:t>, 3GPP TS 23.281, 3GPP TS 23.282 and 3GPP TS 23.379 are</w:t>
      </w:r>
      <w:r>
        <w:rPr>
          <w:noProof/>
        </w:rPr>
        <w:t xml:space="preserve"> fully inclusive and final.</w:t>
      </w:r>
    </w:p>
    <w:p w14:paraId="32F3C1C7" w14:textId="77777777" w:rsidR="003B5679" w:rsidRPr="0019287A" w:rsidRDefault="003B5679" w:rsidP="003B5679">
      <w:pPr>
        <w:pStyle w:val="Heading2"/>
      </w:pPr>
      <w:bookmarkStart w:id="401" w:name="_Toc101262405"/>
      <w:r>
        <w:lastRenderedPageBreak/>
        <w:t>6</w:t>
      </w:r>
      <w:r w:rsidRPr="00D07DF9">
        <w:t>.4.</w:t>
      </w:r>
      <w:r w:rsidRPr="00885356">
        <w:tab/>
        <w:t xml:space="preserve">Solution </w:t>
      </w:r>
      <w:r>
        <w:t xml:space="preserve">4: </w:t>
      </w:r>
      <w:r w:rsidRPr="0019287A">
        <w:t>Determine impacts of 5GS network slicing to MC services</w:t>
      </w:r>
      <w:bookmarkEnd w:id="401"/>
    </w:p>
    <w:p w14:paraId="4C5DBFFE" w14:textId="77777777" w:rsidR="003B5679" w:rsidRPr="0019287A" w:rsidRDefault="003B5679" w:rsidP="003B5679">
      <w:pPr>
        <w:pStyle w:val="Heading3"/>
      </w:pPr>
      <w:bookmarkStart w:id="402" w:name="_Toc101262406"/>
      <w:r>
        <w:t>6</w:t>
      </w:r>
      <w:r w:rsidRPr="0019287A">
        <w:t>.4.1</w:t>
      </w:r>
      <w:r w:rsidRPr="0019287A">
        <w:tab/>
        <w:t>Description</w:t>
      </w:r>
      <w:bookmarkEnd w:id="402"/>
    </w:p>
    <w:p w14:paraId="439B3ECD" w14:textId="77777777" w:rsidR="003B5679" w:rsidRPr="0019287A" w:rsidRDefault="003B5679" w:rsidP="003B5679">
      <w:pPr>
        <w:pStyle w:val="Heading4"/>
      </w:pPr>
      <w:bookmarkStart w:id="403" w:name="_Toc101262407"/>
      <w:r>
        <w:t>6</w:t>
      </w:r>
      <w:r w:rsidRPr="0019287A">
        <w:t>.4.1.1</w:t>
      </w:r>
      <w:r w:rsidRPr="0019287A">
        <w:tab/>
        <w:t>General</w:t>
      </w:r>
      <w:bookmarkEnd w:id="403"/>
    </w:p>
    <w:p w14:paraId="35C51BE9" w14:textId="3BFCBAC1" w:rsidR="003B5679" w:rsidRPr="009B0B76" w:rsidRDefault="003B5679" w:rsidP="003B5679">
      <w:pPr>
        <w:rPr>
          <w:noProof/>
        </w:rPr>
      </w:pPr>
      <w:r w:rsidRPr="0019287A">
        <w:rPr>
          <w:noProof/>
        </w:rPr>
        <w:t xml:space="preserve">This solution addresses key issue 8 impacts of of 5GS network slicing </w:t>
      </w:r>
      <w:r w:rsidRPr="009B0B76">
        <w:rPr>
          <w:noProof/>
        </w:rPr>
        <w:t>to the MC system.</w:t>
      </w:r>
    </w:p>
    <w:p w14:paraId="65CC8086" w14:textId="77777777" w:rsidR="003B5679" w:rsidRPr="00D07DF9" w:rsidRDefault="003B5679" w:rsidP="003B5679">
      <w:pPr>
        <w:rPr>
          <w:noProof/>
        </w:rPr>
      </w:pPr>
      <w:r w:rsidRPr="000F3397">
        <w:t>Network Slicing is a transport resource partioning concept that allows differentiated treatment depending on individual user requirements. A user may belong to different tenant types having different transport service requirements and corresponding subscriptions.</w:t>
      </w:r>
    </w:p>
    <w:p w14:paraId="716B8E6F" w14:textId="77777777" w:rsidR="003B5679" w:rsidRPr="00D07DF9" w:rsidRDefault="003B5679" w:rsidP="003B5679">
      <w:pPr>
        <w:rPr>
          <w:noProof/>
        </w:rPr>
      </w:pPr>
      <w:r w:rsidRPr="00D07DF9">
        <w:rPr>
          <w:noProof/>
        </w:rPr>
        <w:t>The following 3GPP Technical Specifications are included in the analysis:</w:t>
      </w:r>
    </w:p>
    <w:p w14:paraId="46443EE5" w14:textId="77777777" w:rsidR="003B5679" w:rsidRPr="00AB1294" w:rsidRDefault="003B5679" w:rsidP="003B5679">
      <w:pPr>
        <w:pStyle w:val="B10"/>
        <w:rPr>
          <w:noProof/>
          <w:lang w:val="sv-SE"/>
        </w:rPr>
      </w:pPr>
      <w:r w:rsidRPr="00AB1294">
        <w:rPr>
          <w:noProof/>
          <w:lang w:val="sv-SE"/>
        </w:rPr>
        <w:t>-</w:t>
      </w:r>
      <w:r w:rsidRPr="00AB1294">
        <w:rPr>
          <w:noProof/>
          <w:lang w:val="sv-SE"/>
        </w:rPr>
        <w:tab/>
      </w:r>
      <w:r w:rsidRPr="00AB1294">
        <w:rPr>
          <w:lang w:val="sv-SE"/>
        </w:rPr>
        <w:t>3GPP</w:t>
      </w:r>
      <w:r w:rsidRPr="00AB1294">
        <w:rPr>
          <w:noProof/>
          <w:lang w:val="sv-SE"/>
        </w:rPr>
        <w:t> TS 23.228 [14];</w:t>
      </w:r>
    </w:p>
    <w:p w14:paraId="432DB9B9" w14:textId="77777777" w:rsidR="003B5679" w:rsidRPr="00AB1294" w:rsidRDefault="003B5679" w:rsidP="003B5679">
      <w:pPr>
        <w:pStyle w:val="B10"/>
        <w:rPr>
          <w:noProof/>
          <w:lang w:val="sv-SE"/>
        </w:rPr>
      </w:pPr>
      <w:r w:rsidRPr="00AB1294">
        <w:rPr>
          <w:lang w:val="sv-SE"/>
        </w:rPr>
        <w:t>-</w:t>
      </w:r>
      <w:r w:rsidRPr="00AB1294">
        <w:rPr>
          <w:lang w:val="sv-SE"/>
        </w:rPr>
        <w:tab/>
        <w:t>3GPP TS 23.501 [10];</w:t>
      </w:r>
    </w:p>
    <w:p w14:paraId="4C3AC293" w14:textId="77777777" w:rsidR="003B5679" w:rsidRPr="00AB1294" w:rsidRDefault="003B5679" w:rsidP="003B5679">
      <w:pPr>
        <w:pStyle w:val="B10"/>
        <w:rPr>
          <w:lang w:val="sv-SE"/>
        </w:rPr>
      </w:pPr>
      <w:r w:rsidRPr="00AB1294">
        <w:rPr>
          <w:lang w:val="sv-SE"/>
        </w:rPr>
        <w:t>-</w:t>
      </w:r>
      <w:r w:rsidRPr="00AB1294">
        <w:rPr>
          <w:lang w:val="sv-SE"/>
        </w:rPr>
        <w:tab/>
        <w:t>3GPP TS 23.503 [12];</w:t>
      </w:r>
    </w:p>
    <w:p w14:paraId="05476F7A" w14:textId="77777777" w:rsidR="003B5679" w:rsidRPr="009B0B76" w:rsidRDefault="003B5679" w:rsidP="003B5679">
      <w:pPr>
        <w:pStyle w:val="B10"/>
      </w:pPr>
      <w:r w:rsidRPr="009B0B76">
        <w:t>-</w:t>
      </w:r>
      <w:r w:rsidRPr="009B0B76">
        <w:tab/>
        <w:t>3GPP TS 29.513 [16];</w:t>
      </w:r>
    </w:p>
    <w:p w14:paraId="208C4848" w14:textId="77777777" w:rsidR="003B5679" w:rsidRPr="009B0B76" w:rsidRDefault="003B5679" w:rsidP="003B5679">
      <w:pPr>
        <w:pStyle w:val="B10"/>
      </w:pPr>
      <w:r w:rsidRPr="009B0B76">
        <w:t>-</w:t>
      </w:r>
      <w:r w:rsidRPr="009B0B76">
        <w:tab/>
        <w:t>3GPP TS 38.300 [17];</w:t>
      </w:r>
    </w:p>
    <w:p w14:paraId="40BDA508" w14:textId="77777777" w:rsidR="003B5679" w:rsidRPr="00D07DF9" w:rsidRDefault="003B5679" w:rsidP="003B5679">
      <w:pPr>
        <w:pStyle w:val="Heading4"/>
      </w:pPr>
      <w:bookmarkStart w:id="404" w:name="_Toc101262408"/>
      <w:r>
        <w:t>6</w:t>
      </w:r>
      <w:r w:rsidRPr="00D07DF9">
        <w:t>.4.1.2</w:t>
      </w:r>
      <w:r w:rsidRPr="00D07DF9">
        <w:tab/>
        <w:t>Network slicing constituents</w:t>
      </w:r>
      <w:bookmarkEnd w:id="404"/>
    </w:p>
    <w:p w14:paraId="46710A8F" w14:textId="77777777" w:rsidR="003B5679" w:rsidRPr="00F42A8E" w:rsidRDefault="003B5679" w:rsidP="003B5679">
      <w:r w:rsidRPr="00D07DF9">
        <w:t>A network slice always consists of an access network part (3GPP and non-3GPP) as well as core</w:t>
      </w:r>
      <w:r w:rsidRPr="00FF6206">
        <w:t xml:space="preserve"> network part [10], [17], is applicable to control and user plane, to mobility and to roaming. Network slicing is applicable to 5</w:t>
      </w:r>
      <w:r w:rsidRPr="0093792B">
        <w:t>G NR as well as E-UTRA connected to 5GC.</w:t>
      </w:r>
      <w:r w:rsidRPr="00520716">
        <w:t xml:space="preserve"> T</w:t>
      </w:r>
      <w:r w:rsidRPr="009E3A77">
        <w:t xml:space="preserve">raffic for different slices of a user is handled by different PDU sessions though different slice instances may have slice specific PDU sessions using the same DNN. </w:t>
      </w:r>
    </w:p>
    <w:p w14:paraId="79AEE3F1" w14:textId="77777777" w:rsidR="003B5679" w:rsidRPr="0019287A" w:rsidRDefault="003B5679" w:rsidP="003B5679">
      <w:pPr>
        <w:pStyle w:val="Heading4"/>
      </w:pPr>
      <w:bookmarkStart w:id="405" w:name="_Toc101262409"/>
      <w:r>
        <w:t>6</w:t>
      </w:r>
      <w:r w:rsidRPr="00F42A8E">
        <w:t>.4.1.3</w:t>
      </w:r>
      <w:r w:rsidRPr="00885356">
        <w:tab/>
        <w:t>Network slicing subscription and authorisation</w:t>
      </w:r>
      <w:bookmarkEnd w:id="405"/>
    </w:p>
    <w:p w14:paraId="456B8624" w14:textId="77777777" w:rsidR="003B5679" w:rsidRPr="00F42A8E" w:rsidRDefault="003B5679" w:rsidP="003B5679">
      <w:r w:rsidRPr="0019287A">
        <w:t xml:space="preserve">A subscription profile may contain one or more (Single) </w:t>
      </w:r>
      <w:r w:rsidRPr="006341C1">
        <w:t>Network Slice Selection Assistance Information</w:t>
      </w:r>
      <w:r w:rsidRPr="009B0B76">
        <w:t xml:space="preserve"> (S-NSSAIs) one marked as a default S-NSSAI [10]. </w:t>
      </w:r>
      <w:r>
        <w:t xml:space="preserve">An </w:t>
      </w:r>
      <w:r w:rsidRPr="00F42A8E">
        <w:t xml:space="preserve">S-NSSAI </w:t>
      </w:r>
      <w:r>
        <w:t>can be</w:t>
      </w:r>
      <w:r w:rsidRPr="00F42A8E">
        <w:t xml:space="preserve"> subject to Network Slice-Specific Authentication and Authorization.</w:t>
      </w:r>
    </w:p>
    <w:p w14:paraId="4905FB01" w14:textId="77777777" w:rsidR="003B5679" w:rsidRPr="008B5C7D" w:rsidRDefault="003B5679" w:rsidP="003B5679">
      <w:r>
        <w:t>Further details are in 3GPP TS 23.501 [10]</w:t>
      </w:r>
      <w:r w:rsidRPr="008B5C7D">
        <w:t>.</w:t>
      </w:r>
    </w:p>
    <w:p w14:paraId="057B2CBC" w14:textId="77777777" w:rsidR="003B5679" w:rsidRPr="0019287A" w:rsidRDefault="003B5679" w:rsidP="003B5679">
      <w:pPr>
        <w:pStyle w:val="Heading4"/>
      </w:pPr>
      <w:bookmarkStart w:id="406" w:name="_Toc101262410"/>
      <w:r>
        <w:t>6</w:t>
      </w:r>
      <w:r w:rsidRPr="008B5C7D">
        <w:t>.4.1.4</w:t>
      </w:r>
      <w:r w:rsidRPr="00885356">
        <w:tab/>
        <w:t xml:space="preserve">Network slicing </w:t>
      </w:r>
      <w:r w:rsidRPr="0019287A">
        <w:t>allocation and resource control</w:t>
      </w:r>
      <w:bookmarkEnd w:id="406"/>
    </w:p>
    <w:p w14:paraId="616FD3D4" w14:textId="77777777" w:rsidR="003B5679" w:rsidRPr="000F3397" w:rsidRDefault="003B5679" w:rsidP="003B5679">
      <w:pPr>
        <w:rPr>
          <w:rFonts w:eastAsia="DengXian"/>
          <w:lang w:eastAsia="ja-JP"/>
        </w:rPr>
      </w:pPr>
      <w:r w:rsidRPr="0019287A">
        <w:t>5G NR supports QoS differentiation within a slice and resource isolation between slices [10]. Furthermore, a n</w:t>
      </w:r>
      <w:r w:rsidRPr="006341C1">
        <w:t xml:space="preserve">etwork </w:t>
      </w:r>
      <w:r w:rsidRPr="009B0B76">
        <w:t xml:space="preserve">slice may be available in the whole PLMN or in one or more Tracking Areas of a PLMN. </w:t>
      </w:r>
      <w:r w:rsidRPr="009B0B76">
        <w:rPr>
          <w:rFonts w:eastAsia="DengXian"/>
          <w:lang w:eastAsia="ja-JP"/>
        </w:rPr>
        <w:t>Network slicing on a per slice instance, per DNN, or per both slice insta</w:t>
      </w:r>
      <w:r w:rsidRPr="000F3397">
        <w:rPr>
          <w:rFonts w:eastAsia="DengXian"/>
          <w:lang w:eastAsia="ja-JP"/>
        </w:rPr>
        <w:t>nce and DNN basis is as well applicable to resources control.</w:t>
      </w:r>
    </w:p>
    <w:p w14:paraId="1A1E5A50" w14:textId="69953FAC" w:rsidR="003B5679" w:rsidRPr="0007462A" w:rsidRDefault="003B5679" w:rsidP="003B5679">
      <w:r w:rsidRPr="000F3397">
        <w:t>The Application Function (e.g. IMS, MC system etc.) [12] is able to influence UPF traffic routing also considering DNN, its network slice identification information and other potential i</w:t>
      </w:r>
      <w:r w:rsidRPr="0007462A">
        <w:t>dentifiers. With receipt by the PCF, the PCF(s) transform(s) the AF requests into policies that apply to corresponding PDU sessions.</w:t>
      </w:r>
    </w:p>
    <w:p w14:paraId="197B70ED" w14:textId="77777777" w:rsidR="003B5679" w:rsidRPr="008B5C7D" w:rsidRDefault="003B5679" w:rsidP="003B5679">
      <w:r>
        <w:t>Further details can be found in 3GPP TS 23.501 [10]</w:t>
      </w:r>
    </w:p>
    <w:p w14:paraId="2FA800FA" w14:textId="77777777" w:rsidR="003B5679" w:rsidRPr="00FF6206" w:rsidRDefault="003B5679" w:rsidP="003B5679">
      <w:r>
        <w:t>It is</w:t>
      </w:r>
      <w:r w:rsidRPr="00D07DF9">
        <w:t xml:space="preserve"> intend</w:t>
      </w:r>
      <w:r>
        <w:t>ed</w:t>
      </w:r>
      <w:r w:rsidRPr="00D07DF9">
        <w:t xml:space="preserve"> to use IMS service profile information</w:t>
      </w:r>
      <w:r>
        <w:t xml:space="preserve"> [18]</w:t>
      </w:r>
      <w:r w:rsidRPr="00D07DF9">
        <w:t xml:space="preserve"> for controlling the network slice allocation. For this purpose, the connection between IMS service (e.g. application identifier), IMS service profile, application provider and, if specified, the individual UE identification. If the individual UE identification is not specified, this may affect all UEs that have provisioned the application identifier in their subscription. It will result in an update of the network slice selection policy for the individual user or group of users</w:t>
      </w:r>
      <w:r>
        <w:t xml:space="preserve">. </w:t>
      </w:r>
      <w:r w:rsidRPr="00D07DF9">
        <w:t>However</w:t>
      </w:r>
      <w:r>
        <w:t>,</w:t>
      </w:r>
      <w:r w:rsidRPr="00D07DF9">
        <w:t xml:space="preserve"> this will require also an update of the UE Route Selection Policy (URSP) to determine the association of the application to an established PDU session. The proposed use of an optional service type string can be used to distinguish between IMS signalling and IMS media. The services type media describes the different media types (</w:t>
      </w:r>
      <w:r w:rsidRPr="00FF6206">
        <w:t>Voice, Video etc.).</w:t>
      </w:r>
    </w:p>
    <w:p w14:paraId="5B3A383B" w14:textId="77777777" w:rsidR="003B5679" w:rsidRPr="00D07DF9" w:rsidRDefault="003B5679" w:rsidP="003B5679">
      <w:pPr>
        <w:pStyle w:val="Heading4"/>
      </w:pPr>
      <w:bookmarkStart w:id="407" w:name="_Toc101262411"/>
      <w:r>
        <w:lastRenderedPageBreak/>
        <w:t>6</w:t>
      </w:r>
      <w:r w:rsidRPr="00D07DF9">
        <w:t>.4.1.5</w:t>
      </w:r>
      <w:r w:rsidRPr="00D07DF9">
        <w:tab/>
        <w:t>Session binding</w:t>
      </w:r>
      <w:bookmarkEnd w:id="407"/>
    </w:p>
    <w:p w14:paraId="638C1F3A" w14:textId="77777777" w:rsidR="003B5679" w:rsidRPr="00FF6206" w:rsidRDefault="003B5679" w:rsidP="003B5679">
      <w:r w:rsidRPr="00D07DF9">
        <w:t xml:space="preserve">Session binding [16] is the association of the AF session information to only one PDU session with its corresponding QoS flows. This applies when an Application Function provide service information to the PCF which will be associated with the described IP address and the corresponding PDU session. </w:t>
      </w:r>
    </w:p>
    <w:p w14:paraId="1196CE36" w14:textId="77777777" w:rsidR="003B5679" w:rsidRPr="00B154EF" w:rsidRDefault="003B5679" w:rsidP="003B5679">
      <w:pPr>
        <w:rPr>
          <w:noProof/>
        </w:rPr>
      </w:pPr>
      <w:r w:rsidRPr="00FF6206">
        <w:t>The provision of the S-NSSAI is then important when multiple network slice instances are active using the same DNN and potentially the IP address may be allocated to PDU sessions in various network slice instances. How the AF derives S-</w:t>
      </w:r>
      <w:r w:rsidRPr="00B154EF">
        <w:t xml:space="preserve">NSSAI is implementation specific. </w:t>
      </w:r>
    </w:p>
    <w:p w14:paraId="6171B4CC" w14:textId="77777777" w:rsidR="003B5679" w:rsidRPr="0019287A" w:rsidRDefault="003B5679" w:rsidP="003B5679">
      <w:pPr>
        <w:pStyle w:val="Heading4"/>
      </w:pPr>
      <w:bookmarkStart w:id="408" w:name="_Toc101262412"/>
      <w:r>
        <w:t>6</w:t>
      </w:r>
      <w:r w:rsidRPr="00B154EF">
        <w:t>.4.1.6</w:t>
      </w:r>
      <w:r w:rsidRPr="00885356">
        <w:tab/>
        <w:t xml:space="preserve">Assessment </w:t>
      </w:r>
      <w:r w:rsidRPr="0019287A">
        <w:t>key issue 8 - gaps</w:t>
      </w:r>
      <w:bookmarkEnd w:id="408"/>
    </w:p>
    <w:p w14:paraId="6231E560" w14:textId="77777777" w:rsidR="003B5679" w:rsidRPr="000F3397" w:rsidRDefault="003B5679" w:rsidP="003B5679">
      <w:r w:rsidRPr="009B0B76">
        <w:t xml:space="preserve">How mission critical identities can be utilized across different mission critical 5GS network slices, e.g. MC IDs, MC service IDs, </w:t>
      </w:r>
      <w:r w:rsidRPr="000F3397">
        <w:rPr>
          <w:lang w:eastAsia="zh-CN"/>
        </w:rPr>
        <w:t xml:space="preserve">MC service </w:t>
      </w:r>
      <w:r w:rsidRPr="000F3397">
        <w:t>group IDs, etc.</w:t>
      </w:r>
    </w:p>
    <w:p w14:paraId="2F3989F7" w14:textId="1DB8A737" w:rsidR="003B5679" w:rsidRDefault="003B5679" w:rsidP="003B5679">
      <w:pPr>
        <w:pStyle w:val="B10"/>
      </w:pPr>
      <w:r w:rsidRPr="000F3397">
        <w:t>-</w:t>
      </w:r>
      <w:r w:rsidRPr="000F3397">
        <w:tab/>
        <w:t>Network slicing tenant concept and the provisioning of S-NSSAIs are part of the 5GS subscription and is related to the corresponding DNN. One</w:t>
      </w:r>
      <w:r w:rsidRPr="0007462A">
        <w:t xml:space="preserve"> network slice and its S-NSSAI corresponds to one PDU session.</w:t>
      </w:r>
      <w:r>
        <w:t xml:space="preserve"> </w:t>
      </w:r>
      <w:r w:rsidRPr="00E10642">
        <w:t xml:space="preserve">A DNN allows to establish up to 8 PDU sessions. If MC service identities are required for the network slice determination the MC system may provide the relevant profile information to the NEF to associate the information in the PCF and to update the URSP. </w:t>
      </w:r>
    </w:p>
    <w:p w14:paraId="4D6E8665" w14:textId="77777777" w:rsidR="003B5679" w:rsidRPr="00E10642" w:rsidRDefault="003B5679" w:rsidP="003B5679">
      <w:pPr>
        <w:pStyle w:val="B10"/>
      </w:pPr>
      <w:r>
        <w:t>-</w:t>
      </w:r>
      <w:r>
        <w:tab/>
        <w:t xml:space="preserve">Network slicing is applicable to wireless and wireline networks and corresponding devices according to 3GPP TS 23.501. A mission critical device can be a 3GPP-compliant device (i.e. MC UE) or a non-3GPP-compliant device. Each MC device is able to utilize multiple DNNs and corresponding S-NSSAI simultaneously. </w:t>
      </w:r>
    </w:p>
    <w:p w14:paraId="2426BD57" w14:textId="77777777" w:rsidR="003B5679" w:rsidRPr="00E10642" w:rsidRDefault="003B5679" w:rsidP="003B5679">
      <w:r w:rsidRPr="00E10642">
        <w:t>How mission critical entities can be utilized across different mission critical 5GS network slices, e.g. group management, identity management, location management, etc.</w:t>
      </w:r>
    </w:p>
    <w:p w14:paraId="7D3A749D" w14:textId="77777777" w:rsidR="003B5679" w:rsidRPr="00E10642" w:rsidRDefault="003B5679" w:rsidP="003B5679">
      <w:pPr>
        <w:pStyle w:val="B10"/>
      </w:pPr>
      <w:r w:rsidRPr="006341C1">
        <w:t>-</w:t>
      </w:r>
      <w:r w:rsidRPr="006341C1">
        <w:tab/>
        <w:t xml:space="preserve">The </w:t>
      </w:r>
      <w:r w:rsidRPr="0019287A">
        <w:t>network</w:t>
      </w:r>
      <w:r w:rsidRPr="006341C1">
        <w:t xml:space="preserve"> slicing concept supports QoS and priority differentiation within a slice to the individual QoS flow of a user. Depending on the mission critical operator requirement the reference points applicable to mission critical service can</w:t>
      </w:r>
      <w:r w:rsidRPr="00E10642">
        <w:t xml:space="preserve"> be either (non-exhaustive):</w:t>
      </w:r>
    </w:p>
    <w:p w14:paraId="4698AC36" w14:textId="77777777" w:rsidR="003B5679" w:rsidRPr="00B154EF" w:rsidRDefault="003B5679" w:rsidP="003B5679">
      <w:pPr>
        <w:pStyle w:val="B20"/>
      </w:pPr>
      <w:r w:rsidRPr="00E10642">
        <w:t>1.</w:t>
      </w:r>
      <w:r w:rsidRPr="00885356">
        <w:tab/>
        <w:t>Within one D</w:t>
      </w:r>
      <w:r w:rsidRPr="0019287A">
        <w:t>NN having different network slice up to the PDU session limitation</w:t>
      </w:r>
      <w:r>
        <w:t>;</w:t>
      </w:r>
    </w:p>
    <w:p w14:paraId="6A137326" w14:textId="77777777" w:rsidR="003B5679" w:rsidRPr="0019287A" w:rsidRDefault="003B5679" w:rsidP="003B5679">
      <w:pPr>
        <w:pStyle w:val="B20"/>
      </w:pPr>
      <w:r w:rsidRPr="00B154EF">
        <w:t>2.</w:t>
      </w:r>
      <w:r w:rsidRPr="00885356">
        <w:tab/>
        <w:t xml:space="preserve">Multiple DNNs </w:t>
      </w:r>
      <w:r w:rsidRPr="0019287A">
        <w:t>with/without network slices;</w:t>
      </w:r>
    </w:p>
    <w:p w14:paraId="0735695A" w14:textId="77777777" w:rsidR="003B5679" w:rsidRPr="0019287A" w:rsidRDefault="003B5679" w:rsidP="003B5679">
      <w:pPr>
        <w:pStyle w:val="B20"/>
      </w:pPr>
      <w:r w:rsidRPr="0019287A">
        <w:t>3.</w:t>
      </w:r>
      <w:r w:rsidRPr="0019287A">
        <w:tab/>
        <w:t>Multiple DNNs with multiple network slices;</w:t>
      </w:r>
    </w:p>
    <w:p w14:paraId="27174E6E" w14:textId="77777777" w:rsidR="003B5679" w:rsidRPr="009B0B76" w:rsidRDefault="003B5679" w:rsidP="003B5679">
      <w:r w:rsidRPr="009B0B76">
        <w:t>How the addressing of MC service client information can be realized across different mission critical 5GS network slices, e.g. location information reports, etc.</w:t>
      </w:r>
    </w:p>
    <w:p w14:paraId="4428964C" w14:textId="4FF3BAE0" w:rsidR="003B5679" w:rsidRPr="00B154EF" w:rsidRDefault="003B5679" w:rsidP="003B5679">
      <w:pPr>
        <w:pStyle w:val="B10"/>
      </w:pPr>
      <w:r w:rsidRPr="000F3397">
        <w:t>-</w:t>
      </w:r>
      <w:r w:rsidRPr="000F3397">
        <w:tab/>
        <w:t>The AF (IMS/MC system) have to consider PDU session binding mechanism according to 3GPP TS 29.513</w:t>
      </w:r>
      <w:r>
        <w:t xml:space="preserve"> [16]</w:t>
      </w:r>
      <w:r w:rsidRPr="00B154EF">
        <w:t>.</w:t>
      </w:r>
    </w:p>
    <w:p w14:paraId="641AAE42" w14:textId="77777777" w:rsidR="003B5679" w:rsidRPr="00F049F3" w:rsidRDefault="003B5679" w:rsidP="003B5679">
      <w:r w:rsidRPr="00B154EF">
        <w:t>How synchronisation of mission critical signalling and media across different mission critical 5GS network slices can be realized, e.g. MCPTT to MCVideo, MCVideo to MCData, MCPTT to MCData, etc.</w:t>
      </w:r>
    </w:p>
    <w:p w14:paraId="6E9C1335" w14:textId="77777777" w:rsidR="003B5679" w:rsidRDefault="003B5679" w:rsidP="003B5679">
      <w:pPr>
        <w:pStyle w:val="B10"/>
      </w:pPr>
      <w:r>
        <w:t>-</w:t>
      </w:r>
      <w:r>
        <w:tab/>
      </w:r>
      <w:r w:rsidRPr="00F049F3">
        <w:t>Session binding provides the management between the DNN, PDU session and related S-NSSAI id</w:t>
      </w:r>
      <w:r w:rsidRPr="00E76D02">
        <w:t>entities.</w:t>
      </w:r>
    </w:p>
    <w:p w14:paraId="7499D468" w14:textId="77777777" w:rsidR="003B5679" w:rsidRPr="00090A92" w:rsidRDefault="003B5679" w:rsidP="003B5679">
      <w:pPr>
        <w:pStyle w:val="B10"/>
      </w:pPr>
      <w:r>
        <w:t>-</w:t>
      </w:r>
      <w:r>
        <w:tab/>
      </w:r>
      <w:r w:rsidRPr="00865AEA">
        <w:t xml:space="preserve">The </w:t>
      </w:r>
      <w:r w:rsidRPr="006341C1">
        <w:t>provision</w:t>
      </w:r>
      <w:r w:rsidRPr="00F6285B">
        <w:t xml:space="preserve"> of</w:t>
      </w:r>
      <w:r w:rsidRPr="00090A92">
        <w:t xml:space="preserve"> MC service profile information to the NEF to align network slice selection rule as well as the URSP;</w:t>
      </w:r>
    </w:p>
    <w:p w14:paraId="4C76993C" w14:textId="77777777" w:rsidR="003B5679" w:rsidRPr="00E10642" w:rsidRDefault="003B5679" w:rsidP="003B5679">
      <w:r w:rsidRPr="00090A92">
        <w:t>How security mechanisms across different mission critical 5GS network slices either with slice isolation or without can be realized, e.g. end-to</w:t>
      </w:r>
      <w:r w:rsidRPr="00E10642">
        <w:t>-end encryption, etc.</w:t>
      </w:r>
    </w:p>
    <w:p w14:paraId="7CE16B95" w14:textId="77777777" w:rsidR="003B5679" w:rsidRPr="00090A92" w:rsidRDefault="003B5679" w:rsidP="003B5679">
      <w:pPr>
        <w:pStyle w:val="B10"/>
      </w:pPr>
      <w:r w:rsidRPr="00E10642">
        <w:t>-</w:t>
      </w:r>
      <w:r w:rsidRPr="00E10642">
        <w:tab/>
        <w:t xml:space="preserve">Network slicing as network transport resource partitioning concept can be used for a multi-tenant approach and traffic isolation. The use of a network slice </w:t>
      </w:r>
      <w:r>
        <w:t>can be</w:t>
      </w:r>
      <w:r w:rsidRPr="00F049F3">
        <w:t xml:space="preserve"> subject to network slice specific authentication and authorisation. The subject of</w:t>
      </w:r>
      <w:r w:rsidRPr="00E76D02">
        <w:t xml:space="preserve"> e</w:t>
      </w:r>
      <w:r w:rsidRPr="00865AEA">
        <w:t xml:space="preserve">nd-to-end </w:t>
      </w:r>
      <w:r w:rsidRPr="00F6285B">
        <w:t xml:space="preserve">network slice </w:t>
      </w:r>
      <w:r w:rsidRPr="00090A92">
        <w:t>encryption is not supported.</w:t>
      </w:r>
    </w:p>
    <w:p w14:paraId="6EE93CB2" w14:textId="77777777" w:rsidR="003B5679" w:rsidRPr="00E10642" w:rsidRDefault="003B5679" w:rsidP="003B5679">
      <w:r w:rsidRPr="00090A92">
        <w:t>How scalability adaptions of the mission critical services provided over 5GS network slices can be realized, e.g. adding other mission critical services to the already used one, increasing or reducing performance of mission critical services, etc.</w:t>
      </w:r>
    </w:p>
    <w:p w14:paraId="04CA6564" w14:textId="77777777" w:rsidR="003B5679" w:rsidRPr="00E10642" w:rsidRDefault="003B5679" w:rsidP="003B5679">
      <w:pPr>
        <w:pStyle w:val="B10"/>
      </w:pPr>
      <w:r>
        <w:t>-</w:t>
      </w:r>
      <w:r>
        <w:tab/>
      </w:r>
      <w:r w:rsidRPr="00E10642">
        <w:t xml:space="preserve">Generally, this is an engineering task </w:t>
      </w:r>
      <w:r w:rsidRPr="009B0B76">
        <w:t>that</w:t>
      </w:r>
      <w:r w:rsidRPr="00E10642">
        <w:t xml:space="preserve"> need to consider the estimated traffic and will result to requirements of guaranteed and aggregated maximum bitrate necessary for a network slice.</w:t>
      </w:r>
    </w:p>
    <w:p w14:paraId="63A05005" w14:textId="77777777" w:rsidR="003B5679" w:rsidRPr="00E10642" w:rsidRDefault="003B5679" w:rsidP="003B5679">
      <w:r w:rsidRPr="00E10642">
        <w:lastRenderedPageBreak/>
        <w:t>How the utilization of mission critical identities and information can be realized, e.g. location information, created during a temporal utilization of 5GS network slices.</w:t>
      </w:r>
    </w:p>
    <w:p w14:paraId="182AAD7B" w14:textId="77777777" w:rsidR="003B5679" w:rsidRPr="00D07DF9" w:rsidRDefault="003B5679" w:rsidP="003B5679">
      <w:pPr>
        <w:pStyle w:val="B10"/>
        <w:rPr>
          <w:noProof/>
        </w:rPr>
      </w:pPr>
      <w:r w:rsidRPr="00D07DF9">
        <w:rPr>
          <w:noProof/>
        </w:rPr>
        <w:t>-</w:t>
      </w:r>
      <w:r w:rsidRPr="00D07DF9">
        <w:rPr>
          <w:noProof/>
        </w:rPr>
        <w:tab/>
        <w:t>Mission critical identities are used exclusively for identification within the service environment and their imapct on the 3GPP system is very limited. The use of a network slice can be subject to certain geographic restrictions within the 3GPP system. If it is desired to establish dependencies between MC service identities, MC service capabilities and the use of network slices, necessarily may be carried out at the application level.</w:t>
      </w:r>
    </w:p>
    <w:p w14:paraId="384DFD1C" w14:textId="77777777" w:rsidR="003B5679" w:rsidRPr="00885356" w:rsidRDefault="003B5679" w:rsidP="003B5679">
      <w:pPr>
        <w:pStyle w:val="Heading3"/>
      </w:pPr>
      <w:bookmarkStart w:id="409" w:name="_Toc101262413"/>
      <w:r>
        <w:t>6</w:t>
      </w:r>
      <w:r w:rsidRPr="00D07DF9">
        <w:t>.4.2</w:t>
      </w:r>
      <w:r w:rsidRPr="00885356">
        <w:rPr>
          <w:rFonts w:ascii="Calibri" w:hAnsi="Calibri"/>
          <w:sz w:val="22"/>
          <w:szCs w:val="22"/>
          <w:lang w:eastAsia="en-GB"/>
        </w:rPr>
        <w:tab/>
      </w:r>
      <w:r w:rsidRPr="00885356">
        <w:t>Solution evaluation</w:t>
      </w:r>
      <w:bookmarkEnd w:id="409"/>
    </w:p>
    <w:p w14:paraId="22F3E235" w14:textId="545511AB" w:rsidR="003B5679" w:rsidRPr="00D07DF9" w:rsidRDefault="003B5679" w:rsidP="003B5679">
      <w:pPr>
        <w:rPr>
          <w:lang w:eastAsia="zh-CN"/>
        </w:rPr>
      </w:pPr>
      <w:r w:rsidRPr="0019287A">
        <w:rPr>
          <w:lang w:eastAsia="zh-CN"/>
        </w:rPr>
        <w:t>This solution resolves the key issue #8 network slicing impact on MC system. The</w:t>
      </w:r>
      <w:r w:rsidRPr="00D07DF9">
        <w:rPr>
          <w:lang w:eastAsia="zh-CN"/>
        </w:rPr>
        <w:t xml:space="preserve"> questions raised in key issue 8 partially address engineering/deployment topics as fundamental topics for the application of 5GS network slicing, and the present solution mainly addresses 5G system aspects and possible limitations. The use of network slicing is designed in such a way that it has no functional restrictions on other 5GS functions.</w:t>
      </w:r>
    </w:p>
    <w:p w14:paraId="0139C63A" w14:textId="77777777" w:rsidR="003B5679" w:rsidRPr="00D07DF9" w:rsidRDefault="003B5679" w:rsidP="003B5679">
      <w:pPr>
        <w:rPr>
          <w:lang w:eastAsia="zh-CN"/>
        </w:rPr>
      </w:pPr>
      <w:r w:rsidRPr="00D07DF9">
        <w:rPr>
          <w:lang w:eastAsia="zh-CN"/>
        </w:rPr>
        <w:t>The potential use of network slicing, for example in 3GPP TS 23.280, need to be included in the clause that addresses transport resources and their management. The addressed gaps with system aspects have been discussed comprehensively and conclusively.</w:t>
      </w:r>
    </w:p>
    <w:p w14:paraId="207650AD" w14:textId="77777777" w:rsidR="003B5679" w:rsidRPr="001E42CA" w:rsidRDefault="003B5679" w:rsidP="003B5679">
      <w:pPr>
        <w:pStyle w:val="Heading2"/>
      </w:pPr>
      <w:bookmarkStart w:id="410" w:name="_Toc101262414"/>
      <w:r>
        <w:t>6.5</w:t>
      </w:r>
      <w:r w:rsidRPr="001E42CA">
        <w:tab/>
      </w:r>
      <w:r>
        <w:t>Solution 5: Flexible media distribution for low latency applications</w:t>
      </w:r>
      <w:bookmarkEnd w:id="410"/>
    </w:p>
    <w:p w14:paraId="7601B9C3" w14:textId="77777777" w:rsidR="003B5679" w:rsidRDefault="003B5679" w:rsidP="003B5679">
      <w:pPr>
        <w:pStyle w:val="Heading3"/>
      </w:pPr>
      <w:bookmarkStart w:id="411" w:name="_Toc101262415"/>
      <w:r>
        <w:t>6.5.</w:t>
      </w:r>
      <w:r w:rsidRPr="001E42CA">
        <w:t>1</w:t>
      </w:r>
      <w:r w:rsidRPr="001E42CA">
        <w:tab/>
      </w:r>
      <w:r>
        <w:t>Description</w:t>
      </w:r>
      <w:bookmarkEnd w:id="411"/>
    </w:p>
    <w:p w14:paraId="3B406D08" w14:textId="77777777" w:rsidR="003B5679" w:rsidRDefault="003B5679" w:rsidP="003B5679">
      <w:pPr>
        <w:pStyle w:val="Heading4"/>
      </w:pPr>
      <w:bookmarkStart w:id="412" w:name="_Toc101262416"/>
      <w:r>
        <w:t>6.5.1.1</w:t>
      </w:r>
      <w:r>
        <w:tab/>
        <w:t>General</w:t>
      </w:r>
      <w:bookmarkEnd w:id="412"/>
    </w:p>
    <w:p w14:paraId="31A39F74" w14:textId="77777777" w:rsidR="003B5679" w:rsidRDefault="003B5679" w:rsidP="003B5679">
      <w:r>
        <w:t>K</w:t>
      </w:r>
      <w:r w:rsidRPr="001E42CA">
        <w:t xml:space="preserve">ey issue 10 requires the simultaneous processing of different latency values in the range of a few milliseconds up to a few hundred milliseconds. This is </w:t>
      </w:r>
      <w:r>
        <w:t>required</w:t>
      </w:r>
      <w:r w:rsidRPr="001E42CA">
        <w:t xml:space="preserve"> when a MC communication consist</w:t>
      </w:r>
      <w:r>
        <w:t>s</w:t>
      </w:r>
      <w:r w:rsidRPr="001E42CA">
        <w:t xml:space="preserve"> of one or multiple simultaneous streams in the signalling/application plane and </w:t>
      </w:r>
      <w:r>
        <w:t xml:space="preserve">the </w:t>
      </w:r>
      <w:r w:rsidRPr="001E42CA">
        <w:t xml:space="preserve">media plane. </w:t>
      </w:r>
      <w:r w:rsidRPr="00D546DE">
        <w:t>Certain applications with very low latency requirements may require distributed application servers, such that an application server is always physically close to a gNB in the RAN that is serving an MC UE. This may require</w:t>
      </w:r>
      <w:r w:rsidRPr="001E42CA">
        <w:t xml:space="preserve"> mobility </w:t>
      </w:r>
      <w:r>
        <w:t xml:space="preserve">aspects </w:t>
      </w:r>
      <w:r w:rsidRPr="001E42CA">
        <w:t xml:space="preserve">to be considered, which require </w:t>
      </w:r>
      <w:r>
        <w:t>to</w:t>
      </w:r>
      <w:r w:rsidRPr="001E42CA">
        <w:t xml:space="preserve"> change </w:t>
      </w:r>
      <w:r>
        <w:t>the</w:t>
      </w:r>
      <w:r w:rsidRPr="001E42CA">
        <w:t xml:space="preserve"> connectivity session anchor for very low latencies not traversing the less latency-critical session anchor. All this</w:t>
      </w:r>
      <w:r>
        <w:t xml:space="preserve"> together</w:t>
      </w:r>
      <w:r w:rsidRPr="001E42CA">
        <w:t xml:space="preserve"> impact</w:t>
      </w:r>
      <w:r>
        <w:t>s</w:t>
      </w:r>
      <w:r w:rsidRPr="001E42CA">
        <w:t xml:space="preserve"> </w:t>
      </w:r>
      <w:r>
        <w:t xml:space="preserve">the </w:t>
      </w:r>
      <w:r w:rsidRPr="001E42CA">
        <w:t xml:space="preserve">current functional MC system architecture </w:t>
      </w:r>
      <w:r>
        <w:t>regarding</w:t>
      </w:r>
      <w:r w:rsidRPr="001E42CA">
        <w:t xml:space="preserve"> the media plane. Today</w:t>
      </w:r>
      <w:r>
        <w:t>'s</w:t>
      </w:r>
      <w:r w:rsidRPr="001E42CA">
        <w:t xml:space="preserve"> media distribution function as integral part of the MC service server </w:t>
      </w:r>
      <w:r>
        <w:t>is</w:t>
      </w:r>
      <w:r w:rsidRPr="001E42CA">
        <w:t xml:space="preserve"> there because of unicast/multicast communication recording and for some service capabilities </w:t>
      </w:r>
      <w:r>
        <w:t>like</w:t>
      </w:r>
      <w:r w:rsidRPr="001E42CA">
        <w:t xml:space="preserve"> transmission/reception control.</w:t>
      </w:r>
    </w:p>
    <w:p w14:paraId="6D28ECEB" w14:textId="77777777" w:rsidR="003B5679" w:rsidRPr="001E42CA" w:rsidRDefault="003B5679" w:rsidP="003B5679">
      <w:r>
        <w:t xml:space="preserve">The use case behind this key issue is to provide the necessary means to support very low latency point to point communication between a mobile user and a user located in a data network via a local access. </w:t>
      </w:r>
      <w:r w:rsidRPr="00A93D7B">
        <w:t>The solution consider</w:t>
      </w:r>
      <w:r>
        <w:t>s</w:t>
      </w:r>
      <w:r w:rsidRPr="00A93D7B">
        <w:t xml:space="preserve"> the impact on control plane and user plane of mobility and potential impact on low latency.</w:t>
      </w:r>
    </w:p>
    <w:p w14:paraId="5615F406" w14:textId="77777777" w:rsidR="003B5679" w:rsidRPr="001E42CA" w:rsidRDefault="003B5679" w:rsidP="003B5679">
      <w:r w:rsidRPr="001E42CA">
        <w:t>A media stream consist</w:t>
      </w:r>
      <w:r>
        <w:t>ing</w:t>
      </w:r>
      <w:r w:rsidRPr="001E42CA">
        <w:t xml:space="preserve"> of several protocols or simultaneous</w:t>
      </w:r>
      <w:r>
        <w:t>ly</w:t>
      </w:r>
      <w:r w:rsidRPr="001E42CA">
        <w:t xml:space="preserve"> use</w:t>
      </w:r>
      <w:r>
        <w:t>d</w:t>
      </w:r>
      <w:r w:rsidRPr="001E42CA">
        <w:t xml:space="preserve"> </w:t>
      </w:r>
      <w:r>
        <w:t>for</w:t>
      </w:r>
      <w:r w:rsidRPr="001E42CA">
        <w:t xml:space="preserve"> multiple different categories </w:t>
      </w:r>
      <w:r>
        <w:t>of</w:t>
      </w:r>
      <w:r w:rsidRPr="001E42CA">
        <w:t xml:space="preserve"> data exchange</w:t>
      </w:r>
      <w:r>
        <w:t>s</w:t>
      </w:r>
      <w:r w:rsidRPr="001E42CA">
        <w:t xml:space="preserve"> e.g. within an IP connectivity session. This require various latency approaches between the involved endpoints </w:t>
      </w:r>
      <w:r>
        <w:t>with</w:t>
      </w:r>
      <w:r w:rsidRPr="001E42CA">
        <w:t>in one media stream.</w:t>
      </w:r>
    </w:p>
    <w:p w14:paraId="233F5F60" w14:textId="77777777" w:rsidR="003B5679" w:rsidRPr="001E42CA" w:rsidRDefault="003B5679" w:rsidP="003B5679">
      <w:pPr>
        <w:pStyle w:val="Heading4"/>
      </w:pPr>
      <w:bookmarkStart w:id="413" w:name="_Toc101262417"/>
      <w:r>
        <w:t>6.5</w:t>
      </w:r>
      <w:r w:rsidRPr="001E42CA">
        <w:t>.</w:t>
      </w:r>
      <w:r>
        <w:t>1.</w:t>
      </w:r>
      <w:r w:rsidRPr="001E42CA">
        <w:t>2</w:t>
      </w:r>
      <w:r w:rsidRPr="001E42CA">
        <w:tab/>
        <w:t>Potential approaches</w:t>
      </w:r>
      <w:bookmarkEnd w:id="413"/>
    </w:p>
    <w:p w14:paraId="513AAD81" w14:textId="77777777" w:rsidR="003B5679" w:rsidRPr="001E42CA" w:rsidRDefault="003B5679" w:rsidP="003B5679">
      <w:r w:rsidRPr="001E42CA">
        <w:t xml:space="preserve">If </w:t>
      </w:r>
      <w:r>
        <w:t>going ahead with</w:t>
      </w:r>
      <w:r w:rsidRPr="001E42CA">
        <w:t xml:space="preserve"> the integral media plane approach </w:t>
      </w:r>
      <w:r>
        <w:t xml:space="preserve">for </w:t>
      </w:r>
      <w:r w:rsidRPr="001E42CA">
        <w:t xml:space="preserve">media </w:t>
      </w:r>
      <w:r>
        <w:t>requiring</w:t>
      </w:r>
      <w:r w:rsidRPr="001E42CA">
        <w:t xml:space="preserve"> low latency, lead</w:t>
      </w:r>
      <w:r>
        <w:t>s</w:t>
      </w:r>
      <w:r w:rsidRPr="001E42CA">
        <w:t xml:space="preserve"> to a multiplication of MC </w:t>
      </w:r>
      <w:r>
        <w:t xml:space="preserve">service </w:t>
      </w:r>
      <w:r w:rsidRPr="001E42CA">
        <w:t xml:space="preserve">servers </w:t>
      </w:r>
      <w:r>
        <w:t>for</w:t>
      </w:r>
      <w:r w:rsidRPr="001E42CA">
        <w:t xml:space="preserve"> local media transitions within an operative domain </w:t>
      </w:r>
      <w:r>
        <w:t>to satisfy</w:t>
      </w:r>
      <w:r w:rsidRPr="001E42CA">
        <w:t xml:space="preserve"> low latency applications. </w:t>
      </w:r>
      <w:r>
        <w:t>A</w:t>
      </w:r>
      <w:r w:rsidRPr="001E42CA">
        <w:t xml:space="preserve"> relocation of </w:t>
      </w:r>
      <w:r>
        <w:t>already</w:t>
      </w:r>
      <w:r w:rsidRPr="001E42CA">
        <w:t xml:space="preserve"> assigned MC </w:t>
      </w:r>
      <w:r>
        <w:t xml:space="preserve">service </w:t>
      </w:r>
      <w:r w:rsidRPr="001E42CA">
        <w:t>server</w:t>
      </w:r>
      <w:r>
        <w:t>s</w:t>
      </w:r>
      <w:r w:rsidRPr="001E42CA">
        <w:t xml:space="preserve"> depending on </w:t>
      </w:r>
      <w:r>
        <w:t xml:space="preserve">its </w:t>
      </w:r>
      <w:r w:rsidRPr="001E42CA">
        <w:t xml:space="preserve">geographical position is therefore necessary. </w:t>
      </w:r>
      <w:r>
        <w:t>The</w:t>
      </w:r>
      <w:r w:rsidRPr="001E42CA">
        <w:t xml:space="preserve"> change of </w:t>
      </w:r>
      <w:r>
        <w:t xml:space="preserve">a </w:t>
      </w:r>
      <w:r w:rsidRPr="001E42CA">
        <w:t xml:space="preserve">signalling/application plane anchor necessarily entails a change </w:t>
      </w:r>
      <w:r>
        <w:t>of</w:t>
      </w:r>
      <w:r w:rsidRPr="001E42CA">
        <w:t xml:space="preserve"> the assigned IP address to the MC service user. </w:t>
      </w:r>
      <w:r>
        <w:t>Such</w:t>
      </w:r>
      <w:r w:rsidRPr="001E42CA">
        <w:t xml:space="preserve"> change in the assignment IP address </w:t>
      </w:r>
      <w:r>
        <w:t>triggers</w:t>
      </w:r>
      <w:r w:rsidRPr="001E42CA">
        <w:t xml:space="preserve"> </w:t>
      </w:r>
      <w:r>
        <w:t xml:space="preserve">SIP </w:t>
      </w:r>
      <w:r w:rsidRPr="001E42CA">
        <w:t>re</w:t>
      </w:r>
      <w:r>
        <w:t>-</w:t>
      </w:r>
      <w:r w:rsidRPr="001E42CA">
        <w:t xml:space="preserve">registration, </w:t>
      </w:r>
      <w:r>
        <w:t>e.g.</w:t>
      </w:r>
      <w:r w:rsidRPr="001E42CA">
        <w:t xml:space="preserve"> </w:t>
      </w:r>
      <w:r>
        <w:t xml:space="preserve">with </w:t>
      </w:r>
      <w:r w:rsidRPr="001E42CA">
        <w:t xml:space="preserve">IMS. Session/service continuity may be guaranteed, but no IP </w:t>
      </w:r>
      <w:r>
        <w:t xml:space="preserve">address </w:t>
      </w:r>
      <w:r w:rsidRPr="001E42CA">
        <w:t>continuity</w:t>
      </w:r>
      <w:r>
        <w:t xml:space="preserve"> which negatively impacts the availability to fulfil</w:t>
      </w:r>
      <w:r w:rsidRPr="001E42CA">
        <w:t xml:space="preserve"> low latency requirements.</w:t>
      </w:r>
    </w:p>
    <w:p w14:paraId="531F2094" w14:textId="77777777" w:rsidR="003B5679" w:rsidRPr="001E42CA" w:rsidRDefault="003B5679" w:rsidP="003B5679">
      <w:pPr>
        <w:pStyle w:val="TH"/>
      </w:pPr>
      <w:r w:rsidRPr="001E42CA">
        <w:object w:dxaOrig="12540" w:dyaOrig="11941" w14:anchorId="1E0C8AB8">
          <v:shape id="_x0000_i1062" type="#_x0000_t75" style="width:329.2pt;height:313.4pt" o:ole="">
            <v:imagedata r:id="rId85" o:title=""/>
          </v:shape>
          <o:OLEObject Type="Embed" ProgID="Visio.Drawing.15" ShapeID="_x0000_i1062" DrawAspect="Content" ObjectID="_1716575997" r:id="rId86"/>
        </w:object>
      </w:r>
    </w:p>
    <w:p w14:paraId="6C31AB20" w14:textId="77777777" w:rsidR="003B5679" w:rsidRPr="001E42CA" w:rsidRDefault="003B5679" w:rsidP="003B5679">
      <w:pPr>
        <w:pStyle w:val="TF"/>
      </w:pPr>
      <w:r w:rsidRPr="001E42CA">
        <w:t>Figure </w:t>
      </w:r>
      <w:r>
        <w:t>6.5.1</w:t>
      </w:r>
      <w:r w:rsidRPr="001E42CA">
        <w:t xml:space="preserve">.2-1: Multiple MC </w:t>
      </w:r>
      <w:r>
        <w:t xml:space="preserve">service </w:t>
      </w:r>
      <w:r w:rsidRPr="001E42CA">
        <w:t xml:space="preserve">servers with </w:t>
      </w:r>
      <w:r>
        <w:t xml:space="preserve">an </w:t>
      </w:r>
      <w:r w:rsidRPr="001E42CA">
        <w:t>integral media distribution function</w:t>
      </w:r>
    </w:p>
    <w:p w14:paraId="487ED0E7" w14:textId="77777777" w:rsidR="003B5679" w:rsidRPr="001E42CA" w:rsidRDefault="003B5679" w:rsidP="003B5679">
      <w:r w:rsidRPr="001E42CA">
        <w:t xml:space="preserve">Another approach provides the unbundling of </w:t>
      </w:r>
      <w:r>
        <w:t xml:space="preserve">the </w:t>
      </w:r>
      <w:r w:rsidRPr="001E42CA">
        <w:t xml:space="preserve">media distribution function </w:t>
      </w:r>
      <w:r>
        <w:t>from</w:t>
      </w:r>
      <w:r w:rsidRPr="001E42CA">
        <w:t xml:space="preserve"> the MC </w:t>
      </w:r>
      <w:r>
        <w:t xml:space="preserve">service </w:t>
      </w:r>
      <w:r w:rsidRPr="001E42CA">
        <w:t xml:space="preserve">server, </w:t>
      </w:r>
      <w:r>
        <w:t>where</w:t>
      </w:r>
      <w:r w:rsidRPr="001E42CA">
        <w:t xml:space="preserve"> the MC </w:t>
      </w:r>
      <w:r>
        <w:t xml:space="preserve">service </w:t>
      </w:r>
      <w:r w:rsidRPr="001E42CA">
        <w:t xml:space="preserve">server still controls the media distribution functions assigned to it. The MC </w:t>
      </w:r>
      <w:r>
        <w:t xml:space="preserve">service </w:t>
      </w:r>
      <w:r w:rsidRPr="001E42CA">
        <w:t>server forms the signa</w:t>
      </w:r>
      <w:r>
        <w:t>l</w:t>
      </w:r>
      <w:r w:rsidRPr="001E42CA">
        <w:t>ling/application plane anchor and can control one or more media distribution function anchors</w:t>
      </w:r>
      <w:r>
        <w:t xml:space="preserve"> as remote peripheral units</w:t>
      </w:r>
      <w:r w:rsidRPr="001E42CA">
        <w:t xml:space="preserve">. Thus, the change between media distribution anchors </w:t>
      </w:r>
      <w:r>
        <w:t xml:space="preserve">is </w:t>
      </w:r>
      <w:r w:rsidRPr="001E42CA">
        <w:t xml:space="preserve">always </w:t>
      </w:r>
      <w:r>
        <w:t>controlled by</w:t>
      </w:r>
      <w:r w:rsidRPr="001E42CA">
        <w:t xml:space="preserve"> the same MC server signalling/application plane anchor. This approach does not require a new assignment of the IP address, so it does not </w:t>
      </w:r>
      <w:r>
        <w:t>trigger</w:t>
      </w:r>
      <w:r w:rsidRPr="001E42CA">
        <w:t xml:space="preserve"> </w:t>
      </w:r>
      <w:r>
        <w:t xml:space="preserve">SIP </w:t>
      </w:r>
      <w:r w:rsidRPr="001E42CA">
        <w:t>re</w:t>
      </w:r>
      <w:r>
        <w:t>-</w:t>
      </w:r>
      <w:r w:rsidRPr="001E42CA">
        <w:t xml:space="preserve">registration </w:t>
      </w:r>
      <w:r>
        <w:t>with</w:t>
      </w:r>
      <w:r w:rsidRPr="001E42CA">
        <w:t xml:space="preserve"> the MC </w:t>
      </w:r>
      <w:r>
        <w:t xml:space="preserve">service </w:t>
      </w:r>
      <w:r w:rsidRPr="001E42CA">
        <w:t xml:space="preserve">server anchor </w:t>
      </w:r>
      <w:r>
        <w:t>to keep</w:t>
      </w:r>
      <w:r w:rsidRPr="001E42CA">
        <w:t xml:space="preserve"> the signa</w:t>
      </w:r>
      <w:r>
        <w:t>l</w:t>
      </w:r>
      <w:r w:rsidRPr="001E42CA">
        <w:t>ling/application plane. This approach enable</w:t>
      </w:r>
      <w:r>
        <w:t>s</w:t>
      </w:r>
      <w:r w:rsidRPr="001E42CA">
        <w:t xml:space="preserve"> IP continuity under the same anchor MC </w:t>
      </w:r>
      <w:r>
        <w:t xml:space="preserve">service </w:t>
      </w:r>
      <w:r w:rsidRPr="001E42CA">
        <w:t>server.</w:t>
      </w:r>
    </w:p>
    <w:p w14:paraId="44210582" w14:textId="77777777" w:rsidR="003B5679" w:rsidRPr="001E42CA" w:rsidRDefault="003B5679" w:rsidP="003B5679">
      <w:pPr>
        <w:pStyle w:val="TH"/>
      </w:pPr>
      <w:r w:rsidRPr="001E42CA">
        <w:object w:dxaOrig="12912" w:dyaOrig="11149" w14:anchorId="62327402">
          <v:shape id="_x0000_i1063" type="#_x0000_t75" style="width:333.8pt;height:4in" o:ole="">
            <v:imagedata r:id="rId87" o:title=""/>
          </v:shape>
          <o:OLEObject Type="Embed" ProgID="Visio.Drawing.15" ShapeID="_x0000_i1063" DrawAspect="Content" ObjectID="_1716575998" r:id="rId88"/>
        </w:object>
      </w:r>
    </w:p>
    <w:p w14:paraId="41DD3307" w14:textId="77777777" w:rsidR="003B5679" w:rsidRPr="001E42CA" w:rsidRDefault="003B5679" w:rsidP="003B5679">
      <w:pPr>
        <w:pStyle w:val="TF"/>
      </w:pPr>
      <w:r w:rsidRPr="001E42CA">
        <w:t>Figure </w:t>
      </w:r>
      <w:r>
        <w:t>6.5</w:t>
      </w:r>
      <w:r w:rsidRPr="001E42CA">
        <w:t>.</w:t>
      </w:r>
      <w:r>
        <w:t>1.</w:t>
      </w:r>
      <w:r w:rsidRPr="001E42CA">
        <w:t xml:space="preserve">2-2: </w:t>
      </w:r>
      <w:r>
        <w:t>One</w:t>
      </w:r>
      <w:r w:rsidRPr="001E42CA">
        <w:t xml:space="preserve"> MC </w:t>
      </w:r>
      <w:r>
        <w:t xml:space="preserve">service </w:t>
      </w:r>
      <w:r w:rsidRPr="001E42CA">
        <w:t xml:space="preserve">server </w:t>
      </w:r>
      <w:r>
        <w:t>controlling multiple</w:t>
      </w:r>
      <w:r w:rsidRPr="001E42CA">
        <w:t xml:space="preserve"> media distribution function</w:t>
      </w:r>
      <w:r>
        <w:t>s</w:t>
      </w:r>
    </w:p>
    <w:p w14:paraId="5DFB7579" w14:textId="77777777" w:rsidR="003B5679" w:rsidRPr="001E42CA" w:rsidRDefault="003B5679" w:rsidP="003B5679">
      <w:pPr>
        <w:pStyle w:val="Heading4"/>
      </w:pPr>
      <w:bookmarkStart w:id="414" w:name="_Toc101262418"/>
      <w:r>
        <w:t>6.5.1</w:t>
      </w:r>
      <w:r w:rsidRPr="001E42CA">
        <w:t>.3</w:t>
      </w:r>
      <w:r w:rsidRPr="001E42CA">
        <w:tab/>
        <w:t>Use of EPS</w:t>
      </w:r>
      <w:bookmarkEnd w:id="414"/>
    </w:p>
    <w:p w14:paraId="12D68C4F" w14:textId="77777777" w:rsidR="003B5679" w:rsidRPr="001E42CA" w:rsidRDefault="003B5679" w:rsidP="003B5679">
      <w:r w:rsidRPr="001E42CA">
        <w:t xml:space="preserve">With EPS accordant to 3GPP TS 23.401, this can only be done using different APNs and associated bearers. </w:t>
      </w:r>
      <w:r>
        <w:t>Withi</w:t>
      </w:r>
      <w:r w:rsidRPr="001E42CA">
        <w:t xml:space="preserve">n this context </w:t>
      </w:r>
      <w:r>
        <w:t xml:space="preserve">the use of </w:t>
      </w:r>
      <w:r w:rsidRPr="001E42CA">
        <w:t xml:space="preserve">Local IP Access (LIPA) functionality to differentiate between low latency and less latency-critical applications </w:t>
      </w:r>
      <w:r>
        <w:t>are</w:t>
      </w:r>
      <w:r w:rsidRPr="001E42CA">
        <w:t xml:space="preserve"> using a dedicated APN which will not allow the use of different connectivity anchors.</w:t>
      </w:r>
    </w:p>
    <w:p w14:paraId="4BD17503" w14:textId="77777777" w:rsidR="003B5679" w:rsidRPr="001E42CA" w:rsidRDefault="003B5679" w:rsidP="003B5679">
      <w:pPr>
        <w:pStyle w:val="Heading4"/>
      </w:pPr>
      <w:bookmarkStart w:id="415" w:name="_Toc101262419"/>
      <w:r>
        <w:t>6.5.1</w:t>
      </w:r>
      <w:r w:rsidRPr="001E42CA">
        <w:t>.4</w:t>
      </w:r>
      <w:r w:rsidRPr="001E42CA">
        <w:tab/>
        <w:t>Use of 5GS</w:t>
      </w:r>
      <w:bookmarkEnd w:id="415"/>
    </w:p>
    <w:p w14:paraId="3D82C46A" w14:textId="77777777" w:rsidR="003B5679" w:rsidRDefault="003B5679" w:rsidP="003B5679">
      <w:r w:rsidRPr="001E42CA">
        <w:t xml:space="preserve">In accordance with 3GPP TS 23.501 5GS enables the use of multiple connection anchors using one data network with simultaneous handling of non-critical latency applications via a central connectivity anchor and low latency requirements via local connectivity session anchors. Hence low latency applications will not traverse the central connectivity session anchor. UE mobility </w:t>
      </w:r>
      <w:r>
        <w:t>triggers</w:t>
      </w:r>
      <w:r w:rsidRPr="001E42CA">
        <w:t xml:space="preserve"> the relocation of connectivity anchors to keep track on latency requirement</w:t>
      </w:r>
      <w:r>
        <w:t>s</w:t>
      </w:r>
      <w:r w:rsidRPr="001E42CA">
        <w:t>. In this context, Session and Service Continuity modes</w:t>
      </w:r>
      <w:r>
        <w:t xml:space="preserve"> (3GPP TS 23.501)</w:t>
      </w:r>
      <w:r w:rsidRPr="001E42CA">
        <w:t xml:space="preserve"> regulate IP continuity and the resulting media plane interruption.</w:t>
      </w:r>
    </w:p>
    <w:p w14:paraId="5CB5E58E" w14:textId="77777777" w:rsidR="003B5679" w:rsidRPr="00775084" w:rsidRDefault="003B5679" w:rsidP="003B5679">
      <w:pPr>
        <w:rPr>
          <w:lang w:val="en-US"/>
        </w:rPr>
      </w:pPr>
      <w:r w:rsidRPr="00775084">
        <w:rPr>
          <w:lang w:val="en-US"/>
        </w:rPr>
        <w:t>Figure</w:t>
      </w:r>
      <w:r>
        <w:rPr>
          <w:lang w:val="en-US"/>
        </w:rPr>
        <w:t> 6.5.1.4-1</w:t>
      </w:r>
      <w:r w:rsidRPr="00775084">
        <w:rPr>
          <w:lang w:val="en-US"/>
        </w:rPr>
        <w:t xml:space="preserve"> visualizes the use of 5</w:t>
      </w:r>
      <w:r>
        <w:rPr>
          <w:lang w:val="en-US"/>
        </w:rPr>
        <w:t>GS</w:t>
      </w:r>
      <w:r w:rsidRPr="00775084">
        <w:rPr>
          <w:lang w:val="en-US"/>
        </w:rPr>
        <w:t xml:space="preserve"> with one central and several local UPFs</w:t>
      </w:r>
      <w:r>
        <w:rPr>
          <w:lang w:val="en-US"/>
        </w:rPr>
        <w:t xml:space="preserve">. </w:t>
      </w:r>
      <w:r>
        <w:t>The change of the UPF due to mobility will be handled by the 5GC session management which allows preservation of IP Addresses (3GPP TS 23.501) used by the media plane. As a result, the path of the media plane through the 3GPP network will not be affected by the mobility.</w:t>
      </w:r>
    </w:p>
    <w:p w14:paraId="49346AA0" w14:textId="77777777" w:rsidR="003B5679" w:rsidRDefault="003B5679" w:rsidP="003B5679">
      <w:pPr>
        <w:pStyle w:val="TH"/>
      </w:pPr>
      <w:r>
        <w:object w:dxaOrig="12805" w:dyaOrig="13285" w14:anchorId="44994F49">
          <v:shape id="_x0000_i1064" type="#_x0000_t75" style="width:481.55pt;height:499.4pt" o:ole="">
            <v:imagedata r:id="rId89" o:title=""/>
          </v:shape>
          <o:OLEObject Type="Embed" ProgID="Visio.Drawing.15" ShapeID="_x0000_i1064" DrawAspect="Content" ObjectID="_1716575999" r:id="rId90"/>
        </w:object>
      </w:r>
    </w:p>
    <w:p w14:paraId="7AEB677E" w14:textId="77777777" w:rsidR="003B5679" w:rsidRPr="001E42CA" w:rsidRDefault="003B5679" w:rsidP="003B5679">
      <w:pPr>
        <w:pStyle w:val="TF"/>
      </w:pPr>
      <w:r w:rsidRPr="001E42CA">
        <w:t>Figure </w:t>
      </w:r>
      <w:r>
        <w:t>6.5</w:t>
      </w:r>
      <w:r w:rsidRPr="001E42CA">
        <w:t>.</w:t>
      </w:r>
      <w:r>
        <w:t>1.4</w:t>
      </w:r>
      <w:r w:rsidRPr="001E42CA">
        <w:t>-</w:t>
      </w:r>
      <w:r>
        <w:t>1</w:t>
      </w:r>
      <w:r w:rsidRPr="001E42CA">
        <w:t xml:space="preserve">: </w:t>
      </w:r>
      <w:r>
        <w:t>M</w:t>
      </w:r>
      <w:r w:rsidRPr="001E42CA">
        <w:t>edia distribution function</w:t>
      </w:r>
      <w:r>
        <w:t xml:space="preserve"> as remote peripheral unit with 5GS</w:t>
      </w:r>
    </w:p>
    <w:p w14:paraId="33EE5824" w14:textId="77777777" w:rsidR="003B5679" w:rsidRPr="00594A88" w:rsidRDefault="003B5679" w:rsidP="003B5679">
      <w:r>
        <w:t>The different service and session continuity modes have an impact to the service continuity in the media plane distribution. This need to be considered in the development of a distributed media plane distribution management.</w:t>
      </w:r>
    </w:p>
    <w:p w14:paraId="59B83139" w14:textId="77777777" w:rsidR="003B5679" w:rsidRPr="001E42CA" w:rsidRDefault="003B5679" w:rsidP="003B5679">
      <w:pPr>
        <w:pStyle w:val="Heading4"/>
      </w:pPr>
      <w:bookmarkStart w:id="416" w:name="_Toc101262420"/>
      <w:r>
        <w:t>6.5</w:t>
      </w:r>
      <w:r w:rsidRPr="001E42CA">
        <w:t>.</w:t>
      </w:r>
      <w:r>
        <w:t>1.</w:t>
      </w:r>
      <w:r w:rsidRPr="001E42CA">
        <w:t>5</w:t>
      </w:r>
      <w:r w:rsidRPr="001E42CA">
        <w:tab/>
      </w:r>
      <w:r>
        <w:t xml:space="preserve">EPS versus 5GS </w:t>
      </w:r>
      <w:r w:rsidRPr="001E42CA">
        <w:t>assessment</w:t>
      </w:r>
      <w:bookmarkEnd w:id="416"/>
    </w:p>
    <w:p w14:paraId="0A4530E0" w14:textId="77777777" w:rsidR="003B5679" w:rsidRPr="001E42CA" w:rsidRDefault="003B5679" w:rsidP="003B5679">
      <w:r w:rsidRPr="001E42CA">
        <w:t xml:space="preserve">Comparing the two MC server/media distribution approaches taking into account </w:t>
      </w:r>
      <w:r>
        <w:t xml:space="preserve">both </w:t>
      </w:r>
      <w:r w:rsidRPr="001E42CA">
        <w:t xml:space="preserve">EPS and 5GS, a simultaneous processing of low latency </w:t>
      </w:r>
      <w:r>
        <w:t xml:space="preserve">applications </w:t>
      </w:r>
      <w:r w:rsidRPr="001E42CA">
        <w:t xml:space="preserve">and non-critical latency applications can only be supported using 5GS. </w:t>
      </w:r>
      <w:r>
        <w:t>With</w:t>
      </w:r>
      <w:r w:rsidRPr="001E42CA">
        <w:t xml:space="preserve"> IP </w:t>
      </w:r>
      <w:r>
        <w:t xml:space="preserve">address </w:t>
      </w:r>
      <w:r w:rsidRPr="001E42CA">
        <w:t xml:space="preserve">continuity and </w:t>
      </w:r>
      <w:r>
        <w:t xml:space="preserve">keeping </w:t>
      </w:r>
      <w:r w:rsidRPr="001E42CA">
        <w:t xml:space="preserve">low latency requirement, this can only be achieved with the approach of unbundling </w:t>
      </w:r>
      <w:r>
        <w:t xml:space="preserve">the </w:t>
      </w:r>
      <w:r w:rsidRPr="001E42CA">
        <w:t xml:space="preserve">MC </w:t>
      </w:r>
      <w:r>
        <w:t xml:space="preserve">service </w:t>
      </w:r>
      <w:r w:rsidRPr="001E42CA">
        <w:t xml:space="preserve">server </w:t>
      </w:r>
      <w:r>
        <w:t>and the</w:t>
      </w:r>
      <w:r w:rsidRPr="001E42CA">
        <w:t xml:space="preserve"> media distribution function.</w:t>
      </w:r>
    </w:p>
    <w:p w14:paraId="1B70BAB3" w14:textId="77777777" w:rsidR="003B5679" w:rsidRPr="001E42CA" w:rsidRDefault="003B5679" w:rsidP="003B5679">
      <w:pPr>
        <w:pStyle w:val="Heading3"/>
      </w:pPr>
      <w:bookmarkStart w:id="417" w:name="_Toc101262421"/>
      <w:r>
        <w:lastRenderedPageBreak/>
        <w:t>6.5</w:t>
      </w:r>
      <w:r w:rsidRPr="001E42CA">
        <w:t>.</w:t>
      </w:r>
      <w:r>
        <w:t>2</w:t>
      </w:r>
      <w:r w:rsidRPr="001E42CA">
        <w:tab/>
        <w:t xml:space="preserve">Solution unbundling MC </w:t>
      </w:r>
      <w:r>
        <w:t xml:space="preserve">service </w:t>
      </w:r>
      <w:r w:rsidRPr="001E42CA">
        <w:t xml:space="preserve">server </w:t>
      </w:r>
      <w:r>
        <w:t>and the</w:t>
      </w:r>
      <w:r w:rsidRPr="001E42CA">
        <w:t xml:space="preserve"> media distribution function</w:t>
      </w:r>
      <w:bookmarkEnd w:id="417"/>
    </w:p>
    <w:p w14:paraId="4EB716C7" w14:textId="77777777" w:rsidR="003B5679" w:rsidRDefault="003B5679" w:rsidP="003B5679">
      <w:pPr>
        <w:pStyle w:val="Heading4"/>
      </w:pPr>
      <w:bookmarkStart w:id="418" w:name="_Toc101262422"/>
      <w:r>
        <w:t>6.5</w:t>
      </w:r>
      <w:r w:rsidRPr="001E42CA">
        <w:t>.</w:t>
      </w:r>
      <w:r>
        <w:t>2.1</w:t>
      </w:r>
      <w:r w:rsidRPr="001E42CA">
        <w:tab/>
      </w:r>
      <w:r>
        <w:t>MCData IPcon</w:t>
      </w:r>
      <w:bookmarkEnd w:id="418"/>
    </w:p>
    <w:p w14:paraId="60F1C182" w14:textId="77777777" w:rsidR="003B5679" w:rsidRPr="008759C7" w:rsidRDefault="003B5679" w:rsidP="003B5679">
      <w:pPr>
        <w:pStyle w:val="Heading5"/>
      </w:pPr>
      <w:bookmarkStart w:id="419" w:name="_Toc101262423"/>
      <w:r>
        <w:t>6.5.2.1.1</w:t>
      </w:r>
      <w:r>
        <w:tab/>
      </w:r>
      <w:r w:rsidRPr="000C0F33">
        <w:t>IPcon without media distribution point-to-point IPcon</w:t>
      </w:r>
      <w:bookmarkEnd w:id="419"/>
    </w:p>
    <w:p w14:paraId="359983AD" w14:textId="77777777" w:rsidR="003B5679" w:rsidRDefault="003B5679" w:rsidP="003B5679">
      <w:r>
        <w:t xml:space="preserve">This solution proposes the use of IP connectivity without </w:t>
      </w:r>
      <w:r w:rsidRPr="00D67EC1">
        <w:t xml:space="preserve">involvement </w:t>
      </w:r>
      <w:r>
        <w:t xml:space="preserve">of the Media distribution function. In such an approach the existing MCData IPcon signalling reference point MCData-IPcon-1 is still used between the MCData server and the MCData client. However, in this model the media plane reference points MCData-IPcon-2 is not used, but functionality wise it is replaced by the new reference point MCData-IPcon-5 which is defined directly between the involved MCData clients. </w:t>
      </w:r>
    </w:p>
    <w:p w14:paraId="5D5D4974" w14:textId="77777777" w:rsidR="003B5679" w:rsidRDefault="003B5679" w:rsidP="003B5679">
      <w:r>
        <w:t>MCData-IPcon-5 uses a transport link between the corresponding IPcon function and carries bidirectional IP Data of the involved MCData clients.</w:t>
      </w:r>
    </w:p>
    <w:p w14:paraId="5ED7DD87" w14:textId="77777777" w:rsidR="003B5679" w:rsidRDefault="003B5679" w:rsidP="003B5679">
      <w:r>
        <w:t xml:space="preserve">This solution does not allow a central </w:t>
      </w:r>
      <w:bookmarkStart w:id="420" w:name="_Hlk76547243"/>
      <w:r>
        <w:t xml:space="preserve">media plane recording </w:t>
      </w:r>
      <w:bookmarkEnd w:id="420"/>
      <w:r>
        <w:t xml:space="preserve">therefore </w:t>
      </w:r>
      <w:r w:rsidRPr="00AC3741">
        <w:t>media plane recording</w:t>
      </w:r>
      <w:r>
        <w:t xml:space="preserve"> will be up to the corresponding MCData clients that supports MCData-IPcon-5 reference point.</w:t>
      </w:r>
    </w:p>
    <w:p w14:paraId="1A5A5D96" w14:textId="77777777" w:rsidR="003B5679" w:rsidRDefault="003B5679" w:rsidP="003B5679">
      <w:pPr>
        <w:pStyle w:val="TH"/>
      </w:pPr>
      <w:r w:rsidRPr="009A3061">
        <w:object w:dxaOrig="7830" w:dyaOrig="4560" w14:anchorId="48838633">
          <v:shape id="_x0000_i1065" type="#_x0000_t75" style="width:392.45pt;height:228.05pt" o:ole="">
            <v:imagedata r:id="rId91" o:title=""/>
          </v:shape>
          <o:OLEObject Type="Embed" ProgID="Visio.Drawing.15" ShapeID="_x0000_i1065" DrawAspect="Content" ObjectID="_1716576000" r:id="rId92"/>
        </w:object>
      </w:r>
    </w:p>
    <w:p w14:paraId="17C4F94B" w14:textId="77777777" w:rsidR="003B5679" w:rsidRDefault="003B5679" w:rsidP="003B5679">
      <w:pPr>
        <w:pStyle w:val="TF"/>
        <w:rPr>
          <w:lang w:val="en-US"/>
        </w:rPr>
      </w:pPr>
      <w:r w:rsidRPr="001E42CA">
        <w:t>Figure </w:t>
      </w:r>
      <w:r>
        <w:t>6.5</w:t>
      </w:r>
      <w:r w:rsidRPr="001E42CA">
        <w:t>.</w:t>
      </w:r>
      <w:r>
        <w:t>2.1.1</w:t>
      </w:r>
      <w:r w:rsidRPr="001E42CA">
        <w:t>-</w:t>
      </w:r>
      <w:r>
        <w:t>1</w:t>
      </w:r>
      <w:r w:rsidRPr="001E42CA">
        <w:t xml:space="preserve">: </w:t>
      </w:r>
      <w:r w:rsidRPr="001B635C">
        <w:t xml:space="preserve">Proposed functional model for application plane </w:t>
      </w:r>
      <w:r>
        <w:t>with direct connection of the user plane data between MCData IPcon clients</w:t>
      </w:r>
      <w:r w:rsidDel="00003999">
        <w:rPr>
          <w:lang w:val="en-US"/>
        </w:rPr>
        <w:t xml:space="preserve"> </w:t>
      </w:r>
    </w:p>
    <w:p w14:paraId="7A9C75C1" w14:textId="77777777" w:rsidR="003B5679" w:rsidRPr="00EE64C7" w:rsidRDefault="003B5679" w:rsidP="003B5679">
      <w:pPr>
        <w:pStyle w:val="Heading3"/>
      </w:pPr>
      <w:bookmarkStart w:id="421" w:name="_Toc101262424"/>
      <w:r w:rsidRPr="00EE64C7">
        <w:t>6.5.3</w:t>
      </w:r>
      <w:r w:rsidRPr="00EE64C7">
        <w:tab/>
        <w:t>Solution evaluation</w:t>
      </w:r>
      <w:bookmarkEnd w:id="421"/>
    </w:p>
    <w:p w14:paraId="5F5E6034" w14:textId="77777777" w:rsidR="003B5679" w:rsidRPr="00814E1A" w:rsidRDefault="003B5679" w:rsidP="003B5679">
      <w:pPr>
        <w:pStyle w:val="EditorsNote"/>
        <w:rPr>
          <w:lang w:val="en-US"/>
        </w:rPr>
      </w:pPr>
      <w:r w:rsidRPr="00814E1A">
        <w:rPr>
          <w:lang w:val="en-US"/>
        </w:rPr>
        <w:t xml:space="preserve">Editor's Note: </w:t>
      </w:r>
      <w:r w:rsidRPr="0012166D">
        <w:rPr>
          <w:lang w:val="en-US"/>
        </w:rPr>
        <w:t>Use this section for evaluation at solution level</w:t>
      </w:r>
      <w:r w:rsidRPr="00814E1A">
        <w:rPr>
          <w:lang w:val="en-US"/>
        </w:rPr>
        <w:t>.</w:t>
      </w:r>
    </w:p>
    <w:p w14:paraId="429D84BB" w14:textId="77777777" w:rsidR="003B5679" w:rsidRPr="00DB200C" w:rsidRDefault="003B5679" w:rsidP="003B5679">
      <w:pPr>
        <w:pStyle w:val="Heading2"/>
        <w:rPr>
          <w:lang w:val="en-US" w:eastAsia="zh-CN"/>
        </w:rPr>
      </w:pPr>
      <w:bookmarkStart w:id="422" w:name="_Toc101262425"/>
      <w:bookmarkStart w:id="423" w:name="_Toc424654435"/>
      <w:bookmarkStart w:id="424" w:name="_Toc428365024"/>
      <w:bookmarkStart w:id="425" w:name="_Toc433209636"/>
      <w:bookmarkStart w:id="426" w:name="_Toc453260146"/>
      <w:bookmarkStart w:id="427" w:name="_Toc453261033"/>
      <w:bookmarkStart w:id="428" w:name="_Toc453279770"/>
      <w:bookmarkStart w:id="429" w:name="_Toc459375108"/>
      <w:bookmarkStart w:id="430" w:name="_Toc468105346"/>
      <w:bookmarkStart w:id="431" w:name="_Toc468110441"/>
      <w:bookmarkStart w:id="432" w:name="_Toc59229384"/>
      <w:r w:rsidRPr="00DB200C">
        <w:rPr>
          <w:lang w:val="en-US"/>
        </w:rPr>
        <w:t>6.6</w:t>
      </w:r>
      <w:r w:rsidRPr="00DB200C">
        <w:rPr>
          <w:rFonts w:ascii="Calibri" w:hAnsi="Calibri"/>
          <w:sz w:val="22"/>
          <w:szCs w:val="22"/>
          <w:lang w:val="en-US" w:eastAsia="en-GB"/>
        </w:rPr>
        <w:tab/>
      </w:r>
      <w:r w:rsidRPr="00DB200C">
        <w:rPr>
          <w:lang w:val="en-US"/>
        </w:rPr>
        <w:t xml:space="preserve">Solution </w:t>
      </w:r>
      <w:r w:rsidRPr="00DB200C">
        <w:rPr>
          <w:rFonts w:hint="eastAsia"/>
          <w:lang w:val="en-US" w:eastAsia="zh-CN"/>
        </w:rPr>
        <w:t>6</w:t>
      </w:r>
      <w:r w:rsidRPr="00DB200C">
        <w:rPr>
          <w:lang w:val="en-US"/>
        </w:rPr>
        <w:t xml:space="preserve">: </w:t>
      </w:r>
      <w:r w:rsidRPr="00DB200C">
        <w:rPr>
          <w:rFonts w:hint="eastAsia"/>
          <w:lang w:val="en-US" w:eastAsia="zh-CN"/>
        </w:rPr>
        <w:t>Deployment scenario</w:t>
      </w:r>
      <w:r w:rsidRPr="00DB200C">
        <w:rPr>
          <w:lang w:val="en-US"/>
        </w:rPr>
        <w:t>s</w:t>
      </w:r>
      <w:bookmarkEnd w:id="422"/>
    </w:p>
    <w:p w14:paraId="2FF9CB9B" w14:textId="77777777" w:rsidR="003B5679" w:rsidRPr="00DB200C" w:rsidRDefault="003B5679" w:rsidP="003B5679">
      <w:pPr>
        <w:pStyle w:val="Heading3"/>
        <w:rPr>
          <w:lang w:val="en-US"/>
        </w:rPr>
      </w:pPr>
      <w:bookmarkStart w:id="433" w:name="_Toc101262426"/>
      <w:r w:rsidRPr="00DB200C">
        <w:rPr>
          <w:lang w:val="en-US"/>
        </w:rPr>
        <w:t>6.6.1</w:t>
      </w:r>
      <w:r w:rsidRPr="00DB200C">
        <w:rPr>
          <w:rFonts w:ascii="Calibri" w:hAnsi="Calibri"/>
          <w:sz w:val="22"/>
          <w:szCs w:val="22"/>
          <w:lang w:val="en-US" w:eastAsia="en-GB"/>
        </w:rPr>
        <w:tab/>
      </w:r>
      <w:r w:rsidRPr="00DB200C">
        <w:rPr>
          <w:lang w:val="en-US"/>
        </w:rPr>
        <w:t>Description</w:t>
      </w:r>
      <w:bookmarkEnd w:id="433"/>
    </w:p>
    <w:p w14:paraId="1D04D2B3" w14:textId="77777777" w:rsidR="003B5679" w:rsidRDefault="003B5679" w:rsidP="003B5679">
      <w:pPr>
        <w:rPr>
          <w:lang w:val="en-US" w:eastAsia="zh-CN"/>
        </w:rPr>
      </w:pPr>
      <w:r>
        <w:rPr>
          <w:rFonts w:hint="eastAsia"/>
          <w:lang w:val="en-US" w:eastAsia="zh-CN"/>
        </w:rPr>
        <w:t>This solution addresses the key issue #7 on deployment scenarios.</w:t>
      </w:r>
    </w:p>
    <w:p w14:paraId="5D13EB40" w14:textId="77777777" w:rsidR="003B5679" w:rsidRDefault="003B5679" w:rsidP="003B5679">
      <w:pPr>
        <w:rPr>
          <w:lang w:val="en-US" w:eastAsia="zh-CN"/>
        </w:rPr>
      </w:pPr>
      <w:r w:rsidRPr="003B00D3">
        <w:rPr>
          <w:lang w:val="en-US" w:eastAsia="zh-CN"/>
        </w:rPr>
        <w:t>The contribution proposed updates and additions to subclause 9.2.1 (On-network architectural model) and 9.2.2 (Deployment scenarios) of TS 23.280 for MC services over 5GS.</w:t>
      </w:r>
    </w:p>
    <w:p w14:paraId="6034E85D" w14:textId="77777777" w:rsidR="003B5679" w:rsidRPr="003B00D3" w:rsidRDefault="003B5679" w:rsidP="003B5679">
      <w:pPr>
        <w:rPr>
          <w:lang w:val="en-US" w:eastAsia="zh-CN"/>
        </w:rPr>
      </w:pPr>
      <w:r w:rsidRPr="003B00D3">
        <w:rPr>
          <w:lang w:val="en-US" w:eastAsia="zh-CN"/>
        </w:rPr>
        <w:t>The assessment is based on following references:</w:t>
      </w:r>
    </w:p>
    <w:p w14:paraId="68C32A20" w14:textId="77777777" w:rsidR="003B5679" w:rsidRPr="003B00D3" w:rsidRDefault="003B5679" w:rsidP="003B5679">
      <w:pPr>
        <w:pStyle w:val="B10"/>
        <w:rPr>
          <w:lang w:val="en-US" w:eastAsia="zh-CN"/>
        </w:rPr>
      </w:pPr>
      <w:r w:rsidRPr="003B00D3">
        <w:rPr>
          <w:lang w:val="en-US" w:eastAsia="zh-CN"/>
        </w:rPr>
        <w:t>-</w:t>
      </w:r>
      <w:r>
        <w:rPr>
          <w:lang w:val="en-US" w:eastAsia="zh-CN"/>
        </w:rPr>
        <w:tab/>
      </w:r>
      <w:r>
        <w:rPr>
          <w:rFonts w:hint="eastAsia"/>
          <w:lang w:val="en-US" w:eastAsia="zh-CN"/>
        </w:rPr>
        <w:t xml:space="preserve">3GPP </w:t>
      </w:r>
      <w:r w:rsidRPr="003B00D3">
        <w:rPr>
          <w:lang w:val="en-US" w:eastAsia="zh-CN"/>
        </w:rPr>
        <w:t>TS 23.501</w:t>
      </w:r>
      <w:r>
        <w:rPr>
          <w:rFonts w:hint="eastAsia"/>
          <w:lang w:val="en-US" w:eastAsia="zh-CN"/>
        </w:rPr>
        <w:t xml:space="preserve"> [10]</w:t>
      </w:r>
      <w:r w:rsidRPr="003B00D3">
        <w:rPr>
          <w:lang w:val="en-US" w:eastAsia="zh-CN"/>
        </w:rPr>
        <w:t>: Definitions, Architecture model and concepts, High level features, Network functions</w:t>
      </w:r>
    </w:p>
    <w:p w14:paraId="2233EE82" w14:textId="77777777" w:rsidR="003B5679" w:rsidRPr="003B00D3" w:rsidRDefault="003B5679" w:rsidP="003B5679">
      <w:pPr>
        <w:pStyle w:val="B10"/>
        <w:rPr>
          <w:lang w:val="en-US" w:eastAsia="zh-CN"/>
        </w:rPr>
      </w:pPr>
      <w:r w:rsidRPr="003B00D3">
        <w:rPr>
          <w:lang w:val="en-US" w:eastAsia="zh-CN"/>
        </w:rPr>
        <w:lastRenderedPageBreak/>
        <w:t>-</w:t>
      </w:r>
      <w:r>
        <w:rPr>
          <w:lang w:val="en-US" w:eastAsia="zh-CN"/>
        </w:rPr>
        <w:tab/>
      </w:r>
      <w:r>
        <w:rPr>
          <w:rFonts w:hint="eastAsia"/>
          <w:lang w:val="en-US" w:eastAsia="zh-CN"/>
        </w:rPr>
        <w:t xml:space="preserve">GPP </w:t>
      </w:r>
      <w:r w:rsidRPr="003B00D3">
        <w:rPr>
          <w:lang w:val="en-US" w:eastAsia="zh-CN"/>
        </w:rPr>
        <w:t>TS 23.502</w:t>
      </w:r>
      <w:r>
        <w:rPr>
          <w:rFonts w:hint="eastAsia"/>
          <w:lang w:val="en-US" w:eastAsia="zh-CN"/>
        </w:rPr>
        <w:t xml:space="preserve"> [11]</w:t>
      </w:r>
      <w:r w:rsidRPr="003B00D3">
        <w:rPr>
          <w:lang w:val="en-US" w:eastAsia="zh-CN"/>
        </w:rPr>
        <w:t>: System procedures (on IMS aspects)</w:t>
      </w:r>
    </w:p>
    <w:p w14:paraId="3D51C5BF" w14:textId="77777777" w:rsidR="003B5679" w:rsidRPr="00193DFD" w:rsidRDefault="003B5679" w:rsidP="003B5679">
      <w:pPr>
        <w:pStyle w:val="B10"/>
        <w:rPr>
          <w:lang w:val="en-US" w:eastAsia="zh-CN"/>
        </w:rPr>
      </w:pPr>
      <w:r w:rsidRPr="003B00D3">
        <w:rPr>
          <w:lang w:val="en-US" w:eastAsia="zh-CN"/>
        </w:rPr>
        <w:t>-</w:t>
      </w:r>
      <w:r>
        <w:rPr>
          <w:lang w:val="en-US" w:eastAsia="zh-CN"/>
        </w:rPr>
        <w:tab/>
      </w:r>
      <w:r>
        <w:rPr>
          <w:rFonts w:hint="eastAsia"/>
          <w:lang w:val="en-US" w:eastAsia="zh-CN"/>
        </w:rPr>
        <w:t xml:space="preserve">3GPP </w:t>
      </w:r>
      <w:r w:rsidRPr="003B00D3">
        <w:rPr>
          <w:lang w:val="en-US" w:eastAsia="zh-CN"/>
        </w:rPr>
        <w:t>TS 23.228</w:t>
      </w:r>
      <w:r>
        <w:rPr>
          <w:rFonts w:hint="eastAsia"/>
          <w:lang w:val="en-US" w:eastAsia="zh-CN"/>
        </w:rPr>
        <w:t xml:space="preserve"> [14]</w:t>
      </w:r>
      <w:r w:rsidRPr="003B00D3">
        <w:rPr>
          <w:lang w:val="en-US" w:eastAsia="zh-CN"/>
        </w:rPr>
        <w:t>: IP-Connectivity Access Network specific concepts when using 5GS to access IMS</w:t>
      </w:r>
    </w:p>
    <w:p w14:paraId="051C0609" w14:textId="77777777" w:rsidR="003B5679" w:rsidRPr="003E5F68" w:rsidRDefault="003B5679" w:rsidP="003B5679">
      <w:pPr>
        <w:pStyle w:val="Heading4"/>
        <w:rPr>
          <w:lang w:eastAsia="zh-CN"/>
        </w:rPr>
      </w:pPr>
      <w:bookmarkStart w:id="434" w:name="_Toc433209647"/>
      <w:bookmarkStart w:id="435" w:name="_Toc453260157"/>
      <w:bookmarkStart w:id="436" w:name="_Toc453261044"/>
      <w:bookmarkStart w:id="437" w:name="_Toc453279781"/>
      <w:bookmarkStart w:id="438" w:name="_Toc459375119"/>
      <w:bookmarkStart w:id="439" w:name="_Toc468105357"/>
      <w:bookmarkStart w:id="440" w:name="_Toc468110452"/>
      <w:bookmarkStart w:id="441" w:name="_Toc59229395"/>
      <w:bookmarkStart w:id="442" w:name="_Toc101262427"/>
      <w:bookmarkStart w:id="443" w:name="_Toc433209653"/>
      <w:bookmarkStart w:id="444" w:name="_Toc453260164"/>
      <w:bookmarkStart w:id="445" w:name="_Toc453261051"/>
      <w:bookmarkStart w:id="446" w:name="_Toc453279788"/>
      <w:bookmarkStart w:id="447" w:name="_Toc459375126"/>
      <w:bookmarkStart w:id="448" w:name="_Toc468105364"/>
      <w:bookmarkStart w:id="449" w:name="_Toc468110459"/>
      <w:bookmarkStart w:id="450" w:name="_Toc59229402"/>
      <w:bookmarkEnd w:id="423"/>
      <w:bookmarkEnd w:id="424"/>
      <w:bookmarkEnd w:id="425"/>
      <w:bookmarkEnd w:id="426"/>
      <w:bookmarkEnd w:id="427"/>
      <w:bookmarkEnd w:id="428"/>
      <w:bookmarkEnd w:id="429"/>
      <w:bookmarkEnd w:id="430"/>
      <w:bookmarkEnd w:id="431"/>
      <w:bookmarkEnd w:id="432"/>
      <w:r>
        <w:t>6.6.1.1</w:t>
      </w:r>
      <w:r>
        <w:tab/>
        <w:t xml:space="preserve">Proposed changes to </w:t>
      </w:r>
      <w:r>
        <w:rPr>
          <w:noProof/>
          <w:lang w:val="en-US"/>
        </w:rPr>
        <w:t>3GPP TS 23.280</w:t>
      </w:r>
      <w:r>
        <w:rPr>
          <w:rFonts w:hint="eastAsia"/>
          <w:noProof/>
          <w:lang w:val="en-US" w:eastAsia="zh-CN"/>
        </w:rPr>
        <w:t xml:space="preserve"> </w:t>
      </w:r>
      <w:r>
        <w:rPr>
          <w:noProof/>
          <w:lang w:val="en-US" w:eastAsia="zh-CN"/>
        </w:rPr>
        <w:t xml:space="preserve">subclause </w:t>
      </w:r>
      <w:r w:rsidRPr="003E5F68">
        <w:t>9.2.2.1</w:t>
      </w:r>
      <w:r w:rsidRPr="003E5F68">
        <w:tab/>
        <w:t xml:space="preserve">Administration of </w:t>
      </w:r>
      <w:r>
        <w:rPr>
          <w:rFonts w:hint="eastAsia"/>
          <w:lang w:eastAsia="zh-CN"/>
        </w:rPr>
        <w:t>MC</w:t>
      </w:r>
      <w:r w:rsidRPr="003E5F68">
        <w:t xml:space="preserve"> service, SIP core and </w:t>
      </w:r>
      <w:bookmarkEnd w:id="434"/>
      <w:bookmarkEnd w:id="435"/>
      <w:bookmarkEnd w:id="436"/>
      <w:bookmarkEnd w:id="437"/>
      <w:bookmarkEnd w:id="438"/>
      <w:bookmarkEnd w:id="439"/>
      <w:bookmarkEnd w:id="440"/>
      <w:bookmarkEnd w:id="441"/>
      <w:r w:rsidRPr="00DB200C">
        <w:rPr>
          <w:strike/>
          <w:highlight w:val="yellow"/>
        </w:rPr>
        <w:t>EPS</w:t>
      </w:r>
      <w:r w:rsidRPr="00DB200C">
        <w:rPr>
          <w:rFonts w:hint="eastAsia"/>
          <w:highlight w:val="yellow"/>
          <w:u w:val="single"/>
          <w:lang w:eastAsia="zh-CN"/>
        </w:rPr>
        <w:t>5GS</w:t>
      </w:r>
      <w:bookmarkEnd w:id="442"/>
    </w:p>
    <w:p w14:paraId="1F202BFD" w14:textId="77777777" w:rsidR="003B5679" w:rsidRPr="003E5F68" w:rsidRDefault="003B5679" w:rsidP="003B5679">
      <w:pPr>
        <w:pStyle w:val="Heading5"/>
      </w:pPr>
      <w:bookmarkStart w:id="451" w:name="_Toc433209648"/>
      <w:bookmarkStart w:id="452" w:name="_Toc453260158"/>
      <w:bookmarkStart w:id="453" w:name="_Toc453261045"/>
      <w:bookmarkStart w:id="454" w:name="_Toc453279782"/>
      <w:bookmarkStart w:id="455" w:name="_Toc459375120"/>
      <w:bookmarkStart w:id="456" w:name="_Toc468105358"/>
      <w:bookmarkStart w:id="457" w:name="_Toc468110453"/>
      <w:bookmarkStart w:id="458" w:name="_Toc59229396"/>
      <w:bookmarkStart w:id="459" w:name="_Toc101262428"/>
      <w:r>
        <w:t>6.6.1.1.1</w:t>
      </w:r>
      <w:r>
        <w:tab/>
        <w:t xml:space="preserve">Proposed changes to </w:t>
      </w:r>
      <w:r w:rsidRPr="003E5F68">
        <w:t>9.2.2.1.1</w:t>
      </w:r>
      <w:r w:rsidRPr="003E5F68">
        <w:tab/>
        <w:t>General</w:t>
      </w:r>
      <w:bookmarkEnd w:id="451"/>
      <w:bookmarkEnd w:id="452"/>
      <w:bookmarkEnd w:id="453"/>
      <w:bookmarkEnd w:id="454"/>
      <w:bookmarkEnd w:id="455"/>
      <w:bookmarkEnd w:id="456"/>
      <w:bookmarkEnd w:id="457"/>
      <w:bookmarkEnd w:id="458"/>
      <w:bookmarkEnd w:id="459"/>
    </w:p>
    <w:p w14:paraId="30443C89" w14:textId="77777777" w:rsidR="003B5679" w:rsidRPr="003E5F68" w:rsidRDefault="003B5679" w:rsidP="003B5679">
      <w:r w:rsidRPr="003E5F68">
        <w:t xml:space="preserve">This subclause describes five different deployment scenarios in which different administration of </w:t>
      </w:r>
      <w:r>
        <w:rPr>
          <w:rFonts w:hint="eastAsia"/>
          <w:lang w:eastAsia="zh-CN"/>
        </w:rPr>
        <w:t>MC</w:t>
      </w:r>
      <w:r w:rsidRPr="003E5F68">
        <w:t xml:space="preserve"> service, SIP core and </w:t>
      </w:r>
      <w:r w:rsidRPr="00DB200C">
        <w:rPr>
          <w:strike/>
          <w:highlight w:val="yellow"/>
        </w:rPr>
        <w:t>EPS</w:t>
      </w:r>
      <w:r w:rsidRPr="00DB200C">
        <w:rPr>
          <w:rFonts w:hint="eastAsia"/>
          <w:highlight w:val="yellow"/>
          <w:u w:val="single"/>
          <w:lang w:eastAsia="zh-CN"/>
        </w:rPr>
        <w:t>5GS</w:t>
      </w:r>
      <w:r w:rsidRPr="003E5F68">
        <w:t xml:space="preserve"> are described, together with the sensitivities of identities and other forms of signalling in those scenarios.</w:t>
      </w:r>
    </w:p>
    <w:p w14:paraId="44D33361" w14:textId="77777777" w:rsidR="003B5679" w:rsidRPr="003E5F68" w:rsidRDefault="003B5679" w:rsidP="003B5679">
      <w:r w:rsidRPr="003E5F68">
        <w:t xml:space="preserve">In each of these scenarios, the owner of the devices at each plane may be different from the organisation that administers these devices. For example, the </w:t>
      </w:r>
      <w:r>
        <w:rPr>
          <w:rFonts w:hint="eastAsia"/>
          <w:lang w:eastAsia="zh-CN"/>
        </w:rPr>
        <w:t>MC</w:t>
      </w:r>
      <w:r w:rsidRPr="003E5F68">
        <w:t xml:space="preserve"> service provider may own some RAN components within the EPS even when the EPS is administered by the PLMN operator, and the </w:t>
      </w:r>
      <w:r>
        <w:rPr>
          <w:rFonts w:hint="eastAsia"/>
          <w:lang w:eastAsia="zh-CN"/>
        </w:rPr>
        <w:t>MC service</w:t>
      </w:r>
      <w:r w:rsidRPr="003E5F68">
        <w:t xml:space="preserve"> UE may be owned by an organisation that is independent from PLMN and </w:t>
      </w:r>
      <w:r>
        <w:rPr>
          <w:rFonts w:hint="eastAsia"/>
          <w:lang w:eastAsia="zh-CN"/>
        </w:rPr>
        <w:t>MC</w:t>
      </w:r>
      <w:r w:rsidRPr="003E5F68">
        <w:t xml:space="preserve"> service providers.</w:t>
      </w:r>
    </w:p>
    <w:p w14:paraId="7566E162" w14:textId="77777777" w:rsidR="003B5679" w:rsidRPr="003E5F68" w:rsidRDefault="003B5679" w:rsidP="003B5679">
      <w:pPr>
        <w:pStyle w:val="Heading5"/>
      </w:pPr>
      <w:bookmarkStart w:id="460" w:name="_Toc433209649"/>
      <w:bookmarkStart w:id="461" w:name="_Toc453260159"/>
      <w:bookmarkStart w:id="462" w:name="_Toc453261046"/>
      <w:bookmarkStart w:id="463" w:name="_Toc453279783"/>
      <w:bookmarkStart w:id="464" w:name="_Toc459375121"/>
      <w:bookmarkStart w:id="465" w:name="_Toc468105359"/>
      <w:bookmarkStart w:id="466" w:name="_Toc468110454"/>
      <w:bookmarkStart w:id="467" w:name="_Toc59229397"/>
      <w:bookmarkStart w:id="468" w:name="_Toc101262429"/>
      <w:r>
        <w:t>6.6.1.1.2</w:t>
      </w:r>
      <w:r>
        <w:tab/>
        <w:t xml:space="preserve">Proposed changes to </w:t>
      </w:r>
      <w:r w:rsidRPr="003E5F68">
        <w:t>9.2.2.1.2</w:t>
      </w:r>
      <w:r w:rsidRPr="003E5F68">
        <w:tab/>
        <w:t>Common administration of all planes</w:t>
      </w:r>
      <w:bookmarkEnd w:id="460"/>
      <w:bookmarkEnd w:id="461"/>
      <w:bookmarkEnd w:id="462"/>
      <w:bookmarkEnd w:id="463"/>
      <w:bookmarkEnd w:id="464"/>
      <w:bookmarkEnd w:id="465"/>
      <w:bookmarkEnd w:id="466"/>
      <w:bookmarkEnd w:id="467"/>
      <w:bookmarkEnd w:id="468"/>
    </w:p>
    <w:p w14:paraId="06E161F1" w14:textId="77777777" w:rsidR="003B5679" w:rsidRPr="003E5F68" w:rsidRDefault="003B5679" w:rsidP="003B5679">
      <w:r w:rsidRPr="003E5F68">
        <w:t xml:space="preserve">In this scenario, all planes (application services layer, SIP core and </w:t>
      </w:r>
      <w:r w:rsidRPr="00DB200C">
        <w:rPr>
          <w:strike/>
          <w:highlight w:val="yellow"/>
        </w:rPr>
        <w:t>EPS</w:t>
      </w:r>
      <w:r w:rsidRPr="00DB200C">
        <w:rPr>
          <w:rFonts w:hint="eastAsia"/>
          <w:highlight w:val="yellow"/>
          <w:u w:val="single"/>
          <w:lang w:eastAsia="zh-CN"/>
        </w:rPr>
        <w:t>5GS</w:t>
      </w:r>
      <w:r w:rsidRPr="003E5F68">
        <w:t>) are administered by the same party. This is illustrated in figure 9.2.2.1.2-1 below.</w:t>
      </w:r>
    </w:p>
    <w:p w14:paraId="0F771F6A" w14:textId="77777777" w:rsidR="003B5679" w:rsidRPr="00CA4AA7" w:rsidRDefault="003B5679" w:rsidP="003B5679">
      <w:pPr>
        <w:pStyle w:val="TH"/>
        <w:rPr>
          <w:b w:val="0"/>
          <w:u w:val="single"/>
        </w:rPr>
      </w:pPr>
      <w:r w:rsidRPr="00E20AFA">
        <w:rPr>
          <w:highlight w:val="yellow"/>
        </w:rPr>
        <w:object w:dxaOrig="4285" w:dyaOrig="4840" w14:anchorId="78C034D5">
          <v:shape id="_x0000_i1066" type="#_x0000_t75" style="width:213.9pt;height:242.2pt" o:ole="">
            <v:imagedata r:id="rId93" o:title=""/>
          </v:shape>
          <o:OLEObject Type="Embed" ProgID="Visio.Drawing.11" ShapeID="_x0000_i1066" DrawAspect="Content" ObjectID="_1716576001" r:id="rId94"/>
        </w:object>
      </w:r>
    </w:p>
    <w:p w14:paraId="67FCD636" w14:textId="77777777" w:rsidR="003B5679" w:rsidRPr="003E5F68" w:rsidRDefault="003B5679" w:rsidP="003B5679">
      <w:pPr>
        <w:pStyle w:val="TF"/>
      </w:pPr>
      <w:r w:rsidRPr="003E5F68">
        <w:t>Figure 9.2.2.1.2-1: Common administration of all services by one operator</w:t>
      </w:r>
    </w:p>
    <w:p w14:paraId="69B2B200" w14:textId="77777777" w:rsidR="003B5679" w:rsidRPr="003E5F68" w:rsidRDefault="003B5679" w:rsidP="003B5679">
      <w:r w:rsidRPr="003E5F68">
        <w:t xml:space="preserve">Although the identities in each plane are separate according to clause 8, there is no particular sensitivity of identities and other information at the application plane, and these may be exposed to the SIP core and the </w:t>
      </w:r>
      <w:r w:rsidRPr="00DB200C">
        <w:rPr>
          <w:strike/>
          <w:highlight w:val="yellow"/>
        </w:rPr>
        <w:t>EPS</w:t>
      </w:r>
      <w:r w:rsidRPr="00DB200C">
        <w:rPr>
          <w:rFonts w:hint="eastAsia"/>
          <w:highlight w:val="yellow"/>
          <w:u w:val="single"/>
          <w:lang w:eastAsia="zh-CN"/>
        </w:rPr>
        <w:t>5GS</w:t>
      </w:r>
      <w:r w:rsidRPr="003E5F68">
        <w:t>.</w:t>
      </w:r>
    </w:p>
    <w:p w14:paraId="0763A8C8" w14:textId="77777777" w:rsidR="003B5679" w:rsidRPr="003E5F68" w:rsidRDefault="003B5679" w:rsidP="003B5679">
      <w:r w:rsidRPr="003E5F68">
        <w:t xml:space="preserve">All authorisation and authentication mechanisms at each plane, i.e. the application services layer, SIP core and </w:t>
      </w:r>
      <w:r w:rsidRPr="00DB200C">
        <w:rPr>
          <w:strike/>
          <w:highlight w:val="yellow"/>
        </w:rPr>
        <w:t>EPS</w:t>
      </w:r>
      <w:r w:rsidRPr="00DB200C">
        <w:rPr>
          <w:rFonts w:hint="eastAsia"/>
          <w:highlight w:val="yellow"/>
          <w:u w:val="single"/>
          <w:lang w:eastAsia="zh-CN"/>
        </w:rPr>
        <w:t>5GS</w:t>
      </w:r>
      <w:r w:rsidRPr="003E5F68">
        <w:t xml:space="preserve">, shall be separate, but there may be no need for any restrictions in how these are stored and managed; for example the same entity could provide services to each of the application services layer, SIP core and </w:t>
      </w:r>
      <w:r w:rsidRPr="00DB200C">
        <w:rPr>
          <w:strike/>
          <w:highlight w:val="yellow"/>
        </w:rPr>
        <w:t>EPS</w:t>
      </w:r>
      <w:r w:rsidRPr="00DB200C">
        <w:rPr>
          <w:rFonts w:hint="eastAsia"/>
          <w:highlight w:val="yellow"/>
          <w:u w:val="single"/>
          <w:lang w:eastAsia="zh-CN"/>
        </w:rPr>
        <w:t>5GS</w:t>
      </w:r>
      <w:r w:rsidRPr="003E5F68">
        <w:t>.</w:t>
      </w:r>
    </w:p>
    <w:p w14:paraId="154EC106" w14:textId="77777777" w:rsidR="003B5679" w:rsidRPr="003E5F68" w:rsidRDefault="003B5679" w:rsidP="003B5679">
      <w:pPr>
        <w:pStyle w:val="Heading5"/>
        <w:rPr>
          <w:lang w:eastAsia="zh-CN"/>
        </w:rPr>
      </w:pPr>
      <w:bookmarkStart w:id="469" w:name="_Toc433209650"/>
      <w:bookmarkStart w:id="470" w:name="_Toc453260160"/>
      <w:bookmarkStart w:id="471" w:name="_Toc453261047"/>
      <w:bookmarkStart w:id="472" w:name="_Toc453279784"/>
      <w:bookmarkStart w:id="473" w:name="_Toc459375122"/>
      <w:bookmarkStart w:id="474" w:name="_Toc468105360"/>
      <w:bookmarkStart w:id="475" w:name="_Toc468110455"/>
      <w:bookmarkStart w:id="476" w:name="_Toc59229398"/>
      <w:bookmarkStart w:id="477" w:name="_Toc101262430"/>
      <w:r>
        <w:t>6.6.1.1.3</w:t>
      </w:r>
      <w:r>
        <w:tab/>
        <w:t xml:space="preserve">Proposed changes to </w:t>
      </w:r>
      <w:r w:rsidRPr="003E5F68">
        <w:t>9.2.2.1.3</w:t>
      </w:r>
      <w:r w:rsidRPr="003E5F68">
        <w:tab/>
      </w:r>
      <w:r>
        <w:rPr>
          <w:rFonts w:hint="eastAsia"/>
          <w:lang w:eastAsia="zh-CN"/>
        </w:rPr>
        <w:t>MC</w:t>
      </w:r>
      <w:r w:rsidRPr="003E5F68">
        <w:t xml:space="preserve"> service provider separate from SIP core </w:t>
      </w:r>
      <w:r w:rsidRPr="003E5F68">
        <w:rPr>
          <w:rStyle w:val="Heading4Char"/>
        </w:rPr>
        <w:t>a</w:t>
      </w:r>
      <w:r w:rsidRPr="003E5F68">
        <w:t xml:space="preserve">nd </w:t>
      </w:r>
      <w:bookmarkEnd w:id="469"/>
      <w:bookmarkEnd w:id="470"/>
      <w:bookmarkEnd w:id="471"/>
      <w:bookmarkEnd w:id="472"/>
      <w:bookmarkEnd w:id="473"/>
      <w:bookmarkEnd w:id="474"/>
      <w:bookmarkEnd w:id="475"/>
      <w:bookmarkEnd w:id="476"/>
      <w:r w:rsidRPr="00DB200C">
        <w:rPr>
          <w:strike/>
          <w:highlight w:val="yellow"/>
        </w:rPr>
        <w:t>EPS</w:t>
      </w:r>
      <w:r w:rsidRPr="00DB200C">
        <w:rPr>
          <w:rFonts w:hint="eastAsia"/>
          <w:highlight w:val="yellow"/>
          <w:u w:val="single"/>
          <w:lang w:eastAsia="zh-CN"/>
        </w:rPr>
        <w:t>5GS</w:t>
      </w:r>
      <w:bookmarkEnd w:id="477"/>
    </w:p>
    <w:p w14:paraId="094FB7C8" w14:textId="77777777" w:rsidR="003B5679" w:rsidRPr="003E5F68" w:rsidRDefault="003B5679" w:rsidP="003B5679">
      <w:r w:rsidRPr="003E5F68">
        <w:t xml:space="preserve">In this scenario, as illustrated in figure 9.2.2.1.3-1, the </w:t>
      </w:r>
      <w:r>
        <w:rPr>
          <w:rFonts w:hint="eastAsia"/>
          <w:lang w:eastAsia="zh-CN"/>
        </w:rPr>
        <w:t>MC</w:t>
      </w:r>
      <w:r w:rsidRPr="003E5F68">
        <w:t xml:space="preserve"> service provider is separate and independent from the PLMN operator, and the </w:t>
      </w:r>
      <w:r>
        <w:rPr>
          <w:rFonts w:hint="eastAsia"/>
          <w:lang w:eastAsia="zh-CN"/>
        </w:rPr>
        <w:t>MC</w:t>
      </w:r>
      <w:r w:rsidRPr="003E5F68">
        <w:t xml:space="preserve"> service is administered independently of the </w:t>
      </w:r>
      <w:r w:rsidRPr="00DB200C">
        <w:rPr>
          <w:strike/>
          <w:highlight w:val="yellow"/>
        </w:rPr>
        <w:t>EPS</w:t>
      </w:r>
      <w:r w:rsidRPr="00DB200C">
        <w:rPr>
          <w:rFonts w:hint="eastAsia"/>
          <w:highlight w:val="yellow"/>
          <w:u w:val="single"/>
          <w:lang w:eastAsia="zh-CN"/>
        </w:rPr>
        <w:t>5GS</w:t>
      </w:r>
      <w:r w:rsidRPr="003E5F68">
        <w:t xml:space="preserve"> and SIP core. The PLMN operator administers the </w:t>
      </w:r>
      <w:r w:rsidRPr="00DB200C">
        <w:rPr>
          <w:strike/>
          <w:highlight w:val="yellow"/>
        </w:rPr>
        <w:t>EPS</w:t>
      </w:r>
      <w:r w:rsidRPr="00DB200C">
        <w:rPr>
          <w:highlight w:val="yellow"/>
          <w:u w:val="single"/>
        </w:rPr>
        <w:t>5GS</w:t>
      </w:r>
      <w:r w:rsidRPr="003E5F68">
        <w:t xml:space="preserve"> and the SIP core.</w:t>
      </w:r>
    </w:p>
    <w:p w14:paraId="524A3AC3" w14:textId="77777777" w:rsidR="003B5679" w:rsidRPr="004E034C" w:rsidRDefault="003B5679" w:rsidP="003B5679">
      <w:pPr>
        <w:pStyle w:val="TH"/>
        <w:rPr>
          <w:b w:val="0"/>
          <w:u w:val="single"/>
        </w:rPr>
      </w:pPr>
      <w:r w:rsidRPr="004E034C">
        <w:rPr>
          <w:highlight w:val="yellow"/>
        </w:rPr>
        <w:object w:dxaOrig="4309" w:dyaOrig="4831" w14:anchorId="00B7B536">
          <v:shape id="_x0000_i1067" type="#_x0000_t75" style="width:215.15pt;height:240.95pt" o:ole="">
            <v:imagedata r:id="rId95" o:title=""/>
          </v:shape>
          <o:OLEObject Type="Embed" ProgID="Visio.Drawing.11" ShapeID="_x0000_i1067" DrawAspect="Content" ObjectID="_1716576002" r:id="rId96"/>
        </w:object>
      </w:r>
    </w:p>
    <w:p w14:paraId="04BD3325" w14:textId="77777777" w:rsidR="003B5679" w:rsidRPr="004E034C" w:rsidRDefault="003B5679" w:rsidP="003B5679">
      <w:pPr>
        <w:pStyle w:val="TF"/>
        <w:rPr>
          <w:u w:val="single"/>
        </w:rPr>
      </w:pPr>
      <w:r w:rsidRPr="003E5F68">
        <w:t xml:space="preserve">Figure 9.2.2.1.3-1: </w:t>
      </w:r>
      <w:r>
        <w:rPr>
          <w:rFonts w:hint="eastAsia"/>
          <w:lang w:eastAsia="zh-CN"/>
        </w:rPr>
        <w:t>MC</w:t>
      </w:r>
      <w:r w:rsidRPr="003E5F68">
        <w:t xml:space="preserve"> service provider administers </w:t>
      </w:r>
      <w:r>
        <w:rPr>
          <w:rFonts w:hint="eastAsia"/>
          <w:lang w:eastAsia="zh-CN"/>
        </w:rPr>
        <w:t>MC</w:t>
      </w:r>
      <w:r w:rsidRPr="003E5F68">
        <w:t xml:space="preserve"> service separately from SIP core and </w:t>
      </w:r>
      <w:r w:rsidRPr="00DB200C">
        <w:rPr>
          <w:strike/>
          <w:highlight w:val="yellow"/>
        </w:rPr>
        <w:t>EPS</w:t>
      </w:r>
      <w:r w:rsidRPr="00DB200C">
        <w:rPr>
          <w:highlight w:val="yellow"/>
          <w:u w:val="single"/>
        </w:rPr>
        <w:t>5GS</w:t>
      </w:r>
    </w:p>
    <w:p w14:paraId="695FBFEC" w14:textId="77777777" w:rsidR="003B5679" w:rsidRPr="003E5F68" w:rsidRDefault="003B5679" w:rsidP="003B5679">
      <w:r w:rsidRPr="003E5F68">
        <w:t xml:space="preserve">The </w:t>
      </w:r>
      <w:r>
        <w:rPr>
          <w:rFonts w:hint="eastAsia"/>
          <w:lang w:eastAsia="zh-CN"/>
        </w:rPr>
        <w:t>MC</w:t>
      </w:r>
      <w:r w:rsidRPr="003E5F68">
        <w:t xml:space="preserve"> service provider may require that all application services layer identities and other sensitive information are hidden both from the SIP core and the </w:t>
      </w:r>
      <w:r w:rsidRPr="00DB200C">
        <w:rPr>
          <w:strike/>
          <w:highlight w:val="yellow"/>
        </w:rPr>
        <w:t>EPS</w:t>
      </w:r>
      <w:r w:rsidRPr="00DB200C">
        <w:rPr>
          <w:rFonts w:hint="eastAsia"/>
          <w:highlight w:val="yellow"/>
          <w:u w:val="single"/>
          <w:lang w:eastAsia="zh-CN"/>
        </w:rPr>
        <w:t>5GS</w:t>
      </w:r>
      <w:r w:rsidRPr="003E5F68">
        <w:t>.</w:t>
      </w:r>
    </w:p>
    <w:p w14:paraId="1952A464" w14:textId="77777777" w:rsidR="003B5679" w:rsidRPr="003E5F68" w:rsidRDefault="003B5679" w:rsidP="003B5679">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are hidden from and not available to the PLMN operator.</w:t>
      </w:r>
    </w:p>
    <w:p w14:paraId="12795A23" w14:textId="77777777" w:rsidR="003B5679" w:rsidRPr="00E20AFA" w:rsidRDefault="003B5679" w:rsidP="003B5679">
      <w:pPr>
        <w:pStyle w:val="Heading5"/>
        <w:rPr>
          <w:u w:val="single"/>
          <w:lang w:eastAsia="zh-CN"/>
        </w:rPr>
      </w:pPr>
      <w:bookmarkStart w:id="478" w:name="_Toc433209651"/>
      <w:bookmarkStart w:id="479" w:name="_Toc453260161"/>
      <w:bookmarkStart w:id="480" w:name="_Toc453261048"/>
      <w:bookmarkStart w:id="481" w:name="_Toc453279785"/>
      <w:bookmarkStart w:id="482" w:name="_Toc459375123"/>
      <w:bookmarkStart w:id="483" w:name="_Toc468105361"/>
      <w:bookmarkStart w:id="484" w:name="_Toc468110456"/>
      <w:bookmarkStart w:id="485" w:name="_Toc59229399"/>
      <w:bookmarkStart w:id="486" w:name="_Toc101262431"/>
      <w:r>
        <w:t>6.6.1.1.4</w:t>
      </w:r>
      <w:r>
        <w:tab/>
        <w:t xml:space="preserve">Proposed changes to </w:t>
      </w:r>
      <w:r w:rsidRPr="003E5F68">
        <w:t>9.2.2.1.4</w:t>
      </w:r>
      <w:r w:rsidRPr="003E5F68">
        <w:tab/>
      </w:r>
      <w:r>
        <w:rPr>
          <w:rFonts w:hint="eastAsia"/>
          <w:lang w:eastAsia="zh-CN"/>
        </w:rPr>
        <w:t>MC</w:t>
      </w:r>
      <w:r w:rsidRPr="003E5F68">
        <w:t xml:space="preserve"> service provider administers SIP core, separate from </w:t>
      </w:r>
      <w:bookmarkEnd w:id="478"/>
      <w:bookmarkEnd w:id="479"/>
      <w:bookmarkEnd w:id="480"/>
      <w:bookmarkEnd w:id="481"/>
      <w:bookmarkEnd w:id="482"/>
      <w:bookmarkEnd w:id="483"/>
      <w:bookmarkEnd w:id="484"/>
      <w:bookmarkEnd w:id="485"/>
      <w:r w:rsidRPr="00DB200C">
        <w:rPr>
          <w:strike/>
          <w:highlight w:val="yellow"/>
        </w:rPr>
        <w:t>EPS</w:t>
      </w:r>
      <w:r w:rsidRPr="00DB200C">
        <w:rPr>
          <w:rFonts w:hint="eastAsia"/>
          <w:highlight w:val="yellow"/>
          <w:u w:val="single"/>
          <w:lang w:eastAsia="zh-CN"/>
        </w:rPr>
        <w:t>5GS</w:t>
      </w:r>
      <w:bookmarkEnd w:id="486"/>
    </w:p>
    <w:p w14:paraId="5483A0F8" w14:textId="77777777" w:rsidR="003B5679" w:rsidRPr="003E5F68" w:rsidRDefault="003B5679" w:rsidP="003B5679">
      <w:r w:rsidRPr="003E5F68">
        <w:t xml:space="preserve">In this scenario, as illustrated in figure 9.2.2.1.4-1, the </w:t>
      </w:r>
      <w:r>
        <w:rPr>
          <w:rFonts w:hint="eastAsia"/>
          <w:lang w:eastAsia="zh-CN"/>
        </w:rPr>
        <w:t>MC</w:t>
      </w:r>
      <w:r w:rsidRPr="003E5F68">
        <w:t xml:space="preserve"> service provider administers the SIP core, and the </w:t>
      </w:r>
      <w:r>
        <w:rPr>
          <w:rFonts w:hint="eastAsia"/>
          <w:lang w:eastAsia="zh-CN"/>
        </w:rPr>
        <w:t>MC</w:t>
      </w:r>
      <w:r w:rsidRPr="003E5F68">
        <w:t xml:space="preserve"> services and SIP core are independent of the PLMN operator.</w:t>
      </w:r>
    </w:p>
    <w:p w14:paraId="58C32308" w14:textId="77777777" w:rsidR="003B5679" w:rsidRPr="004E034C" w:rsidRDefault="003B5679" w:rsidP="003B5679">
      <w:pPr>
        <w:pStyle w:val="TH"/>
        <w:rPr>
          <w:u w:val="single"/>
        </w:rPr>
      </w:pPr>
      <w:r w:rsidRPr="00E20AFA">
        <w:rPr>
          <w:b w:val="0"/>
          <w:highlight w:val="yellow"/>
        </w:rPr>
        <w:object w:dxaOrig="4025" w:dyaOrig="4795" w14:anchorId="22AF8667">
          <v:shape id="_x0000_i1068" type="#_x0000_t75" style="width:201pt;height:240.55pt" o:ole="">
            <v:imagedata r:id="rId97" o:title=""/>
          </v:shape>
          <o:OLEObject Type="Embed" ProgID="Visio.Drawing.11" ShapeID="_x0000_i1068" DrawAspect="Content" ObjectID="_1716576003" r:id="rId98"/>
        </w:object>
      </w:r>
    </w:p>
    <w:p w14:paraId="5123DB0C" w14:textId="77777777" w:rsidR="003B5679" w:rsidRPr="00E20AFA" w:rsidRDefault="003B5679" w:rsidP="003B5679">
      <w:pPr>
        <w:pStyle w:val="TF"/>
        <w:rPr>
          <w:u w:val="single"/>
          <w:lang w:eastAsia="zh-CN"/>
        </w:rPr>
      </w:pPr>
      <w:r w:rsidRPr="003E5F68">
        <w:t xml:space="preserve">Figure 9.2.2.1.4-1: </w:t>
      </w:r>
      <w:r>
        <w:rPr>
          <w:rFonts w:hint="eastAsia"/>
          <w:lang w:eastAsia="zh-CN"/>
        </w:rPr>
        <w:t>MC</w:t>
      </w:r>
      <w:r w:rsidRPr="003E5F68">
        <w:t xml:space="preserve"> service provider provision of SIP core, separate domain from </w:t>
      </w:r>
      <w:r w:rsidRPr="00DB200C">
        <w:rPr>
          <w:strike/>
          <w:highlight w:val="yellow"/>
        </w:rPr>
        <w:t>EPS</w:t>
      </w:r>
      <w:r w:rsidRPr="00DB200C">
        <w:rPr>
          <w:rFonts w:hint="eastAsia"/>
          <w:highlight w:val="yellow"/>
          <w:u w:val="single"/>
          <w:lang w:eastAsia="zh-CN"/>
        </w:rPr>
        <w:t>5GS</w:t>
      </w:r>
    </w:p>
    <w:p w14:paraId="67973FD6" w14:textId="77777777" w:rsidR="003B5679" w:rsidRPr="003E5F68" w:rsidRDefault="003B5679" w:rsidP="003B5679">
      <w:r w:rsidRPr="003E5F68">
        <w:t xml:space="preserve">The </w:t>
      </w:r>
      <w:r>
        <w:rPr>
          <w:rFonts w:hint="eastAsia"/>
          <w:lang w:eastAsia="zh-CN"/>
        </w:rPr>
        <w:t>MC</w:t>
      </w:r>
      <w:r w:rsidRPr="003E5F68">
        <w:t xml:space="preserve"> service provider may require that all identities and other sensitive information at the application services layer are hidden from the </w:t>
      </w:r>
      <w:r w:rsidRPr="00DB200C">
        <w:rPr>
          <w:strike/>
          <w:highlight w:val="yellow"/>
        </w:rPr>
        <w:t>EPS</w:t>
      </w:r>
      <w:r w:rsidRPr="00DB200C">
        <w:rPr>
          <w:rFonts w:hint="eastAsia"/>
          <w:highlight w:val="yellow"/>
          <w:u w:val="single"/>
          <w:lang w:eastAsia="zh-CN"/>
        </w:rPr>
        <w:t>5GS</w:t>
      </w:r>
      <w:r w:rsidRPr="003E5F68">
        <w:t xml:space="preserve">. The </w:t>
      </w:r>
      <w:r>
        <w:rPr>
          <w:rFonts w:hint="eastAsia"/>
          <w:lang w:eastAsia="zh-CN"/>
        </w:rPr>
        <w:t>MC</w:t>
      </w:r>
      <w:r w:rsidRPr="003E5F68">
        <w:t xml:space="preserve"> service provider need not hide the identities and signalling at the application </w:t>
      </w:r>
      <w:r w:rsidRPr="003E5F68">
        <w:lastRenderedPageBreak/>
        <w:t xml:space="preserve">services layer from the SIP core. However the </w:t>
      </w:r>
      <w:r>
        <w:rPr>
          <w:rFonts w:hint="eastAsia"/>
          <w:lang w:eastAsia="zh-CN"/>
        </w:rPr>
        <w:t>MC</w:t>
      </w:r>
      <w:r w:rsidRPr="003E5F68">
        <w:t xml:space="preserve"> service provider may require that identities and other sensitive information between SIP core and SIP client in the </w:t>
      </w:r>
      <w:r>
        <w:rPr>
          <w:rFonts w:hint="eastAsia"/>
          <w:lang w:eastAsia="zh-CN"/>
        </w:rPr>
        <w:t>MC service</w:t>
      </w:r>
      <w:r w:rsidRPr="003E5F68">
        <w:t xml:space="preserve"> UE are also hidden from the </w:t>
      </w:r>
      <w:r w:rsidRPr="00DB200C">
        <w:rPr>
          <w:strike/>
          <w:highlight w:val="yellow"/>
        </w:rPr>
        <w:t>EPS</w:t>
      </w:r>
      <w:r w:rsidRPr="00DB200C">
        <w:rPr>
          <w:rFonts w:hint="eastAsia"/>
          <w:highlight w:val="yellow"/>
          <w:u w:val="single"/>
          <w:lang w:eastAsia="zh-CN"/>
        </w:rPr>
        <w:t>5GS</w:t>
      </w:r>
      <w:r w:rsidRPr="003E5F68">
        <w:t>.</w:t>
      </w:r>
    </w:p>
    <w:p w14:paraId="3078E4D6" w14:textId="77777777" w:rsidR="003B5679" w:rsidRPr="003E5F68" w:rsidRDefault="003B5679" w:rsidP="003B5679">
      <w:r w:rsidRPr="003E5F68">
        <w:t xml:space="preserve">All authentication and authorisation mechanisms, including security roots, at both application services layer and at SIP signalling plane may need to be hidden from, and not available to, the PLMN operator. </w:t>
      </w:r>
    </w:p>
    <w:p w14:paraId="28EFB565" w14:textId="77777777" w:rsidR="003B5679" w:rsidRPr="003E5F68" w:rsidRDefault="003B5679" w:rsidP="003B5679">
      <w:pPr>
        <w:pStyle w:val="Heading5"/>
      </w:pPr>
      <w:bookmarkStart w:id="487" w:name="_Toc433209652"/>
      <w:bookmarkStart w:id="488" w:name="_Toc453260162"/>
      <w:bookmarkStart w:id="489" w:name="_Toc453261049"/>
      <w:bookmarkStart w:id="490" w:name="_Toc453279786"/>
      <w:bookmarkStart w:id="491" w:name="_Toc459375124"/>
      <w:bookmarkStart w:id="492" w:name="_Toc468105362"/>
      <w:bookmarkStart w:id="493" w:name="_Toc468110457"/>
      <w:bookmarkStart w:id="494" w:name="_Toc59229400"/>
      <w:bookmarkStart w:id="495" w:name="_Toc101262432"/>
      <w:r>
        <w:t>6.6.1.1.5</w:t>
      </w:r>
      <w:r>
        <w:tab/>
        <w:t xml:space="preserve">Proposed changes to </w:t>
      </w:r>
      <w:r w:rsidRPr="003E5F68">
        <w:t>9.2.2.1.5</w:t>
      </w:r>
      <w:r w:rsidRPr="003E5F68">
        <w:tab/>
        <w:t xml:space="preserve">SIP core partially administered by both PLMN operator and </w:t>
      </w:r>
      <w:r>
        <w:rPr>
          <w:rFonts w:hint="eastAsia"/>
          <w:lang w:eastAsia="zh-CN"/>
        </w:rPr>
        <w:t>MC</w:t>
      </w:r>
      <w:r w:rsidRPr="003E5F68">
        <w:t xml:space="preserve"> service provider</w:t>
      </w:r>
      <w:bookmarkEnd w:id="487"/>
      <w:bookmarkEnd w:id="488"/>
      <w:bookmarkEnd w:id="489"/>
      <w:bookmarkEnd w:id="490"/>
      <w:bookmarkEnd w:id="491"/>
      <w:bookmarkEnd w:id="492"/>
      <w:bookmarkEnd w:id="493"/>
      <w:bookmarkEnd w:id="494"/>
      <w:bookmarkEnd w:id="495"/>
    </w:p>
    <w:p w14:paraId="0F0E9A64" w14:textId="77777777" w:rsidR="003B5679" w:rsidRPr="003E5F68" w:rsidRDefault="003B5679" w:rsidP="003B5679">
      <w:r w:rsidRPr="003E5F68">
        <w:t xml:space="preserve">In this scenario, as illustrated in figure 9.2.2.1.5-1, the SIP core is partially administered by both parties, for example when the SIP core registrar is administered by the </w:t>
      </w:r>
      <w:r>
        <w:rPr>
          <w:rFonts w:hint="eastAsia"/>
          <w:lang w:eastAsia="zh-CN"/>
        </w:rPr>
        <w:t>MC</w:t>
      </w:r>
      <w:r w:rsidRPr="003E5F68">
        <w:t xml:space="preserve"> service provider, but the SIP core registrar finder and proxy is administered by the PLMN operator.</w:t>
      </w:r>
    </w:p>
    <w:p w14:paraId="3E45B8BB" w14:textId="77777777" w:rsidR="003B5679" w:rsidRPr="004E034C" w:rsidRDefault="003B5679" w:rsidP="003B5679">
      <w:pPr>
        <w:pStyle w:val="TH"/>
        <w:rPr>
          <w:u w:val="single"/>
        </w:rPr>
      </w:pPr>
      <w:r w:rsidRPr="004E034C">
        <w:rPr>
          <w:highlight w:val="yellow"/>
        </w:rPr>
        <w:object w:dxaOrig="4025" w:dyaOrig="4795" w14:anchorId="42C3D038">
          <v:shape id="_x0000_i1069" type="#_x0000_t75" style="width:201pt;height:240.55pt" o:ole="">
            <v:imagedata r:id="rId99" o:title=""/>
          </v:shape>
          <o:OLEObject Type="Embed" ProgID="Visio.Drawing.11" ShapeID="_x0000_i1069" DrawAspect="Content" ObjectID="_1716576004" r:id="rId100"/>
        </w:object>
      </w:r>
    </w:p>
    <w:p w14:paraId="13CCC5F0" w14:textId="77777777" w:rsidR="003B5679" w:rsidRPr="004E034C" w:rsidRDefault="003B5679" w:rsidP="003B5679">
      <w:pPr>
        <w:pStyle w:val="TF"/>
        <w:rPr>
          <w:u w:val="single"/>
          <w:lang w:eastAsia="zh-CN"/>
        </w:rPr>
      </w:pPr>
      <w:r w:rsidRPr="003E5F68">
        <w:t xml:space="preserve">Figure 9.2.2.1.5-1: </w:t>
      </w:r>
      <w:r>
        <w:rPr>
          <w:rFonts w:hint="eastAsia"/>
          <w:lang w:eastAsia="zh-CN"/>
        </w:rPr>
        <w:t>MC</w:t>
      </w:r>
      <w:r w:rsidRPr="003E5F68">
        <w:t xml:space="preserve"> service provider partial provision of SIP core, separate domain from </w:t>
      </w:r>
      <w:r w:rsidRPr="00DB200C">
        <w:rPr>
          <w:strike/>
          <w:highlight w:val="yellow"/>
        </w:rPr>
        <w:t>EPS</w:t>
      </w:r>
      <w:r w:rsidRPr="00DB200C">
        <w:rPr>
          <w:rFonts w:hint="eastAsia"/>
          <w:highlight w:val="yellow"/>
          <w:u w:val="single"/>
          <w:lang w:eastAsia="zh-CN"/>
        </w:rPr>
        <w:t>5GS</w:t>
      </w:r>
    </w:p>
    <w:p w14:paraId="31D24029" w14:textId="77777777" w:rsidR="003B5679" w:rsidRPr="003E5F68" w:rsidRDefault="003B5679" w:rsidP="003B5679">
      <w:r w:rsidRPr="003E5F68">
        <w:t xml:space="preserve">The </w:t>
      </w:r>
      <w:r>
        <w:rPr>
          <w:rFonts w:hint="eastAsia"/>
          <w:lang w:eastAsia="zh-CN"/>
        </w:rPr>
        <w:t>MC</w:t>
      </w:r>
      <w:r w:rsidRPr="003E5F68">
        <w:t xml:space="preserve"> service provider may require that all identities and signalling at the application services layer are hidden from the EPS</w:t>
      </w:r>
      <w:r>
        <w:rPr>
          <w:rFonts w:hint="eastAsia"/>
          <w:lang w:eastAsia="zh-CN"/>
        </w:rPr>
        <w:t>/5GS</w:t>
      </w:r>
      <w:r w:rsidRPr="003E5F68">
        <w:t>, and may require identities and other sensitive information to be hidden from the PLMN operator administered part of the SIP core.</w:t>
      </w:r>
    </w:p>
    <w:p w14:paraId="69F432AB" w14:textId="77777777" w:rsidR="003B5679" w:rsidRPr="003E5F68" w:rsidRDefault="003B5679" w:rsidP="003B5679">
      <w:r w:rsidRPr="003E5F68">
        <w:t>All authentication and authorisation mechanisms, including security roots, at the application services layer may need to be hidden from, and not available to, the PLMN operator.</w:t>
      </w:r>
    </w:p>
    <w:p w14:paraId="5848B8CA" w14:textId="77777777" w:rsidR="003B5679" w:rsidRPr="003E5F68" w:rsidRDefault="003B5679" w:rsidP="003B5679">
      <w:pPr>
        <w:pStyle w:val="Heading5"/>
      </w:pPr>
      <w:bookmarkStart w:id="496" w:name="_Toc453260163"/>
      <w:bookmarkStart w:id="497" w:name="_Toc453261050"/>
      <w:bookmarkStart w:id="498" w:name="_Toc453279787"/>
      <w:bookmarkStart w:id="499" w:name="_Toc459375125"/>
      <w:bookmarkStart w:id="500" w:name="_Toc468105363"/>
      <w:bookmarkStart w:id="501" w:name="_Toc468110458"/>
      <w:bookmarkStart w:id="502" w:name="_Toc59229401"/>
      <w:bookmarkStart w:id="503" w:name="_Toc101262433"/>
      <w:r>
        <w:t>6.6.1.1.6</w:t>
      </w:r>
      <w:r>
        <w:tab/>
        <w:t xml:space="preserve">Proposed changes to </w:t>
      </w:r>
      <w:r w:rsidRPr="003E5F68">
        <w:t>9.2.2.1.6</w:t>
      </w:r>
      <w:r w:rsidRPr="003E5F68">
        <w:tab/>
        <w:t xml:space="preserve">PLMN operator administers SIP core with SIP identities administered by </w:t>
      </w:r>
      <w:r>
        <w:rPr>
          <w:rFonts w:hint="eastAsia"/>
          <w:lang w:eastAsia="zh-CN"/>
        </w:rPr>
        <w:t>MC</w:t>
      </w:r>
      <w:r w:rsidRPr="003E5F68">
        <w:t xml:space="preserve"> service provider</w:t>
      </w:r>
      <w:bookmarkEnd w:id="496"/>
      <w:bookmarkEnd w:id="497"/>
      <w:bookmarkEnd w:id="498"/>
      <w:bookmarkEnd w:id="499"/>
      <w:bookmarkEnd w:id="500"/>
      <w:bookmarkEnd w:id="501"/>
      <w:bookmarkEnd w:id="502"/>
      <w:bookmarkEnd w:id="503"/>
    </w:p>
    <w:p w14:paraId="78E60215" w14:textId="77777777" w:rsidR="003B5679" w:rsidRPr="003E5F68" w:rsidRDefault="003B5679" w:rsidP="003B5679">
      <w:r w:rsidRPr="003E5F68">
        <w:t xml:space="preserve">In this scenario, the PLMN operator administers the SIP core. However, the identities used by the SIP core (IMPI and IMPU) for </w:t>
      </w:r>
      <w:r>
        <w:rPr>
          <w:rFonts w:hint="eastAsia"/>
          <w:lang w:eastAsia="zh-CN"/>
        </w:rPr>
        <w:t>MC service</w:t>
      </w:r>
      <w:r w:rsidRPr="003E5F68">
        <w:t xml:space="preserve"> UEs served by the </w:t>
      </w:r>
      <w:r>
        <w:rPr>
          <w:rFonts w:hint="eastAsia"/>
          <w:lang w:eastAsia="zh-CN"/>
        </w:rPr>
        <w:t>MC</w:t>
      </w:r>
      <w:r w:rsidRPr="003E5F68">
        <w:t xml:space="preserve"> service provider are provided from the SIP database of the </w:t>
      </w:r>
      <w:r>
        <w:rPr>
          <w:rFonts w:hint="eastAsia"/>
          <w:lang w:eastAsia="zh-CN"/>
        </w:rPr>
        <w:t>MC</w:t>
      </w:r>
      <w:r w:rsidRPr="003E5F68">
        <w:t xml:space="preserve"> service provider.</w:t>
      </w:r>
    </w:p>
    <w:p w14:paraId="2AEAE4A1" w14:textId="77777777" w:rsidR="003B5679" w:rsidRPr="00E20AFA" w:rsidRDefault="003B5679" w:rsidP="003B5679">
      <w:pPr>
        <w:pStyle w:val="TH"/>
        <w:rPr>
          <w:u w:val="single"/>
        </w:rPr>
      </w:pPr>
      <w:r w:rsidRPr="000A5B92">
        <w:lastRenderedPageBreak/>
        <w:t xml:space="preserve"> </w:t>
      </w:r>
      <w:r w:rsidRPr="00E20AFA">
        <w:rPr>
          <w:highlight w:val="yellow"/>
        </w:rPr>
        <w:object w:dxaOrig="5645" w:dyaOrig="6500" w14:anchorId="6D17DF87">
          <v:shape id="_x0000_i1070" type="#_x0000_t75" style="width:282.15pt;height:324.6pt" o:ole="">
            <v:imagedata r:id="rId101" o:title=""/>
          </v:shape>
          <o:OLEObject Type="Embed" ProgID="Visio.Drawing.11" ShapeID="_x0000_i1070" DrawAspect="Content" ObjectID="_1716576005" r:id="rId102"/>
        </w:object>
      </w:r>
    </w:p>
    <w:p w14:paraId="1051B7DA" w14:textId="77777777" w:rsidR="003B5679" w:rsidRPr="003E5F68" w:rsidRDefault="003B5679" w:rsidP="003B5679">
      <w:pPr>
        <w:pStyle w:val="TF"/>
      </w:pPr>
      <w:r w:rsidRPr="003E5F68">
        <w:t xml:space="preserve">Figure 9.2.2.1.6-1: </w:t>
      </w:r>
      <w:r>
        <w:rPr>
          <w:rFonts w:hint="eastAsia"/>
          <w:lang w:eastAsia="zh-CN"/>
        </w:rPr>
        <w:t>MC</w:t>
      </w:r>
      <w:r w:rsidRPr="003E5F68">
        <w:t xml:space="preserve"> service provider provides identities to PLMN operator SIP core</w:t>
      </w:r>
    </w:p>
    <w:p w14:paraId="2A06E4FD" w14:textId="77777777" w:rsidR="003B5679" w:rsidRPr="003E5F68" w:rsidRDefault="003B5679" w:rsidP="003B5679">
      <w:r w:rsidRPr="003E5F68">
        <w:t xml:space="preserve">The </w:t>
      </w:r>
      <w:r>
        <w:rPr>
          <w:rFonts w:hint="eastAsia"/>
          <w:lang w:eastAsia="zh-CN"/>
        </w:rPr>
        <w:t>MC</w:t>
      </w:r>
      <w:r w:rsidRPr="003E5F68">
        <w:t xml:space="preserve"> service provider may require that all identities and signalling at the application services layer are hidden from the SIP core and EPS.</w:t>
      </w:r>
    </w:p>
    <w:p w14:paraId="658B79A0" w14:textId="77777777" w:rsidR="003B5679" w:rsidRPr="003E5F68" w:rsidRDefault="003B5679" w:rsidP="003B5679">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may need to be hidden from, and not available to, the PLMN operator.</w:t>
      </w:r>
    </w:p>
    <w:p w14:paraId="32C5E669" w14:textId="77777777" w:rsidR="003B5679" w:rsidRPr="003E5F68" w:rsidRDefault="003B5679" w:rsidP="003B5679">
      <w:r w:rsidRPr="003E5F68">
        <w:t xml:space="preserve">The security roots (authentication keys) required for access to the signalling control plane are not available to the PLMN operator as these are held in the </w:t>
      </w:r>
      <w:r>
        <w:rPr>
          <w:rFonts w:hint="eastAsia"/>
          <w:lang w:eastAsia="zh-CN"/>
        </w:rPr>
        <w:t>MC</w:t>
      </w:r>
      <w:r w:rsidRPr="003E5F68">
        <w:t xml:space="preserve"> service provider's SIP database. However, derived parameters e.g. authentication vectors are provided to the SIP core to allow signalling control plane authentication to take place.</w:t>
      </w:r>
    </w:p>
    <w:p w14:paraId="6D252A93" w14:textId="77777777" w:rsidR="003B5679" w:rsidRPr="00E20AFA" w:rsidRDefault="003B5679" w:rsidP="003B5679">
      <w:pPr>
        <w:pStyle w:val="Heading4"/>
        <w:rPr>
          <w:noProof/>
          <w:highlight w:val="yellow"/>
          <w:lang w:val="en-US" w:eastAsia="zh-CN"/>
        </w:rPr>
      </w:pPr>
      <w:bookmarkStart w:id="504" w:name="_Toc101262434"/>
      <w:r>
        <w:t>6.6.1.2</w:t>
      </w:r>
      <w:r>
        <w:tab/>
        <w:t xml:space="preserve">Proposed new subclause </w:t>
      </w:r>
      <w:r>
        <w:rPr>
          <w:noProof/>
          <w:lang w:val="en-US"/>
        </w:rPr>
        <w:t>3GPP TS 23.280</w:t>
      </w:r>
      <w:r>
        <w:rPr>
          <w:rFonts w:hint="eastAsia"/>
          <w:noProof/>
          <w:lang w:val="en-US" w:eastAsia="zh-CN"/>
        </w:rPr>
        <w:t xml:space="preserve"> </w:t>
      </w:r>
      <w:r w:rsidRPr="00DB200C">
        <w:rPr>
          <w:highlight w:val="yellow"/>
          <w:u w:val="single"/>
        </w:rPr>
        <w:t>9.2.2.2a</w:t>
      </w:r>
      <w:r w:rsidRPr="00DB200C">
        <w:rPr>
          <w:noProof/>
          <w:highlight w:val="yellow"/>
          <w:u w:val="single"/>
          <w:lang w:val="en-US"/>
        </w:rPr>
        <w:tab/>
      </w:r>
      <w:r w:rsidRPr="00DB200C">
        <w:rPr>
          <w:rFonts w:hint="eastAsia"/>
          <w:noProof/>
          <w:highlight w:val="yellow"/>
          <w:u w:val="single"/>
          <w:lang w:val="en-US" w:eastAsia="zh-CN"/>
        </w:rPr>
        <w:t xml:space="preserve">Deployment scenarios </w:t>
      </w:r>
      <w:bookmarkStart w:id="505" w:name="_Toc453260165"/>
      <w:bookmarkStart w:id="506" w:name="_Toc453261052"/>
      <w:bookmarkStart w:id="507" w:name="_Toc453279789"/>
      <w:bookmarkStart w:id="508" w:name="_Toc459375127"/>
      <w:bookmarkStart w:id="509" w:name="_Toc468105365"/>
      <w:bookmarkStart w:id="510" w:name="_Toc468110460"/>
      <w:bookmarkStart w:id="511" w:name="_Toc59229403"/>
      <w:bookmarkEnd w:id="443"/>
      <w:bookmarkEnd w:id="444"/>
      <w:bookmarkEnd w:id="445"/>
      <w:bookmarkEnd w:id="446"/>
      <w:bookmarkEnd w:id="447"/>
      <w:bookmarkEnd w:id="448"/>
      <w:bookmarkEnd w:id="449"/>
      <w:bookmarkEnd w:id="450"/>
      <w:r w:rsidRPr="00DB200C">
        <w:rPr>
          <w:rFonts w:hint="eastAsia"/>
          <w:noProof/>
          <w:highlight w:val="yellow"/>
          <w:u w:val="single"/>
          <w:lang w:val="en-US" w:eastAsia="zh-CN"/>
        </w:rPr>
        <w:t xml:space="preserve">of </w:t>
      </w:r>
      <w:r w:rsidRPr="00DB200C">
        <w:rPr>
          <w:noProof/>
          <w:highlight w:val="yellow"/>
          <w:u w:val="single"/>
          <w:lang w:val="en-US" w:eastAsia="zh-CN"/>
        </w:rPr>
        <w:t>MC service user database</w:t>
      </w:r>
      <w:r w:rsidRPr="00DB200C">
        <w:rPr>
          <w:rFonts w:hint="eastAsia"/>
          <w:noProof/>
          <w:highlight w:val="yellow"/>
          <w:u w:val="single"/>
          <w:lang w:val="en-US" w:eastAsia="zh-CN"/>
        </w:rPr>
        <w:t xml:space="preserve">, </w:t>
      </w:r>
      <w:r w:rsidRPr="00DB200C">
        <w:rPr>
          <w:noProof/>
          <w:highlight w:val="yellow"/>
          <w:u w:val="single"/>
          <w:lang w:val="en-US" w:eastAsia="zh-CN"/>
        </w:rPr>
        <w:t xml:space="preserve">SIP database and </w:t>
      </w:r>
      <w:r w:rsidRPr="00DB200C">
        <w:rPr>
          <w:rFonts w:hint="eastAsia"/>
          <w:noProof/>
          <w:highlight w:val="yellow"/>
          <w:u w:val="single"/>
          <w:lang w:val="en-US" w:eastAsia="zh-CN"/>
        </w:rPr>
        <w:t>UDM</w:t>
      </w:r>
      <w:bookmarkEnd w:id="504"/>
    </w:p>
    <w:p w14:paraId="45DF40D7" w14:textId="77777777" w:rsidR="003B5679" w:rsidRPr="00DB200C" w:rsidRDefault="003B5679" w:rsidP="003B5679">
      <w:pPr>
        <w:rPr>
          <w:highlight w:val="yellow"/>
          <w:u w:val="single"/>
          <w:lang w:eastAsia="zh-CN"/>
        </w:rPr>
      </w:pPr>
      <w:r w:rsidRPr="00DB200C">
        <w:rPr>
          <w:highlight w:val="yellow"/>
          <w:u w:val="single"/>
        </w:rPr>
        <w:t xml:space="preserve">Figures 9.2.2.2a-1 to 9.2.2.2a-4 show the possible deployment scenarios of the </w:t>
      </w:r>
      <w:r w:rsidRPr="00DB200C">
        <w:rPr>
          <w:rFonts w:hint="eastAsia"/>
          <w:highlight w:val="yellow"/>
          <w:u w:val="single"/>
          <w:lang w:eastAsia="zh-CN"/>
        </w:rPr>
        <w:t>MC service</w:t>
      </w:r>
      <w:r w:rsidRPr="00DB200C">
        <w:rPr>
          <w:highlight w:val="yellow"/>
          <w:u w:val="single"/>
        </w:rPr>
        <w:t xml:space="preserve"> user database</w:t>
      </w:r>
      <w:r w:rsidRPr="00DB200C">
        <w:rPr>
          <w:rFonts w:hint="eastAsia"/>
          <w:highlight w:val="yellow"/>
          <w:u w:val="single"/>
          <w:lang w:eastAsia="zh-CN"/>
        </w:rPr>
        <w:t>,</w:t>
      </w:r>
      <w:r w:rsidRPr="00DB200C">
        <w:rPr>
          <w:highlight w:val="yellow"/>
          <w:u w:val="single"/>
        </w:rPr>
        <w:t xml:space="preserve"> SIP database, </w:t>
      </w:r>
      <w:r w:rsidRPr="00DB200C">
        <w:rPr>
          <w:rFonts w:hint="eastAsia"/>
          <w:highlight w:val="yellow"/>
          <w:u w:val="single"/>
          <w:lang w:eastAsia="zh-CN"/>
        </w:rPr>
        <w:t>HSS for IMS and UDM of 5GS</w:t>
      </w:r>
      <w:r w:rsidRPr="00DB200C">
        <w:rPr>
          <w:highlight w:val="yellow"/>
          <w:u w:val="single"/>
        </w:rPr>
        <w:t>.</w:t>
      </w:r>
    </w:p>
    <w:p w14:paraId="20C74043" w14:textId="77777777" w:rsidR="003B5679" w:rsidRPr="00DB200C" w:rsidRDefault="003B5679" w:rsidP="003B5679">
      <w:pPr>
        <w:rPr>
          <w:highlight w:val="yellow"/>
          <w:u w:val="single"/>
          <w:lang w:eastAsia="zh-CN"/>
        </w:rPr>
      </w:pPr>
      <w:r w:rsidRPr="00DB200C">
        <w:rPr>
          <w:rFonts w:hint="eastAsia"/>
          <w:highlight w:val="yellow"/>
          <w:u w:val="single"/>
          <w:lang w:eastAsia="zh-CN"/>
        </w:rPr>
        <w:t>For 5GS</w:t>
      </w:r>
      <w:r w:rsidRPr="00DB200C">
        <w:rPr>
          <w:highlight w:val="yellow"/>
          <w:u w:val="single"/>
        </w:rPr>
        <w:t>.</w:t>
      </w:r>
      <w:r w:rsidRPr="00DB200C">
        <w:rPr>
          <w:rFonts w:hint="eastAsia"/>
          <w:highlight w:val="yellow"/>
          <w:u w:val="single"/>
          <w:lang w:eastAsia="zh-CN"/>
        </w:rPr>
        <w:t xml:space="preserve"> the HSS functionality for IMS is either standalone or co-located with UDM as specified in 3GPP TS 23.228</w:t>
      </w:r>
      <w:r w:rsidRPr="00DB200C">
        <w:rPr>
          <w:highlight w:val="yellow"/>
          <w:u w:val="single"/>
        </w:rPr>
        <w:t xml:space="preserve"> </w:t>
      </w:r>
      <w:r w:rsidRPr="00DB200C">
        <w:rPr>
          <w:rFonts w:hint="eastAsia"/>
          <w:highlight w:val="yellow"/>
          <w:u w:val="single"/>
          <w:lang w:eastAsia="zh-CN"/>
        </w:rPr>
        <w:t>[14] Annex Y.0.</w:t>
      </w:r>
    </w:p>
    <w:p w14:paraId="16F9211C" w14:textId="77777777" w:rsidR="003B5679" w:rsidRPr="00DB200C" w:rsidRDefault="003B5679" w:rsidP="003B5679">
      <w:pPr>
        <w:rPr>
          <w:highlight w:val="yellow"/>
          <w:u w:val="single"/>
          <w:lang w:eastAsia="zh-CN"/>
        </w:rPr>
      </w:pPr>
      <w:r w:rsidRPr="00DB200C">
        <w:rPr>
          <w:rFonts w:hint="eastAsia"/>
          <w:highlight w:val="yellow"/>
          <w:u w:val="single"/>
          <w:lang w:eastAsia="zh-CN"/>
        </w:rPr>
        <w:t>In this subclause the HSS represents the HSS functionality for IMS.</w:t>
      </w:r>
    </w:p>
    <w:p w14:paraId="6E77EFAF" w14:textId="77777777" w:rsidR="003B5679" w:rsidRPr="00E20AFA" w:rsidRDefault="003B5679" w:rsidP="003B5679">
      <w:pPr>
        <w:pStyle w:val="TH"/>
        <w:rPr>
          <w:highlight w:val="yellow"/>
          <w:lang w:eastAsia="zh-CN"/>
        </w:rPr>
      </w:pPr>
      <w:r w:rsidRPr="00E20AFA">
        <w:rPr>
          <w:highlight w:val="yellow"/>
        </w:rPr>
        <w:object w:dxaOrig="9176" w:dyaOrig="5378" w14:anchorId="47E724D8">
          <v:shape id="_x0000_i1071" type="#_x0000_t75" style="width:366.25pt;height:214.75pt" o:ole="">
            <v:imagedata r:id="rId103" o:title=""/>
          </v:shape>
          <o:OLEObject Type="Embed" ProgID="Visio.Drawing.11" ShapeID="_x0000_i1071" DrawAspect="Content" ObjectID="_1716576006" r:id="rId104"/>
        </w:object>
      </w:r>
    </w:p>
    <w:p w14:paraId="0A32F57A" w14:textId="77777777" w:rsidR="003B5679" w:rsidRPr="00AB1294" w:rsidRDefault="003B5679" w:rsidP="003B5679">
      <w:pPr>
        <w:pStyle w:val="TF"/>
        <w:rPr>
          <w:highlight w:val="yellow"/>
          <w:u w:val="single"/>
          <w:lang w:eastAsia="zh-CN"/>
        </w:rPr>
      </w:pPr>
      <w:r w:rsidRPr="00AB1294">
        <w:rPr>
          <w:highlight w:val="yellow"/>
          <w:u w:val="single"/>
          <w:lang w:eastAsia="ja-JP"/>
        </w:rPr>
        <w:t>Figure </w:t>
      </w:r>
      <w:r w:rsidRPr="00AB1294">
        <w:rPr>
          <w:highlight w:val="yellow"/>
          <w:u w:val="single"/>
          <w:lang w:eastAsia="zh-CN"/>
        </w:rPr>
        <w:t>9.2.2.2a</w:t>
      </w:r>
      <w:r w:rsidRPr="00AB1294">
        <w:rPr>
          <w:highlight w:val="yellow"/>
          <w:u w:val="single"/>
          <w:lang w:eastAsia="ja-JP"/>
        </w:rPr>
        <w:t xml:space="preserve">-1: </w:t>
      </w:r>
      <w:r w:rsidRPr="00AB1294">
        <w:rPr>
          <w:highlight w:val="yellow"/>
          <w:u w:val="single"/>
        </w:rPr>
        <w:t>Common administration of all services</w:t>
      </w:r>
      <w:r w:rsidRPr="00AB1294">
        <w:rPr>
          <w:rFonts w:hint="eastAsia"/>
          <w:highlight w:val="yellow"/>
          <w:u w:val="single"/>
          <w:lang w:eastAsia="zh-CN"/>
        </w:rPr>
        <w:t xml:space="preserve"> and databases</w:t>
      </w:r>
      <w:r w:rsidRPr="00AB1294">
        <w:rPr>
          <w:highlight w:val="yellow"/>
          <w:u w:val="single"/>
        </w:rPr>
        <w:t xml:space="preserve"> by one operator</w:t>
      </w:r>
    </w:p>
    <w:p w14:paraId="6000082F" w14:textId="77777777" w:rsidR="003B5679" w:rsidRPr="00DB200C" w:rsidRDefault="003B5679" w:rsidP="003B5679">
      <w:pPr>
        <w:rPr>
          <w:highlight w:val="yellow"/>
          <w:u w:val="single"/>
          <w:lang w:eastAsia="ja-JP"/>
        </w:rPr>
      </w:pPr>
      <w:r w:rsidRPr="00DB200C">
        <w:rPr>
          <w:rFonts w:hint="eastAsia"/>
          <w:highlight w:val="yellow"/>
          <w:u w:val="single"/>
          <w:lang w:eastAsia="zh-CN"/>
        </w:rPr>
        <w:t>I</w:t>
      </w:r>
      <w:r w:rsidRPr="00DB200C">
        <w:rPr>
          <w:highlight w:val="yellow"/>
          <w:u w:val="single"/>
          <w:lang w:eastAsia="ja-JP"/>
        </w:rPr>
        <w:t>n figure </w:t>
      </w:r>
      <w:r w:rsidRPr="00DB200C">
        <w:rPr>
          <w:highlight w:val="yellow"/>
          <w:u w:val="single"/>
          <w:lang w:eastAsia="zh-CN"/>
        </w:rPr>
        <w:t>9.2.2.2a</w:t>
      </w:r>
      <w:r w:rsidRPr="00DB200C">
        <w:rPr>
          <w:highlight w:val="yellow"/>
          <w:u w:val="single"/>
          <w:lang w:eastAsia="ja-JP"/>
        </w:rPr>
        <w:t xml:space="preserve"> -1 </w:t>
      </w:r>
      <w:r w:rsidRPr="00DB200C">
        <w:rPr>
          <w:rFonts w:hint="eastAsia"/>
          <w:highlight w:val="yellow"/>
          <w:u w:val="single"/>
          <w:lang w:eastAsia="zh-CN"/>
        </w:rPr>
        <w:t xml:space="preserve">the MC service user database, SIP database and HSS for IMS (deployed separately or co-located) and UDM </w:t>
      </w:r>
      <w:r w:rsidRPr="00DB200C">
        <w:rPr>
          <w:highlight w:val="yellow"/>
          <w:u w:val="single"/>
          <w:lang w:eastAsia="ja-JP"/>
        </w:rPr>
        <w:t xml:space="preserve">can be </w:t>
      </w:r>
      <w:r w:rsidRPr="00DB200C">
        <w:rPr>
          <w:rFonts w:hint="eastAsia"/>
          <w:highlight w:val="yellow"/>
          <w:u w:val="single"/>
          <w:lang w:eastAsia="zh-CN"/>
        </w:rPr>
        <w:t>administer</w:t>
      </w:r>
      <w:r w:rsidRPr="00DB200C">
        <w:rPr>
          <w:highlight w:val="yellow"/>
          <w:u w:val="single"/>
          <w:lang w:eastAsia="ja-JP"/>
        </w:rPr>
        <w:t xml:space="preserve">ed </w:t>
      </w:r>
      <w:r w:rsidRPr="00DB200C">
        <w:rPr>
          <w:rFonts w:hint="eastAsia"/>
          <w:highlight w:val="yellow"/>
          <w:u w:val="single"/>
          <w:lang w:eastAsia="zh-CN"/>
        </w:rPr>
        <w:t xml:space="preserve">by </w:t>
      </w:r>
      <w:r w:rsidRPr="00DB200C">
        <w:rPr>
          <w:highlight w:val="yellow"/>
          <w:u w:val="single"/>
          <w:lang w:eastAsia="ja-JP"/>
        </w:rPr>
        <w:t xml:space="preserve">either the PLMN operator or the </w:t>
      </w:r>
      <w:r w:rsidRPr="00DB200C">
        <w:rPr>
          <w:rFonts w:hint="eastAsia"/>
          <w:highlight w:val="yellow"/>
          <w:u w:val="single"/>
          <w:lang w:eastAsia="zh-CN"/>
        </w:rPr>
        <w:t>MC</w:t>
      </w:r>
      <w:r w:rsidRPr="00DB200C">
        <w:rPr>
          <w:highlight w:val="yellow"/>
          <w:u w:val="single"/>
          <w:lang w:eastAsia="ja-JP"/>
        </w:rPr>
        <w:t xml:space="preserve"> service provider.</w:t>
      </w:r>
    </w:p>
    <w:p w14:paraId="7C46DC1F" w14:textId="77777777" w:rsidR="003B5679" w:rsidRPr="00E20AFA" w:rsidRDefault="003B5679" w:rsidP="003B5679">
      <w:pPr>
        <w:rPr>
          <w:highlight w:val="yellow"/>
          <w:lang w:eastAsia="zh-CN"/>
        </w:rPr>
      </w:pPr>
    </w:p>
    <w:p w14:paraId="4577846D" w14:textId="77777777" w:rsidR="003B5679" w:rsidRPr="00E20AFA" w:rsidRDefault="003B5679" w:rsidP="003B5679">
      <w:pPr>
        <w:pStyle w:val="TH"/>
        <w:rPr>
          <w:highlight w:val="yellow"/>
          <w:lang w:eastAsia="zh-CN"/>
        </w:rPr>
      </w:pPr>
      <w:r w:rsidRPr="00E20AFA">
        <w:rPr>
          <w:highlight w:val="yellow"/>
        </w:rPr>
        <w:object w:dxaOrig="9176" w:dyaOrig="6795" w14:anchorId="097D5467">
          <v:shape id="_x0000_i1072" type="#_x0000_t75" style="width:366.25pt;height:271.35pt" o:ole="">
            <v:imagedata r:id="rId105" o:title=""/>
          </v:shape>
          <o:OLEObject Type="Embed" ProgID="Visio.Drawing.11" ShapeID="_x0000_i1072" DrawAspect="Content" ObjectID="_1716576007" r:id="rId106"/>
        </w:object>
      </w:r>
    </w:p>
    <w:p w14:paraId="15202A7C" w14:textId="77777777" w:rsidR="003B5679" w:rsidRPr="00DB200C" w:rsidRDefault="003B5679" w:rsidP="003B5679">
      <w:pPr>
        <w:pStyle w:val="TF"/>
        <w:rPr>
          <w:highlight w:val="yellow"/>
          <w:u w:val="single"/>
          <w:lang w:eastAsia="zh-CN"/>
        </w:rPr>
      </w:pPr>
      <w:r w:rsidRPr="00DB200C">
        <w:rPr>
          <w:highlight w:val="yellow"/>
          <w:u w:val="single"/>
          <w:lang w:eastAsia="ja-JP"/>
        </w:rPr>
        <w:t>Figure </w:t>
      </w:r>
      <w:r w:rsidRPr="00DB200C">
        <w:rPr>
          <w:highlight w:val="yellow"/>
          <w:u w:val="single"/>
          <w:lang w:eastAsia="zh-CN"/>
        </w:rPr>
        <w:t>9.2.2.2a</w:t>
      </w:r>
      <w:r w:rsidRPr="00DB200C">
        <w:rPr>
          <w:highlight w:val="yellow"/>
          <w:u w:val="single"/>
          <w:lang w:eastAsia="ja-JP"/>
        </w:rPr>
        <w:t xml:space="preserve"> -2: </w:t>
      </w:r>
      <w:r w:rsidRPr="00DB200C">
        <w:rPr>
          <w:rFonts w:hint="eastAsia"/>
          <w:highlight w:val="yellow"/>
          <w:u w:val="single"/>
          <w:lang w:eastAsia="zh-CN"/>
        </w:rPr>
        <w:t>MC</w:t>
      </w:r>
      <w:r w:rsidRPr="00DB200C">
        <w:rPr>
          <w:highlight w:val="yellow"/>
          <w:u w:val="single"/>
        </w:rPr>
        <w:t xml:space="preserve"> service provider administers </w:t>
      </w:r>
      <w:r w:rsidRPr="00DB200C">
        <w:rPr>
          <w:rFonts w:hint="eastAsia"/>
          <w:highlight w:val="yellow"/>
          <w:u w:val="single"/>
          <w:lang w:eastAsia="zh-CN"/>
        </w:rPr>
        <w:t>MC service user database</w:t>
      </w:r>
    </w:p>
    <w:p w14:paraId="0E0A8535" w14:textId="77777777" w:rsidR="003B5679" w:rsidRPr="00DB200C" w:rsidRDefault="003B5679" w:rsidP="003B5679">
      <w:pPr>
        <w:rPr>
          <w:highlight w:val="yellow"/>
          <w:u w:val="single"/>
          <w:lang w:eastAsia="ja-JP"/>
        </w:rPr>
      </w:pPr>
      <w:r w:rsidRPr="00DB200C">
        <w:rPr>
          <w:rFonts w:hint="eastAsia"/>
          <w:highlight w:val="yellow"/>
          <w:u w:val="single"/>
          <w:lang w:eastAsia="zh-CN"/>
        </w:rPr>
        <w:t>I</w:t>
      </w:r>
      <w:r w:rsidRPr="00DB200C">
        <w:rPr>
          <w:highlight w:val="yellow"/>
          <w:u w:val="single"/>
          <w:lang w:eastAsia="ja-JP"/>
        </w:rPr>
        <w:t>n figure </w:t>
      </w:r>
      <w:r w:rsidRPr="00DB200C">
        <w:rPr>
          <w:highlight w:val="yellow"/>
          <w:u w:val="single"/>
          <w:lang w:eastAsia="zh-CN"/>
        </w:rPr>
        <w:t>9.2.2.2a</w:t>
      </w:r>
      <w:r w:rsidRPr="00DB200C">
        <w:rPr>
          <w:highlight w:val="yellow"/>
          <w:u w:val="single"/>
          <w:lang w:eastAsia="ja-JP"/>
        </w:rPr>
        <w:t xml:space="preserve"> -2 </w:t>
      </w:r>
      <w:r w:rsidRPr="00DB200C">
        <w:rPr>
          <w:rFonts w:hint="eastAsia"/>
          <w:highlight w:val="yellow"/>
          <w:u w:val="single"/>
          <w:lang w:eastAsia="zh-CN"/>
        </w:rPr>
        <w:t>t</w:t>
      </w:r>
      <w:r w:rsidRPr="00DB200C">
        <w:rPr>
          <w:highlight w:val="yellow"/>
          <w:u w:val="single"/>
          <w:lang w:eastAsia="ja-JP"/>
        </w:rPr>
        <w:t xml:space="preserve">he </w:t>
      </w:r>
      <w:r w:rsidRPr="00DB200C">
        <w:rPr>
          <w:rFonts w:hint="eastAsia"/>
          <w:highlight w:val="yellow"/>
          <w:u w:val="single"/>
          <w:lang w:eastAsia="zh-CN"/>
        </w:rPr>
        <w:t>SIP</w:t>
      </w:r>
      <w:r w:rsidRPr="00DB200C">
        <w:rPr>
          <w:highlight w:val="yellow"/>
          <w:u w:val="single"/>
          <w:lang w:eastAsia="ja-JP"/>
        </w:rPr>
        <w:t xml:space="preserve"> database</w:t>
      </w:r>
      <w:r w:rsidRPr="00DB200C">
        <w:rPr>
          <w:rFonts w:hint="eastAsia"/>
          <w:highlight w:val="yellow"/>
          <w:u w:val="single"/>
          <w:lang w:eastAsia="zh-CN"/>
        </w:rPr>
        <w:t xml:space="preserve"> with HSS for IMS (deployed separately or co-located) are</w:t>
      </w:r>
      <w:r w:rsidRPr="00DB200C">
        <w:rPr>
          <w:highlight w:val="yellow"/>
          <w:u w:val="single"/>
          <w:lang w:eastAsia="ja-JP"/>
        </w:rPr>
        <w:t xml:space="preserve"> </w:t>
      </w:r>
      <w:r w:rsidRPr="00DB200C">
        <w:rPr>
          <w:rFonts w:hint="eastAsia"/>
          <w:highlight w:val="yellow"/>
          <w:u w:val="single"/>
          <w:lang w:eastAsia="zh-CN"/>
        </w:rPr>
        <w:t>administered by</w:t>
      </w:r>
      <w:r w:rsidRPr="00DB200C">
        <w:rPr>
          <w:highlight w:val="yellow"/>
          <w:u w:val="single"/>
          <w:lang w:eastAsia="ja-JP"/>
        </w:rPr>
        <w:t xml:space="preserve"> the PLMN operator, and </w:t>
      </w:r>
      <w:r w:rsidRPr="00DB200C">
        <w:rPr>
          <w:rFonts w:hint="eastAsia"/>
          <w:highlight w:val="yellow"/>
          <w:u w:val="single"/>
          <w:lang w:eastAsia="zh-CN"/>
        </w:rPr>
        <w:t xml:space="preserve">may be implemented as part of </w:t>
      </w:r>
      <w:r w:rsidRPr="00DB200C">
        <w:rPr>
          <w:highlight w:val="yellow"/>
          <w:u w:val="single"/>
          <w:lang w:eastAsia="zh-CN"/>
        </w:rPr>
        <w:t>the</w:t>
      </w:r>
      <w:r w:rsidRPr="00DB200C">
        <w:rPr>
          <w:rFonts w:hint="eastAsia"/>
          <w:highlight w:val="yellow"/>
          <w:u w:val="single"/>
          <w:lang w:eastAsia="zh-CN"/>
        </w:rPr>
        <w:t xml:space="preserve"> UDM</w:t>
      </w:r>
      <w:r w:rsidRPr="00DB200C">
        <w:rPr>
          <w:highlight w:val="yellow"/>
          <w:u w:val="single"/>
          <w:lang w:eastAsia="ja-JP"/>
        </w:rPr>
        <w:t>.</w:t>
      </w:r>
    </w:p>
    <w:p w14:paraId="44A4F189" w14:textId="77777777" w:rsidR="003B5679" w:rsidRPr="00E20AFA" w:rsidRDefault="003B5679" w:rsidP="003B5679">
      <w:pPr>
        <w:jc w:val="center"/>
        <w:rPr>
          <w:highlight w:val="yellow"/>
          <w:lang w:eastAsia="zh-CN"/>
        </w:rPr>
      </w:pPr>
    </w:p>
    <w:p w14:paraId="06D2DFDA" w14:textId="77777777" w:rsidR="003B5679" w:rsidRPr="00E20AFA" w:rsidRDefault="003B5679" w:rsidP="003B5679">
      <w:pPr>
        <w:pStyle w:val="TH"/>
        <w:rPr>
          <w:highlight w:val="yellow"/>
          <w:lang w:eastAsia="zh-CN"/>
        </w:rPr>
      </w:pPr>
      <w:r w:rsidRPr="00E20AFA">
        <w:rPr>
          <w:highlight w:val="yellow"/>
        </w:rPr>
        <w:object w:dxaOrig="9176" w:dyaOrig="6795" w14:anchorId="281BB668">
          <v:shape id="_x0000_i1073" type="#_x0000_t75" style="width:366.25pt;height:271.35pt" o:ole="">
            <v:imagedata r:id="rId107" o:title=""/>
          </v:shape>
          <o:OLEObject Type="Embed" ProgID="Visio.Drawing.11" ShapeID="_x0000_i1073" DrawAspect="Content" ObjectID="_1716576008" r:id="rId108"/>
        </w:object>
      </w:r>
    </w:p>
    <w:p w14:paraId="62E261D2" w14:textId="77777777" w:rsidR="003B5679" w:rsidRPr="00DB200C" w:rsidRDefault="003B5679" w:rsidP="003B5679">
      <w:pPr>
        <w:pStyle w:val="TF"/>
        <w:rPr>
          <w:highlight w:val="yellow"/>
          <w:u w:val="single"/>
          <w:lang w:eastAsia="zh-CN"/>
        </w:rPr>
      </w:pPr>
      <w:r w:rsidRPr="00DB200C">
        <w:rPr>
          <w:highlight w:val="yellow"/>
          <w:u w:val="single"/>
          <w:lang w:eastAsia="ja-JP"/>
        </w:rPr>
        <w:t>Figure </w:t>
      </w:r>
      <w:r w:rsidRPr="00DB200C">
        <w:rPr>
          <w:highlight w:val="yellow"/>
          <w:u w:val="single"/>
          <w:lang w:eastAsia="zh-CN"/>
        </w:rPr>
        <w:t>9.2.2.2a</w:t>
      </w:r>
      <w:r w:rsidRPr="00DB200C">
        <w:rPr>
          <w:highlight w:val="yellow"/>
          <w:u w:val="single"/>
          <w:lang w:eastAsia="ja-JP"/>
        </w:rPr>
        <w:t xml:space="preserve"> -</w:t>
      </w:r>
      <w:r w:rsidRPr="00DB200C">
        <w:rPr>
          <w:rFonts w:hint="eastAsia"/>
          <w:highlight w:val="yellow"/>
          <w:u w:val="single"/>
          <w:lang w:eastAsia="zh-CN"/>
        </w:rPr>
        <w:t>3</w:t>
      </w:r>
      <w:r w:rsidRPr="00DB200C">
        <w:rPr>
          <w:highlight w:val="yellow"/>
          <w:u w:val="single"/>
          <w:lang w:eastAsia="ja-JP"/>
        </w:rPr>
        <w:t xml:space="preserve">: </w:t>
      </w:r>
      <w:r w:rsidRPr="00DB200C">
        <w:rPr>
          <w:rFonts w:hint="eastAsia"/>
          <w:highlight w:val="yellow"/>
          <w:u w:val="single"/>
          <w:lang w:eastAsia="zh-CN"/>
        </w:rPr>
        <w:t>MC</w:t>
      </w:r>
      <w:r w:rsidRPr="00DB200C">
        <w:rPr>
          <w:highlight w:val="yellow"/>
          <w:u w:val="single"/>
        </w:rPr>
        <w:t xml:space="preserve"> service </w:t>
      </w:r>
      <w:r w:rsidRPr="00DB200C">
        <w:rPr>
          <w:highlight w:val="yellow"/>
          <w:u w:val="single"/>
          <w:lang w:eastAsia="ja-JP"/>
        </w:rPr>
        <w:t>provider</w:t>
      </w:r>
      <w:r w:rsidRPr="00DB200C">
        <w:rPr>
          <w:highlight w:val="yellow"/>
          <w:u w:val="single"/>
        </w:rPr>
        <w:t xml:space="preserve"> </w:t>
      </w:r>
      <w:r w:rsidRPr="00DB200C">
        <w:rPr>
          <w:rFonts w:hint="eastAsia"/>
          <w:highlight w:val="yellow"/>
          <w:u w:val="single"/>
          <w:lang w:eastAsia="zh-CN"/>
        </w:rPr>
        <w:t>administers</w:t>
      </w:r>
      <w:r w:rsidRPr="00DB200C">
        <w:rPr>
          <w:highlight w:val="yellow"/>
          <w:u w:val="single"/>
        </w:rPr>
        <w:t xml:space="preserve"> </w:t>
      </w:r>
      <w:r w:rsidRPr="00DB200C">
        <w:rPr>
          <w:rFonts w:hint="eastAsia"/>
          <w:highlight w:val="yellow"/>
          <w:u w:val="single"/>
          <w:lang w:eastAsia="zh-CN"/>
        </w:rPr>
        <w:t xml:space="preserve">MC service user database and </w:t>
      </w:r>
      <w:r w:rsidRPr="00DB200C">
        <w:rPr>
          <w:highlight w:val="yellow"/>
          <w:u w:val="single"/>
        </w:rPr>
        <w:t xml:space="preserve">SIP </w:t>
      </w:r>
      <w:r w:rsidRPr="00DB200C">
        <w:rPr>
          <w:rFonts w:hint="eastAsia"/>
          <w:highlight w:val="yellow"/>
          <w:u w:val="single"/>
          <w:lang w:eastAsia="zh-CN"/>
        </w:rPr>
        <w:t>database with HSS</w:t>
      </w:r>
    </w:p>
    <w:p w14:paraId="21CF94E6" w14:textId="77777777" w:rsidR="003B5679" w:rsidRPr="00DB200C" w:rsidRDefault="003B5679" w:rsidP="003B5679">
      <w:pPr>
        <w:rPr>
          <w:highlight w:val="yellow"/>
          <w:u w:val="single"/>
          <w:lang w:eastAsia="ja-JP"/>
        </w:rPr>
      </w:pPr>
      <w:r w:rsidRPr="00DB200C">
        <w:rPr>
          <w:rFonts w:hint="eastAsia"/>
          <w:highlight w:val="yellow"/>
          <w:u w:val="single"/>
          <w:lang w:eastAsia="zh-CN"/>
        </w:rPr>
        <w:t>I</w:t>
      </w:r>
      <w:r w:rsidRPr="00DB200C">
        <w:rPr>
          <w:highlight w:val="yellow"/>
          <w:u w:val="single"/>
          <w:lang w:eastAsia="ja-JP"/>
        </w:rPr>
        <w:t>n figure </w:t>
      </w:r>
      <w:r w:rsidRPr="00DB200C">
        <w:rPr>
          <w:highlight w:val="yellow"/>
          <w:u w:val="single"/>
          <w:lang w:eastAsia="zh-CN"/>
        </w:rPr>
        <w:t>9.2.2.2a</w:t>
      </w:r>
      <w:r w:rsidRPr="00DB200C">
        <w:rPr>
          <w:highlight w:val="yellow"/>
          <w:u w:val="single"/>
          <w:lang w:eastAsia="ja-JP"/>
        </w:rPr>
        <w:t xml:space="preserve"> -3 </w:t>
      </w:r>
      <w:r w:rsidRPr="00DB200C">
        <w:rPr>
          <w:rFonts w:hint="eastAsia"/>
          <w:highlight w:val="yellow"/>
          <w:u w:val="single"/>
          <w:lang w:eastAsia="zh-CN"/>
        </w:rPr>
        <w:t>t</w:t>
      </w:r>
      <w:r w:rsidRPr="00DB200C">
        <w:rPr>
          <w:highlight w:val="yellow"/>
          <w:u w:val="single"/>
          <w:lang w:eastAsia="ja-JP"/>
        </w:rPr>
        <w:t xml:space="preserve">he </w:t>
      </w:r>
      <w:r w:rsidRPr="00DB200C">
        <w:rPr>
          <w:rFonts w:hint="eastAsia"/>
          <w:highlight w:val="yellow"/>
          <w:u w:val="single"/>
          <w:lang w:eastAsia="zh-CN"/>
        </w:rPr>
        <w:t>MC service</w:t>
      </w:r>
      <w:r w:rsidRPr="00DB200C">
        <w:rPr>
          <w:highlight w:val="yellow"/>
          <w:u w:val="single"/>
          <w:lang w:eastAsia="ja-JP"/>
        </w:rPr>
        <w:t xml:space="preserve"> user database and </w:t>
      </w:r>
      <w:r w:rsidRPr="00DB200C">
        <w:rPr>
          <w:rFonts w:hint="eastAsia"/>
          <w:highlight w:val="yellow"/>
          <w:u w:val="single"/>
          <w:lang w:eastAsia="zh-CN"/>
        </w:rPr>
        <w:t xml:space="preserve">the </w:t>
      </w:r>
      <w:r w:rsidRPr="00DB200C">
        <w:rPr>
          <w:highlight w:val="yellow"/>
          <w:u w:val="single"/>
          <w:lang w:eastAsia="ja-JP"/>
        </w:rPr>
        <w:t>SIP database</w:t>
      </w:r>
      <w:r w:rsidRPr="00DB200C">
        <w:rPr>
          <w:rFonts w:hint="eastAsia"/>
          <w:highlight w:val="yellow"/>
          <w:u w:val="single"/>
          <w:lang w:eastAsia="zh-CN"/>
        </w:rPr>
        <w:t xml:space="preserve"> with HSS for IMS</w:t>
      </w:r>
      <w:r w:rsidRPr="00DB200C">
        <w:rPr>
          <w:highlight w:val="yellow"/>
          <w:u w:val="single"/>
          <w:lang w:eastAsia="ja-JP"/>
        </w:rPr>
        <w:t xml:space="preserve"> </w:t>
      </w:r>
      <w:r w:rsidRPr="00DB200C">
        <w:rPr>
          <w:rFonts w:hint="eastAsia"/>
          <w:highlight w:val="yellow"/>
          <w:u w:val="single"/>
          <w:lang w:eastAsia="zh-CN"/>
        </w:rPr>
        <w:t>are</w:t>
      </w:r>
      <w:r w:rsidRPr="00DB200C">
        <w:rPr>
          <w:highlight w:val="yellow"/>
          <w:u w:val="single"/>
          <w:lang w:eastAsia="ja-JP"/>
        </w:rPr>
        <w:t xml:space="preserve"> </w:t>
      </w:r>
      <w:r w:rsidRPr="00DB200C">
        <w:rPr>
          <w:rFonts w:hint="eastAsia"/>
          <w:highlight w:val="yellow"/>
          <w:u w:val="single"/>
          <w:lang w:eastAsia="zh-CN"/>
        </w:rPr>
        <w:t xml:space="preserve">administered by </w:t>
      </w:r>
      <w:r w:rsidRPr="00DB200C">
        <w:rPr>
          <w:highlight w:val="yellow"/>
          <w:u w:val="single"/>
          <w:lang w:eastAsia="ja-JP"/>
        </w:rPr>
        <w:t xml:space="preserve">the </w:t>
      </w:r>
      <w:r w:rsidRPr="00DB200C">
        <w:rPr>
          <w:rFonts w:hint="eastAsia"/>
          <w:highlight w:val="yellow"/>
          <w:u w:val="single"/>
          <w:lang w:eastAsia="zh-CN"/>
        </w:rPr>
        <w:t>MC</w:t>
      </w:r>
      <w:r w:rsidRPr="00DB200C">
        <w:rPr>
          <w:highlight w:val="yellow"/>
          <w:u w:val="single"/>
          <w:lang w:eastAsia="ja-JP"/>
        </w:rPr>
        <w:t xml:space="preserve"> service provider.</w:t>
      </w:r>
    </w:p>
    <w:p w14:paraId="33900CB4" w14:textId="77777777" w:rsidR="003B5679" w:rsidRPr="00E20AFA" w:rsidRDefault="003B5679" w:rsidP="003B5679">
      <w:pPr>
        <w:jc w:val="center"/>
        <w:rPr>
          <w:highlight w:val="yellow"/>
          <w:lang w:eastAsia="zh-CN"/>
        </w:rPr>
      </w:pPr>
    </w:p>
    <w:p w14:paraId="3844245E" w14:textId="77777777" w:rsidR="003B5679" w:rsidRPr="00DB200C" w:rsidRDefault="003B5679" w:rsidP="003B5679">
      <w:pPr>
        <w:pStyle w:val="TH"/>
        <w:rPr>
          <w:highlight w:val="yellow"/>
          <w:u w:val="single"/>
          <w:lang w:eastAsia="zh-CN"/>
        </w:rPr>
      </w:pPr>
      <w:r w:rsidRPr="00E20AFA">
        <w:rPr>
          <w:highlight w:val="yellow"/>
        </w:rPr>
        <w:object w:dxaOrig="9176" w:dyaOrig="8213" w14:anchorId="4A317618">
          <v:shape id="_x0000_i1074" type="#_x0000_t75" style="width:366.25pt;height:327.55pt" o:ole="">
            <v:imagedata r:id="rId109" o:title=""/>
          </v:shape>
          <o:OLEObject Type="Embed" ProgID="Visio.Drawing.11" ShapeID="_x0000_i1074" DrawAspect="Content" ObjectID="_1716576009" r:id="rId110"/>
        </w:object>
      </w:r>
    </w:p>
    <w:p w14:paraId="2933EEDC" w14:textId="77777777" w:rsidR="003B5679" w:rsidRPr="00DB200C" w:rsidRDefault="003B5679" w:rsidP="003B5679">
      <w:pPr>
        <w:pStyle w:val="TF"/>
        <w:rPr>
          <w:highlight w:val="yellow"/>
          <w:u w:val="single"/>
          <w:lang w:eastAsia="zh-CN"/>
        </w:rPr>
      </w:pPr>
      <w:r w:rsidRPr="00DB200C">
        <w:rPr>
          <w:highlight w:val="yellow"/>
          <w:u w:val="single"/>
          <w:lang w:eastAsia="ja-JP"/>
        </w:rPr>
        <w:t>Figure </w:t>
      </w:r>
      <w:r w:rsidRPr="00DB200C">
        <w:rPr>
          <w:highlight w:val="yellow"/>
          <w:u w:val="single"/>
          <w:lang w:eastAsia="zh-CN"/>
        </w:rPr>
        <w:t>9.2.2.2a</w:t>
      </w:r>
      <w:r w:rsidRPr="00DB200C">
        <w:rPr>
          <w:highlight w:val="yellow"/>
          <w:u w:val="single"/>
          <w:lang w:eastAsia="ja-JP"/>
        </w:rPr>
        <w:t xml:space="preserve"> -</w:t>
      </w:r>
      <w:r w:rsidRPr="00DB200C">
        <w:rPr>
          <w:rFonts w:hint="eastAsia"/>
          <w:highlight w:val="yellow"/>
          <w:u w:val="single"/>
          <w:lang w:eastAsia="zh-CN"/>
        </w:rPr>
        <w:t>4</w:t>
      </w:r>
      <w:r w:rsidRPr="00DB200C">
        <w:rPr>
          <w:highlight w:val="yellow"/>
          <w:u w:val="single"/>
          <w:lang w:eastAsia="ja-JP"/>
        </w:rPr>
        <w:t xml:space="preserve">: </w:t>
      </w:r>
      <w:r w:rsidRPr="00DB200C">
        <w:rPr>
          <w:rFonts w:hint="eastAsia"/>
          <w:highlight w:val="yellow"/>
          <w:u w:val="single"/>
          <w:lang w:eastAsia="zh-CN"/>
        </w:rPr>
        <w:t>MC</w:t>
      </w:r>
      <w:r w:rsidRPr="00DB200C">
        <w:rPr>
          <w:highlight w:val="yellow"/>
          <w:u w:val="single"/>
        </w:rPr>
        <w:t xml:space="preserve"> </w:t>
      </w:r>
      <w:r w:rsidRPr="00DB200C">
        <w:rPr>
          <w:highlight w:val="yellow"/>
          <w:u w:val="single"/>
          <w:lang w:eastAsia="ja-JP"/>
        </w:rPr>
        <w:t>service</w:t>
      </w:r>
      <w:r w:rsidRPr="00DB200C">
        <w:rPr>
          <w:highlight w:val="yellow"/>
          <w:u w:val="single"/>
        </w:rPr>
        <w:t xml:space="preserve"> provider </w:t>
      </w:r>
      <w:r w:rsidRPr="00DB200C">
        <w:rPr>
          <w:rFonts w:hint="eastAsia"/>
          <w:highlight w:val="yellow"/>
          <w:u w:val="single"/>
          <w:lang w:eastAsia="zh-CN"/>
        </w:rPr>
        <w:t>administers</w:t>
      </w:r>
      <w:r w:rsidRPr="00DB200C">
        <w:rPr>
          <w:highlight w:val="yellow"/>
          <w:u w:val="single"/>
        </w:rPr>
        <w:t xml:space="preserve"> </w:t>
      </w:r>
      <w:r w:rsidRPr="00DB200C">
        <w:rPr>
          <w:rFonts w:hint="eastAsia"/>
          <w:highlight w:val="yellow"/>
          <w:u w:val="single"/>
          <w:lang w:eastAsia="zh-CN"/>
        </w:rPr>
        <w:t xml:space="preserve">MC service user database and </w:t>
      </w:r>
      <w:r w:rsidRPr="00DB200C">
        <w:rPr>
          <w:highlight w:val="yellow"/>
          <w:u w:val="single"/>
        </w:rPr>
        <w:t xml:space="preserve">SIP </w:t>
      </w:r>
      <w:r w:rsidRPr="00DB200C">
        <w:rPr>
          <w:rFonts w:hint="eastAsia"/>
          <w:highlight w:val="yellow"/>
          <w:u w:val="single"/>
          <w:lang w:eastAsia="zh-CN"/>
        </w:rPr>
        <w:t>database separate from HSS</w:t>
      </w:r>
    </w:p>
    <w:p w14:paraId="485F370D" w14:textId="77777777" w:rsidR="003B5679" w:rsidRPr="00DB200C" w:rsidRDefault="003B5679" w:rsidP="003B5679">
      <w:pPr>
        <w:rPr>
          <w:u w:val="single"/>
          <w:lang w:eastAsia="ja-JP"/>
        </w:rPr>
      </w:pPr>
      <w:r w:rsidRPr="00DB200C">
        <w:rPr>
          <w:rFonts w:hint="eastAsia"/>
          <w:highlight w:val="yellow"/>
          <w:u w:val="single"/>
          <w:lang w:eastAsia="zh-CN"/>
        </w:rPr>
        <w:t>I</w:t>
      </w:r>
      <w:r w:rsidRPr="00DB200C">
        <w:rPr>
          <w:highlight w:val="yellow"/>
          <w:u w:val="single"/>
          <w:lang w:eastAsia="ja-JP"/>
        </w:rPr>
        <w:t>n figure </w:t>
      </w:r>
      <w:r w:rsidRPr="00DB200C">
        <w:rPr>
          <w:highlight w:val="yellow"/>
          <w:u w:val="single"/>
          <w:lang w:eastAsia="zh-CN"/>
        </w:rPr>
        <w:t>9.2.2.2a</w:t>
      </w:r>
      <w:r w:rsidRPr="00DB200C">
        <w:rPr>
          <w:highlight w:val="yellow"/>
          <w:u w:val="single"/>
          <w:lang w:eastAsia="ja-JP"/>
        </w:rPr>
        <w:t xml:space="preserve"> -</w:t>
      </w:r>
      <w:r w:rsidRPr="00DB200C">
        <w:rPr>
          <w:rFonts w:hint="eastAsia"/>
          <w:highlight w:val="yellow"/>
          <w:u w:val="single"/>
          <w:lang w:eastAsia="zh-CN"/>
        </w:rPr>
        <w:t>4</w:t>
      </w:r>
      <w:r w:rsidRPr="00DB200C">
        <w:rPr>
          <w:highlight w:val="yellow"/>
          <w:u w:val="single"/>
          <w:lang w:eastAsia="ja-JP"/>
        </w:rPr>
        <w:t xml:space="preserve"> </w:t>
      </w:r>
      <w:r w:rsidRPr="00DB200C">
        <w:rPr>
          <w:rFonts w:hint="eastAsia"/>
          <w:highlight w:val="yellow"/>
          <w:u w:val="single"/>
          <w:lang w:eastAsia="zh-CN"/>
        </w:rPr>
        <w:t>t</w:t>
      </w:r>
      <w:r w:rsidRPr="00DB200C">
        <w:rPr>
          <w:highlight w:val="yellow"/>
          <w:u w:val="single"/>
          <w:lang w:eastAsia="ja-JP"/>
        </w:rPr>
        <w:t xml:space="preserve">he </w:t>
      </w:r>
      <w:r w:rsidRPr="00DB200C">
        <w:rPr>
          <w:rFonts w:hint="eastAsia"/>
          <w:highlight w:val="yellow"/>
          <w:u w:val="single"/>
          <w:lang w:eastAsia="zh-CN"/>
        </w:rPr>
        <w:t>SIP</w:t>
      </w:r>
      <w:r w:rsidRPr="00DB200C">
        <w:rPr>
          <w:highlight w:val="yellow"/>
          <w:u w:val="single"/>
          <w:lang w:eastAsia="ja-JP"/>
        </w:rPr>
        <w:t xml:space="preserve"> database</w:t>
      </w:r>
      <w:r w:rsidRPr="00DB200C">
        <w:rPr>
          <w:rFonts w:hint="eastAsia"/>
          <w:highlight w:val="yellow"/>
          <w:u w:val="single"/>
          <w:lang w:eastAsia="zh-CN"/>
        </w:rPr>
        <w:t xml:space="preserve"> and HSS for IMS are</w:t>
      </w:r>
      <w:r w:rsidRPr="00DB200C">
        <w:rPr>
          <w:highlight w:val="yellow"/>
          <w:u w:val="single"/>
          <w:lang w:eastAsia="ja-JP"/>
        </w:rPr>
        <w:t xml:space="preserve"> </w:t>
      </w:r>
      <w:r w:rsidRPr="00DB200C">
        <w:rPr>
          <w:rFonts w:hint="eastAsia"/>
          <w:highlight w:val="yellow"/>
          <w:u w:val="single"/>
          <w:lang w:eastAsia="zh-CN"/>
        </w:rPr>
        <w:t>deployed and administered separately by</w:t>
      </w:r>
      <w:r w:rsidRPr="00DB200C">
        <w:rPr>
          <w:highlight w:val="yellow"/>
          <w:u w:val="single"/>
          <w:lang w:eastAsia="ja-JP"/>
        </w:rPr>
        <w:t xml:space="preserve"> the </w:t>
      </w:r>
      <w:r w:rsidRPr="00DB200C">
        <w:rPr>
          <w:rFonts w:hint="eastAsia"/>
          <w:highlight w:val="yellow"/>
          <w:u w:val="single"/>
          <w:lang w:eastAsia="zh-CN"/>
        </w:rPr>
        <w:t xml:space="preserve">MC service provider and </w:t>
      </w:r>
      <w:r w:rsidRPr="00DB200C">
        <w:rPr>
          <w:highlight w:val="yellow"/>
          <w:u w:val="single"/>
          <w:lang w:eastAsia="ja-JP"/>
        </w:rPr>
        <w:t>PLMN operator</w:t>
      </w:r>
      <w:r w:rsidRPr="00DB200C">
        <w:rPr>
          <w:rFonts w:hint="eastAsia"/>
          <w:highlight w:val="yellow"/>
          <w:u w:val="single"/>
          <w:lang w:eastAsia="zh-CN"/>
        </w:rPr>
        <w:t xml:space="preserve"> respectively</w:t>
      </w:r>
      <w:r w:rsidRPr="00DB200C">
        <w:rPr>
          <w:highlight w:val="yellow"/>
          <w:u w:val="single"/>
          <w:lang w:eastAsia="ja-JP"/>
        </w:rPr>
        <w:t>.</w:t>
      </w:r>
    </w:p>
    <w:p w14:paraId="07CFD25B" w14:textId="77777777" w:rsidR="003B5679" w:rsidRPr="00DB200C" w:rsidRDefault="003B5679" w:rsidP="003B5679">
      <w:pPr>
        <w:pStyle w:val="Heading4"/>
        <w:rPr>
          <w:noProof/>
          <w:lang w:val="en-US" w:eastAsia="zh-CN"/>
        </w:rPr>
      </w:pPr>
      <w:bookmarkStart w:id="512" w:name="_Toc101262435"/>
      <w:r>
        <w:rPr>
          <w:noProof/>
          <w:lang w:val="en-US"/>
        </w:rPr>
        <w:t>6.</w:t>
      </w:r>
      <w:r>
        <w:rPr>
          <w:rFonts w:hint="eastAsia"/>
          <w:noProof/>
          <w:lang w:val="en-US" w:eastAsia="zh-CN"/>
        </w:rPr>
        <w:t>6</w:t>
      </w:r>
      <w:r>
        <w:rPr>
          <w:noProof/>
          <w:lang w:val="en-US"/>
        </w:rPr>
        <w:t>.1.</w:t>
      </w:r>
      <w:r>
        <w:rPr>
          <w:rFonts w:hint="eastAsia"/>
          <w:noProof/>
          <w:lang w:val="en-US" w:eastAsia="zh-CN"/>
        </w:rPr>
        <w:t>3</w:t>
      </w:r>
      <w:r>
        <w:rPr>
          <w:noProof/>
          <w:lang w:val="en-US"/>
        </w:rPr>
        <w:tab/>
        <w:t>Proposed changes to 3GPP TS 23.280</w:t>
      </w:r>
      <w:r>
        <w:rPr>
          <w:rFonts w:hint="eastAsia"/>
          <w:noProof/>
          <w:lang w:val="en-US" w:eastAsia="zh-CN"/>
        </w:rPr>
        <w:t xml:space="preserve"> subclause 9.2.2.3</w:t>
      </w:r>
      <w:bookmarkEnd w:id="505"/>
      <w:bookmarkEnd w:id="506"/>
      <w:bookmarkEnd w:id="507"/>
      <w:bookmarkEnd w:id="508"/>
      <w:bookmarkEnd w:id="509"/>
      <w:bookmarkEnd w:id="510"/>
      <w:bookmarkEnd w:id="511"/>
      <w:r>
        <w:rPr>
          <w:noProof/>
          <w:lang w:val="en-US" w:eastAsia="zh-CN"/>
        </w:rPr>
        <w:tab/>
      </w:r>
      <w:r w:rsidRPr="003E5F68">
        <w:t xml:space="preserve">Control of </w:t>
      </w:r>
      <w:r w:rsidRPr="00DB200C">
        <w:rPr>
          <w:strike/>
          <w:highlight w:val="yellow"/>
        </w:rPr>
        <w:t>bearers</w:t>
      </w:r>
      <w:r w:rsidRPr="00DB200C">
        <w:rPr>
          <w:rFonts w:hint="eastAsia"/>
          <w:highlight w:val="yellow"/>
          <w:u w:val="single"/>
          <w:lang w:eastAsia="zh-CN"/>
        </w:rPr>
        <w:t>5G QoS flows</w:t>
      </w:r>
      <w:r>
        <w:rPr>
          <w:rFonts w:hint="eastAsia"/>
          <w:lang w:eastAsia="zh-CN"/>
        </w:rPr>
        <w:t xml:space="preserve"> </w:t>
      </w:r>
      <w:r w:rsidRPr="003E5F68">
        <w:t xml:space="preserve">by SIP core and </w:t>
      </w:r>
      <w:r>
        <w:rPr>
          <w:rFonts w:hint="eastAsia"/>
          <w:lang w:eastAsia="zh-CN"/>
        </w:rPr>
        <w:t>MC service</w:t>
      </w:r>
      <w:r w:rsidRPr="003E5F68">
        <w:t xml:space="preserve"> server</w:t>
      </w:r>
      <w:bookmarkEnd w:id="512"/>
    </w:p>
    <w:p w14:paraId="4AC59E5C" w14:textId="77777777" w:rsidR="003B5679" w:rsidRPr="003E5F68" w:rsidRDefault="003B5679" w:rsidP="003B5679">
      <w:pPr>
        <w:pStyle w:val="Heading5"/>
      </w:pPr>
      <w:bookmarkStart w:id="513" w:name="_Toc453260166"/>
      <w:bookmarkStart w:id="514" w:name="_Toc453261053"/>
      <w:bookmarkStart w:id="515" w:name="_Toc453279790"/>
      <w:bookmarkStart w:id="516" w:name="_Toc459375128"/>
      <w:bookmarkStart w:id="517" w:name="_Toc468105366"/>
      <w:bookmarkStart w:id="518" w:name="_Toc468110461"/>
      <w:bookmarkStart w:id="519" w:name="_Toc59229404"/>
      <w:bookmarkStart w:id="520" w:name="_Toc101262436"/>
      <w:r>
        <w:rPr>
          <w:noProof/>
          <w:lang w:val="en-US"/>
        </w:rPr>
        <w:t>6.</w:t>
      </w:r>
      <w:r>
        <w:rPr>
          <w:rFonts w:hint="eastAsia"/>
          <w:noProof/>
          <w:lang w:val="en-US" w:eastAsia="zh-CN"/>
        </w:rPr>
        <w:t>6</w:t>
      </w:r>
      <w:r>
        <w:rPr>
          <w:noProof/>
          <w:lang w:val="en-US"/>
        </w:rPr>
        <w:t>.1.</w:t>
      </w:r>
      <w:r>
        <w:rPr>
          <w:rFonts w:hint="eastAsia"/>
          <w:noProof/>
          <w:lang w:val="en-US" w:eastAsia="zh-CN"/>
        </w:rPr>
        <w:t>3</w:t>
      </w:r>
      <w:r>
        <w:rPr>
          <w:noProof/>
          <w:lang w:val="en-US" w:eastAsia="zh-CN"/>
        </w:rPr>
        <w:t>.1</w:t>
      </w:r>
      <w:r>
        <w:rPr>
          <w:noProof/>
          <w:lang w:val="en-US"/>
        </w:rPr>
        <w:tab/>
        <w:t xml:space="preserve">Proposed changes to </w:t>
      </w:r>
      <w:r w:rsidRPr="003E5F68">
        <w:t>9.2.2.3.1</w:t>
      </w:r>
      <w:r w:rsidRPr="003E5F68">
        <w:tab/>
        <w:t>General</w:t>
      </w:r>
      <w:bookmarkEnd w:id="513"/>
      <w:bookmarkEnd w:id="514"/>
      <w:bookmarkEnd w:id="515"/>
      <w:bookmarkEnd w:id="516"/>
      <w:bookmarkEnd w:id="517"/>
      <w:bookmarkEnd w:id="518"/>
      <w:bookmarkEnd w:id="519"/>
      <w:bookmarkEnd w:id="520"/>
    </w:p>
    <w:p w14:paraId="1A591D32" w14:textId="77777777" w:rsidR="003B5679" w:rsidRPr="003E5F68" w:rsidRDefault="003B5679" w:rsidP="003B5679">
      <w:r w:rsidRPr="003E5F68">
        <w:t xml:space="preserve">This subclause describes two different scenarios in which </w:t>
      </w:r>
      <w:r w:rsidRPr="00DB200C">
        <w:rPr>
          <w:strike/>
          <w:highlight w:val="yellow"/>
        </w:rPr>
        <w:t>bearers</w:t>
      </w:r>
      <w:r w:rsidRPr="00DB200C">
        <w:rPr>
          <w:rFonts w:hint="eastAsia"/>
          <w:highlight w:val="yellow"/>
          <w:u w:val="single"/>
          <w:lang w:eastAsia="zh-CN"/>
        </w:rPr>
        <w:t>5G QoS flows</w:t>
      </w:r>
      <w:r w:rsidRPr="003E5F68">
        <w:t xml:space="preserve"> are controlled by access to </w:t>
      </w:r>
      <w:r w:rsidRPr="00DB200C">
        <w:rPr>
          <w:rFonts w:hint="eastAsia"/>
          <w:highlight w:val="yellow"/>
          <w:u w:val="single"/>
          <w:lang w:eastAsia="zh-CN"/>
        </w:rPr>
        <w:t>N5 and/or</w:t>
      </w:r>
      <w:r>
        <w:rPr>
          <w:rFonts w:hint="eastAsia"/>
          <w:lang w:eastAsia="zh-CN"/>
        </w:rPr>
        <w:t xml:space="preserve"> </w:t>
      </w:r>
      <w:r w:rsidRPr="003E5F68">
        <w:t xml:space="preserve">Rx by the SIP core or the </w:t>
      </w:r>
      <w:r>
        <w:rPr>
          <w:rFonts w:hint="eastAsia"/>
          <w:lang w:eastAsia="zh-CN"/>
        </w:rPr>
        <w:t>MC service</w:t>
      </w:r>
      <w:r w:rsidRPr="003E5F68">
        <w:t xml:space="preserve"> server.</w:t>
      </w:r>
    </w:p>
    <w:p w14:paraId="67C1BE9C" w14:textId="77777777" w:rsidR="003B5679" w:rsidRPr="003E5F68" w:rsidRDefault="003B5679" w:rsidP="003B5679">
      <w:r w:rsidRPr="003E5F68">
        <w:t>These may provide suitable models for each of the scenarios listed in subclause 9.2.2.1. However, there is no direct correlation of any of the scenarios described in this subclause to each of the scenarios described in subclause 9.2.2.1.</w:t>
      </w:r>
    </w:p>
    <w:p w14:paraId="0EBA5066" w14:textId="77777777" w:rsidR="003B5679" w:rsidRPr="003E5F68" w:rsidRDefault="003B5679" w:rsidP="003B5679">
      <w:pPr>
        <w:pStyle w:val="Heading5"/>
      </w:pPr>
      <w:bookmarkStart w:id="521" w:name="_Toc453260167"/>
      <w:bookmarkStart w:id="522" w:name="_Toc453261054"/>
      <w:bookmarkStart w:id="523" w:name="_Toc453279791"/>
      <w:bookmarkStart w:id="524" w:name="_Toc459375129"/>
      <w:bookmarkStart w:id="525" w:name="_Toc468105367"/>
      <w:bookmarkStart w:id="526" w:name="_Toc468110462"/>
      <w:bookmarkStart w:id="527" w:name="_Toc59229405"/>
      <w:bookmarkStart w:id="528" w:name="_Toc101262437"/>
      <w:r>
        <w:rPr>
          <w:noProof/>
          <w:lang w:val="en-US"/>
        </w:rPr>
        <w:t>6.</w:t>
      </w:r>
      <w:r>
        <w:rPr>
          <w:rFonts w:hint="eastAsia"/>
          <w:noProof/>
          <w:lang w:val="en-US" w:eastAsia="zh-CN"/>
        </w:rPr>
        <w:t>6</w:t>
      </w:r>
      <w:r>
        <w:rPr>
          <w:noProof/>
          <w:lang w:val="en-US"/>
        </w:rPr>
        <w:t>.1.</w:t>
      </w:r>
      <w:r>
        <w:rPr>
          <w:rFonts w:hint="eastAsia"/>
          <w:noProof/>
          <w:lang w:val="en-US" w:eastAsia="zh-CN"/>
        </w:rPr>
        <w:t>3</w:t>
      </w:r>
      <w:r>
        <w:rPr>
          <w:noProof/>
          <w:lang w:val="en-US" w:eastAsia="zh-CN"/>
        </w:rPr>
        <w:t>.2</w:t>
      </w:r>
      <w:r>
        <w:rPr>
          <w:noProof/>
          <w:lang w:val="en-US"/>
        </w:rPr>
        <w:tab/>
        <w:t xml:space="preserve">Proposed changes to </w:t>
      </w:r>
      <w:r w:rsidRPr="003E5F68">
        <w:t>9.2.2.3.2</w:t>
      </w:r>
      <w:r w:rsidRPr="003E5F68">
        <w:tab/>
      </w:r>
      <w:r w:rsidRPr="00DB200C">
        <w:rPr>
          <w:strike/>
          <w:highlight w:val="yellow"/>
        </w:rPr>
        <w:t>Control of bearers</w:t>
      </w:r>
      <w:r w:rsidRPr="00DB200C">
        <w:rPr>
          <w:rFonts w:hint="eastAsia"/>
          <w:highlight w:val="yellow"/>
          <w:lang w:eastAsia="zh-CN"/>
        </w:rPr>
        <w:t xml:space="preserve"> </w:t>
      </w:r>
      <w:r w:rsidRPr="00DB200C">
        <w:rPr>
          <w:rFonts w:hint="eastAsia"/>
          <w:highlight w:val="yellow"/>
          <w:u w:val="single"/>
          <w:lang w:eastAsia="zh-CN"/>
        </w:rPr>
        <w:t xml:space="preserve">MC Service Resource </w:t>
      </w:r>
      <w:r w:rsidRPr="00DB200C">
        <w:rPr>
          <w:highlight w:val="yellow"/>
          <w:u w:val="single"/>
        </w:rPr>
        <w:t>Control</w:t>
      </w:r>
      <w:r w:rsidRPr="003E5F68">
        <w:t xml:space="preserve"> by SIP core</w:t>
      </w:r>
      <w:bookmarkEnd w:id="521"/>
      <w:bookmarkEnd w:id="522"/>
      <w:bookmarkEnd w:id="523"/>
      <w:bookmarkEnd w:id="524"/>
      <w:bookmarkEnd w:id="525"/>
      <w:bookmarkEnd w:id="526"/>
      <w:bookmarkEnd w:id="527"/>
      <w:bookmarkEnd w:id="528"/>
    </w:p>
    <w:p w14:paraId="1CAB17D9" w14:textId="77777777" w:rsidR="003B5679" w:rsidRPr="003E5F68" w:rsidRDefault="003B5679" w:rsidP="003B5679">
      <w:pPr>
        <w:rPr>
          <w:lang w:eastAsia="zh-CN"/>
        </w:rPr>
      </w:pPr>
      <w:r w:rsidRPr="003E5F68">
        <w:t xml:space="preserve">In this scenario, </w:t>
      </w:r>
      <w:r w:rsidRPr="00DB200C">
        <w:rPr>
          <w:strike/>
          <w:highlight w:val="yellow"/>
        </w:rPr>
        <w:t>bearer</w:t>
      </w:r>
      <w:r w:rsidRPr="00DB200C">
        <w:rPr>
          <w:highlight w:val="yellow"/>
          <w:u w:val="single"/>
        </w:rPr>
        <w:t>MC</w:t>
      </w:r>
      <w:r w:rsidRPr="00DB200C">
        <w:rPr>
          <w:rFonts w:hint="eastAsia"/>
          <w:highlight w:val="yellow"/>
          <w:u w:val="single"/>
          <w:lang w:eastAsia="zh-CN"/>
        </w:rPr>
        <w:t xml:space="preserve"> service resource</w:t>
      </w:r>
      <w:r w:rsidRPr="003E5F68">
        <w:t xml:space="preserve"> control is performed by the SIP core alone, as shown in figure 9.2.2.3.2-1 below.</w:t>
      </w:r>
      <w:r>
        <w:rPr>
          <w:rFonts w:hint="eastAsia"/>
          <w:lang w:eastAsia="zh-CN"/>
        </w:rPr>
        <w:t xml:space="preserve"> </w:t>
      </w:r>
      <w:r w:rsidRPr="00DB200C">
        <w:rPr>
          <w:rFonts w:hint="eastAsia"/>
          <w:highlight w:val="yellow"/>
          <w:u w:val="single"/>
          <w:lang w:eastAsia="zh-CN"/>
        </w:rPr>
        <w:t>Either the N5 interface or the Rx interface is used between the SIP core and the PCF in 5GS</w:t>
      </w:r>
      <w:r w:rsidRPr="00760588">
        <w:rPr>
          <w:rFonts w:hint="eastAsia"/>
          <w:highlight w:val="yellow"/>
          <w:lang w:eastAsia="zh-CN"/>
        </w:rPr>
        <w:t>.</w:t>
      </w:r>
    </w:p>
    <w:p w14:paraId="6ABE9B8C" w14:textId="77777777" w:rsidR="003B5679" w:rsidRPr="00760588" w:rsidRDefault="003B5679" w:rsidP="003B5679">
      <w:pPr>
        <w:pStyle w:val="TH"/>
        <w:rPr>
          <w:u w:val="single"/>
        </w:rPr>
      </w:pPr>
      <w:r w:rsidRPr="00B25A1F">
        <w:lastRenderedPageBreak/>
        <w:t xml:space="preserve"> </w:t>
      </w:r>
      <w:r w:rsidRPr="00760588">
        <w:rPr>
          <w:highlight w:val="yellow"/>
        </w:rPr>
        <w:object w:dxaOrig="3846" w:dyaOrig="3671" w14:anchorId="668C470A">
          <v:shape id="_x0000_i1075" type="#_x0000_t75" style="width:191.45pt;height:183.1pt" o:ole="">
            <v:imagedata r:id="rId111" o:title=""/>
          </v:shape>
          <o:OLEObject Type="Embed" ProgID="Visio.Drawing.11" ShapeID="_x0000_i1075" DrawAspect="Content" ObjectID="_1716576010" r:id="rId112"/>
        </w:object>
      </w:r>
    </w:p>
    <w:p w14:paraId="2D624126" w14:textId="77777777" w:rsidR="003B5679" w:rsidRPr="003E5F68" w:rsidRDefault="003B5679" w:rsidP="003B5679">
      <w:pPr>
        <w:pStyle w:val="TF"/>
      </w:pPr>
      <w:r w:rsidRPr="003E5F68">
        <w:t xml:space="preserve">Figure 9.2.2.3.2-1: </w:t>
      </w:r>
      <w:r w:rsidRPr="00DB200C">
        <w:rPr>
          <w:strike/>
          <w:highlight w:val="yellow"/>
        </w:rPr>
        <w:t>Bearer</w:t>
      </w:r>
      <w:r w:rsidRPr="00DB200C">
        <w:rPr>
          <w:rFonts w:hint="eastAsia"/>
          <w:highlight w:val="yellow"/>
          <w:u w:val="single"/>
          <w:lang w:eastAsia="zh-CN"/>
        </w:rPr>
        <w:t>MC</w:t>
      </w:r>
      <w:r w:rsidRPr="00DB200C">
        <w:rPr>
          <w:highlight w:val="yellow"/>
          <w:u w:val="single"/>
        </w:rPr>
        <w:t xml:space="preserve"> </w:t>
      </w:r>
      <w:r w:rsidRPr="00DB200C">
        <w:rPr>
          <w:rFonts w:hint="eastAsia"/>
          <w:highlight w:val="yellow"/>
          <w:u w:val="single"/>
          <w:lang w:eastAsia="zh-CN"/>
        </w:rPr>
        <w:t>service resource</w:t>
      </w:r>
      <w:r>
        <w:rPr>
          <w:rFonts w:hint="eastAsia"/>
          <w:lang w:eastAsia="zh-CN"/>
        </w:rPr>
        <w:t xml:space="preserve"> </w:t>
      </w:r>
      <w:r w:rsidRPr="003E5F68">
        <w:t>control by SIP core</w:t>
      </w:r>
    </w:p>
    <w:p w14:paraId="2D6A08E0" w14:textId="77777777" w:rsidR="003B5679" w:rsidRPr="003E5F68" w:rsidRDefault="003B5679" w:rsidP="003B5679">
      <w:pPr>
        <w:pStyle w:val="Heading5"/>
      </w:pPr>
      <w:bookmarkStart w:id="529" w:name="_Toc453260168"/>
      <w:bookmarkStart w:id="530" w:name="_Toc453261055"/>
      <w:bookmarkStart w:id="531" w:name="_Toc453279792"/>
      <w:bookmarkStart w:id="532" w:name="_Toc459375130"/>
      <w:bookmarkStart w:id="533" w:name="_Toc468105368"/>
      <w:bookmarkStart w:id="534" w:name="_Toc468110463"/>
      <w:bookmarkStart w:id="535" w:name="_Toc59229406"/>
      <w:bookmarkStart w:id="536" w:name="_Toc101262438"/>
      <w:r>
        <w:rPr>
          <w:noProof/>
          <w:lang w:val="en-US"/>
        </w:rPr>
        <w:t>6.</w:t>
      </w:r>
      <w:r>
        <w:rPr>
          <w:rFonts w:hint="eastAsia"/>
          <w:noProof/>
          <w:lang w:val="en-US" w:eastAsia="zh-CN"/>
        </w:rPr>
        <w:t>6</w:t>
      </w:r>
      <w:r>
        <w:rPr>
          <w:noProof/>
          <w:lang w:val="en-US"/>
        </w:rPr>
        <w:t>.1.</w:t>
      </w:r>
      <w:r>
        <w:rPr>
          <w:rFonts w:hint="eastAsia"/>
          <w:noProof/>
          <w:lang w:val="en-US" w:eastAsia="zh-CN"/>
        </w:rPr>
        <w:t>3</w:t>
      </w:r>
      <w:r>
        <w:rPr>
          <w:noProof/>
          <w:lang w:val="en-US" w:eastAsia="zh-CN"/>
        </w:rPr>
        <w:t>.3</w:t>
      </w:r>
      <w:r>
        <w:rPr>
          <w:noProof/>
          <w:lang w:val="en-US"/>
        </w:rPr>
        <w:tab/>
        <w:t xml:space="preserve">Proposed changes to </w:t>
      </w:r>
      <w:r w:rsidRPr="003E5F68">
        <w:t>9.2.2.3.3</w:t>
      </w:r>
      <w:r w:rsidRPr="003E5F68">
        <w:tab/>
      </w:r>
      <w:r w:rsidRPr="00DB200C">
        <w:rPr>
          <w:strike/>
          <w:highlight w:val="yellow"/>
        </w:rPr>
        <w:t>Control of bearers</w:t>
      </w:r>
      <w:r w:rsidRPr="00DB200C">
        <w:rPr>
          <w:rFonts w:hint="eastAsia"/>
          <w:highlight w:val="yellow"/>
          <w:u w:val="single"/>
          <w:lang w:eastAsia="zh-CN"/>
        </w:rPr>
        <w:t xml:space="preserve">MC Service Resource </w:t>
      </w:r>
      <w:r w:rsidRPr="00DB200C">
        <w:rPr>
          <w:highlight w:val="yellow"/>
          <w:u w:val="single"/>
        </w:rPr>
        <w:t>Control</w:t>
      </w:r>
      <w:r w:rsidRPr="003E5F68">
        <w:t xml:space="preserve"> by </w:t>
      </w:r>
      <w:r>
        <w:rPr>
          <w:rFonts w:hint="eastAsia"/>
          <w:lang w:eastAsia="zh-CN"/>
        </w:rPr>
        <w:t>MC service</w:t>
      </w:r>
      <w:r w:rsidRPr="003E5F68">
        <w:t xml:space="preserve"> server</w:t>
      </w:r>
      <w:bookmarkEnd w:id="529"/>
      <w:bookmarkEnd w:id="530"/>
      <w:bookmarkEnd w:id="531"/>
      <w:bookmarkEnd w:id="532"/>
      <w:bookmarkEnd w:id="533"/>
      <w:bookmarkEnd w:id="534"/>
      <w:bookmarkEnd w:id="535"/>
      <w:bookmarkEnd w:id="536"/>
    </w:p>
    <w:p w14:paraId="57E34A72" w14:textId="77777777" w:rsidR="003B5679" w:rsidRPr="003E5F68" w:rsidRDefault="003B5679" w:rsidP="003B5679">
      <w:pPr>
        <w:rPr>
          <w:lang w:eastAsia="zh-CN"/>
        </w:rPr>
      </w:pPr>
      <w:r w:rsidRPr="003E5F68">
        <w:t xml:space="preserve">In this scenario, </w:t>
      </w:r>
      <w:r w:rsidRPr="00DB200C">
        <w:rPr>
          <w:strike/>
          <w:highlight w:val="yellow"/>
        </w:rPr>
        <w:t>bearer</w:t>
      </w:r>
      <w:r w:rsidRPr="00DB200C">
        <w:rPr>
          <w:rFonts w:hint="eastAsia"/>
          <w:highlight w:val="yellow"/>
          <w:u w:val="single"/>
          <w:lang w:eastAsia="zh-CN"/>
        </w:rPr>
        <w:t>MC service resource</w:t>
      </w:r>
      <w:r w:rsidRPr="003E5F68">
        <w:t xml:space="preserve"> control is performed by the </w:t>
      </w:r>
      <w:r>
        <w:rPr>
          <w:rFonts w:hint="eastAsia"/>
          <w:lang w:eastAsia="zh-CN"/>
        </w:rPr>
        <w:t>MC service</w:t>
      </w:r>
      <w:r w:rsidRPr="003E5F68">
        <w:t xml:space="preserve"> server alone, as shown in figure 9.2.2.3.3-1 below.</w:t>
      </w:r>
      <w:r>
        <w:rPr>
          <w:rFonts w:hint="eastAsia"/>
          <w:lang w:eastAsia="zh-CN"/>
        </w:rPr>
        <w:t xml:space="preserve"> </w:t>
      </w:r>
      <w:r w:rsidRPr="00DB200C">
        <w:rPr>
          <w:rFonts w:hint="eastAsia"/>
          <w:highlight w:val="yellow"/>
          <w:u w:val="single"/>
          <w:lang w:eastAsia="zh-CN"/>
        </w:rPr>
        <w:t>Either the N5 interface or the Rx interface is used between the MC service server and the PCF in 5GS.</w:t>
      </w:r>
    </w:p>
    <w:p w14:paraId="45ABE5C9" w14:textId="77777777" w:rsidR="003B5679" w:rsidRPr="00760588" w:rsidRDefault="003B5679" w:rsidP="003B5679">
      <w:pPr>
        <w:pStyle w:val="TH"/>
        <w:rPr>
          <w:u w:val="single"/>
        </w:rPr>
      </w:pPr>
      <w:r w:rsidRPr="00B25A1F">
        <w:t xml:space="preserve"> </w:t>
      </w:r>
      <w:r w:rsidRPr="00760588">
        <w:rPr>
          <w:highlight w:val="yellow"/>
        </w:rPr>
        <w:object w:dxaOrig="3846" w:dyaOrig="3671" w14:anchorId="2E8E400C">
          <v:shape id="_x0000_i1076" type="#_x0000_t75" style="width:191.45pt;height:183.1pt" o:ole="">
            <v:imagedata r:id="rId113" o:title=""/>
          </v:shape>
          <o:OLEObject Type="Embed" ProgID="Visio.Drawing.11" ShapeID="_x0000_i1076" DrawAspect="Content" ObjectID="_1716576011" r:id="rId114"/>
        </w:object>
      </w:r>
    </w:p>
    <w:p w14:paraId="6E9B18D9" w14:textId="77777777" w:rsidR="003B5679" w:rsidRPr="003E5F68" w:rsidRDefault="003B5679" w:rsidP="003B5679">
      <w:pPr>
        <w:pStyle w:val="TF"/>
      </w:pPr>
      <w:r w:rsidRPr="003E5F68">
        <w:t xml:space="preserve">Figure 9.2.2.3.3-1: </w:t>
      </w:r>
      <w:r w:rsidRPr="00DB200C">
        <w:rPr>
          <w:strike/>
          <w:highlight w:val="yellow"/>
        </w:rPr>
        <w:t>Bearer</w:t>
      </w:r>
      <w:r w:rsidRPr="00DB200C">
        <w:rPr>
          <w:rFonts w:hint="eastAsia"/>
          <w:highlight w:val="yellow"/>
          <w:u w:val="single"/>
          <w:lang w:eastAsia="zh-CN"/>
        </w:rPr>
        <w:t>MC service resource</w:t>
      </w:r>
      <w:r w:rsidRPr="003E5F68">
        <w:t xml:space="preserve"> control by </w:t>
      </w:r>
      <w:r>
        <w:rPr>
          <w:rFonts w:hint="eastAsia"/>
          <w:lang w:eastAsia="zh-CN"/>
        </w:rPr>
        <w:t>MC service</w:t>
      </w:r>
      <w:r w:rsidRPr="003E5F68">
        <w:t xml:space="preserve"> server</w:t>
      </w:r>
    </w:p>
    <w:p w14:paraId="4F152BF3" w14:textId="77777777" w:rsidR="003B5679" w:rsidRDefault="003B5679" w:rsidP="003B5679">
      <w:pPr>
        <w:pStyle w:val="Heading3"/>
      </w:pPr>
      <w:bookmarkStart w:id="537" w:name="_Toc101262439"/>
      <w:r>
        <w:t>6.6.2</w:t>
      </w:r>
      <w:r w:rsidRPr="00324420">
        <w:rPr>
          <w:rFonts w:ascii="Calibri" w:hAnsi="Calibri"/>
          <w:sz w:val="22"/>
          <w:szCs w:val="22"/>
          <w:lang w:eastAsia="en-GB"/>
        </w:rPr>
        <w:tab/>
      </w:r>
      <w:r>
        <w:t>Impacts on existing nodes and functionality</w:t>
      </w:r>
      <w:bookmarkEnd w:id="537"/>
    </w:p>
    <w:p w14:paraId="7A43F180" w14:textId="77777777" w:rsidR="003B5679" w:rsidRDefault="003B5679" w:rsidP="003B5679">
      <w:pPr>
        <w:rPr>
          <w:lang w:eastAsia="zh-CN"/>
        </w:rPr>
      </w:pPr>
      <w:r>
        <w:rPr>
          <w:rFonts w:hint="eastAsia"/>
          <w:lang w:eastAsia="zh-CN"/>
        </w:rPr>
        <w:t>This solution is based on new on-network functional model proposed which is also aligned with the functional models in solution #1. The MC service server, SIP core and MC service UE need to support 5GS reference points and functionalities as defined in 3GPP TS 23.501 [10].</w:t>
      </w:r>
    </w:p>
    <w:p w14:paraId="1B94AEBE" w14:textId="77777777" w:rsidR="003B5679" w:rsidRDefault="003B5679" w:rsidP="003B5679">
      <w:pPr>
        <w:pStyle w:val="Heading3"/>
      </w:pPr>
      <w:bookmarkStart w:id="538" w:name="_Toc101262440"/>
      <w:r>
        <w:t>6.6.3</w:t>
      </w:r>
      <w:r w:rsidRPr="00324420">
        <w:rPr>
          <w:rFonts w:ascii="Calibri" w:hAnsi="Calibri"/>
          <w:sz w:val="22"/>
          <w:szCs w:val="22"/>
          <w:lang w:eastAsia="en-GB"/>
        </w:rPr>
        <w:tab/>
      </w:r>
      <w:r>
        <w:t>Solution evaluation</w:t>
      </w:r>
      <w:bookmarkEnd w:id="538"/>
    </w:p>
    <w:p w14:paraId="32007096" w14:textId="77777777" w:rsidR="003B5679" w:rsidRPr="00500304" w:rsidRDefault="003B5679" w:rsidP="003B5679">
      <w:pPr>
        <w:rPr>
          <w:lang w:eastAsia="zh-CN"/>
        </w:rPr>
      </w:pPr>
      <w:r>
        <w:rPr>
          <w:lang w:eastAsia="zh-CN"/>
        </w:rPr>
        <w:t>T</w:t>
      </w:r>
      <w:r>
        <w:rPr>
          <w:rFonts w:hint="eastAsia"/>
          <w:lang w:eastAsia="zh-CN"/>
        </w:rPr>
        <w:t xml:space="preserve">his solution resolves the key issue #7 on </w:t>
      </w:r>
      <w:r>
        <w:rPr>
          <w:lang w:eastAsia="zh-CN"/>
        </w:rPr>
        <w:t>deployment</w:t>
      </w:r>
      <w:r>
        <w:rPr>
          <w:rFonts w:hint="eastAsia"/>
          <w:lang w:eastAsia="zh-CN"/>
        </w:rPr>
        <w:t xml:space="preserve"> scenarios with the necessary assessment and updates on d</w:t>
      </w:r>
      <w:r>
        <w:rPr>
          <w:lang w:eastAsia="zh-CN"/>
        </w:rPr>
        <w:t>eployment scenarios</w:t>
      </w:r>
      <w:r w:rsidRPr="00D62D51">
        <w:rPr>
          <w:lang w:eastAsia="zh-CN"/>
        </w:rPr>
        <w:t xml:space="preserve"> of TS 23.280</w:t>
      </w:r>
      <w:r>
        <w:rPr>
          <w:rFonts w:hint="eastAsia"/>
          <w:lang w:eastAsia="zh-CN"/>
        </w:rPr>
        <w:t xml:space="preserve"> for 5GS impacts.</w:t>
      </w:r>
    </w:p>
    <w:p w14:paraId="55EC01DC" w14:textId="77777777" w:rsidR="003B5679" w:rsidRPr="00BA3B15" w:rsidRDefault="003B5679" w:rsidP="003B5679">
      <w:pPr>
        <w:pStyle w:val="Heading2"/>
        <w:rPr>
          <w:lang w:eastAsia="zh-CN"/>
        </w:rPr>
      </w:pPr>
      <w:bookmarkStart w:id="539" w:name="_Toc101262441"/>
      <w:r w:rsidRPr="00BA3B15">
        <w:rPr>
          <w:lang w:eastAsia="zh-CN"/>
        </w:rPr>
        <w:lastRenderedPageBreak/>
        <w:t>6.7</w:t>
      </w:r>
      <w:r w:rsidRPr="00BA3B15">
        <w:rPr>
          <w:lang w:eastAsia="zh-CN"/>
        </w:rPr>
        <w:tab/>
      </w:r>
      <w:r>
        <w:rPr>
          <w:lang w:eastAsia="zh-CN"/>
        </w:rPr>
        <w:t xml:space="preserve">Solution 7: </w:t>
      </w:r>
      <w:r w:rsidRPr="00BA3B15">
        <w:rPr>
          <w:lang w:eastAsia="zh-CN"/>
        </w:rPr>
        <w:t>MC service integration</w:t>
      </w:r>
      <w:bookmarkEnd w:id="539"/>
    </w:p>
    <w:p w14:paraId="5A1026D1" w14:textId="77777777" w:rsidR="003B5679" w:rsidRDefault="003B5679" w:rsidP="003B5679">
      <w:pPr>
        <w:pStyle w:val="Heading3"/>
        <w:rPr>
          <w:lang w:eastAsia="zh-CN"/>
        </w:rPr>
      </w:pPr>
      <w:bookmarkStart w:id="540" w:name="_Toc101262442"/>
      <w:r w:rsidRPr="00BA3B15">
        <w:rPr>
          <w:lang w:eastAsia="zh-CN"/>
        </w:rPr>
        <w:t>6.7.1</w:t>
      </w:r>
      <w:r w:rsidRPr="00BA3B15">
        <w:rPr>
          <w:lang w:eastAsia="zh-CN"/>
        </w:rPr>
        <w:tab/>
        <w:t>General</w:t>
      </w:r>
      <w:bookmarkEnd w:id="540"/>
    </w:p>
    <w:p w14:paraId="38AE0E39" w14:textId="2E5FAD08" w:rsidR="003B5679" w:rsidRDefault="003B5679" w:rsidP="003B5679">
      <w:pPr>
        <w:rPr>
          <w:noProof/>
        </w:rPr>
      </w:pPr>
      <w:r w:rsidRPr="00BA3B15">
        <w:rPr>
          <w:noProof/>
        </w:rPr>
        <w:t xml:space="preserve">Until now, the focus has mainly been on the operation of the MC system and 3GPP system under the same </w:t>
      </w:r>
      <w:r>
        <w:rPr>
          <w:noProof/>
        </w:rPr>
        <w:t xml:space="preserve">trusted </w:t>
      </w:r>
      <w:r w:rsidRPr="00BA3B15">
        <w:rPr>
          <w:noProof/>
        </w:rPr>
        <w:t>domain</w:t>
      </w:r>
      <w:r>
        <w:rPr>
          <w:noProof/>
        </w:rPr>
        <w:t>,</w:t>
      </w:r>
      <w:r w:rsidRPr="00BA3B15">
        <w:rPr>
          <w:noProof/>
        </w:rPr>
        <w:t xml:space="preserve"> where the MC </w:t>
      </w:r>
      <w:r>
        <w:rPr>
          <w:noProof/>
        </w:rPr>
        <w:t>system can be allowed to interact</w:t>
      </w:r>
      <w:r w:rsidRPr="00BA3B15">
        <w:rPr>
          <w:noProof/>
        </w:rPr>
        <w:t xml:space="preserve"> directly </w:t>
      </w:r>
      <w:r>
        <w:rPr>
          <w:noProof/>
        </w:rPr>
        <w:t>with relevant 5GS control plane functions</w:t>
      </w:r>
      <w:r w:rsidRPr="00B62264">
        <w:rPr>
          <w:noProof/>
        </w:rPr>
        <w:t xml:space="preserve">. MC system including the SIP core can also be </w:t>
      </w:r>
      <w:r>
        <w:rPr>
          <w:noProof/>
        </w:rPr>
        <w:t>deployed</w:t>
      </w:r>
      <w:r w:rsidRPr="00B62264">
        <w:rPr>
          <w:noProof/>
        </w:rPr>
        <w:t xml:space="preserve"> </w:t>
      </w:r>
      <w:r>
        <w:rPr>
          <w:noProof/>
        </w:rPr>
        <w:t>to</w:t>
      </w:r>
      <w:r w:rsidRPr="00B62264">
        <w:rPr>
          <w:noProof/>
        </w:rPr>
        <w:t xml:space="preserve"> </w:t>
      </w:r>
      <w:r>
        <w:rPr>
          <w:noProof/>
        </w:rPr>
        <w:t>in</w:t>
      </w:r>
      <w:r w:rsidRPr="00B62264">
        <w:rPr>
          <w:noProof/>
        </w:rPr>
        <w:t>direct</w:t>
      </w:r>
      <w:r>
        <w:rPr>
          <w:noProof/>
        </w:rPr>
        <w:t xml:space="preserve">ly </w:t>
      </w:r>
      <w:r w:rsidRPr="00B62264">
        <w:rPr>
          <w:noProof/>
        </w:rPr>
        <w:t xml:space="preserve">interact with </w:t>
      </w:r>
      <w:r>
        <w:rPr>
          <w:noProof/>
        </w:rPr>
        <w:t xml:space="preserve">relevant </w:t>
      </w:r>
      <w:r w:rsidRPr="00B62264">
        <w:rPr>
          <w:noProof/>
        </w:rPr>
        <w:t>5G</w:t>
      </w:r>
      <w:r>
        <w:rPr>
          <w:noProof/>
        </w:rPr>
        <w:t>C n</w:t>
      </w:r>
      <w:r w:rsidRPr="00B62264">
        <w:rPr>
          <w:noProof/>
        </w:rPr>
        <w:t xml:space="preserve">etwork </w:t>
      </w:r>
      <w:r>
        <w:rPr>
          <w:noProof/>
        </w:rPr>
        <w:t>f</w:t>
      </w:r>
      <w:r w:rsidRPr="00B62264">
        <w:rPr>
          <w:noProof/>
        </w:rPr>
        <w:t>unctions</w:t>
      </w:r>
      <w:r>
        <w:rPr>
          <w:noProof/>
        </w:rPr>
        <w:t xml:space="preserve"> using external exposure framework via Network Exposure Functions (NEF) in accordance with 3GPP TS 23.501 [10]</w:t>
      </w:r>
      <w:r w:rsidRPr="00BA3B15">
        <w:rPr>
          <w:noProof/>
        </w:rPr>
        <w:t>.</w:t>
      </w:r>
    </w:p>
    <w:p w14:paraId="08646293" w14:textId="77777777" w:rsidR="003B5679" w:rsidRPr="00BA3B15" w:rsidRDefault="003B5679" w:rsidP="003B5679">
      <w:pPr>
        <w:rPr>
          <w:noProof/>
        </w:rPr>
      </w:pPr>
      <w:r w:rsidRPr="00BA3B15">
        <w:rPr>
          <w:noProof/>
        </w:rPr>
        <w:t xml:space="preserve">These two approaches then also differ in the use of the 5GS reference points </w:t>
      </w:r>
      <w:r>
        <w:rPr>
          <w:noProof/>
        </w:rPr>
        <w:t xml:space="preserve">having different capabilities </w:t>
      </w:r>
      <w:r w:rsidRPr="00BA3B15">
        <w:rPr>
          <w:noProof/>
        </w:rPr>
        <w:t xml:space="preserve">provided to access </w:t>
      </w:r>
      <w:r>
        <w:rPr>
          <w:noProof/>
        </w:rPr>
        <w:t xml:space="preserve">relevant </w:t>
      </w:r>
      <w:r w:rsidRPr="00BA3B15">
        <w:rPr>
          <w:noProof/>
        </w:rPr>
        <w:t>5G</w:t>
      </w:r>
      <w:r>
        <w:rPr>
          <w:noProof/>
        </w:rPr>
        <w:t>C</w:t>
      </w:r>
      <w:r w:rsidRPr="00BA3B15">
        <w:rPr>
          <w:noProof/>
        </w:rPr>
        <w:t xml:space="preserve"> network functions. In the following, therefore, the aspect of </w:t>
      </w:r>
      <w:r>
        <w:rPr>
          <w:noProof/>
        </w:rPr>
        <w:t>ind</w:t>
      </w:r>
      <w:r w:rsidRPr="00BA3B15">
        <w:rPr>
          <w:noProof/>
        </w:rPr>
        <w:t>irect inter</w:t>
      </w:r>
      <w:r>
        <w:rPr>
          <w:noProof/>
        </w:rPr>
        <w:t>action</w:t>
      </w:r>
      <w:r w:rsidRPr="00BA3B15">
        <w:rPr>
          <w:noProof/>
        </w:rPr>
        <w:t xml:space="preserve"> </w:t>
      </w:r>
      <w:r>
        <w:rPr>
          <w:noProof/>
        </w:rPr>
        <w:t>approach f</w:t>
      </w:r>
      <w:r w:rsidRPr="00BA3B15">
        <w:rPr>
          <w:noProof/>
        </w:rPr>
        <w:t>rom MC services/SIP core to 5G</w:t>
      </w:r>
      <w:r>
        <w:rPr>
          <w:noProof/>
        </w:rPr>
        <w:t>C</w:t>
      </w:r>
      <w:r w:rsidRPr="00BA3B15">
        <w:rPr>
          <w:noProof/>
        </w:rPr>
        <w:t xml:space="preserve"> network functions is specifically addressed.</w:t>
      </w:r>
    </w:p>
    <w:p w14:paraId="0E2647EB" w14:textId="77777777" w:rsidR="003B5679" w:rsidRPr="00BA3B15" w:rsidRDefault="003B5679" w:rsidP="003B5679">
      <w:pPr>
        <w:pStyle w:val="Heading3"/>
        <w:rPr>
          <w:noProof/>
        </w:rPr>
      </w:pPr>
      <w:bookmarkStart w:id="541" w:name="_Toc101262443"/>
      <w:r w:rsidRPr="00BA3B15">
        <w:rPr>
          <w:lang w:eastAsia="zh-CN"/>
        </w:rPr>
        <w:t>6.7.2</w:t>
      </w:r>
      <w:r w:rsidRPr="00BA3B15">
        <w:rPr>
          <w:lang w:eastAsia="zh-CN"/>
        </w:rPr>
        <w:tab/>
      </w:r>
      <w:r w:rsidRPr="00BA3B15">
        <w:rPr>
          <w:noProof/>
        </w:rPr>
        <w:t>Common functional model impact</w:t>
      </w:r>
      <w:bookmarkEnd w:id="541"/>
    </w:p>
    <w:p w14:paraId="6DA1C3C8" w14:textId="77777777" w:rsidR="003B5679" w:rsidRDefault="003B5679" w:rsidP="003B5679">
      <w:pPr>
        <w:rPr>
          <w:noProof/>
        </w:rPr>
      </w:pPr>
      <w:r w:rsidRPr="00BA3B15">
        <w:rPr>
          <w:noProof/>
        </w:rPr>
        <w:t xml:space="preserve">For the use of the </w:t>
      </w:r>
      <w:r>
        <w:rPr>
          <w:noProof/>
        </w:rPr>
        <w:t>in</w:t>
      </w:r>
      <w:r w:rsidRPr="00BA3B15">
        <w:rPr>
          <w:noProof/>
        </w:rPr>
        <w:t>direct inter</w:t>
      </w:r>
      <w:r>
        <w:rPr>
          <w:noProof/>
        </w:rPr>
        <w:t xml:space="preserve">action </w:t>
      </w:r>
      <w:r w:rsidRPr="00BA3B15">
        <w:rPr>
          <w:noProof/>
        </w:rPr>
        <w:t xml:space="preserve">between SIP core and </w:t>
      </w:r>
      <w:r>
        <w:rPr>
          <w:noProof/>
        </w:rPr>
        <w:t xml:space="preserve">relevant </w:t>
      </w:r>
      <w:r w:rsidRPr="00BA3B15">
        <w:rPr>
          <w:noProof/>
        </w:rPr>
        <w:t xml:space="preserve">5GS </w:t>
      </w:r>
      <w:r>
        <w:rPr>
          <w:noProof/>
        </w:rPr>
        <w:t xml:space="preserve">network functions, </w:t>
      </w:r>
      <w:r w:rsidRPr="00BA3B15">
        <w:rPr>
          <w:noProof/>
        </w:rPr>
        <w:t>N33 reference point towards 5GS Network Exposure Function (NEF) need to be considered to coordinate the corresponding MC service communication parameter with the PCF and the UE affecting the 5GS transport. The common functional model for signalling control plane is to be extended through the explicit use of the N33 reference point.</w:t>
      </w:r>
      <w:r>
        <w:rPr>
          <w:noProof/>
        </w:rPr>
        <w:t xml:space="preserve"> In accordance to 3GPP TS 23.002 [20] applicable for SIP core or 3GPP TS 23.228 [14] applicable for IMS N33 reference point is not supported.</w:t>
      </w:r>
    </w:p>
    <w:p w14:paraId="71E0BF72" w14:textId="77777777" w:rsidR="003B5679" w:rsidRPr="00BA3B15" w:rsidRDefault="003B5679" w:rsidP="003B5679">
      <w:pPr>
        <w:pStyle w:val="EditorsNote"/>
        <w:rPr>
          <w:noProof/>
        </w:rPr>
      </w:pPr>
      <w:r>
        <w:rPr>
          <w:noProof/>
        </w:rPr>
        <w:t>Editor</w:t>
      </w:r>
      <w:r w:rsidRPr="00897366">
        <w:rPr>
          <w:noProof/>
        </w:rPr>
        <w:t>'</w:t>
      </w:r>
      <w:r>
        <w:rPr>
          <w:noProof/>
        </w:rPr>
        <w:t>s Note:</w:t>
      </w:r>
      <w:r>
        <w:rPr>
          <w:noProof/>
        </w:rPr>
        <w:tab/>
        <w:t>The use of N33 reference by the SIP core is FFS.</w:t>
      </w:r>
    </w:p>
    <w:p w14:paraId="561D78EA" w14:textId="77777777" w:rsidR="003B5679" w:rsidRPr="00BA3B15" w:rsidRDefault="003B5679" w:rsidP="003B5679">
      <w:pPr>
        <w:pStyle w:val="TH"/>
        <w:rPr>
          <w:noProof/>
        </w:rPr>
      </w:pPr>
      <w:r>
        <w:object w:dxaOrig="9709" w:dyaOrig="8401" w14:anchorId="223BD80A">
          <v:shape id="_x0000_i1077" type="#_x0000_t75" style="width:481.55pt;height:417pt" o:ole="">
            <v:imagedata r:id="rId115" o:title=""/>
          </v:shape>
          <o:OLEObject Type="Embed" ProgID="Visio.Drawing.15" ShapeID="_x0000_i1077" DrawAspect="Content" ObjectID="_1716576012" r:id="rId116"/>
        </w:object>
      </w:r>
    </w:p>
    <w:p w14:paraId="43B496A1" w14:textId="77777777" w:rsidR="003B5679" w:rsidRPr="00BA3B15" w:rsidRDefault="003B5679" w:rsidP="003B5679">
      <w:pPr>
        <w:pStyle w:val="TF"/>
        <w:rPr>
          <w:u w:val="single"/>
        </w:rPr>
      </w:pPr>
      <w:r w:rsidRPr="00BA3B15">
        <w:rPr>
          <w:u w:val="single"/>
        </w:rPr>
        <w:t>Figure 6.7.2-1: Functional model for signalling control plane using 5GS</w:t>
      </w:r>
    </w:p>
    <w:p w14:paraId="02036E5E" w14:textId="77777777" w:rsidR="003B5679" w:rsidRPr="00BA3B15" w:rsidRDefault="003B5679" w:rsidP="003B5679">
      <w:pPr>
        <w:pStyle w:val="Heading3"/>
        <w:rPr>
          <w:noProof/>
        </w:rPr>
      </w:pPr>
      <w:bookmarkStart w:id="542" w:name="_Toc101262444"/>
      <w:r w:rsidRPr="00BA3B15">
        <w:rPr>
          <w:lang w:eastAsia="zh-CN"/>
        </w:rPr>
        <w:t>6.7.3</w:t>
      </w:r>
      <w:r w:rsidRPr="00BA3B15">
        <w:rPr>
          <w:lang w:eastAsia="zh-CN"/>
        </w:rPr>
        <w:tab/>
        <w:t>MC service</w:t>
      </w:r>
      <w:r w:rsidRPr="000D3F04">
        <w:rPr>
          <w:lang w:eastAsia="zh-CN"/>
        </w:rPr>
        <w:t>'</w:t>
      </w:r>
      <w:r w:rsidRPr="00BA3B15">
        <w:rPr>
          <w:lang w:eastAsia="zh-CN"/>
        </w:rPr>
        <w:t>s</w:t>
      </w:r>
      <w:r w:rsidRPr="00BA3B15">
        <w:rPr>
          <w:noProof/>
        </w:rPr>
        <w:t xml:space="preserve"> functional model impact</w:t>
      </w:r>
      <w:bookmarkEnd w:id="542"/>
    </w:p>
    <w:p w14:paraId="58ADB163" w14:textId="77777777" w:rsidR="003B5679" w:rsidRDefault="003B5679" w:rsidP="003B5679">
      <w:pPr>
        <w:rPr>
          <w:noProof/>
        </w:rPr>
      </w:pPr>
      <w:r>
        <w:rPr>
          <w:noProof/>
        </w:rPr>
        <w:t>The</w:t>
      </w:r>
      <w:r w:rsidRPr="00BA3B15">
        <w:rPr>
          <w:noProof/>
        </w:rPr>
        <w:t xml:space="preserve"> MC service server can also be </w:t>
      </w:r>
      <w:r>
        <w:rPr>
          <w:noProof/>
        </w:rPr>
        <w:t>allowed to</w:t>
      </w:r>
      <w:r w:rsidRPr="00BA3B15">
        <w:rPr>
          <w:noProof/>
        </w:rPr>
        <w:t xml:space="preserve"> </w:t>
      </w:r>
      <w:r>
        <w:rPr>
          <w:noProof/>
        </w:rPr>
        <w:t>in</w:t>
      </w:r>
      <w:r w:rsidRPr="00BA3B15">
        <w:rPr>
          <w:noProof/>
        </w:rPr>
        <w:t>direct</w:t>
      </w:r>
      <w:r>
        <w:rPr>
          <w:noProof/>
        </w:rPr>
        <w:t>ly</w:t>
      </w:r>
      <w:r w:rsidRPr="00BA3B15">
        <w:rPr>
          <w:noProof/>
        </w:rPr>
        <w:t xml:space="preserve"> inter</w:t>
      </w:r>
      <w:r>
        <w:rPr>
          <w:noProof/>
        </w:rPr>
        <w:t>act with</w:t>
      </w:r>
      <w:r w:rsidRPr="00BA3B15">
        <w:rPr>
          <w:noProof/>
        </w:rPr>
        <w:t xml:space="preserve"> </w:t>
      </w:r>
      <w:r>
        <w:rPr>
          <w:noProof/>
        </w:rPr>
        <w:t xml:space="preserve">relevant </w:t>
      </w:r>
      <w:r w:rsidRPr="00BA3B15">
        <w:rPr>
          <w:noProof/>
        </w:rPr>
        <w:t xml:space="preserve">5GS </w:t>
      </w:r>
      <w:r>
        <w:rPr>
          <w:noProof/>
        </w:rPr>
        <w:t>control plane n</w:t>
      </w:r>
      <w:r w:rsidRPr="00BA3B15">
        <w:rPr>
          <w:noProof/>
        </w:rPr>
        <w:t xml:space="preserve">etwork </w:t>
      </w:r>
      <w:r>
        <w:rPr>
          <w:noProof/>
        </w:rPr>
        <w:t>f</w:t>
      </w:r>
      <w:r w:rsidRPr="00BA3B15">
        <w:rPr>
          <w:noProof/>
        </w:rPr>
        <w:t xml:space="preserve">unctions. At this point, the corresponding MC service server uses N33 reference point towards 5GS Network Exposure Function (NEF) to coordinate the corresponding communication with the PCF and the UE affecting the 5GS transport. For MCData, as representative, the reference point MCData-5 then uses the 3GPP system reference point N33 for the </w:t>
      </w:r>
      <w:r>
        <w:rPr>
          <w:noProof/>
        </w:rPr>
        <w:t>in</w:t>
      </w:r>
      <w:r w:rsidRPr="00BA3B15">
        <w:rPr>
          <w:noProof/>
        </w:rPr>
        <w:t>direct inter</w:t>
      </w:r>
      <w:r>
        <w:rPr>
          <w:noProof/>
        </w:rPr>
        <w:t>action</w:t>
      </w:r>
      <w:r w:rsidRPr="00BA3B15">
        <w:rPr>
          <w:noProof/>
        </w:rPr>
        <w:t xml:space="preserve"> option.</w:t>
      </w:r>
    </w:p>
    <w:p w14:paraId="1A7B0760" w14:textId="77777777" w:rsidR="003B5679" w:rsidRPr="00D948E3" w:rsidRDefault="003B5679" w:rsidP="003B5679">
      <w:pPr>
        <w:rPr>
          <w:noProof/>
          <w:lang w:val="en-US"/>
        </w:rPr>
      </w:pPr>
    </w:p>
    <w:p w14:paraId="7CD6A146" w14:textId="77777777" w:rsidR="003B5679" w:rsidRPr="00BA3B15" w:rsidRDefault="003B5679" w:rsidP="003B5679">
      <w:pPr>
        <w:pStyle w:val="TH"/>
      </w:pPr>
      <w:r>
        <w:object w:dxaOrig="8965" w:dyaOrig="4753" w14:anchorId="6CDBBCA4">
          <v:shape id="_x0000_i1078" type="#_x0000_t75" style="width:448.65pt;height:237.65pt" o:ole="">
            <v:imagedata r:id="rId117" o:title=""/>
          </v:shape>
          <o:OLEObject Type="Embed" ProgID="Visio.Drawing.15" ShapeID="_x0000_i1078" DrawAspect="Content" ObjectID="_1716576013" r:id="rId118"/>
        </w:object>
      </w:r>
    </w:p>
    <w:p w14:paraId="50F5EB7F" w14:textId="77777777" w:rsidR="003B5679" w:rsidRPr="00BA3B15" w:rsidRDefault="003B5679" w:rsidP="003B5679">
      <w:pPr>
        <w:pStyle w:val="TF"/>
      </w:pPr>
      <w:r w:rsidRPr="00BA3B15">
        <w:t>Figure 6.7.3-1: Generic MCData application plane functional model</w:t>
      </w:r>
    </w:p>
    <w:p w14:paraId="055844BA" w14:textId="77777777" w:rsidR="003B5679" w:rsidRPr="00BA3B15" w:rsidRDefault="003B5679" w:rsidP="003B5679">
      <w:pPr>
        <w:pStyle w:val="NO"/>
      </w:pPr>
      <w:r w:rsidRPr="00BA3B15">
        <w:t>NOTE:</w:t>
      </w:r>
      <w:r w:rsidRPr="00BA3B15">
        <w:tab/>
        <w:t>MCData was only mentioned here as a representative of the other MC services. Functional model updates of all MC services are required in this context.</w:t>
      </w:r>
    </w:p>
    <w:p w14:paraId="26514207" w14:textId="77777777" w:rsidR="003B5679" w:rsidRPr="00BA3B15" w:rsidRDefault="003B5679" w:rsidP="003B5679">
      <w:r w:rsidRPr="00BA3B15">
        <w:t>The MCData-5 reference point, which exists between the MCData capability function and the 5GS, is used, subject to the conditions below, by the MCData capability function of the MCData server to obtain unicast communication flows with appropriate QoS from the 5GS. It utilises the Rx/N5 or N33 reference point of 5GS according to 3GPP TS 23.501 [10].</w:t>
      </w:r>
    </w:p>
    <w:p w14:paraId="165ED1B3" w14:textId="77777777" w:rsidR="003B5679" w:rsidRPr="00BA3B15" w:rsidRDefault="003B5679" w:rsidP="003B5679">
      <w:r w:rsidRPr="00BA3B15">
        <w:t xml:space="preserve">MCData-5, utilizing Rx/N5, may be used when the MCData service provider </w:t>
      </w:r>
      <w:r>
        <w:t>directly interact with operator</w:t>
      </w:r>
      <w:r w:rsidRPr="000D3F04">
        <w:t>'</w:t>
      </w:r>
      <w:r>
        <w:t>s relevant</w:t>
      </w:r>
      <w:r w:rsidRPr="00BA3B15">
        <w:t xml:space="preserve">5GS </w:t>
      </w:r>
      <w:r>
        <w:t xml:space="preserve">network function for </w:t>
      </w:r>
      <w:r w:rsidRPr="00BA3B15">
        <w:t>QoS control.</w:t>
      </w:r>
    </w:p>
    <w:p w14:paraId="4E9F7A9F" w14:textId="77777777" w:rsidR="003B5679" w:rsidRPr="00BA3B15" w:rsidRDefault="003B5679" w:rsidP="003B5679">
      <w:r w:rsidRPr="00BA3B15">
        <w:t xml:space="preserve">MCData-5, utilizing N33 reference point, may be used when the MCData service provider is limited by the operational agreement, i.e., </w:t>
      </w:r>
      <w:r>
        <w:t>in</w:t>
      </w:r>
      <w:r w:rsidRPr="00BA3B15">
        <w:t>direct inter</w:t>
      </w:r>
      <w:r>
        <w:t>action</w:t>
      </w:r>
      <w:r w:rsidRPr="00BA3B15">
        <w:t xml:space="preserve"> with </w:t>
      </w:r>
      <w:r>
        <w:t>operator</w:t>
      </w:r>
      <w:r w:rsidRPr="000D3F04">
        <w:t>'</w:t>
      </w:r>
      <w:r>
        <w:t>s</w:t>
      </w:r>
      <w:r w:rsidRPr="00BA3B15">
        <w:t xml:space="preserve"> 5GS </w:t>
      </w:r>
      <w:r>
        <w:t>network functions</w:t>
      </w:r>
      <w:r w:rsidRPr="00BA3B15">
        <w:t xml:space="preserve"> for QoS control.</w:t>
      </w:r>
    </w:p>
    <w:p w14:paraId="57300140" w14:textId="77777777" w:rsidR="003B5679" w:rsidRPr="00BA3B15" w:rsidRDefault="003B5679" w:rsidP="003B5679">
      <w:pPr>
        <w:pStyle w:val="Heading3"/>
      </w:pPr>
      <w:bookmarkStart w:id="543" w:name="_Toc101262445"/>
      <w:r w:rsidRPr="00BA3B15">
        <w:t>6.7.4</w:t>
      </w:r>
      <w:r w:rsidRPr="00BA3B15">
        <w:rPr>
          <w:rFonts w:ascii="Calibri" w:hAnsi="Calibri"/>
          <w:sz w:val="22"/>
          <w:szCs w:val="22"/>
          <w:lang w:eastAsia="en-GB"/>
        </w:rPr>
        <w:tab/>
      </w:r>
      <w:r w:rsidRPr="00BA3B15">
        <w:t>Solution evaluation</w:t>
      </w:r>
      <w:bookmarkEnd w:id="543"/>
    </w:p>
    <w:p w14:paraId="67ACC5C5" w14:textId="77777777" w:rsidR="003B5679" w:rsidRDefault="003B5679" w:rsidP="003B5679">
      <w:r>
        <w:t>To allow indirect interaction with 5GS control plane network functions using NEF via N33 reference point can only be made by the corresponding MC service server. SIP core and IMS applicable 3GPP technical specifications do not foresee and allow the support of N33 reference point.</w:t>
      </w:r>
    </w:p>
    <w:p w14:paraId="6A2C0861" w14:textId="77777777" w:rsidR="003B5679" w:rsidRPr="000134BA" w:rsidRDefault="003B5679" w:rsidP="003B5679">
      <w:pPr>
        <w:pStyle w:val="Heading2"/>
        <w:rPr>
          <w:rFonts w:ascii="Calibri" w:hAnsi="Calibri"/>
          <w:sz w:val="22"/>
          <w:szCs w:val="22"/>
          <w:lang w:val="en-US" w:eastAsia="en-GB"/>
        </w:rPr>
      </w:pPr>
      <w:bookmarkStart w:id="544" w:name="_Toc101262446"/>
      <w:r w:rsidRPr="000134BA">
        <w:rPr>
          <w:lang w:val="en-US"/>
        </w:rPr>
        <w:t>6.8</w:t>
      </w:r>
      <w:r w:rsidRPr="000134BA">
        <w:rPr>
          <w:rFonts w:ascii="Calibri" w:hAnsi="Calibri"/>
          <w:sz w:val="22"/>
          <w:szCs w:val="22"/>
          <w:lang w:val="en-US" w:eastAsia="en-GB"/>
        </w:rPr>
        <w:tab/>
      </w:r>
      <w:r w:rsidRPr="000134BA">
        <w:rPr>
          <w:lang w:val="en-US"/>
        </w:rPr>
        <w:t xml:space="preserve">Solution 8: </w:t>
      </w:r>
      <w:r w:rsidRPr="005763C9">
        <w:rPr>
          <w:lang w:val="en-US"/>
        </w:rPr>
        <w:t>5G MBS impacts on MC Service functional models</w:t>
      </w:r>
      <w:bookmarkEnd w:id="544"/>
    </w:p>
    <w:p w14:paraId="364A6E12" w14:textId="77777777" w:rsidR="003B5679" w:rsidRPr="0014194A" w:rsidRDefault="003B5679" w:rsidP="003B5679">
      <w:pPr>
        <w:pStyle w:val="Heading3"/>
      </w:pPr>
      <w:bookmarkStart w:id="545" w:name="_Toc101262447"/>
      <w:bookmarkStart w:id="546" w:name="_Toc57203319"/>
      <w:r w:rsidRPr="005763C9">
        <w:rPr>
          <w:lang w:val="en-US"/>
        </w:rPr>
        <w:t>6.8.0</w:t>
      </w:r>
      <w:r w:rsidRPr="005763C9">
        <w:rPr>
          <w:lang w:val="en-US"/>
        </w:rPr>
        <w:tab/>
        <w:t>Gene</w:t>
      </w:r>
      <w:r>
        <w:rPr>
          <w:lang w:val="en-US"/>
        </w:rPr>
        <w:t>ral</w:t>
      </w:r>
      <w:bookmarkEnd w:id="545"/>
    </w:p>
    <w:p w14:paraId="606D738A" w14:textId="77777777" w:rsidR="003B5679" w:rsidRPr="00F66DE9" w:rsidRDefault="003B5679" w:rsidP="003B5679">
      <w:r w:rsidRPr="0014194A">
        <w:rPr>
          <w:lang w:eastAsia="zh-CN"/>
        </w:rPr>
        <w:t>5G Multicast Broadcast transport mode (MBS) aims to support multiple services (e.g., MC service, V2X service, media streaming service).</w:t>
      </w:r>
      <w:r w:rsidRPr="00CC131A">
        <w:t xml:space="preserve"> </w:t>
      </w:r>
    </w:p>
    <w:p w14:paraId="61F66E84" w14:textId="77777777" w:rsidR="003B5679" w:rsidRPr="0014194A" w:rsidRDefault="003B5679" w:rsidP="003B5679">
      <w:r w:rsidRPr="0014194A">
        <w:t>With this regard the main MBS enhancements in 5G NR are:</w:t>
      </w:r>
    </w:p>
    <w:p w14:paraId="45FAA1AF" w14:textId="77777777" w:rsidR="003B5679" w:rsidRPr="0014194A" w:rsidRDefault="003B5679" w:rsidP="003B5679">
      <w:pPr>
        <w:pStyle w:val="B10"/>
      </w:pPr>
      <w:r>
        <w:t>-</w:t>
      </w:r>
      <w:r>
        <w:tab/>
      </w:r>
      <w:r w:rsidRPr="0014194A">
        <w:t>Group scheduling mechanism to allow UEs to receive MBS service including simultaneous operation with unicast reception</w:t>
      </w:r>
    </w:p>
    <w:p w14:paraId="3B198759" w14:textId="77777777" w:rsidR="003B5679" w:rsidRPr="00ED6F76" w:rsidRDefault="003B5679" w:rsidP="003B5679">
      <w:pPr>
        <w:pStyle w:val="B10"/>
      </w:pPr>
      <w:r>
        <w:t>-</w:t>
      </w:r>
      <w:r>
        <w:tab/>
      </w:r>
      <w:r w:rsidRPr="0014194A">
        <w:t>T</w:t>
      </w:r>
      <w:r w:rsidRPr="00295A41">
        <w:t>o deliver the MBS data traffic from</w:t>
      </w:r>
      <w:r w:rsidRPr="00FC0931">
        <w:t xml:space="preserve"> MB-UPF to NG-RAN, namely, 5GC Shared Delivery (SD)</w:t>
      </w:r>
      <w:r w:rsidRPr="000A08F4">
        <w:t xml:space="preserve"> method </w:t>
      </w:r>
      <w:r w:rsidRPr="005E0132">
        <w:t xml:space="preserve">applicable to </w:t>
      </w:r>
      <w:r w:rsidRPr="00271E20">
        <w:t>multicast</w:t>
      </w:r>
      <w:r w:rsidRPr="00366E97">
        <w:t xml:space="preserve"> as well as </w:t>
      </w:r>
      <w:r w:rsidRPr="00DF43D8">
        <w:t>broadcast and</w:t>
      </w:r>
      <w:r w:rsidRPr="00D84D39">
        <w:t xml:space="preserve"> 5GC Individual Delivery (ID)</w:t>
      </w:r>
      <w:r w:rsidRPr="00F16261">
        <w:t xml:space="preserve">. The use of Shared Delivery depends on MBS NG-RAN capabilities which will select the </w:t>
      </w:r>
      <w:r w:rsidRPr="00ED6F76">
        <w:t>appropriate delivery method.</w:t>
      </w:r>
    </w:p>
    <w:p w14:paraId="5D6A33D4" w14:textId="77777777" w:rsidR="003B5679" w:rsidRDefault="003B5679" w:rsidP="003B5679">
      <w:pPr>
        <w:pStyle w:val="B10"/>
      </w:pPr>
      <w:r>
        <w:lastRenderedPageBreak/>
        <w:t>-</w:t>
      </w:r>
      <w:r>
        <w:tab/>
      </w:r>
      <w:r w:rsidRPr="00ED6F76">
        <w:t>Reliability enhancements by dynamic change of multicast/broadcast service</w:t>
      </w:r>
    </w:p>
    <w:p w14:paraId="4E532554" w14:textId="77777777" w:rsidR="003B5679" w:rsidRPr="00ED6F76" w:rsidRDefault="003B5679" w:rsidP="003B5679">
      <w:pPr>
        <w:pStyle w:val="B10"/>
      </w:pPr>
      <w:r>
        <w:t>-</w:t>
      </w:r>
      <w:r>
        <w:tab/>
      </w:r>
      <w:r w:rsidRPr="00ED6F76">
        <w:t>Supporting mobility to adapt to available delivery method</w:t>
      </w:r>
      <w:r>
        <w:t xml:space="preserve"> (shared delivery/individual delivery) </w:t>
      </w:r>
      <w:r w:rsidRPr="00ED6F76">
        <w:t>and lossless handover</w:t>
      </w:r>
      <w:r>
        <w:t xml:space="preserve"> to minimize the loss of information</w:t>
      </w:r>
    </w:p>
    <w:p w14:paraId="66CBF522" w14:textId="77777777" w:rsidR="003B5679" w:rsidRDefault="003B5679" w:rsidP="003B5679">
      <w:pPr>
        <w:pStyle w:val="B10"/>
      </w:pPr>
      <w:r>
        <w:t>-</w:t>
      </w:r>
      <w:r>
        <w:tab/>
      </w:r>
      <w:r w:rsidRPr="00ED6F76">
        <w:t>Reception of broadcast data irrespective of UE</w:t>
      </w:r>
      <w:r w:rsidRPr="000D3F04">
        <w:t>'</w:t>
      </w:r>
      <w:r w:rsidRPr="00ED6F76">
        <w:t>s Radio Resource Control (RRC) states</w:t>
      </w:r>
    </w:p>
    <w:p w14:paraId="39880F97" w14:textId="77777777" w:rsidR="003B5679" w:rsidRPr="00ED6F76" w:rsidRDefault="003B5679" w:rsidP="003B5679">
      <w:pPr>
        <w:pStyle w:val="B10"/>
      </w:pPr>
      <w:r>
        <w:t>-</w:t>
      </w:r>
      <w:r>
        <w:tab/>
      </w:r>
      <w:r w:rsidRPr="00035295">
        <w:t xml:space="preserve">Reception of </w:t>
      </w:r>
      <w:r>
        <w:t>multicast</w:t>
      </w:r>
      <w:r w:rsidRPr="00035295">
        <w:t xml:space="preserve"> data </w:t>
      </w:r>
      <w:r>
        <w:t>in</w:t>
      </w:r>
      <w:r w:rsidRPr="00035295">
        <w:t xml:space="preserve"> UE</w:t>
      </w:r>
      <w:r w:rsidRPr="000D3F04">
        <w:t>'</w:t>
      </w:r>
      <w:r w:rsidRPr="00035295">
        <w:t>s Radio Resource Control (RRC) state</w:t>
      </w:r>
      <w:r>
        <w:t xml:space="preserve"> Connected (further enhancements in Rel-18)</w:t>
      </w:r>
    </w:p>
    <w:p w14:paraId="33CADF76" w14:textId="77777777" w:rsidR="003B5679" w:rsidRPr="00ED6F76" w:rsidRDefault="003B5679" w:rsidP="003B5679">
      <w:pPr>
        <w:pStyle w:val="B10"/>
      </w:pPr>
      <w:r>
        <w:t>-</w:t>
      </w:r>
      <w:r>
        <w:tab/>
      </w:r>
      <w:r w:rsidRPr="00ED6F76">
        <w:t>MBS over legacy network node, for example, Release 15/16 network</w:t>
      </w:r>
    </w:p>
    <w:p w14:paraId="08EB6FE9" w14:textId="77777777" w:rsidR="003B5679" w:rsidRDefault="003B5679" w:rsidP="003B5679">
      <w:r w:rsidRPr="00ED6F76">
        <w:t xml:space="preserve">The main use of 5G MBS for MC services </w:t>
      </w:r>
      <w:r>
        <w:t>is currently</w:t>
      </w:r>
      <w:r w:rsidRPr="00ED6F76">
        <w:t xml:space="preserve"> limited to the transport only mode, which was already considered when using EPS. At this point, the differences and influence on the MC service functional model for the use of 5G MBS are therefore examined and highlighted accordingly.</w:t>
      </w:r>
    </w:p>
    <w:p w14:paraId="4B310068" w14:textId="77777777" w:rsidR="003B5679" w:rsidRDefault="003B5679" w:rsidP="003B5679">
      <w:pPr>
        <w:pStyle w:val="EditorsNote"/>
      </w:pPr>
      <w:r w:rsidRPr="006D7F16">
        <w:t>Editor</w:t>
      </w:r>
      <w:r w:rsidRPr="009642BF">
        <w:t>'</w:t>
      </w:r>
      <w:r w:rsidRPr="006D7F16">
        <w:t>s note: The use of MBS for MC services within the full-service mode is FFS depending on SA4.</w:t>
      </w:r>
    </w:p>
    <w:p w14:paraId="31E9698D" w14:textId="77777777" w:rsidR="003B5679" w:rsidRPr="000134BA" w:rsidRDefault="003B5679" w:rsidP="003B5679">
      <w:pPr>
        <w:pStyle w:val="Heading3"/>
        <w:rPr>
          <w:lang w:val="en-US"/>
        </w:rPr>
      </w:pPr>
      <w:bookmarkStart w:id="547" w:name="_Toc101262448"/>
      <w:r w:rsidRPr="000134BA">
        <w:rPr>
          <w:lang w:val="en-US"/>
        </w:rPr>
        <w:t>6.8.1</w:t>
      </w:r>
      <w:r w:rsidRPr="000134BA">
        <w:rPr>
          <w:rFonts w:ascii="Calibri" w:hAnsi="Calibri"/>
          <w:sz w:val="22"/>
          <w:szCs w:val="22"/>
          <w:lang w:val="en-US" w:eastAsia="en-GB"/>
        </w:rPr>
        <w:tab/>
      </w:r>
      <w:r w:rsidRPr="004F7544">
        <w:t>Description</w:t>
      </w:r>
      <w:bookmarkEnd w:id="546"/>
      <w:bookmarkEnd w:id="547"/>
    </w:p>
    <w:p w14:paraId="628322E8" w14:textId="77777777" w:rsidR="003B5679" w:rsidRPr="007648C6" w:rsidRDefault="003B5679" w:rsidP="003B5679">
      <w:pPr>
        <w:rPr>
          <w:lang w:eastAsia="zh-CN"/>
        </w:rPr>
      </w:pPr>
      <w:r w:rsidRPr="007648C6">
        <w:rPr>
          <w:lang w:eastAsia="zh-CN"/>
        </w:rPr>
        <w:t>This solution is to address the key issue #13 on necessary changes when using 5G MBS for MC services.</w:t>
      </w:r>
    </w:p>
    <w:p w14:paraId="5BDF1292" w14:textId="77777777" w:rsidR="003B5679" w:rsidRPr="00CE40B8" w:rsidRDefault="003B5679" w:rsidP="003B5679">
      <w:pPr>
        <w:rPr>
          <w:lang w:eastAsia="zh-CN"/>
        </w:rPr>
      </w:pPr>
      <w:r w:rsidRPr="007648C6">
        <w:rPr>
          <w:lang w:eastAsia="zh-CN"/>
        </w:rPr>
        <w:t>With 5G MBS three levels determine the corresponding delivery mechanism Application Function (AF), 5GC and NG-RAN, with 5GC and NR-RAN acting independently of the AF. The AF may select between the modes broadcast multicast and unicast, while 5GC determines the use of Shared or Individual Delivery and NR-RAN determines if PTP or PTM is used for Shared Delivery. Functional elements, such as mobility or localized areas, can only be found in 5GS with the corresponding functional extensions.</w:t>
      </w:r>
    </w:p>
    <w:p w14:paraId="17D84149" w14:textId="77777777" w:rsidR="003B5679" w:rsidRPr="000134BA" w:rsidRDefault="003B5679" w:rsidP="003B5679">
      <w:pPr>
        <w:rPr>
          <w:lang w:val="en-US" w:eastAsia="zh-CN"/>
        </w:rPr>
      </w:pPr>
      <w:r w:rsidRPr="00565372">
        <w:rPr>
          <w:lang w:eastAsia="zh-CN"/>
        </w:rPr>
        <w:t>The subclause deals with the necessary adjustments for t</w:t>
      </w:r>
      <w:r w:rsidRPr="00475608">
        <w:rPr>
          <w:lang w:eastAsia="zh-CN"/>
        </w:rPr>
        <w:t xml:space="preserve">he MC service functional models. </w:t>
      </w:r>
      <w:r w:rsidRPr="007648C6">
        <w:rPr>
          <w:lang w:eastAsia="zh-CN"/>
        </w:rPr>
        <w:t>This present solution illustrates the simplified the MC service functional models using 5G MBS and specifies the necessary 5G MBS functional blocks for MC services</w:t>
      </w:r>
      <w:r w:rsidRPr="000134BA">
        <w:rPr>
          <w:lang w:val="en-US" w:eastAsia="zh-CN"/>
        </w:rPr>
        <w:t xml:space="preserve">. </w:t>
      </w:r>
    </w:p>
    <w:p w14:paraId="5E4D439E" w14:textId="77777777" w:rsidR="003B5679" w:rsidRDefault="003B5679" w:rsidP="003B5679">
      <w:pPr>
        <w:pStyle w:val="NO"/>
      </w:pPr>
      <w:r>
        <w:t xml:space="preserve">NOTE 1: The solution </w:t>
      </w:r>
      <w:r w:rsidRPr="005763C9">
        <w:t>architecture</w:t>
      </w:r>
      <w:r w:rsidRPr="002834CD">
        <w:t xml:space="preserve"> require</w:t>
      </w:r>
      <w:r>
        <w:t>s continuous alignment with the corresponding aspects in 3GPP TS 23.247</w:t>
      </w:r>
      <w:r>
        <w:rPr>
          <w:lang w:eastAsia="zh-CN"/>
        </w:rPr>
        <w:t>.</w:t>
      </w:r>
    </w:p>
    <w:p w14:paraId="5527E3C8" w14:textId="77777777" w:rsidR="003B5679" w:rsidRPr="000134BA" w:rsidRDefault="003B5679" w:rsidP="003B5679">
      <w:pPr>
        <w:rPr>
          <w:lang w:val="en-US" w:eastAsia="zh-CN"/>
        </w:rPr>
      </w:pPr>
      <w:r w:rsidRPr="000134BA">
        <w:rPr>
          <w:lang w:val="en-US" w:eastAsia="zh-CN"/>
        </w:rPr>
        <w:t xml:space="preserve">The figure 6.8.1-1 illustrates an MC service </w:t>
      </w:r>
      <w:r w:rsidRPr="002834CD">
        <w:rPr>
          <w:lang w:eastAsia="zh-CN"/>
        </w:rPr>
        <w:t xml:space="preserve">functional model </w:t>
      </w:r>
      <w:r>
        <w:rPr>
          <w:lang w:eastAsia="zh-CN"/>
        </w:rPr>
        <w:t xml:space="preserve">for </w:t>
      </w:r>
      <w:r w:rsidRPr="000134BA">
        <w:rPr>
          <w:lang w:val="en-US" w:eastAsia="zh-CN"/>
        </w:rPr>
        <w:t>5G MBS</w:t>
      </w:r>
      <w:r>
        <w:rPr>
          <w:lang w:val="en-US" w:eastAsia="zh-CN"/>
        </w:rPr>
        <w:t>, based on transport-only mode with no LTE interworking</w:t>
      </w:r>
      <w:r w:rsidRPr="000134BA">
        <w:rPr>
          <w:lang w:val="en-US" w:eastAsia="zh-CN"/>
        </w:rPr>
        <w:t>.</w:t>
      </w:r>
    </w:p>
    <w:bookmarkStart w:id="548" w:name="_Hlk86830188"/>
    <w:p w14:paraId="765A5242" w14:textId="77777777" w:rsidR="003B5679" w:rsidRDefault="003B5679" w:rsidP="003B5679">
      <w:pPr>
        <w:pStyle w:val="TH"/>
        <w:rPr>
          <w:noProof/>
          <w:lang w:val="en-US" w:eastAsia="zh-CN"/>
        </w:rPr>
      </w:pPr>
      <w:r>
        <w:object w:dxaOrig="7056" w:dyaOrig="1872" w14:anchorId="44E0C495">
          <v:shape id="_x0000_i1079" type="#_x0000_t75" style="width:352.5pt;height:93.65pt" o:ole="">
            <v:imagedata r:id="rId119" o:title=""/>
          </v:shape>
          <o:OLEObject Type="Embed" ProgID="Visio.Drawing.15" ShapeID="_x0000_i1079" DrawAspect="Content" ObjectID="_1716576014" r:id="rId120"/>
        </w:object>
      </w:r>
      <w:bookmarkEnd w:id="548"/>
    </w:p>
    <w:p w14:paraId="0212AFAE" w14:textId="77777777" w:rsidR="003B5679" w:rsidRPr="00BB1198" w:rsidRDefault="003B5679" w:rsidP="003B5679">
      <w:pPr>
        <w:pStyle w:val="TF"/>
      </w:pPr>
      <w:r>
        <w:t xml:space="preserve">Figure 6.8.1-1 </w:t>
      </w:r>
      <w:r w:rsidRPr="007920EC">
        <w:t xml:space="preserve">MC service </w:t>
      </w:r>
      <w:r w:rsidRPr="00B915E4">
        <w:t>functi</w:t>
      </w:r>
      <w:r w:rsidRPr="002834CD">
        <w:t>onal model application plane using</w:t>
      </w:r>
      <w:r w:rsidRPr="007920EC">
        <w:t xml:space="preserve"> 5G</w:t>
      </w:r>
      <w:r>
        <w:t> </w:t>
      </w:r>
      <w:r w:rsidRPr="007920EC">
        <w:t>MBS</w:t>
      </w:r>
      <w:r>
        <w:t xml:space="preserve"> reference point representation</w:t>
      </w:r>
    </w:p>
    <w:p w14:paraId="21EA69E0" w14:textId="77777777" w:rsidR="003B5679" w:rsidRDefault="003B5679" w:rsidP="003B5679">
      <w:pPr>
        <w:rPr>
          <w:lang w:eastAsia="zh-CN"/>
        </w:rPr>
      </w:pPr>
      <w:r w:rsidRPr="001D3E4F">
        <w:rPr>
          <w:lang w:eastAsia="zh-CN"/>
        </w:rPr>
        <w:t>MC service media content</w:t>
      </w:r>
      <w:r w:rsidRPr="002834CD">
        <w:rPr>
          <w:lang w:eastAsia="zh-CN"/>
        </w:rPr>
        <w:t xml:space="preserve"> and corresponding</w:t>
      </w:r>
      <w:r>
        <w:rPr>
          <w:lang w:eastAsia="zh-CN"/>
        </w:rPr>
        <w:t xml:space="preserve"> control messages</w:t>
      </w:r>
      <w:r w:rsidRPr="001D3E4F">
        <w:rPr>
          <w:lang w:eastAsia="zh-CN"/>
        </w:rPr>
        <w:t xml:space="preserve"> </w:t>
      </w:r>
      <w:r w:rsidRPr="002834CD">
        <w:rPr>
          <w:lang w:eastAsia="zh-CN"/>
        </w:rPr>
        <w:t xml:space="preserve">can be exchanged </w:t>
      </w:r>
      <w:r>
        <w:rPr>
          <w:lang w:eastAsia="zh-CN"/>
        </w:rPr>
        <w:t>using MBS session</w:t>
      </w:r>
      <w:r w:rsidRPr="002834CD">
        <w:rPr>
          <w:lang w:eastAsia="zh-CN"/>
        </w:rPr>
        <w:t xml:space="preserve"> and their corresponding</w:t>
      </w:r>
      <w:r>
        <w:rPr>
          <w:lang w:eastAsia="zh-CN"/>
        </w:rPr>
        <w:t xml:space="preserve"> MBS QoS flow(s)</w:t>
      </w:r>
      <w:r w:rsidRPr="001D3E4F">
        <w:rPr>
          <w:lang w:eastAsia="zh-CN"/>
        </w:rPr>
        <w:t xml:space="preserve">, which are communication pipes with one end in the </w:t>
      </w:r>
      <w:r>
        <w:rPr>
          <w:lang w:eastAsia="zh-CN"/>
        </w:rPr>
        <w:t xml:space="preserve">5G Core </w:t>
      </w:r>
      <w:r w:rsidRPr="001D3E4F">
        <w:rPr>
          <w:lang w:eastAsia="zh-CN"/>
        </w:rPr>
        <w:t xml:space="preserve">and the other end in the MC service UE. </w:t>
      </w:r>
      <w:r w:rsidRPr="002834CD">
        <w:rPr>
          <w:lang w:eastAsia="zh-CN"/>
        </w:rPr>
        <w:t xml:space="preserve">The media content uses N6mb reference point towards corresponding media functions </w:t>
      </w:r>
      <w:r w:rsidRPr="00620660">
        <w:rPr>
          <w:lang w:eastAsia="zh-CN"/>
        </w:rPr>
        <w:t>in the 5G Core</w:t>
      </w:r>
      <w:r>
        <w:rPr>
          <w:lang w:eastAsia="zh-CN"/>
        </w:rPr>
        <w:t xml:space="preserve"> </w:t>
      </w:r>
      <w:r w:rsidRPr="00EE0DBD">
        <w:rPr>
          <w:lang w:eastAsia="zh-CN"/>
        </w:rPr>
        <w:t>(i.e., with MB-UPF)</w:t>
      </w:r>
      <w:r w:rsidRPr="00620660">
        <w:rPr>
          <w:lang w:eastAsia="zh-CN"/>
        </w:rPr>
        <w:t xml:space="preserve">. For the corresponding signalling </w:t>
      </w:r>
      <w:r w:rsidRPr="00EE0DBD">
        <w:rPr>
          <w:lang w:eastAsia="zh-CN"/>
        </w:rPr>
        <w:t xml:space="preserve">in case of untrusted operations of the MC services </w:t>
      </w:r>
      <w:r w:rsidRPr="00620660">
        <w:rPr>
          <w:lang w:eastAsia="zh-CN"/>
        </w:rPr>
        <w:t xml:space="preserve">N33 reference point </w:t>
      </w:r>
      <w:r>
        <w:rPr>
          <w:lang w:eastAsia="zh-CN"/>
        </w:rPr>
        <w:t>is</w:t>
      </w:r>
      <w:r w:rsidRPr="00620660">
        <w:rPr>
          <w:lang w:eastAsia="zh-CN"/>
        </w:rPr>
        <w:t xml:space="preserve"> applicable </w:t>
      </w:r>
      <w:r w:rsidRPr="00EE0DBD">
        <w:rPr>
          <w:lang w:eastAsia="zh-CN"/>
        </w:rPr>
        <w:t>for interaction with the 5GC via NEF/MBSF. In case of t</w:t>
      </w:r>
      <w:r>
        <w:rPr>
          <w:lang w:eastAsia="zh-CN"/>
        </w:rPr>
        <w:t>r</w:t>
      </w:r>
      <w:r w:rsidRPr="00EE0DBD">
        <w:rPr>
          <w:lang w:eastAsia="zh-CN"/>
        </w:rPr>
        <w:t>usted operations, the MC service server interacts directly via Nmb13</w:t>
      </w:r>
      <w:r>
        <w:rPr>
          <w:lang w:eastAsia="zh-CN"/>
        </w:rPr>
        <w:t xml:space="preserve"> </w:t>
      </w:r>
      <w:r w:rsidRPr="00620660">
        <w:rPr>
          <w:lang w:eastAsia="zh-CN"/>
        </w:rPr>
        <w:t xml:space="preserve">reference point </w:t>
      </w:r>
      <w:r>
        <w:rPr>
          <w:lang w:eastAsia="zh-CN"/>
        </w:rPr>
        <w:t>towards</w:t>
      </w:r>
      <w:r w:rsidRPr="00EE0DBD">
        <w:rPr>
          <w:lang w:eastAsia="zh-CN"/>
        </w:rPr>
        <w:t xml:space="preserve"> MB-SMF.</w:t>
      </w:r>
      <w:r>
        <w:rPr>
          <w:lang w:eastAsia="zh-CN"/>
        </w:rPr>
        <w:t xml:space="preserve"> </w:t>
      </w:r>
      <w:r w:rsidRPr="00424FE7">
        <w:rPr>
          <w:lang w:eastAsia="zh-CN"/>
        </w:rPr>
        <w:t>In case of</w:t>
      </w:r>
      <w:r>
        <w:rPr>
          <w:lang w:eastAsia="zh-CN"/>
        </w:rPr>
        <w:t xml:space="preserve"> having dynamic PCC rule based MBS sessions, the MC service server interacts with PCF either indirectly via N33 towards NEF/MBSF, or directly via N5 reference point. </w:t>
      </w:r>
    </w:p>
    <w:p w14:paraId="38EC6AAE" w14:textId="77777777" w:rsidR="003B5679" w:rsidRPr="000134BA" w:rsidRDefault="003B5679" w:rsidP="003B5679">
      <w:pPr>
        <w:rPr>
          <w:lang w:val="en-US" w:eastAsia="zh-CN"/>
        </w:rPr>
      </w:pPr>
      <w:r w:rsidRPr="000134BA">
        <w:rPr>
          <w:lang w:val="en-US" w:eastAsia="zh-CN"/>
        </w:rPr>
        <w:t>The figure 6.8.1-</w:t>
      </w:r>
      <w:r>
        <w:rPr>
          <w:lang w:val="en-US" w:eastAsia="zh-CN"/>
        </w:rPr>
        <w:t>2</w:t>
      </w:r>
      <w:r w:rsidRPr="000134BA">
        <w:rPr>
          <w:lang w:val="en-US" w:eastAsia="zh-CN"/>
        </w:rPr>
        <w:t xml:space="preserve"> illustrates an MC service </w:t>
      </w:r>
      <w:r w:rsidRPr="002834CD">
        <w:rPr>
          <w:lang w:eastAsia="zh-CN"/>
        </w:rPr>
        <w:t xml:space="preserve">functional model </w:t>
      </w:r>
      <w:r>
        <w:rPr>
          <w:lang w:eastAsia="zh-CN"/>
        </w:rPr>
        <w:t xml:space="preserve">for </w:t>
      </w:r>
      <w:r w:rsidRPr="000134BA">
        <w:rPr>
          <w:lang w:val="en-US" w:eastAsia="zh-CN"/>
        </w:rPr>
        <w:t>5G MBS</w:t>
      </w:r>
      <w:r>
        <w:rPr>
          <w:lang w:val="en-US" w:eastAsia="zh-CN"/>
        </w:rPr>
        <w:t>, based on transport-only mode and once interworking with LTE is facilitated via MBSF and MBSTF.</w:t>
      </w:r>
    </w:p>
    <w:bookmarkStart w:id="549" w:name="_Hlk86830262"/>
    <w:p w14:paraId="60C55772" w14:textId="77777777" w:rsidR="003B5679" w:rsidRDefault="003B5679" w:rsidP="003B5679">
      <w:pPr>
        <w:pStyle w:val="TH"/>
      </w:pPr>
      <w:r>
        <w:object w:dxaOrig="7056" w:dyaOrig="1872" w14:anchorId="7DE25C45">
          <v:shape id="_x0000_i1080" type="#_x0000_t75" style="width:352.5pt;height:93.65pt" o:ole="">
            <v:imagedata r:id="rId121" o:title=""/>
          </v:shape>
          <o:OLEObject Type="Embed" ProgID="Visio.Drawing.15" ShapeID="_x0000_i1080" DrawAspect="Content" ObjectID="_1716576015" r:id="rId122"/>
        </w:object>
      </w:r>
      <w:bookmarkEnd w:id="549"/>
    </w:p>
    <w:p w14:paraId="0DB8A023" w14:textId="77777777" w:rsidR="003B5679" w:rsidRPr="00FB22F1" w:rsidRDefault="003B5679" w:rsidP="003B5679">
      <w:pPr>
        <w:pStyle w:val="TF"/>
      </w:pPr>
      <w:r w:rsidRPr="00B407F5">
        <w:t>Figure 6.8.1-</w:t>
      </w:r>
      <w:r>
        <w:t>2</w:t>
      </w:r>
      <w:r w:rsidRPr="00B407F5">
        <w:t xml:space="preserve"> MC service functional model application plane using 5G MBS reference point representation</w:t>
      </w:r>
      <w:r>
        <w:t xml:space="preserve"> with MBSF/MBSTF. </w:t>
      </w:r>
    </w:p>
    <w:p w14:paraId="7EE40B85" w14:textId="77777777" w:rsidR="003B5679" w:rsidRDefault="003B5679" w:rsidP="003B5679">
      <w:pPr>
        <w:rPr>
          <w:lang w:eastAsia="zh-CN"/>
        </w:rPr>
      </w:pPr>
      <w:r w:rsidRPr="00292CF8">
        <w:rPr>
          <w:lang w:eastAsia="zh-CN"/>
        </w:rPr>
        <w:t>Figure 6.8.1-2 provides the reference points when the deployment includes MBSF and MBSTF for interworking purposes with LTE within the transport only mode. The media content uses Nmb8/MB2-U reference point towards the 5GC (MBSTF). For the corresponding signalling, either N33 reference point is applicable for untrusted MC services operation towards NEF (or towards collaboration of NEF and MBSF deployment case) or Nmb10 is applicable towards MBSF for trusted operation.</w:t>
      </w:r>
      <w:r>
        <w:rPr>
          <w:lang w:eastAsia="zh-CN"/>
        </w:rPr>
        <w:t xml:space="preserve"> </w:t>
      </w:r>
    </w:p>
    <w:p w14:paraId="0D9ADEFC" w14:textId="77777777" w:rsidR="003B5679" w:rsidRDefault="003B5679" w:rsidP="003B5679">
      <w:pPr>
        <w:pStyle w:val="EditorsNote"/>
      </w:pPr>
      <w:r>
        <w:t>Editor</w:t>
      </w:r>
      <w:r w:rsidRPr="009642BF">
        <w:t>'</w:t>
      </w:r>
      <w:r>
        <w:t xml:space="preserve">s note: The use of MBS for MC services within the full-service mode via MBSF/MBSTF, is FFS as it depends on the work progress done by SA4. </w:t>
      </w:r>
    </w:p>
    <w:p w14:paraId="09693228" w14:textId="77777777" w:rsidR="003B5679" w:rsidRDefault="003B5679" w:rsidP="003B5679">
      <w:pPr>
        <w:rPr>
          <w:lang w:eastAsia="zh-CN"/>
        </w:rPr>
      </w:pPr>
      <w:r w:rsidRPr="001D3E4F">
        <w:rPr>
          <w:lang w:eastAsia="zh-CN"/>
        </w:rPr>
        <w:t xml:space="preserve">The uplink </w:t>
      </w:r>
      <w:r>
        <w:rPr>
          <w:lang w:eastAsia="zh-CN"/>
        </w:rPr>
        <w:t>is</w:t>
      </w:r>
      <w:r w:rsidRPr="001D3E4F">
        <w:rPr>
          <w:lang w:eastAsia="zh-CN"/>
        </w:rPr>
        <w:t xml:space="preserve"> always allocated as unicast</w:t>
      </w:r>
      <w:r>
        <w:rPr>
          <w:lang w:eastAsia="zh-CN"/>
        </w:rPr>
        <w:t xml:space="preserve"> transport resource</w:t>
      </w:r>
      <w:r w:rsidRPr="001D3E4F">
        <w:rPr>
          <w:lang w:eastAsia="zh-CN"/>
        </w:rPr>
        <w:t xml:space="preserve">, </w:t>
      </w:r>
      <w:r>
        <w:rPr>
          <w:lang w:eastAsia="zh-CN"/>
        </w:rPr>
        <w:t>while</w:t>
      </w:r>
      <w:r w:rsidRPr="001D3E4F">
        <w:rPr>
          <w:lang w:eastAsia="zh-CN"/>
        </w:rPr>
        <w:t xml:space="preserve"> the downlink can be allocated as unicast </w:t>
      </w:r>
      <w:r>
        <w:rPr>
          <w:lang w:eastAsia="zh-CN"/>
        </w:rPr>
        <w:t xml:space="preserve">transport resource </w:t>
      </w:r>
      <w:r w:rsidRPr="002834CD">
        <w:rPr>
          <w:lang w:eastAsia="zh-CN"/>
        </w:rPr>
        <w:t>for individual delivery,</w:t>
      </w:r>
      <w:r>
        <w:rPr>
          <w:lang w:eastAsia="zh-CN"/>
        </w:rPr>
        <w:t xml:space="preserve"> </w:t>
      </w:r>
      <w:r w:rsidRPr="001D3E4F">
        <w:rPr>
          <w:lang w:eastAsia="zh-CN"/>
        </w:rPr>
        <w:t xml:space="preserve">as </w:t>
      </w:r>
      <w:r>
        <w:rPr>
          <w:lang w:eastAsia="zh-CN"/>
        </w:rPr>
        <w:t>MBS transport resource</w:t>
      </w:r>
      <w:r w:rsidRPr="002834CD">
        <w:rPr>
          <w:lang w:eastAsia="zh-CN"/>
        </w:rPr>
        <w:t xml:space="preserve"> for shared delivery</w:t>
      </w:r>
      <w:r w:rsidRPr="001D3E4F">
        <w:rPr>
          <w:lang w:eastAsia="zh-CN"/>
        </w:rPr>
        <w:t xml:space="preserve"> or </w:t>
      </w:r>
      <w:r w:rsidRPr="002834CD">
        <w:rPr>
          <w:lang w:eastAsia="zh-CN"/>
        </w:rPr>
        <w:t>a combination of</w:t>
      </w:r>
      <w:r w:rsidRPr="001D3E4F">
        <w:rPr>
          <w:lang w:eastAsia="zh-CN"/>
        </w:rPr>
        <w:t xml:space="preserve"> both</w:t>
      </w:r>
      <w:r>
        <w:rPr>
          <w:lang w:eastAsia="zh-CN"/>
        </w:rPr>
        <w:t xml:space="preserve"> </w:t>
      </w:r>
      <w:r w:rsidRPr="002834CD">
        <w:rPr>
          <w:lang w:eastAsia="zh-CN"/>
        </w:rPr>
        <w:t>if multiple cells are involved</w:t>
      </w:r>
      <w:r w:rsidRPr="001D3E4F">
        <w:rPr>
          <w:lang w:eastAsia="zh-CN"/>
        </w:rPr>
        <w:t>.</w:t>
      </w:r>
    </w:p>
    <w:p w14:paraId="23B5DC62" w14:textId="77777777" w:rsidR="003B5679" w:rsidRPr="00620660" w:rsidRDefault="003B5679" w:rsidP="003B5679">
      <w:pPr>
        <w:rPr>
          <w:lang w:eastAsia="zh-CN"/>
        </w:rPr>
      </w:pPr>
      <w:r w:rsidRPr="002834CD">
        <w:rPr>
          <w:lang w:eastAsia="zh-CN"/>
        </w:rPr>
        <w:t>The TMGI is still the core element to identify uniquely the MBS session. Elements that are closely connected to the transport within the 5GS are only managed ther</w:t>
      </w:r>
      <w:r w:rsidRPr="00620660">
        <w:rPr>
          <w:lang w:eastAsia="zh-CN"/>
        </w:rPr>
        <w:t>e and are no longer used at the application level.</w:t>
      </w:r>
    </w:p>
    <w:p w14:paraId="12D469C1" w14:textId="77777777" w:rsidR="003B5679" w:rsidRDefault="003B5679" w:rsidP="003B5679">
      <w:pPr>
        <w:rPr>
          <w:lang w:eastAsia="zh-CN"/>
        </w:rPr>
      </w:pPr>
      <w:r>
        <w:t xml:space="preserve">A </w:t>
      </w:r>
      <w:r>
        <w:rPr>
          <w:lang w:eastAsia="zh-CN"/>
        </w:rPr>
        <w:t>5G</w:t>
      </w:r>
      <w:r>
        <w:t xml:space="preserve"> multicast/broadcast MBS session is uniquely identified via the MBS session ID (i.e. a TMGI or source specific IP multicast address).</w:t>
      </w:r>
    </w:p>
    <w:p w14:paraId="79E9D5E5" w14:textId="77777777" w:rsidR="003B5679" w:rsidRDefault="003B5679" w:rsidP="003B5679">
      <w:r>
        <w:t xml:space="preserve">The MC service server </w:t>
      </w:r>
      <w:r w:rsidRPr="002834CD">
        <w:t>has to cons</w:t>
      </w:r>
      <w:r w:rsidRPr="004F3E5E">
        <w:t>ider TMGI to enable session binding with the corresponding PCF</w:t>
      </w:r>
      <w:r>
        <w:t xml:space="preserve">. </w:t>
      </w:r>
      <w:r w:rsidRPr="004F3E5E">
        <w:t>The necessary binding of appro</w:t>
      </w:r>
      <w:r w:rsidRPr="00620660">
        <w:t>priate QoS flow for an MBS session will be within 5GS MBS.</w:t>
      </w:r>
      <w:r>
        <w:t xml:space="preserve"> </w:t>
      </w:r>
    </w:p>
    <w:p w14:paraId="1ABFA8A8" w14:textId="77777777" w:rsidR="003B5679" w:rsidRDefault="003B5679" w:rsidP="003B5679">
      <w:pPr>
        <w:rPr>
          <w:lang w:eastAsia="zh-CN"/>
        </w:rPr>
      </w:pPr>
      <w:r>
        <w:rPr>
          <w:lang w:eastAsia="zh-CN"/>
        </w:rPr>
        <w:t xml:space="preserve">The MC service server </w:t>
      </w:r>
      <w:r w:rsidRPr="004F3E5E">
        <w:rPr>
          <w:lang w:eastAsia="zh-CN"/>
        </w:rPr>
        <w:t>need</w:t>
      </w:r>
      <w:r>
        <w:rPr>
          <w:lang w:eastAsia="zh-CN"/>
        </w:rPr>
        <w:t>s</w:t>
      </w:r>
      <w:r w:rsidRPr="004F3E5E">
        <w:rPr>
          <w:lang w:eastAsia="zh-CN"/>
        </w:rPr>
        <w:t xml:space="preserve"> to consider </w:t>
      </w:r>
      <w:r>
        <w:rPr>
          <w:lang w:eastAsia="zh-CN"/>
        </w:rPr>
        <w:t>the following functions to enable the group communication over 5G MBS:</w:t>
      </w:r>
    </w:p>
    <w:p w14:paraId="45B5EF40" w14:textId="77777777" w:rsidR="003B5679" w:rsidRDefault="003B5679" w:rsidP="003B5679">
      <w:pPr>
        <w:pStyle w:val="B10"/>
        <w:rPr>
          <w:lang w:eastAsia="zh-CN"/>
        </w:rPr>
      </w:pPr>
      <w:r>
        <w:rPr>
          <w:lang w:eastAsia="zh-CN"/>
        </w:rPr>
        <w:t>-</w:t>
      </w:r>
      <w:r>
        <w:rPr>
          <w:lang w:eastAsia="zh-CN"/>
        </w:rPr>
        <w:tab/>
        <w:t xml:space="preserve">Mode determination: Whether to use Multicast, Broadcast, or/and unicast of each </w:t>
      </w:r>
      <w:r w:rsidRPr="004F7544">
        <w:t>group</w:t>
      </w:r>
      <w:r>
        <w:rPr>
          <w:lang w:eastAsia="zh-CN"/>
        </w:rPr>
        <w:t xml:space="preserve"> call</w:t>
      </w:r>
    </w:p>
    <w:p w14:paraId="6FA84942" w14:textId="77777777" w:rsidR="003B5679" w:rsidRDefault="003B5679" w:rsidP="003B5679">
      <w:pPr>
        <w:pStyle w:val="B10"/>
        <w:rPr>
          <w:lang w:eastAsia="zh-CN"/>
        </w:rPr>
      </w:pPr>
      <w:r>
        <w:rPr>
          <w:lang w:eastAsia="zh-CN"/>
        </w:rPr>
        <w:t>-</w:t>
      </w:r>
      <w:r>
        <w:rPr>
          <w:lang w:eastAsia="zh-CN"/>
        </w:rPr>
        <w:tab/>
        <w:t>interfacing the NEF to request the corresponding MBS service information</w:t>
      </w:r>
      <w:r>
        <w:rPr>
          <w:rFonts w:hint="eastAsia"/>
          <w:lang w:eastAsia="zh-CN"/>
        </w:rPr>
        <w:t>/</w:t>
      </w:r>
      <w:r>
        <w:rPr>
          <w:lang w:eastAsia="zh-CN"/>
        </w:rPr>
        <w:t>QoS requirements if dynamic PCC is applicable</w:t>
      </w:r>
    </w:p>
    <w:p w14:paraId="260F4F1B" w14:textId="77777777" w:rsidR="003B5679" w:rsidRDefault="003B5679" w:rsidP="003B5679">
      <w:pPr>
        <w:pStyle w:val="B10"/>
        <w:rPr>
          <w:lang w:eastAsia="zh-CN"/>
        </w:rPr>
      </w:pPr>
      <w:r>
        <w:rPr>
          <w:lang w:eastAsia="zh-CN"/>
        </w:rPr>
        <w:t>-</w:t>
      </w:r>
      <w:r>
        <w:rPr>
          <w:lang w:eastAsia="zh-CN"/>
        </w:rPr>
        <w:tab/>
        <w:t>interfacing with the NEF to use the TMGI for the corresponding 5G MBS session, and to allocate the appropriate mode (multicast</w:t>
      </w:r>
      <w:r>
        <w:rPr>
          <w:rFonts w:hint="eastAsia"/>
          <w:lang w:eastAsia="zh-CN"/>
        </w:rPr>
        <w:t>/</w:t>
      </w:r>
      <w:r>
        <w:rPr>
          <w:lang w:eastAsia="zh-CN"/>
        </w:rPr>
        <w:t>broadcast)</w:t>
      </w:r>
    </w:p>
    <w:p w14:paraId="345A8877" w14:textId="77777777" w:rsidR="003B5679" w:rsidRDefault="003B5679" w:rsidP="003B5679">
      <w:pPr>
        <w:pStyle w:val="B10"/>
        <w:rPr>
          <w:lang w:eastAsia="zh-CN"/>
        </w:rPr>
      </w:pPr>
      <w:r>
        <w:rPr>
          <w:lang w:eastAsia="zh-CN"/>
        </w:rPr>
        <w:t>-</w:t>
      </w:r>
      <w:r>
        <w:rPr>
          <w:lang w:eastAsia="zh-CN"/>
        </w:rPr>
        <w:tab/>
        <w:t>announcing the MBS service information to MC service UEs involved in the group communication</w:t>
      </w:r>
    </w:p>
    <w:p w14:paraId="103205EA" w14:textId="77777777" w:rsidR="003B5679" w:rsidRDefault="003B5679" w:rsidP="003B5679">
      <w:pPr>
        <w:pStyle w:val="B10"/>
        <w:rPr>
          <w:lang w:eastAsia="zh-CN"/>
        </w:rPr>
      </w:pPr>
      <w:r>
        <w:rPr>
          <w:lang w:eastAsia="zh-CN"/>
        </w:rPr>
        <w:t>-</w:t>
      </w:r>
      <w:r>
        <w:rPr>
          <w:lang w:eastAsia="zh-CN"/>
        </w:rPr>
        <w:tab/>
        <w:t>announcing the assignment of MBS session for a specific group call to involved MC service UEs</w:t>
      </w:r>
    </w:p>
    <w:p w14:paraId="6A199CD3" w14:textId="77777777" w:rsidR="003B5679" w:rsidRDefault="003B5679" w:rsidP="003B5679">
      <w:pPr>
        <w:pStyle w:val="B10"/>
        <w:rPr>
          <w:lang w:eastAsia="zh-CN"/>
        </w:rPr>
      </w:pPr>
      <w:r>
        <w:rPr>
          <w:lang w:eastAsia="zh-CN"/>
        </w:rPr>
        <w:t>-</w:t>
      </w:r>
      <w:r>
        <w:rPr>
          <w:lang w:eastAsia="zh-CN"/>
        </w:rPr>
        <w:tab/>
        <w:t>signalling with MC service UE for receiving the broadcast MBS session reception report and the multicast MBS session status report</w:t>
      </w:r>
    </w:p>
    <w:p w14:paraId="73A23B0B" w14:textId="77777777" w:rsidR="003B5679" w:rsidRDefault="003B5679" w:rsidP="003B5679">
      <w:pPr>
        <w:pStyle w:val="B10"/>
        <w:rPr>
          <w:lang w:eastAsia="zh-CN"/>
        </w:rPr>
      </w:pPr>
      <w:r>
        <w:rPr>
          <w:lang w:eastAsia="zh-CN"/>
        </w:rPr>
        <w:t>-</w:t>
      </w:r>
      <w:r>
        <w:rPr>
          <w:lang w:eastAsia="zh-CN"/>
        </w:rPr>
        <w:tab/>
        <w:t>interfacing with the MB-SMF/NEF for local MBS session configuration and inform the MC service UE about the local MBS session information</w:t>
      </w:r>
    </w:p>
    <w:p w14:paraId="31C00085" w14:textId="77777777" w:rsidR="003B5679" w:rsidRDefault="003B5679" w:rsidP="003B5679">
      <w:pPr>
        <w:rPr>
          <w:lang w:eastAsia="zh-CN"/>
        </w:rPr>
      </w:pPr>
      <w:r w:rsidRPr="009B0DCB">
        <w:rPr>
          <w:lang w:eastAsia="zh-CN"/>
        </w:rPr>
        <w:t>The update to existing functional model</w:t>
      </w:r>
      <w:r>
        <w:rPr>
          <w:lang w:eastAsia="zh-CN"/>
        </w:rPr>
        <w:t>s</w:t>
      </w:r>
      <w:r w:rsidRPr="009B0DCB">
        <w:rPr>
          <w:lang w:eastAsia="zh-CN"/>
        </w:rPr>
        <w:t xml:space="preserve"> for MCPTT </w:t>
      </w:r>
      <w:r>
        <w:rPr>
          <w:lang w:eastAsia="zh-CN"/>
        </w:rPr>
        <w:t>to support 5G MBS</w:t>
      </w:r>
      <w:r w:rsidRPr="009B0DCB">
        <w:rPr>
          <w:lang w:eastAsia="zh-CN"/>
        </w:rPr>
        <w:t xml:space="preserve"> </w:t>
      </w:r>
      <w:r>
        <w:rPr>
          <w:lang w:eastAsia="zh-CN"/>
        </w:rPr>
        <w:t>based on transport only mode is shown in figure 6.8.1-3</w:t>
      </w:r>
      <w:r w:rsidRPr="009B0DCB">
        <w:rPr>
          <w:lang w:eastAsia="zh-CN"/>
        </w:rPr>
        <w:t xml:space="preserve">. </w:t>
      </w:r>
    </w:p>
    <w:p w14:paraId="2DE0BAF8" w14:textId="77777777" w:rsidR="003B5679" w:rsidRDefault="003B5679" w:rsidP="003B5679">
      <w:pPr>
        <w:pStyle w:val="TH"/>
        <w:rPr>
          <w:noProof/>
          <w:lang w:val="en-US" w:eastAsia="zh-CN"/>
        </w:rPr>
      </w:pPr>
      <w:r>
        <w:object w:dxaOrig="8052" w:dyaOrig="5016" w14:anchorId="6FFAC297">
          <v:shape id="_x0000_i1081" type="#_x0000_t75" style="width:402.45pt;height:250.55pt" o:ole="">
            <v:imagedata r:id="rId123" o:title=""/>
          </v:shape>
          <o:OLEObject Type="Embed" ProgID="Visio.Drawing.15" ShapeID="_x0000_i1081" DrawAspect="Content" ObjectID="_1716576016" r:id="rId124"/>
        </w:object>
      </w:r>
    </w:p>
    <w:p w14:paraId="21718EF7" w14:textId="77777777" w:rsidR="003B5679" w:rsidRDefault="003B5679" w:rsidP="003B5679">
      <w:pPr>
        <w:pStyle w:val="TF"/>
      </w:pPr>
      <w:r>
        <w:t xml:space="preserve">Figure 6.8.1-3 MCPTT </w:t>
      </w:r>
      <w:r w:rsidRPr="004F7544">
        <w:t>functional</w:t>
      </w:r>
      <w:r>
        <w:t xml:space="preserve"> model for application plane supporting 5G MBS</w:t>
      </w:r>
    </w:p>
    <w:p w14:paraId="1C866F87" w14:textId="77777777" w:rsidR="003B5679" w:rsidRDefault="003B5679" w:rsidP="003B5679">
      <w:pPr>
        <w:rPr>
          <w:lang w:eastAsia="zh-CN"/>
        </w:rPr>
      </w:pPr>
      <w:bookmarkStart w:id="550" w:name="_Toc59201859"/>
      <w:r>
        <w:rPr>
          <w:lang w:eastAsia="zh-CN"/>
        </w:rPr>
        <w:t>The following reference point descriptions are applied:</w:t>
      </w:r>
    </w:p>
    <w:p w14:paraId="6C7140B1" w14:textId="77777777" w:rsidR="003B5679" w:rsidRPr="00B86297" w:rsidRDefault="003B5679" w:rsidP="003B5679">
      <w:pPr>
        <w:rPr>
          <w:b/>
        </w:rPr>
      </w:pPr>
      <w:bookmarkStart w:id="551" w:name="_Toc67947794"/>
      <w:r w:rsidRPr="00B86297">
        <w:rPr>
          <w:b/>
        </w:rPr>
        <w:t>Reference point MCPTT-5 (between the MCPTT server and the 5GS)</w:t>
      </w:r>
      <w:bookmarkEnd w:id="551"/>
    </w:p>
    <w:p w14:paraId="4FCBBE69" w14:textId="77777777" w:rsidR="003B5679" w:rsidRPr="00600B96" w:rsidRDefault="003B5679" w:rsidP="003B5679">
      <w:r w:rsidRPr="00600B96">
        <w:t>The MCPTT-</w:t>
      </w:r>
      <w:r w:rsidRPr="00DD4A0C">
        <w:t>5</w:t>
      </w:r>
      <w:r w:rsidRPr="00600B96">
        <w:t xml:space="preserve"> reference point, which exists between the </w:t>
      </w:r>
      <w:r>
        <w:t>MCPTT server</w:t>
      </w:r>
      <w:r w:rsidRPr="00600B96">
        <w:t xml:space="preserve"> and the </w:t>
      </w:r>
      <w:r w:rsidRPr="00DD4A0C">
        <w:t>5GS</w:t>
      </w:r>
      <w:r w:rsidRPr="00600B96">
        <w:t>, is used, subject to the condi</w:t>
      </w:r>
      <w:r>
        <w:t>tions below, by the</w:t>
      </w:r>
      <w:r w:rsidRPr="00600B96">
        <w:t xml:space="preserve"> MCPTT server to </w:t>
      </w:r>
      <w:r w:rsidRPr="00620660">
        <w:t>establish a</w:t>
      </w:r>
      <w:r>
        <w:t>n</w:t>
      </w:r>
      <w:r w:rsidRPr="00620660">
        <w:t xml:space="preserve"> MBS session </w:t>
      </w:r>
      <w:r w:rsidRPr="00600B96">
        <w:t>obtain</w:t>
      </w:r>
      <w:r>
        <w:t>ing a</w:t>
      </w:r>
      <w:r w:rsidRPr="00600B96">
        <w:t xml:space="preserve"> unicast </w:t>
      </w:r>
      <w:r>
        <w:t>network resource</w:t>
      </w:r>
      <w:r w:rsidRPr="00600B96">
        <w:t xml:space="preserve"> with appropriate QoS from the </w:t>
      </w:r>
      <w:r w:rsidRPr="00DD4A0C">
        <w:t>5GS</w:t>
      </w:r>
      <w:r w:rsidRPr="00600B96">
        <w:t>. It ut</w:t>
      </w:r>
      <w:r>
        <w:t>ilises N5reference point, or the Rx reference point, or N33 reference point</w:t>
      </w:r>
      <w:r w:rsidRPr="00DD4A0C">
        <w:t xml:space="preserve"> of 5GS according to 3GPP TS 23.</w:t>
      </w:r>
      <w:r>
        <w:t>247</w:t>
      </w:r>
      <w:r w:rsidRPr="00DD4A0C">
        <w:t> [</w:t>
      </w:r>
      <w:r>
        <w:t>19</w:t>
      </w:r>
      <w:r w:rsidRPr="00DD4A0C">
        <w:t>].</w:t>
      </w:r>
    </w:p>
    <w:p w14:paraId="5654A294" w14:textId="77777777" w:rsidR="003B5679" w:rsidRDefault="003B5679" w:rsidP="003B5679">
      <w:r w:rsidRPr="00B86297">
        <w:t>MCPTT-5</w:t>
      </w:r>
      <w:r w:rsidRPr="00620660">
        <w:t xml:space="preserve">, utilizing </w:t>
      </w:r>
      <w:r w:rsidRPr="004B05BE">
        <w:t>Nmb13</w:t>
      </w:r>
      <w:r>
        <w:t> </w:t>
      </w:r>
      <w:r w:rsidRPr="00CC131A">
        <w:t xml:space="preserve">reference point, </w:t>
      </w:r>
      <w:r w:rsidRPr="00B86297">
        <w:t>may be used when the MCPTT service provider and the PLMN operator have an operational agreement where QoS control is provided directly from the MCPTT service provider domain.</w:t>
      </w:r>
      <w:r w:rsidRPr="00600B96">
        <w:t xml:space="preserve"> </w:t>
      </w:r>
    </w:p>
    <w:p w14:paraId="07EDD8D7" w14:textId="77777777" w:rsidR="003B5679" w:rsidRDefault="003B5679" w:rsidP="003B5679">
      <w:r w:rsidRPr="00082A26">
        <w:t>MCPTT-5</w:t>
      </w:r>
      <w:r w:rsidRPr="003134A1">
        <w:t>, utilizing N33 reference point, may be used when the MCPTT service provider is limited by the operational agreement, i.e., indirect interaction with operator's 5GS network functions for QoS control.</w:t>
      </w:r>
    </w:p>
    <w:p w14:paraId="4AA4781C" w14:textId="77777777" w:rsidR="003B5679" w:rsidRPr="00600B96" w:rsidRDefault="003B5679" w:rsidP="003B5679">
      <w:r w:rsidRPr="00B86297">
        <w:t xml:space="preserve">MCPTT-5 is also used by the MCPTT server to </w:t>
      </w:r>
      <w:r>
        <w:t xml:space="preserve">configure the QoS requirements </w:t>
      </w:r>
      <w:r w:rsidRPr="00B47201">
        <w:t>in correspondence to the MBS session iden</w:t>
      </w:r>
      <w:r w:rsidRPr="00902659">
        <w:t xml:space="preserve">tifier </w:t>
      </w:r>
      <w:r>
        <w:t>if dynamic PCC is applicable.</w:t>
      </w:r>
    </w:p>
    <w:p w14:paraId="22A0B95E" w14:textId="77777777" w:rsidR="003B5679" w:rsidRPr="004B637D" w:rsidRDefault="003B5679" w:rsidP="003B5679">
      <w:pPr>
        <w:pStyle w:val="NO"/>
      </w:pPr>
      <w:r w:rsidRPr="00600B96">
        <w:t>NOTE</w:t>
      </w:r>
      <w:r>
        <w:t xml:space="preserve"> 2</w:t>
      </w:r>
      <w:r w:rsidRPr="00600B96">
        <w:t>:</w:t>
      </w:r>
      <w:r w:rsidRPr="00600B96">
        <w:tab/>
        <w:t xml:space="preserve">Any coordination between the P-CSCF use of </w:t>
      </w:r>
      <w:r w:rsidRPr="00DD4A0C">
        <w:t>N</w:t>
      </w:r>
      <w:r w:rsidRPr="00B47201">
        <w:t>30/N29mb</w:t>
      </w:r>
      <w:r w:rsidRPr="00600B96">
        <w:t xml:space="preserve"> and the MCPTT server use of </w:t>
      </w:r>
      <w:r w:rsidRPr="00DD4A0C">
        <w:t>N</w:t>
      </w:r>
      <w:r w:rsidRPr="00B47201">
        <w:t>30/N29mb</w:t>
      </w:r>
      <w:r>
        <w:t xml:space="preserve"> </w:t>
      </w:r>
      <w:r w:rsidRPr="00600B96">
        <w:t>(via MCPTT-</w:t>
      </w:r>
      <w:r w:rsidRPr="00DD4A0C">
        <w:t>5</w:t>
      </w:r>
      <w:r w:rsidRPr="00600B96">
        <w:t>) from the MCPTT service provider domain is not specified in this release of this specification.</w:t>
      </w:r>
    </w:p>
    <w:p w14:paraId="0AF413E8" w14:textId="77777777" w:rsidR="003B5679" w:rsidRPr="00B86297" w:rsidRDefault="003B5679" w:rsidP="003B5679">
      <w:pPr>
        <w:rPr>
          <w:b/>
        </w:rPr>
      </w:pPr>
      <w:r w:rsidRPr="00B86297">
        <w:rPr>
          <w:b/>
        </w:rPr>
        <w:t xml:space="preserve">Reference point MCPTT-6 (between the MCPTT server and </w:t>
      </w:r>
      <w:r w:rsidRPr="00B86297">
        <w:rPr>
          <w:b/>
          <w:bCs/>
        </w:rPr>
        <w:t>the</w:t>
      </w:r>
      <w:r w:rsidRPr="00B86297">
        <w:rPr>
          <w:b/>
        </w:rPr>
        <w:t xml:space="preserve"> 5GS)</w:t>
      </w:r>
      <w:bookmarkEnd w:id="550"/>
    </w:p>
    <w:p w14:paraId="50AC6D11" w14:textId="77777777" w:rsidR="003B5679" w:rsidRDefault="003B5679" w:rsidP="003B5679">
      <w:r>
        <w:t xml:space="preserve">The MCPTT-6 reference point, which exists between the MCPTT server and the 5GS, is used </w:t>
      </w:r>
      <w:r w:rsidRPr="00295A41">
        <w:t xml:space="preserve">to </w:t>
      </w:r>
      <w:r>
        <w:t>create</w:t>
      </w:r>
      <w:r w:rsidRPr="00295A41">
        <w:t xml:space="preserve"> a</w:t>
      </w:r>
      <w:r>
        <w:t>n</w:t>
      </w:r>
      <w:r w:rsidRPr="00295A41">
        <w:t xml:space="preserve"> M</w:t>
      </w:r>
      <w:r w:rsidRPr="00FC0931">
        <w:t>B</w:t>
      </w:r>
      <w:r w:rsidRPr="000A08F4">
        <w:t>S</w:t>
      </w:r>
      <w:r w:rsidRPr="005E0132">
        <w:t xml:space="preserve"> session </w:t>
      </w:r>
      <w:r w:rsidRPr="00B915E4">
        <w:t>obtai</w:t>
      </w:r>
      <w:r w:rsidRPr="003134A1">
        <w:t xml:space="preserve">ning </w:t>
      </w:r>
      <w:r w:rsidRPr="003134A1">
        <w:rPr>
          <w:lang w:eastAsia="zh-CN"/>
        </w:rPr>
        <w:t>multicast</w:t>
      </w:r>
      <w:r w:rsidRPr="00B47201">
        <w:rPr>
          <w:lang w:eastAsia="zh-CN"/>
        </w:rPr>
        <w:t xml:space="preserve"> or broadcast </w:t>
      </w:r>
      <w:r>
        <w:t>resources for MCPTT application usage. The MCPTT-6 reference point uses the N33, Nmb13, Nmb10, MB2-C</w:t>
      </w:r>
      <w:r w:rsidRPr="00B47201">
        <w:rPr>
          <w:lang w:eastAsia="zh-CN"/>
        </w:rPr>
        <w:t xml:space="preserve"> reference points</w:t>
      </w:r>
      <w:r>
        <w:t xml:space="preserve"> in </w:t>
      </w:r>
      <w:r w:rsidRPr="00B47201">
        <w:t xml:space="preserve">accordance to </w:t>
      </w:r>
      <w:r>
        <w:t>3GPP TS 23.247 [19].</w:t>
      </w:r>
    </w:p>
    <w:p w14:paraId="01E11174" w14:textId="77777777" w:rsidR="003B5679" w:rsidRPr="00B47201" w:rsidRDefault="003B5679" w:rsidP="003B5679">
      <w:bookmarkStart w:id="552" w:name="_Toc59201861"/>
      <w:r w:rsidRPr="00B47201">
        <w:t xml:space="preserve">MCPTT-6, utilizing </w:t>
      </w:r>
      <w:r>
        <w:t>Nmb13</w:t>
      </w:r>
      <w:r w:rsidRPr="00B47201">
        <w:t xml:space="preserve"> reference points, may be used when the MCPTT service provider and the PLMN operator have an operational agreement where QoS control is provided directly from the MCPTT service provider domain.</w:t>
      </w:r>
    </w:p>
    <w:p w14:paraId="32672E50" w14:textId="77777777" w:rsidR="003B5679" w:rsidRPr="00902659" w:rsidRDefault="003B5679" w:rsidP="003B5679">
      <w:r w:rsidRPr="00902659">
        <w:t>MCPTT-6, utilizing N33 reference point, may be used when the MCPTT service provider is limited by the operational agreement, i.e., indirect interaction with operator's 5GS network functions for QoS control.</w:t>
      </w:r>
    </w:p>
    <w:p w14:paraId="3B687C1F" w14:textId="77777777" w:rsidR="003B5679" w:rsidRDefault="003B5679" w:rsidP="003B5679">
      <w:r w:rsidRPr="00902659">
        <w:t>MCPTT-6 is also used by the MCPTT server to configure the QoS requirements in correspondence to the MBS session identifier if dynamic PCC is applicable.</w:t>
      </w:r>
    </w:p>
    <w:p w14:paraId="326E7F90" w14:textId="77777777" w:rsidR="003B5679" w:rsidRPr="005B19A5" w:rsidRDefault="003B5679" w:rsidP="003B5679">
      <w:r>
        <w:t>MCPTT-6, utilizing Nmb10/MB2-C reference points, may be used when MCPTT service provider interacts with MBSF directly either once interworking with LTE is facilitated via MBSF/MBSTF, or for full-service mode.</w:t>
      </w:r>
    </w:p>
    <w:p w14:paraId="54208A08" w14:textId="77777777" w:rsidR="003B5679" w:rsidRPr="00B86297" w:rsidRDefault="003B5679" w:rsidP="003B5679">
      <w:pPr>
        <w:rPr>
          <w:b/>
        </w:rPr>
      </w:pPr>
      <w:r w:rsidRPr="00B86297">
        <w:rPr>
          <w:b/>
        </w:rPr>
        <w:lastRenderedPageBreak/>
        <w:t>Reference point MCPTT-8 (between the media distribution function and the media mixer)</w:t>
      </w:r>
      <w:bookmarkEnd w:id="552"/>
    </w:p>
    <w:p w14:paraId="7F5C431F" w14:textId="77777777" w:rsidR="003B5679" w:rsidRDefault="003B5679" w:rsidP="003B5679">
      <w:r>
        <w:t>The MCPTT-8 reference point definition in 3GPP TS 23.379 [3] is applied. When the MC service obtains 5GS transport capability, the MCPTT-8 reference point uses the N6mb reference point according to 3GPP TS 23.247[19].</w:t>
      </w:r>
    </w:p>
    <w:p w14:paraId="118803E3" w14:textId="77777777" w:rsidR="003B5679" w:rsidRPr="00AF1513" w:rsidRDefault="003B5679" w:rsidP="003B5679">
      <w:r w:rsidRPr="00AF1513">
        <w:t>The MCPTT-8 reference point definition in 3GPP TS 23.379 [3] is applied. When the MC service obtains 5GS full-service capability, the MCPTT-8 reference point uses the Nmb8 reference point according to 3GPP TS 23.247[19].</w:t>
      </w:r>
    </w:p>
    <w:p w14:paraId="2A09C640" w14:textId="77777777" w:rsidR="003B5679" w:rsidRDefault="003B5679" w:rsidP="003B5679">
      <w:r w:rsidRPr="00AF1513">
        <w:t>The MCPTT-8 reference point definition in 3GPP TS 23.379 [3] is applied. When the MC service provides interworking with LTE via MBSF/MBSTF, the MCPTT-8 reference point uses the MB2-U reference point according to 3GPP TS 23.247[19].</w:t>
      </w:r>
    </w:p>
    <w:p w14:paraId="54075439" w14:textId="77777777" w:rsidR="003B5679" w:rsidRPr="00B86297" w:rsidRDefault="003B5679" w:rsidP="003B5679">
      <w:pPr>
        <w:rPr>
          <w:b/>
        </w:rPr>
      </w:pPr>
      <w:bookmarkStart w:id="553" w:name="_Toc59201862"/>
      <w:r w:rsidRPr="00B86297">
        <w:rPr>
          <w:b/>
        </w:rPr>
        <w:t>Reference point MCPTT-9 (between the floor control server and the floor participant)</w:t>
      </w:r>
      <w:bookmarkEnd w:id="553"/>
    </w:p>
    <w:p w14:paraId="3836F9C8" w14:textId="77777777" w:rsidR="003B5679" w:rsidRDefault="003B5679" w:rsidP="003B5679">
      <w:r>
        <w:t>The MCPTT-9 reference point definition in 3GPP TS 23.379 [3] is applied. And when MC service is over 5GS, the MCPTT-9 reference point uses the N6mb reference point according to 3GPP TS 23.247 [19].</w:t>
      </w:r>
    </w:p>
    <w:p w14:paraId="301936CA" w14:textId="77777777" w:rsidR="003B5679" w:rsidRPr="00AF1513" w:rsidRDefault="003B5679" w:rsidP="003B5679">
      <w:r w:rsidRPr="00AF1513">
        <w:t>The MCPTT-9 reference point definition in 3GPP TS 23.379 [3] is applied. And when MC service is over 5GS, the MCPTT-9 reference point uses the Nmb8 reference point according to 3GPP TS 23.247 [19].</w:t>
      </w:r>
    </w:p>
    <w:p w14:paraId="5257A1A6" w14:textId="77777777" w:rsidR="003B5679" w:rsidRDefault="003B5679" w:rsidP="003B5679">
      <w:r w:rsidRPr="00AF1513">
        <w:t>The MCPTT-9 reference point definition in 3GPP TS 23.379 [3] is applied. And when MC service is over 5GS, the MCPTT-9 reference point uses the MB2-U reference point according to 3GPP TS 23.247 [19].</w:t>
      </w:r>
    </w:p>
    <w:p w14:paraId="06E134F9" w14:textId="77777777" w:rsidR="003B5679" w:rsidRPr="004E4F2B" w:rsidRDefault="003B5679" w:rsidP="003B5679">
      <w:pPr>
        <w:pStyle w:val="NO"/>
      </w:pPr>
      <w:r>
        <w:t>NOTE 3:</w:t>
      </w:r>
      <w:r>
        <w:tab/>
        <w:t>Transposition</w:t>
      </w:r>
      <w:r w:rsidRPr="00F66DE9">
        <w:t xml:space="preserve"> the corresponding MC </w:t>
      </w:r>
      <w:r w:rsidRPr="0014194A">
        <w:t>service</w:t>
      </w:r>
      <w:r w:rsidRPr="00295A41">
        <w:t xml:space="preserve"> reference points are </w:t>
      </w:r>
      <w:r>
        <w:t xml:space="preserve">also </w:t>
      </w:r>
      <w:r w:rsidRPr="00F66DE9">
        <w:t>applicable to MCVideo and MCData</w:t>
      </w:r>
      <w:r w:rsidRPr="00295A41">
        <w:t>.</w:t>
      </w:r>
    </w:p>
    <w:p w14:paraId="08B9FBDE" w14:textId="77777777" w:rsidR="003B5679" w:rsidRDefault="003B5679" w:rsidP="003B5679">
      <w:pPr>
        <w:pStyle w:val="Heading3"/>
      </w:pPr>
      <w:bookmarkStart w:id="554" w:name="_Toc57203320"/>
      <w:bookmarkStart w:id="555" w:name="_Toc101262449"/>
      <w:r>
        <w:t>6.8.2</w:t>
      </w:r>
      <w:r w:rsidRPr="00324420">
        <w:rPr>
          <w:rFonts w:ascii="Calibri" w:hAnsi="Calibri"/>
          <w:sz w:val="22"/>
          <w:szCs w:val="22"/>
          <w:lang w:eastAsia="en-GB"/>
        </w:rPr>
        <w:tab/>
      </w:r>
      <w:r>
        <w:t xml:space="preserve">Impacts on existing nodes and </w:t>
      </w:r>
      <w:r w:rsidRPr="00B86297">
        <w:t>functionality</w:t>
      </w:r>
      <w:bookmarkEnd w:id="554"/>
      <w:bookmarkEnd w:id="555"/>
    </w:p>
    <w:p w14:paraId="62002B18" w14:textId="77777777" w:rsidR="003B5679" w:rsidRDefault="003B5679" w:rsidP="003B5679">
      <w:pPr>
        <w:rPr>
          <w:lang w:eastAsia="zh-CN"/>
        </w:rPr>
      </w:pPr>
      <w:r>
        <w:rPr>
          <w:rFonts w:hint="eastAsia"/>
          <w:lang w:eastAsia="zh-CN"/>
        </w:rPr>
        <w:t>M</w:t>
      </w:r>
      <w:r>
        <w:rPr>
          <w:lang w:eastAsia="zh-CN"/>
        </w:rPr>
        <w:t>C service server functional</w:t>
      </w:r>
      <w:r w:rsidRPr="00B86297">
        <w:t>i</w:t>
      </w:r>
      <w:r>
        <w:rPr>
          <w:lang w:eastAsia="zh-CN"/>
        </w:rPr>
        <w:t>ty impact:</w:t>
      </w:r>
    </w:p>
    <w:p w14:paraId="3B822171" w14:textId="77777777" w:rsidR="003B5679" w:rsidRDefault="003B5679" w:rsidP="003B5679">
      <w:pPr>
        <w:pStyle w:val="B10"/>
        <w:rPr>
          <w:lang w:eastAsia="zh-CN"/>
        </w:rPr>
      </w:pPr>
      <w:r>
        <w:rPr>
          <w:lang w:eastAsia="zh-CN"/>
        </w:rPr>
        <w:t>-</w:t>
      </w:r>
      <w:r>
        <w:rPr>
          <w:lang w:eastAsia="zh-CN"/>
        </w:rPr>
        <w:tab/>
        <w:t xml:space="preserve">support of 5G MBS related functionalities by </w:t>
      </w:r>
      <w:r>
        <w:t>acting as the Application Function (AF) in the 5G MBS architecture context in accordance to 3GPP TS 23.247 [19]</w:t>
      </w:r>
      <w:r>
        <w:rPr>
          <w:lang w:eastAsia="zh-CN"/>
        </w:rPr>
        <w:t>;</w:t>
      </w:r>
    </w:p>
    <w:p w14:paraId="0A49D135" w14:textId="77777777" w:rsidR="003B5679" w:rsidRDefault="003B5679" w:rsidP="003B5679">
      <w:pPr>
        <w:rPr>
          <w:lang w:eastAsia="zh-CN"/>
        </w:rPr>
      </w:pPr>
      <w:r>
        <w:rPr>
          <w:lang w:eastAsia="zh-CN"/>
        </w:rPr>
        <w:t>Reference points impact:</w:t>
      </w:r>
    </w:p>
    <w:p w14:paraId="4CEB99F9" w14:textId="77777777" w:rsidR="003B5679" w:rsidRDefault="003B5679" w:rsidP="003B5679">
      <w:pPr>
        <w:pStyle w:val="B10"/>
        <w:rPr>
          <w:lang w:eastAsia="zh-CN"/>
        </w:rPr>
      </w:pPr>
      <w:r>
        <w:rPr>
          <w:lang w:eastAsia="zh-CN"/>
        </w:rPr>
        <w:t>-</w:t>
      </w:r>
      <w:r>
        <w:rPr>
          <w:lang w:eastAsia="zh-CN"/>
        </w:rPr>
        <w:tab/>
        <w:t xml:space="preserve">the MC service server need to support </w:t>
      </w:r>
      <w:r w:rsidRPr="003134A1">
        <w:rPr>
          <w:lang w:eastAsia="zh-CN"/>
        </w:rPr>
        <w:t xml:space="preserve">corresponding reference points applicable </w:t>
      </w:r>
      <w:r w:rsidRPr="00902659">
        <w:rPr>
          <w:lang w:eastAsia="zh-CN"/>
        </w:rPr>
        <w:t>for signalling and media in transport only mode (configuration option 1) in accordance to 3GPP 23.247 Annex A</w:t>
      </w:r>
      <w:r>
        <w:rPr>
          <w:lang w:eastAsia="zh-CN"/>
        </w:rPr>
        <w:t>.</w:t>
      </w:r>
    </w:p>
    <w:p w14:paraId="057EB662" w14:textId="77777777" w:rsidR="003B5679" w:rsidRDefault="003B5679" w:rsidP="003B5679">
      <w:pPr>
        <w:pStyle w:val="Heading3"/>
      </w:pPr>
      <w:bookmarkStart w:id="556" w:name="_Toc57203321"/>
      <w:bookmarkStart w:id="557" w:name="_Toc101262450"/>
      <w:r>
        <w:t>6.8.3</w:t>
      </w:r>
      <w:r w:rsidRPr="00324420">
        <w:rPr>
          <w:rFonts w:ascii="Calibri" w:hAnsi="Calibri"/>
          <w:sz w:val="22"/>
          <w:szCs w:val="22"/>
          <w:lang w:eastAsia="en-GB"/>
        </w:rPr>
        <w:tab/>
      </w:r>
      <w:r>
        <w:t>Solution evaluation</w:t>
      </w:r>
      <w:bookmarkEnd w:id="556"/>
      <w:bookmarkEnd w:id="557"/>
    </w:p>
    <w:p w14:paraId="692787AB" w14:textId="77777777" w:rsidR="003B5679" w:rsidRPr="00CC131A" w:rsidRDefault="003B5679" w:rsidP="003B5679">
      <w:pPr>
        <w:rPr>
          <w:noProof/>
        </w:rPr>
      </w:pPr>
      <w:r w:rsidRPr="00CC131A">
        <w:rPr>
          <w:noProof/>
        </w:rPr>
        <w:t>The proposed solution defines the necessary adjustments to be able to process MC services via 5G MBS in transport only mode.</w:t>
      </w:r>
    </w:p>
    <w:p w14:paraId="2C8CA28F" w14:textId="77777777" w:rsidR="003B5679" w:rsidRPr="00CC131A" w:rsidRDefault="003B5679" w:rsidP="003B5679">
      <w:pPr>
        <w:rPr>
          <w:noProof/>
        </w:rPr>
      </w:pPr>
      <w:r w:rsidRPr="00CC131A">
        <w:rPr>
          <w:noProof/>
        </w:rPr>
        <w:t>The following items are addressed:</w:t>
      </w:r>
    </w:p>
    <w:p w14:paraId="2A450FF5" w14:textId="77777777" w:rsidR="003B5679" w:rsidRPr="00CC131A" w:rsidRDefault="003B5679" w:rsidP="003B5679">
      <w:pPr>
        <w:pStyle w:val="B10"/>
        <w:rPr>
          <w:noProof/>
        </w:rPr>
      </w:pPr>
      <w:r>
        <w:rPr>
          <w:noProof/>
        </w:rPr>
        <w:t>-</w:t>
      </w:r>
      <w:r>
        <w:rPr>
          <w:noProof/>
        </w:rPr>
        <w:tab/>
      </w:r>
      <w:r w:rsidRPr="00CC131A">
        <w:rPr>
          <w:noProof/>
        </w:rPr>
        <w:t>The common functional model of the MC system is not affected in the 5G MBS context.</w:t>
      </w:r>
    </w:p>
    <w:p w14:paraId="3681F2D6" w14:textId="77777777" w:rsidR="003B5679" w:rsidRPr="00CC131A" w:rsidRDefault="003B5679" w:rsidP="003B5679">
      <w:pPr>
        <w:pStyle w:val="B10"/>
        <w:rPr>
          <w:noProof/>
        </w:rPr>
      </w:pPr>
      <w:r>
        <w:rPr>
          <w:noProof/>
        </w:rPr>
        <w:t>-</w:t>
      </w:r>
      <w:r>
        <w:rPr>
          <w:noProof/>
        </w:rPr>
        <w:tab/>
      </w:r>
      <w:r w:rsidRPr="00CC131A">
        <w:rPr>
          <w:noProof/>
        </w:rPr>
        <w:t>Transpose 5G MBS architecture and corresponding reference points to the functional models for MCPTT, MCVideo and MCData considering the operational arrangements (trusted/untrusted).</w:t>
      </w:r>
    </w:p>
    <w:p w14:paraId="324DC480" w14:textId="77777777" w:rsidR="003B5679" w:rsidRDefault="003B5679" w:rsidP="003B5679">
      <w:pPr>
        <w:pStyle w:val="B10"/>
        <w:rPr>
          <w:noProof/>
        </w:rPr>
      </w:pPr>
      <w:r>
        <w:rPr>
          <w:noProof/>
        </w:rPr>
        <w:t>-</w:t>
      </w:r>
      <w:r>
        <w:rPr>
          <w:noProof/>
        </w:rPr>
        <w:tab/>
      </w:r>
      <w:r w:rsidRPr="00CC131A">
        <w:rPr>
          <w:noProof/>
        </w:rPr>
        <w:t>The separation between the 5GS transport and Application Functions in this context MC service servers.</w:t>
      </w:r>
    </w:p>
    <w:p w14:paraId="6C782449" w14:textId="77777777" w:rsidR="003B5679" w:rsidRPr="00CC131A" w:rsidRDefault="003B5679" w:rsidP="003B5679">
      <w:pPr>
        <w:pStyle w:val="NO"/>
        <w:rPr>
          <w:noProof/>
        </w:rPr>
      </w:pPr>
      <w:r w:rsidRPr="00034247">
        <w:rPr>
          <w:noProof/>
        </w:rPr>
        <w:t>NOTE:</w:t>
      </w:r>
      <w:r w:rsidRPr="00034247">
        <w:rPr>
          <w:noProof/>
        </w:rPr>
        <w:tab/>
        <w:t>Alignments with 3GPP TS 23.247 might be still necessary especially when the use of some reference points</w:t>
      </w:r>
      <w:r>
        <w:rPr>
          <w:noProof/>
        </w:rPr>
        <w:t xml:space="preserve"> are further clarified</w:t>
      </w:r>
      <w:r w:rsidRPr="00034247">
        <w:rPr>
          <w:noProof/>
        </w:rPr>
        <w:t>.</w:t>
      </w:r>
    </w:p>
    <w:p w14:paraId="5814F0CA" w14:textId="77777777" w:rsidR="003B5679" w:rsidRPr="00A7571B" w:rsidRDefault="003B5679" w:rsidP="003B5679">
      <w:pPr>
        <w:pStyle w:val="Heading2"/>
        <w:rPr>
          <w:rFonts w:ascii="Calibri" w:hAnsi="Calibri"/>
          <w:sz w:val="22"/>
          <w:szCs w:val="22"/>
          <w:lang w:eastAsia="en-GB"/>
        </w:rPr>
      </w:pPr>
      <w:bookmarkStart w:id="558" w:name="_Toc101262451"/>
      <w:r w:rsidRPr="000E4DC9">
        <w:t>6.9</w:t>
      </w:r>
      <w:r w:rsidRPr="000E4DC9">
        <w:rPr>
          <w:rFonts w:ascii="Calibri" w:hAnsi="Calibri"/>
          <w:sz w:val="22"/>
          <w:szCs w:val="22"/>
          <w:lang w:eastAsia="en-GB"/>
        </w:rPr>
        <w:tab/>
      </w:r>
      <w:r w:rsidRPr="000E4DC9">
        <w:t xml:space="preserve">Solution </w:t>
      </w:r>
      <w:r w:rsidRPr="00225B12">
        <w:t xml:space="preserve">9: General use of 5G MBS </w:t>
      </w:r>
      <w:r w:rsidRPr="00E46FA1">
        <w:t>services for MC service</w:t>
      </w:r>
      <w:r w:rsidRPr="00A7571B">
        <w:t xml:space="preserve"> group communications</w:t>
      </w:r>
      <w:bookmarkEnd w:id="558"/>
      <w:r w:rsidRPr="00A7571B">
        <w:t xml:space="preserve"> </w:t>
      </w:r>
    </w:p>
    <w:p w14:paraId="3666615B" w14:textId="77777777" w:rsidR="003B5679" w:rsidRPr="00F97A94" w:rsidRDefault="003B5679" w:rsidP="003B5679">
      <w:pPr>
        <w:pStyle w:val="Heading3"/>
      </w:pPr>
      <w:bookmarkStart w:id="559" w:name="_Toc101262452"/>
      <w:r w:rsidRPr="00F97A94">
        <w:t>6.9.1</w:t>
      </w:r>
      <w:r w:rsidRPr="00F97A94">
        <w:rPr>
          <w:rFonts w:ascii="Calibri" w:hAnsi="Calibri"/>
          <w:sz w:val="22"/>
          <w:szCs w:val="22"/>
          <w:lang w:eastAsia="en-GB"/>
        </w:rPr>
        <w:tab/>
      </w:r>
      <w:r w:rsidRPr="00F97A94">
        <w:t>Description</w:t>
      </w:r>
      <w:bookmarkEnd w:id="559"/>
    </w:p>
    <w:p w14:paraId="10B1B016" w14:textId="77777777" w:rsidR="003B5679" w:rsidRPr="005774C1" w:rsidRDefault="003B5679" w:rsidP="003B5679">
      <w:pPr>
        <w:rPr>
          <w:lang w:eastAsia="zh-CN"/>
        </w:rPr>
      </w:pPr>
      <w:r w:rsidRPr="00604220">
        <w:rPr>
          <w:lang w:eastAsia="zh-CN"/>
        </w:rPr>
        <w:t>T</w:t>
      </w:r>
      <w:r w:rsidRPr="0016526B">
        <w:rPr>
          <w:lang w:eastAsia="zh-CN"/>
        </w:rPr>
        <w:t>his solution addresses</w:t>
      </w:r>
      <w:r w:rsidRPr="005774C1">
        <w:rPr>
          <w:lang w:eastAsia="zh-CN"/>
        </w:rPr>
        <w:t xml:space="preserve"> key issue #13 and is intended to provide a high-level description of the general use of 5G MBS services for MC service group communications.</w:t>
      </w:r>
    </w:p>
    <w:p w14:paraId="0BBCEF2C" w14:textId="77777777" w:rsidR="003B5679" w:rsidRPr="00ED7869" w:rsidRDefault="003B5679" w:rsidP="003B5679">
      <w:r w:rsidRPr="004F7217">
        <w:rPr>
          <w:lang w:eastAsia="zh-CN"/>
        </w:rPr>
        <w:lastRenderedPageBreak/>
        <w:t>As being specified in 3GPP TS 23.247 [19], the 5G MBS services</w:t>
      </w:r>
      <w:r w:rsidRPr="00D16DD6">
        <w:rPr>
          <w:lang w:eastAsia="zh-CN"/>
        </w:rPr>
        <w:t xml:space="preserve"> rely on the establishment of MBS sessions to deliver data in downlink as a point-to-multipoint service from an application source to multiple end users. MBS sessions consist of one or multiple MBS QoS flows addressing different service requirements.</w:t>
      </w:r>
    </w:p>
    <w:p w14:paraId="6A3020C8" w14:textId="77777777" w:rsidR="003B5679" w:rsidRPr="00ED7869" w:rsidRDefault="003B5679" w:rsidP="003B5679">
      <w:pPr>
        <w:rPr>
          <w:lang w:eastAsia="zh-CN"/>
        </w:rPr>
      </w:pPr>
      <w:r w:rsidRPr="00ED7869">
        <w:rPr>
          <w:lang w:eastAsia="zh-CN"/>
        </w:rPr>
        <w:t xml:space="preserve">MBS sessions can be of two types: broadcast and multicast sessions. With broadcast MBS sessions, the data is simultaneously distributed over the radio interface to all users (UEs) located within a geographical area, i.e. a configured broadcast coverage area. With multicast MBS sessions, the data is simultaneously distributed to a dedicated set of users (UEs) over the radio interface either by a point-to-point (PTP) delivery method or a point-to-multipoint (PTM) delivery method. </w:t>
      </w:r>
    </w:p>
    <w:p w14:paraId="53668287" w14:textId="77777777" w:rsidR="003B5679" w:rsidRPr="00ED7869" w:rsidRDefault="003B5679" w:rsidP="003B5679">
      <w:pPr>
        <w:rPr>
          <w:lang w:eastAsia="zh-CN"/>
        </w:rPr>
      </w:pPr>
      <w:r w:rsidRPr="00ED7869">
        <w:rPr>
          <w:lang w:eastAsia="zh-CN"/>
        </w:rPr>
        <w:t xml:space="preserve">For the support of MC service group communications using MBS sessions, a set of procedures needs to be considered and executed as shown in figure 6.9.1.1-1. </w:t>
      </w:r>
    </w:p>
    <w:bookmarkStart w:id="560" w:name="_MON_1698070917"/>
    <w:bookmarkEnd w:id="560"/>
    <w:p w14:paraId="1EAA6823" w14:textId="77777777" w:rsidR="003B5679" w:rsidRPr="00ED7869" w:rsidRDefault="003B5679" w:rsidP="003B5679">
      <w:pPr>
        <w:pStyle w:val="TH"/>
      </w:pPr>
      <w:r w:rsidRPr="00ED7869">
        <w:object w:dxaOrig="6520" w:dyaOrig="5245" w14:anchorId="0208210E">
          <v:shape id="_x0000_i1082" type="#_x0000_t75" style="width:278.45pt;height:222.65pt" o:ole="">
            <v:imagedata r:id="rId125" o:title=""/>
          </v:shape>
          <o:OLEObject Type="Embed" ProgID="Word.Picture.8" ShapeID="_x0000_i1082" DrawAspect="Content" ObjectID="_1716576017" r:id="rId126"/>
        </w:object>
      </w:r>
    </w:p>
    <w:p w14:paraId="0A69BA32" w14:textId="77777777" w:rsidR="003B5679" w:rsidRPr="00225B12" w:rsidRDefault="003B5679" w:rsidP="003B5679">
      <w:pPr>
        <w:pStyle w:val="TF"/>
      </w:pPr>
      <w:r w:rsidRPr="00ED7869">
        <w:rPr>
          <w:lang w:eastAsia="ja-JP"/>
        </w:rPr>
        <w:t>Figure 6.9.1</w:t>
      </w:r>
      <w:r w:rsidRPr="00225B12">
        <w:rPr>
          <w:lang w:eastAsia="ja-JP"/>
        </w:rPr>
        <w:t>-1</w:t>
      </w:r>
      <w:r w:rsidRPr="000E4DC9">
        <w:rPr>
          <w:lang w:eastAsia="ja-JP"/>
        </w:rPr>
        <w:t>: Gener</w:t>
      </w:r>
      <w:r w:rsidRPr="00225B12">
        <w:rPr>
          <w:lang w:eastAsia="ja-JP"/>
        </w:rPr>
        <w:t>al MBS sessions related procedures</w:t>
      </w:r>
    </w:p>
    <w:p w14:paraId="1518BB7A" w14:textId="77777777" w:rsidR="003B5679" w:rsidRPr="005774C1" w:rsidRDefault="003B5679" w:rsidP="003B5679">
      <w:pPr>
        <w:rPr>
          <w:lang w:eastAsia="zh-CN"/>
        </w:rPr>
      </w:pPr>
      <w:r w:rsidRPr="00225B12">
        <w:rPr>
          <w:lang w:eastAsia="zh-CN"/>
        </w:rPr>
        <w:t>In general, w</w:t>
      </w:r>
      <w:r w:rsidRPr="00E46FA1">
        <w:rPr>
          <w:lang w:eastAsia="zh-CN"/>
        </w:rPr>
        <w:t>hen the MC service server</w:t>
      </w:r>
      <w:r w:rsidRPr="00A7571B">
        <w:rPr>
          <w:lang w:eastAsia="zh-CN"/>
        </w:rPr>
        <w:t xml:space="preserve"> decides to use MBS sessions for MC service group communications, the MC service server </w:t>
      </w:r>
      <w:r w:rsidRPr="00F97A94">
        <w:rPr>
          <w:lang w:eastAsia="zh-CN"/>
        </w:rPr>
        <w:t>is first required to configure with the 5GC one or mor</w:t>
      </w:r>
      <w:r w:rsidRPr="00604220">
        <w:rPr>
          <w:lang w:eastAsia="zh-CN"/>
        </w:rPr>
        <w:t>e</w:t>
      </w:r>
      <w:r w:rsidRPr="0016526B">
        <w:rPr>
          <w:lang w:eastAsia="zh-CN"/>
        </w:rPr>
        <w:t xml:space="preserve"> MBS sessions</w:t>
      </w:r>
      <w:r w:rsidRPr="005774C1">
        <w:rPr>
          <w:lang w:eastAsia="zh-CN"/>
        </w:rPr>
        <w:t xml:space="preserve"> to deliver the data associated to the MC service group communications. The </w:t>
      </w:r>
      <w:r>
        <w:rPr>
          <w:lang w:eastAsia="zh-CN"/>
        </w:rPr>
        <w:t>creation</w:t>
      </w:r>
      <w:r w:rsidRPr="005774C1">
        <w:rPr>
          <w:lang w:eastAsia="zh-CN"/>
        </w:rPr>
        <w:t xml:space="preserve"> request includes, among other aspects, the MBS session type and required service requirements associated to the MBS session. </w:t>
      </w:r>
    </w:p>
    <w:p w14:paraId="70DCEA58" w14:textId="77777777" w:rsidR="003B5679" w:rsidRPr="00ED7869" w:rsidRDefault="003B5679" w:rsidP="003B5679">
      <w:pPr>
        <w:pStyle w:val="NO"/>
        <w:rPr>
          <w:lang w:eastAsia="zh-CN"/>
        </w:rPr>
      </w:pPr>
      <w:r w:rsidRPr="004F7217">
        <w:rPr>
          <w:rFonts w:eastAsia="Malgun Gothic"/>
          <w:lang w:eastAsia="ko-KR"/>
        </w:rPr>
        <w:t>NOTE</w:t>
      </w:r>
      <w:r w:rsidRPr="00D16DD6">
        <w:t> </w:t>
      </w:r>
      <w:r w:rsidRPr="00ED7869">
        <w:rPr>
          <w:lang w:eastAsia="zh-CN"/>
        </w:rPr>
        <w:t>1</w:t>
      </w:r>
      <w:r w:rsidRPr="00ED7869">
        <w:t>:</w:t>
      </w:r>
      <w:r w:rsidRPr="00ED7869">
        <w:tab/>
        <w:t>It is implementation specific whether the MC service server decides to use MBS sessions, either multicast or broadcast sessions, for MC service group communications</w:t>
      </w:r>
      <w:r w:rsidRPr="00ED7869">
        <w:rPr>
          <w:lang w:eastAsia="zh-CN"/>
        </w:rPr>
        <w:t xml:space="preserve">. </w:t>
      </w:r>
    </w:p>
    <w:p w14:paraId="6617268E" w14:textId="77777777" w:rsidR="003B5679" w:rsidRDefault="003B5679" w:rsidP="003B5679">
      <w:pPr>
        <w:rPr>
          <w:lang w:eastAsia="zh-CN"/>
        </w:rPr>
      </w:pPr>
      <w:r w:rsidRPr="00ED7869">
        <w:rPr>
          <w:lang w:eastAsia="zh-CN"/>
        </w:rPr>
        <w:t xml:space="preserve">As part of the MBS session </w:t>
      </w:r>
      <w:r>
        <w:rPr>
          <w:lang w:eastAsia="zh-CN"/>
        </w:rPr>
        <w:t>creation</w:t>
      </w:r>
      <w:r w:rsidRPr="00ED7869">
        <w:rPr>
          <w:lang w:eastAsia="zh-CN"/>
        </w:rPr>
        <w:t xml:space="preserve">, specific MBS information like MBS session ID and how the data can be provided to be distributed over the MBS session is defined and available at the MC service server. </w:t>
      </w:r>
      <w:r>
        <w:rPr>
          <w:lang w:eastAsia="zh-CN"/>
        </w:rPr>
        <w:t>An MBS session is initially configured once the MC service server triggers a request towards the 5GC, where the creation can either be performed with PCC via PCF or without PCC, as described in 3GPP TS 23.247 [19</w:t>
      </w:r>
      <w:r w:rsidRPr="00015818">
        <w:rPr>
          <w:lang w:eastAsia="zh-CN"/>
        </w:rPr>
        <w:t>].</w:t>
      </w:r>
      <w:r>
        <w:rPr>
          <w:lang w:eastAsia="zh-CN"/>
        </w:rPr>
        <w:t xml:space="preserve"> Furthermore, during the MBS session creation step, unless the MB-SMF information is available, e.g., locally configured in the MC service server or NEF/MBSF, the MC service server (directly or via NEF/MBSF) performs an MBS-SMF discovery and selection towards the 5GS as defined in 3GPP TS 23.247 </w:t>
      </w:r>
      <w:r w:rsidRPr="00ED7869">
        <w:rPr>
          <w:lang w:eastAsia="zh-CN"/>
        </w:rPr>
        <w:t>[19]</w:t>
      </w:r>
      <w:r>
        <w:rPr>
          <w:lang w:eastAsia="zh-CN"/>
        </w:rPr>
        <w:t xml:space="preserve">. For this purpose, the MC service server utilizes the MBS session related information, among others, e.g., S-NSSAI(s), DNS(s), and the MBS service area. </w:t>
      </w:r>
    </w:p>
    <w:p w14:paraId="212F07B4" w14:textId="77777777" w:rsidR="003B5679" w:rsidRPr="00ED7869" w:rsidRDefault="003B5679" w:rsidP="003B5679">
      <w:pPr>
        <w:rPr>
          <w:lang w:eastAsia="zh-CN"/>
        </w:rPr>
      </w:pPr>
      <w:r w:rsidRPr="00ED7869">
        <w:rPr>
          <w:lang w:eastAsia="zh-CN"/>
        </w:rPr>
        <w:t xml:space="preserve">Based on </w:t>
      </w:r>
      <w:r>
        <w:rPr>
          <w:lang w:eastAsia="zh-CN"/>
        </w:rPr>
        <w:t>the</w:t>
      </w:r>
      <w:r w:rsidRPr="00ED7869">
        <w:rPr>
          <w:lang w:eastAsia="zh-CN"/>
        </w:rPr>
        <w:t xml:space="preserve"> </w:t>
      </w:r>
      <w:r>
        <w:rPr>
          <w:lang w:eastAsia="zh-CN"/>
        </w:rPr>
        <w:t xml:space="preserve">MBS session related </w:t>
      </w:r>
      <w:r w:rsidRPr="00ED7869">
        <w:rPr>
          <w:lang w:eastAsia="zh-CN"/>
        </w:rPr>
        <w:t>information</w:t>
      </w:r>
      <w:r w:rsidRPr="00003999">
        <w:rPr>
          <w:lang w:eastAsia="zh-CN"/>
        </w:rPr>
        <w:t xml:space="preserve"> </w:t>
      </w:r>
      <w:r>
        <w:rPr>
          <w:lang w:eastAsia="zh-CN"/>
        </w:rPr>
        <w:t>considered during the MBS session creation</w:t>
      </w:r>
      <w:r w:rsidRPr="00ED7869">
        <w:rPr>
          <w:lang w:eastAsia="zh-CN"/>
        </w:rPr>
        <w:t>, the MC service server can announce the corresponding MBS session(s) to the target MC users via an MBS service announcement. As being defined in 3GPP TS 23.247 [19], the MBS service announcement shall include, among others, the MBS session ID, session type, SDP information, and any other information required to enable that MC service UEs can receive MC service data over an specific MBS session.</w:t>
      </w:r>
    </w:p>
    <w:p w14:paraId="2447505F" w14:textId="77777777" w:rsidR="003B5679" w:rsidRPr="00ED7869" w:rsidRDefault="003B5679" w:rsidP="003B5679">
      <w:pPr>
        <w:rPr>
          <w:lang w:eastAsia="zh-CN"/>
        </w:rPr>
      </w:pPr>
      <w:r w:rsidRPr="00ED7869">
        <w:rPr>
          <w:lang w:eastAsia="zh-CN"/>
        </w:rPr>
        <w:t xml:space="preserve">Based on the session type received in the MBS service announcement, the MC service UEs will be required to execute subsequent procedures to enable receiving the corresponding MC service data over the MBS session. For the case of multicast MBS sessions, MC service UEs will be required to request to the 5G system a session join to the corresponding multicast MBS session(s). </w:t>
      </w:r>
      <w:r>
        <w:rPr>
          <w:lang w:eastAsia="zh-CN"/>
        </w:rPr>
        <w:t xml:space="preserve">Upon the acceptance of the first requested UE session join, the corresponding session is established. </w:t>
      </w:r>
      <w:r w:rsidRPr="00ED7869">
        <w:rPr>
          <w:lang w:eastAsia="zh-CN"/>
        </w:rPr>
        <w:t xml:space="preserve">For the case of broadcast MBS sessions, </w:t>
      </w:r>
      <w:r>
        <w:rPr>
          <w:lang w:eastAsia="zh-CN"/>
        </w:rPr>
        <w:t xml:space="preserve">session establishment occurs by a session start, which is </w:t>
      </w:r>
      <w:r>
        <w:rPr>
          <w:lang w:eastAsia="zh-CN"/>
        </w:rPr>
        <w:lastRenderedPageBreak/>
        <w:t xml:space="preserve">triggered by the MC service server. Consequently, </w:t>
      </w:r>
      <w:r w:rsidRPr="00ED7869">
        <w:rPr>
          <w:lang w:eastAsia="zh-CN"/>
        </w:rPr>
        <w:t>the MC service UEs will be required to start monitoring broadcast transmissions associated to the corresponding broadcast MBS session(s).</w:t>
      </w:r>
    </w:p>
    <w:p w14:paraId="5EE30707" w14:textId="77777777" w:rsidR="003B5679" w:rsidRPr="00ED7869" w:rsidRDefault="003B5679" w:rsidP="003B5679">
      <w:pPr>
        <w:rPr>
          <w:lang w:eastAsia="zh-CN"/>
        </w:rPr>
      </w:pPr>
      <w:r w:rsidRPr="00ED7869">
        <w:rPr>
          <w:lang w:eastAsia="zh-CN"/>
        </w:rPr>
        <w:t>When the MC service server identifies that the target MC service users can receive data over the MBS sessions, e.g. based on a notification from MC service clients indicating the successful join of a multicast MBS session or the successful monitoring of a broadcast MBS session (similar to the listening status report used in MBMS), the MC service server can decide to transmit the data (e.g. application control signalling or media associated to an MC service group communication) over the established MBS session(s).</w:t>
      </w:r>
    </w:p>
    <w:p w14:paraId="4691926D" w14:textId="77777777" w:rsidR="003B5679" w:rsidRPr="00ED7869" w:rsidRDefault="003B5679" w:rsidP="003B5679">
      <w:pPr>
        <w:rPr>
          <w:lang w:eastAsia="zh-CN"/>
        </w:rPr>
      </w:pPr>
      <w:r w:rsidRPr="00ED7869">
        <w:rPr>
          <w:lang w:eastAsia="zh-CN"/>
        </w:rPr>
        <w:t>Before providing MC service data to be distributed over an MBS session, the MC service server is required to indicate to the target MC service clients, either over the MBS service announcement or additional signalling, specific information related to how the specific MC service group communication is transmitted over the MBS session. For instance, this information should indicate the associated media stream used for the specific MC service group communication within the MBS session.</w:t>
      </w:r>
    </w:p>
    <w:p w14:paraId="59AB353D" w14:textId="77777777" w:rsidR="003B5679" w:rsidRPr="00ED7869" w:rsidRDefault="003B5679" w:rsidP="003B5679">
      <w:pPr>
        <w:rPr>
          <w:lang w:eastAsia="zh-CN"/>
        </w:rPr>
      </w:pPr>
      <w:r w:rsidRPr="00ED7869">
        <w:rPr>
          <w:lang w:eastAsia="zh-CN"/>
        </w:rPr>
        <w:t>For the case of multicast MBS sessions, the MC service server can decide to stop using a multicast MBS session for MC service group communications. For that, the MC service server can request the specific MC service UE(s) to leave the corresponding multicast MBS session(s) which leads to the MC service UE sending a UE session leave request to the 5GS.</w:t>
      </w:r>
    </w:p>
    <w:p w14:paraId="1826569B" w14:textId="77777777" w:rsidR="003B5679" w:rsidRPr="00ED7869" w:rsidRDefault="003B5679" w:rsidP="003B5679">
      <w:pPr>
        <w:rPr>
          <w:lang w:eastAsia="zh-CN"/>
        </w:rPr>
      </w:pPr>
      <w:r w:rsidRPr="00ED7869">
        <w:rPr>
          <w:lang w:eastAsia="zh-CN"/>
        </w:rPr>
        <w:t>When the MC service server decides to fully stop using a configured MBS session in the 5GS, the MC service server shall send a release request to the 5GC to release all resources associated to the corresponding MBS session.</w:t>
      </w:r>
    </w:p>
    <w:p w14:paraId="11D52BF0" w14:textId="77777777" w:rsidR="003B5679" w:rsidRPr="00ED7869" w:rsidRDefault="003B5679" w:rsidP="003B5679">
      <w:pPr>
        <w:rPr>
          <w:lang w:eastAsia="zh-CN"/>
        </w:rPr>
      </w:pPr>
      <w:r w:rsidRPr="00ED7869">
        <w:rPr>
          <w:lang w:eastAsia="zh-CN"/>
        </w:rPr>
        <w:t>The MC service server shall also indicate to the corresponding MC service users that the MBS session will not be used anymore for the configured MC service group communications. This will trigger, e.g., that MC service UEs stop monitoring a session in case of broadcast MBS sessions or that MC service UEs request leaving the session in the case of multicast MBS sessions</w:t>
      </w:r>
      <w:r>
        <w:rPr>
          <w:lang w:eastAsia="zh-CN"/>
        </w:rPr>
        <w:t xml:space="preserve"> and send a delete request to the 5GC to delete the </w:t>
      </w:r>
      <w:r w:rsidRPr="00ED7869">
        <w:rPr>
          <w:lang w:eastAsia="zh-CN"/>
        </w:rPr>
        <w:t>MBS session.</w:t>
      </w:r>
    </w:p>
    <w:p w14:paraId="3A034F6F" w14:textId="77777777" w:rsidR="003B5679" w:rsidRPr="00ED7869" w:rsidRDefault="003B5679" w:rsidP="003B5679">
      <w:pPr>
        <w:pStyle w:val="NO"/>
      </w:pPr>
      <w:r w:rsidRPr="00ED7869">
        <w:t>NOTE 2: It is implementation specific how the MC service server decides to stop using a specific MBS session for a group communication, both in case of broadcast and multicast MBS sessions.</w:t>
      </w:r>
    </w:p>
    <w:p w14:paraId="2C0B2679" w14:textId="77777777" w:rsidR="003B5679" w:rsidRPr="00ED7869" w:rsidRDefault="003B5679" w:rsidP="003B5679">
      <w:pPr>
        <w:pStyle w:val="EditorsNote"/>
        <w:rPr>
          <w:lang w:eastAsia="zh-CN"/>
        </w:rPr>
      </w:pPr>
      <w:r w:rsidRPr="00ED7869">
        <w:rPr>
          <w:lang w:eastAsia="zh-CN"/>
        </w:rPr>
        <w:t>Editor's note: The set of procedures described in figure 6.9.1.1-1 and in general how to use them for MC service group communications are still FFS based on the further specification of these procedures in 3GPP TS 23.247 [19].</w:t>
      </w:r>
    </w:p>
    <w:p w14:paraId="42CFBEEE" w14:textId="77777777" w:rsidR="003B5679" w:rsidRPr="00ED7869" w:rsidRDefault="003B5679" w:rsidP="003B5679">
      <w:pPr>
        <w:pStyle w:val="Heading3"/>
      </w:pPr>
      <w:bookmarkStart w:id="561" w:name="_Toc101262453"/>
      <w:r w:rsidRPr="00ED7869">
        <w:t>6.9.2</w:t>
      </w:r>
      <w:r w:rsidRPr="00ED7869">
        <w:rPr>
          <w:rFonts w:ascii="Calibri" w:hAnsi="Calibri"/>
          <w:sz w:val="22"/>
          <w:szCs w:val="22"/>
          <w:lang w:eastAsia="en-GB"/>
        </w:rPr>
        <w:tab/>
      </w:r>
      <w:r w:rsidRPr="00ED7869">
        <w:t>Impacts on existing nodes and functionality</w:t>
      </w:r>
      <w:bookmarkEnd w:id="561"/>
    </w:p>
    <w:p w14:paraId="36DC9B89" w14:textId="77777777" w:rsidR="003B5679" w:rsidRPr="00ED7869" w:rsidRDefault="003B5679" w:rsidP="003B5679">
      <w:pPr>
        <w:rPr>
          <w:lang w:eastAsia="zh-CN"/>
        </w:rPr>
      </w:pPr>
      <w:r w:rsidRPr="00ED7869">
        <w:rPr>
          <w:lang w:eastAsia="zh-CN"/>
        </w:rPr>
        <w:t>MC service server and MC service UE are required to support the different 5G MBS service functional</w:t>
      </w:r>
      <w:r w:rsidRPr="00ED7869">
        <w:t>i</w:t>
      </w:r>
      <w:r w:rsidRPr="00ED7869">
        <w:rPr>
          <w:lang w:eastAsia="zh-CN"/>
        </w:rPr>
        <w:t>ties described in clause 6.9.1 in order to enable the support of MC service group communications over MBS sessions.</w:t>
      </w:r>
    </w:p>
    <w:p w14:paraId="48479FE6" w14:textId="77777777" w:rsidR="003B5679" w:rsidRPr="00ED7869" w:rsidRDefault="003B5679" w:rsidP="003B5679">
      <w:pPr>
        <w:pStyle w:val="Heading3"/>
      </w:pPr>
      <w:bookmarkStart w:id="562" w:name="_Toc101262454"/>
      <w:r w:rsidRPr="00ED7869">
        <w:t>6.9.3</w:t>
      </w:r>
      <w:r w:rsidRPr="00ED7869">
        <w:rPr>
          <w:rFonts w:ascii="Calibri" w:hAnsi="Calibri"/>
          <w:sz w:val="22"/>
          <w:szCs w:val="22"/>
          <w:lang w:eastAsia="en-GB"/>
        </w:rPr>
        <w:tab/>
      </w:r>
      <w:r w:rsidRPr="00ED7869">
        <w:t>Solution evaluation</w:t>
      </w:r>
      <w:bookmarkEnd w:id="562"/>
    </w:p>
    <w:p w14:paraId="7ECE1F2E" w14:textId="77777777" w:rsidR="003B5679" w:rsidRPr="004F7217" w:rsidRDefault="003B5679" w:rsidP="003B5679">
      <w:pPr>
        <w:rPr>
          <w:lang w:eastAsia="zh-CN"/>
        </w:rPr>
      </w:pPr>
      <w:r w:rsidRPr="00225B12">
        <w:rPr>
          <w:noProof/>
          <w:lang w:eastAsia="zh-CN"/>
        </w:rPr>
        <w:t xml:space="preserve">This solution is proposed to provide </w:t>
      </w:r>
      <w:r w:rsidRPr="000E4DC9">
        <w:rPr>
          <w:lang w:eastAsia="zh-CN"/>
        </w:rPr>
        <w:t>a high</w:t>
      </w:r>
      <w:r w:rsidRPr="00225B12">
        <w:rPr>
          <w:lang w:eastAsia="zh-CN"/>
        </w:rPr>
        <w:t xml:space="preserve">-level description of the general use of </w:t>
      </w:r>
      <w:r w:rsidRPr="00E46FA1">
        <w:rPr>
          <w:lang w:eastAsia="zh-CN"/>
        </w:rPr>
        <w:t>5G</w:t>
      </w:r>
      <w:r w:rsidRPr="00A7571B">
        <w:rPr>
          <w:lang w:eastAsia="zh-CN"/>
        </w:rPr>
        <w:t xml:space="preserve"> MBS services for MC service group commun</w:t>
      </w:r>
      <w:r w:rsidRPr="00F97A94">
        <w:rPr>
          <w:lang w:eastAsia="zh-CN"/>
        </w:rPr>
        <w:t>ications. 5G MBS services are being specified</w:t>
      </w:r>
      <w:r w:rsidRPr="00604220">
        <w:rPr>
          <w:lang w:eastAsia="zh-CN"/>
        </w:rPr>
        <w:t xml:space="preserve"> in </w:t>
      </w:r>
      <w:r w:rsidRPr="0016526B">
        <w:rPr>
          <w:lang w:eastAsia="zh-CN"/>
        </w:rPr>
        <w:t>3GPP TS 23.247 [</w:t>
      </w:r>
      <w:r w:rsidRPr="005774C1">
        <w:rPr>
          <w:lang w:eastAsia="zh-CN"/>
        </w:rPr>
        <w:t xml:space="preserve">19] </w:t>
      </w:r>
      <w:r w:rsidRPr="004F7217">
        <w:rPr>
          <w:lang w:eastAsia="zh-CN"/>
        </w:rPr>
        <w:t xml:space="preserve">and therefore, the solution still relies on the specification of the corresponding functionalities to be able to properly address the described aspects. </w:t>
      </w:r>
    </w:p>
    <w:p w14:paraId="448F25BE" w14:textId="77777777" w:rsidR="003B5679" w:rsidRPr="00ED7869" w:rsidRDefault="003B5679" w:rsidP="003B5679">
      <w:pPr>
        <w:pStyle w:val="Heading2"/>
        <w:rPr>
          <w:rFonts w:ascii="Calibri" w:hAnsi="Calibri"/>
          <w:sz w:val="22"/>
          <w:szCs w:val="22"/>
          <w:lang w:eastAsia="en-GB"/>
        </w:rPr>
      </w:pPr>
      <w:bookmarkStart w:id="563" w:name="_Toc101262455"/>
      <w:r w:rsidRPr="004F7217">
        <w:t>6.10</w:t>
      </w:r>
      <w:r w:rsidRPr="00D16DD6">
        <w:rPr>
          <w:rFonts w:ascii="Calibri" w:hAnsi="Calibri"/>
          <w:sz w:val="22"/>
          <w:szCs w:val="22"/>
          <w:lang w:eastAsia="en-GB"/>
        </w:rPr>
        <w:tab/>
      </w:r>
      <w:r w:rsidRPr="00ED7869">
        <w:t>Solution 10: MBS session configuration and service announcement aspects</w:t>
      </w:r>
      <w:bookmarkEnd w:id="563"/>
      <w:r w:rsidRPr="00ED7869">
        <w:t xml:space="preserve"> </w:t>
      </w:r>
    </w:p>
    <w:p w14:paraId="42A7B195" w14:textId="77777777" w:rsidR="003B5679" w:rsidRPr="00ED7869" w:rsidRDefault="003B5679" w:rsidP="003B5679">
      <w:pPr>
        <w:pStyle w:val="Heading3"/>
      </w:pPr>
      <w:bookmarkStart w:id="564" w:name="_Toc101262456"/>
      <w:r w:rsidRPr="00ED7869">
        <w:t>6.10.1</w:t>
      </w:r>
      <w:r w:rsidRPr="00ED7869">
        <w:rPr>
          <w:rFonts w:ascii="Calibri" w:hAnsi="Calibri"/>
          <w:sz w:val="22"/>
          <w:szCs w:val="22"/>
          <w:lang w:eastAsia="en-GB"/>
        </w:rPr>
        <w:tab/>
      </w:r>
      <w:r w:rsidRPr="00ED7869">
        <w:t>Description</w:t>
      </w:r>
      <w:bookmarkEnd w:id="564"/>
    </w:p>
    <w:p w14:paraId="36546683" w14:textId="77777777" w:rsidR="003B5679" w:rsidRPr="00ED7869" w:rsidRDefault="003B5679" w:rsidP="003B5679">
      <w:pPr>
        <w:rPr>
          <w:lang w:eastAsia="zh-CN"/>
        </w:rPr>
      </w:pPr>
      <w:r w:rsidRPr="00ED7869">
        <w:rPr>
          <w:lang w:eastAsia="zh-CN"/>
        </w:rPr>
        <w:t>This solution addresses key issue #13 and focuses on MBS session configuration and MBS service announcement aspects.</w:t>
      </w:r>
    </w:p>
    <w:p w14:paraId="5EED9112" w14:textId="77777777" w:rsidR="003B5679" w:rsidRPr="00ED7869" w:rsidRDefault="003B5679" w:rsidP="003B5679">
      <w:pPr>
        <w:pStyle w:val="Heading4"/>
      </w:pPr>
      <w:bookmarkStart w:id="565" w:name="_Toc101262457"/>
      <w:r w:rsidRPr="00ED7869">
        <w:t>6.10.1.1</w:t>
      </w:r>
      <w:r w:rsidRPr="00ED7869">
        <w:rPr>
          <w:rFonts w:ascii="Calibri" w:hAnsi="Calibri"/>
          <w:sz w:val="22"/>
          <w:szCs w:val="22"/>
          <w:lang w:eastAsia="en-GB"/>
        </w:rPr>
        <w:tab/>
      </w:r>
      <w:r w:rsidRPr="00ED7869">
        <w:t>MBS session configuration aspects</w:t>
      </w:r>
      <w:bookmarkEnd w:id="565"/>
    </w:p>
    <w:p w14:paraId="5AE34571" w14:textId="77777777" w:rsidR="003B5679" w:rsidRPr="00ED7869" w:rsidRDefault="003B5679" w:rsidP="003B5679">
      <w:pPr>
        <w:rPr>
          <w:lang w:eastAsia="zh-CN"/>
        </w:rPr>
      </w:pPr>
      <w:r w:rsidRPr="00ED7869">
        <w:rPr>
          <w:lang w:eastAsia="zh-CN"/>
        </w:rPr>
        <w:t xml:space="preserve">When the MC service server decides to use MBS sessions for MC service group communications, the MC service server is first required to configure with the 5GC one or more MBS sessions to deliver the data associated to the MC service group communications. As being specified in </w:t>
      </w:r>
      <w:r w:rsidRPr="00ED7869">
        <w:t>3GPP TS 23.247 [19], t</w:t>
      </w:r>
      <w:r w:rsidRPr="00ED7869">
        <w:rPr>
          <w:lang w:eastAsia="zh-CN"/>
        </w:rPr>
        <w:t xml:space="preserve">he MBS session configuration request includes the MBS session type and required service requirements associated to the MBS session. Among other aspects, </w:t>
      </w:r>
      <w:r w:rsidRPr="00ED7869">
        <w:rPr>
          <w:lang w:eastAsia="zh-CN"/>
        </w:rPr>
        <w:lastRenderedPageBreak/>
        <w:t>the MBS session configuration request may also include MBS service area information, which can be</w:t>
      </w:r>
      <w:r w:rsidRPr="00ED7869">
        <w:t xml:space="preserve"> Cell ID list, TAI list or geographical area information</w:t>
      </w:r>
      <w:r w:rsidRPr="00ED7869">
        <w:rPr>
          <w:lang w:eastAsia="zh-CN"/>
        </w:rPr>
        <w:t>.</w:t>
      </w:r>
    </w:p>
    <w:p w14:paraId="5BEBDB16" w14:textId="77777777" w:rsidR="003B5679" w:rsidRPr="00ED7869" w:rsidRDefault="003B5679" w:rsidP="003B5679">
      <w:pPr>
        <w:pStyle w:val="NO"/>
        <w:rPr>
          <w:lang w:eastAsia="zh-CN"/>
        </w:rPr>
      </w:pPr>
      <w:r w:rsidRPr="00ED7869">
        <w:rPr>
          <w:rFonts w:eastAsia="Malgun Gothic"/>
          <w:lang w:eastAsia="ko-KR"/>
        </w:rPr>
        <w:t>NOTE</w:t>
      </w:r>
      <w:r w:rsidRPr="00ED7869">
        <w:t> </w:t>
      </w:r>
      <w:r w:rsidRPr="00ED7869">
        <w:rPr>
          <w:lang w:eastAsia="zh-CN"/>
        </w:rPr>
        <w:t>1</w:t>
      </w:r>
      <w:r w:rsidRPr="00ED7869">
        <w:t>:</w:t>
      </w:r>
      <w:r w:rsidRPr="00ED7869">
        <w:tab/>
        <w:t>It is implementation specific whether the MC service server decides to use multicast or broadcast MBS sessions for MC service group communications</w:t>
      </w:r>
      <w:r w:rsidRPr="00ED7869">
        <w:rPr>
          <w:lang w:eastAsia="zh-CN"/>
        </w:rPr>
        <w:t xml:space="preserve">. </w:t>
      </w:r>
    </w:p>
    <w:p w14:paraId="0240CF6F" w14:textId="77777777" w:rsidR="003B5679" w:rsidRDefault="003B5679" w:rsidP="003B5679">
      <w:pPr>
        <w:rPr>
          <w:lang w:eastAsia="zh-CN"/>
        </w:rPr>
      </w:pPr>
      <w:r>
        <w:rPr>
          <w:lang w:eastAsia="zh-CN"/>
        </w:rPr>
        <w:t>Unless the MB-SMF information is already available at the MC service server, e.g., it is locally configured, the MC service server (directly or via NEF/MBSF) performs an MB-SMF discovery and selection. This can be done by requesting this information towards the 5GS during a session configuration phase, as defined in 3GPP TS 23.247 [19]. For this purpose, MBS broadcast or multicast session related information, among others, e.g., S-NSSAI(s) and DNN(s) are utilized during an MB-SMF discovery.</w:t>
      </w:r>
    </w:p>
    <w:p w14:paraId="0B629325" w14:textId="77777777" w:rsidR="003B5679" w:rsidRPr="00ED7869" w:rsidRDefault="003B5679" w:rsidP="003B5679">
      <w:pPr>
        <w:rPr>
          <w:lang w:eastAsia="zh-CN"/>
        </w:rPr>
      </w:pPr>
      <w:r>
        <w:rPr>
          <w:lang w:eastAsia="zh-CN"/>
        </w:rPr>
        <w:t>Moreover, t</w:t>
      </w:r>
      <w:r w:rsidRPr="00ED7869">
        <w:rPr>
          <w:lang w:eastAsia="zh-CN"/>
        </w:rPr>
        <w:t xml:space="preserve">he MC service can decide to configure one MBS session per MC service group. In principle, an MBS session should be sufficient to handle all MC service group communications related to the corresponding MC service group, where different service requirements can be addressed by different MBS QoS flows within the MBS session. For instance, if different required QoS requirements are considered for application level control messages, e.g. floor control messages, and media for an MCPTT group call, a QoS flow can be configured for the application level control messages and another QoS flow for the media. </w:t>
      </w:r>
    </w:p>
    <w:p w14:paraId="5FB3A04C" w14:textId="77777777" w:rsidR="003B5679" w:rsidRPr="00ED7869" w:rsidRDefault="003B5679" w:rsidP="003B5679">
      <w:pPr>
        <w:rPr>
          <w:lang w:eastAsia="zh-CN"/>
        </w:rPr>
      </w:pPr>
      <w:r w:rsidRPr="00ED7869">
        <w:rPr>
          <w:lang w:eastAsia="zh-CN"/>
        </w:rPr>
        <w:t xml:space="preserve">However, for the case of multicast MBS sessions, the MC service server could also decide to configure more than one MBS session per MC service group to deliver the same MC service data. This can avoid creating a one-to-one mapping between the members of an MC service group and the dedicated set of UEs associated to a multicast MBS session. Hence, the MC service server can hide any sensitive MC service group configuration from the 5GC. </w:t>
      </w:r>
    </w:p>
    <w:p w14:paraId="09197ABD" w14:textId="77777777" w:rsidR="003B5679" w:rsidRPr="00ED7869" w:rsidRDefault="003B5679" w:rsidP="003B5679">
      <w:pPr>
        <w:pStyle w:val="NO"/>
        <w:rPr>
          <w:lang w:eastAsia="zh-CN"/>
        </w:rPr>
      </w:pPr>
      <w:r w:rsidRPr="00ED7869">
        <w:rPr>
          <w:rFonts w:eastAsia="Malgun Gothic"/>
          <w:lang w:eastAsia="ko-KR"/>
        </w:rPr>
        <w:t>NOTE</w:t>
      </w:r>
      <w:r w:rsidRPr="00ED7869">
        <w:t> </w:t>
      </w:r>
      <w:r w:rsidRPr="00ED7869">
        <w:rPr>
          <w:lang w:eastAsia="zh-CN"/>
        </w:rPr>
        <w:t>2</w:t>
      </w:r>
      <w:r w:rsidRPr="00ED7869">
        <w:t>:</w:t>
      </w:r>
      <w:r w:rsidRPr="00ED7869">
        <w:tab/>
        <w:t>It is implementation specific whether the MC service server decides to configure one or multiple MBS sessions to transmit the MC service data associated to an MC service group</w:t>
      </w:r>
      <w:r w:rsidRPr="00ED7869">
        <w:rPr>
          <w:lang w:eastAsia="zh-CN"/>
        </w:rPr>
        <w:t xml:space="preserve">. </w:t>
      </w:r>
    </w:p>
    <w:p w14:paraId="318667DF" w14:textId="77777777" w:rsidR="003B5679" w:rsidRDefault="003B5679" w:rsidP="003B5679">
      <w:pPr>
        <w:rPr>
          <w:lang w:eastAsia="zh-CN"/>
        </w:rPr>
      </w:pPr>
      <w:r w:rsidRPr="00ED7869">
        <w:rPr>
          <w:lang w:eastAsia="zh-CN"/>
        </w:rPr>
        <w:t>As in eMBMS, the MC service server could also decide to not permanently associated an MBS session to a specific MC service group or MC service group communication. This could particularly be applicable for broadcast MBS sessions where all MC service UEs within a broadcast service area may be able to receive the same broadcasted data. However, for the case of multicast MBS sessions where the same data is only distributed to a specific set of users, the MC service server should, therefore, configure an MBS session per MC service group.</w:t>
      </w:r>
      <w:r w:rsidRPr="00842BC9">
        <w:rPr>
          <w:lang w:eastAsia="zh-CN"/>
        </w:rPr>
        <w:t xml:space="preserve"> </w:t>
      </w:r>
      <w:r>
        <w:rPr>
          <w:lang w:eastAsia="zh-CN"/>
        </w:rPr>
        <w:t xml:space="preserve">In the case of co-existence of eMBMS and 5G MBS , MC service server may also trigger the eMBMS bearer establishment to the underlying network entity (NEF, or BMSC, or joint entity of BMSC and MBSF) based on the RAT capabilities information of affiliated users of </w:t>
      </w:r>
      <w:r w:rsidRPr="00ED7869">
        <w:rPr>
          <w:lang w:eastAsia="zh-CN"/>
        </w:rPr>
        <w:t>the MC service group</w:t>
      </w:r>
      <w:r>
        <w:rPr>
          <w:lang w:eastAsia="zh-CN"/>
        </w:rPr>
        <w:t>.</w:t>
      </w:r>
    </w:p>
    <w:p w14:paraId="0C4BAD3B" w14:textId="77777777" w:rsidR="003B5679" w:rsidRPr="00ED7869" w:rsidRDefault="003B5679" w:rsidP="003B5679">
      <w:pPr>
        <w:pStyle w:val="EditorsNote"/>
        <w:rPr>
          <w:lang w:eastAsia="zh-CN"/>
        </w:rPr>
      </w:pPr>
      <w:r>
        <w:rPr>
          <w:lang w:eastAsia="zh-CN"/>
        </w:rPr>
        <w:t>Editor's note:</w:t>
      </w:r>
      <w:r>
        <w:rPr>
          <w:lang w:eastAsia="zh-CN"/>
        </w:rPr>
        <w:tab/>
        <w:t>It is FFS how the MC service server knows the RAT capabilities information of the affiliated users.</w:t>
      </w:r>
    </w:p>
    <w:p w14:paraId="4E417465" w14:textId="77777777" w:rsidR="003B5679" w:rsidRPr="00ED7869" w:rsidRDefault="003B5679" w:rsidP="003B5679">
      <w:pPr>
        <w:rPr>
          <w:lang w:eastAsia="zh-CN"/>
        </w:rPr>
      </w:pPr>
      <w:r w:rsidRPr="00ED7869">
        <w:rPr>
          <w:lang w:eastAsia="zh-CN"/>
        </w:rPr>
        <w:t>The MC service server can decide to configure MBS sessions based on different conditions. For instance, the MC service server can configure one or multiple MBS sessions based on MC service group status, e.g.</w:t>
      </w:r>
      <w:r>
        <w:rPr>
          <w:lang w:eastAsia="zh-CN"/>
        </w:rPr>
        <w:t>,</w:t>
      </w:r>
      <w:r w:rsidRPr="00ED7869">
        <w:rPr>
          <w:lang w:eastAsia="zh-CN"/>
        </w:rPr>
        <w:t xml:space="preserve"> when a specific group is active with affiliated users. This can be considered regardless if any MC service group communication has been initiated. The MBS session(s) can later be used by the MC service server for the different MC group communications associated to the specific MC service group. For this case and based on the MC service group configuration, the MC service server can in advance provide expected required service requirements to be associated to the MBS session. Also, the MC service server may dynamically update MBS sessions, e.g., to modify service areas or provide new required service requirements on demand.</w:t>
      </w:r>
      <w:r w:rsidRPr="00A25929">
        <w:rPr>
          <w:lang w:eastAsia="zh-CN"/>
        </w:rPr>
        <w:t xml:space="preserve"> </w:t>
      </w:r>
      <w:r>
        <w:rPr>
          <w:lang w:eastAsia="zh-CN"/>
        </w:rPr>
        <w:t>For this purpose, the MC service server initiates an MBS session update towards the 5GS. As described in 3GPP TS 23.247 [19], this can either be an MBS session update to the MB-SMF when PCC is not used, or an MBS session configuration update to the PCF when PCC is used.</w:t>
      </w:r>
    </w:p>
    <w:p w14:paraId="401B16DD" w14:textId="77777777" w:rsidR="003B5679" w:rsidRPr="00ED7869" w:rsidRDefault="003B5679" w:rsidP="003B5679">
      <w:pPr>
        <w:rPr>
          <w:lang w:eastAsia="zh-CN"/>
        </w:rPr>
      </w:pPr>
      <w:r w:rsidRPr="00ED7869">
        <w:rPr>
          <w:lang w:eastAsia="zh-CN"/>
        </w:rPr>
        <w:t>Likewise, the MC service server can also decide to dynamically configure MBS sessions on demand based on, e.g., the establishment of specific MC service group communications, as defined in 3GPP TS 23.280 [2] for MBMS transmissions.</w:t>
      </w:r>
      <w:r w:rsidRPr="00842BC9">
        <w:rPr>
          <w:lang w:eastAsia="zh-CN"/>
        </w:rPr>
        <w:t xml:space="preserve"> </w:t>
      </w:r>
      <w:r>
        <w:rPr>
          <w:lang w:eastAsia="zh-CN"/>
        </w:rPr>
        <w:t xml:space="preserve">In the case of co-existence, the MC service server may decide also trigger the eMBMS bearer establishment to the underlying network entity (NEF, or BMSC, or joint entity of BMSC and MBSF) if some of the affiliated users of the </w:t>
      </w:r>
      <w:r w:rsidRPr="00ED7869">
        <w:rPr>
          <w:lang w:eastAsia="zh-CN"/>
        </w:rPr>
        <w:t>MC service group communications</w:t>
      </w:r>
      <w:r>
        <w:rPr>
          <w:lang w:eastAsia="zh-CN"/>
        </w:rPr>
        <w:t xml:space="preserve"> are accessing over 4G RAT type and with eMBMS capability.</w:t>
      </w:r>
    </w:p>
    <w:p w14:paraId="6A4903C2" w14:textId="77777777" w:rsidR="003B5679" w:rsidRPr="00ED7869" w:rsidRDefault="003B5679" w:rsidP="003B5679">
      <w:pPr>
        <w:pStyle w:val="NO"/>
        <w:rPr>
          <w:lang w:eastAsia="zh-CN"/>
        </w:rPr>
      </w:pPr>
      <w:r w:rsidRPr="00ED7869">
        <w:rPr>
          <w:rFonts w:eastAsia="Malgun Gothic"/>
          <w:lang w:eastAsia="ko-KR"/>
        </w:rPr>
        <w:t>NOTE</w:t>
      </w:r>
      <w:r w:rsidRPr="00ED7869">
        <w:t> </w:t>
      </w:r>
      <w:r w:rsidRPr="00ED7869">
        <w:rPr>
          <w:lang w:eastAsia="zh-CN"/>
        </w:rPr>
        <w:t>3</w:t>
      </w:r>
      <w:r w:rsidRPr="00ED7869">
        <w:t>:</w:t>
      </w:r>
      <w:r w:rsidRPr="00ED7869">
        <w:tab/>
        <w:t>It is implementation specific whether the MC service server decides to configure MBS sessions in a pre-established mode or dynamic mode</w:t>
      </w:r>
      <w:r w:rsidRPr="00ED7869">
        <w:rPr>
          <w:lang w:eastAsia="zh-CN"/>
        </w:rPr>
        <w:t xml:space="preserve">. </w:t>
      </w:r>
    </w:p>
    <w:p w14:paraId="0E2223C3" w14:textId="77777777" w:rsidR="003B5679" w:rsidRPr="00ED7869" w:rsidRDefault="003B5679" w:rsidP="003B5679">
      <w:pPr>
        <w:rPr>
          <w:lang w:eastAsia="zh-CN"/>
        </w:rPr>
      </w:pPr>
      <w:r w:rsidRPr="00ED7869">
        <w:rPr>
          <w:lang w:eastAsia="zh-CN"/>
        </w:rPr>
        <w:t xml:space="preserve">For multicast MBS sessions, as described in 3GPP TS 23.247 [19], three states have been defined: configured state, active state and inactive state. Based on these states, </w:t>
      </w:r>
      <w:r>
        <w:rPr>
          <w:lang w:eastAsia="zh-CN"/>
        </w:rPr>
        <w:t xml:space="preserve">after an MBS session is configured and the required network resources are reserved, </w:t>
      </w:r>
      <w:r w:rsidRPr="00ED7869">
        <w:rPr>
          <w:lang w:eastAsia="zh-CN"/>
        </w:rPr>
        <w:t xml:space="preserve">the MC service server can request the multicast MBS sessions </w:t>
      </w:r>
      <w:r>
        <w:rPr>
          <w:lang w:eastAsia="zh-CN"/>
        </w:rPr>
        <w:t xml:space="preserve">to be </w:t>
      </w:r>
      <w:r w:rsidRPr="00ED7869">
        <w:rPr>
          <w:lang w:eastAsia="zh-CN"/>
        </w:rPr>
        <w:t xml:space="preserve">either in active or inactive state. For instance, the MC service server can request the configuration of an MBS session in inactive state while there are </w:t>
      </w:r>
      <w:r>
        <w:rPr>
          <w:lang w:eastAsia="zh-CN"/>
        </w:rPr>
        <w:t xml:space="preserve">neither </w:t>
      </w:r>
      <w:r w:rsidRPr="00ED7869">
        <w:rPr>
          <w:lang w:eastAsia="zh-CN"/>
        </w:rPr>
        <w:t>active group communications associated to a specific MC service group</w:t>
      </w:r>
      <w:r>
        <w:rPr>
          <w:lang w:eastAsia="zh-CN"/>
        </w:rPr>
        <w:t xml:space="preserve"> nor MC data to be transmitted yet</w:t>
      </w:r>
      <w:r w:rsidRPr="00ED7869">
        <w:rPr>
          <w:lang w:eastAsia="zh-CN"/>
        </w:rPr>
        <w:t>.</w:t>
      </w:r>
      <w:r>
        <w:rPr>
          <w:lang w:eastAsia="zh-CN"/>
        </w:rPr>
        <w:t xml:space="preserve"> The inactive session can then be activated to reserve radio resources hence send MC data. The activation may also be </w:t>
      </w:r>
      <w:r>
        <w:rPr>
          <w:lang w:eastAsia="zh-CN"/>
        </w:rPr>
        <w:lastRenderedPageBreak/>
        <w:t>triggered by the MC the 5GC (in specific MB-UPF) once it receives the MC data to be transmitted</w:t>
      </w:r>
      <w:r w:rsidRPr="00ED7869">
        <w:rPr>
          <w:lang w:eastAsia="zh-CN"/>
        </w:rPr>
        <w:t xml:space="preserve">. The MC service server </w:t>
      </w:r>
      <w:r>
        <w:rPr>
          <w:lang w:eastAsia="zh-CN"/>
        </w:rPr>
        <w:t>may</w:t>
      </w:r>
      <w:r w:rsidRPr="00ED7869">
        <w:rPr>
          <w:lang w:eastAsia="zh-CN"/>
        </w:rPr>
        <w:t xml:space="preserve"> activate the MBS session</w:t>
      </w:r>
      <w:r>
        <w:rPr>
          <w:lang w:eastAsia="zh-CN"/>
        </w:rPr>
        <w:t xml:space="preserve"> once the</w:t>
      </w:r>
      <w:r w:rsidRPr="00ED7869">
        <w:rPr>
          <w:lang w:eastAsia="zh-CN"/>
        </w:rPr>
        <w:t xml:space="preserve"> MC service data becomes available to be transmitted over the </w:t>
      </w:r>
      <w:r>
        <w:rPr>
          <w:lang w:eastAsia="zh-CN"/>
        </w:rPr>
        <w:t xml:space="preserve">multicast </w:t>
      </w:r>
      <w:r w:rsidRPr="00ED7869">
        <w:rPr>
          <w:lang w:eastAsia="zh-CN"/>
        </w:rPr>
        <w:t xml:space="preserve">MBS sessions, e.g. when a group communication is established for the corresponding MC service group. </w:t>
      </w:r>
      <w:r>
        <w:rPr>
          <w:lang w:eastAsia="zh-CN"/>
        </w:rPr>
        <w:t xml:space="preserve">This can be by explicitly sending a multicast MBS session activation request towards the 5GC. </w:t>
      </w:r>
      <w:r w:rsidRPr="00ED7869">
        <w:rPr>
          <w:lang w:eastAsia="zh-CN"/>
        </w:rPr>
        <w:t>Hence, network resources can be handled in a more efficient way.</w:t>
      </w:r>
    </w:p>
    <w:p w14:paraId="4EC2B419" w14:textId="77777777" w:rsidR="003B5679" w:rsidRPr="00ED7869" w:rsidRDefault="003B5679" w:rsidP="003B5679">
      <w:pPr>
        <w:pStyle w:val="NO"/>
        <w:rPr>
          <w:lang w:eastAsia="zh-CN"/>
        </w:rPr>
      </w:pPr>
      <w:r>
        <w:rPr>
          <w:lang w:eastAsia="zh-CN"/>
        </w:rPr>
        <w:t>NOTE 4:</w:t>
      </w:r>
      <w:r>
        <w:rPr>
          <w:lang w:eastAsia="zh-CN"/>
        </w:rPr>
        <w:tab/>
        <w:t xml:space="preserve">For broadcast MBS sessions, the session is activated and started as part of session configuration procedures, and network resources both in NG-RAN and core network are reserved, as described in 3GPP TS 23.247 [19]. </w:t>
      </w:r>
    </w:p>
    <w:p w14:paraId="1E840F22" w14:textId="77777777" w:rsidR="003B5679" w:rsidRPr="00ED7869" w:rsidRDefault="003B5679" w:rsidP="003B5679">
      <w:pPr>
        <w:rPr>
          <w:lang w:eastAsia="zh-CN"/>
        </w:rPr>
      </w:pPr>
      <w:r w:rsidRPr="00ED7869">
        <w:rPr>
          <w:lang w:eastAsia="zh-CN"/>
        </w:rPr>
        <w:t xml:space="preserve">As part of the MBS session configuration, specific MBS information like MBS session ID and how the data can be provided to be distributed over the MBS session is defined and available at the MC service server. </w:t>
      </w:r>
    </w:p>
    <w:p w14:paraId="4B453BFB" w14:textId="77777777" w:rsidR="003B5679" w:rsidRPr="00ED7869" w:rsidRDefault="003B5679" w:rsidP="003B5679">
      <w:pPr>
        <w:rPr>
          <w:lang w:eastAsia="zh-CN"/>
        </w:rPr>
      </w:pPr>
      <w:r w:rsidRPr="00ED7869">
        <w:rPr>
          <w:lang w:eastAsia="zh-CN"/>
        </w:rPr>
        <w:t xml:space="preserve">Also, the MC service server can request the configuration of an MBS session with two </w:t>
      </w:r>
      <w:r>
        <w:rPr>
          <w:lang w:eastAsia="zh-CN"/>
        </w:rPr>
        <w:t>modes</w:t>
      </w:r>
      <w:r w:rsidRPr="00ED7869">
        <w:rPr>
          <w:lang w:eastAsia="zh-CN"/>
        </w:rPr>
        <w:t>: transport only mode or enhanced service mode. In the transport only mode, the MC service data is transmitted transparently through the 5GS. In the enhanced service mode, the MBS services may include additional services, e.g.</w:t>
      </w:r>
      <w:r>
        <w:rPr>
          <w:lang w:eastAsia="zh-CN"/>
        </w:rPr>
        <w:t>,</w:t>
      </w:r>
      <w:r w:rsidRPr="00ED7869">
        <w:rPr>
          <w:lang w:eastAsia="zh-CN"/>
        </w:rPr>
        <w:t xml:space="preserve"> FEC.</w:t>
      </w:r>
    </w:p>
    <w:p w14:paraId="3A1AE19A" w14:textId="77777777" w:rsidR="003B5679" w:rsidRPr="00ED7869" w:rsidRDefault="003B5679" w:rsidP="003B5679">
      <w:pPr>
        <w:pStyle w:val="EditorsNote"/>
        <w:rPr>
          <w:lang w:eastAsia="zh-CN"/>
        </w:rPr>
      </w:pPr>
      <w:r w:rsidRPr="00ED7869">
        <w:rPr>
          <w:lang w:eastAsia="zh-CN"/>
        </w:rPr>
        <w:t>Editor's note:</w:t>
      </w:r>
      <w:r>
        <w:rPr>
          <w:lang w:eastAsia="zh-CN"/>
        </w:rPr>
        <w:tab/>
      </w:r>
      <w:r w:rsidRPr="00ED7869">
        <w:rPr>
          <w:lang w:eastAsia="zh-CN"/>
        </w:rPr>
        <w:t xml:space="preserve">It is FFS how the MC service server can request and use different service </w:t>
      </w:r>
      <w:r>
        <w:rPr>
          <w:lang w:eastAsia="zh-CN"/>
        </w:rPr>
        <w:t>modes (either full-service mode or transport only mode)</w:t>
      </w:r>
      <w:r w:rsidRPr="00ED7869">
        <w:rPr>
          <w:lang w:eastAsia="zh-CN"/>
        </w:rPr>
        <w:t xml:space="preserve"> for the configuration of MBS sessions depending on the corresponding further specification in other working groups, e.g.</w:t>
      </w:r>
      <w:r>
        <w:rPr>
          <w:lang w:eastAsia="zh-CN"/>
        </w:rPr>
        <w:t>, SA2 and</w:t>
      </w:r>
      <w:r w:rsidRPr="00ED7869">
        <w:rPr>
          <w:lang w:eastAsia="zh-CN"/>
        </w:rPr>
        <w:t xml:space="preserve"> SA4 related specification.</w:t>
      </w:r>
    </w:p>
    <w:p w14:paraId="344DAD7C" w14:textId="77777777" w:rsidR="003B5679" w:rsidRPr="00ED7869" w:rsidRDefault="003B5679" w:rsidP="003B5679">
      <w:pPr>
        <w:pStyle w:val="Heading4"/>
      </w:pPr>
      <w:bookmarkStart w:id="566" w:name="_Toc101262458"/>
      <w:r w:rsidRPr="00ED7869">
        <w:t>6.10.1.2</w:t>
      </w:r>
      <w:r w:rsidRPr="00ED7869">
        <w:rPr>
          <w:rFonts w:ascii="Calibri" w:hAnsi="Calibri"/>
          <w:sz w:val="22"/>
          <w:szCs w:val="22"/>
          <w:lang w:eastAsia="en-GB"/>
        </w:rPr>
        <w:tab/>
      </w:r>
      <w:r w:rsidRPr="00ED7869">
        <w:t>MBS service announcement aspects</w:t>
      </w:r>
      <w:bookmarkEnd w:id="566"/>
    </w:p>
    <w:p w14:paraId="23052E0A" w14:textId="77777777" w:rsidR="003B5679" w:rsidRPr="00ED7869" w:rsidRDefault="003B5679" w:rsidP="003B5679">
      <w:pPr>
        <w:rPr>
          <w:lang w:eastAsia="zh-CN"/>
        </w:rPr>
      </w:pPr>
      <w:r w:rsidRPr="00ED7869">
        <w:rPr>
          <w:lang w:eastAsia="zh-CN"/>
        </w:rPr>
        <w:t xml:space="preserve">When an MBS session is configured, the MC service server shall announce the corresponding MBS session(s) to the target MC users via an MBS service announcement. As being defined in 3GPP TS 23.247 [19], the MBS service announcement shall include, among others, the MBS session ID, session type, SDP information, and any other information required to enable that MC service UEs can receive MC service data over a specific MBS session. </w:t>
      </w:r>
    </w:p>
    <w:p w14:paraId="18C3EDC2" w14:textId="77777777" w:rsidR="003B5679" w:rsidRPr="00ED7869" w:rsidRDefault="003B5679" w:rsidP="003B5679">
      <w:pPr>
        <w:rPr>
          <w:lang w:eastAsia="zh-CN"/>
        </w:rPr>
      </w:pPr>
      <w:r w:rsidRPr="00ED7869">
        <w:rPr>
          <w:lang w:eastAsia="zh-CN"/>
        </w:rPr>
        <w:t>Based on the MBS service announcement the MC service UE can become able to receive MC service data over the MBS session.</w:t>
      </w:r>
    </w:p>
    <w:p w14:paraId="2F84E0D4" w14:textId="77777777" w:rsidR="003B5679" w:rsidRPr="00ED7869" w:rsidRDefault="003B5679" w:rsidP="003B5679">
      <w:pPr>
        <w:rPr>
          <w:lang w:eastAsia="zh-CN"/>
        </w:rPr>
      </w:pPr>
      <w:r w:rsidRPr="00ED7869">
        <w:rPr>
          <w:lang w:eastAsia="zh-CN"/>
        </w:rPr>
        <w:t>Table 6.10.1.2-1 specifically describes the MBS service announcement to be sent from the MC service server to MC service clients to enable that MC service UEs can receive MC service group communication data over MBS sessions.</w:t>
      </w:r>
    </w:p>
    <w:p w14:paraId="17B1E515" w14:textId="77777777" w:rsidR="003B5679" w:rsidRPr="00ED7869" w:rsidRDefault="003B5679" w:rsidP="003B5679">
      <w:pPr>
        <w:pStyle w:val="TH"/>
        <w:rPr>
          <w:lang w:eastAsia="zh-CN"/>
        </w:rPr>
      </w:pPr>
      <w:r w:rsidRPr="00ED7869">
        <w:lastRenderedPageBreak/>
        <w:t>Table 6.10.1</w:t>
      </w:r>
      <w:r w:rsidRPr="00ED7869">
        <w:rPr>
          <w:lang w:eastAsia="zh-CN"/>
        </w:rPr>
        <w:t>.2</w:t>
      </w:r>
      <w:r w:rsidRPr="00ED7869">
        <w:t xml:space="preserve">-1: </w:t>
      </w:r>
      <w:r w:rsidRPr="00ED7869">
        <w:rPr>
          <w:lang w:eastAsia="zh-CN"/>
        </w:rPr>
        <w:t>MBS service announcement for the use of MBS session for MC service group communications</w:t>
      </w:r>
    </w:p>
    <w:tbl>
      <w:tblPr>
        <w:tblW w:w="8640" w:type="dxa"/>
        <w:jc w:val="center"/>
        <w:tblLayout w:type="fixed"/>
        <w:tblLook w:val="0000" w:firstRow="0" w:lastRow="0" w:firstColumn="0" w:lastColumn="0" w:noHBand="0" w:noVBand="0"/>
      </w:tblPr>
      <w:tblGrid>
        <w:gridCol w:w="2880"/>
        <w:gridCol w:w="1440"/>
        <w:gridCol w:w="4320"/>
      </w:tblGrid>
      <w:tr w:rsidR="003B5679" w:rsidRPr="00ED7869" w14:paraId="7EEE158E" w14:textId="77777777" w:rsidTr="00EF6320">
        <w:trPr>
          <w:jc w:val="center"/>
        </w:trPr>
        <w:tc>
          <w:tcPr>
            <w:tcW w:w="2880" w:type="dxa"/>
            <w:tcBorders>
              <w:top w:val="single" w:sz="4" w:space="0" w:color="000000"/>
              <w:left w:val="single" w:sz="4" w:space="0" w:color="000000"/>
              <w:bottom w:val="single" w:sz="4" w:space="0" w:color="000000"/>
            </w:tcBorders>
          </w:tcPr>
          <w:p w14:paraId="1EAE15B9" w14:textId="77777777" w:rsidR="003B5679" w:rsidRPr="00ED7869" w:rsidRDefault="003B5679" w:rsidP="00EF6320">
            <w:pPr>
              <w:pStyle w:val="TAH"/>
            </w:pPr>
            <w:r w:rsidRPr="00ED7869">
              <w:lastRenderedPageBreak/>
              <w:t>Information element</w:t>
            </w:r>
          </w:p>
        </w:tc>
        <w:tc>
          <w:tcPr>
            <w:tcW w:w="1440" w:type="dxa"/>
            <w:tcBorders>
              <w:top w:val="single" w:sz="4" w:space="0" w:color="000000"/>
              <w:left w:val="single" w:sz="4" w:space="0" w:color="000000"/>
              <w:bottom w:val="single" w:sz="4" w:space="0" w:color="000000"/>
            </w:tcBorders>
          </w:tcPr>
          <w:p w14:paraId="17840B70" w14:textId="77777777" w:rsidR="003B5679" w:rsidRPr="00ED7869" w:rsidRDefault="003B5679" w:rsidP="00EF6320">
            <w:pPr>
              <w:pStyle w:val="TAH"/>
            </w:pPr>
            <w:r w:rsidRPr="00ED7869">
              <w:t>Status</w:t>
            </w:r>
          </w:p>
        </w:tc>
        <w:tc>
          <w:tcPr>
            <w:tcW w:w="4320" w:type="dxa"/>
            <w:tcBorders>
              <w:top w:val="single" w:sz="4" w:space="0" w:color="000000"/>
              <w:left w:val="single" w:sz="4" w:space="0" w:color="000000"/>
              <w:bottom w:val="single" w:sz="4" w:space="0" w:color="000000"/>
              <w:right w:val="single" w:sz="4" w:space="0" w:color="000000"/>
            </w:tcBorders>
          </w:tcPr>
          <w:p w14:paraId="3FB78820" w14:textId="77777777" w:rsidR="003B5679" w:rsidRPr="00ED7869" w:rsidRDefault="003B5679" w:rsidP="00EF6320">
            <w:pPr>
              <w:pStyle w:val="TAH"/>
            </w:pPr>
            <w:r w:rsidRPr="00ED7869">
              <w:t>Description</w:t>
            </w:r>
          </w:p>
        </w:tc>
      </w:tr>
      <w:tr w:rsidR="003B5679" w:rsidRPr="00ED7869" w14:paraId="42DFDD7C" w14:textId="77777777" w:rsidTr="00EF6320">
        <w:trPr>
          <w:jc w:val="center"/>
        </w:trPr>
        <w:tc>
          <w:tcPr>
            <w:tcW w:w="2880" w:type="dxa"/>
            <w:tcBorders>
              <w:top w:val="single" w:sz="4" w:space="0" w:color="000000"/>
              <w:left w:val="single" w:sz="4" w:space="0" w:color="000000"/>
              <w:bottom w:val="single" w:sz="4" w:space="0" w:color="000000"/>
            </w:tcBorders>
          </w:tcPr>
          <w:p w14:paraId="0EBDD1F0" w14:textId="77777777" w:rsidR="003B5679" w:rsidRPr="00ED7869" w:rsidRDefault="003B5679" w:rsidP="00EF6320">
            <w:pPr>
              <w:pStyle w:val="TAL"/>
            </w:pPr>
            <w:r>
              <w:rPr>
                <w:rFonts w:hint="eastAsia"/>
                <w:lang w:eastAsia="zh-CN"/>
              </w:rPr>
              <w:t>5G</w:t>
            </w:r>
            <w:r>
              <w:rPr>
                <w:lang w:eastAsia="zh-CN"/>
              </w:rPr>
              <w:t xml:space="preserve"> MBS session information</w:t>
            </w:r>
          </w:p>
        </w:tc>
        <w:tc>
          <w:tcPr>
            <w:tcW w:w="1440" w:type="dxa"/>
            <w:tcBorders>
              <w:top w:val="single" w:sz="4" w:space="0" w:color="000000"/>
              <w:left w:val="single" w:sz="4" w:space="0" w:color="000000"/>
              <w:bottom w:val="single" w:sz="4" w:space="0" w:color="000000"/>
            </w:tcBorders>
          </w:tcPr>
          <w:p w14:paraId="232BA6A7" w14:textId="77777777" w:rsidR="003B5679" w:rsidRPr="00ED786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5CA50C90" w14:textId="77777777" w:rsidR="003B5679" w:rsidRPr="00ED7869" w:rsidRDefault="003B5679" w:rsidP="00EF6320">
            <w:pPr>
              <w:pStyle w:val="TAL"/>
            </w:pPr>
            <w:r>
              <w:t>Providing the MBS session related information if MCX server decide to use 5G MBS session</w:t>
            </w:r>
            <w:r w:rsidRPr="00ED7869">
              <w:t xml:space="preserve"> to deliver MC service group communication data</w:t>
            </w:r>
            <w:r>
              <w:rPr>
                <w:rFonts w:hint="eastAsia"/>
                <w:lang w:eastAsia="zh-CN"/>
              </w:rPr>
              <w:t>.</w:t>
            </w:r>
          </w:p>
        </w:tc>
      </w:tr>
      <w:tr w:rsidR="003B5679" w:rsidRPr="00ED7869" w14:paraId="71D716BC" w14:textId="77777777" w:rsidTr="00EF6320">
        <w:trPr>
          <w:jc w:val="center"/>
        </w:trPr>
        <w:tc>
          <w:tcPr>
            <w:tcW w:w="2880" w:type="dxa"/>
            <w:tcBorders>
              <w:top w:val="single" w:sz="4" w:space="0" w:color="000000"/>
              <w:left w:val="single" w:sz="4" w:space="0" w:color="000000"/>
              <w:bottom w:val="single" w:sz="4" w:space="0" w:color="000000"/>
            </w:tcBorders>
          </w:tcPr>
          <w:p w14:paraId="2140AA7A" w14:textId="77777777" w:rsidR="003B5679" w:rsidRPr="00ED7869" w:rsidRDefault="003B5679" w:rsidP="00EF6320">
            <w:pPr>
              <w:pStyle w:val="TAL"/>
            </w:pPr>
            <w:r>
              <w:t>&gt;</w:t>
            </w:r>
            <w:r w:rsidRPr="00ED7869">
              <w:t>MBS session ID</w:t>
            </w:r>
          </w:p>
        </w:tc>
        <w:tc>
          <w:tcPr>
            <w:tcW w:w="1440" w:type="dxa"/>
            <w:tcBorders>
              <w:top w:val="single" w:sz="4" w:space="0" w:color="000000"/>
              <w:left w:val="single" w:sz="4" w:space="0" w:color="000000"/>
              <w:bottom w:val="single" w:sz="4" w:space="0" w:color="000000"/>
            </w:tcBorders>
          </w:tcPr>
          <w:p w14:paraId="48D8C849" w14:textId="77777777" w:rsidR="003B5679" w:rsidRPr="00ED7869" w:rsidRDefault="003B5679" w:rsidP="00EF6320">
            <w:pPr>
              <w:pStyle w:val="TAL"/>
            </w:pPr>
            <w:r w:rsidRPr="00ED7869">
              <w:t>M</w:t>
            </w:r>
          </w:p>
        </w:tc>
        <w:tc>
          <w:tcPr>
            <w:tcW w:w="4320" w:type="dxa"/>
            <w:tcBorders>
              <w:top w:val="single" w:sz="4" w:space="0" w:color="000000"/>
              <w:left w:val="single" w:sz="4" w:space="0" w:color="000000"/>
              <w:bottom w:val="single" w:sz="4" w:space="0" w:color="000000"/>
              <w:right w:val="single" w:sz="4" w:space="0" w:color="000000"/>
            </w:tcBorders>
          </w:tcPr>
          <w:p w14:paraId="3F887AAD" w14:textId="77777777" w:rsidR="003B5679" w:rsidRPr="00ED7869" w:rsidRDefault="003B5679" w:rsidP="00EF6320">
            <w:pPr>
              <w:pStyle w:val="TAL"/>
            </w:pPr>
            <w:r w:rsidRPr="00ED7869">
              <w:t>The identity of the MBS session used to deliver MC service group communication data. It is either TMGI for broadcast MBS and multicast MBS sessions, or source specific IP multicast address for multicast MBS session</w:t>
            </w:r>
          </w:p>
        </w:tc>
      </w:tr>
      <w:tr w:rsidR="003B5679" w:rsidRPr="00ED7869" w14:paraId="5D8866CA" w14:textId="77777777" w:rsidTr="00EF6320">
        <w:trPr>
          <w:jc w:val="center"/>
        </w:trPr>
        <w:tc>
          <w:tcPr>
            <w:tcW w:w="2880" w:type="dxa"/>
            <w:tcBorders>
              <w:top w:val="single" w:sz="4" w:space="0" w:color="000000"/>
              <w:left w:val="single" w:sz="4" w:space="0" w:color="000000"/>
              <w:bottom w:val="single" w:sz="4" w:space="0" w:color="000000"/>
            </w:tcBorders>
          </w:tcPr>
          <w:p w14:paraId="63902CF8" w14:textId="77777777" w:rsidR="003B5679" w:rsidRPr="00ED7869" w:rsidRDefault="003B5679" w:rsidP="00EF6320">
            <w:pPr>
              <w:pStyle w:val="TAL"/>
            </w:pPr>
            <w:r>
              <w:t>&gt;</w:t>
            </w:r>
            <w:r w:rsidRPr="00ED7869">
              <w:t>MBS session mode</w:t>
            </w:r>
          </w:p>
        </w:tc>
        <w:tc>
          <w:tcPr>
            <w:tcW w:w="1440" w:type="dxa"/>
            <w:tcBorders>
              <w:top w:val="single" w:sz="4" w:space="0" w:color="000000"/>
              <w:left w:val="single" w:sz="4" w:space="0" w:color="000000"/>
              <w:bottom w:val="single" w:sz="4" w:space="0" w:color="000000"/>
            </w:tcBorders>
          </w:tcPr>
          <w:p w14:paraId="2D1A1DE8" w14:textId="77777777" w:rsidR="003B5679" w:rsidRPr="00ED7869" w:rsidRDefault="003B5679" w:rsidP="00EF6320">
            <w:pPr>
              <w:pStyle w:val="TAL"/>
              <w:rPr>
                <w:lang w:eastAsia="zh-CN"/>
              </w:rPr>
            </w:pPr>
            <w:r w:rsidRPr="00ED786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DFA11C4" w14:textId="77777777" w:rsidR="003B5679" w:rsidRPr="00ED7869" w:rsidRDefault="003B5679" w:rsidP="00EF6320">
            <w:pPr>
              <w:pStyle w:val="TAL"/>
            </w:pPr>
            <w:r w:rsidRPr="00ED7869">
              <w:t>Indicate the service type of the MBS session, either a multicast MBS session or a broadcast MBS session</w:t>
            </w:r>
          </w:p>
        </w:tc>
      </w:tr>
      <w:tr w:rsidR="003B5679" w:rsidRPr="00ED7869" w14:paraId="6EE6745E" w14:textId="77777777" w:rsidTr="00EF6320">
        <w:trPr>
          <w:jc w:val="center"/>
        </w:trPr>
        <w:tc>
          <w:tcPr>
            <w:tcW w:w="2880" w:type="dxa"/>
            <w:tcBorders>
              <w:top w:val="single" w:sz="4" w:space="0" w:color="000000"/>
              <w:left w:val="single" w:sz="4" w:space="0" w:color="000000"/>
              <w:bottom w:val="single" w:sz="4" w:space="0" w:color="000000"/>
            </w:tcBorders>
          </w:tcPr>
          <w:p w14:paraId="54DC4460" w14:textId="77777777" w:rsidR="003B5679" w:rsidRPr="00ED7869" w:rsidRDefault="003B5679" w:rsidP="00EF6320">
            <w:pPr>
              <w:pStyle w:val="TAL"/>
            </w:pPr>
            <w:r>
              <w:t>&gt;</w:t>
            </w:r>
            <w:r w:rsidRPr="00ED7869">
              <w:t>SDP information</w:t>
            </w:r>
          </w:p>
        </w:tc>
        <w:tc>
          <w:tcPr>
            <w:tcW w:w="1440" w:type="dxa"/>
            <w:tcBorders>
              <w:top w:val="single" w:sz="4" w:space="0" w:color="000000"/>
              <w:left w:val="single" w:sz="4" w:space="0" w:color="000000"/>
              <w:bottom w:val="single" w:sz="4" w:space="0" w:color="000000"/>
            </w:tcBorders>
          </w:tcPr>
          <w:p w14:paraId="2137ED6B" w14:textId="77777777" w:rsidR="003B5679" w:rsidRPr="00ED7869" w:rsidRDefault="003B5679" w:rsidP="00EF6320">
            <w:pPr>
              <w:pStyle w:val="TAL"/>
              <w:rPr>
                <w:lang w:eastAsia="zh-CN"/>
              </w:rPr>
            </w:pPr>
            <w:r w:rsidRPr="00ED786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99BF3D7" w14:textId="77777777" w:rsidR="003B5679" w:rsidRPr="00ED7869" w:rsidRDefault="003B5679" w:rsidP="00EF6320">
            <w:pPr>
              <w:pStyle w:val="TAL"/>
            </w:pPr>
            <w:r w:rsidRPr="00ED7869">
              <w:t>SDP related to application</w:t>
            </w:r>
            <w:r>
              <w:t>-</w:t>
            </w:r>
            <w:r w:rsidRPr="00ED7869">
              <w:t>level control signalling or media to be transmitted over the MBS session (e.g.</w:t>
            </w:r>
            <w:r>
              <w:t>,</w:t>
            </w:r>
            <w:r w:rsidRPr="00ED7869">
              <w:t xml:space="preserve"> codec, protocol ID, FEC information, IP address and ports)</w:t>
            </w:r>
          </w:p>
        </w:tc>
      </w:tr>
      <w:tr w:rsidR="003B5679" w:rsidRPr="00ED7869" w14:paraId="0AF2ED6B" w14:textId="77777777" w:rsidTr="00EF6320">
        <w:trPr>
          <w:jc w:val="center"/>
        </w:trPr>
        <w:tc>
          <w:tcPr>
            <w:tcW w:w="2880" w:type="dxa"/>
            <w:tcBorders>
              <w:top w:val="single" w:sz="4" w:space="0" w:color="000000"/>
              <w:left w:val="single" w:sz="4" w:space="0" w:color="000000"/>
              <w:bottom w:val="single" w:sz="4" w:space="0" w:color="000000"/>
            </w:tcBorders>
          </w:tcPr>
          <w:p w14:paraId="1A0B1E55" w14:textId="77777777" w:rsidR="003B5679" w:rsidRPr="00ED7869" w:rsidRDefault="003B5679" w:rsidP="00EF6320">
            <w:pPr>
              <w:pStyle w:val="TAL"/>
            </w:pPr>
            <w:r>
              <w:t>&gt;</w:t>
            </w:r>
            <w:r w:rsidRPr="00ED7869">
              <w:t>List of MBS Service Area information</w:t>
            </w:r>
          </w:p>
        </w:tc>
        <w:tc>
          <w:tcPr>
            <w:tcW w:w="1440" w:type="dxa"/>
            <w:tcBorders>
              <w:top w:val="single" w:sz="4" w:space="0" w:color="000000"/>
              <w:left w:val="single" w:sz="4" w:space="0" w:color="000000"/>
              <w:bottom w:val="single" w:sz="4" w:space="0" w:color="000000"/>
            </w:tcBorders>
          </w:tcPr>
          <w:p w14:paraId="379750D0"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4303FC4D" w14:textId="77777777" w:rsidR="003B5679" w:rsidRPr="00ED7869" w:rsidRDefault="003B5679" w:rsidP="00EF6320">
            <w:pPr>
              <w:pStyle w:val="TAL"/>
            </w:pPr>
            <w:r w:rsidRPr="00ED7869">
              <w:t>For the case of local MBS services, it indicates either multicast service area identifier(s) for multicast MBS session, or broadcast service area identifier(s) for broadcast MBS session</w:t>
            </w:r>
          </w:p>
        </w:tc>
      </w:tr>
      <w:tr w:rsidR="003B5679" w:rsidRPr="00ED7869" w14:paraId="5D0BDBB3" w14:textId="77777777" w:rsidTr="00EF6320">
        <w:trPr>
          <w:jc w:val="center"/>
        </w:trPr>
        <w:tc>
          <w:tcPr>
            <w:tcW w:w="2880" w:type="dxa"/>
            <w:tcBorders>
              <w:top w:val="single" w:sz="4" w:space="0" w:color="000000"/>
              <w:left w:val="single" w:sz="4" w:space="0" w:color="000000"/>
              <w:bottom w:val="single" w:sz="4" w:space="0" w:color="000000"/>
            </w:tcBorders>
          </w:tcPr>
          <w:p w14:paraId="248AD460" w14:textId="77777777" w:rsidR="003B5679" w:rsidRPr="00ED7869" w:rsidRDefault="003B5679" w:rsidP="00EF6320">
            <w:pPr>
              <w:pStyle w:val="TAL"/>
            </w:pPr>
            <w:r>
              <w:t>&gt;</w:t>
            </w:r>
            <w:r w:rsidRPr="00ED7869">
              <w:t>Multicast MBS session related information (NOTE</w:t>
            </w:r>
            <w:r>
              <w:t> </w:t>
            </w:r>
            <w:r w:rsidRPr="00ED7869">
              <w:t>1)</w:t>
            </w:r>
          </w:p>
        </w:tc>
        <w:tc>
          <w:tcPr>
            <w:tcW w:w="1440" w:type="dxa"/>
            <w:tcBorders>
              <w:top w:val="single" w:sz="4" w:space="0" w:color="000000"/>
              <w:left w:val="single" w:sz="4" w:space="0" w:color="000000"/>
              <w:bottom w:val="single" w:sz="4" w:space="0" w:color="000000"/>
            </w:tcBorders>
          </w:tcPr>
          <w:p w14:paraId="7D022AAF"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572C642C" w14:textId="77777777" w:rsidR="003B5679" w:rsidRPr="00ED7869" w:rsidRDefault="003B5679" w:rsidP="00EF6320">
            <w:pPr>
              <w:pStyle w:val="TAL"/>
            </w:pPr>
            <w:r w:rsidRPr="00ED7869">
              <w:t xml:space="preserve">Additional information to be used by the MC service client to join the multicast MBS session </w:t>
            </w:r>
            <w:r>
              <w:t>such as PLMN ID of the default PLMN service provider in case of source specific IP multicast address, DNN, and SNSSAI of the PDU session associated with the multicast MBS session</w:t>
            </w:r>
          </w:p>
        </w:tc>
      </w:tr>
      <w:tr w:rsidR="003B5679" w:rsidRPr="00ED7869" w14:paraId="4EDE5CB5" w14:textId="77777777" w:rsidTr="00EF6320">
        <w:trPr>
          <w:jc w:val="center"/>
        </w:trPr>
        <w:tc>
          <w:tcPr>
            <w:tcW w:w="2880" w:type="dxa"/>
            <w:tcBorders>
              <w:top w:val="single" w:sz="4" w:space="0" w:color="000000"/>
              <w:left w:val="single" w:sz="4" w:space="0" w:color="000000"/>
              <w:bottom w:val="single" w:sz="4" w:space="0" w:color="000000"/>
            </w:tcBorders>
          </w:tcPr>
          <w:p w14:paraId="2AF85B90" w14:textId="77777777" w:rsidR="003B5679" w:rsidRPr="00AB1294" w:rsidRDefault="003B5679" w:rsidP="00EF6320">
            <w:pPr>
              <w:pStyle w:val="TAL"/>
              <w:rPr>
                <w:lang w:val="fr-FR"/>
              </w:rPr>
            </w:pPr>
            <w:r>
              <w:rPr>
                <w:lang w:val="fr-FR"/>
              </w:rPr>
              <w:t>&gt;</w:t>
            </w:r>
            <w:r w:rsidRPr="006577ED">
              <w:rPr>
                <w:lang w:val="fr-FR"/>
              </w:rPr>
              <w:t>MBS UE session join notification (NOTE 2)</w:t>
            </w:r>
          </w:p>
        </w:tc>
        <w:tc>
          <w:tcPr>
            <w:tcW w:w="1440" w:type="dxa"/>
            <w:tcBorders>
              <w:top w:val="single" w:sz="4" w:space="0" w:color="000000"/>
              <w:left w:val="single" w:sz="4" w:space="0" w:color="000000"/>
              <w:bottom w:val="single" w:sz="4" w:space="0" w:color="000000"/>
            </w:tcBorders>
          </w:tcPr>
          <w:p w14:paraId="14DD6E9E"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0DE96BEF" w14:textId="77777777" w:rsidR="003B5679" w:rsidRPr="00ED7869" w:rsidRDefault="003B5679" w:rsidP="00EF6320">
            <w:pPr>
              <w:pStyle w:val="TAL"/>
            </w:pPr>
            <w:r w:rsidRPr="00ED7869">
              <w:t>Indicate if the MC service server requires a notification from the MC service client once it has joined the multicast MBS session</w:t>
            </w:r>
          </w:p>
        </w:tc>
      </w:tr>
      <w:tr w:rsidR="003B5679" w:rsidRPr="00ED7869" w14:paraId="7EAD5316" w14:textId="77777777" w:rsidTr="00EF6320">
        <w:trPr>
          <w:jc w:val="center"/>
        </w:trPr>
        <w:tc>
          <w:tcPr>
            <w:tcW w:w="2880" w:type="dxa"/>
            <w:tcBorders>
              <w:top w:val="single" w:sz="4" w:space="0" w:color="000000"/>
              <w:left w:val="single" w:sz="4" w:space="0" w:color="000000"/>
              <w:bottom w:val="single" w:sz="4" w:space="0" w:color="000000"/>
            </w:tcBorders>
          </w:tcPr>
          <w:p w14:paraId="43975E06" w14:textId="77777777" w:rsidR="003B5679" w:rsidRPr="00ED7869" w:rsidRDefault="003B5679" w:rsidP="00EF6320">
            <w:pPr>
              <w:pStyle w:val="TAL"/>
            </w:pPr>
            <w:r w:rsidRPr="00ED7869">
              <w:t>Monitoring state (NOTE</w:t>
            </w:r>
            <w:r>
              <w:t> 3</w:t>
            </w:r>
            <w:r w:rsidRPr="00ED7869">
              <w:t>)</w:t>
            </w:r>
          </w:p>
        </w:tc>
        <w:tc>
          <w:tcPr>
            <w:tcW w:w="1440" w:type="dxa"/>
            <w:tcBorders>
              <w:top w:val="single" w:sz="4" w:space="0" w:color="000000"/>
              <w:left w:val="single" w:sz="4" w:space="0" w:color="000000"/>
              <w:bottom w:val="single" w:sz="4" w:space="0" w:color="000000"/>
            </w:tcBorders>
          </w:tcPr>
          <w:p w14:paraId="20FEF6F4"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7054C242" w14:textId="77777777" w:rsidR="003B5679" w:rsidRPr="00ED7869" w:rsidRDefault="003B5679" w:rsidP="00EF6320">
            <w:pPr>
              <w:pStyle w:val="TAL"/>
            </w:pPr>
            <w:r w:rsidRPr="00ED7869">
              <w:t xml:space="preserve">Indicate if the MC service client is required to actively monitor the broadcast MBS session </w:t>
            </w:r>
            <w:r w:rsidRPr="00ED7869">
              <w:rPr>
                <w:lang w:eastAsia="zh-CN"/>
              </w:rPr>
              <w:t>quality</w:t>
            </w:r>
            <w:r w:rsidRPr="00ED7869">
              <w:t xml:space="preserve"> and report it to the MC service server</w:t>
            </w:r>
          </w:p>
        </w:tc>
      </w:tr>
      <w:tr w:rsidR="003B5679" w:rsidRPr="00ED7869" w14:paraId="1618EBBD" w14:textId="77777777" w:rsidTr="00EF6320">
        <w:trPr>
          <w:jc w:val="center"/>
        </w:trPr>
        <w:tc>
          <w:tcPr>
            <w:tcW w:w="2880" w:type="dxa"/>
            <w:tcBorders>
              <w:top w:val="single" w:sz="4" w:space="0" w:color="000000"/>
              <w:left w:val="single" w:sz="4" w:space="0" w:color="000000"/>
              <w:bottom w:val="single" w:sz="4" w:space="0" w:color="000000"/>
            </w:tcBorders>
          </w:tcPr>
          <w:p w14:paraId="5A596F99" w14:textId="77777777" w:rsidR="003B5679" w:rsidRPr="00ED7869" w:rsidRDefault="003B5679" w:rsidP="00EF6320">
            <w:pPr>
              <w:pStyle w:val="TAL"/>
            </w:pPr>
            <w:r w:rsidRPr="00ED7869">
              <w:t>MC service group ID</w:t>
            </w:r>
          </w:p>
        </w:tc>
        <w:tc>
          <w:tcPr>
            <w:tcW w:w="1440" w:type="dxa"/>
            <w:tcBorders>
              <w:top w:val="single" w:sz="4" w:space="0" w:color="000000"/>
              <w:left w:val="single" w:sz="4" w:space="0" w:color="000000"/>
              <w:bottom w:val="single" w:sz="4" w:space="0" w:color="000000"/>
            </w:tcBorders>
          </w:tcPr>
          <w:p w14:paraId="341B1D1F"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0F38EE41" w14:textId="77777777" w:rsidR="003B5679" w:rsidRPr="00ED7869" w:rsidRDefault="003B5679" w:rsidP="00EF6320">
            <w:pPr>
              <w:pStyle w:val="TAL"/>
            </w:pPr>
            <w:r w:rsidRPr="00ED7869">
              <w:t>Indicate the MC service group ID associated to the MBS session</w:t>
            </w:r>
            <w:r>
              <w:rPr>
                <w:rFonts w:hint="eastAsia"/>
                <w:lang w:eastAsia="zh-CN"/>
              </w:rPr>
              <w:t>/</w:t>
            </w:r>
            <w:r>
              <w:rPr>
                <w:lang w:eastAsia="zh-CN"/>
              </w:rPr>
              <w:t>4G eMBMS bearer</w:t>
            </w:r>
          </w:p>
        </w:tc>
      </w:tr>
      <w:tr w:rsidR="003B5679" w:rsidRPr="00ED7869" w14:paraId="60F7625A" w14:textId="77777777" w:rsidTr="00EF6320">
        <w:trPr>
          <w:jc w:val="center"/>
        </w:trPr>
        <w:tc>
          <w:tcPr>
            <w:tcW w:w="2880" w:type="dxa"/>
            <w:tcBorders>
              <w:top w:val="single" w:sz="4" w:space="0" w:color="000000"/>
              <w:left w:val="single" w:sz="4" w:space="0" w:color="000000"/>
              <w:bottom w:val="single" w:sz="4" w:space="0" w:color="000000"/>
            </w:tcBorders>
          </w:tcPr>
          <w:p w14:paraId="55186702" w14:textId="77777777" w:rsidR="003B5679" w:rsidRPr="00ED7869" w:rsidRDefault="003B5679" w:rsidP="00EF6320">
            <w:pPr>
              <w:pStyle w:val="TAL"/>
            </w:pPr>
            <w:r w:rsidRPr="00ED7869">
              <w:t>Service announcement acknowledgement</w:t>
            </w:r>
          </w:p>
        </w:tc>
        <w:tc>
          <w:tcPr>
            <w:tcW w:w="1440" w:type="dxa"/>
            <w:tcBorders>
              <w:top w:val="single" w:sz="4" w:space="0" w:color="000000"/>
              <w:left w:val="single" w:sz="4" w:space="0" w:color="000000"/>
              <w:bottom w:val="single" w:sz="4" w:space="0" w:color="000000"/>
            </w:tcBorders>
          </w:tcPr>
          <w:p w14:paraId="24349E28" w14:textId="77777777" w:rsidR="003B5679" w:rsidRPr="00ED7869" w:rsidRDefault="003B5679" w:rsidP="00EF6320">
            <w:pPr>
              <w:pStyle w:val="TAL"/>
            </w:pPr>
            <w:r w:rsidRPr="00ED7869">
              <w:t>O</w:t>
            </w:r>
          </w:p>
        </w:tc>
        <w:tc>
          <w:tcPr>
            <w:tcW w:w="4320" w:type="dxa"/>
            <w:tcBorders>
              <w:top w:val="single" w:sz="4" w:space="0" w:color="000000"/>
              <w:left w:val="single" w:sz="4" w:space="0" w:color="000000"/>
              <w:bottom w:val="single" w:sz="4" w:space="0" w:color="000000"/>
              <w:right w:val="single" w:sz="4" w:space="0" w:color="000000"/>
            </w:tcBorders>
          </w:tcPr>
          <w:p w14:paraId="11A423A0" w14:textId="77777777" w:rsidR="003B5679" w:rsidRPr="00ED7869" w:rsidRDefault="003B5679" w:rsidP="00EF6320">
            <w:pPr>
              <w:pStyle w:val="TAL"/>
            </w:pPr>
            <w:r w:rsidRPr="00ED7869">
              <w:t>Indicate if the MC service server requires an acknowledgement to the MBS service announcement</w:t>
            </w:r>
          </w:p>
        </w:tc>
      </w:tr>
      <w:tr w:rsidR="003B5679" w:rsidRPr="00ED7869" w14:paraId="5D2E295A" w14:textId="77777777" w:rsidTr="00EF6320">
        <w:trPr>
          <w:jc w:val="center"/>
        </w:trPr>
        <w:tc>
          <w:tcPr>
            <w:tcW w:w="2880" w:type="dxa"/>
            <w:tcBorders>
              <w:top w:val="single" w:sz="4" w:space="0" w:color="000000"/>
              <w:left w:val="single" w:sz="4" w:space="0" w:color="000000"/>
              <w:bottom w:val="single" w:sz="4" w:space="0" w:color="000000"/>
            </w:tcBorders>
          </w:tcPr>
          <w:p w14:paraId="0D84FD80" w14:textId="77777777" w:rsidR="003B5679" w:rsidRPr="00ED7869" w:rsidRDefault="003B5679" w:rsidP="00EF6320">
            <w:pPr>
              <w:pStyle w:val="TAL"/>
            </w:pPr>
            <w:r>
              <w:rPr>
                <w:rFonts w:hint="eastAsia"/>
                <w:lang w:eastAsia="zh-CN"/>
              </w:rPr>
              <w:t xml:space="preserve"> </w:t>
            </w:r>
            <w:r>
              <w:rPr>
                <w:lang w:eastAsia="zh-CN"/>
              </w:rPr>
              <w:t>4G eMBMS bearer information</w:t>
            </w:r>
          </w:p>
        </w:tc>
        <w:tc>
          <w:tcPr>
            <w:tcW w:w="1440" w:type="dxa"/>
            <w:tcBorders>
              <w:top w:val="single" w:sz="4" w:space="0" w:color="000000"/>
              <w:left w:val="single" w:sz="4" w:space="0" w:color="000000"/>
              <w:bottom w:val="single" w:sz="4" w:space="0" w:color="000000"/>
            </w:tcBorders>
          </w:tcPr>
          <w:p w14:paraId="41FDD311" w14:textId="77777777" w:rsidR="003B5679" w:rsidRPr="00ED786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41971C86" w14:textId="77777777" w:rsidR="003B5679" w:rsidRPr="00ED7869" w:rsidRDefault="003B5679" w:rsidP="00EF6320">
            <w:pPr>
              <w:pStyle w:val="TAL"/>
            </w:pPr>
            <w:r>
              <w:t xml:space="preserve">Providing the 4G eMBMS bearer related information if MCX server decide to use 4G eMBMS additionally with 5G MBS session </w:t>
            </w:r>
            <w:r w:rsidRPr="00ED7869">
              <w:t>to deliver MC service group communication data</w:t>
            </w:r>
            <w:r>
              <w:t>.</w:t>
            </w:r>
          </w:p>
        </w:tc>
      </w:tr>
      <w:tr w:rsidR="003B5679" w:rsidRPr="00ED7869" w14:paraId="6B2A0B57" w14:textId="77777777" w:rsidTr="00EF6320">
        <w:trPr>
          <w:jc w:val="center"/>
        </w:trPr>
        <w:tc>
          <w:tcPr>
            <w:tcW w:w="2880" w:type="dxa"/>
            <w:tcBorders>
              <w:top w:val="single" w:sz="4" w:space="0" w:color="000000"/>
              <w:left w:val="single" w:sz="4" w:space="0" w:color="000000"/>
              <w:bottom w:val="single" w:sz="4" w:space="0" w:color="000000"/>
            </w:tcBorders>
          </w:tcPr>
          <w:p w14:paraId="4EF55862" w14:textId="77777777" w:rsidR="003B5679" w:rsidRPr="00ED7869" w:rsidRDefault="003B5679" w:rsidP="00EF6320">
            <w:pPr>
              <w:pStyle w:val="TAL"/>
            </w:pPr>
            <w:r w:rsidRPr="009300AC">
              <w:rPr>
                <w:b/>
                <w:lang w:eastAsia="ja-JP"/>
              </w:rPr>
              <w:t>&gt;</w:t>
            </w:r>
            <w:r w:rsidRPr="00352049">
              <w:t>TMGI</w:t>
            </w:r>
            <w:r>
              <w:t xml:space="preserve"> (NOTE 4)</w:t>
            </w:r>
          </w:p>
        </w:tc>
        <w:tc>
          <w:tcPr>
            <w:tcW w:w="1440" w:type="dxa"/>
            <w:tcBorders>
              <w:top w:val="single" w:sz="4" w:space="0" w:color="000000"/>
              <w:left w:val="single" w:sz="4" w:space="0" w:color="000000"/>
              <w:bottom w:val="single" w:sz="4" w:space="0" w:color="000000"/>
            </w:tcBorders>
          </w:tcPr>
          <w:p w14:paraId="354C76A7" w14:textId="77777777" w:rsidR="003B5679" w:rsidRPr="00ED7869" w:rsidRDefault="003B5679" w:rsidP="00EF6320">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5170B058" w14:textId="77777777" w:rsidR="003B5679" w:rsidRPr="00ED7869" w:rsidRDefault="003B5679" w:rsidP="00EF6320">
            <w:pPr>
              <w:pStyle w:val="TAL"/>
            </w:pPr>
            <w:r w:rsidRPr="00352049">
              <w:t>TMGI information</w:t>
            </w:r>
          </w:p>
        </w:tc>
      </w:tr>
      <w:tr w:rsidR="003B5679" w:rsidRPr="00ED7869" w14:paraId="1980660B" w14:textId="77777777" w:rsidTr="00EF6320">
        <w:trPr>
          <w:jc w:val="center"/>
        </w:trPr>
        <w:tc>
          <w:tcPr>
            <w:tcW w:w="2880" w:type="dxa"/>
            <w:tcBorders>
              <w:top w:val="single" w:sz="4" w:space="0" w:color="000000"/>
              <w:left w:val="single" w:sz="4" w:space="0" w:color="000000"/>
              <w:bottom w:val="single" w:sz="4" w:space="0" w:color="000000"/>
            </w:tcBorders>
          </w:tcPr>
          <w:p w14:paraId="4701ED9C" w14:textId="77777777" w:rsidR="003B5679" w:rsidRPr="00ED7869" w:rsidRDefault="003B5679" w:rsidP="00EF6320">
            <w:pPr>
              <w:pStyle w:val="TAL"/>
            </w:pPr>
            <w:r w:rsidRPr="009300AC">
              <w:rPr>
                <w:b/>
                <w:lang w:eastAsia="ja-JP"/>
              </w:rPr>
              <w:t>&gt;</w:t>
            </w:r>
            <w:r w:rsidRPr="00352049">
              <w:t>Alternative TMGI</w:t>
            </w:r>
          </w:p>
        </w:tc>
        <w:tc>
          <w:tcPr>
            <w:tcW w:w="1440" w:type="dxa"/>
            <w:tcBorders>
              <w:top w:val="single" w:sz="4" w:space="0" w:color="000000"/>
              <w:left w:val="single" w:sz="4" w:space="0" w:color="000000"/>
              <w:bottom w:val="single" w:sz="4" w:space="0" w:color="000000"/>
            </w:tcBorders>
          </w:tcPr>
          <w:p w14:paraId="30054DD1" w14:textId="77777777" w:rsidR="003B5679" w:rsidRPr="00ED7869" w:rsidRDefault="003B5679" w:rsidP="00EF6320">
            <w:pPr>
              <w:pStyle w:val="TAL"/>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6872417" w14:textId="77777777" w:rsidR="003B5679" w:rsidRPr="00ED7869" w:rsidRDefault="003B5679" w:rsidP="00EF6320">
            <w:pPr>
              <w:pStyle w:val="TAL"/>
            </w:pPr>
            <w:r w:rsidRPr="00352049">
              <w:t>A list of additional alternative TMGI may be included and used in roaming scenarios.</w:t>
            </w:r>
          </w:p>
        </w:tc>
      </w:tr>
      <w:tr w:rsidR="003B5679" w:rsidRPr="00ED7869" w14:paraId="6D1B743E" w14:textId="77777777" w:rsidTr="00EF6320">
        <w:trPr>
          <w:jc w:val="center"/>
        </w:trPr>
        <w:tc>
          <w:tcPr>
            <w:tcW w:w="2880" w:type="dxa"/>
            <w:tcBorders>
              <w:top w:val="single" w:sz="4" w:space="0" w:color="000000"/>
              <w:left w:val="single" w:sz="4" w:space="0" w:color="000000"/>
              <w:bottom w:val="single" w:sz="4" w:space="0" w:color="000000"/>
            </w:tcBorders>
          </w:tcPr>
          <w:p w14:paraId="6DD765BF" w14:textId="77777777" w:rsidR="003B5679" w:rsidRPr="00ED7869" w:rsidRDefault="003B5679" w:rsidP="00EF6320">
            <w:pPr>
              <w:pStyle w:val="TAL"/>
            </w:pPr>
            <w:r w:rsidRPr="009300AC">
              <w:rPr>
                <w:b/>
                <w:lang w:eastAsia="ja-JP"/>
              </w:rPr>
              <w:t>&gt;</w:t>
            </w:r>
            <w:r w:rsidRPr="00352049">
              <w:t>QCI</w:t>
            </w:r>
          </w:p>
        </w:tc>
        <w:tc>
          <w:tcPr>
            <w:tcW w:w="1440" w:type="dxa"/>
            <w:tcBorders>
              <w:top w:val="single" w:sz="4" w:space="0" w:color="000000"/>
              <w:left w:val="single" w:sz="4" w:space="0" w:color="000000"/>
              <w:bottom w:val="single" w:sz="4" w:space="0" w:color="000000"/>
            </w:tcBorders>
          </w:tcPr>
          <w:p w14:paraId="7B67419A" w14:textId="77777777" w:rsidR="003B5679" w:rsidRPr="00ED7869" w:rsidRDefault="003B5679" w:rsidP="00EF6320">
            <w:pPr>
              <w:pStyle w:val="TAL"/>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34C9C78" w14:textId="77777777" w:rsidR="003B5679" w:rsidRPr="00ED7869" w:rsidRDefault="003B5679" w:rsidP="00EF6320">
            <w:pPr>
              <w:pStyle w:val="TAL"/>
            </w:pPr>
            <w:r w:rsidRPr="00352049">
              <w:t>QCI information used by the ProSe UE-Network Relay to determine the ProSe Per-Packet Priority value to be applied for the multicast packets relayed to Remote UE over PC5</w:t>
            </w:r>
          </w:p>
        </w:tc>
      </w:tr>
      <w:tr w:rsidR="003B5679" w:rsidRPr="00ED7869" w14:paraId="60356628" w14:textId="77777777" w:rsidTr="00EF6320">
        <w:trPr>
          <w:jc w:val="center"/>
        </w:trPr>
        <w:tc>
          <w:tcPr>
            <w:tcW w:w="2880" w:type="dxa"/>
            <w:tcBorders>
              <w:top w:val="single" w:sz="4" w:space="0" w:color="000000"/>
              <w:left w:val="single" w:sz="4" w:space="0" w:color="000000"/>
              <w:bottom w:val="single" w:sz="4" w:space="0" w:color="000000"/>
            </w:tcBorders>
          </w:tcPr>
          <w:p w14:paraId="514767C2" w14:textId="77777777" w:rsidR="003B5679" w:rsidRPr="00ED7869" w:rsidRDefault="003B5679" w:rsidP="00EF6320">
            <w:pPr>
              <w:pStyle w:val="TAL"/>
            </w:pPr>
            <w:r w:rsidRPr="009300AC">
              <w:rPr>
                <w:b/>
                <w:lang w:eastAsia="ja-JP"/>
              </w:rPr>
              <w:t>&gt;</w:t>
            </w:r>
            <w:r w:rsidRPr="00352049">
              <w:t>List of service area identifier</w:t>
            </w:r>
          </w:p>
        </w:tc>
        <w:tc>
          <w:tcPr>
            <w:tcW w:w="1440" w:type="dxa"/>
            <w:tcBorders>
              <w:top w:val="single" w:sz="4" w:space="0" w:color="000000"/>
              <w:left w:val="single" w:sz="4" w:space="0" w:color="000000"/>
              <w:bottom w:val="single" w:sz="4" w:space="0" w:color="000000"/>
            </w:tcBorders>
          </w:tcPr>
          <w:p w14:paraId="3B64536B" w14:textId="77777777" w:rsidR="003B5679" w:rsidRPr="00ED7869" w:rsidRDefault="003B5679" w:rsidP="00EF6320">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12E116D3" w14:textId="77777777" w:rsidR="003B5679" w:rsidRPr="00ED7869" w:rsidRDefault="003B5679" w:rsidP="00EF6320">
            <w:pPr>
              <w:pStyle w:val="TAL"/>
            </w:pPr>
            <w:r w:rsidRPr="00352049">
              <w:t>A list of service area identifier for the applicable MBMS broadcast area.</w:t>
            </w:r>
          </w:p>
        </w:tc>
      </w:tr>
      <w:tr w:rsidR="003B5679" w:rsidRPr="00ED7869" w14:paraId="687236FE" w14:textId="77777777" w:rsidTr="00EF6320">
        <w:trPr>
          <w:jc w:val="center"/>
        </w:trPr>
        <w:tc>
          <w:tcPr>
            <w:tcW w:w="2880" w:type="dxa"/>
            <w:tcBorders>
              <w:top w:val="single" w:sz="4" w:space="0" w:color="000000"/>
              <w:left w:val="single" w:sz="4" w:space="0" w:color="000000"/>
              <w:bottom w:val="single" w:sz="4" w:space="0" w:color="000000"/>
            </w:tcBorders>
          </w:tcPr>
          <w:p w14:paraId="7B9CEDA3" w14:textId="77777777" w:rsidR="003B5679" w:rsidRPr="00ED7869" w:rsidRDefault="003B5679" w:rsidP="00EF6320">
            <w:pPr>
              <w:pStyle w:val="TAL"/>
            </w:pPr>
            <w:r w:rsidRPr="009300AC">
              <w:rPr>
                <w:b/>
                <w:lang w:eastAsia="ja-JP"/>
              </w:rPr>
              <w:t>&gt;</w:t>
            </w:r>
            <w:r w:rsidRPr="00352049">
              <w:t>Frequency</w:t>
            </w:r>
          </w:p>
        </w:tc>
        <w:tc>
          <w:tcPr>
            <w:tcW w:w="1440" w:type="dxa"/>
            <w:tcBorders>
              <w:top w:val="single" w:sz="4" w:space="0" w:color="000000"/>
              <w:left w:val="single" w:sz="4" w:space="0" w:color="000000"/>
              <w:bottom w:val="single" w:sz="4" w:space="0" w:color="000000"/>
            </w:tcBorders>
          </w:tcPr>
          <w:p w14:paraId="4E556FA3" w14:textId="77777777" w:rsidR="003B5679" w:rsidRPr="00ED7869" w:rsidRDefault="003B5679" w:rsidP="00EF6320">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3EA8AFEF" w14:textId="77777777" w:rsidR="003B5679" w:rsidRPr="00ED7869" w:rsidRDefault="003B5679" w:rsidP="00EF6320">
            <w:pPr>
              <w:pStyle w:val="TAL"/>
            </w:pPr>
            <w:r w:rsidRPr="00352049">
              <w:t>Identification of frequency if multi carrier support is provided</w:t>
            </w:r>
          </w:p>
        </w:tc>
      </w:tr>
      <w:tr w:rsidR="003B5679" w:rsidRPr="00ED7869" w14:paraId="08BD3827" w14:textId="77777777" w:rsidTr="00EF6320">
        <w:trPr>
          <w:jc w:val="center"/>
        </w:trPr>
        <w:tc>
          <w:tcPr>
            <w:tcW w:w="2880" w:type="dxa"/>
            <w:tcBorders>
              <w:top w:val="single" w:sz="4" w:space="0" w:color="000000"/>
              <w:left w:val="single" w:sz="4" w:space="0" w:color="000000"/>
              <w:bottom w:val="single" w:sz="4" w:space="0" w:color="000000"/>
            </w:tcBorders>
          </w:tcPr>
          <w:p w14:paraId="00B49FF2" w14:textId="77777777" w:rsidR="003B5679" w:rsidRPr="00ED7869" w:rsidRDefault="003B5679" w:rsidP="00EF6320">
            <w:pPr>
              <w:pStyle w:val="TAL"/>
            </w:pPr>
            <w:r w:rsidRPr="009300AC">
              <w:rPr>
                <w:b/>
                <w:lang w:eastAsia="ja-JP"/>
              </w:rPr>
              <w:t>&gt;</w:t>
            </w:r>
            <w:r w:rsidRPr="00352049">
              <w:t xml:space="preserve">Unicast status </w:t>
            </w:r>
          </w:p>
        </w:tc>
        <w:tc>
          <w:tcPr>
            <w:tcW w:w="1440" w:type="dxa"/>
            <w:tcBorders>
              <w:top w:val="single" w:sz="4" w:space="0" w:color="000000"/>
              <w:left w:val="single" w:sz="4" w:space="0" w:color="000000"/>
              <w:bottom w:val="single" w:sz="4" w:space="0" w:color="000000"/>
            </w:tcBorders>
          </w:tcPr>
          <w:p w14:paraId="2C68A915" w14:textId="77777777" w:rsidR="003B5679" w:rsidRPr="00ED7869" w:rsidRDefault="003B5679" w:rsidP="00EF6320">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462B5DE0" w14:textId="77777777" w:rsidR="003B5679" w:rsidRPr="00ED7869" w:rsidRDefault="003B5679" w:rsidP="00EF6320">
            <w:pPr>
              <w:pStyle w:val="TAL"/>
            </w:pPr>
            <w:r w:rsidRPr="00352049">
              <w:t>An indication that the listening status of the unicast bearer is requested.</w:t>
            </w:r>
          </w:p>
        </w:tc>
      </w:tr>
      <w:tr w:rsidR="003B5679" w:rsidRPr="00ED7869" w14:paraId="4784135F" w14:textId="77777777" w:rsidTr="00EF6320">
        <w:trPr>
          <w:jc w:val="center"/>
        </w:trPr>
        <w:tc>
          <w:tcPr>
            <w:tcW w:w="2880" w:type="dxa"/>
            <w:tcBorders>
              <w:top w:val="single" w:sz="4" w:space="0" w:color="000000"/>
              <w:left w:val="single" w:sz="4" w:space="0" w:color="000000"/>
              <w:bottom w:val="single" w:sz="4" w:space="0" w:color="000000"/>
            </w:tcBorders>
          </w:tcPr>
          <w:p w14:paraId="5E1FDCD3" w14:textId="77777777" w:rsidR="003B5679" w:rsidRPr="00ED7869" w:rsidRDefault="003B5679" w:rsidP="00EF6320">
            <w:pPr>
              <w:pStyle w:val="TAL"/>
            </w:pPr>
            <w:r w:rsidRPr="009300AC">
              <w:rPr>
                <w:b/>
                <w:lang w:eastAsia="ja-JP"/>
              </w:rPr>
              <w:t>&gt;</w:t>
            </w:r>
            <w:r w:rsidRPr="00352049">
              <w:t>SDP information</w:t>
            </w:r>
          </w:p>
        </w:tc>
        <w:tc>
          <w:tcPr>
            <w:tcW w:w="1440" w:type="dxa"/>
            <w:tcBorders>
              <w:top w:val="single" w:sz="4" w:space="0" w:color="000000"/>
              <w:left w:val="single" w:sz="4" w:space="0" w:color="000000"/>
              <w:bottom w:val="single" w:sz="4" w:space="0" w:color="000000"/>
            </w:tcBorders>
          </w:tcPr>
          <w:p w14:paraId="07676E63" w14:textId="77777777" w:rsidR="003B5679" w:rsidRPr="00ED7869" w:rsidRDefault="003B5679" w:rsidP="00EF6320">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26027660" w14:textId="77777777" w:rsidR="003B5679" w:rsidRPr="00ED7869" w:rsidRDefault="003B5679" w:rsidP="00EF6320">
            <w:pPr>
              <w:pStyle w:val="TAL"/>
            </w:pPr>
            <w:r w:rsidRPr="00352049">
              <w:t>SDP with media and floor control information applicable to groups that can use this bearer (e.g.</w:t>
            </w:r>
            <w:r>
              <w:t> </w:t>
            </w:r>
            <w:r w:rsidRPr="00352049">
              <w:t>codec, protocol id, FEC information)</w:t>
            </w:r>
          </w:p>
        </w:tc>
      </w:tr>
      <w:tr w:rsidR="003B5679" w:rsidRPr="00ED7869" w14:paraId="7ABB4CEF" w14:textId="77777777" w:rsidTr="00EF6320">
        <w:trPr>
          <w:jc w:val="center"/>
        </w:trPr>
        <w:tc>
          <w:tcPr>
            <w:tcW w:w="2880" w:type="dxa"/>
            <w:tcBorders>
              <w:top w:val="single" w:sz="4" w:space="0" w:color="000000"/>
              <w:left w:val="single" w:sz="4" w:space="0" w:color="000000"/>
              <w:bottom w:val="single" w:sz="4" w:space="0" w:color="000000"/>
            </w:tcBorders>
          </w:tcPr>
          <w:p w14:paraId="30E7FCD4" w14:textId="77777777" w:rsidR="003B5679" w:rsidRPr="00ED7869" w:rsidRDefault="003B5679" w:rsidP="00EF6320">
            <w:pPr>
              <w:pStyle w:val="TAL"/>
            </w:pPr>
            <w:r w:rsidRPr="009300AC">
              <w:rPr>
                <w:b/>
                <w:lang w:eastAsia="ja-JP"/>
              </w:rPr>
              <w:t>&gt;</w:t>
            </w:r>
            <w:r w:rsidRPr="00352049">
              <w:t>ROHC information</w:t>
            </w:r>
          </w:p>
        </w:tc>
        <w:tc>
          <w:tcPr>
            <w:tcW w:w="1440" w:type="dxa"/>
            <w:tcBorders>
              <w:top w:val="single" w:sz="4" w:space="0" w:color="000000"/>
              <w:left w:val="single" w:sz="4" w:space="0" w:color="000000"/>
              <w:bottom w:val="single" w:sz="4" w:space="0" w:color="000000"/>
            </w:tcBorders>
          </w:tcPr>
          <w:p w14:paraId="4EDB1846" w14:textId="77777777" w:rsidR="003B5679" w:rsidRPr="00ED7869" w:rsidRDefault="003B5679" w:rsidP="00EF6320">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463F054E" w14:textId="77777777" w:rsidR="003B5679" w:rsidRPr="00ED7869" w:rsidRDefault="003B5679" w:rsidP="00EF6320">
            <w:pPr>
              <w:pStyle w:val="TAL"/>
            </w:pPr>
            <w:r w:rsidRPr="00352049">
              <w:t>Indicate the usage of ROHC and provide the parameters of the ROHC channel to signal to the ROHC decoder.</w:t>
            </w:r>
          </w:p>
        </w:tc>
      </w:tr>
      <w:tr w:rsidR="003B5679" w:rsidRPr="00ED7869" w14:paraId="2BBB2B55" w14:textId="77777777" w:rsidTr="00EF632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E837797" w14:textId="77777777" w:rsidR="003B5679" w:rsidRDefault="003B5679" w:rsidP="00EF6320">
            <w:pPr>
              <w:pStyle w:val="TAN"/>
            </w:pPr>
            <w:r>
              <w:t>NOTE 1:</w:t>
            </w:r>
            <w:r w:rsidRPr="00ED7869">
              <w:t xml:space="preserve"> </w:t>
            </w:r>
            <w:r w:rsidRPr="00ED7869">
              <w:tab/>
            </w:r>
            <w:r>
              <w:t>Such information may be pre-configured in the MC service UE, or provided in any other implementation specific way</w:t>
            </w:r>
            <w:r w:rsidRPr="00ED7869">
              <w:t xml:space="preserve"> </w:t>
            </w:r>
          </w:p>
          <w:p w14:paraId="148FC4FC" w14:textId="77777777" w:rsidR="003B5679" w:rsidRPr="00ED7869" w:rsidRDefault="003B5679" w:rsidP="00EF6320">
            <w:pPr>
              <w:pStyle w:val="TAN"/>
            </w:pPr>
            <w:r w:rsidRPr="00ED7869">
              <w:t>NOTE</w:t>
            </w:r>
            <w:r>
              <w:t> 2</w:t>
            </w:r>
            <w:r w:rsidRPr="00ED7869">
              <w:t>:</w:t>
            </w:r>
            <w:r w:rsidRPr="00ED7869">
              <w:tab/>
              <w:t>It is applicable for multicast MBS session</w:t>
            </w:r>
          </w:p>
          <w:p w14:paraId="6A84A507" w14:textId="77777777" w:rsidR="003B5679" w:rsidRDefault="003B5679" w:rsidP="00EF6320">
            <w:pPr>
              <w:pStyle w:val="TAN"/>
            </w:pPr>
            <w:r w:rsidRPr="00ED7869">
              <w:t>NOTE</w:t>
            </w:r>
            <w:r>
              <w:t> 3</w:t>
            </w:r>
            <w:r w:rsidRPr="00ED7869">
              <w:t>:</w:t>
            </w:r>
            <w:r w:rsidRPr="00ED7869">
              <w:tab/>
              <w:t>It is applicable for broadcast MBS session</w:t>
            </w:r>
          </w:p>
          <w:p w14:paraId="7DBBE132" w14:textId="77777777" w:rsidR="003B5679" w:rsidRPr="00ED7869" w:rsidRDefault="003B5679" w:rsidP="00EF6320">
            <w:pPr>
              <w:pStyle w:val="TAN"/>
              <w:rPr>
                <w:lang w:eastAsia="zh-CN"/>
              </w:rPr>
            </w:pPr>
            <w:r>
              <w:rPr>
                <w:rFonts w:hint="eastAsia"/>
                <w:lang w:eastAsia="zh-CN"/>
              </w:rPr>
              <w:t>N</w:t>
            </w:r>
            <w:r>
              <w:rPr>
                <w:lang w:eastAsia="zh-CN"/>
              </w:rPr>
              <w:t>OTE 4:</w:t>
            </w:r>
            <w:r w:rsidRPr="00ED7869">
              <w:tab/>
            </w:r>
            <w:r>
              <w:rPr>
                <w:lang w:eastAsia="zh-CN"/>
              </w:rPr>
              <w:t>TMGI for 4G eMBMS can be the same or different with 5G session ID.</w:t>
            </w:r>
          </w:p>
        </w:tc>
      </w:tr>
    </w:tbl>
    <w:p w14:paraId="467A3292" w14:textId="77777777" w:rsidR="003B5679" w:rsidRPr="00ED7869" w:rsidRDefault="003B5679" w:rsidP="003B5679">
      <w:pPr>
        <w:rPr>
          <w:lang w:eastAsia="zh-CN"/>
        </w:rPr>
      </w:pPr>
    </w:p>
    <w:p w14:paraId="58F2EAF2" w14:textId="77777777" w:rsidR="003B5679" w:rsidRPr="00ED7869" w:rsidRDefault="003B5679" w:rsidP="003B5679">
      <w:pPr>
        <w:pStyle w:val="Heading4"/>
      </w:pPr>
      <w:bookmarkStart w:id="567" w:name="_Toc101262459"/>
      <w:r w:rsidRPr="00ED7869">
        <w:lastRenderedPageBreak/>
        <w:t>6.10.1.3</w:t>
      </w:r>
      <w:r w:rsidRPr="00ED7869">
        <w:rPr>
          <w:rFonts w:ascii="Calibri" w:hAnsi="Calibri"/>
          <w:sz w:val="22"/>
          <w:szCs w:val="22"/>
          <w:lang w:eastAsia="en-GB"/>
        </w:rPr>
        <w:tab/>
      </w:r>
      <w:r w:rsidRPr="00ED7869">
        <w:t>Procedure</w:t>
      </w:r>
      <w:bookmarkEnd w:id="567"/>
    </w:p>
    <w:p w14:paraId="7A2C32EE" w14:textId="77777777" w:rsidR="003B5679" w:rsidRPr="00ED7869" w:rsidRDefault="003B5679" w:rsidP="003B5679">
      <w:pPr>
        <w:rPr>
          <w:lang w:eastAsia="zh-CN"/>
        </w:rPr>
      </w:pPr>
      <w:r w:rsidRPr="00ED7869">
        <w:rPr>
          <w:lang w:eastAsia="zh-CN"/>
        </w:rPr>
        <w:t xml:space="preserve">The procedure in figure 6.10.1.3-1 describes how MBS session configuration and MBS service announcement can be used for the transmission of MC service group communication data over either multicast or broadcast MBS sessions. </w:t>
      </w:r>
    </w:p>
    <w:p w14:paraId="0CAADFAE" w14:textId="77777777" w:rsidR="003B5679" w:rsidRPr="00ED7869" w:rsidRDefault="003B5679" w:rsidP="003B5679">
      <w:r w:rsidRPr="00ED7869">
        <w:t>Pre-conditions:</w:t>
      </w:r>
    </w:p>
    <w:p w14:paraId="1253DC92" w14:textId="77777777" w:rsidR="003B5679" w:rsidRPr="00ED7869" w:rsidRDefault="003B5679" w:rsidP="003B5679">
      <w:pPr>
        <w:pStyle w:val="B10"/>
      </w:pPr>
      <w:r w:rsidRPr="00ED7869">
        <w:t>-</w:t>
      </w:r>
      <w:r w:rsidRPr="00ED7869">
        <w:tab/>
        <w:t>MC service clients 1 to n are attached to the 5GS, registered and affiliated to the same MC service group X.</w:t>
      </w:r>
    </w:p>
    <w:p w14:paraId="36419605" w14:textId="77777777" w:rsidR="003B5679" w:rsidRDefault="003B5679" w:rsidP="003B5679">
      <w:pPr>
        <w:pStyle w:val="B10"/>
        <w:rPr>
          <w:lang w:eastAsia="zh-CN"/>
        </w:rPr>
      </w:pPr>
      <w:r w:rsidRPr="00ED7869">
        <w:rPr>
          <w:lang w:eastAsia="zh-CN"/>
        </w:rPr>
        <w:t>-</w:t>
      </w:r>
      <w:r w:rsidRPr="00ED7869">
        <w:rPr>
          <w:lang w:eastAsia="zh-CN"/>
        </w:rPr>
        <w:tab/>
        <w:t>The MC service server has decided to use an MBS session for MC service group communications associated to MC service group X.</w:t>
      </w:r>
    </w:p>
    <w:p w14:paraId="0D251483" w14:textId="77777777" w:rsidR="003B5679" w:rsidRPr="00ED7869" w:rsidRDefault="003B5679" w:rsidP="003B5679">
      <w:pPr>
        <w:pStyle w:val="B10"/>
        <w:rPr>
          <w:lang w:eastAsia="zh-CN"/>
        </w:rPr>
      </w:pPr>
      <w:r>
        <w:t>-</w:t>
      </w:r>
      <w:r>
        <w:tab/>
        <w:t>The MC service server has directly performed (or via NEF/MBSF) an MB-SMF discovery and selection, unless the corresponding information is locally configured</w:t>
      </w:r>
      <w:r w:rsidRPr="00ED7869">
        <w:t>.</w:t>
      </w:r>
    </w:p>
    <w:p w14:paraId="62909F22" w14:textId="77777777" w:rsidR="003B5679" w:rsidRPr="00ED7869" w:rsidRDefault="003B5679" w:rsidP="003B5679">
      <w:pPr>
        <w:rPr>
          <w:lang w:eastAsia="zh-CN"/>
        </w:rPr>
      </w:pPr>
    </w:p>
    <w:p w14:paraId="6135C85F" w14:textId="77777777" w:rsidR="003B5679" w:rsidRPr="00ED7869" w:rsidRDefault="003B5679" w:rsidP="003B5679">
      <w:pPr>
        <w:pStyle w:val="TH"/>
      </w:pPr>
      <w:r w:rsidRPr="00ED7869">
        <w:object w:dxaOrig="7932" w:dyaOrig="6156" w14:anchorId="0CE8D5DA">
          <v:shape id="_x0000_i1083" type="#_x0000_t75" style="width:461.95pt;height:359.15pt" o:ole="">
            <v:imagedata r:id="rId127" o:title=""/>
          </v:shape>
          <o:OLEObject Type="Embed" ProgID="Visio.Drawing.11" ShapeID="_x0000_i1083" DrawAspect="Content" ObjectID="_1716576018" r:id="rId128"/>
        </w:object>
      </w:r>
    </w:p>
    <w:p w14:paraId="6754C95D" w14:textId="77777777" w:rsidR="003B5679" w:rsidRPr="00ED7869" w:rsidRDefault="003B5679" w:rsidP="003B5679">
      <w:pPr>
        <w:pStyle w:val="TF"/>
        <w:rPr>
          <w:lang w:eastAsia="zh-CN"/>
        </w:rPr>
      </w:pPr>
      <w:r w:rsidRPr="00ED7869">
        <w:t>Figure 6.10.1</w:t>
      </w:r>
      <w:r>
        <w:t>.3</w:t>
      </w:r>
      <w:r w:rsidRPr="00ED7869">
        <w:t>-1: MBS service announcement for multicast and broadcast MBS sessions</w:t>
      </w:r>
    </w:p>
    <w:p w14:paraId="3ABDE15B" w14:textId="77777777" w:rsidR="003B5679" w:rsidRDefault="003B5679" w:rsidP="003B5679">
      <w:pPr>
        <w:pStyle w:val="B10"/>
        <w:rPr>
          <w:rFonts w:eastAsia="SimSun"/>
        </w:rPr>
      </w:pPr>
      <w:r w:rsidRPr="00ED7869">
        <w:rPr>
          <w:rFonts w:eastAsia="SimSun"/>
        </w:rPr>
        <w:t>1.</w:t>
      </w:r>
      <w:r w:rsidRPr="00ED7869">
        <w:rPr>
          <w:rFonts w:eastAsia="SimSun"/>
        </w:rPr>
        <w:tab/>
        <w:t>The MC service server decides to configure a multicast or broadcast MBS session targeting the MC service group X, e.g.</w:t>
      </w:r>
      <w:r>
        <w:rPr>
          <w:rFonts w:eastAsia="SimSun"/>
        </w:rPr>
        <w:t>,</w:t>
      </w:r>
      <w:r w:rsidRPr="00ED7869">
        <w:rPr>
          <w:rFonts w:eastAsia="SimSun"/>
        </w:rPr>
        <w:t xml:space="preserve"> based on the affiliation status of the group members. As being specified in 3GPP TS 23.247 [19], the MBS session configuration procedure is initiated by the MC service server by requesting an MBS session to the 5GC</w:t>
      </w:r>
      <w:r>
        <w:rPr>
          <w:rFonts w:eastAsia="SimSun"/>
        </w:rPr>
        <w:t>, where the session can either be configured with or without PCC</w:t>
      </w:r>
      <w:r w:rsidRPr="00ED7869">
        <w:rPr>
          <w:rFonts w:eastAsia="SimSun"/>
        </w:rPr>
        <w:t xml:space="preserve">. The MC service server provides, among others, the MBS session type and service requirements, e.g. required QoS, for the MBS session. The MC service server may also indicate how data can be distributed to the 5GC to be transmitted over the MBS session. As a response, the MC service server receives the MBS session ID and other parameters associated to the configured MBS session. </w:t>
      </w:r>
    </w:p>
    <w:p w14:paraId="217B4178" w14:textId="77777777" w:rsidR="003B5679" w:rsidRPr="00ED7869" w:rsidRDefault="003B5679" w:rsidP="003B5679">
      <w:pPr>
        <w:pStyle w:val="B10"/>
        <w:rPr>
          <w:rFonts w:eastAsia="SimSun"/>
        </w:rPr>
      </w:pPr>
      <w:r w:rsidRPr="00842BC9">
        <w:rPr>
          <w:rFonts w:eastAsia="SimSun"/>
        </w:rPr>
        <w:t>1a</w:t>
      </w:r>
      <w:r>
        <w:rPr>
          <w:rFonts w:eastAsia="SimSun"/>
        </w:rPr>
        <w:t>.</w:t>
      </w:r>
      <w:r>
        <w:rPr>
          <w:rFonts w:eastAsia="SimSun"/>
        </w:rPr>
        <w:tab/>
      </w:r>
      <w:r w:rsidRPr="00842BC9">
        <w:rPr>
          <w:rFonts w:eastAsia="SimSun"/>
        </w:rPr>
        <w:t xml:space="preserve">In 5G MBS and 4G eMBMS co-existence use case, MC service server may retrieve RAT capabilities supported by affiliated group members of MC service group X. Based on the retrieved RAT capabilities, MC service server </w:t>
      </w:r>
      <w:r w:rsidRPr="00842BC9">
        <w:rPr>
          <w:rFonts w:eastAsia="SimSun"/>
        </w:rPr>
        <w:lastRenderedPageBreak/>
        <w:t>may decide to additionally pre-establish 4G MBMS bearer for the MC service group X as defined in TS 23.280 [2].</w:t>
      </w:r>
    </w:p>
    <w:p w14:paraId="108B512B" w14:textId="77777777" w:rsidR="003B5679" w:rsidRDefault="003B5679" w:rsidP="003B5679">
      <w:pPr>
        <w:pStyle w:val="NO"/>
        <w:rPr>
          <w:rFonts w:eastAsia="SimSun"/>
        </w:rPr>
      </w:pPr>
      <w:r>
        <w:rPr>
          <w:rFonts w:eastAsia="SimSun"/>
        </w:rPr>
        <w:t xml:space="preserve">NOTE 1: </w:t>
      </w:r>
      <w:r>
        <w:rPr>
          <w:rFonts w:eastAsia="SimSun"/>
        </w:rPr>
        <w:tab/>
        <w:t>For broadcast MBS sessions, the session is established as part of the session configuration procedures, hence the network resources are reserved both in 5GC and NG-RAN.</w:t>
      </w:r>
    </w:p>
    <w:p w14:paraId="4BB5976B" w14:textId="77777777" w:rsidR="003B5679" w:rsidRDefault="003B5679" w:rsidP="003B5679">
      <w:pPr>
        <w:pStyle w:val="NO"/>
        <w:rPr>
          <w:lang w:eastAsia="zh-CN"/>
        </w:rPr>
      </w:pPr>
      <w:r>
        <w:t>NOTE 2:</w:t>
      </w:r>
      <w:r>
        <w:tab/>
        <w:t>S</w:t>
      </w:r>
      <w:r>
        <w:rPr>
          <w:lang w:eastAsia="zh-CN"/>
        </w:rPr>
        <w:t>tep 1a can apply to all the deployment scenarios, with and without NEF, with and without MBSF.</w:t>
      </w:r>
    </w:p>
    <w:p w14:paraId="107EB193" w14:textId="77777777" w:rsidR="003B5679" w:rsidRDefault="003B5679" w:rsidP="003B5679">
      <w:pPr>
        <w:pStyle w:val="NO"/>
        <w:rPr>
          <w:lang w:eastAsia="zh-CN"/>
        </w:rPr>
      </w:pPr>
      <w:r>
        <w:rPr>
          <w:lang w:eastAsia="zh-CN"/>
        </w:rPr>
        <w:t>NOTE 3:</w:t>
      </w:r>
      <w:r>
        <w:rPr>
          <w:lang w:eastAsia="zh-CN"/>
        </w:rPr>
        <w:tab/>
        <w:t>If MBSF and BMSC are co-located, TMGI for 4G MBMS can be the same as 5G MBS session ID.</w:t>
      </w:r>
    </w:p>
    <w:p w14:paraId="676F15BD" w14:textId="77777777" w:rsidR="003B5679" w:rsidRPr="00ED7869" w:rsidRDefault="003B5679" w:rsidP="003B5679">
      <w:pPr>
        <w:pStyle w:val="NO"/>
        <w:rPr>
          <w:rFonts w:eastAsia="SimSun"/>
        </w:rPr>
      </w:pPr>
      <w:r>
        <w:t>NOTE 4:</w:t>
      </w:r>
      <w:r>
        <w:tab/>
        <w:t>It is implementation specific, that the MC service server can decide whether to trigger the establishment of eMBMS bearer (or the creation of MBS session) or unicast bearer (or unicast PDU session) to serve the MC service UE.</w:t>
      </w:r>
    </w:p>
    <w:p w14:paraId="2BA1DC7D" w14:textId="77777777" w:rsidR="003B5679" w:rsidRDefault="003B5679" w:rsidP="003B5679">
      <w:pPr>
        <w:pStyle w:val="B10"/>
        <w:rPr>
          <w:rFonts w:eastAsia="SimSun"/>
        </w:rPr>
      </w:pPr>
      <w:r w:rsidRPr="00ED7869">
        <w:rPr>
          <w:rFonts w:eastAsia="SimSun"/>
        </w:rPr>
        <w:t>2.</w:t>
      </w:r>
      <w:r w:rsidRPr="00ED7869">
        <w:rPr>
          <w:rFonts w:eastAsia="SimSun"/>
        </w:rPr>
        <w:tab/>
        <w:t xml:space="preserve">The MC service server provides the MC service clients affiliated to MC service group X with the information related to the configured MBS session via an MBS service announcement. As described in table 6.10.1.2-1, the service announcement includes information such as the MBS session ID, MBS session mode (broadcast or multicast service type), and SDP information. </w:t>
      </w:r>
    </w:p>
    <w:p w14:paraId="7B945F4E" w14:textId="77777777" w:rsidR="003B5679" w:rsidRPr="00ED7869" w:rsidRDefault="003B5679" w:rsidP="003B5679">
      <w:pPr>
        <w:pStyle w:val="B10"/>
        <w:rPr>
          <w:rFonts w:eastAsia="SimSun"/>
        </w:rPr>
      </w:pPr>
      <w:r>
        <w:rPr>
          <w:rFonts w:eastAsia="SimSun"/>
        </w:rPr>
        <w:tab/>
      </w:r>
      <w:r w:rsidRPr="00EC622A">
        <w:rPr>
          <w:rFonts w:eastAsia="SimSun"/>
        </w:rPr>
        <w:t xml:space="preserve">Optionally, if 4G </w:t>
      </w:r>
      <w:r w:rsidRPr="00AF1977">
        <w:rPr>
          <w:rFonts w:eastAsia="SimSun"/>
        </w:rPr>
        <w:t>eMBMS</w:t>
      </w:r>
      <w:r w:rsidRPr="00EC622A">
        <w:rPr>
          <w:rFonts w:eastAsia="SimSun"/>
        </w:rPr>
        <w:t xml:space="preserve"> bearer(s) is pre-established in step 1a, the service announcement also includes information for 4G eMBMS bearer(s) or optionally the MBMS service announcement (2a) is sent with 4G eMBMS bearer(s) as specified in 3GPP TS 23.280 [2].</w:t>
      </w:r>
    </w:p>
    <w:p w14:paraId="06192083" w14:textId="77777777" w:rsidR="003B5679" w:rsidRPr="00ED7869" w:rsidRDefault="003B5679" w:rsidP="003B5679">
      <w:pPr>
        <w:pStyle w:val="NO"/>
        <w:rPr>
          <w:rFonts w:eastAsia="SimSun"/>
        </w:rPr>
      </w:pPr>
      <w:r>
        <w:rPr>
          <w:rFonts w:eastAsia="SimSun"/>
        </w:rPr>
        <w:t xml:space="preserve">NOTE 5: </w:t>
      </w:r>
      <w:r>
        <w:rPr>
          <w:rFonts w:eastAsia="SimSun"/>
        </w:rPr>
        <w:tab/>
        <w:t>The service announcement can either be sent via unicast PDU session, or via an existing MBS session, and it can be repeated as needed.</w:t>
      </w:r>
    </w:p>
    <w:p w14:paraId="0D00E7BB" w14:textId="77777777" w:rsidR="003B5679" w:rsidRPr="00ED7869" w:rsidRDefault="003B5679" w:rsidP="003B5679">
      <w:pPr>
        <w:pStyle w:val="B10"/>
        <w:rPr>
          <w:rFonts w:eastAsia="SimSun"/>
        </w:rPr>
      </w:pPr>
      <w:r>
        <w:rPr>
          <w:rFonts w:eastAsia="SimSun"/>
        </w:rPr>
        <w:tab/>
      </w:r>
      <w:r w:rsidRPr="00ED7869">
        <w:rPr>
          <w:rFonts w:eastAsia="SimSun"/>
        </w:rPr>
        <w:t xml:space="preserve">For multicast MBS sessions, further information related to the MBS session may be sent to enable that MC service clients join the announced multicast MBS session. </w:t>
      </w:r>
    </w:p>
    <w:p w14:paraId="76C6B5DD" w14:textId="77777777" w:rsidR="003B5679" w:rsidRPr="00ED7869" w:rsidRDefault="003B5679" w:rsidP="003B5679">
      <w:pPr>
        <w:pStyle w:val="B10"/>
        <w:rPr>
          <w:rFonts w:eastAsia="SimSun"/>
        </w:rPr>
      </w:pPr>
      <w:r>
        <w:rPr>
          <w:rFonts w:eastAsia="SimSun"/>
        </w:rPr>
        <w:tab/>
      </w:r>
      <w:r w:rsidRPr="00ED7869">
        <w:rPr>
          <w:rFonts w:eastAsia="SimSun"/>
        </w:rPr>
        <w:t>For broadcast MBS sessions, the session announcement may indicate if the MC service server requires the MC service client to actively monitor and report the quality of the announced broadcast MBS session.</w:t>
      </w:r>
    </w:p>
    <w:p w14:paraId="403BE3AF" w14:textId="77777777" w:rsidR="003B5679" w:rsidRPr="00ED7869" w:rsidRDefault="003B5679" w:rsidP="003B5679">
      <w:pPr>
        <w:pStyle w:val="B10"/>
        <w:rPr>
          <w:rFonts w:eastAsia="SimSun"/>
        </w:rPr>
      </w:pPr>
      <w:r w:rsidRPr="00ED7869">
        <w:rPr>
          <w:rFonts w:eastAsia="SimSun"/>
        </w:rPr>
        <w:t>3.</w:t>
      </w:r>
      <w:r w:rsidRPr="00ED7869">
        <w:rPr>
          <w:rFonts w:eastAsia="SimSun"/>
        </w:rPr>
        <w:tab/>
        <w:t xml:space="preserve">MC service clients store and process the received MBS session information. </w:t>
      </w:r>
    </w:p>
    <w:p w14:paraId="549A88EA" w14:textId="77777777" w:rsidR="003B5679" w:rsidRPr="00ED7869" w:rsidRDefault="003B5679" w:rsidP="003B5679">
      <w:pPr>
        <w:pStyle w:val="B10"/>
        <w:rPr>
          <w:rFonts w:eastAsia="SimSun"/>
        </w:rPr>
      </w:pPr>
      <w:r w:rsidRPr="00ED7869">
        <w:rPr>
          <w:rFonts w:eastAsia="SimSun"/>
        </w:rPr>
        <w:t>4.</w:t>
      </w:r>
      <w:r w:rsidRPr="00ED7869">
        <w:rPr>
          <w:rFonts w:eastAsia="SimSun"/>
        </w:rPr>
        <w:tab/>
        <w:t xml:space="preserve">MC service clients may provide an MBS service announcement acknowledgment to the MC service server to indicate the reception of the corresponding MBS service announcement. </w:t>
      </w:r>
    </w:p>
    <w:p w14:paraId="478358C4" w14:textId="77777777" w:rsidR="003B5679" w:rsidRPr="00984C67" w:rsidRDefault="003B5679" w:rsidP="003B5679">
      <w:pPr>
        <w:pStyle w:val="B10"/>
        <w:rPr>
          <w:rFonts w:eastAsia="SimSun"/>
        </w:rPr>
      </w:pPr>
      <w:r w:rsidRPr="00ED7869">
        <w:rPr>
          <w:rFonts w:eastAsia="SimSun"/>
        </w:rPr>
        <w:t>5.</w:t>
      </w:r>
      <w:r w:rsidRPr="00ED7869">
        <w:rPr>
          <w:rFonts w:eastAsia="SimSun"/>
        </w:rPr>
        <w:tab/>
      </w:r>
      <w:r w:rsidRPr="00984C67">
        <w:rPr>
          <w:rFonts w:eastAsia="SimSun"/>
        </w:rPr>
        <w:t xml:space="preserve">Based on the MBS session mode; either multicast or broadcast, the following actions take place. </w:t>
      </w:r>
    </w:p>
    <w:p w14:paraId="14F1364A" w14:textId="77777777" w:rsidR="003B5679" w:rsidRPr="00984C67" w:rsidRDefault="003B5679" w:rsidP="003B5679">
      <w:pPr>
        <w:pStyle w:val="B10"/>
        <w:rPr>
          <w:rFonts w:eastAsia="SimSun"/>
        </w:rPr>
      </w:pPr>
      <w:r w:rsidRPr="00984C67">
        <w:rPr>
          <w:rFonts w:eastAsia="SimSun"/>
        </w:rPr>
        <w:t xml:space="preserve">5a. </w:t>
      </w:r>
      <w:r>
        <w:rPr>
          <w:rFonts w:eastAsia="SimSun"/>
        </w:rPr>
        <w:tab/>
      </w:r>
      <w:r w:rsidRPr="00984C67">
        <w:rPr>
          <w:rFonts w:eastAsia="SimSun"/>
        </w:rPr>
        <w:t xml:space="preserve">For multicast MBS sessions, </w:t>
      </w:r>
      <w:r>
        <w:t xml:space="preserve">if MC service client is accessing over 5G, </w:t>
      </w:r>
      <w:r w:rsidRPr="00984C67">
        <w:rPr>
          <w:rFonts w:eastAsia="SimSun"/>
        </w:rPr>
        <w:t>MC service clients initiate a UE session join request towards the 5GC using the information provided via the MBS service announcement. Hence, upon the first successful UE session join request, the multicast is then established, and the radio resources are reserved. The established session can either be in active or inactive state as indicated in 3GPP TS 23.247 [19].</w:t>
      </w:r>
    </w:p>
    <w:p w14:paraId="04BC7B9E" w14:textId="77777777" w:rsidR="003B5679" w:rsidRDefault="003B5679" w:rsidP="003B5679">
      <w:pPr>
        <w:pStyle w:val="B10"/>
        <w:rPr>
          <w:rFonts w:eastAsia="SimSun"/>
        </w:rPr>
      </w:pPr>
      <w:r w:rsidRPr="00984C67">
        <w:rPr>
          <w:rFonts w:eastAsia="SimSun"/>
        </w:rPr>
        <w:t xml:space="preserve">5b. </w:t>
      </w:r>
      <w:r>
        <w:rPr>
          <w:rFonts w:eastAsia="SimSun"/>
        </w:rPr>
        <w:tab/>
      </w:r>
      <w:r w:rsidRPr="00984C67">
        <w:rPr>
          <w:rFonts w:eastAsia="SimSun"/>
        </w:rPr>
        <w:t xml:space="preserve">For broadcast MBS sessions, </w:t>
      </w:r>
      <w:r>
        <w:t xml:space="preserve">if MC service client is accessing over 5G, </w:t>
      </w:r>
      <w:r w:rsidRPr="00984C67">
        <w:rPr>
          <w:rFonts w:eastAsia="SimSun"/>
        </w:rPr>
        <w:t>the MC service clients start monitoring the reception quality of the broadcast MBS session. If indicated in the MBS service announcement information, MC service clients report the monitoring state back to the MC service server.</w:t>
      </w:r>
    </w:p>
    <w:p w14:paraId="4DDF21DB" w14:textId="77777777" w:rsidR="003B5679" w:rsidRDefault="003B5679" w:rsidP="003B5679">
      <w:pPr>
        <w:pStyle w:val="B10"/>
        <w:rPr>
          <w:rFonts w:eastAsia="SimSun"/>
        </w:rPr>
      </w:pPr>
      <w:r>
        <w:rPr>
          <w:rFonts w:eastAsia="SimSun"/>
        </w:rPr>
        <w:tab/>
      </w:r>
      <w:r w:rsidRPr="00EC622A">
        <w:rPr>
          <w:rFonts w:eastAsia="SimSun"/>
        </w:rPr>
        <w:t>If 4G eMBMS bearer(s) information is provided in service announcement and UE is accessing over EPS, the MC service clients may start monitoring the reception quality of the broadcast MBS session. If indicated in the MBS service announcement information, MC service clients report the monitoring state back to the MC service server.</w:t>
      </w:r>
    </w:p>
    <w:p w14:paraId="0422B703" w14:textId="77777777" w:rsidR="003B5679" w:rsidRDefault="003B5679" w:rsidP="003B5679">
      <w:pPr>
        <w:pStyle w:val="B10"/>
        <w:ind w:left="564" w:hanging="280"/>
        <w:rPr>
          <w:rFonts w:eastAsia="SimSun"/>
        </w:rPr>
      </w:pPr>
      <w:r>
        <w:rPr>
          <w:rFonts w:eastAsia="SimSun"/>
        </w:rPr>
        <w:t>6</w:t>
      </w:r>
      <w:r w:rsidRPr="00ED7869">
        <w:rPr>
          <w:rFonts w:eastAsia="SimSun"/>
        </w:rPr>
        <w:t>.</w:t>
      </w:r>
      <w:r w:rsidRPr="00ED7869">
        <w:rPr>
          <w:rFonts w:eastAsia="SimSun"/>
        </w:rPr>
        <w:tab/>
        <w:t>The MC service clients provide a notification related to the announced MBS session</w:t>
      </w:r>
      <w:r w:rsidRPr="00E805C9">
        <w:rPr>
          <w:rFonts w:eastAsia="SimSun"/>
        </w:rPr>
        <w:t xml:space="preserve"> in the form of an MBS listening status report</w:t>
      </w:r>
      <w:r w:rsidRPr="00ED7869">
        <w:rPr>
          <w:rFonts w:eastAsia="SimSun"/>
        </w:rPr>
        <w:t xml:space="preserve">. </w:t>
      </w:r>
    </w:p>
    <w:p w14:paraId="42D3A982" w14:textId="77777777" w:rsidR="003B5679" w:rsidRPr="00ED7869" w:rsidRDefault="003B5679" w:rsidP="003B5679">
      <w:pPr>
        <w:pStyle w:val="NO"/>
        <w:rPr>
          <w:rFonts w:eastAsia="SimSun"/>
        </w:rPr>
      </w:pPr>
      <w:r>
        <w:t>NOTE 6:</w:t>
      </w:r>
      <w:r>
        <w:tab/>
      </w:r>
      <w:r>
        <w:tab/>
      </w:r>
      <w:r>
        <w:rPr>
          <w:lang w:eastAsia="zh-CN"/>
        </w:rPr>
        <w:t>It is implementation specific whether t</w:t>
      </w:r>
      <w:r>
        <w:t xml:space="preserve">he broadcast reception quality level is determined per MBS session, per media stream or per MBS QoS flow level via e.g., measurements of radio level signalling such as the reference signals from the NG-RAN node(s), packet loss. </w:t>
      </w:r>
    </w:p>
    <w:p w14:paraId="4D1ABBA3" w14:textId="77777777" w:rsidR="003B5679" w:rsidRPr="00ED7869" w:rsidRDefault="003B5679" w:rsidP="003B5679">
      <w:pPr>
        <w:pStyle w:val="Heading3"/>
      </w:pPr>
      <w:bookmarkStart w:id="568" w:name="_Toc101262460"/>
      <w:r w:rsidRPr="00ED7869">
        <w:t>6.10.2</w:t>
      </w:r>
      <w:r w:rsidRPr="00ED7869">
        <w:rPr>
          <w:rFonts w:ascii="Calibri" w:hAnsi="Calibri"/>
          <w:sz w:val="22"/>
          <w:szCs w:val="22"/>
          <w:lang w:eastAsia="en-GB"/>
        </w:rPr>
        <w:tab/>
      </w:r>
      <w:r w:rsidRPr="00ED7869">
        <w:t>Impacts on existing nodes and functionality</w:t>
      </w:r>
      <w:bookmarkEnd w:id="568"/>
    </w:p>
    <w:p w14:paraId="159D4D22" w14:textId="77777777" w:rsidR="003B5679" w:rsidRPr="00ED7869" w:rsidRDefault="003B5679" w:rsidP="003B5679">
      <w:pPr>
        <w:rPr>
          <w:lang w:eastAsia="zh-CN"/>
        </w:rPr>
      </w:pPr>
      <w:r w:rsidRPr="00ED7869">
        <w:rPr>
          <w:lang w:eastAsia="zh-CN"/>
        </w:rPr>
        <w:t>MC service server and MC service clients are required to support the different 5G MBS service functional</w:t>
      </w:r>
      <w:r w:rsidRPr="00ED7869">
        <w:t>i</w:t>
      </w:r>
      <w:r w:rsidRPr="00ED7869">
        <w:rPr>
          <w:lang w:eastAsia="zh-CN"/>
        </w:rPr>
        <w:t>ties in order to enable the support of MC service group communications over MBS sessions.</w:t>
      </w:r>
    </w:p>
    <w:p w14:paraId="4EA4E0ED" w14:textId="77777777" w:rsidR="003B5679" w:rsidRPr="00ED7869" w:rsidRDefault="003B5679" w:rsidP="003B5679">
      <w:pPr>
        <w:pStyle w:val="Heading3"/>
      </w:pPr>
      <w:bookmarkStart w:id="569" w:name="_Toc101262461"/>
      <w:r w:rsidRPr="00ED7869">
        <w:lastRenderedPageBreak/>
        <w:t>6.10.3</w:t>
      </w:r>
      <w:r w:rsidRPr="00ED7869">
        <w:rPr>
          <w:rFonts w:ascii="Calibri" w:hAnsi="Calibri"/>
          <w:sz w:val="22"/>
          <w:szCs w:val="22"/>
          <w:lang w:eastAsia="en-GB"/>
        </w:rPr>
        <w:tab/>
      </w:r>
      <w:r w:rsidRPr="00ED7869">
        <w:t>Solution evaluation</w:t>
      </w:r>
      <w:bookmarkEnd w:id="569"/>
    </w:p>
    <w:p w14:paraId="2655BA31" w14:textId="77777777" w:rsidR="003B5679" w:rsidRPr="00F97A94" w:rsidRDefault="003B5679" w:rsidP="003B5679">
      <w:pPr>
        <w:rPr>
          <w:lang w:eastAsia="zh-CN"/>
        </w:rPr>
      </w:pPr>
      <w:r w:rsidRPr="00225B12">
        <w:rPr>
          <w:noProof/>
          <w:lang w:eastAsia="zh-CN"/>
        </w:rPr>
        <w:t xml:space="preserve">This solution is proposed to address MBS session configuration and MBS service announcement aspects for the support of </w:t>
      </w:r>
      <w:r w:rsidRPr="000E4DC9">
        <w:rPr>
          <w:lang w:eastAsia="zh-CN"/>
        </w:rPr>
        <w:t>MC service group commun</w:t>
      </w:r>
      <w:r w:rsidRPr="00225B12">
        <w:rPr>
          <w:lang w:eastAsia="zh-CN"/>
        </w:rPr>
        <w:t>ications over MBS sessions. 5G MBS services are being specified in 3GPP TS 23.247 [19]</w:t>
      </w:r>
      <w:r w:rsidRPr="00E46FA1">
        <w:rPr>
          <w:lang w:eastAsia="zh-CN"/>
        </w:rPr>
        <w:t xml:space="preserve"> and therefore, the solution still</w:t>
      </w:r>
      <w:r w:rsidRPr="00A7571B">
        <w:rPr>
          <w:lang w:eastAsia="zh-CN"/>
        </w:rPr>
        <w:t xml:space="preserve"> relies on the specification of the corresponding functionalities to be able to properly </w:t>
      </w:r>
      <w:r w:rsidRPr="00F97A94">
        <w:rPr>
          <w:lang w:eastAsia="zh-CN"/>
        </w:rPr>
        <w:t xml:space="preserve">address the described aspects. </w:t>
      </w:r>
    </w:p>
    <w:p w14:paraId="41D4B853" w14:textId="77777777" w:rsidR="003B5679" w:rsidRPr="004F7217" w:rsidRDefault="003B5679" w:rsidP="003B5679">
      <w:pPr>
        <w:pStyle w:val="Heading2"/>
        <w:rPr>
          <w:rFonts w:ascii="Calibri" w:hAnsi="Calibri"/>
          <w:sz w:val="22"/>
          <w:szCs w:val="22"/>
          <w:lang w:eastAsia="en-GB"/>
        </w:rPr>
      </w:pPr>
      <w:bookmarkStart w:id="570" w:name="_Toc101262462"/>
      <w:r w:rsidRPr="00F97A94">
        <w:t>6.</w:t>
      </w:r>
      <w:r w:rsidRPr="00604220">
        <w:t>11</w:t>
      </w:r>
      <w:r w:rsidRPr="0016526B">
        <w:rPr>
          <w:rFonts w:ascii="Calibri" w:hAnsi="Calibri"/>
          <w:sz w:val="22"/>
          <w:szCs w:val="22"/>
          <w:lang w:eastAsia="en-GB"/>
        </w:rPr>
        <w:tab/>
      </w:r>
      <w:r w:rsidRPr="0016526B">
        <w:t xml:space="preserve">Solution 11: </w:t>
      </w:r>
      <w:r w:rsidRPr="005774C1">
        <w:t>MC service group data transmissions over 5G MBS sessions</w:t>
      </w:r>
      <w:bookmarkEnd w:id="570"/>
    </w:p>
    <w:p w14:paraId="18B02FC8" w14:textId="77777777" w:rsidR="003B5679" w:rsidRPr="00ED7869" w:rsidRDefault="003B5679" w:rsidP="003B5679">
      <w:pPr>
        <w:pStyle w:val="Heading3"/>
      </w:pPr>
      <w:bookmarkStart w:id="571" w:name="_Toc101262463"/>
      <w:r w:rsidRPr="00D16DD6">
        <w:t>6.11.1</w:t>
      </w:r>
      <w:r w:rsidRPr="00ED7869">
        <w:rPr>
          <w:rFonts w:ascii="Calibri" w:hAnsi="Calibri"/>
          <w:sz w:val="22"/>
          <w:szCs w:val="22"/>
          <w:lang w:eastAsia="en-GB"/>
        </w:rPr>
        <w:tab/>
      </w:r>
      <w:r w:rsidRPr="00ED7869">
        <w:t>Description</w:t>
      </w:r>
      <w:bookmarkEnd w:id="571"/>
    </w:p>
    <w:p w14:paraId="3A25C726" w14:textId="77777777" w:rsidR="003B5679" w:rsidRPr="00ED7869" w:rsidRDefault="003B5679" w:rsidP="003B5679">
      <w:pPr>
        <w:rPr>
          <w:lang w:eastAsia="zh-CN"/>
        </w:rPr>
      </w:pPr>
      <w:r w:rsidRPr="00ED7869">
        <w:rPr>
          <w:lang w:eastAsia="zh-CN"/>
        </w:rPr>
        <w:t>This solution addresses key issue #13 and focuses on how data related to MC service group communications with different service requirements can be transmitted over multicast or broadcast MBS sessions.</w:t>
      </w:r>
    </w:p>
    <w:p w14:paraId="5655DF2F" w14:textId="77777777" w:rsidR="003B5679" w:rsidRPr="00225B12" w:rsidRDefault="003B5679" w:rsidP="003B5679">
      <w:pPr>
        <w:rPr>
          <w:lang w:eastAsia="zh-CN"/>
        </w:rPr>
      </w:pPr>
      <w:r w:rsidRPr="00ED7869">
        <w:rPr>
          <w:lang w:eastAsia="zh-CN"/>
        </w:rPr>
        <w:t xml:space="preserve">The MC service server can decide to configure an MBS session per MC service group to transmit the data related to the corresponding MC service </w:t>
      </w:r>
      <w:r w:rsidRPr="00225B12">
        <w:rPr>
          <w:lang w:eastAsia="zh-CN"/>
        </w:rPr>
        <w:t>group communications. Such group communications can comprise different service requirements. For that, multicast and broadcast MBS sessions need to be configured with multiple MBS QoS flows to address different service requirements, e.g.</w:t>
      </w:r>
      <w:r>
        <w:rPr>
          <w:lang w:eastAsia="zh-CN"/>
        </w:rPr>
        <w:t>,</w:t>
      </w:r>
      <w:r w:rsidRPr="00225B12">
        <w:rPr>
          <w:lang w:eastAsia="zh-CN"/>
        </w:rPr>
        <w:t xml:space="preserve"> different required QoS, provided by the MC service server. For instance, application</w:t>
      </w:r>
      <w:r>
        <w:rPr>
          <w:lang w:eastAsia="zh-CN"/>
        </w:rPr>
        <w:t>-</w:t>
      </w:r>
      <w:r w:rsidRPr="00225B12">
        <w:rPr>
          <w:lang w:eastAsia="zh-CN"/>
        </w:rPr>
        <w:t>level control messages or media associated to a group communication can comprise different QoS requirement. Also, different type of group communications can comprise different QoS requirements, e.g.</w:t>
      </w:r>
      <w:r>
        <w:rPr>
          <w:lang w:eastAsia="zh-CN"/>
        </w:rPr>
        <w:t>,</w:t>
      </w:r>
      <w:r w:rsidRPr="00225B12">
        <w:rPr>
          <w:lang w:eastAsia="zh-CN"/>
        </w:rPr>
        <w:t xml:space="preserve"> emergency group calls should be handled with a higher priority than normal group calls. </w:t>
      </w:r>
    </w:p>
    <w:p w14:paraId="375FFADF" w14:textId="77777777" w:rsidR="003B5679" w:rsidRPr="00225B12" w:rsidRDefault="003B5679" w:rsidP="003B5679">
      <w:pPr>
        <w:rPr>
          <w:lang w:eastAsia="zh-CN"/>
        </w:rPr>
      </w:pPr>
      <w:r w:rsidRPr="00225B12">
        <w:rPr>
          <w:lang w:eastAsia="zh-CN"/>
        </w:rPr>
        <w:t>The configuration of multiple MBS QoS flows to address different service requirements is associated to the assignment of different streams (e.g.</w:t>
      </w:r>
      <w:r>
        <w:rPr>
          <w:lang w:eastAsia="zh-CN"/>
        </w:rPr>
        <w:t>,</w:t>
      </w:r>
      <w:r w:rsidRPr="00225B12">
        <w:rPr>
          <w:lang w:eastAsia="zh-CN"/>
        </w:rPr>
        <w:t xml:space="preserve"> different ports) within an MBS session.</w:t>
      </w:r>
    </w:p>
    <w:p w14:paraId="78280CF5" w14:textId="77777777" w:rsidR="003B5679" w:rsidRPr="00225B12" w:rsidRDefault="003B5679" w:rsidP="003B5679">
      <w:r w:rsidRPr="00225B12">
        <w:rPr>
          <w:lang w:eastAsia="zh-CN"/>
        </w:rPr>
        <w:t xml:space="preserve">Based on the functionalities being specified in </w:t>
      </w:r>
      <w:r w:rsidRPr="00225B12">
        <w:t>3GPP TS 23.247 [19], the MC service server can request the configuration of an MBS session providing in advance required service requirements. However, dynamically, the MC service server should also be able to provide additional service requirements for a configured MBS session, e.g.</w:t>
      </w:r>
      <w:r>
        <w:t>,</w:t>
      </w:r>
      <w:r w:rsidRPr="00225B12">
        <w:t xml:space="preserve"> based on the establishment of an MC service group communication with a specific required QoS. </w:t>
      </w:r>
    </w:p>
    <w:p w14:paraId="33860BF0" w14:textId="77777777" w:rsidR="003B5679" w:rsidRDefault="003B5679" w:rsidP="003B5679">
      <w:pPr>
        <w:rPr>
          <w:rFonts w:eastAsia="SimSun"/>
        </w:rPr>
      </w:pPr>
      <w:r>
        <w:t>Furthermore, t</w:t>
      </w:r>
      <w:r>
        <w:rPr>
          <w:rFonts w:eastAsia="SimSun"/>
        </w:rPr>
        <w:t xml:space="preserve">he MBS session establishment procedure depends on the MBS session mode, i.e., whether the MBS session is of a broadcast or a multicast type. In case of broadcast MBS sessions, the session is established as part of the session configuration procedure where the NEF/MBSF initiates an MBS session start request towards the MB-SMF in order to reserve the network resources. </w:t>
      </w:r>
    </w:p>
    <w:p w14:paraId="3884D69F" w14:textId="77777777" w:rsidR="003B5679" w:rsidRDefault="003B5679" w:rsidP="003B5679">
      <w:pPr>
        <w:pStyle w:val="NO"/>
        <w:rPr>
          <w:rFonts w:eastAsia="SimSun"/>
        </w:rPr>
      </w:pPr>
      <w:r>
        <w:rPr>
          <w:rFonts w:eastAsia="SimSun"/>
        </w:rPr>
        <w:t xml:space="preserve">NOTE 1: The MC service server allocates an MBS session ID once (via TMGI allocation request towards NEF/MBSF as part of the MBS session configuration procedure), but the MBS session of type broadcast can start multiple times as indicated in 3GPP TS 23.247 [19] upon request to start MC data transmission. </w:t>
      </w:r>
    </w:p>
    <w:p w14:paraId="5B2A62D5" w14:textId="77777777" w:rsidR="003B5679" w:rsidRPr="00225B12" w:rsidRDefault="003B5679" w:rsidP="003B5679">
      <w:pPr>
        <w:rPr>
          <w:lang w:eastAsia="zh-CN"/>
        </w:rPr>
      </w:pPr>
      <w:r>
        <w:rPr>
          <w:rFonts w:eastAsia="SimSun"/>
        </w:rPr>
        <w:t>On the other hand, a multicast MBS session is established when the first UE session join request being sent from an MC service client towards the 5GS is being accepted. The UE session join request is sent by the MC service UE as a NAS message in the form of a PDU session modification request towards the 5GS. The message indicates the MBS session ID(s) which the MC service UE is requesting to join, as discussed in 3GPP TS 23.247 [19].</w:t>
      </w:r>
      <w:r w:rsidRPr="00ED7072">
        <w:rPr>
          <w:rFonts w:eastAsia="SimSun"/>
        </w:rPr>
        <w:t xml:space="preserve"> The established multicast MBS session can either have an active or inactive state, where the former indicates the </w:t>
      </w:r>
      <w:r>
        <w:rPr>
          <w:rFonts w:eastAsia="SimSun"/>
        </w:rPr>
        <w:t>activation</w:t>
      </w:r>
      <w:r w:rsidRPr="00ED7072">
        <w:rPr>
          <w:rFonts w:eastAsia="SimSun"/>
        </w:rPr>
        <w:t xml:space="preserve"> of radio resources hence transmitting the MC data to the associated MC service group, and the latter indicates </w:t>
      </w:r>
      <w:r>
        <w:rPr>
          <w:rFonts w:eastAsia="SimSun"/>
        </w:rPr>
        <w:t>their deactivation</w:t>
      </w:r>
      <w:r w:rsidRPr="00ED7072">
        <w:rPr>
          <w:rFonts w:eastAsia="SimSun"/>
        </w:rPr>
        <w:t xml:space="preserve"> as no MC data is being transmitted. The MC service server may trigger the activation of multicast MBS sessions once the MC service group is established and active, as well as once the MC data is available for transmission. For this purpose, the MC service server sends a multicast MBS session activation request towards the 5GC indicating the MBS session ID to be activated.</w:t>
      </w:r>
      <w:r>
        <w:rPr>
          <w:rFonts w:eastAsia="SimSun"/>
        </w:rPr>
        <w:t xml:space="preserve"> </w:t>
      </w:r>
      <w:r>
        <w:rPr>
          <w:lang w:eastAsia="zh-CN"/>
        </w:rPr>
        <w:t>Similar to</w:t>
      </w:r>
      <w:r w:rsidRPr="00225B12">
        <w:rPr>
          <w:lang w:eastAsia="zh-CN"/>
        </w:rPr>
        <w:t xml:space="preserve"> the use of eMBMS, the MC service server shall provide the associated information between a specific group communication and the stream to be used within an MBS session. This information could be sent in advance over the MBS service announcement or should be provided on demand over an additional signal</w:t>
      </w:r>
      <w:r>
        <w:rPr>
          <w:lang w:eastAsia="zh-CN"/>
        </w:rPr>
        <w:t>l</w:t>
      </w:r>
      <w:r w:rsidRPr="00225B12">
        <w:rPr>
          <w:lang w:eastAsia="zh-CN"/>
        </w:rPr>
        <w:t>ing message over the MBS session, e.g.</w:t>
      </w:r>
      <w:r>
        <w:rPr>
          <w:lang w:eastAsia="zh-CN"/>
        </w:rPr>
        <w:t>,</w:t>
      </w:r>
      <w:r w:rsidRPr="00225B12">
        <w:rPr>
          <w:lang w:eastAsia="zh-CN"/>
        </w:rPr>
        <w:t xml:space="preserve"> like the MapGroupToBearer in eMBMS. For that, table 6.11.1-1 defines the </w:t>
      </w:r>
      <w:r w:rsidRPr="00225B12">
        <w:t xml:space="preserve">MapGroupToSessionStream </w:t>
      </w:r>
      <w:r w:rsidRPr="00225B12">
        <w:rPr>
          <w:lang w:eastAsia="zh-CN"/>
        </w:rPr>
        <w:t xml:space="preserve">to be sent from the MC service server to MC service clients to </w:t>
      </w:r>
      <w:r w:rsidRPr="00225B12">
        <w:t>provide specific required information to receive the data related to a group communication within an MBS session.</w:t>
      </w:r>
    </w:p>
    <w:p w14:paraId="041E73C1" w14:textId="77777777" w:rsidR="003B5679" w:rsidRPr="00225B12" w:rsidRDefault="003B5679" w:rsidP="003B5679">
      <w:pPr>
        <w:pStyle w:val="TH"/>
      </w:pPr>
      <w:r w:rsidRPr="00225B12">
        <w:lastRenderedPageBreak/>
        <w:t xml:space="preserve">Table 6.11.1-1: MapGroupToSessionStream </w:t>
      </w:r>
    </w:p>
    <w:tbl>
      <w:tblPr>
        <w:tblW w:w="8640" w:type="dxa"/>
        <w:jc w:val="center"/>
        <w:tblLayout w:type="fixed"/>
        <w:tblLook w:val="04A0" w:firstRow="1" w:lastRow="0" w:firstColumn="1" w:lastColumn="0" w:noHBand="0" w:noVBand="1"/>
      </w:tblPr>
      <w:tblGrid>
        <w:gridCol w:w="2880"/>
        <w:gridCol w:w="1440"/>
        <w:gridCol w:w="4320"/>
      </w:tblGrid>
      <w:tr w:rsidR="003B5679" w:rsidRPr="00ED7869" w14:paraId="1096168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F4B5595" w14:textId="77777777" w:rsidR="003B5679" w:rsidRPr="00225B12" w:rsidRDefault="003B5679" w:rsidP="00EF6320">
            <w:pPr>
              <w:pStyle w:val="TAH"/>
            </w:pPr>
            <w:r w:rsidRPr="000E4DC9">
              <w:t>Informa</w:t>
            </w:r>
            <w:r w:rsidRPr="00225B12">
              <w:t>tion element</w:t>
            </w:r>
          </w:p>
        </w:tc>
        <w:tc>
          <w:tcPr>
            <w:tcW w:w="1440" w:type="dxa"/>
            <w:tcBorders>
              <w:top w:val="single" w:sz="4" w:space="0" w:color="000000"/>
              <w:left w:val="single" w:sz="4" w:space="0" w:color="000000"/>
              <w:bottom w:val="single" w:sz="4" w:space="0" w:color="000000"/>
              <w:right w:val="nil"/>
            </w:tcBorders>
            <w:hideMark/>
          </w:tcPr>
          <w:p w14:paraId="281EFDE3" w14:textId="77777777" w:rsidR="003B5679" w:rsidRPr="00225B12" w:rsidRDefault="003B5679" w:rsidP="00EF6320">
            <w:pPr>
              <w:pStyle w:val="TAH"/>
            </w:pPr>
            <w:r w:rsidRPr="00225B12">
              <w:t>Status</w:t>
            </w:r>
          </w:p>
        </w:tc>
        <w:tc>
          <w:tcPr>
            <w:tcW w:w="4320" w:type="dxa"/>
            <w:tcBorders>
              <w:top w:val="single" w:sz="4" w:space="0" w:color="000000"/>
              <w:left w:val="single" w:sz="4" w:space="0" w:color="000000"/>
              <w:bottom w:val="single" w:sz="4" w:space="0" w:color="000000"/>
              <w:right w:val="single" w:sz="4" w:space="0" w:color="000000"/>
            </w:tcBorders>
            <w:hideMark/>
          </w:tcPr>
          <w:p w14:paraId="47FEAF40" w14:textId="77777777" w:rsidR="003B5679" w:rsidRPr="00225B12" w:rsidRDefault="003B5679" w:rsidP="00EF6320">
            <w:pPr>
              <w:pStyle w:val="TAH"/>
            </w:pPr>
            <w:r w:rsidRPr="00225B12">
              <w:t>Description</w:t>
            </w:r>
          </w:p>
        </w:tc>
      </w:tr>
      <w:tr w:rsidR="003B5679" w:rsidRPr="00ED7869" w14:paraId="1B61DB40"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8EAD836" w14:textId="77777777" w:rsidR="003B5679" w:rsidRPr="00225B12" w:rsidRDefault="003B5679" w:rsidP="00EF6320">
            <w:pPr>
              <w:pStyle w:val="TAL"/>
            </w:pPr>
            <w:r w:rsidRPr="000E4DC9">
              <w:t>MC service</w:t>
            </w:r>
            <w:r w:rsidRPr="00225B12">
              <w:t xml:space="preserve"> group ID</w:t>
            </w:r>
          </w:p>
        </w:tc>
        <w:tc>
          <w:tcPr>
            <w:tcW w:w="1440" w:type="dxa"/>
            <w:tcBorders>
              <w:top w:val="single" w:sz="4" w:space="0" w:color="000000"/>
              <w:left w:val="single" w:sz="4" w:space="0" w:color="000000"/>
              <w:bottom w:val="single" w:sz="4" w:space="0" w:color="000000"/>
              <w:right w:val="nil"/>
            </w:tcBorders>
            <w:hideMark/>
          </w:tcPr>
          <w:p w14:paraId="14757F0A"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7A9759ED" w14:textId="77777777" w:rsidR="003B5679" w:rsidRPr="00604220" w:rsidRDefault="003B5679" w:rsidP="00EF6320">
            <w:pPr>
              <w:pStyle w:val="TAL"/>
            </w:pPr>
            <w:r w:rsidRPr="00225B12">
              <w:t>This element identifies t</w:t>
            </w:r>
            <w:r w:rsidRPr="00E46FA1">
              <w:t>he MC service</w:t>
            </w:r>
            <w:r w:rsidRPr="00A7571B">
              <w:t xml:space="preserve"> group </w:t>
            </w:r>
            <w:r w:rsidRPr="00F97A94">
              <w:t>related to a group communication to be delivered over the MBS session</w:t>
            </w:r>
          </w:p>
        </w:tc>
      </w:tr>
      <w:tr w:rsidR="003B5679" w:rsidRPr="00ED7869" w14:paraId="1166E15C"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424ED5C" w14:textId="77777777" w:rsidR="003B5679" w:rsidRPr="00225B12" w:rsidRDefault="003B5679" w:rsidP="00EF6320">
            <w:pPr>
              <w:pStyle w:val="TAL"/>
            </w:pPr>
            <w:r w:rsidRPr="000E4DC9">
              <w:t>Media strea</w:t>
            </w:r>
            <w:r w:rsidRPr="00225B12">
              <w:t>m identifier</w:t>
            </w:r>
          </w:p>
        </w:tc>
        <w:tc>
          <w:tcPr>
            <w:tcW w:w="1440" w:type="dxa"/>
            <w:tcBorders>
              <w:top w:val="single" w:sz="4" w:space="0" w:color="000000"/>
              <w:left w:val="single" w:sz="4" w:space="0" w:color="000000"/>
              <w:bottom w:val="single" w:sz="4" w:space="0" w:color="000000"/>
              <w:right w:val="nil"/>
            </w:tcBorders>
            <w:hideMark/>
          </w:tcPr>
          <w:p w14:paraId="67B2A45B"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4B583144" w14:textId="77777777" w:rsidR="003B5679" w:rsidRPr="005774C1" w:rsidRDefault="003B5679" w:rsidP="00EF6320">
            <w:pPr>
              <w:pStyle w:val="TAL"/>
            </w:pPr>
            <w:r w:rsidRPr="00E46FA1">
              <w:t xml:space="preserve">This element identifies the media stream </w:t>
            </w:r>
            <w:r w:rsidRPr="00A7571B">
              <w:t xml:space="preserve">of the SDP </w:t>
            </w:r>
            <w:r w:rsidRPr="00F97A94">
              <w:t>used for the g</w:t>
            </w:r>
            <w:r w:rsidRPr="00604220">
              <w:t xml:space="preserve">roup </w:t>
            </w:r>
            <w:r w:rsidRPr="0016526B">
              <w:t>communication within the MBS session</w:t>
            </w:r>
          </w:p>
        </w:tc>
      </w:tr>
      <w:tr w:rsidR="003B5679" w:rsidRPr="00ED7869" w14:paraId="59316984" w14:textId="77777777" w:rsidTr="00EF6320">
        <w:trPr>
          <w:jc w:val="center"/>
        </w:trPr>
        <w:tc>
          <w:tcPr>
            <w:tcW w:w="2880" w:type="dxa"/>
            <w:tcBorders>
              <w:top w:val="single" w:sz="4" w:space="0" w:color="000000"/>
              <w:left w:val="single" w:sz="4" w:space="0" w:color="000000"/>
              <w:bottom w:val="single" w:sz="4" w:space="0" w:color="000000"/>
              <w:right w:val="nil"/>
            </w:tcBorders>
          </w:tcPr>
          <w:p w14:paraId="32E0503A" w14:textId="77777777" w:rsidR="003B5679" w:rsidRPr="000E4DC9" w:rsidRDefault="003B5679" w:rsidP="00EF6320">
            <w:pPr>
              <w:pStyle w:val="TAL"/>
            </w:pPr>
            <w:r>
              <w:t>MBS session ID</w:t>
            </w:r>
          </w:p>
        </w:tc>
        <w:tc>
          <w:tcPr>
            <w:tcW w:w="1440" w:type="dxa"/>
            <w:tcBorders>
              <w:top w:val="single" w:sz="4" w:space="0" w:color="000000"/>
              <w:left w:val="single" w:sz="4" w:space="0" w:color="000000"/>
              <w:bottom w:val="single" w:sz="4" w:space="0" w:color="000000"/>
              <w:right w:val="nil"/>
            </w:tcBorders>
          </w:tcPr>
          <w:p w14:paraId="627297B0" w14:textId="77777777" w:rsidR="003B5679" w:rsidRPr="00225B12"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13213E0" w14:textId="77777777" w:rsidR="003B5679" w:rsidRPr="00E46FA1" w:rsidRDefault="003B5679" w:rsidP="00EF6320">
            <w:pPr>
              <w:pStyle w:val="TAL"/>
            </w:pPr>
            <w:r>
              <w:t>The MBS session identifier if the MapGroupToSessionStream message is not sent on the same session as the MC media</w:t>
            </w:r>
          </w:p>
        </w:tc>
      </w:tr>
    </w:tbl>
    <w:p w14:paraId="57A9D16E" w14:textId="77777777" w:rsidR="003B5679" w:rsidRDefault="003B5679" w:rsidP="003B5679">
      <w:pPr>
        <w:rPr>
          <w:lang w:eastAsia="zh-CN"/>
        </w:rPr>
      </w:pPr>
    </w:p>
    <w:p w14:paraId="28D4590E" w14:textId="77777777" w:rsidR="003B5679" w:rsidRPr="000E4DC9" w:rsidRDefault="003B5679" w:rsidP="003B5679">
      <w:r>
        <w:rPr>
          <w:lang w:eastAsia="zh-CN"/>
        </w:rPr>
        <w:t xml:space="preserve">In the case of co-existence, the MC service server may decide also trigger the eMBMS bearer establishment to the underlying network entity (NEF, or BMSC, or joint entity of BMSC and MBSF) if some of the affiliated group members of the </w:t>
      </w:r>
      <w:r w:rsidRPr="00ED7869">
        <w:rPr>
          <w:lang w:eastAsia="zh-CN"/>
        </w:rPr>
        <w:t>MC service group communications</w:t>
      </w:r>
      <w:r>
        <w:rPr>
          <w:lang w:eastAsia="zh-CN"/>
        </w:rPr>
        <w:t xml:space="preserve"> are accessing over 4G RAT type and with eMBMS capability. For those affiliated group members accessing over 5G, MCX service will also send the </w:t>
      </w:r>
      <w:r w:rsidRPr="00225B12">
        <w:t>MapGroupTo</w:t>
      </w:r>
      <w:r>
        <w:t>Bearer as it defined in TS 23.280 [2].</w:t>
      </w:r>
    </w:p>
    <w:p w14:paraId="75693DBB" w14:textId="77777777" w:rsidR="003B5679" w:rsidRPr="00225B12" w:rsidRDefault="003B5679" w:rsidP="003B5679">
      <w:pPr>
        <w:pStyle w:val="Heading4"/>
      </w:pPr>
      <w:bookmarkStart w:id="572" w:name="_Toc101262464"/>
      <w:r w:rsidRPr="000E4DC9">
        <w:t>6</w:t>
      </w:r>
      <w:r>
        <w:t>.11</w:t>
      </w:r>
      <w:r w:rsidRPr="000E4DC9">
        <w:t>.1.</w:t>
      </w:r>
      <w:r>
        <w:t>1</w:t>
      </w:r>
      <w:r w:rsidRPr="00225B12">
        <w:rPr>
          <w:rFonts w:ascii="Calibri" w:hAnsi="Calibri"/>
          <w:sz w:val="22"/>
          <w:szCs w:val="22"/>
          <w:lang w:eastAsia="en-GB"/>
        </w:rPr>
        <w:tab/>
      </w:r>
      <w:r w:rsidRPr="00225B12">
        <w:t>Procedure</w:t>
      </w:r>
      <w:bookmarkEnd w:id="572"/>
    </w:p>
    <w:p w14:paraId="6172325B" w14:textId="77777777" w:rsidR="003B5679" w:rsidRPr="0016526B" w:rsidRDefault="003B5679" w:rsidP="003B5679">
      <w:pPr>
        <w:rPr>
          <w:lang w:eastAsia="zh-CN"/>
        </w:rPr>
      </w:pPr>
      <w:r w:rsidRPr="00225B12">
        <w:rPr>
          <w:lang w:eastAsia="zh-CN"/>
        </w:rPr>
        <w:t>The procedure in figure 6.11.1</w:t>
      </w:r>
      <w:r w:rsidRPr="00E46FA1">
        <w:rPr>
          <w:lang w:eastAsia="zh-CN"/>
        </w:rPr>
        <w:t>.</w:t>
      </w:r>
      <w:r>
        <w:rPr>
          <w:lang w:eastAsia="zh-CN"/>
        </w:rPr>
        <w:t>1</w:t>
      </w:r>
      <w:r w:rsidRPr="00E46FA1">
        <w:rPr>
          <w:lang w:eastAsia="zh-CN"/>
        </w:rPr>
        <w:t>-1</w:t>
      </w:r>
      <w:r w:rsidRPr="00A7571B">
        <w:rPr>
          <w:lang w:eastAsia="zh-CN"/>
        </w:rPr>
        <w:t xml:space="preserve"> describes how data related to a specific group communication can be distributed over a configured </w:t>
      </w:r>
      <w:r w:rsidRPr="00F97A94">
        <w:rPr>
          <w:lang w:eastAsia="zh-CN"/>
        </w:rPr>
        <w:t>MBS session which consist of multiple QoS flo</w:t>
      </w:r>
      <w:r w:rsidRPr="00604220">
        <w:rPr>
          <w:lang w:eastAsia="zh-CN"/>
        </w:rPr>
        <w:t>ws, i.e. addressing different service requireme</w:t>
      </w:r>
      <w:r w:rsidRPr="0016526B">
        <w:rPr>
          <w:lang w:eastAsia="zh-CN"/>
        </w:rPr>
        <w:t xml:space="preserve">nts. </w:t>
      </w:r>
    </w:p>
    <w:p w14:paraId="7502BDF9" w14:textId="77777777" w:rsidR="003B5679" w:rsidRPr="004F7217" w:rsidRDefault="003B5679" w:rsidP="003B5679">
      <w:r w:rsidRPr="005774C1">
        <w:t>Pre</w:t>
      </w:r>
      <w:r w:rsidRPr="004F7217">
        <w:t>-conditions:</w:t>
      </w:r>
    </w:p>
    <w:p w14:paraId="053EEF66" w14:textId="77777777" w:rsidR="003B5679" w:rsidRPr="00D16DD6" w:rsidRDefault="003B5679" w:rsidP="003B5679">
      <w:pPr>
        <w:pStyle w:val="B10"/>
      </w:pPr>
      <w:r w:rsidRPr="00D16DD6">
        <w:t>-</w:t>
      </w:r>
      <w:r w:rsidRPr="00D16DD6">
        <w:tab/>
        <w:t>MC service clients 1 to n are attached to the 5GS, registered and affiliated to the same MC service group X.</w:t>
      </w:r>
    </w:p>
    <w:p w14:paraId="5A72CBEF" w14:textId="77777777" w:rsidR="003B5679" w:rsidRPr="00ED7869" w:rsidRDefault="003B5679" w:rsidP="003B5679">
      <w:pPr>
        <w:pStyle w:val="B10"/>
        <w:rPr>
          <w:lang w:eastAsia="zh-CN"/>
        </w:rPr>
      </w:pPr>
      <w:r w:rsidRPr="00ED7869">
        <w:rPr>
          <w:lang w:eastAsia="zh-CN"/>
        </w:rPr>
        <w:t>-</w:t>
      </w:r>
      <w:r w:rsidRPr="00ED7869">
        <w:rPr>
          <w:lang w:eastAsia="zh-CN"/>
        </w:rPr>
        <w:tab/>
        <w:t>The MC service server has decided to use an MBS session for MC service group communications associated to MC service group X.</w:t>
      </w:r>
    </w:p>
    <w:p w14:paraId="01066C4A" w14:textId="77777777" w:rsidR="003B5679" w:rsidRPr="00ED7869" w:rsidRDefault="003B5679" w:rsidP="003B5679">
      <w:pPr>
        <w:pStyle w:val="B10"/>
        <w:rPr>
          <w:lang w:eastAsia="zh-CN"/>
        </w:rPr>
      </w:pPr>
      <w:r w:rsidRPr="00ED7869">
        <w:rPr>
          <w:lang w:eastAsia="zh-CN"/>
        </w:rPr>
        <w:t>-</w:t>
      </w:r>
      <w:r w:rsidRPr="00ED7869">
        <w:rPr>
          <w:lang w:eastAsia="zh-CN"/>
        </w:rPr>
        <w:tab/>
        <w:t>MC service clients 2 to n are within the MBS service area where the MBS session is configured.</w:t>
      </w:r>
    </w:p>
    <w:p w14:paraId="6E750BE7" w14:textId="77777777" w:rsidR="003B5679" w:rsidRPr="00ED7869" w:rsidRDefault="003B5679" w:rsidP="003B5679">
      <w:pPr>
        <w:rPr>
          <w:lang w:eastAsia="zh-CN"/>
        </w:rPr>
      </w:pPr>
    </w:p>
    <w:p w14:paraId="1B567F87" w14:textId="77777777" w:rsidR="003B5679" w:rsidRPr="00ED7869" w:rsidRDefault="003B5679" w:rsidP="003B5679">
      <w:pPr>
        <w:pStyle w:val="TH"/>
      </w:pPr>
      <w:r w:rsidRPr="00ED7072">
        <w:object w:dxaOrig="8052" w:dyaOrig="6192" w14:anchorId="5B60D5C7">
          <v:shape id="_x0000_i1084" type="#_x0000_t75" style="width:402.45pt;height:309.65pt" o:ole="">
            <v:imagedata r:id="rId129" o:title=""/>
          </v:shape>
          <o:OLEObject Type="Embed" ProgID="Visio.Drawing.11" ShapeID="_x0000_i1084" DrawAspect="Content" ObjectID="_1716576019" r:id="rId130"/>
        </w:object>
      </w:r>
    </w:p>
    <w:p w14:paraId="60671E8E" w14:textId="77777777" w:rsidR="003B5679" w:rsidRPr="00ED7869" w:rsidRDefault="003B5679" w:rsidP="003B5679">
      <w:pPr>
        <w:pStyle w:val="TF"/>
        <w:rPr>
          <w:lang w:eastAsia="zh-CN"/>
        </w:rPr>
      </w:pPr>
      <w:r w:rsidRPr="00ED7869">
        <w:t>Figure 6.11.1</w:t>
      </w:r>
      <w:r>
        <w:t>.1</w:t>
      </w:r>
      <w:r w:rsidRPr="00ED7869">
        <w:t>-1: MC service group data transmission over MBS sessions</w:t>
      </w:r>
    </w:p>
    <w:p w14:paraId="6F0C167C" w14:textId="77777777" w:rsidR="003B5679" w:rsidRPr="00ED7869" w:rsidRDefault="003B5679" w:rsidP="003B5679">
      <w:pPr>
        <w:pStyle w:val="B10"/>
        <w:rPr>
          <w:rFonts w:eastAsia="SimSun"/>
        </w:rPr>
      </w:pPr>
      <w:r w:rsidRPr="00ED7869">
        <w:rPr>
          <w:rFonts w:eastAsia="SimSun"/>
        </w:rPr>
        <w:t>1.</w:t>
      </w:r>
      <w:r w:rsidRPr="00ED7869">
        <w:rPr>
          <w:rFonts w:eastAsia="SimSun"/>
        </w:rPr>
        <w:tab/>
        <w:t>The MC service server configures a multicast or broadcast MBS session targeting group communications associated to MC service group X, as being specified in 3GPP TS 23.247 [19]. Therefore, the MC service server can provide default service requirements to be addressed by the MBS session, e.g.</w:t>
      </w:r>
      <w:r>
        <w:rPr>
          <w:rFonts w:eastAsia="SimSun"/>
        </w:rPr>
        <w:t>,</w:t>
      </w:r>
      <w:r w:rsidRPr="00ED7869">
        <w:rPr>
          <w:rFonts w:eastAsia="SimSun"/>
        </w:rPr>
        <w:t xml:space="preserve"> associated to MC 5QIs and specific allocation and retention priority (ARP) to transmit the media associated to MC service group communications.</w:t>
      </w:r>
    </w:p>
    <w:p w14:paraId="3DC77847" w14:textId="77777777" w:rsidR="003B5679" w:rsidRPr="00ED7869" w:rsidRDefault="003B5679" w:rsidP="003B5679">
      <w:pPr>
        <w:pStyle w:val="B10"/>
        <w:rPr>
          <w:rFonts w:eastAsia="SimSun"/>
        </w:rPr>
      </w:pPr>
      <w:r>
        <w:rPr>
          <w:rFonts w:eastAsia="SimSun"/>
        </w:rPr>
        <w:tab/>
      </w:r>
      <w:r>
        <w:t>Optionally</w:t>
      </w:r>
      <w:r>
        <w:rPr>
          <w:lang w:eastAsia="zh-CN"/>
        </w:rPr>
        <w:t xml:space="preserve">, the MC service server may decide also to trigger the eMBMS bearer establishment to the underlying network entity (NEF, or BMSC, or joint entity of BMSC and MBSF) if some of the affiliated group members of the </w:t>
      </w:r>
      <w:r w:rsidRPr="00ED7869">
        <w:rPr>
          <w:lang w:eastAsia="zh-CN"/>
        </w:rPr>
        <w:t>MC service group communications</w:t>
      </w:r>
      <w:r>
        <w:rPr>
          <w:lang w:eastAsia="zh-CN"/>
        </w:rPr>
        <w:t xml:space="preserve"> are accessing over 4G RAT type and with eMBMS capability.</w:t>
      </w:r>
    </w:p>
    <w:p w14:paraId="285DFE8E" w14:textId="77777777" w:rsidR="003B5679" w:rsidRDefault="003B5679" w:rsidP="003B5679">
      <w:pPr>
        <w:pStyle w:val="B10"/>
        <w:rPr>
          <w:lang w:eastAsia="zh-CN"/>
        </w:rPr>
      </w:pPr>
      <w:r>
        <w:rPr>
          <w:rFonts w:eastAsia="SimSun"/>
        </w:rPr>
        <w:tab/>
      </w:r>
      <w:r w:rsidRPr="00ED7869">
        <w:rPr>
          <w:rFonts w:eastAsia="SimSun"/>
        </w:rPr>
        <w:t xml:space="preserve">The MBS session is announced and received by MC service client 2 to n, which are within the MBS service area. The MC service server has </w:t>
      </w:r>
      <w:r w:rsidRPr="00ED7869">
        <w:rPr>
          <w:lang w:eastAsia="zh-CN"/>
        </w:rPr>
        <w:t>identified that MC service clients 2 to n can receive data over the MBS sessions, e.g. based on a notification from the MC service clients indicating the successful join of the multicast MBS session or a monitoring report of the broadcast MBS session (similar to the listening status report used for MBMS).</w:t>
      </w:r>
    </w:p>
    <w:p w14:paraId="38FB615B" w14:textId="77777777" w:rsidR="003B5679" w:rsidRDefault="003B5679" w:rsidP="003B5679">
      <w:pPr>
        <w:pStyle w:val="B10"/>
        <w:rPr>
          <w:lang w:eastAsia="zh-CN"/>
        </w:rPr>
      </w:pPr>
      <w:r>
        <w:rPr>
          <w:rFonts w:eastAsia="SimSun"/>
        </w:rPr>
        <w:tab/>
      </w:r>
      <w:r>
        <w:rPr>
          <w:lang w:eastAsia="zh-CN"/>
        </w:rPr>
        <w:t>4G eMBMS bearer is announced if established to MC service client x which are accessing over EPS.</w:t>
      </w:r>
    </w:p>
    <w:p w14:paraId="1ED2BCBF" w14:textId="77777777" w:rsidR="003B5679" w:rsidRPr="00ED7869" w:rsidRDefault="003B5679" w:rsidP="003B5679">
      <w:pPr>
        <w:pStyle w:val="NO"/>
        <w:rPr>
          <w:rFonts w:eastAsia="SimSun"/>
        </w:rPr>
      </w:pPr>
      <w:r>
        <w:t>NOTE:</w:t>
      </w:r>
      <w:r>
        <w:tab/>
        <w:t>It is implementation specific, that the MC service server can decide whether to trigger the establishment of eMBMS bearer (or the creation of MBS session) or unicast bearer (or unicast PDU session) to serve the MC service UE.</w:t>
      </w:r>
    </w:p>
    <w:p w14:paraId="159FB951" w14:textId="77777777" w:rsidR="003B5679" w:rsidRPr="00ED7869" w:rsidRDefault="003B5679" w:rsidP="003B5679">
      <w:pPr>
        <w:pStyle w:val="B10"/>
        <w:rPr>
          <w:rFonts w:eastAsia="SimSun"/>
        </w:rPr>
      </w:pPr>
      <w:r w:rsidRPr="00ED7869">
        <w:rPr>
          <w:rFonts w:eastAsia="SimSun"/>
        </w:rPr>
        <w:t>2.</w:t>
      </w:r>
      <w:r w:rsidRPr="00ED7869">
        <w:rPr>
          <w:rFonts w:eastAsia="SimSun"/>
        </w:rPr>
        <w:tab/>
        <w:t>A new MC service group communication is established for the MC service group X consisting of a specific required QoS, e.g.</w:t>
      </w:r>
      <w:r>
        <w:rPr>
          <w:rFonts w:eastAsia="SimSun"/>
        </w:rPr>
        <w:t>,</w:t>
      </w:r>
      <w:r w:rsidRPr="00ED7869">
        <w:rPr>
          <w:rFonts w:eastAsia="SimSun"/>
        </w:rPr>
        <w:t xml:space="preserve"> an MC service emergency group communication. The group communication setup can be done over unicast.</w:t>
      </w:r>
    </w:p>
    <w:p w14:paraId="2B95084E" w14:textId="77777777" w:rsidR="003B5679" w:rsidRDefault="003B5679" w:rsidP="003B5679">
      <w:pPr>
        <w:pStyle w:val="B10"/>
        <w:rPr>
          <w:rFonts w:eastAsia="SimSun"/>
        </w:rPr>
      </w:pPr>
      <w:r>
        <w:rPr>
          <w:rFonts w:eastAsia="SimSun"/>
        </w:rPr>
        <w:t>2a.</w:t>
      </w:r>
      <w:r>
        <w:rPr>
          <w:rFonts w:eastAsia="SimSun"/>
        </w:rPr>
        <w:tab/>
        <w:t xml:space="preserve">For broadcast MBS sessions, the session is established upon sending a session start request as part of the MBS session configuration procedure, which is described in 3GPP TS 23.247 [19]. </w:t>
      </w:r>
    </w:p>
    <w:p w14:paraId="0F6C74CD" w14:textId="77777777" w:rsidR="003B5679" w:rsidRDefault="003B5679" w:rsidP="003B5679">
      <w:pPr>
        <w:pStyle w:val="B10"/>
        <w:rPr>
          <w:rFonts w:eastAsia="SimSun"/>
        </w:rPr>
      </w:pPr>
      <w:r>
        <w:rPr>
          <w:rFonts w:eastAsia="SimSun"/>
        </w:rPr>
        <w:t>2b.</w:t>
      </w:r>
      <w:r>
        <w:rPr>
          <w:rFonts w:eastAsia="SimSun"/>
        </w:rPr>
        <w:tab/>
        <w:t>For multicast MBS session, the session is established upon the acceptance of the first UE session join request initiated from the MC service UE towards the 5GS, as described in 3GPP TS 23.247 [19].</w:t>
      </w:r>
      <w:r w:rsidRPr="00487064">
        <w:rPr>
          <w:rFonts w:eastAsia="SimSun"/>
        </w:rPr>
        <w:t xml:space="preserve"> </w:t>
      </w:r>
      <w:r w:rsidRPr="00ED7072">
        <w:rPr>
          <w:rFonts w:eastAsia="SimSun"/>
        </w:rPr>
        <w:t>The multicast session can then have either active or inactive state.</w:t>
      </w:r>
    </w:p>
    <w:p w14:paraId="4EC9957E" w14:textId="77777777" w:rsidR="003B5679" w:rsidRDefault="003B5679" w:rsidP="003B5679">
      <w:pPr>
        <w:pStyle w:val="B10"/>
        <w:rPr>
          <w:rFonts w:eastAsia="SimSun"/>
        </w:rPr>
      </w:pPr>
      <w:r>
        <w:rPr>
          <w:rFonts w:eastAsia="SimSun"/>
        </w:rPr>
        <w:lastRenderedPageBreak/>
        <w:t>3.</w:t>
      </w:r>
      <w:r>
        <w:rPr>
          <w:rFonts w:eastAsia="SimSun"/>
        </w:rPr>
        <w:tab/>
      </w:r>
      <w:r w:rsidRPr="00ED7072">
        <w:rPr>
          <w:rFonts w:eastAsia="SimSun"/>
        </w:rPr>
        <w:t xml:space="preserve">The MC service server may send a multicast MBS session activation request towards the 5GC in order to activate the multicast MBS session </w:t>
      </w:r>
      <w:r>
        <w:rPr>
          <w:rFonts w:eastAsia="SimSun"/>
        </w:rPr>
        <w:t>in case the session has an inactive state.</w:t>
      </w:r>
      <w:r w:rsidRPr="00ED7072">
        <w:rPr>
          <w:rFonts w:eastAsia="SimSun"/>
        </w:rPr>
        <w:t xml:space="preserve"> For this purpose, the MC service server indicates the MBS session ID to be activated. </w:t>
      </w:r>
    </w:p>
    <w:p w14:paraId="2678E562" w14:textId="77777777" w:rsidR="003B5679" w:rsidRPr="00ED7869" w:rsidRDefault="003B5679" w:rsidP="003B5679">
      <w:pPr>
        <w:pStyle w:val="B10"/>
        <w:rPr>
          <w:rFonts w:eastAsia="SimSun"/>
        </w:rPr>
      </w:pPr>
      <w:r>
        <w:rPr>
          <w:rFonts w:eastAsia="SimSun"/>
        </w:rPr>
        <w:t>4</w:t>
      </w:r>
      <w:r w:rsidRPr="00ED7869">
        <w:rPr>
          <w:rFonts w:eastAsia="SimSun"/>
        </w:rPr>
        <w:t>.</w:t>
      </w:r>
      <w:r w:rsidRPr="00ED7869">
        <w:rPr>
          <w:rFonts w:eastAsia="SimSun"/>
        </w:rPr>
        <w:tab/>
        <w:t>Considering that the established group communication requires a specific QoS, e.g., an MC service emergency group communication which requires higher priority (i.e.</w:t>
      </w:r>
      <w:r>
        <w:rPr>
          <w:rFonts w:eastAsia="SimSun"/>
        </w:rPr>
        <w:t>,</w:t>
      </w:r>
      <w:r w:rsidRPr="00ED7869">
        <w:rPr>
          <w:rFonts w:eastAsia="SimSun"/>
        </w:rPr>
        <w:t xml:space="preserve"> better ARP), the MC service server requests an MBS session update to the 5GS to provide the new required QoS, if not done during the MBS session configuration in step 1. The MBS session configuration should then be updated and an additional QoS flow may be configured.</w:t>
      </w:r>
    </w:p>
    <w:p w14:paraId="07049594" w14:textId="77777777" w:rsidR="003B5679" w:rsidRDefault="003B5679" w:rsidP="003B5679">
      <w:pPr>
        <w:pStyle w:val="B10"/>
        <w:rPr>
          <w:rFonts w:eastAsia="SimSun"/>
        </w:rPr>
      </w:pPr>
      <w:r>
        <w:rPr>
          <w:rFonts w:eastAsia="SimSun"/>
        </w:rPr>
        <w:t>5</w:t>
      </w:r>
      <w:r w:rsidRPr="00ED7869">
        <w:rPr>
          <w:rFonts w:eastAsia="SimSun"/>
        </w:rPr>
        <w:t>.</w:t>
      </w:r>
      <w:r w:rsidRPr="00ED7869">
        <w:rPr>
          <w:rFonts w:eastAsia="SimSun"/>
        </w:rPr>
        <w:tab/>
        <w:t xml:space="preserve">The MC service server sends a MapGroupToSessionStream to MC service clients 2 to n over the configured MBS session providing the required stream information to receive the media related to the specific established MC service group communication within the MBS session. </w:t>
      </w:r>
    </w:p>
    <w:p w14:paraId="55EB125A" w14:textId="77777777" w:rsidR="003B5679" w:rsidRPr="00ED7869" w:rsidRDefault="003B5679" w:rsidP="003B5679">
      <w:pPr>
        <w:pStyle w:val="B10"/>
        <w:rPr>
          <w:rFonts w:eastAsia="SimSun"/>
        </w:rPr>
      </w:pPr>
      <w:r>
        <w:rPr>
          <w:rFonts w:eastAsia="SimSun"/>
        </w:rPr>
        <w:t>5a.</w:t>
      </w:r>
      <w:r>
        <w:rPr>
          <w:rFonts w:eastAsia="SimSun"/>
        </w:rPr>
        <w:tab/>
      </w:r>
      <w:r>
        <w:t>Optionally</w:t>
      </w:r>
      <w:r>
        <w:rPr>
          <w:lang w:eastAsia="zh-CN"/>
        </w:rPr>
        <w:t xml:space="preserve">, MCX service will also send the </w:t>
      </w:r>
      <w:r w:rsidRPr="00225B12">
        <w:t>MapGroupTo</w:t>
      </w:r>
      <w:r>
        <w:t xml:space="preserve">Bearer to </w:t>
      </w:r>
      <w:r>
        <w:rPr>
          <w:lang w:eastAsia="zh-CN"/>
        </w:rPr>
        <w:t>those affiliated group members if exist accessing over 5G</w:t>
      </w:r>
      <w:r>
        <w:t xml:space="preserve"> as it defined in TS 23.280 [2].</w:t>
      </w:r>
    </w:p>
    <w:p w14:paraId="362BDA64" w14:textId="77777777" w:rsidR="003B5679" w:rsidRPr="00ED7869" w:rsidRDefault="003B5679" w:rsidP="003B5679">
      <w:pPr>
        <w:pStyle w:val="B10"/>
        <w:rPr>
          <w:rFonts w:eastAsia="SimSun"/>
        </w:rPr>
      </w:pPr>
      <w:r>
        <w:rPr>
          <w:rFonts w:eastAsia="SimSun"/>
        </w:rPr>
        <w:t>6</w:t>
      </w:r>
      <w:r w:rsidRPr="00ED7869">
        <w:rPr>
          <w:rFonts w:eastAsia="SimSun"/>
        </w:rPr>
        <w:t>.</w:t>
      </w:r>
      <w:r w:rsidRPr="00ED7869">
        <w:rPr>
          <w:rFonts w:eastAsia="SimSun"/>
        </w:rPr>
        <w:tab/>
        <w:t xml:space="preserve">MC service clients process the MapGroupToSessionStream information to receive the related media over the specific MBS session stream. </w:t>
      </w:r>
    </w:p>
    <w:p w14:paraId="4B66040C" w14:textId="77777777" w:rsidR="003B5679" w:rsidRPr="00ED7869" w:rsidRDefault="003B5679" w:rsidP="003B5679">
      <w:pPr>
        <w:pStyle w:val="B10"/>
        <w:rPr>
          <w:rFonts w:eastAsia="SimSun"/>
        </w:rPr>
      </w:pPr>
      <w:r>
        <w:rPr>
          <w:rFonts w:eastAsia="SimSun"/>
        </w:rPr>
        <w:t>7</w:t>
      </w:r>
      <w:r w:rsidRPr="00ED7869">
        <w:rPr>
          <w:rFonts w:eastAsia="SimSun"/>
        </w:rPr>
        <w:t>.</w:t>
      </w:r>
      <w:r w:rsidRPr="00ED7869">
        <w:rPr>
          <w:rFonts w:eastAsia="SimSun"/>
        </w:rPr>
        <w:tab/>
        <w:t xml:space="preserve">MC service client 1 sends media to the MC service server over unicast to be distributed for the established group communication. </w:t>
      </w:r>
    </w:p>
    <w:p w14:paraId="23B61268" w14:textId="77777777" w:rsidR="003B5679" w:rsidRPr="00ED7869" w:rsidRDefault="003B5679" w:rsidP="003B5679">
      <w:pPr>
        <w:pStyle w:val="B10"/>
        <w:rPr>
          <w:rFonts w:eastAsia="SimSun"/>
        </w:rPr>
      </w:pPr>
      <w:r>
        <w:rPr>
          <w:rFonts w:eastAsia="SimSun"/>
        </w:rPr>
        <w:t>8</w:t>
      </w:r>
      <w:r w:rsidRPr="00ED7869">
        <w:rPr>
          <w:rFonts w:eastAsia="SimSun"/>
        </w:rPr>
        <w:t>.</w:t>
      </w:r>
      <w:r w:rsidRPr="00ED7869">
        <w:rPr>
          <w:rFonts w:eastAsia="SimSun"/>
        </w:rPr>
        <w:tab/>
        <w:t>The MC service server distributes the media to MC service clients 2 to n over the indicated stream within the established MBS session.</w:t>
      </w:r>
    </w:p>
    <w:p w14:paraId="1AECF5A7" w14:textId="77777777" w:rsidR="003B5679" w:rsidRPr="00ED7869" w:rsidRDefault="003B5679" w:rsidP="003B5679">
      <w:pPr>
        <w:pStyle w:val="Heading3"/>
      </w:pPr>
      <w:bookmarkStart w:id="573" w:name="_Toc101262465"/>
      <w:r w:rsidRPr="00ED7869">
        <w:t>6.11.2</w:t>
      </w:r>
      <w:r w:rsidRPr="00ED7869">
        <w:rPr>
          <w:rFonts w:ascii="Calibri" w:hAnsi="Calibri"/>
          <w:sz w:val="22"/>
          <w:szCs w:val="22"/>
          <w:lang w:eastAsia="en-GB"/>
        </w:rPr>
        <w:tab/>
      </w:r>
      <w:r w:rsidRPr="00ED7869">
        <w:t>Impacts on existing nodes and functionality</w:t>
      </w:r>
      <w:bookmarkEnd w:id="573"/>
    </w:p>
    <w:p w14:paraId="0F98C14B" w14:textId="77777777" w:rsidR="003B5679" w:rsidRPr="00ED7869" w:rsidRDefault="003B5679" w:rsidP="003B5679">
      <w:pPr>
        <w:rPr>
          <w:lang w:eastAsia="zh-CN"/>
        </w:rPr>
      </w:pPr>
      <w:r w:rsidRPr="00ED7869">
        <w:rPr>
          <w:lang w:eastAsia="zh-CN"/>
        </w:rPr>
        <w:t>MC service server and MC service clients are required to support the different 5G MBS service functional</w:t>
      </w:r>
      <w:r w:rsidRPr="00ED7869">
        <w:t>i</w:t>
      </w:r>
      <w:r w:rsidRPr="00ED7869">
        <w:rPr>
          <w:lang w:eastAsia="zh-CN"/>
        </w:rPr>
        <w:t>ties in order to enable the support of MC service group communications over MBS sessions.</w:t>
      </w:r>
    </w:p>
    <w:p w14:paraId="723C0181" w14:textId="77777777" w:rsidR="003B5679" w:rsidRPr="00ED7869" w:rsidRDefault="003B5679" w:rsidP="003B5679">
      <w:pPr>
        <w:pStyle w:val="Heading3"/>
      </w:pPr>
      <w:bookmarkStart w:id="574" w:name="_Toc101262466"/>
      <w:r w:rsidRPr="00ED7869">
        <w:t>6.11.3</w:t>
      </w:r>
      <w:r w:rsidRPr="00ED7869">
        <w:rPr>
          <w:rFonts w:ascii="Calibri" w:hAnsi="Calibri"/>
          <w:sz w:val="22"/>
          <w:szCs w:val="22"/>
          <w:lang w:eastAsia="en-GB"/>
        </w:rPr>
        <w:tab/>
      </w:r>
      <w:r w:rsidRPr="00ED7869">
        <w:t>Solution evaluation</w:t>
      </w:r>
      <w:bookmarkEnd w:id="574"/>
    </w:p>
    <w:p w14:paraId="0312B8F7" w14:textId="77777777" w:rsidR="003B5679" w:rsidRPr="00A7571B" w:rsidRDefault="003B5679" w:rsidP="003B5679">
      <w:pPr>
        <w:rPr>
          <w:lang w:eastAsia="zh-CN"/>
        </w:rPr>
      </w:pPr>
      <w:r w:rsidRPr="000E4DC9">
        <w:rPr>
          <w:noProof/>
          <w:lang w:eastAsia="zh-CN"/>
        </w:rPr>
        <w:t>This solution is proposed to address group data transmission over MBS sessions considering different group service requirements</w:t>
      </w:r>
      <w:r w:rsidRPr="000E4DC9">
        <w:rPr>
          <w:lang w:eastAsia="zh-CN"/>
        </w:rPr>
        <w:t>. 5G MBS services are being sp</w:t>
      </w:r>
      <w:r w:rsidRPr="00225B12">
        <w:rPr>
          <w:lang w:eastAsia="zh-CN"/>
        </w:rPr>
        <w:t>ecified in 3GPP TS 23.247 [19] and therefore, the solution still relies on the specificati</w:t>
      </w:r>
      <w:r w:rsidRPr="00E46FA1">
        <w:rPr>
          <w:lang w:eastAsia="zh-CN"/>
        </w:rPr>
        <w:t>on of the corresponding functiona</w:t>
      </w:r>
      <w:r w:rsidRPr="00A7571B">
        <w:rPr>
          <w:lang w:eastAsia="zh-CN"/>
        </w:rPr>
        <w:t>lit</w:t>
      </w:r>
      <w:r>
        <w:rPr>
          <w:lang w:eastAsia="zh-CN"/>
        </w:rPr>
        <w:t>y</w:t>
      </w:r>
      <w:r w:rsidRPr="00A7571B">
        <w:rPr>
          <w:lang w:eastAsia="zh-CN"/>
        </w:rPr>
        <w:t xml:space="preserve"> to be able to properly address the described aspects. </w:t>
      </w:r>
    </w:p>
    <w:p w14:paraId="004E7C07" w14:textId="77777777" w:rsidR="003B5679" w:rsidRPr="000E4DC9" w:rsidRDefault="003B5679" w:rsidP="003B5679">
      <w:pPr>
        <w:pStyle w:val="Heading2"/>
        <w:rPr>
          <w:rFonts w:ascii="Calibri" w:hAnsi="Calibri"/>
          <w:sz w:val="22"/>
          <w:szCs w:val="22"/>
          <w:lang w:eastAsia="en-GB"/>
        </w:rPr>
      </w:pPr>
      <w:bookmarkStart w:id="575" w:name="_Toc101262467"/>
      <w:r w:rsidRPr="000E4DC9">
        <w:t>6.12</w:t>
      </w:r>
      <w:r w:rsidRPr="000E4DC9">
        <w:rPr>
          <w:rFonts w:ascii="Calibri" w:hAnsi="Calibri"/>
          <w:sz w:val="22"/>
          <w:szCs w:val="22"/>
          <w:lang w:eastAsia="en-GB"/>
        </w:rPr>
        <w:tab/>
      </w:r>
      <w:r w:rsidRPr="000E4DC9">
        <w:t>Solution 12: Dynamic multicast MBS session and service announcement</w:t>
      </w:r>
      <w:bookmarkEnd w:id="575"/>
    </w:p>
    <w:p w14:paraId="5DF8D709" w14:textId="77777777" w:rsidR="003B5679" w:rsidRPr="000E4DC9" w:rsidRDefault="003B5679" w:rsidP="003B5679">
      <w:pPr>
        <w:pStyle w:val="Heading3"/>
      </w:pPr>
      <w:bookmarkStart w:id="576" w:name="_Toc101262468"/>
      <w:r w:rsidRPr="000E4DC9">
        <w:t>6.12.1</w:t>
      </w:r>
      <w:r w:rsidRPr="000E4DC9">
        <w:rPr>
          <w:rFonts w:ascii="Calibri" w:hAnsi="Calibri"/>
          <w:sz w:val="22"/>
          <w:szCs w:val="22"/>
          <w:lang w:eastAsia="en-GB"/>
        </w:rPr>
        <w:tab/>
      </w:r>
      <w:r w:rsidRPr="000E4DC9">
        <w:t>Description</w:t>
      </w:r>
      <w:bookmarkEnd w:id="576"/>
    </w:p>
    <w:p w14:paraId="2E5E517A" w14:textId="77777777" w:rsidR="003B5679" w:rsidRPr="000E4DC9" w:rsidRDefault="003B5679" w:rsidP="003B5679">
      <w:pPr>
        <w:rPr>
          <w:lang w:eastAsia="zh-CN"/>
        </w:rPr>
      </w:pPr>
      <w:r w:rsidRPr="000E4DC9">
        <w:rPr>
          <w:lang w:eastAsia="zh-CN"/>
        </w:rPr>
        <w:t>This solution is to address the key issue #13 on use of multicast MBS session for MC service data delivery in following aspects :</w:t>
      </w:r>
    </w:p>
    <w:p w14:paraId="73687D66" w14:textId="77777777" w:rsidR="003B5679" w:rsidRPr="000E4DC9" w:rsidRDefault="003B5679" w:rsidP="003B5679">
      <w:pPr>
        <w:pStyle w:val="B10"/>
        <w:rPr>
          <w:i/>
        </w:rPr>
      </w:pPr>
      <w:r w:rsidRPr="000E4DC9">
        <w:rPr>
          <w:i/>
        </w:rPr>
        <w:t>1)</w:t>
      </w:r>
      <w:r w:rsidRPr="000E4DC9">
        <w:rPr>
          <w:i/>
        </w:rPr>
        <w:tab/>
        <w:t>identify 5G MBS features and configuration options which are applicable for MC service</w:t>
      </w:r>
      <w:r w:rsidRPr="000E4DC9">
        <w:rPr>
          <w:i/>
          <w:lang w:eastAsia="zh-CN"/>
        </w:rPr>
        <w:t>;</w:t>
      </w:r>
      <w:r w:rsidRPr="000E4DC9">
        <w:rPr>
          <w:i/>
        </w:rPr>
        <w:t xml:space="preserve"> </w:t>
      </w:r>
    </w:p>
    <w:p w14:paraId="0A9FA838" w14:textId="77777777" w:rsidR="003B5679" w:rsidRPr="000E4DC9" w:rsidRDefault="003B5679" w:rsidP="003B5679">
      <w:pPr>
        <w:pStyle w:val="B10"/>
        <w:rPr>
          <w:i/>
        </w:rPr>
      </w:pPr>
      <w:r w:rsidRPr="000E4DC9">
        <w:rPr>
          <w:i/>
        </w:rPr>
        <w:t>3)</w:t>
      </w:r>
      <w:r w:rsidRPr="000E4DC9">
        <w:rPr>
          <w:i/>
        </w:rPr>
        <w:tab/>
        <w:t>how to make the group members aware of the broadcast/multicast service for the group communication;</w:t>
      </w:r>
    </w:p>
    <w:p w14:paraId="2A05310E" w14:textId="77777777" w:rsidR="003B5679" w:rsidRPr="000E4DC9" w:rsidRDefault="003B5679" w:rsidP="003B5679">
      <w:pPr>
        <w:rPr>
          <w:noProof/>
          <w:lang w:eastAsia="zh-CN"/>
        </w:rPr>
      </w:pPr>
      <w:r w:rsidRPr="000E4DC9">
        <w:rPr>
          <w:lang w:eastAsia="zh-CN"/>
        </w:rPr>
        <w:t xml:space="preserve">This solution is based on the transport only mode. This solution provides the procedure which allows the MC service server to make some preparations </w:t>
      </w:r>
      <w:r w:rsidRPr="000E4DC9">
        <w:rPr>
          <w:noProof/>
          <w:lang w:eastAsia="zh-CN"/>
        </w:rPr>
        <w:t xml:space="preserve">before delivering the MC service data (e.g., DL media, application layer control signallings such as e.g., floor control, service announcement) over the multicast MBS session </w:t>
      </w:r>
      <w:r w:rsidRPr="000E4DC9">
        <w:rPr>
          <w:lang w:eastAsia="zh-CN"/>
        </w:rPr>
        <w:t xml:space="preserve">including the </w:t>
      </w:r>
      <w:r w:rsidRPr="000E4DC9">
        <w:rPr>
          <w:noProof/>
          <w:lang w:eastAsia="zh-CN"/>
        </w:rPr>
        <w:t>multicast MBS session configuration, service announcement, UE join and session establishment.</w:t>
      </w:r>
    </w:p>
    <w:p w14:paraId="2437AF38" w14:textId="77777777" w:rsidR="003B5679" w:rsidRPr="000E4DC9" w:rsidRDefault="003B5679" w:rsidP="003B5679">
      <w:pPr>
        <w:pStyle w:val="Heading4"/>
        <w:rPr>
          <w:lang w:eastAsia="zh-CN"/>
        </w:rPr>
      </w:pPr>
      <w:bookmarkStart w:id="577" w:name="_Toc101262469"/>
      <w:r w:rsidRPr="000E4DC9">
        <w:t>6.12.1.1</w:t>
      </w:r>
      <w:r w:rsidRPr="000E4DC9">
        <w:tab/>
        <w:t>P</w:t>
      </w:r>
      <w:r w:rsidRPr="000E4DC9">
        <w:rPr>
          <w:lang w:eastAsia="zh-CN"/>
        </w:rPr>
        <w:t>rocedure</w:t>
      </w:r>
      <w:bookmarkEnd w:id="577"/>
    </w:p>
    <w:p w14:paraId="0749B59D" w14:textId="77777777" w:rsidR="003B5679" w:rsidRPr="00F97A94" w:rsidRDefault="003B5679" w:rsidP="003B5679">
      <w:r w:rsidRPr="00225B12">
        <w:t>In this procedure, the group communication session is already established and the PDU session is used for the DL transmission. When the</w:t>
      </w:r>
      <w:r w:rsidRPr="00225B12">
        <w:rPr>
          <w:lang w:eastAsia="zh-CN"/>
        </w:rPr>
        <w:t xml:space="preserve"> MC service server</w:t>
      </w:r>
      <w:r w:rsidRPr="00E46FA1">
        <w:t xml:space="preserve"> decides to use an multicast MBS session for the DL </w:t>
      </w:r>
      <w:r w:rsidRPr="00E46FA1">
        <w:rPr>
          <w:lang w:eastAsia="zh-CN"/>
        </w:rPr>
        <w:t>transmission</w:t>
      </w:r>
      <w:r w:rsidRPr="00A7571B">
        <w:t xml:space="preserve">, the </w:t>
      </w:r>
      <w:r w:rsidRPr="00A7571B">
        <w:rPr>
          <w:lang w:eastAsia="zh-CN"/>
        </w:rPr>
        <w:t>MC service server</w:t>
      </w:r>
      <w:r w:rsidRPr="00F97A94">
        <w:t xml:space="preserve"> interacts with 5GC to prepare the necessary network resource for the multicast MBS delivery and instructs the UE to join the multicast MBS session.</w:t>
      </w:r>
    </w:p>
    <w:p w14:paraId="31C8F957" w14:textId="77777777" w:rsidR="003B5679" w:rsidRPr="0016526B" w:rsidRDefault="003B5679" w:rsidP="003B5679">
      <w:pPr>
        <w:pStyle w:val="NO"/>
        <w:rPr>
          <w:lang w:eastAsia="zh-CN"/>
        </w:rPr>
      </w:pPr>
      <w:r w:rsidRPr="00F97A94">
        <w:lastRenderedPageBreak/>
        <w:t>NOTE 1:</w:t>
      </w:r>
      <w:r w:rsidRPr="00F97A94">
        <w:tab/>
        <w:t xml:space="preserve">The </w:t>
      </w:r>
      <w:r w:rsidRPr="00F97A94">
        <w:rPr>
          <w:lang w:eastAsia="zh-CN"/>
        </w:rPr>
        <w:t>MC service server</w:t>
      </w:r>
      <w:r w:rsidRPr="00F97A94">
        <w:t xml:space="preserve"> logic for determining when to establish the new multicast </w:t>
      </w:r>
      <w:r w:rsidRPr="00604220">
        <w:t>MBS session is implementation specific.</w:t>
      </w:r>
    </w:p>
    <w:p w14:paraId="06124604" w14:textId="77777777" w:rsidR="003B5679" w:rsidRPr="00ED7869" w:rsidRDefault="003B5679" w:rsidP="003B5679">
      <w:r w:rsidRPr="005774C1">
        <w:t xml:space="preserve">The procedure in </w:t>
      </w:r>
      <w:r w:rsidRPr="004F7217">
        <w:rPr>
          <w:lang w:eastAsia="zh-CN"/>
        </w:rPr>
        <w:t>figure 6.12</w:t>
      </w:r>
      <w:r w:rsidRPr="00D16DD6">
        <w:rPr>
          <w:lang w:eastAsia="zh-CN"/>
        </w:rPr>
        <w:t xml:space="preserve">.1.1-1 </w:t>
      </w:r>
      <w:r w:rsidRPr="00ED7869">
        <w:t>shows only</w:t>
      </w:r>
      <w:r w:rsidRPr="00ED7869">
        <w:rPr>
          <w:lang w:eastAsia="zh-CN"/>
        </w:rPr>
        <w:t xml:space="preserve"> one of the</w:t>
      </w:r>
      <w:r w:rsidRPr="00ED7869">
        <w:t xml:space="preserve"> receiving MC service clients receiving the multicast MBS session. There might </w:t>
      </w:r>
      <w:r w:rsidRPr="00ED7869">
        <w:rPr>
          <w:lang w:eastAsia="zh-CN"/>
        </w:rPr>
        <w:t xml:space="preserve">also </w:t>
      </w:r>
      <w:r w:rsidRPr="00ED7869">
        <w:t>be MC service clients in the same MC group communication session that receive the communication on PDU session.</w:t>
      </w:r>
    </w:p>
    <w:p w14:paraId="0614BEE7" w14:textId="77777777" w:rsidR="003B5679" w:rsidRPr="00ED7869" w:rsidRDefault="003B5679" w:rsidP="003B5679">
      <w:r w:rsidRPr="00ED7869">
        <w:t>Pre-conditions:</w:t>
      </w:r>
    </w:p>
    <w:p w14:paraId="64EC6747" w14:textId="77777777" w:rsidR="003B5679" w:rsidRPr="00ED7869" w:rsidRDefault="003B5679" w:rsidP="003B5679">
      <w:pPr>
        <w:pStyle w:val="B10"/>
      </w:pPr>
      <w:r w:rsidRPr="00ED7869">
        <w:t>1.</w:t>
      </w:r>
      <w:r w:rsidRPr="00ED7869">
        <w:tab/>
      </w:r>
      <w:r w:rsidRPr="00ED7869">
        <w:rPr>
          <w:lang w:eastAsia="zh-CN"/>
        </w:rPr>
        <w:t>N</w:t>
      </w:r>
      <w:r w:rsidRPr="00ED7869">
        <w:t>o multicast MBS session exists or the existing multicast MBS session fails to satisfy the QoS requirements</w:t>
      </w:r>
      <w:r w:rsidRPr="00ED7869">
        <w:rPr>
          <w:lang w:eastAsia="zh-CN"/>
        </w:rPr>
        <w:t>.</w:t>
      </w:r>
    </w:p>
    <w:p w14:paraId="5C42F3F2" w14:textId="77777777" w:rsidR="003B5679" w:rsidRPr="00ED7869" w:rsidRDefault="003B5679" w:rsidP="003B5679">
      <w:pPr>
        <w:pStyle w:val="B10"/>
      </w:pPr>
      <w:r w:rsidRPr="00ED7869">
        <w:t>2.</w:t>
      </w:r>
      <w:r w:rsidRPr="00ED7869">
        <w:tab/>
        <w:t xml:space="preserve">The MC service server may already retrieve the TMGI from the 5GC as specified in </w:t>
      </w:r>
      <w:r w:rsidRPr="00ED7869">
        <w:rPr>
          <w:lang w:eastAsia="zh-CN"/>
        </w:rPr>
        <w:t>TS 23.247 [19].</w:t>
      </w:r>
    </w:p>
    <w:p w14:paraId="0F956D00" w14:textId="77777777" w:rsidR="003B5679" w:rsidRPr="00ED7869" w:rsidRDefault="003B5679" w:rsidP="003B5679">
      <w:pPr>
        <w:pStyle w:val="TH"/>
        <w:rPr>
          <w:lang w:eastAsia="zh-CN"/>
        </w:rPr>
      </w:pPr>
      <w:r w:rsidRPr="00ED7869">
        <w:object w:dxaOrig="6036" w:dyaOrig="5676" w14:anchorId="2CF60C00">
          <v:shape id="_x0000_i1085" type="#_x0000_t75" style="width:301.3pt;height:283.4pt" o:ole="">
            <v:imagedata r:id="rId131" o:title=""/>
          </v:shape>
          <o:OLEObject Type="Embed" ProgID="Visio.Drawing.15" ShapeID="_x0000_i1085" DrawAspect="Content" ObjectID="_1716576020" r:id="rId132"/>
        </w:object>
      </w:r>
    </w:p>
    <w:p w14:paraId="7283438E" w14:textId="77777777" w:rsidR="003B5679" w:rsidRPr="00ED7869" w:rsidRDefault="003B5679" w:rsidP="003B5679">
      <w:pPr>
        <w:pStyle w:val="TF"/>
      </w:pPr>
      <w:r w:rsidRPr="00ED7869">
        <w:t>Figure 6.12.1.1-1: Dynamic multicast MBS session and service announcement</w:t>
      </w:r>
    </w:p>
    <w:p w14:paraId="30C3A562" w14:textId="77777777" w:rsidR="003B5679" w:rsidRPr="00250F0F" w:rsidRDefault="003B5679" w:rsidP="003B5679">
      <w:pPr>
        <w:pStyle w:val="B10"/>
      </w:pPr>
      <w:r w:rsidRPr="00ED7869">
        <w:t>1.</w:t>
      </w:r>
      <w:r w:rsidRPr="00ED7869">
        <w:tab/>
        <w:t xml:space="preserve">An MC service group communication session is established </w:t>
      </w:r>
      <w:r w:rsidRPr="00ED7869">
        <w:rPr>
          <w:lang w:eastAsia="zh-CN"/>
        </w:rPr>
        <w:t>as specified in TS 23.379 [3], TS 23.281 [4], or TS</w:t>
      </w:r>
      <w:r>
        <w:rPr>
          <w:lang w:eastAsia="zh-CN"/>
        </w:rPr>
        <w:t> 23.282 [5</w:t>
      </w:r>
      <w:r w:rsidRPr="00250F0F">
        <w:rPr>
          <w:lang w:eastAsia="zh-CN"/>
        </w:rPr>
        <w:t>]</w:t>
      </w:r>
      <w:r w:rsidRPr="00250F0F">
        <w:t>.</w:t>
      </w:r>
    </w:p>
    <w:p w14:paraId="5CAC71BF" w14:textId="77777777" w:rsidR="003B5679" w:rsidRPr="00F97A94" w:rsidRDefault="003B5679" w:rsidP="003B5679">
      <w:pPr>
        <w:pStyle w:val="B10"/>
      </w:pPr>
      <w:r w:rsidRPr="00F97A94">
        <w:t>2.</w:t>
      </w:r>
      <w:r w:rsidRPr="00F97A94">
        <w:tab/>
        <w:t xml:space="preserve">The downlink data is sent via </w:t>
      </w:r>
      <w:r w:rsidRPr="00F97A94">
        <w:rPr>
          <w:lang w:eastAsia="zh-CN"/>
        </w:rPr>
        <w:t>u</w:t>
      </w:r>
      <w:r w:rsidRPr="00F97A94">
        <w:t xml:space="preserve">nicast </w:t>
      </w:r>
      <w:r w:rsidRPr="00F97A94">
        <w:rPr>
          <w:lang w:eastAsia="zh-CN"/>
        </w:rPr>
        <w:t>d</w:t>
      </w:r>
      <w:r w:rsidRPr="00F97A94">
        <w:t>elivery.</w:t>
      </w:r>
    </w:p>
    <w:p w14:paraId="5E94A1B9" w14:textId="77777777" w:rsidR="003B5679" w:rsidRDefault="003B5679" w:rsidP="003B5679">
      <w:pPr>
        <w:pStyle w:val="B10"/>
        <w:rPr>
          <w:noProof/>
          <w:lang w:eastAsia="zh-CN"/>
        </w:rPr>
      </w:pPr>
      <w:r w:rsidRPr="00F97A94">
        <w:t>3.</w:t>
      </w:r>
      <w:r w:rsidRPr="00F97A94">
        <w:tab/>
        <w:t xml:space="preserve">The </w:t>
      </w:r>
      <w:r w:rsidRPr="00604220">
        <w:rPr>
          <w:lang w:eastAsia="zh-CN"/>
        </w:rPr>
        <w:t>MC service server</w:t>
      </w:r>
      <w:r w:rsidRPr="00604220">
        <w:t xml:space="preserve"> configures the multicast MBS session for the group communication session according to the procedures defined in </w:t>
      </w:r>
      <w:r w:rsidRPr="0016526B">
        <w:rPr>
          <w:lang w:eastAsia="zh-CN"/>
        </w:rPr>
        <w:t>3GPP TS 23.247 [19]</w:t>
      </w:r>
      <w:r w:rsidRPr="0016526B">
        <w:t>.</w:t>
      </w:r>
      <w:r w:rsidRPr="000E4DC9">
        <w:rPr>
          <w:noProof/>
          <w:lang w:eastAsia="zh-CN"/>
        </w:rPr>
        <w:t xml:space="preserve"> The multicast MBS session associated information is returned from the 5GC (e.g., TMGI, ingress address)</w:t>
      </w:r>
      <w:r>
        <w:rPr>
          <w:noProof/>
          <w:lang w:eastAsia="zh-CN"/>
        </w:rPr>
        <w:t>. If local MBS service is requested, the MC service server provides the MBS service area information to the 5GC.</w:t>
      </w:r>
    </w:p>
    <w:p w14:paraId="070D2149" w14:textId="77777777" w:rsidR="003B5679" w:rsidRDefault="003B5679" w:rsidP="003B5679">
      <w:pPr>
        <w:pStyle w:val="B10"/>
        <w:rPr>
          <w:lang w:eastAsia="zh-CN"/>
        </w:rPr>
      </w:pPr>
      <w:r>
        <w:rPr>
          <w:rFonts w:eastAsia="SimSun"/>
        </w:rPr>
        <w:tab/>
      </w:r>
      <w:r w:rsidRPr="005D3DF8">
        <w:rPr>
          <w:lang w:eastAsia="zh-CN"/>
        </w:rPr>
        <w:t xml:space="preserve">Optionally, </w:t>
      </w:r>
      <w:r>
        <w:rPr>
          <w:lang w:eastAsia="zh-CN"/>
        </w:rPr>
        <w:t>t</w:t>
      </w:r>
      <w:r w:rsidRPr="005D3DF8">
        <w:rPr>
          <w:lang w:eastAsia="zh-CN"/>
        </w:rPr>
        <w:t>he MC service server may decide also trigger the eMBMS bearer establishment to the underlying network entity (NEF, or BMSC, or joint entity of BMSC and MBSF) if some of the affiliated group members of the MC service group communications are accessing over 4G RAT type and with eMBMS capability.</w:t>
      </w:r>
    </w:p>
    <w:p w14:paraId="1DC2904A" w14:textId="77777777" w:rsidR="003B5679" w:rsidRPr="000E4DC9" w:rsidRDefault="003B5679" w:rsidP="003B5679">
      <w:pPr>
        <w:pStyle w:val="NO"/>
        <w:rPr>
          <w:lang w:eastAsia="zh-CN"/>
        </w:rPr>
      </w:pPr>
      <w:r>
        <w:t>NOTE:</w:t>
      </w:r>
      <w:r>
        <w:tab/>
        <w:t>It is implementation specific, that the MC service server can decide whether to trigger the establishment of eMBMS bearer (or the creation of MBS session) or unicast bearer (or unicast PDU session) to serve the MC service UE.</w:t>
      </w:r>
    </w:p>
    <w:p w14:paraId="4C262526" w14:textId="77777777" w:rsidR="003B5679" w:rsidRPr="00604220" w:rsidRDefault="003B5679" w:rsidP="003B5679">
      <w:pPr>
        <w:pStyle w:val="B10"/>
      </w:pPr>
      <w:r w:rsidRPr="00225B12">
        <w:t>4.</w:t>
      </w:r>
      <w:r w:rsidRPr="00225B12">
        <w:tab/>
        <w:t xml:space="preserve">The </w:t>
      </w:r>
      <w:r w:rsidRPr="00225B12">
        <w:rPr>
          <w:lang w:eastAsia="zh-CN"/>
        </w:rPr>
        <w:t xml:space="preserve">MC service server </w:t>
      </w:r>
      <w:r w:rsidRPr="00225B12">
        <w:t xml:space="preserve">provides service description information associated with the multicast MBS session (e.g., MBS session ID (i.e., TMGI or source specific IP </w:t>
      </w:r>
      <w:r w:rsidRPr="00E46FA1">
        <w:t>multicast address</w:t>
      </w:r>
      <w:r w:rsidRPr="00A7571B">
        <w:t>), SDP information, announcement acknowledgment</w:t>
      </w:r>
      <w:r w:rsidRPr="00F97A94">
        <w:t xml:space="preserve">, join status report indication). The join status report indication is included to instruct the MC service clients </w:t>
      </w:r>
      <w:r w:rsidRPr="00604220">
        <w:t xml:space="preserve">to report the join status after it has successfully joined the multicast MBS session and is able to receive the data over the multicast MBS session. </w:t>
      </w:r>
    </w:p>
    <w:p w14:paraId="6E6BFA78" w14:textId="77777777" w:rsidR="003B5679" w:rsidRDefault="003B5679" w:rsidP="003B5679">
      <w:pPr>
        <w:pStyle w:val="B10"/>
      </w:pPr>
      <w:r>
        <w:lastRenderedPageBreak/>
        <w:tab/>
        <w:t xml:space="preserve">If </w:t>
      </w:r>
      <w:r>
        <w:rPr>
          <w:noProof/>
          <w:lang w:eastAsia="zh-CN"/>
        </w:rPr>
        <w:t xml:space="preserve">local MBS service is used, the MC service server includes the </w:t>
      </w:r>
      <w:r>
        <w:t>MBS service area in the multicast MBS service announcement.</w:t>
      </w:r>
    </w:p>
    <w:p w14:paraId="3F74BB5D" w14:textId="77777777" w:rsidR="003B5679" w:rsidRDefault="003B5679" w:rsidP="003B5679">
      <w:pPr>
        <w:pStyle w:val="B10"/>
        <w:rPr>
          <w:rFonts w:eastAsia="Malgun Gothic"/>
          <w:lang w:eastAsia="ko-KR"/>
        </w:rPr>
      </w:pPr>
      <w:r w:rsidRPr="0016526B">
        <w:t>5.</w:t>
      </w:r>
      <w:r w:rsidRPr="0016526B">
        <w:tab/>
        <w:t>Th</w:t>
      </w:r>
      <w:r w:rsidRPr="0016526B">
        <w:rPr>
          <w:lang w:eastAsia="zh-CN"/>
        </w:rPr>
        <w:t>e MC service</w:t>
      </w:r>
      <w:r w:rsidRPr="0016526B">
        <w:t xml:space="preserve"> client stores the MBS session ID and other associated information.</w:t>
      </w:r>
      <w:r w:rsidRPr="0016526B">
        <w:rPr>
          <w:rFonts w:eastAsia="Malgun Gothic"/>
          <w:lang w:eastAsia="ko-KR"/>
        </w:rPr>
        <w:t xml:space="preserve"> </w:t>
      </w:r>
    </w:p>
    <w:p w14:paraId="7C44BCAB" w14:textId="77777777" w:rsidR="003B5679" w:rsidRPr="0016526B" w:rsidRDefault="003B5679" w:rsidP="003B5679">
      <w:pPr>
        <w:pStyle w:val="B10"/>
        <w:rPr>
          <w:lang w:eastAsia="zh-CN"/>
        </w:rPr>
      </w:pPr>
      <w:r>
        <w:rPr>
          <w:rFonts w:eastAsia="SimSun"/>
        </w:rPr>
        <w:tab/>
      </w:r>
      <w:r w:rsidRPr="005D3DF8">
        <w:rPr>
          <w:lang w:eastAsia="zh-CN"/>
        </w:rPr>
        <w:t>Optionally, if 4G eMBMS bearer(s) is established in step 4 the service announcement also includes information for 4G eMBMS bearer(s) or optionally the MBMS service announcement (4a) is sent with 4G eMBMS bearer(s) as specified in 3GPP TS 23.280 [2].</w:t>
      </w:r>
    </w:p>
    <w:p w14:paraId="7406DCCF" w14:textId="77777777" w:rsidR="003B5679" w:rsidRPr="00ED7869" w:rsidRDefault="003B5679" w:rsidP="003B5679">
      <w:pPr>
        <w:pStyle w:val="B10"/>
      </w:pPr>
      <w:r w:rsidRPr="005774C1">
        <w:t>6.</w:t>
      </w:r>
      <w:r w:rsidRPr="005774C1">
        <w:tab/>
        <w:t xml:space="preserve">Based on the multicast MBS service announcement, the MC service client determines to join the multicast MBS session with the received MBS session ID </w:t>
      </w:r>
      <w:r w:rsidRPr="004F7217">
        <w:rPr>
          <w:lang w:eastAsia="zh-CN"/>
        </w:rPr>
        <w:t>as specifie</w:t>
      </w:r>
      <w:r w:rsidRPr="00D16DD6">
        <w:rPr>
          <w:lang w:eastAsia="zh-CN"/>
        </w:rPr>
        <w:t>d in 3GPP TS 23.247[19</w:t>
      </w:r>
      <w:r w:rsidRPr="00ED7869">
        <w:rPr>
          <w:lang w:eastAsia="zh-CN"/>
        </w:rPr>
        <w:t>]</w:t>
      </w:r>
      <w:r w:rsidRPr="00ED7869">
        <w:t xml:space="preserve">. The multicast MBS session establishment is triggered by the first accepted UE Join request. </w:t>
      </w:r>
    </w:p>
    <w:p w14:paraId="4651F898" w14:textId="77777777" w:rsidR="003B5679" w:rsidRPr="00ED7869" w:rsidRDefault="003B5679" w:rsidP="003B5679">
      <w:pPr>
        <w:pStyle w:val="Heading4"/>
      </w:pPr>
      <w:bookmarkStart w:id="578" w:name="_Toc101262470"/>
      <w:r w:rsidRPr="00ED7869">
        <w:t>6.12.1.2</w:t>
      </w:r>
      <w:r w:rsidRPr="00ED7869">
        <w:tab/>
        <w:t>Information flows</w:t>
      </w:r>
      <w:bookmarkEnd w:id="578"/>
      <w:r w:rsidRPr="00ED7869">
        <w:t xml:space="preserve"> </w:t>
      </w:r>
    </w:p>
    <w:p w14:paraId="51BAC1C0" w14:textId="77777777" w:rsidR="003B5679" w:rsidRPr="00ED7869" w:rsidRDefault="003B5679" w:rsidP="003B5679">
      <w:pPr>
        <w:pStyle w:val="Heading5"/>
      </w:pPr>
      <w:bookmarkStart w:id="579" w:name="_Toc101262471"/>
      <w:r w:rsidRPr="00ED7869">
        <w:t>6.12.1.2.1</w:t>
      </w:r>
      <w:r w:rsidRPr="00ED7869">
        <w:tab/>
        <w:t>Multicast MBS service announcement</w:t>
      </w:r>
      <w:bookmarkEnd w:id="579"/>
    </w:p>
    <w:p w14:paraId="04A7B720" w14:textId="77777777" w:rsidR="003B5679" w:rsidRPr="00ED7869" w:rsidRDefault="003B5679" w:rsidP="003B5679">
      <w:r w:rsidRPr="00ED7869">
        <w:t>Table 6.12.1.2.</w:t>
      </w:r>
      <w:r w:rsidRPr="00ED7869">
        <w:rPr>
          <w:lang w:eastAsia="zh-CN"/>
        </w:rPr>
        <w:t>1-1</w:t>
      </w:r>
      <w:r w:rsidRPr="00ED7869">
        <w:t xml:space="preserve"> describes the information flow multicast MBS service</w:t>
      </w:r>
      <w:r w:rsidRPr="00ED7869">
        <w:rPr>
          <w:lang w:eastAsia="zh-CN"/>
        </w:rPr>
        <w:t xml:space="preserve"> </w:t>
      </w:r>
      <w:r w:rsidRPr="00ED7869">
        <w:t xml:space="preserve">announcement from the </w:t>
      </w:r>
      <w:r w:rsidRPr="00ED7869">
        <w:rPr>
          <w:lang w:eastAsia="zh-CN"/>
        </w:rPr>
        <w:t>MC service</w:t>
      </w:r>
      <w:r w:rsidRPr="00ED7869">
        <w:t xml:space="preserve"> </w:t>
      </w:r>
      <w:r w:rsidRPr="00ED7869">
        <w:rPr>
          <w:lang w:eastAsia="zh-CN"/>
        </w:rPr>
        <w:t>server</w:t>
      </w:r>
      <w:r w:rsidRPr="00ED7869">
        <w:t xml:space="preserve"> to the </w:t>
      </w:r>
      <w:r w:rsidRPr="00ED7869">
        <w:rPr>
          <w:lang w:eastAsia="zh-CN"/>
        </w:rPr>
        <w:t>MC service client</w:t>
      </w:r>
      <w:r w:rsidRPr="00ED7869">
        <w:t>.</w:t>
      </w:r>
    </w:p>
    <w:p w14:paraId="3128E7F8" w14:textId="77777777" w:rsidR="003B5679" w:rsidRPr="00ED7869" w:rsidRDefault="003B5679" w:rsidP="003B5679">
      <w:pPr>
        <w:pStyle w:val="TH"/>
        <w:rPr>
          <w:lang w:eastAsia="zh-CN"/>
        </w:rPr>
      </w:pPr>
      <w:r w:rsidRPr="00ED7869">
        <w:lastRenderedPageBreak/>
        <w:t>Table 6.12.1.2</w:t>
      </w:r>
      <w:r w:rsidRPr="00ED7869">
        <w:rPr>
          <w:lang w:eastAsia="zh-CN"/>
        </w:rPr>
        <w:t>.1</w:t>
      </w:r>
      <w:r w:rsidRPr="00ED7869">
        <w:t>-1: Multicast MBS</w:t>
      </w:r>
      <w:r w:rsidRPr="00ED7869">
        <w:rPr>
          <w:lang w:eastAsia="zh-CN"/>
        </w:rPr>
        <w:t xml:space="preserve"> service announcement</w:t>
      </w:r>
    </w:p>
    <w:tbl>
      <w:tblPr>
        <w:tblW w:w="8753" w:type="dxa"/>
        <w:jc w:val="center"/>
        <w:tblLayout w:type="fixed"/>
        <w:tblLook w:val="04A0" w:firstRow="1" w:lastRow="0" w:firstColumn="1" w:lastColumn="0" w:noHBand="0" w:noVBand="1"/>
      </w:tblPr>
      <w:tblGrid>
        <w:gridCol w:w="2880"/>
        <w:gridCol w:w="1440"/>
        <w:gridCol w:w="4433"/>
      </w:tblGrid>
      <w:tr w:rsidR="003B5679" w:rsidRPr="00ED7869" w14:paraId="3B9D5CA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957E86B" w14:textId="77777777" w:rsidR="003B5679" w:rsidRPr="00ED7869" w:rsidRDefault="003B5679" w:rsidP="00EF6320">
            <w:pPr>
              <w:pStyle w:val="TAH"/>
            </w:pPr>
            <w:r w:rsidRPr="00ED7869">
              <w:lastRenderedPageBreak/>
              <w:t>Information element</w:t>
            </w:r>
          </w:p>
        </w:tc>
        <w:tc>
          <w:tcPr>
            <w:tcW w:w="1440" w:type="dxa"/>
            <w:tcBorders>
              <w:top w:val="single" w:sz="4" w:space="0" w:color="000000"/>
              <w:left w:val="single" w:sz="4" w:space="0" w:color="000000"/>
              <w:bottom w:val="single" w:sz="4" w:space="0" w:color="000000"/>
              <w:right w:val="nil"/>
            </w:tcBorders>
            <w:hideMark/>
          </w:tcPr>
          <w:p w14:paraId="0C7C03C0" w14:textId="77777777" w:rsidR="003B5679" w:rsidRPr="00ED7869" w:rsidRDefault="003B5679" w:rsidP="00EF6320">
            <w:pPr>
              <w:pStyle w:val="TAH"/>
            </w:pPr>
            <w:r w:rsidRPr="00ED7869">
              <w:t>Status</w:t>
            </w:r>
          </w:p>
        </w:tc>
        <w:tc>
          <w:tcPr>
            <w:tcW w:w="4433" w:type="dxa"/>
            <w:tcBorders>
              <w:top w:val="single" w:sz="4" w:space="0" w:color="000000"/>
              <w:left w:val="single" w:sz="4" w:space="0" w:color="000000"/>
              <w:bottom w:val="single" w:sz="4" w:space="0" w:color="000000"/>
              <w:right w:val="single" w:sz="4" w:space="0" w:color="000000"/>
            </w:tcBorders>
            <w:hideMark/>
          </w:tcPr>
          <w:p w14:paraId="0CA89D0B" w14:textId="77777777" w:rsidR="003B5679" w:rsidRPr="00ED7869" w:rsidRDefault="003B5679" w:rsidP="00EF6320">
            <w:pPr>
              <w:pStyle w:val="TAH"/>
            </w:pPr>
            <w:r w:rsidRPr="00ED7869">
              <w:t>Description</w:t>
            </w:r>
          </w:p>
        </w:tc>
      </w:tr>
      <w:tr w:rsidR="003B5679" w:rsidRPr="00ED7869" w14:paraId="7D0EC3B3"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EF757B8" w14:textId="77777777" w:rsidR="003B5679" w:rsidRPr="00ED7869" w:rsidRDefault="003B5679" w:rsidP="00EF6320">
            <w:pPr>
              <w:pStyle w:val="TAL"/>
            </w:pPr>
            <w:r>
              <w:rPr>
                <w:rFonts w:hint="eastAsia"/>
              </w:rPr>
              <w:t>5G</w:t>
            </w:r>
            <w:r>
              <w:t xml:space="preserve"> MBS session information</w:t>
            </w:r>
          </w:p>
        </w:tc>
        <w:tc>
          <w:tcPr>
            <w:tcW w:w="1440" w:type="dxa"/>
            <w:tcBorders>
              <w:top w:val="single" w:sz="4" w:space="0" w:color="000000"/>
              <w:left w:val="single" w:sz="4" w:space="0" w:color="000000"/>
              <w:bottom w:val="single" w:sz="4" w:space="0" w:color="000000"/>
              <w:right w:val="nil"/>
            </w:tcBorders>
            <w:hideMark/>
          </w:tcPr>
          <w:p w14:paraId="11ECEF69" w14:textId="77777777" w:rsidR="003B5679" w:rsidRPr="00ED7869" w:rsidRDefault="003B5679" w:rsidP="00EF6320">
            <w:pPr>
              <w:pStyle w:val="TAL"/>
            </w:pPr>
            <w:r>
              <w:t>M</w:t>
            </w:r>
          </w:p>
        </w:tc>
        <w:tc>
          <w:tcPr>
            <w:tcW w:w="4433" w:type="dxa"/>
            <w:tcBorders>
              <w:top w:val="single" w:sz="4" w:space="0" w:color="000000"/>
              <w:left w:val="single" w:sz="4" w:space="0" w:color="000000"/>
              <w:bottom w:val="single" w:sz="4" w:space="0" w:color="000000"/>
              <w:right w:val="single" w:sz="4" w:space="0" w:color="000000"/>
            </w:tcBorders>
            <w:hideMark/>
          </w:tcPr>
          <w:p w14:paraId="49A94026" w14:textId="77777777" w:rsidR="003B5679" w:rsidRPr="00ED7869" w:rsidRDefault="003B5679" w:rsidP="00EF6320">
            <w:pPr>
              <w:pStyle w:val="TAL"/>
            </w:pPr>
            <w:r>
              <w:t>Providing the MBS session related information if MCX server decide to use 5G MBS session</w:t>
            </w:r>
            <w:r w:rsidRPr="00ED7869">
              <w:t xml:space="preserve"> to deliver MC service group communication data</w:t>
            </w:r>
            <w:r>
              <w:rPr>
                <w:rFonts w:hint="eastAsia"/>
              </w:rPr>
              <w:t>.</w:t>
            </w:r>
          </w:p>
        </w:tc>
      </w:tr>
      <w:tr w:rsidR="003B5679" w:rsidRPr="00ED7869" w14:paraId="2DDEC67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A769853" w14:textId="77777777" w:rsidR="003B5679" w:rsidRPr="00ED7869" w:rsidRDefault="003B5679" w:rsidP="00EF6320">
            <w:pPr>
              <w:pStyle w:val="TAL"/>
            </w:pPr>
            <w:r w:rsidRPr="00391363">
              <w:t>&gt;</w:t>
            </w:r>
            <w:r w:rsidRPr="00ED7869">
              <w:t>MBS session ID</w:t>
            </w:r>
          </w:p>
        </w:tc>
        <w:tc>
          <w:tcPr>
            <w:tcW w:w="1440" w:type="dxa"/>
            <w:tcBorders>
              <w:top w:val="single" w:sz="4" w:space="0" w:color="000000"/>
              <w:left w:val="single" w:sz="4" w:space="0" w:color="000000"/>
              <w:bottom w:val="single" w:sz="4" w:space="0" w:color="000000"/>
              <w:right w:val="nil"/>
            </w:tcBorders>
            <w:hideMark/>
          </w:tcPr>
          <w:p w14:paraId="72BE6A03" w14:textId="77777777" w:rsidR="003B5679" w:rsidRPr="00ED7869" w:rsidRDefault="003B5679" w:rsidP="00EF6320">
            <w:pPr>
              <w:pStyle w:val="TAL"/>
            </w:pPr>
            <w:r w:rsidRPr="00ED7869">
              <w:t>M</w:t>
            </w:r>
          </w:p>
        </w:tc>
        <w:tc>
          <w:tcPr>
            <w:tcW w:w="4433" w:type="dxa"/>
            <w:tcBorders>
              <w:top w:val="single" w:sz="4" w:space="0" w:color="000000"/>
              <w:left w:val="single" w:sz="4" w:space="0" w:color="000000"/>
              <w:bottom w:val="single" w:sz="4" w:space="0" w:color="000000"/>
              <w:right w:val="single" w:sz="4" w:space="0" w:color="000000"/>
            </w:tcBorders>
            <w:hideMark/>
          </w:tcPr>
          <w:p w14:paraId="0DF5E855" w14:textId="77777777" w:rsidR="003B5679" w:rsidRPr="00ED7869" w:rsidRDefault="003B5679" w:rsidP="00EF6320">
            <w:pPr>
              <w:pStyle w:val="TAL"/>
            </w:pPr>
            <w:r w:rsidRPr="00ED7869">
              <w:t>The identity of the MBS session used to deliver MC service group communication data. It is either TMGI for broadcast MBS and multicast MBS sessions, or source specific IP multicast address for multicast MBS session</w:t>
            </w:r>
          </w:p>
        </w:tc>
      </w:tr>
      <w:tr w:rsidR="003B5679" w:rsidRPr="00ED7869" w14:paraId="4E53975D"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66FB46B" w14:textId="77777777" w:rsidR="003B5679" w:rsidRPr="00ED7869" w:rsidRDefault="003B5679" w:rsidP="00EF6320">
            <w:pPr>
              <w:pStyle w:val="TAL"/>
            </w:pPr>
            <w:r w:rsidRPr="00391363">
              <w:t>&gt;</w:t>
            </w:r>
            <w:r w:rsidRPr="00ED7869">
              <w:t>MBS session mode</w:t>
            </w:r>
          </w:p>
        </w:tc>
        <w:tc>
          <w:tcPr>
            <w:tcW w:w="1440" w:type="dxa"/>
            <w:tcBorders>
              <w:top w:val="single" w:sz="4" w:space="0" w:color="000000"/>
              <w:left w:val="single" w:sz="4" w:space="0" w:color="000000"/>
              <w:bottom w:val="single" w:sz="4" w:space="0" w:color="000000"/>
              <w:right w:val="nil"/>
            </w:tcBorders>
            <w:hideMark/>
          </w:tcPr>
          <w:p w14:paraId="16693EC5" w14:textId="77777777" w:rsidR="003B5679" w:rsidRPr="00ED7869" w:rsidRDefault="003B5679" w:rsidP="00EF6320">
            <w:pPr>
              <w:pStyle w:val="TAL"/>
            </w:pPr>
            <w:r w:rsidRPr="00ED7869">
              <w:t>M</w:t>
            </w:r>
          </w:p>
        </w:tc>
        <w:tc>
          <w:tcPr>
            <w:tcW w:w="4433" w:type="dxa"/>
            <w:tcBorders>
              <w:top w:val="single" w:sz="4" w:space="0" w:color="000000"/>
              <w:left w:val="single" w:sz="4" w:space="0" w:color="000000"/>
              <w:bottom w:val="single" w:sz="4" w:space="0" w:color="000000"/>
              <w:right w:val="single" w:sz="4" w:space="0" w:color="000000"/>
            </w:tcBorders>
            <w:hideMark/>
          </w:tcPr>
          <w:p w14:paraId="5E99D37F" w14:textId="77777777" w:rsidR="003B5679" w:rsidRPr="00ED7869" w:rsidRDefault="003B5679" w:rsidP="00EF6320">
            <w:pPr>
              <w:pStyle w:val="TAL"/>
            </w:pPr>
            <w:r w:rsidRPr="00ED7869">
              <w:t>Indicate the service type of the MBS session, either a multicast MBS session or a broadcast MBS session</w:t>
            </w:r>
          </w:p>
        </w:tc>
      </w:tr>
      <w:tr w:rsidR="003B5679" w:rsidRPr="00ED7869" w14:paraId="33881F85"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7E297A9" w14:textId="77777777" w:rsidR="003B5679" w:rsidRPr="00ED7869" w:rsidRDefault="003B5679" w:rsidP="00EF6320">
            <w:pPr>
              <w:pStyle w:val="TAL"/>
            </w:pPr>
          </w:p>
        </w:tc>
        <w:tc>
          <w:tcPr>
            <w:tcW w:w="1440" w:type="dxa"/>
            <w:tcBorders>
              <w:top w:val="single" w:sz="4" w:space="0" w:color="000000"/>
              <w:left w:val="single" w:sz="4" w:space="0" w:color="000000"/>
              <w:bottom w:val="single" w:sz="4" w:space="0" w:color="000000"/>
              <w:right w:val="nil"/>
            </w:tcBorders>
            <w:hideMark/>
          </w:tcPr>
          <w:p w14:paraId="4AE1162B" w14:textId="77777777" w:rsidR="003B5679" w:rsidRPr="00ED7869" w:rsidRDefault="003B5679" w:rsidP="00EF6320">
            <w:pPr>
              <w:pStyle w:val="TAL"/>
            </w:pPr>
          </w:p>
        </w:tc>
        <w:tc>
          <w:tcPr>
            <w:tcW w:w="4433" w:type="dxa"/>
            <w:tcBorders>
              <w:top w:val="single" w:sz="4" w:space="0" w:color="000000"/>
              <w:left w:val="single" w:sz="4" w:space="0" w:color="000000"/>
              <w:bottom w:val="single" w:sz="4" w:space="0" w:color="000000"/>
              <w:right w:val="single" w:sz="4" w:space="0" w:color="000000"/>
            </w:tcBorders>
            <w:hideMark/>
          </w:tcPr>
          <w:p w14:paraId="381C5F7D" w14:textId="77777777" w:rsidR="003B5679" w:rsidRPr="00ED7869" w:rsidRDefault="003B5679" w:rsidP="00EF6320">
            <w:pPr>
              <w:pStyle w:val="TAL"/>
            </w:pPr>
          </w:p>
        </w:tc>
      </w:tr>
      <w:tr w:rsidR="003B5679" w:rsidRPr="00ED7869" w14:paraId="1F2375BE"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82DF462" w14:textId="77777777" w:rsidR="003B5679" w:rsidRPr="00ED7869" w:rsidRDefault="003B5679" w:rsidP="00EF6320">
            <w:pPr>
              <w:pStyle w:val="TAL"/>
            </w:pPr>
            <w:r w:rsidRPr="00391363">
              <w:t>&gt;</w:t>
            </w:r>
            <w:r w:rsidRPr="00ED7869">
              <w:t>SDP information</w:t>
            </w:r>
          </w:p>
        </w:tc>
        <w:tc>
          <w:tcPr>
            <w:tcW w:w="1440" w:type="dxa"/>
            <w:tcBorders>
              <w:top w:val="single" w:sz="4" w:space="0" w:color="000000"/>
              <w:left w:val="single" w:sz="4" w:space="0" w:color="000000"/>
              <w:bottom w:val="single" w:sz="4" w:space="0" w:color="000000"/>
              <w:right w:val="nil"/>
            </w:tcBorders>
            <w:hideMark/>
          </w:tcPr>
          <w:p w14:paraId="6604F684" w14:textId="77777777" w:rsidR="003B5679" w:rsidRPr="00ED7869" w:rsidRDefault="003B5679" w:rsidP="00EF6320">
            <w:pPr>
              <w:pStyle w:val="TAL"/>
            </w:pPr>
            <w:r w:rsidRPr="00ED7869">
              <w:t>M</w:t>
            </w:r>
          </w:p>
        </w:tc>
        <w:tc>
          <w:tcPr>
            <w:tcW w:w="4433" w:type="dxa"/>
            <w:tcBorders>
              <w:top w:val="single" w:sz="4" w:space="0" w:color="000000"/>
              <w:left w:val="single" w:sz="4" w:space="0" w:color="000000"/>
              <w:bottom w:val="single" w:sz="4" w:space="0" w:color="000000"/>
              <w:right w:val="single" w:sz="4" w:space="0" w:color="000000"/>
            </w:tcBorders>
            <w:hideMark/>
          </w:tcPr>
          <w:p w14:paraId="67721884" w14:textId="77777777" w:rsidR="003B5679" w:rsidRPr="00ED7869" w:rsidRDefault="003B5679" w:rsidP="00EF6320">
            <w:pPr>
              <w:pStyle w:val="TAL"/>
            </w:pPr>
            <w:r w:rsidRPr="00ED7869">
              <w:t>SDP related to application</w:t>
            </w:r>
            <w:r>
              <w:t>-</w:t>
            </w:r>
            <w:r w:rsidRPr="00ED7869">
              <w:t>level control signalling or media to be transmitted over the MBS session (e.g.</w:t>
            </w:r>
            <w:r>
              <w:t>,</w:t>
            </w:r>
            <w:r w:rsidRPr="00ED7869">
              <w:t xml:space="preserve"> codec, protocol ID, FEC information, IP address and ports)</w:t>
            </w:r>
          </w:p>
        </w:tc>
      </w:tr>
      <w:tr w:rsidR="003B5679" w:rsidRPr="00ED7869" w14:paraId="148B171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E68C22E" w14:textId="77777777" w:rsidR="003B5679" w:rsidRPr="00ED7869" w:rsidRDefault="003B5679" w:rsidP="00EF6320">
            <w:pPr>
              <w:pStyle w:val="TAL"/>
            </w:pPr>
            <w:r w:rsidRPr="00391363">
              <w:t>&gt;</w:t>
            </w:r>
            <w:r w:rsidRPr="00ED7869">
              <w:t>List of MBS Service Area information</w:t>
            </w:r>
          </w:p>
        </w:tc>
        <w:tc>
          <w:tcPr>
            <w:tcW w:w="1440" w:type="dxa"/>
            <w:tcBorders>
              <w:top w:val="single" w:sz="4" w:space="0" w:color="000000"/>
              <w:left w:val="single" w:sz="4" w:space="0" w:color="000000"/>
              <w:bottom w:val="single" w:sz="4" w:space="0" w:color="000000"/>
              <w:right w:val="nil"/>
            </w:tcBorders>
            <w:hideMark/>
          </w:tcPr>
          <w:p w14:paraId="03EE357B"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64867032" w14:textId="77777777" w:rsidR="003B5679" w:rsidRPr="00ED7869" w:rsidRDefault="003B5679" w:rsidP="00EF6320">
            <w:pPr>
              <w:pStyle w:val="TAL"/>
            </w:pPr>
            <w:r w:rsidRPr="00ED7869">
              <w:t>For the case of local MBS services, it indicates either multicast service area identifier(s) for multicast MBS session, or broadcast service area identifier(s) for broadcast MBS session</w:t>
            </w:r>
          </w:p>
        </w:tc>
      </w:tr>
      <w:tr w:rsidR="003B5679" w:rsidRPr="00ED7869" w14:paraId="22F757A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700A60B" w14:textId="77777777" w:rsidR="003B5679" w:rsidRPr="00ED7869" w:rsidRDefault="003B5679" w:rsidP="00EF6320">
            <w:pPr>
              <w:pStyle w:val="TAL"/>
            </w:pPr>
          </w:p>
        </w:tc>
        <w:tc>
          <w:tcPr>
            <w:tcW w:w="1440" w:type="dxa"/>
            <w:tcBorders>
              <w:top w:val="single" w:sz="4" w:space="0" w:color="000000"/>
              <w:left w:val="single" w:sz="4" w:space="0" w:color="000000"/>
              <w:bottom w:val="single" w:sz="4" w:space="0" w:color="000000"/>
              <w:right w:val="nil"/>
            </w:tcBorders>
            <w:hideMark/>
          </w:tcPr>
          <w:p w14:paraId="2EEEB6AF" w14:textId="77777777" w:rsidR="003B5679" w:rsidRPr="00ED7869" w:rsidRDefault="003B5679" w:rsidP="00EF6320">
            <w:pPr>
              <w:pStyle w:val="TAL"/>
            </w:pPr>
          </w:p>
        </w:tc>
        <w:tc>
          <w:tcPr>
            <w:tcW w:w="4433" w:type="dxa"/>
            <w:tcBorders>
              <w:top w:val="single" w:sz="4" w:space="0" w:color="000000"/>
              <w:left w:val="single" w:sz="4" w:space="0" w:color="000000"/>
              <w:bottom w:val="single" w:sz="4" w:space="0" w:color="000000"/>
              <w:right w:val="single" w:sz="4" w:space="0" w:color="000000"/>
            </w:tcBorders>
            <w:hideMark/>
          </w:tcPr>
          <w:p w14:paraId="16E32461" w14:textId="77777777" w:rsidR="003B5679" w:rsidRPr="00ED7869" w:rsidRDefault="003B5679" w:rsidP="00EF6320">
            <w:pPr>
              <w:pStyle w:val="TAL"/>
            </w:pPr>
          </w:p>
        </w:tc>
      </w:tr>
      <w:tr w:rsidR="003B5679" w:rsidRPr="00ED7869" w14:paraId="3085126B"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5EBA221" w14:textId="77777777" w:rsidR="003B5679" w:rsidRPr="00ED7869" w:rsidRDefault="003B5679" w:rsidP="00EF6320">
            <w:pPr>
              <w:pStyle w:val="TAL"/>
            </w:pPr>
            <w:r w:rsidRPr="00391363">
              <w:t>&gt;</w:t>
            </w:r>
            <w:r w:rsidRPr="00ED7869">
              <w:t>Multicast MBS session related information (NOTE</w:t>
            </w:r>
            <w:r>
              <w:t> </w:t>
            </w:r>
            <w:r w:rsidRPr="00ED7869">
              <w:t>1)</w:t>
            </w:r>
          </w:p>
        </w:tc>
        <w:tc>
          <w:tcPr>
            <w:tcW w:w="1440" w:type="dxa"/>
            <w:tcBorders>
              <w:top w:val="single" w:sz="4" w:space="0" w:color="000000"/>
              <w:left w:val="single" w:sz="4" w:space="0" w:color="000000"/>
              <w:bottom w:val="single" w:sz="4" w:space="0" w:color="000000"/>
              <w:right w:val="nil"/>
            </w:tcBorders>
            <w:hideMark/>
          </w:tcPr>
          <w:p w14:paraId="3BB77F64"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099EEA09" w14:textId="77777777" w:rsidR="003B5679" w:rsidRPr="00ED7869" w:rsidRDefault="003B5679" w:rsidP="00EF6320">
            <w:pPr>
              <w:pStyle w:val="TAL"/>
            </w:pPr>
            <w:r w:rsidRPr="00ED7869">
              <w:t xml:space="preserve">Additional information to be used by the MC service client to join the multicast MBS session </w:t>
            </w:r>
            <w:r>
              <w:t>such as PLMN ID of the default PLMN service provider in case of source specific IP multicast address, DNN, and SNSSAI of the PDU session associated with the multicast MBS session</w:t>
            </w:r>
          </w:p>
        </w:tc>
      </w:tr>
      <w:tr w:rsidR="003B5679" w:rsidRPr="00ED7869" w14:paraId="2A132A75"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C2060B8" w14:textId="77777777" w:rsidR="003B5679" w:rsidRPr="009642BF" w:rsidRDefault="003B5679" w:rsidP="00EF6320">
            <w:pPr>
              <w:pStyle w:val="TAL"/>
              <w:rPr>
                <w:lang w:val="fr-FR"/>
              </w:rPr>
            </w:pPr>
            <w:r w:rsidRPr="009642BF">
              <w:rPr>
                <w:lang w:val="fr-FR"/>
              </w:rPr>
              <w:t>&gt;</w:t>
            </w:r>
            <w:r w:rsidRPr="006577ED">
              <w:rPr>
                <w:lang w:val="fr-FR"/>
              </w:rPr>
              <w:t>MBS UE session join notification (NOTE 2)</w:t>
            </w:r>
          </w:p>
        </w:tc>
        <w:tc>
          <w:tcPr>
            <w:tcW w:w="1440" w:type="dxa"/>
            <w:tcBorders>
              <w:top w:val="single" w:sz="4" w:space="0" w:color="000000"/>
              <w:left w:val="single" w:sz="4" w:space="0" w:color="000000"/>
              <w:bottom w:val="single" w:sz="4" w:space="0" w:color="000000"/>
              <w:right w:val="nil"/>
            </w:tcBorders>
            <w:hideMark/>
          </w:tcPr>
          <w:p w14:paraId="012B687C"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7954176A" w14:textId="77777777" w:rsidR="003B5679" w:rsidRPr="00ED7869" w:rsidRDefault="003B5679" w:rsidP="00EF6320">
            <w:pPr>
              <w:pStyle w:val="TAL"/>
            </w:pPr>
            <w:r w:rsidRPr="00ED7869">
              <w:t>Indicate if the MC service server requires a notification from the MC service client once it has joined the multicast MBS session</w:t>
            </w:r>
          </w:p>
        </w:tc>
      </w:tr>
      <w:tr w:rsidR="003B5679" w:rsidRPr="00ED7869" w14:paraId="2E0DF3C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C508D91" w14:textId="77777777" w:rsidR="003B5679" w:rsidRPr="00ED7869" w:rsidRDefault="003B5679" w:rsidP="00EF6320">
            <w:pPr>
              <w:pStyle w:val="TAL"/>
            </w:pPr>
            <w:r w:rsidRPr="00ED7869">
              <w:t>Monitoring state (NOTE</w:t>
            </w:r>
            <w:r>
              <w:t> 3</w:t>
            </w:r>
            <w:r w:rsidRPr="00ED7869">
              <w:t>)</w:t>
            </w:r>
          </w:p>
        </w:tc>
        <w:tc>
          <w:tcPr>
            <w:tcW w:w="1440" w:type="dxa"/>
            <w:tcBorders>
              <w:top w:val="single" w:sz="4" w:space="0" w:color="000000"/>
              <w:left w:val="single" w:sz="4" w:space="0" w:color="000000"/>
              <w:bottom w:val="single" w:sz="4" w:space="0" w:color="000000"/>
              <w:right w:val="nil"/>
            </w:tcBorders>
            <w:hideMark/>
          </w:tcPr>
          <w:p w14:paraId="7953BCF4"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1C84CF35" w14:textId="77777777" w:rsidR="003B5679" w:rsidRPr="00ED7869" w:rsidRDefault="003B5679" w:rsidP="00EF6320">
            <w:pPr>
              <w:pStyle w:val="TAL"/>
            </w:pPr>
            <w:r w:rsidRPr="00ED7869">
              <w:t>Indicate if the MC service client is required to actively monitor the broadcast MBS session quality and report it to the MC service server</w:t>
            </w:r>
          </w:p>
        </w:tc>
      </w:tr>
      <w:tr w:rsidR="003B5679" w:rsidRPr="00ED7869" w14:paraId="57484F85"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84D023C" w14:textId="77777777" w:rsidR="003B5679" w:rsidRPr="00ED7869" w:rsidRDefault="003B5679" w:rsidP="00EF6320">
            <w:pPr>
              <w:pStyle w:val="TAL"/>
            </w:pPr>
            <w:r w:rsidRPr="00ED7869">
              <w:t>MC service group ID</w:t>
            </w:r>
          </w:p>
        </w:tc>
        <w:tc>
          <w:tcPr>
            <w:tcW w:w="1440" w:type="dxa"/>
            <w:tcBorders>
              <w:top w:val="single" w:sz="4" w:space="0" w:color="000000"/>
              <w:left w:val="single" w:sz="4" w:space="0" w:color="000000"/>
              <w:bottom w:val="single" w:sz="4" w:space="0" w:color="000000"/>
              <w:right w:val="nil"/>
            </w:tcBorders>
            <w:hideMark/>
          </w:tcPr>
          <w:p w14:paraId="6D5BB0CE"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719AB616" w14:textId="77777777" w:rsidR="003B5679" w:rsidRPr="00ED7869" w:rsidRDefault="003B5679" w:rsidP="00EF6320">
            <w:pPr>
              <w:pStyle w:val="TAL"/>
            </w:pPr>
            <w:r w:rsidRPr="00ED7869">
              <w:t>Indicate the MC service group ID associated to the MBS session</w:t>
            </w:r>
            <w:r>
              <w:rPr>
                <w:rFonts w:hint="eastAsia"/>
              </w:rPr>
              <w:t>/</w:t>
            </w:r>
            <w:r>
              <w:t>4G eMBMS bearer</w:t>
            </w:r>
          </w:p>
        </w:tc>
      </w:tr>
      <w:tr w:rsidR="003B5679" w:rsidRPr="00ED7869" w14:paraId="600DF05B"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C1F7FF4" w14:textId="77777777" w:rsidR="003B5679" w:rsidRPr="00ED7869" w:rsidRDefault="003B5679" w:rsidP="00EF6320">
            <w:pPr>
              <w:pStyle w:val="TAL"/>
            </w:pPr>
            <w:r w:rsidRPr="00ED7869">
              <w:t>Service announcement acknowledgement</w:t>
            </w:r>
          </w:p>
        </w:tc>
        <w:tc>
          <w:tcPr>
            <w:tcW w:w="1440" w:type="dxa"/>
            <w:tcBorders>
              <w:top w:val="single" w:sz="4" w:space="0" w:color="000000"/>
              <w:left w:val="single" w:sz="4" w:space="0" w:color="000000"/>
              <w:bottom w:val="single" w:sz="4" w:space="0" w:color="000000"/>
              <w:right w:val="nil"/>
            </w:tcBorders>
            <w:hideMark/>
          </w:tcPr>
          <w:p w14:paraId="2F7C76ED" w14:textId="77777777" w:rsidR="003B5679" w:rsidRPr="00ED7869" w:rsidRDefault="003B5679" w:rsidP="00EF6320">
            <w:pPr>
              <w:pStyle w:val="TAL"/>
            </w:pPr>
            <w:r w:rsidRPr="00ED7869">
              <w:t>O</w:t>
            </w:r>
          </w:p>
        </w:tc>
        <w:tc>
          <w:tcPr>
            <w:tcW w:w="4433" w:type="dxa"/>
            <w:tcBorders>
              <w:top w:val="single" w:sz="4" w:space="0" w:color="000000"/>
              <w:left w:val="single" w:sz="4" w:space="0" w:color="000000"/>
              <w:bottom w:val="single" w:sz="4" w:space="0" w:color="000000"/>
              <w:right w:val="single" w:sz="4" w:space="0" w:color="000000"/>
            </w:tcBorders>
            <w:hideMark/>
          </w:tcPr>
          <w:p w14:paraId="54EB4048" w14:textId="77777777" w:rsidR="003B5679" w:rsidRPr="00ED7869" w:rsidRDefault="003B5679" w:rsidP="00EF6320">
            <w:pPr>
              <w:pStyle w:val="TAL"/>
            </w:pPr>
            <w:r w:rsidRPr="00ED7869">
              <w:t>Indicate if the MC service server requires an acknowledgement to the MBS service announcement</w:t>
            </w:r>
          </w:p>
        </w:tc>
      </w:tr>
      <w:tr w:rsidR="003B5679" w:rsidRPr="00ED7869" w14:paraId="4F71DAC4"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1CAC9F9" w14:textId="77777777" w:rsidR="003B5679" w:rsidRPr="00ED7869" w:rsidRDefault="003B5679" w:rsidP="00EF6320">
            <w:pPr>
              <w:pStyle w:val="TAL"/>
            </w:pPr>
            <w:r>
              <w:rPr>
                <w:rFonts w:hint="eastAsia"/>
              </w:rPr>
              <w:t xml:space="preserve"> </w:t>
            </w:r>
            <w:r>
              <w:t>4G eMBMS bearer information</w:t>
            </w:r>
          </w:p>
        </w:tc>
        <w:tc>
          <w:tcPr>
            <w:tcW w:w="1440" w:type="dxa"/>
            <w:tcBorders>
              <w:top w:val="single" w:sz="4" w:space="0" w:color="000000"/>
              <w:left w:val="single" w:sz="4" w:space="0" w:color="000000"/>
              <w:bottom w:val="single" w:sz="4" w:space="0" w:color="000000"/>
              <w:right w:val="nil"/>
            </w:tcBorders>
            <w:hideMark/>
          </w:tcPr>
          <w:p w14:paraId="2BB3130D" w14:textId="77777777" w:rsidR="003B5679" w:rsidRPr="00ED7869" w:rsidRDefault="003B5679" w:rsidP="00EF6320">
            <w:pPr>
              <w:pStyle w:val="TAL"/>
            </w:pPr>
            <w:r>
              <w:t>O</w:t>
            </w:r>
          </w:p>
        </w:tc>
        <w:tc>
          <w:tcPr>
            <w:tcW w:w="4433" w:type="dxa"/>
            <w:tcBorders>
              <w:top w:val="single" w:sz="4" w:space="0" w:color="000000"/>
              <w:left w:val="single" w:sz="4" w:space="0" w:color="000000"/>
              <w:bottom w:val="single" w:sz="4" w:space="0" w:color="000000"/>
              <w:right w:val="single" w:sz="4" w:space="0" w:color="000000"/>
            </w:tcBorders>
            <w:hideMark/>
          </w:tcPr>
          <w:p w14:paraId="0FEE990A" w14:textId="77777777" w:rsidR="003B5679" w:rsidRPr="00ED7869" w:rsidRDefault="003B5679" w:rsidP="00EF6320">
            <w:pPr>
              <w:pStyle w:val="TAL"/>
            </w:pPr>
            <w:r>
              <w:t xml:space="preserve">Providing the 4G eMBMS bearer related information if MCX server decide to use 4G eMBMS additionally with 5G MBS session </w:t>
            </w:r>
            <w:r w:rsidRPr="00ED7869">
              <w:t>to deliver MC service group communication data</w:t>
            </w:r>
            <w:r>
              <w:t>.</w:t>
            </w:r>
          </w:p>
        </w:tc>
      </w:tr>
      <w:tr w:rsidR="003B5679" w:rsidRPr="00ED7869" w14:paraId="67AD6C6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DE26BA4" w14:textId="77777777" w:rsidR="003B5679" w:rsidRPr="009027A7" w:rsidRDefault="003B5679" w:rsidP="00EF6320">
            <w:pPr>
              <w:pStyle w:val="TAL"/>
            </w:pPr>
            <w:r w:rsidRPr="00391363">
              <w:t>&gt;</w:t>
            </w:r>
            <w:r w:rsidRPr="00352049">
              <w:t>TMGI</w:t>
            </w:r>
            <w:r>
              <w:t xml:space="preserve"> (NOTE 4)</w:t>
            </w:r>
          </w:p>
        </w:tc>
        <w:tc>
          <w:tcPr>
            <w:tcW w:w="1440" w:type="dxa"/>
            <w:tcBorders>
              <w:top w:val="single" w:sz="4" w:space="0" w:color="000000"/>
              <w:left w:val="single" w:sz="4" w:space="0" w:color="000000"/>
              <w:bottom w:val="single" w:sz="4" w:space="0" w:color="000000"/>
              <w:right w:val="nil"/>
            </w:tcBorders>
            <w:hideMark/>
          </w:tcPr>
          <w:p w14:paraId="524855A2" w14:textId="77777777" w:rsidR="003B5679" w:rsidRPr="00ED7869" w:rsidRDefault="003B5679" w:rsidP="00EF6320">
            <w:pPr>
              <w:pStyle w:val="TAL"/>
            </w:pPr>
            <w:r w:rsidRPr="00352049">
              <w:t>M</w:t>
            </w:r>
          </w:p>
        </w:tc>
        <w:tc>
          <w:tcPr>
            <w:tcW w:w="4433" w:type="dxa"/>
            <w:tcBorders>
              <w:top w:val="single" w:sz="4" w:space="0" w:color="000000"/>
              <w:left w:val="single" w:sz="4" w:space="0" w:color="000000"/>
              <w:bottom w:val="single" w:sz="4" w:space="0" w:color="000000"/>
              <w:right w:val="single" w:sz="4" w:space="0" w:color="000000"/>
            </w:tcBorders>
            <w:hideMark/>
          </w:tcPr>
          <w:p w14:paraId="3C0A06A3" w14:textId="77777777" w:rsidR="003B5679" w:rsidRPr="00ED7869" w:rsidRDefault="003B5679" w:rsidP="00EF6320">
            <w:pPr>
              <w:pStyle w:val="TAL"/>
            </w:pPr>
            <w:r w:rsidRPr="00352049">
              <w:t>TMGI information</w:t>
            </w:r>
          </w:p>
        </w:tc>
      </w:tr>
      <w:tr w:rsidR="003B5679" w:rsidRPr="00ED7869" w14:paraId="0D88D8B3"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325DAA2" w14:textId="77777777" w:rsidR="003B5679" w:rsidRDefault="003B5679" w:rsidP="00EF6320">
            <w:pPr>
              <w:pStyle w:val="TAL"/>
            </w:pPr>
            <w:r w:rsidRPr="00391363">
              <w:t>&gt;</w:t>
            </w:r>
            <w:r w:rsidRPr="00352049">
              <w:t>Alternative TMGI</w:t>
            </w:r>
          </w:p>
        </w:tc>
        <w:tc>
          <w:tcPr>
            <w:tcW w:w="1440" w:type="dxa"/>
            <w:tcBorders>
              <w:top w:val="single" w:sz="4" w:space="0" w:color="000000"/>
              <w:left w:val="single" w:sz="4" w:space="0" w:color="000000"/>
              <w:bottom w:val="single" w:sz="4" w:space="0" w:color="000000"/>
              <w:right w:val="nil"/>
            </w:tcBorders>
            <w:hideMark/>
          </w:tcPr>
          <w:p w14:paraId="5E413970" w14:textId="77777777" w:rsidR="003B5679" w:rsidRPr="00ED7869" w:rsidRDefault="003B5679" w:rsidP="00EF6320">
            <w:pPr>
              <w:pStyle w:val="TAL"/>
            </w:pPr>
            <w:r w:rsidRPr="00352049">
              <w:t>O</w:t>
            </w:r>
          </w:p>
        </w:tc>
        <w:tc>
          <w:tcPr>
            <w:tcW w:w="4433" w:type="dxa"/>
            <w:tcBorders>
              <w:top w:val="single" w:sz="4" w:space="0" w:color="000000"/>
              <w:left w:val="single" w:sz="4" w:space="0" w:color="000000"/>
              <w:bottom w:val="single" w:sz="4" w:space="0" w:color="000000"/>
              <w:right w:val="single" w:sz="4" w:space="0" w:color="000000"/>
            </w:tcBorders>
            <w:hideMark/>
          </w:tcPr>
          <w:p w14:paraId="07456D90" w14:textId="77777777" w:rsidR="003B5679" w:rsidRPr="00ED7869" w:rsidRDefault="003B5679" w:rsidP="00EF6320">
            <w:pPr>
              <w:pStyle w:val="TAL"/>
            </w:pPr>
            <w:r w:rsidRPr="00352049">
              <w:t>A list of additional alternative TMGI may be included and used in roaming scenarios.</w:t>
            </w:r>
          </w:p>
        </w:tc>
      </w:tr>
      <w:tr w:rsidR="003B5679" w:rsidRPr="00ED7869" w14:paraId="61EA3DC2"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5EE0505" w14:textId="77777777" w:rsidR="003B5679" w:rsidRDefault="003B5679" w:rsidP="00EF6320">
            <w:pPr>
              <w:pStyle w:val="TAL"/>
            </w:pPr>
            <w:r w:rsidRPr="00391363">
              <w:t>&gt;</w:t>
            </w:r>
            <w:r w:rsidRPr="00352049">
              <w:t>QCI</w:t>
            </w:r>
          </w:p>
        </w:tc>
        <w:tc>
          <w:tcPr>
            <w:tcW w:w="1440" w:type="dxa"/>
            <w:tcBorders>
              <w:top w:val="single" w:sz="4" w:space="0" w:color="000000"/>
              <w:left w:val="single" w:sz="4" w:space="0" w:color="000000"/>
              <w:bottom w:val="single" w:sz="4" w:space="0" w:color="000000"/>
              <w:right w:val="nil"/>
            </w:tcBorders>
            <w:hideMark/>
          </w:tcPr>
          <w:p w14:paraId="27438149" w14:textId="77777777" w:rsidR="003B5679" w:rsidRPr="00ED7869" w:rsidRDefault="003B5679" w:rsidP="00EF6320">
            <w:pPr>
              <w:pStyle w:val="TAL"/>
            </w:pPr>
            <w:r w:rsidRPr="00352049">
              <w:t>O</w:t>
            </w:r>
          </w:p>
        </w:tc>
        <w:tc>
          <w:tcPr>
            <w:tcW w:w="4433" w:type="dxa"/>
            <w:tcBorders>
              <w:top w:val="single" w:sz="4" w:space="0" w:color="000000"/>
              <w:left w:val="single" w:sz="4" w:space="0" w:color="000000"/>
              <w:bottom w:val="single" w:sz="4" w:space="0" w:color="000000"/>
              <w:right w:val="single" w:sz="4" w:space="0" w:color="000000"/>
            </w:tcBorders>
            <w:hideMark/>
          </w:tcPr>
          <w:p w14:paraId="63C399A5" w14:textId="77777777" w:rsidR="003B5679" w:rsidRPr="00ED7869" w:rsidRDefault="003B5679" w:rsidP="00EF6320">
            <w:pPr>
              <w:pStyle w:val="TAL"/>
            </w:pPr>
            <w:r w:rsidRPr="00352049">
              <w:t>QCI information used by the ProSe UE-Network Relay to determine the ProSe Per-Packet Priority value to be applied for the multicast packets relayed to Remote UE over PC5</w:t>
            </w:r>
          </w:p>
        </w:tc>
      </w:tr>
      <w:tr w:rsidR="003B5679" w:rsidRPr="00ED7869" w14:paraId="43D6812B"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2502E1D" w14:textId="77777777" w:rsidR="003B5679" w:rsidRDefault="003B5679" w:rsidP="00EF6320">
            <w:pPr>
              <w:pStyle w:val="TAL"/>
            </w:pPr>
            <w:r w:rsidRPr="00391363">
              <w:t>&gt;</w:t>
            </w:r>
            <w:r w:rsidRPr="00352049">
              <w:t>List of service area identifier</w:t>
            </w:r>
          </w:p>
        </w:tc>
        <w:tc>
          <w:tcPr>
            <w:tcW w:w="1440" w:type="dxa"/>
            <w:tcBorders>
              <w:top w:val="single" w:sz="4" w:space="0" w:color="000000"/>
              <w:left w:val="single" w:sz="4" w:space="0" w:color="000000"/>
              <w:bottom w:val="single" w:sz="4" w:space="0" w:color="000000"/>
              <w:right w:val="nil"/>
            </w:tcBorders>
            <w:hideMark/>
          </w:tcPr>
          <w:p w14:paraId="09060B4B" w14:textId="77777777" w:rsidR="003B5679" w:rsidRPr="00ED7869" w:rsidRDefault="003B5679" w:rsidP="00EF6320">
            <w:pPr>
              <w:pStyle w:val="TAL"/>
            </w:pPr>
            <w:r w:rsidRPr="00352049">
              <w:t>M</w:t>
            </w:r>
          </w:p>
        </w:tc>
        <w:tc>
          <w:tcPr>
            <w:tcW w:w="4433" w:type="dxa"/>
            <w:tcBorders>
              <w:top w:val="single" w:sz="4" w:space="0" w:color="000000"/>
              <w:left w:val="single" w:sz="4" w:space="0" w:color="000000"/>
              <w:bottom w:val="single" w:sz="4" w:space="0" w:color="000000"/>
              <w:right w:val="single" w:sz="4" w:space="0" w:color="000000"/>
            </w:tcBorders>
            <w:hideMark/>
          </w:tcPr>
          <w:p w14:paraId="47EC005B" w14:textId="77777777" w:rsidR="003B5679" w:rsidRPr="00ED7869" w:rsidRDefault="003B5679" w:rsidP="00EF6320">
            <w:pPr>
              <w:pStyle w:val="TAL"/>
            </w:pPr>
            <w:r w:rsidRPr="00352049">
              <w:t>A list of service area identifier for the applicable MBMS broadcast area.</w:t>
            </w:r>
          </w:p>
        </w:tc>
      </w:tr>
      <w:tr w:rsidR="003B5679" w:rsidRPr="00ED7869" w14:paraId="6840C480"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7262DDC" w14:textId="77777777" w:rsidR="003B5679" w:rsidRDefault="003B5679" w:rsidP="00EF6320">
            <w:pPr>
              <w:pStyle w:val="TAL"/>
            </w:pPr>
            <w:r w:rsidRPr="00391363">
              <w:t>&gt;</w:t>
            </w:r>
            <w:r w:rsidRPr="00352049">
              <w:t>Frequency</w:t>
            </w:r>
          </w:p>
        </w:tc>
        <w:tc>
          <w:tcPr>
            <w:tcW w:w="1440" w:type="dxa"/>
            <w:tcBorders>
              <w:top w:val="single" w:sz="4" w:space="0" w:color="000000"/>
              <w:left w:val="single" w:sz="4" w:space="0" w:color="000000"/>
              <w:bottom w:val="single" w:sz="4" w:space="0" w:color="000000"/>
              <w:right w:val="nil"/>
            </w:tcBorders>
            <w:hideMark/>
          </w:tcPr>
          <w:p w14:paraId="2EB9FF3B" w14:textId="77777777" w:rsidR="003B5679" w:rsidRPr="00ED7869" w:rsidRDefault="003B5679" w:rsidP="00EF6320">
            <w:pPr>
              <w:pStyle w:val="TAL"/>
            </w:pPr>
            <w:r w:rsidRPr="00352049">
              <w:t>O</w:t>
            </w:r>
          </w:p>
        </w:tc>
        <w:tc>
          <w:tcPr>
            <w:tcW w:w="4433" w:type="dxa"/>
            <w:tcBorders>
              <w:top w:val="single" w:sz="4" w:space="0" w:color="000000"/>
              <w:left w:val="single" w:sz="4" w:space="0" w:color="000000"/>
              <w:bottom w:val="single" w:sz="4" w:space="0" w:color="000000"/>
              <w:right w:val="single" w:sz="4" w:space="0" w:color="000000"/>
            </w:tcBorders>
            <w:hideMark/>
          </w:tcPr>
          <w:p w14:paraId="308137A7" w14:textId="77777777" w:rsidR="003B5679" w:rsidRPr="00ED7869" w:rsidRDefault="003B5679" w:rsidP="00EF6320">
            <w:pPr>
              <w:pStyle w:val="TAL"/>
            </w:pPr>
            <w:r w:rsidRPr="00352049">
              <w:t>Identification of frequency if multi carrier support is provided</w:t>
            </w:r>
          </w:p>
        </w:tc>
      </w:tr>
      <w:tr w:rsidR="003B5679" w:rsidRPr="00352049" w14:paraId="43F68B8D"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7BF639B" w14:textId="77777777" w:rsidR="003B5679" w:rsidRPr="00391363" w:rsidRDefault="003B5679" w:rsidP="00EF6320">
            <w:pPr>
              <w:pStyle w:val="TAL"/>
            </w:pPr>
            <w:r w:rsidRPr="00391363">
              <w:t>&gt;</w:t>
            </w:r>
            <w:r w:rsidRPr="00352049">
              <w:t xml:space="preserve">Unicast status </w:t>
            </w:r>
          </w:p>
        </w:tc>
        <w:tc>
          <w:tcPr>
            <w:tcW w:w="1440" w:type="dxa"/>
            <w:tcBorders>
              <w:top w:val="single" w:sz="4" w:space="0" w:color="000000"/>
              <w:left w:val="single" w:sz="4" w:space="0" w:color="000000"/>
              <w:bottom w:val="single" w:sz="4" w:space="0" w:color="000000"/>
              <w:right w:val="nil"/>
            </w:tcBorders>
            <w:hideMark/>
          </w:tcPr>
          <w:p w14:paraId="245CE383" w14:textId="77777777" w:rsidR="003B5679" w:rsidRPr="00352049" w:rsidRDefault="003B5679" w:rsidP="00EF6320">
            <w:pPr>
              <w:pStyle w:val="TAL"/>
            </w:pPr>
            <w:r w:rsidRPr="00352049">
              <w:t>O</w:t>
            </w:r>
          </w:p>
        </w:tc>
        <w:tc>
          <w:tcPr>
            <w:tcW w:w="4433" w:type="dxa"/>
            <w:tcBorders>
              <w:top w:val="single" w:sz="4" w:space="0" w:color="000000"/>
              <w:left w:val="single" w:sz="4" w:space="0" w:color="000000"/>
              <w:bottom w:val="single" w:sz="4" w:space="0" w:color="000000"/>
              <w:right w:val="single" w:sz="4" w:space="0" w:color="000000"/>
            </w:tcBorders>
            <w:hideMark/>
          </w:tcPr>
          <w:p w14:paraId="1A90E6E4" w14:textId="77777777" w:rsidR="003B5679" w:rsidRPr="00352049" w:rsidRDefault="003B5679" w:rsidP="00EF6320">
            <w:pPr>
              <w:pStyle w:val="TAL"/>
            </w:pPr>
            <w:r w:rsidRPr="00352049">
              <w:t>An indication that the listening status of the unicast bearer is requested.</w:t>
            </w:r>
          </w:p>
        </w:tc>
      </w:tr>
      <w:tr w:rsidR="003B5679" w:rsidRPr="00ED7869" w14:paraId="0ED4ED4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4546814" w14:textId="77777777" w:rsidR="003B5679" w:rsidRDefault="003B5679" w:rsidP="00EF6320">
            <w:pPr>
              <w:pStyle w:val="TAL"/>
            </w:pPr>
            <w:r w:rsidRPr="00391363">
              <w:t>&gt;</w:t>
            </w:r>
            <w:r w:rsidRPr="00352049">
              <w:t>SDP information</w:t>
            </w:r>
          </w:p>
        </w:tc>
        <w:tc>
          <w:tcPr>
            <w:tcW w:w="1440" w:type="dxa"/>
            <w:tcBorders>
              <w:top w:val="single" w:sz="4" w:space="0" w:color="000000"/>
              <w:left w:val="single" w:sz="4" w:space="0" w:color="000000"/>
              <w:bottom w:val="single" w:sz="4" w:space="0" w:color="000000"/>
              <w:right w:val="nil"/>
            </w:tcBorders>
            <w:hideMark/>
          </w:tcPr>
          <w:p w14:paraId="1529A887" w14:textId="77777777" w:rsidR="003B5679" w:rsidRPr="00ED7869" w:rsidRDefault="003B5679" w:rsidP="00EF6320">
            <w:pPr>
              <w:pStyle w:val="TAL"/>
            </w:pPr>
            <w:r w:rsidRPr="00352049">
              <w:t>M</w:t>
            </w:r>
          </w:p>
        </w:tc>
        <w:tc>
          <w:tcPr>
            <w:tcW w:w="4433" w:type="dxa"/>
            <w:tcBorders>
              <w:top w:val="single" w:sz="4" w:space="0" w:color="000000"/>
              <w:left w:val="single" w:sz="4" w:space="0" w:color="000000"/>
              <w:bottom w:val="single" w:sz="4" w:space="0" w:color="000000"/>
              <w:right w:val="single" w:sz="4" w:space="0" w:color="000000"/>
            </w:tcBorders>
            <w:hideMark/>
          </w:tcPr>
          <w:p w14:paraId="7A32EDAD" w14:textId="77777777" w:rsidR="003B5679" w:rsidRPr="00ED7869" w:rsidRDefault="003B5679" w:rsidP="00EF6320">
            <w:pPr>
              <w:pStyle w:val="TAL"/>
            </w:pPr>
            <w:r w:rsidRPr="00352049">
              <w:t>SDP with media and floor control information applicable to groups that can use this bearer (e.g. codec, protocol id, FEC information)</w:t>
            </w:r>
          </w:p>
        </w:tc>
      </w:tr>
      <w:tr w:rsidR="003B5679" w:rsidRPr="00ED7869" w14:paraId="5FD7033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99E7D34" w14:textId="77777777" w:rsidR="003B5679" w:rsidRDefault="003B5679" w:rsidP="00EF6320">
            <w:pPr>
              <w:pStyle w:val="TAL"/>
            </w:pPr>
            <w:r w:rsidRPr="00391363">
              <w:t>&gt;</w:t>
            </w:r>
            <w:r w:rsidRPr="00352049">
              <w:t>ROHC information</w:t>
            </w:r>
          </w:p>
        </w:tc>
        <w:tc>
          <w:tcPr>
            <w:tcW w:w="1440" w:type="dxa"/>
            <w:tcBorders>
              <w:top w:val="single" w:sz="4" w:space="0" w:color="000000"/>
              <w:left w:val="single" w:sz="4" w:space="0" w:color="000000"/>
              <w:bottom w:val="single" w:sz="4" w:space="0" w:color="000000"/>
              <w:right w:val="nil"/>
            </w:tcBorders>
            <w:hideMark/>
          </w:tcPr>
          <w:p w14:paraId="7035FC45" w14:textId="77777777" w:rsidR="003B5679" w:rsidRPr="00ED7869" w:rsidRDefault="003B5679" w:rsidP="00EF6320">
            <w:pPr>
              <w:pStyle w:val="TAL"/>
            </w:pPr>
            <w:r w:rsidRPr="00352049">
              <w:t>O</w:t>
            </w:r>
          </w:p>
        </w:tc>
        <w:tc>
          <w:tcPr>
            <w:tcW w:w="4433" w:type="dxa"/>
            <w:tcBorders>
              <w:top w:val="single" w:sz="4" w:space="0" w:color="000000"/>
              <w:left w:val="single" w:sz="4" w:space="0" w:color="000000"/>
              <w:bottom w:val="single" w:sz="4" w:space="0" w:color="000000"/>
              <w:right w:val="single" w:sz="4" w:space="0" w:color="000000"/>
            </w:tcBorders>
            <w:hideMark/>
          </w:tcPr>
          <w:p w14:paraId="621BCEBD" w14:textId="77777777" w:rsidR="003B5679" w:rsidRPr="00ED7869" w:rsidRDefault="003B5679" w:rsidP="00EF6320">
            <w:pPr>
              <w:pStyle w:val="TAL"/>
            </w:pPr>
            <w:r w:rsidRPr="00352049">
              <w:t>Indicate the usage of ROHC and provide the parameters of the ROHC channel to signal to the ROHC decoder.</w:t>
            </w:r>
          </w:p>
        </w:tc>
      </w:tr>
      <w:tr w:rsidR="003B5679" w:rsidRPr="00ED7869" w14:paraId="0443A250" w14:textId="77777777" w:rsidTr="00EF6320">
        <w:trPr>
          <w:jc w:val="center"/>
        </w:trPr>
        <w:tc>
          <w:tcPr>
            <w:tcW w:w="8753" w:type="dxa"/>
            <w:gridSpan w:val="3"/>
            <w:tcBorders>
              <w:top w:val="single" w:sz="4" w:space="0" w:color="000000"/>
              <w:left w:val="single" w:sz="4" w:space="0" w:color="000000"/>
              <w:bottom w:val="single" w:sz="4" w:space="0" w:color="000000"/>
              <w:right w:val="single" w:sz="4" w:space="0" w:color="000000"/>
            </w:tcBorders>
          </w:tcPr>
          <w:p w14:paraId="56A478E1" w14:textId="77777777" w:rsidR="003B5679" w:rsidRDefault="003B5679" w:rsidP="00EF6320">
            <w:pPr>
              <w:pStyle w:val="TAN"/>
            </w:pPr>
            <w:r>
              <w:t>NOTE 1:</w:t>
            </w:r>
            <w:r w:rsidRPr="00ED7869">
              <w:tab/>
            </w:r>
            <w:r>
              <w:t>Such information may be pre-configured in the MC service UE, or provided in any other implementation specific way</w:t>
            </w:r>
            <w:r w:rsidRPr="00ED7869">
              <w:t xml:space="preserve"> </w:t>
            </w:r>
          </w:p>
          <w:p w14:paraId="7EBE2647" w14:textId="77777777" w:rsidR="003B5679" w:rsidRPr="00ED7869" w:rsidRDefault="003B5679" w:rsidP="00EF6320">
            <w:pPr>
              <w:pStyle w:val="TAN"/>
            </w:pPr>
            <w:r w:rsidRPr="00ED7869">
              <w:t xml:space="preserve">NOTE </w:t>
            </w:r>
            <w:r>
              <w:t>2</w:t>
            </w:r>
            <w:r w:rsidRPr="00ED7869">
              <w:t>:</w:t>
            </w:r>
            <w:r w:rsidRPr="00ED7869">
              <w:tab/>
              <w:t>It is applicable for multicast MBS session</w:t>
            </w:r>
          </w:p>
          <w:p w14:paraId="5FCF6A20" w14:textId="77777777" w:rsidR="003B5679" w:rsidRDefault="003B5679" w:rsidP="00EF6320">
            <w:pPr>
              <w:pStyle w:val="TAN"/>
            </w:pPr>
            <w:r w:rsidRPr="00ED7869">
              <w:t xml:space="preserve">NOTE </w:t>
            </w:r>
            <w:r>
              <w:t>3</w:t>
            </w:r>
            <w:r w:rsidRPr="00ED7869">
              <w:t>:</w:t>
            </w:r>
            <w:r w:rsidRPr="00ED7869">
              <w:tab/>
              <w:t>It is applicable for broadcast MBS session</w:t>
            </w:r>
          </w:p>
          <w:p w14:paraId="3327430A" w14:textId="77777777" w:rsidR="003B5679" w:rsidRPr="00352049" w:rsidRDefault="003B5679" w:rsidP="00EF6320">
            <w:pPr>
              <w:pStyle w:val="TAL"/>
            </w:pPr>
            <w:r>
              <w:rPr>
                <w:rFonts w:hint="eastAsia"/>
                <w:lang w:eastAsia="zh-CN"/>
              </w:rPr>
              <w:t>N</w:t>
            </w:r>
            <w:r>
              <w:rPr>
                <w:lang w:eastAsia="zh-CN"/>
              </w:rPr>
              <w:t>OTE 4:</w:t>
            </w:r>
            <w:r w:rsidRPr="00ED7869">
              <w:tab/>
            </w:r>
            <w:r>
              <w:rPr>
                <w:lang w:eastAsia="zh-CN"/>
              </w:rPr>
              <w:t>TMGI for 4G eMBMS can be the same or different with 5G session ID.</w:t>
            </w:r>
          </w:p>
        </w:tc>
      </w:tr>
    </w:tbl>
    <w:p w14:paraId="31B69C13" w14:textId="77777777" w:rsidR="003B5679" w:rsidRPr="00225B12" w:rsidRDefault="003B5679" w:rsidP="003B5679"/>
    <w:p w14:paraId="458E438B" w14:textId="77777777" w:rsidR="003B5679" w:rsidRPr="00A7571B" w:rsidRDefault="003B5679" w:rsidP="003B5679">
      <w:pPr>
        <w:pStyle w:val="Heading3"/>
      </w:pPr>
      <w:bookmarkStart w:id="580" w:name="_Toc101262472"/>
      <w:r w:rsidRPr="00225B12">
        <w:t>6.12</w:t>
      </w:r>
      <w:r w:rsidRPr="00E46FA1">
        <w:t>.2</w:t>
      </w:r>
      <w:r w:rsidRPr="00E46FA1">
        <w:rPr>
          <w:rFonts w:ascii="Calibri" w:hAnsi="Calibri"/>
          <w:sz w:val="22"/>
          <w:szCs w:val="22"/>
          <w:lang w:eastAsia="en-GB"/>
        </w:rPr>
        <w:tab/>
      </w:r>
      <w:r w:rsidRPr="00A7571B">
        <w:t>Impacts on existing nodes and functionality</w:t>
      </w:r>
      <w:bookmarkEnd w:id="580"/>
    </w:p>
    <w:p w14:paraId="7DC1FFA3" w14:textId="77777777" w:rsidR="003B5679" w:rsidRPr="00F97A94" w:rsidRDefault="003B5679" w:rsidP="003B5679">
      <w:pPr>
        <w:rPr>
          <w:lang w:eastAsia="zh-CN"/>
        </w:rPr>
      </w:pPr>
      <w:r w:rsidRPr="00F97A94">
        <w:rPr>
          <w:lang w:eastAsia="zh-CN"/>
        </w:rPr>
        <w:t xml:space="preserve">MC service server functionality impact is supporting the 5G multicast MBS session related functionalities by </w:t>
      </w:r>
      <w:r w:rsidRPr="00F97A94">
        <w:t>acting the AF in the 5G MBS architecture</w:t>
      </w:r>
      <w:r w:rsidRPr="00F97A94">
        <w:rPr>
          <w:lang w:eastAsia="zh-CN"/>
        </w:rPr>
        <w:t xml:space="preserve"> including:</w:t>
      </w:r>
    </w:p>
    <w:p w14:paraId="16790FBF" w14:textId="77777777" w:rsidR="003B5679" w:rsidRPr="00F97A94" w:rsidRDefault="003B5679" w:rsidP="003B5679">
      <w:pPr>
        <w:pStyle w:val="B10"/>
        <w:rPr>
          <w:lang w:eastAsia="zh-CN"/>
        </w:rPr>
      </w:pPr>
      <w:r>
        <w:rPr>
          <w:lang w:eastAsia="zh-CN"/>
        </w:rPr>
        <w:t>-</w:t>
      </w:r>
      <w:r>
        <w:rPr>
          <w:lang w:eastAsia="zh-CN"/>
        </w:rPr>
        <w:tab/>
      </w:r>
      <w:r w:rsidRPr="00F97A94">
        <w:rPr>
          <w:lang w:eastAsia="zh-CN"/>
        </w:rPr>
        <w:t>configuring the 5GS multicast MBS session;</w:t>
      </w:r>
    </w:p>
    <w:p w14:paraId="3D5DCBDB" w14:textId="77777777" w:rsidR="003B5679" w:rsidRPr="00604220" w:rsidRDefault="003B5679" w:rsidP="003B5679">
      <w:pPr>
        <w:pStyle w:val="B10"/>
        <w:rPr>
          <w:lang w:eastAsia="zh-CN"/>
        </w:rPr>
      </w:pPr>
      <w:r>
        <w:rPr>
          <w:lang w:eastAsia="zh-CN"/>
        </w:rPr>
        <w:t>-</w:t>
      </w:r>
      <w:r>
        <w:rPr>
          <w:lang w:eastAsia="zh-CN"/>
        </w:rPr>
        <w:tab/>
      </w:r>
      <w:r w:rsidRPr="00F97A94">
        <w:rPr>
          <w:lang w:eastAsia="zh-CN"/>
        </w:rPr>
        <w:t>Service announcement towards the UE;</w:t>
      </w:r>
    </w:p>
    <w:p w14:paraId="5262769C" w14:textId="77777777" w:rsidR="003B5679" w:rsidRPr="004F7217" w:rsidRDefault="003B5679" w:rsidP="003B5679">
      <w:pPr>
        <w:rPr>
          <w:lang w:eastAsia="zh-CN"/>
        </w:rPr>
      </w:pPr>
      <w:r w:rsidRPr="0016526B">
        <w:rPr>
          <w:lang w:eastAsia="zh-CN"/>
        </w:rPr>
        <w:t xml:space="preserve">The MC service client needs to support the handling of the </w:t>
      </w:r>
      <w:r w:rsidRPr="005774C1">
        <w:rPr>
          <w:lang w:eastAsia="zh-CN"/>
        </w:rPr>
        <w:t>multicast MBS service announcement with multicast MBS session information.</w:t>
      </w:r>
    </w:p>
    <w:p w14:paraId="266D27A6" w14:textId="77777777" w:rsidR="003B5679" w:rsidRPr="00ED7869" w:rsidRDefault="003B5679" w:rsidP="003B5679">
      <w:pPr>
        <w:pStyle w:val="Heading3"/>
      </w:pPr>
      <w:bookmarkStart w:id="581" w:name="_Toc101262473"/>
      <w:r w:rsidRPr="00D16DD6">
        <w:t>6.12.3</w:t>
      </w:r>
      <w:r w:rsidRPr="00ED7869">
        <w:rPr>
          <w:rFonts w:ascii="Calibri" w:hAnsi="Calibri"/>
          <w:sz w:val="22"/>
          <w:szCs w:val="22"/>
          <w:lang w:eastAsia="en-GB"/>
        </w:rPr>
        <w:tab/>
      </w:r>
      <w:r w:rsidRPr="00ED7869">
        <w:t>Solution evaluation</w:t>
      </w:r>
      <w:bookmarkEnd w:id="581"/>
    </w:p>
    <w:p w14:paraId="4496D123" w14:textId="77777777" w:rsidR="003B5679" w:rsidRPr="000E4DC9" w:rsidRDefault="003B5679" w:rsidP="003B5679">
      <w:r w:rsidRPr="000E4DC9">
        <w:rPr>
          <w:noProof/>
          <w:lang w:eastAsia="zh-CN"/>
        </w:rPr>
        <w:t>This solution enables the MC service server to prepare the multicast network resource for the MC group communication and make the UE to aware of the multicast MBS session information to receive the data over this multicast MBS session</w:t>
      </w:r>
      <w:r w:rsidRPr="000E4DC9">
        <w:t>.</w:t>
      </w:r>
    </w:p>
    <w:p w14:paraId="68E210A4" w14:textId="77777777" w:rsidR="003B5679" w:rsidRPr="000E4DC9" w:rsidRDefault="003B5679" w:rsidP="003B5679">
      <w:pPr>
        <w:pStyle w:val="Heading2"/>
        <w:rPr>
          <w:rFonts w:ascii="Calibri" w:hAnsi="Calibri"/>
          <w:sz w:val="22"/>
          <w:szCs w:val="22"/>
          <w:lang w:eastAsia="en-GB"/>
        </w:rPr>
      </w:pPr>
      <w:bookmarkStart w:id="582" w:name="_Toc101262474"/>
      <w:r w:rsidRPr="000E4DC9">
        <w:t>6.13</w:t>
      </w:r>
      <w:r w:rsidRPr="000E4DC9">
        <w:rPr>
          <w:rFonts w:ascii="Calibri" w:hAnsi="Calibri"/>
          <w:sz w:val="22"/>
          <w:szCs w:val="22"/>
          <w:lang w:eastAsia="en-GB"/>
        </w:rPr>
        <w:tab/>
      </w:r>
      <w:r w:rsidRPr="000E4DC9">
        <w:t>Solution 13: Pre-established multicast MBS session and service announcement</w:t>
      </w:r>
      <w:bookmarkEnd w:id="582"/>
      <w:r w:rsidRPr="000E4DC9">
        <w:t xml:space="preserve"> </w:t>
      </w:r>
    </w:p>
    <w:p w14:paraId="43A5571E" w14:textId="77777777" w:rsidR="003B5679" w:rsidRPr="000E4DC9" w:rsidRDefault="003B5679" w:rsidP="003B5679">
      <w:pPr>
        <w:pStyle w:val="Heading3"/>
      </w:pPr>
      <w:bookmarkStart w:id="583" w:name="_Toc101262475"/>
      <w:r w:rsidRPr="000E4DC9">
        <w:t>6.13.1</w:t>
      </w:r>
      <w:r w:rsidRPr="000E4DC9">
        <w:rPr>
          <w:rFonts w:ascii="Calibri" w:hAnsi="Calibri"/>
          <w:sz w:val="22"/>
          <w:szCs w:val="22"/>
          <w:lang w:eastAsia="en-GB"/>
        </w:rPr>
        <w:tab/>
      </w:r>
      <w:r w:rsidRPr="000E4DC9">
        <w:t>Description</w:t>
      </w:r>
      <w:bookmarkEnd w:id="583"/>
    </w:p>
    <w:p w14:paraId="390BF72F" w14:textId="77777777" w:rsidR="003B5679" w:rsidRPr="000E4DC9" w:rsidRDefault="003B5679" w:rsidP="003B5679">
      <w:pPr>
        <w:rPr>
          <w:lang w:eastAsia="zh-CN"/>
        </w:rPr>
      </w:pPr>
      <w:r w:rsidRPr="000E4DC9">
        <w:rPr>
          <w:lang w:eastAsia="zh-CN"/>
        </w:rPr>
        <w:t>This solution is to address the key issue #13 on use of multicast MBS session for MC service data delivery in following aspects :</w:t>
      </w:r>
    </w:p>
    <w:p w14:paraId="1B16A563" w14:textId="77777777" w:rsidR="003B5679" w:rsidRPr="000E4DC9" w:rsidRDefault="003B5679" w:rsidP="003B5679">
      <w:pPr>
        <w:pStyle w:val="B10"/>
        <w:rPr>
          <w:i/>
        </w:rPr>
      </w:pPr>
      <w:r w:rsidRPr="000E4DC9">
        <w:rPr>
          <w:i/>
        </w:rPr>
        <w:t>1)</w:t>
      </w:r>
      <w:r w:rsidRPr="000E4DC9">
        <w:rPr>
          <w:i/>
        </w:rPr>
        <w:tab/>
        <w:t>identify 5G MBS features and configuration options which are applicable for MC service</w:t>
      </w:r>
      <w:r w:rsidRPr="000E4DC9">
        <w:rPr>
          <w:i/>
          <w:lang w:eastAsia="zh-CN"/>
        </w:rPr>
        <w:t>;</w:t>
      </w:r>
      <w:r w:rsidRPr="000E4DC9">
        <w:rPr>
          <w:i/>
        </w:rPr>
        <w:t xml:space="preserve"> </w:t>
      </w:r>
    </w:p>
    <w:p w14:paraId="4ED37C3D" w14:textId="77777777" w:rsidR="003B5679" w:rsidRPr="000E4DC9" w:rsidRDefault="003B5679" w:rsidP="003B5679">
      <w:pPr>
        <w:pStyle w:val="B10"/>
        <w:rPr>
          <w:i/>
        </w:rPr>
      </w:pPr>
      <w:r w:rsidRPr="000E4DC9">
        <w:rPr>
          <w:i/>
        </w:rPr>
        <w:t>3)</w:t>
      </w:r>
      <w:r w:rsidRPr="000E4DC9">
        <w:rPr>
          <w:i/>
        </w:rPr>
        <w:tab/>
        <w:t>how to make the group members aware of the broadcast/multicast service for the group communication;</w:t>
      </w:r>
    </w:p>
    <w:p w14:paraId="22520F9F" w14:textId="77777777" w:rsidR="003B5679" w:rsidRPr="000E4DC9" w:rsidRDefault="003B5679" w:rsidP="003B5679">
      <w:pPr>
        <w:rPr>
          <w:noProof/>
          <w:lang w:eastAsia="zh-CN"/>
        </w:rPr>
      </w:pPr>
      <w:r w:rsidRPr="000E4DC9">
        <w:rPr>
          <w:lang w:eastAsia="zh-CN"/>
        </w:rPr>
        <w:t xml:space="preserve">This solution is based on the transport only mode. This solution provides the procedure which allows the MC service server to make some preparations </w:t>
      </w:r>
      <w:r w:rsidRPr="000E4DC9">
        <w:rPr>
          <w:noProof/>
          <w:lang w:eastAsia="zh-CN"/>
        </w:rPr>
        <w:t>before delivering the MC service data (e.g., DL media, application layer control signallings such as e.g., floor control, service announcement) over the multicast MBS session</w:t>
      </w:r>
      <w:r w:rsidRPr="000E4DC9">
        <w:rPr>
          <w:lang w:eastAsia="zh-CN"/>
        </w:rPr>
        <w:t xml:space="preserve"> including the </w:t>
      </w:r>
      <w:r w:rsidRPr="000E4DC9">
        <w:rPr>
          <w:noProof/>
          <w:lang w:eastAsia="zh-CN"/>
        </w:rPr>
        <w:t>multicast MBS session configuration, service announcement, UE join and session establishment before the group communication is established.</w:t>
      </w:r>
    </w:p>
    <w:p w14:paraId="412E09F9" w14:textId="77777777" w:rsidR="003B5679" w:rsidRPr="000E4DC9" w:rsidRDefault="003B5679" w:rsidP="003B5679">
      <w:r w:rsidRPr="000E4DC9">
        <w:t>The following steps needs to be performed prior the MC group communication is established:</w:t>
      </w:r>
    </w:p>
    <w:p w14:paraId="1E416CAD" w14:textId="77777777" w:rsidR="003B5679" w:rsidRPr="00225B12" w:rsidRDefault="003B5679" w:rsidP="003B5679">
      <w:pPr>
        <w:pStyle w:val="B10"/>
        <w:rPr>
          <w:lang w:eastAsia="zh-CN"/>
        </w:rPr>
      </w:pPr>
      <w:r w:rsidRPr="00225B12">
        <w:t>-</w:t>
      </w:r>
      <w:r w:rsidRPr="00225B12">
        <w:tab/>
      </w:r>
      <w:r w:rsidRPr="00225B12">
        <w:rPr>
          <w:lang w:eastAsia="zh-CN"/>
        </w:rPr>
        <w:t>The multicast MBS session configuration;</w:t>
      </w:r>
    </w:p>
    <w:p w14:paraId="4EF2ECCF" w14:textId="77777777" w:rsidR="003B5679" w:rsidRPr="00A7571B" w:rsidRDefault="003B5679" w:rsidP="003B5679">
      <w:pPr>
        <w:pStyle w:val="B10"/>
        <w:rPr>
          <w:lang w:eastAsia="zh-CN"/>
        </w:rPr>
      </w:pPr>
      <w:r w:rsidRPr="00E46FA1">
        <w:t>-</w:t>
      </w:r>
      <w:r w:rsidRPr="00E46FA1">
        <w:tab/>
        <w:t>Announce the MBS session information to the MC service client</w:t>
      </w:r>
      <w:r w:rsidRPr="00E46FA1">
        <w:rPr>
          <w:lang w:eastAsia="zh-CN"/>
        </w:rPr>
        <w:t>s</w:t>
      </w:r>
      <w:r w:rsidRPr="00A7571B">
        <w:rPr>
          <w:lang w:eastAsia="zh-CN"/>
        </w:rPr>
        <w:t>;</w:t>
      </w:r>
    </w:p>
    <w:p w14:paraId="5873915F" w14:textId="77777777" w:rsidR="003B5679" w:rsidRPr="00F97A94" w:rsidRDefault="003B5679" w:rsidP="003B5679">
      <w:pPr>
        <w:pStyle w:val="B10"/>
        <w:rPr>
          <w:lang w:eastAsia="zh-CN"/>
        </w:rPr>
      </w:pPr>
      <w:r w:rsidRPr="00F97A94">
        <w:t>-</w:t>
      </w:r>
      <w:r w:rsidRPr="00F97A94">
        <w:tab/>
        <w:t>MC service UE joins the multicast MBS session and the multicast MBS session is established.</w:t>
      </w:r>
    </w:p>
    <w:p w14:paraId="649CD0FC" w14:textId="77777777" w:rsidR="003B5679" w:rsidRPr="0016526B" w:rsidRDefault="003B5679" w:rsidP="003B5679">
      <w:pPr>
        <w:pStyle w:val="NO"/>
        <w:rPr>
          <w:lang w:eastAsia="zh-CN"/>
        </w:rPr>
      </w:pPr>
      <w:r w:rsidRPr="00F97A94">
        <w:t>NOTE 1:</w:t>
      </w:r>
      <w:r w:rsidRPr="00F97A94">
        <w:tab/>
        <w:t xml:space="preserve">The </w:t>
      </w:r>
      <w:r w:rsidRPr="00F97A94">
        <w:rPr>
          <w:lang w:eastAsia="zh-CN"/>
        </w:rPr>
        <w:t>MC service server</w:t>
      </w:r>
      <w:r w:rsidRPr="00F97A94">
        <w:t xml:space="preserve"> logic for determining when to establish the new </w:t>
      </w:r>
      <w:r w:rsidRPr="00604220">
        <w:t xml:space="preserve">multicast MBS </w:t>
      </w:r>
      <w:r w:rsidRPr="00604220">
        <w:rPr>
          <w:lang w:eastAsia="zh-CN"/>
        </w:rPr>
        <w:t>session</w:t>
      </w:r>
      <w:r w:rsidRPr="00604220">
        <w:t xml:space="preserve"> is implementation specific.</w:t>
      </w:r>
    </w:p>
    <w:p w14:paraId="6F0A4DD4" w14:textId="77777777" w:rsidR="003B5679" w:rsidRPr="004F7217" w:rsidRDefault="003B5679" w:rsidP="003B5679">
      <w:pPr>
        <w:pStyle w:val="Heading4"/>
        <w:rPr>
          <w:lang w:eastAsia="zh-CN"/>
        </w:rPr>
      </w:pPr>
      <w:bookmarkStart w:id="584" w:name="_Toc101262476"/>
      <w:r w:rsidRPr="005774C1">
        <w:t>6.1</w:t>
      </w:r>
      <w:r w:rsidRPr="004F7217">
        <w:t>3.1.1</w:t>
      </w:r>
      <w:r w:rsidRPr="004F7217">
        <w:tab/>
        <w:t>P</w:t>
      </w:r>
      <w:r w:rsidRPr="004F7217">
        <w:rPr>
          <w:lang w:eastAsia="zh-CN"/>
        </w:rPr>
        <w:t>rocedure</w:t>
      </w:r>
      <w:bookmarkEnd w:id="584"/>
    </w:p>
    <w:p w14:paraId="7958A8A3" w14:textId="77777777" w:rsidR="003B5679" w:rsidRPr="00ED7869" w:rsidRDefault="003B5679" w:rsidP="003B5679">
      <w:pPr>
        <w:rPr>
          <w:lang w:eastAsia="zh-CN"/>
        </w:rPr>
      </w:pPr>
      <w:r w:rsidRPr="00D16DD6">
        <w:t xml:space="preserve">The procedure </w:t>
      </w:r>
      <w:r w:rsidRPr="00ED7869">
        <w:rPr>
          <w:lang w:eastAsia="zh-CN"/>
        </w:rPr>
        <w:t xml:space="preserve">figure 6.13.1.1-1 </w:t>
      </w:r>
      <w:r w:rsidRPr="00ED7869">
        <w:t>shows only</w:t>
      </w:r>
      <w:r w:rsidRPr="00ED7869">
        <w:rPr>
          <w:lang w:eastAsia="zh-CN"/>
        </w:rPr>
        <w:t xml:space="preserve"> one of the</w:t>
      </w:r>
      <w:r w:rsidRPr="00ED7869">
        <w:t xml:space="preserve"> receiving MC service clients receiving the multicast MBS session. There might </w:t>
      </w:r>
      <w:r w:rsidRPr="00ED7869">
        <w:rPr>
          <w:lang w:eastAsia="zh-CN"/>
        </w:rPr>
        <w:t xml:space="preserve">also </w:t>
      </w:r>
      <w:r w:rsidRPr="00ED7869">
        <w:t>be MC service clients in the same MC group communication session that receive the communication on PDU session.</w:t>
      </w:r>
    </w:p>
    <w:p w14:paraId="594A6156" w14:textId="77777777" w:rsidR="003B5679" w:rsidRDefault="003B5679" w:rsidP="003B5679">
      <w:pPr>
        <w:pStyle w:val="B10"/>
        <w:rPr>
          <w:lang w:eastAsia="zh-CN"/>
        </w:rPr>
      </w:pPr>
      <w:r w:rsidRPr="00ED7869">
        <w:rPr>
          <w:lang w:eastAsia="zh-CN"/>
        </w:rPr>
        <w:t>Pre-conditions:</w:t>
      </w:r>
    </w:p>
    <w:p w14:paraId="1584FE48" w14:textId="77777777" w:rsidR="003B5679" w:rsidRPr="00ED7869" w:rsidRDefault="003B5679" w:rsidP="003B5679">
      <w:pPr>
        <w:pStyle w:val="B10"/>
        <w:rPr>
          <w:lang w:eastAsia="zh-CN"/>
        </w:rPr>
      </w:pPr>
      <w:r w:rsidRPr="00ED7869">
        <w:rPr>
          <w:lang w:eastAsia="zh-CN"/>
        </w:rPr>
        <w:t>1.</w:t>
      </w:r>
      <w:r w:rsidRPr="00ED7869">
        <w:rPr>
          <w:lang w:eastAsia="zh-CN"/>
        </w:rPr>
        <w:tab/>
        <w:t>The pre-established multicast session is pre-established for any group communication or for a certain group communication, and it is able to satisfy the MC group communication.</w:t>
      </w:r>
    </w:p>
    <w:p w14:paraId="2A1BC20F" w14:textId="77777777" w:rsidR="003B5679" w:rsidRPr="00ED7869" w:rsidRDefault="003B5679" w:rsidP="003B5679">
      <w:pPr>
        <w:pStyle w:val="B10"/>
        <w:rPr>
          <w:lang w:eastAsia="zh-CN"/>
        </w:rPr>
      </w:pPr>
      <w:r w:rsidRPr="00ED7869">
        <w:rPr>
          <w:lang w:eastAsia="zh-CN"/>
        </w:rPr>
        <w:t>2.</w:t>
      </w:r>
      <w:r w:rsidRPr="00ED7869">
        <w:rPr>
          <w:lang w:eastAsia="zh-CN"/>
        </w:rPr>
        <w:tab/>
        <w:t>The MC service server already retrieves the TMGI from the 5GC</w:t>
      </w:r>
      <w:r w:rsidRPr="00ED7869">
        <w:t xml:space="preserve"> as specified in </w:t>
      </w:r>
      <w:r w:rsidRPr="00ED7869">
        <w:rPr>
          <w:lang w:eastAsia="zh-CN"/>
        </w:rPr>
        <w:t>TS 23.247 [19].</w:t>
      </w:r>
    </w:p>
    <w:p w14:paraId="05F0923E" w14:textId="77777777" w:rsidR="003B5679" w:rsidRPr="00ED7869" w:rsidRDefault="003B5679" w:rsidP="003B5679">
      <w:pPr>
        <w:pStyle w:val="TH"/>
        <w:rPr>
          <w:lang w:eastAsia="zh-CN"/>
        </w:rPr>
      </w:pPr>
      <w:r w:rsidRPr="00ED7869">
        <w:lastRenderedPageBreak/>
        <w:t xml:space="preserve"> </w:t>
      </w:r>
      <w:r w:rsidRPr="00ED7869">
        <w:object w:dxaOrig="6049" w:dyaOrig="6445" w14:anchorId="763728F3">
          <v:shape id="_x0000_i1086" type="#_x0000_t75" style="width:302.15pt;height:322.55pt" o:ole="">
            <v:imagedata r:id="rId133" o:title=""/>
          </v:shape>
          <o:OLEObject Type="Embed" ProgID="Visio.Drawing.15" ShapeID="_x0000_i1086" DrawAspect="Content" ObjectID="_1716576021" r:id="rId134"/>
        </w:object>
      </w:r>
    </w:p>
    <w:p w14:paraId="7927115D" w14:textId="77777777" w:rsidR="003B5679" w:rsidRPr="00ED7869" w:rsidRDefault="003B5679" w:rsidP="003B5679">
      <w:pPr>
        <w:pStyle w:val="TF"/>
      </w:pPr>
      <w:r w:rsidRPr="00ED7869">
        <w:t>Figure 6.13.1.1-1: Pre-established multicast MBS session and service announcement</w:t>
      </w:r>
    </w:p>
    <w:p w14:paraId="6AD20981" w14:textId="77777777" w:rsidR="003B5679" w:rsidRPr="000E4DC9" w:rsidRDefault="003B5679" w:rsidP="003B5679">
      <w:pPr>
        <w:pStyle w:val="B10"/>
        <w:rPr>
          <w:lang w:eastAsia="zh-CN"/>
        </w:rPr>
      </w:pPr>
      <w:r w:rsidRPr="00ED7869">
        <w:t>1.</w:t>
      </w:r>
      <w:r w:rsidRPr="00ED7869">
        <w:tab/>
        <w:t xml:space="preserve">The </w:t>
      </w:r>
      <w:r w:rsidRPr="00ED7869">
        <w:rPr>
          <w:lang w:eastAsia="zh-CN"/>
        </w:rPr>
        <w:t>MC service server</w:t>
      </w:r>
      <w:r w:rsidRPr="00ED7869">
        <w:t xml:space="preserve"> configures the multicast MBS session for the group communication session according to the procedures defined in </w:t>
      </w:r>
      <w:r w:rsidRPr="00ED7869">
        <w:rPr>
          <w:lang w:eastAsia="zh-CN"/>
        </w:rPr>
        <w:t>3GPP TS 23.247 [19]</w:t>
      </w:r>
      <w:r w:rsidRPr="00ED7869">
        <w:t>.</w:t>
      </w:r>
      <w:r w:rsidRPr="000E4DC9">
        <w:rPr>
          <w:noProof/>
          <w:lang w:eastAsia="zh-CN"/>
        </w:rPr>
        <w:t xml:space="preserve"> The multicast MBS session associated information is returned from the 5GC (e.g., TMGI, ingress address)</w:t>
      </w:r>
      <w:r>
        <w:rPr>
          <w:noProof/>
          <w:lang w:eastAsia="zh-CN"/>
        </w:rPr>
        <w:t>. If local MBS service is requested, the MC service server provides the MBS service area information to the 5GC.</w:t>
      </w:r>
    </w:p>
    <w:p w14:paraId="16C38949" w14:textId="77777777" w:rsidR="003B5679" w:rsidRPr="00A7571B" w:rsidRDefault="003B5679" w:rsidP="003B5679">
      <w:pPr>
        <w:pStyle w:val="B10"/>
      </w:pPr>
      <w:r w:rsidRPr="00225B12">
        <w:t>2.</w:t>
      </w:r>
      <w:r w:rsidRPr="00225B12">
        <w:tab/>
        <w:t xml:space="preserve">The </w:t>
      </w:r>
      <w:r w:rsidRPr="00225B12">
        <w:rPr>
          <w:lang w:eastAsia="zh-CN"/>
        </w:rPr>
        <w:t xml:space="preserve">MC service server </w:t>
      </w:r>
      <w:r w:rsidRPr="00225B12">
        <w:t>provides service description information associated with the multicast MBS session (e.g., MBS session ID (i.e., TMGI or source specific IP multicast address), SDP information, announcement acknowledgment</w:t>
      </w:r>
      <w:r w:rsidRPr="00E46FA1">
        <w:t xml:space="preserve">, join status report indication). The join status report indication is included to instruct the MC service client </w:t>
      </w:r>
      <w:r w:rsidRPr="00A7571B">
        <w:t>to report the join status after it has successfully joined the multicast MBS session and is able to receive the data over the multicast MBS session.</w:t>
      </w:r>
    </w:p>
    <w:p w14:paraId="66766CE4" w14:textId="77777777" w:rsidR="003B5679" w:rsidRDefault="003B5679" w:rsidP="003B5679">
      <w:pPr>
        <w:pStyle w:val="B10"/>
      </w:pPr>
      <w:r>
        <w:tab/>
        <w:t xml:space="preserve">If </w:t>
      </w:r>
      <w:r>
        <w:rPr>
          <w:noProof/>
          <w:lang w:eastAsia="zh-CN"/>
        </w:rPr>
        <w:t>local MBS service is used, the MC service server includes the MBS service area</w:t>
      </w:r>
      <w:r>
        <w:t xml:space="preserve"> in the multicast MBS service announcement.</w:t>
      </w:r>
    </w:p>
    <w:p w14:paraId="683C4995" w14:textId="77777777" w:rsidR="003B5679" w:rsidRPr="00F97A94" w:rsidRDefault="003B5679" w:rsidP="003B5679">
      <w:pPr>
        <w:pStyle w:val="B10"/>
        <w:rPr>
          <w:lang w:eastAsia="zh-CN"/>
        </w:rPr>
      </w:pPr>
      <w:r w:rsidRPr="00F97A94">
        <w:t>3.</w:t>
      </w:r>
      <w:r w:rsidRPr="00F97A94">
        <w:tab/>
        <w:t>Th</w:t>
      </w:r>
      <w:r w:rsidRPr="00F97A94">
        <w:rPr>
          <w:lang w:eastAsia="zh-CN"/>
        </w:rPr>
        <w:t>e MC service</w:t>
      </w:r>
      <w:r w:rsidRPr="00F97A94">
        <w:t xml:space="preserve"> client stores the MBS session ID.</w:t>
      </w:r>
      <w:r w:rsidRPr="00F97A94">
        <w:rPr>
          <w:rFonts w:eastAsia="Malgun Gothic"/>
          <w:lang w:eastAsia="ko-KR"/>
        </w:rPr>
        <w:t xml:space="preserve"> </w:t>
      </w:r>
    </w:p>
    <w:p w14:paraId="6BDFC267" w14:textId="77777777" w:rsidR="003B5679" w:rsidRPr="0016526B" w:rsidRDefault="003B5679" w:rsidP="003B5679">
      <w:pPr>
        <w:pStyle w:val="B10"/>
      </w:pPr>
      <w:r w:rsidRPr="00F97A94">
        <w:t>4.</w:t>
      </w:r>
      <w:r w:rsidRPr="00F97A94">
        <w:tab/>
        <w:t xml:space="preserve">After receiving the multicast MBS service announcement, the MC service client determines to join the multicast MBS session with the received MBS session ID </w:t>
      </w:r>
      <w:r w:rsidRPr="00F97A94">
        <w:rPr>
          <w:lang w:eastAsia="zh-CN"/>
        </w:rPr>
        <w:t>as specifi</w:t>
      </w:r>
      <w:r w:rsidRPr="00604220">
        <w:rPr>
          <w:lang w:eastAsia="zh-CN"/>
        </w:rPr>
        <w:t>ed in 3GPP TS 23.247[19]</w:t>
      </w:r>
      <w:r w:rsidRPr="00604220">
        <w:t>. The multicast MBS session e</w:t>
      </w:r>
      <w:r w:rsidRPr="0016526B">
        <w:t xml:space="preserve">stablishment is triggered by the first accepted UE Join request. </w:t>
      </w:r>
    </w:p>
    <w:p w14:paraId="0231CB21" w14:textId="77777777" w:rsidR="003B5679" w:rsidRPr="00F97A94" w:rsidRDefault="003B5679" w:rsidP="003B5679">
      <w:pPr>
        <w:pStyle w:val="B10"/>
      </w:pPr>
      <w:r w:rsidRPr="005774C1">
        <w:t>5.</w:t>
      </w:r>
      <w:r w:rsidRPr="005774C1">
        <w:tab/>
        <w:t>An MC service group co</w:t>
      </w:r>
      <w:r w:rsidRPr="004F7217">
        <w:t xml:space="preserve">mmunication session is established </w:t>
      </w:r>
      <w:r w:rsidRPr="004F7217">
        <w:rPr>
          <w:lang w:eastAsia="zh-CN"/>
        </w:rPr>
        <w:t>as specified in TS 23.379 [3], TS 23.281 [4], or TS</w:t>
      </w:r>
      <w:r>
        <w:rPr>
          <w:lang w:eastAsia="zh-CN"/>
        </w:rPr>
        <w:t> 23.282 [5</w:t>
      </w:r>
      <w:r w:rsidRPr="00250F0F">
        <w:rPr>
          <w:lang w:eastAsia="zh-CN"/>
        </w:rPr>
        <w:t>]</w:t>
      </w:r>
      <w:r w:rsidRPr="00250F0F">
        <w:t>. The MC service server determines to use the existing multicast MBS session for this group communication</w:t>
      </w:r>
      <w:r w:rsidRPr="00F97A94">
        <w:t>.</w:t>
      </w:r>
    </w:p>
    <w:p w14:paraId="4B4A5F12" w14:textId="77777777" w:rsidR="003B5679" w:rsidRPr="00F97A94" w:rsidRDefault="003B5679" w:rsidP="003B5679">
      <w:pPr>
        <w:pStyle w:val="B10"/>
      </w:pPr>
      <w:r w:rsidRPr="00F97A94">
        <w:t>6.</w:t>
      </w:r>
      <w:r w:rsidRPr="00F97A94">
        <w:tab/>
        <w:t xml:space="preserve"> If the pre-established multicast MBS session fails to satisfy the group communication, the MC service server interacts with the 5GC to update the service requirement of the multicast MBS session.</w:t>
      </w:r>
    </w:p>
    <w:p w14:paraId="7F2E0436" w14:textId="77777777" w:rsidR="003B5679" w:rsidRPr="000E4DC9" w:rsidRDefault="003B5679" w:rsidP="003B5679">
      <w:pPr>
        <w:pStyle w:val="Heading4"/>
      </w:pPr>
      <w:bookmarkStart w:id="585" w:name="_Toc101262477"/>
      <w:r w:rsidRPr="000E4DC9">
        <w:lastRenderedPageBreak/>
        <w:t>6.13.1.2</w:t>
      </w:r>
      <w:r w:rsidRPr="000E4DC9">
        <w:tab/>
        <w:t>Information flows</w:t>
      </w:r>
      <w:bookmarkEnd w:id="585"/>
      <w:r w:rsidRPr="000E4DC9">
        <w:t xml:space="preserve"> </w:t>
      </w:r>
    </w:p>
    <w:p w14:paraId="2364982F" w14:textId="77777777" w:rsidR="003B5679" w:rsidRPr="00225B12" w:rsidRDefault="003B5679" w:rsidP="003B5679">
      <w:pPr>
        <w:pStyle w:val="Heading5"/>
      </w:pPr>
      <w:bookmarkStart w:id="586" w:name="_Toc101262478"/>
      <w:r w:rsidRPr="00225B12">
        <w:t>6.13.1.2.1</w:t>
      </w:r>
      <w:r w:rsidRPr="00225B12">
        <w:tab/>
        <w:t>Multicast MBS service announcement</w:t>
      </w:r>
      <w:bookmarkEnd w:id="586"/>
    </w:p>
    <w:p w14:paraId="652F139F" w14:textId="77777777" w:rsidR="003B5679" w:rsidRPr="00225B12" w:rsidRDefault="003B5679" w:rsidP="003B5679">
      <w:r>
        <w:t xml:space="preserve">Refer to the definition in clause </w:t>
      </w:r>
      <w:r w:rsidRPr="00105C50">
        <w:t>6.12.1.2.1</w:t>
      </w:r>
      <w:r w:rsidRPr="00105C50">
        <w:tab/>
        <w:t>Multicast MBS service announcement</w:t>
      </w:r>
      <w:r>
        <w:t>.</w:t>
      </w:r>
    </w:p>
    <w:p w14:paraId="5A109EB7" w14:textId="77777777" w:rsidR="003B5679" w:rsidRPr="00E46FA1" w:rsidRDefault="003B5679" w:rsidP="003B5679">
      <w:pPr>
        <w:pStyle w:val="Heading3"/>
      </w:pPr>
      <w:bookmarkStart w:id="587" w:name="_Toc101262479"/>
      <w:r w:rsidRPr="00E46FA1">
        <w:t>6.13.2</w:t>
      </w:r>
      <w:r w:rsidRPr="00E46FA1">
        <w:rPr>
          <w:rFonts w:ascii="Calibri" w:hAnsi="Calibri"/>
          <w:sz w:val="22"/>
          <w:szCs w:val="22"/>
          <w:lang w:eastAsia="en-GB"/>
        </w:rPr>
        <w:tab/>
      </w:r>
      <w:r w:rsidRPr="00E46FA1">
        <w:t>Impacts on existing nodes and functionality</w:t>
      </w:r>
      <w:bookmarkEnd w:id="587"/>
    </w:p>
    <w:p w14:paraId="4AA5B828" w14:textId="77777777" w:rsidR="003B5679" w:rsidRPr="00F97A94" w:rsidRDefault="003B5679" w:rsidP="003B5679">
      <w:pPr>
        <w:rPr>
          <w:lang w:eastAsia="zh-CN"/>
        </w:rPr>
      </w:pPr>
      <w:r w:rsidRPr="00F97A94">
        <w:rPr>
          <w:lang w:eastAsia="zh-CN"/>
        </w:rPr>
        <w:t xml:space="preserve">MC service server functionality impact is supporting the 5G multicast MBS session related functionalities by </w:t>
      </w:r>
      <w:r w:rsidRPr="00F97A94">
        <w:t>acting the AF in the 5G MBS architecture</w:t>
      </w:r>
      <w:r w:rsidRPr="00F97A94">
        <w:rPr>
          <w:lang w:eastAsia="zh-CN"/>
        </w:rPr>
        <w:t xml:space="preserve"> including:</w:t>
      </w:r>
    </w:p>
    <w:p w14:paraId="5296C307" w14:textId="77777777" w:rsidR="003B5679" w:rsidRPr="00F97A94" w:rsidRDefault="003B5679" w:rsidP="003B5679">
      <w:pPr>
        <w:pStyle w:val="B10"/>
        <w:rPr>
          <w:lang w:eastAsia="zh-CN"/>
        </w:rPr>
      </w:pPr>
      <w:r>
        <w:rPr>
          <w:lang w:eastAsia="zh-CN"/>
        </w:rPr>
        <w:t>-</w:t>
      </w:r>
      <w:r>
        <w:rPr>
          <w:lang w:eastAsia="zh-CN"/>
        </w:rPr>
        <w:tab/>
      </w:r>
      <w:r w:rsidRPr="00F97A94">
        <w:rPr>
          <w:lang w:eastAsia="zh-CN"/>
        </w:rPr>
        <w:t>configuring the 5GS multicast MBS session;</w:t>
      </w:r>
    </w:p>
    <w:p w14:paraId="7CC4BDFA" w14:textId="77777777" w:rsidR="003B5679" w:rsidRPr="00604220" w:rsidRDefault="003B5679" w:rsidP="003B5679">
      <w:pPr>
        <w:pStyle w:val="B10"/>
        <w:rPr>
          <w:lang w:eastAsia="zh-CN"/>
        </w:rPr>
      </w:pPr>
      <w:r>
        <w:rPr>
          <w:lang w:eastAsia="zh-CN"/>
        </w:rPr>
        <w:t>-</w:t>
      </w:r>
      <w:r>
        <w:rPr>
          <w:lang w:eastAsia="zh-CN"/>
        </w:rPr>
        <w:tab/>
      </w:r>
      <w:r w:rsidRPr="00604220">
        <w:rPr>
          <w:lang w:eastAsia="zh-CN"/>
        </w:rPr>
        <w:t>Service announcement towards the UE;</w:t>
      </w:r>
    </w:p>
    <w:p w14:paraId="22B9293E" w14:textId="77777777" w:rsidR="003B5679" w:rsidRPr="004F7217" w:rsidRDefault="003B5679" w:rsidP="003B5679">
      <w:pPr>
        <w:rPr>
          <w:lang w:eastAsia="zh-CN"/>
        </w:rPr>
      </w:pPr>
      <w:r w:rsidRPr="0016526B">
        <w:rPr>
          <w:lang w:eastAsia="zh-CN"/>
        </w:rPr>
        <w:t xml:space="preserve">The MC service client needs to support the handling of the multicast MBS service announcement with multicast MBS </w:t>
      </w:r>
      <w:r w:rsidRPr="005774C1">
        <w:rPr>
          <w:lang w:eastAsia="zh-CN"/>
        </w:rPr>
        <w:t>session information.</w:t>
      </w:r>
    </w:p>
    <w:p w14:paraId="346FE818" w14:textId="77777777" w:rsidR="003B5679" w:rsidRPr="004F7217" w:rsidRDefault="003B5679" w:rsidP="003B5679">
      <w:pPr>
        <w:pStyle w:val="Heading3"/>
      </w:pPr>
      <w:bookmarkStart w:id="588" w:name="_Toc101262480"/>
      <w:r w:rsidRPr="004F7217">
        <w:t>6.13.3</w:t>
      </w:r>
      <w:r w:rsidRPr="004F7217">
        <w:rPr>
          <w:rFonts w:ascii="Calibri" w:hAnsi="Calibri"/>
          <w:sz w:val="22"/>
          <w:szCs w:val="22"/>
          <w:lang w:eastAsia="en-GB"/>
        </w:rPr>
        <w:tab/>
      </w:r>
      <w:r w:rsidRPr="004F7217">
        <w:t>Solution evaluation</w:t>
      </w:r>
      <w:bookmarkEnd w:id="588"/>
    </w:p>
    <w:p w14:paraId="4427BFE1" w14:textId="77777777" w:rsidR="003B5679" w:rsidRPr="000E4DC9" w:rsidRDefault="003B5679" w:rsidP="003B5679">
      <w:r w:rsidRPr="000E4DC9">
        <w:rPr>
          <w:noProof/>
          <w:lang w:eastAsia="zh-CN"/>
        </w:rPr>
        <w:t>This solution enables the MC service server to prepare the multicast network resource for the MC group communication and make the UE to aware of the multicast MBS session information to receive the data over this multicast MBS session</w:t>
      </w:r>
      <w:r w:rsidRPr="000E4DC9">
        <w:t>.</w:t>
      </w:r>
    </w:p>
    <w:p w14:paraId="43F8E870" w14:textId="77777777" w:rsidR="003B5679" w:rsidRPr="000E4DC9" w:rsidRDefault="003B5679" w:rsidP="003B5679">
      <w:pPr>
        <w:pStyle w:val="Heading2"/>
        <w:rPr>
          <w:rFonts w:ascii="Calibri" w:hAnsi="Calibri"/>
          <w:sz w:val="22"/>
          <w:szCs w:val="22"/>
          <w:lang w:eastAsia="en-GB"/>
        </w:rPr>
      </w:pPr>
      <w:bookmarkStart w:id="589" w:name="_Toc101262481"/>
      <w:r w:rsidRPr="000E4DC9">
        <w:t>6.14</w:t>
      </w:r>
      <w:r w:rsidRPr="000E4DC9">
        <w:rPr>
          <w:rFonts w:ascii="Calibri" w:hAnsi="Calibri"/>
          <w:sz w:val="22"/>
          <w:szCs w:val="22"/>
          <w:lang w:eastAsia="en-GB"/>
        </w:rPr>
        <w:tab/>
      </w:r>
      <w:r w:rsidRPr="000E4DC9">
        <w:t>Solution 14: Dynamic broadcast MBS session and service announcement</w:t>
      </w:r>
      <w:bookmarkEnd w:id="589"/>
      <w:r w:rsidRPr="000E4DC9">
        <w:t xml:space="preserve"> </w:t>
      </w:r>
    </w:p>
    <w:p w14:paraId="3EF9F863" w14:textId="77777777" w:rsidR="003B5679" w:rsidRPr="000E4DC9" w:rsidRDefault="003B5679" w:rsidP="003B5679">
      <w:pPr>
        <w:pStyle w:val="Heading3"/>
      </w:pPr>
      <w:bookmarkStart w:id="590" w:name="_Toc101262482"/>
      <w:r w:rsidRPr="000E4DC9">
        <w:t>6.14.1</w:t>
      </w:r>
      <w:r w:rsidRPr="000E4DC9">
        <w:rPr>
          <w:rFonts w:ascii="Calibri" w:hAnsi="Calibri"/>
          <w:sz w:val="22"/>
          <w:szCs w:val="22"/>
          <w:lang w:eastAsia="en-GB"/>
        </w:rPr>
        <w:tab/>
      </w:r>
      <w:r w:rsidRPr="000E4DC9">
        <w:t>Description</w:t>
      </w:r>
      <w:bookmarkEnd w:id="590"/>
    </w:p>
    <w:p w14:paraId="16BAD6CB" w14:textId="77777777" w:rsidR="003B5679" w:rsidRPr="000E4DC9" w:rsidRDefault="003B5679" w:rsidP="003B5679">
      <w:pPr>
        <w:rPr>
          <w:lang w:eastAsia="zh-CN"/>
        </w:rPr>
      </w:pPr>
      <w:r w:rsidRPr="000E4DC9">
        <w:rPr>
          <w:lang w:eastAsia="zh-CN"/>
        </w:rPr>
        <w:t>This solution is to address the key issue #13 on use of broadcast MBS session for MC service data delivery in following aspects :</w:t>
      </w:r>
    </w:p>
    <w:p w14:paraId="18CEE1A5" w14:textId="77777777" w:rsidR="003B5679" w:rsidRPr="000E4DC9" w:rsidRDefault="003B5679" w:rsidP="003B5679">
      <w:pPr>
        <w:pStyle w:val="B10"/>
        <w:rPr>
          <w:i/>
        </w:rPr>
      </w:pPr>
      <w:r w:rsidRPr="000E4DC9">
        <w:rPr>
          <w:i/>
        </w:rPr>
        <w:t>1)</w:t>
      </w:r>
      <w:r w:rsidRPr="000E4DC9">
        <w:rPr>
          <w:i/>
        </w:rPr>
        <w:tab/>
        <w:t>identify 5G MBS features and configuration options which are applicable for MC service</w:t>
      </w:r>
      <w:r w:rsidRPr="000E4DC9">
        <w:rPr>
          <w:i/>
          <w:lang w:eastAsia="zh-CN"/>
        </w:rPr>
        <w:t>;</w:t>
      </w:r>
      <w:r w:rsidRPr="000E4DC9">
        <w:rPr>
          <w:i/>
        </w:rPr>
        <w:t xml:space="preserve"> </w:t>
      </w:r>
    </w:p>
    <w:p w14:paraId="53B33DBF" w14:textId="77777777" w:rsidR="003B5679" w:rsidRPr="00225B12" w:rsidRDefault="003B5679" w:rsidP="003B5679">
      <w:pPr>
        <w:pStyle w:val="B10"/>
        <w:rPr>
          <w:i/>
        </w:rPr>
      </w:pPr>
      <w:r w:rsidRPr="00225B12">
        <w:rPr>
          <w:i/>
        </w:rPr>
        <w:t>3)</w:t>
      </w:r>
      <w:r w:rsidRPr="00225B12">
        <w:rPr>
          <w:i/>
        </w:rPr>
        <w:tab/>
        <w:t>how to make the group members aware of the broadcast/multicast service for the group communication;</w:t>
      </w:r>
    </w:p>
    <w:p w14:paraId="1E54BB2E" w14:textId="77777777" w:rsidR="003B5679" w:rsidRPr="000E4DC9" w:rsidRDefault="003B5679" w:rsidP="003B5679">
      <w:pPr>
        <w:rPr>
          <w:noProof/>
          <w:lang w:eastAsia="zh-CN"/>
        </w:rPr>
      </w:pPr>
      <w:r w:rsidRPr="000E4DC9">
        <w:rPr>
          <w:lang w:eastAsia="zh-CN"/>
        </w:rPr>
        <w:t xml:space="preserve">This solution is based on the transport only mode. This solution provides the procedure which allows the MC service server to make some preparations </w:t>
      </w:r>
      <w:r w:rsidRPr="000E4DC9">
        <w:rPr>
          <w:noProof/>
          <w:lang w:eastAsia="zh-CN"/>
        </w:rPr>
        <w:t xml:space="preserve">before delivering the MC service data (e.g., DL media, application layer control signallings such as e.g., floor control, service announcement) over the broadcast MBS session </w:t>
      </w:r>
      <w:r w:rsidRPr="000E4DC9">
        <w:rPr>
          <w:lang w:eastAsia="zh-CN"/>
        </w:rPr>
        <w:t xml:space="preserve">including the </w:t>
      </w:r>
      <w:r w:rsidRPr="000E4DC9">
        <w:rPr>
          <w:noProof/>
          <w:lang w:eastAsia="zh-CN"/>
        </w:rPr>
        <w:t xml:space="preserve">broadcast MBS session configuration, service announcement. </w:t>
      </w:r>
    </w:p>
    <w:p w14:paraId="339D91AD" w14:textId="77777777" w:rsidR="003B5679" w:rsidRPr="000E4DC9" w:rsidRDefault="003B5679" w:rsidP="003B5679">
      <w:pPr>
        <w:pStyle w:val="Heading4"/>
        <w:rPr>
          <w:lang w:eastAsia="zh-CN"/>
        </w:rPr>
      </w:pPr>
      <w:bookmarkStart w:id="591" w:name="_Toc101262483"/>
      <w:r w:rsidRPr="000E4DC9">
        <w:t>6.14.1.1</w:t>
      </w:r>
      <w:r w:rsidRPr="000E4DC9">
        <w:tab/>
        <w:t>P</w:t>
      </w:r>
      <w:r w:rsidRPr="000E4DC9">
        <w:rPr>
          <w:lang w:eastAsia="zh-CN"/>
        </w:rPr>
        <w:t>rocedure</w:t>
      </w:r>
      <w:bookmarkEnd w:id="591"/>
    </w:p>
    <w:p w14:paraId="3EEA7C01" w14:textId="77777777" w:rsidR="003B5679" w:rsidRPr="00E46FA1" w:rsidRDefault="003B5679" w:rsidP="003B5679">
      <w:r w:rsidRPr="00225B12">
        <w:t>In this procedure, the group communication session is already established and the PDU session is used for the DL transmission. When the</w:t>
      </w:r>
      <w:r w:rsidRPr="00225B12">
        <w:rPr>
          <w:lang w:eastAsia="zh-CN"/>
        </w:rPr>
        <w:t xml:space="preserve"> MC service server</w:t>
      </w:r>
      <w:r w:rsidRPr="00225B12">
        <w:t xml:space="preserve"> decides to use an broadcast MBS session for the DL </w:t>
      </w:r>
      <w:r w:rsidRPr="00225B12">
        <w:rPr>
          <w:lang w:eastAsia="zh-CN"/>
        </w:rPr>
        <w:t>transmission</w:t>
      </w:r>
      <w:r w:rsidRPr="00225B12">
        <w:t xml:space="preserve">, the </w:t>
      </w:r>
      <w:r w:rsidRPr="00225B12">
        <w:rPr>
          <w:lang w:eastAsia="zh-CN"/>
        </w:rPr>
        <w:t>MC service server</w:t>
      </w:r>
      <w:r w:rsidRPr="00E46FA1">
        <w:t xml:space="preserve"> prepares the necessary network resource for the broadcast delivery.</w:t>
      </w:r>
    </w:p>
    <w:p w14:paraId="44A40A41" w14:textId="77777777" w:rsidR="003B5679" w:rsidRPr="00F97A94" w:rsidRDefault="003B5679" w:rsidP="003B5679">
      <w:pPr>
        <w:pStyle w:val="NO"/>
        <w:rPr>
          <w:lang w:eastAsia="zh-CN"/>
        </w:rPr>
      </w:pPr>
      <w:r w:rsidRPr="00E46FA1">
        <w:t>NOTE 1:</w:t>
      </w:r>
      <w:r w:rsidRPr="00E46FA1">
        <w:tab/>
        <w:t xml:space="preserve">The </w:t>
      </w:r>
      <w:r w:rsidRPr="00E46FA1">
        <w:rPr>
          <w:lang w:eastAsia="zh-CN"/>
        </w:rPr>
        <w:t>MC service server</w:t>
      </w:r>
      <w:r w:rsidRPr="00E46FA1">
        <w:t xml:space="preserve"> logic for determining when to establish the </w:t>
      </w:r>
      <w:r w:rsidRPr="00A7571B">
        <w:t>broadcast MBS session is implementation specific. e.g., b</w:t>
      </w:r>
      <w:r w:rsidRPr="00F97A94">
        <w:t>ased on the number of the UEs that are a part of the group communication session reach to a certain threshold.</w:t>
      </w:r>
    </w:p>
    <w:p w14:paraId="642A3BEC" w14:textId="77777777" w:rsidR="003B5679" w:rsidRPr="00ED7869" w:rsidRDefault="003B5679" w:rsidP="003B5679">
      <w:r w:rsidRPr="00F97A94">
        <w:t xml:space="preserve">The procedure </w:t>
      </w:r>
      <w:r w:rsidRPr="00F97A94">
        <w:rPr>
          <w:lang w:eastAsia="zh-CN"/>
        </w:rPr>
        <w:t>figure 6.14</w:t>
      </w:r>
      <w:r w:rsidRPr="00604220">
        <w:rPr>
          <w:lang w:eastAsia="zh-CN"/>
        </w:rPr>
        <w:t xml:space="preserve">.1.1-1 </w:t>
      </w:r>
      <w:r w:rsidRPr="00604220">
        <w:t>shows only</w:t>
      </w:r>
      <w:r w:rsidRPr="00604220">
        <w:rPr>
          <w:lang w:eastAsia="zh-CN"/>
        </w:rPr>
        <w:t xml:space="preserve"> one of the</w:t>
      </w:r>
      <w:r w:rsidRPr="0016526B">
        <w:t xml:space="preserve"> receiving MC service clients receiving the broadcast MBS session. There might </w:t>
      </w:r>
      <w:r w:rsidRPr="005774C1">
        <w:rPr>
          <w:lang w:eastAsia="zh-CN"/>
        </w:rPr>
        <w:t xml:space="preserve">also </w:t>
      </w:r>
      <w:r w:rsidRPr="004F7217">
        <w:t xml:space="preserve">be MC service clients in the same MC group communication session that receive the communication on PDU session. </w:t>
      </w:r>
      <w:r w:rsidRPr="00ED7869">
        <w:t>Pre-conditions:</w:t>
      </w:r>
    </w:p>
    <w:p w14:paraId="4349C48B" w14:textId="77777777" w:rsidR="003B5679" w:rsidRPr="00ED7869" w:rsidRDefault="003B5679" w:rsidP="003B5679">
      <w:pPr>
        <w:pStyle w:val="B10"/>
      </w:pPr>
      <w:r w:rsidRPr="00ED7869">
        <w:t>1.</w:t>
      </w:r>
      <w:r w:rsidRPr="00ED7869">
        <w:tab/>
        <w:t>No broadcast MBS session exists or the existing broadcast MBS session fails to satisfy the QoS requirements.</w:t>
      </w:r>
    </w:p>
    <w:p w14:paraId="0005F359" w14:textId="77777777" w:rsidR="003B5679" w:rsidRPr="00ED7869" w:rsidRDefault="003B5679" w:rsidP="003B5679">
      <w:pPr>
        <w:pStyle w:val="B10"/>
      </w:pPr>
      <w:r w:rsidRPr="00ED7869">
        <w:t>2.</w:t>
      </w:r>
      <w:r w:rsidRPr="00ED7869">
        <w:tab/>
        <w:t xml:space="preserve">The MC service server may already retrieve the MBS session ID (i.e., TMGI) from the 5GC as specified in </w:t>
      </w:r>
      <w:r w:rsidRPr="00ED7869">
        <w:rPr>
          <w:lang w:eastAsia="zh-CN"/>
        </w:rPr>
        <w:t>TS 23.247 [19].</w:t>
      </w:r>
    </w:p>
    <w:p w14:paraId="7F55518E" w14:textId="77777777" w:rsidR="003B5679" w:rsidRPr="00ED7869" w:rsidRDefault="003B5679" w:rsidP="003B5679">
      <w:pPr>
        <w:rPr>
          <w:lang w:eastAsia="zh-CN"/>
        </w:rPr>
      </w:pPr>
    </w:p>
    <w:p w14:paraId="0726A595" w14:textId="77777777" w:rsidR="003B5679" w:rsidRPr="00ED7869" w:rsidRDefault="003B5679" w:rsidP="003B5679">
      <w:pPr>
        <w:pStyle w:val="TH"/>
        <w:rPr>
          <w:lang w:eastAsia="zh-CN"/>
        </w:rPr>
      </w:pPr>
      <w:r w:rsidRPr="00ED7869">
        <w:object w:dxaOrig="6036" w:dyaOrig="5964" w14:anchorId="3D2AE106">
          <v:shape id="_x0000_i1087" type="#_x0000_t75" style="width:301.3pt;height:298.4pt" o:ole="">
            <v:imagedata r:id="rId135" o:title=""/>
          </v:shape>
          <o:OLEObject Type="Embed" ProgID="Visio.Drawing.15" ShapeID="_x0000_i1087" DrawAspect="Content" ObjectID="_1716576022" r:id="rId136"/>
        </w:object>
      </w:r>
    </w:p>
    <w:p w14:paraId="70AB033E" w14:textId="77777777" w:rsidR="003B5679" w:rsidRPr="00ED7869" w:rsidRDefault="003B5679" w:rsidP="003B5679">
      <w:pPr>
        <w:pStyle w:val="TF"/>
      </w:pPr>
      <w:r w:rsidRPr="00ED7869">
        <w:t>Figure 6.14.1.1-1: Dynamic broadcast MBS session and service announcement</w:t>
      </w:r>
    </w:p>
    <w:p w14:paraId="6BA8519D" w14:textId="77777777" w:rsidR="003B5679" w:rsidRPr="00250F0F" w:rsidRDefault="003B5679" w:rsidP="003B5679">
      <w:pPr>
        <w:pStyle w:val="B10"/>
      </w:pPr>
      <w:r w:rsidRPr="00ED7869">
        <w:t>1.</w:t>
      </w:r>
      <w:r w:rsidRPr="00ED7869">
        <w:tab/>
        <w:t xml:space="preserve">An MC service group communication session is established </w:t>
      </w:r>
      <w:r w:rsidRPr="00ED7869">
        <w:rPr>
          <w:lang w:eastAsia="zh-CN"/>
        </w:rPr>
        <w:t>as specified in TS 23.379 [3], TS 23.281 [4], or TS</w:t>
      </w:r>
      <w:r>
        <w:rPr>
          <w:lang w:eastAsia="zh-CN"/>
        </w:rPr>
        <w:t> 23.282 [5</w:t>
      </w:r>
      <w:r w:rsidRPr="00250F0F">
        <w:rPr>
          <w:lang w:eastAsia="zh-CN"/>
        </w:rPr>
        <w:t>]</w:t>
      </w:r>
      <w:r w:rsidRPr="00250F0F">
        <w:t>.</w:t>
      </w:r>
    </w:p>
    <w:p w14:paraId="334FEA0C" w14:textId="77777777" w:rsidR="003B5679" w:rsidRPr="00F97A94" w:rsidRDefault="003B5679" w:rsidP="003B5679">
      <w:pPr>
        <w:pStyle w:val="B10"/>
      </w:pPr>
      <w:r w:rsidRPr="00F97A94">
        <w:t>2.</w:t>
      </w:r>
      <w:r w:rsidRPr="00F97A94">
        <w:tab/>
        <w:t xml:space="preserve">The downlink data is sent via </w:t>
      </w:r>
      <w:r w:rsidRPr="00F97A94">
        <w:rPr>
          <w:lang w:eastAsia="zh-CN"/>
        </w:rPr>
        <w:t>u</w:t>
      </w:r>
      <w:r w:rsidRPr="00F97A94">
        <w:t xml:space="preserve">nicast </w:t>
      </w:r>
      <w:r w:rsidRPr="00F97A94">
        <w:rPr>
          <w:lang w:eastAsia="zh-CN"/>
        </w:rPr>
        <w:t>d</w:t>
      </w:r>
      <w:r w:rsidRPr="00F97A94">
        <w:t>elivery.</w:t>
      </w:r>
    </w:p>
    <w:p w14:paraId="1BD2AB7F" w14:textId="77777777" w:rsidR="003B5679" w:rsidRPr="000E4DC9" w:rsidRDefault="003B5679" w:rsidP="003B5679">
      <w:pPr>
        <w:pStyle w:val="B10"/>
        <w:rPr>
          <w:noProof/>
          <w:lang w:eastAsia="zh-CN"/>
        </w:rPr>
      </w:pPr>
      <w:r w:rsidRPr="00F97A94">
        <w:t>3.</w:t>
      </w:r>
      <w:r w:rsidRPr="00F97A94">
        <w:tab/>
        <w:t xml:space="preserve">The </w:t>
      </w:r>
      <w:r w:rsidRPr="00F97A94">
        <w:rPr>
          <w:lang w:eastAsia="zh-CN"/>
        </w:rPr>
        <w:t>MC service server</w:t>
      </w:r>
      <w:r w:rsidRPr="00604220">
        <w:t xml:space="preserve"> configures the broadcast MBS session for the group communication session according to the procedures defined in </w:t>
      </w:r>
      <w:r w:rsidRPr="0016526B">
        <w:rPr>
          <w:lang w:eastAsia="zh-CN"/>
        </w:rPr>
        <w:t>3GPP TS 23.247 [19]</w:t>
      </w:r>
      <w:r w:rsidRPr="0016526B">
        <w:t>.</w:t>
      </w:r>
      <w:r w:rsidRPr="000E4DC9">
        <w:rPr>
          <w:noProof/>
          <w:lang w:eastAsia="zh-CN"/>
        </w:rPr>
        <w:t xml:space="preserve"> The broadcast MBS session associated information (e.g., TMGI, ingress address) is returned from the 5GC.</w:t>
      </w:r>
      <w:r>
        <w:rPr>
          <w:noProof/>
          <w:lang w:eastAsia="zh-CN"/>
        </w:rPr>
        <w:t xml:space="preserve"> If local MBS service is requested, the MC service server provides the MBS service area information to the 5GC.</w:t>
      </w:r>
    </w:p>
    <w:p w14:paraId="7C09F881" w14:textId="77777777" w:rsidR="003B5679" w:rsidRDefault="003B5679" w:rsidP="003B5679">
      <w:pPr>
        <w:pStyle w:val="B10"/>
        <w:rPr>
          <w:lang w:eastAsia="zh-CN"/>
        </w:rPr>
      </w:pPr>
      <w:r>
        <w:tab/>
      </w:r>
      <w:r w:rsidRPr="00AF1977">
        <w:t>Optionally</w:t>
      </w:r>
      <w:r>
        <w:rPr>
          <w:lang w:eastAsia="zh-CN"/>
        </w:rPr>
        <w:t xml:space="preserve">, the MC service server may decide also trigger the eMBMS bearer establishment to the underlying network entity (NEF, or BMSC, or joint entity of BMSC and MBSF) if some of the affiliated group members of the </w:t>
      </w:r>
      <w:r w:rsidRPr="00ED7869">
        <w:rPr>
          <w:lang w:eastAsia="zh-CN"/>
        </w:rPr>
        <w:t>MC service group communications</w:t>
      </w:r>
      <w:r>
        <w:rPr>
          <w:lang w:eastAsia="zh-CN"/>
        </w:rPr>
        <w:t xml:space="preserve"> are accessing over 4G RAT type and with eMBMS capability.</w:t>
      </w:r>
    </w:p>
    <w:p w14:paraId="258F771C" w14:textId="77777777" w:rsidR="003B5679" w:rsidRPr="00391363" w:rsidRDefault="003B5679" w:rsidP="003B5679">
      <w:pPr>
        <w:pStyle w:val="NO"/>
        <w:rPr>
          <w:noProof/>
          <w:lang w:eastAsia="zh-CN"/>
        </w:rPr>
      </w:pPr>
      <w:r>
        <w:t>NOTE:</w:t>
      </w:r>
      <w:r>
        <w:tab/>
        <w:t>It is implementation specific, that the MC service server can decide whether to trigger the establishment of eMBMS bearer (or the creation of MBS session) or unicast bearer (or unicast PDU session) to serve the MC service UE.</w:t>
      </w:r>
    </w:p>
    <w:p w14:paraId="0BD92599" w14:textId="77777777" w:rsidR="003B5679" w:rsidRDefault="003B5679" w:rsidP="003B5679">
      <w:pPr>
        <w:pStyle w:val="B10"/>
      </w:pPr>
      <w:r w:rsidRPr="000E4DC9">
        <w:t>4.</w:t>
      </w:r>
      <w:r w:rsidRPr="000E4DC9">
        <w:tab/>
        <w:t xml:space="preserve">The </w:t>
      </w:r>
      <w:r w:rsidRPr="000E4DC9">
        <w:rPr>
          <w:lang w:eastAsia="zh-CN"/>
        </w:rPr>
        <w:t xml:space="preserve">MC service server </w:t>
      </w:r>
      <w:r w:rsidRPr="000E4DC9">
        <w:t>provides service description information associated with the broadcast MBS session (e.g., TMGI, SDP information, a</w:t>
      </w:r>
      <w:r w:rsidRPr="00225B12">
        <w:t>nnouncement acknowledgment).</w:t>
      </w:r>
    </w:p>
    <w:p w14:paraId="24840971" w14:textId="77777777" w:rsidR="003B5679" w:rsidRPr="00225B12" w:rsidRDefault="003B5679" w:rsidP="003B5679">
      <w:pPr>
        <w:pStyle w:val="B10"/>
      </w:pPr>
      <w:r>
        <w:tab/>
        <w:t>Optionally, if 4G eMBMS bearer(s) is established in step 3, the service announcement also includes information for 4G eMBMS bearer(s)</w:t>
      </w:r>
      <w:r w:rsidRPr="00CE5B8C">
        <w:t xml:space="preserve"> </w:t>
      </w:r>
      <w:r>
        <w:t>or optionally the MBMS service announcement (3a) is sent with 4G eMBMS bearer(s) as specified in 3GPP TS 23.280 [2].</w:t>
      </w:r>
    </w:p>
    <w:p w14:paraId="786B09FE" w14:textId="77777777" w:rsidR="003B5679" w:rsidRDefault="003B5679" w:rsidP="003B5679">
      <w:pPr>
        <w:pStyle w:val="B10"/>
      </w:pPr>
      <w:r>
        <w:tab/>
        <w:t xml:space="preserve">If </w:t>
      </w:r>
      <w:r>
        <w:rPr>
          <w:noProof/>
          <w:lang w:eastAsia="zh-CN"/>
        </w:rPr>
        <w:t xml:space="preserve">local MBS service is used, the MC service server includes the </w:t>
      </w:r>
      <w:r>
        <w:t>MBS service area in the broadcast MBS service announcement.</w:t>
      </w:r>
    </w:p>
    <w:p w14:paraId="3D6B3C3A" w14:textId="77777777" w:rsidR="003B5679" w:rsidRPr="00225B12" w:rsidRDefault="003B5679" w:rsidP="003B5679">
      <w:pPr>
        <w:pStyle w:val="B10"/>
        <w:rPr>
          <w:rFonts w:eastAsia="Malgun Gothic"/>
          <w:lang w:eastAsia="ko-KR"/>
        </w:rPr>
      </w:pPr>
      <w:r w:rsidRPr="00225B12">
        <w:t>5.</w:t>
      </w:r>
      <w:r w:rsidRPr="00225B12">
        <w:tab/>
        <w:t>Th</w:t>
      </w:r>
      <w:r w:rsidRPr="00225B12">
        <w:rPr>
          <w:lang w:eastAsia="zh-CN"/>
        </w:rPr>
        <w:t>e MC service</w:t>
      </w:r>
      <w:r w:rsidRPr="00225B12">
        <w:t xml:space="preserve"> client stores the TMGI(s) and other associated information.</w:t>
      </w:r>
      <w:r w:rsidRPr="00225B12">
        <w:rPr>
          <w:rFonts w:eastAsia="Malgun Gothic"/>
          <w:lang w:eastAsia="ko-KR"/>
        </w:rPr>
        <w:t xml:space="preserve"> </w:t>
      </w:r>
    </w:p>
    <w:p w14:paraId="55F246B9" w14:textId="77777777" w:rsidR="003B5679" w:rsidRPr="00A7571B" w:rsidRDefault="003B5679" w:rsidP="003B5679">
      <w:pPr>
        <w:pStyle w:val="B10"/>
      </w:pPr>
      <w:r w:rsidRPr="00E46FA1">
        <w:rPr>
          <w:rFonts w:eastAsia="Malgun Gothic"/>
          <w:lang w:eastAsia="ko-KR"/>
        </w:rPr>
        <w:t>6.</w:t>
      </w:r>
      <w:r w:rsidRPr="00E46FA1">
        <w:rPr>
          <w:rFonts w:eastAsia="Malgun Gothic"/>
          <w:lang w:eastAsia="ko-KR"/>
        </w:rPr>
        <w:tab/>
        <w:t>After receiving the broadcast MBS service announcement, the MC service client starts to monitor the rece</w:t>
      </w:r>
      <w:r w:rsidRPr="00A7571B">
        <w:rPr>
          <w:rFonts w:eastAsia="Malgun Gothic"/>
          <w:lang w:eastAsia="ko-KR"/>
        </w:rPr>
        <w:t>ption quality of the broadcast MBS session</w:t>
      </w:r>
      <w:r>
        <w:rPr>
          <w:rFonts w:eastAsia="Malgun Gothic"/>
          <w:lang w:eastAsia="ko-KR"/>
        </w:rPr>
        <w:t xml:space="preserve"> immediately or when the UE enters the broadcast service area</w:t>
      </w:r>
      <w:r w:rsidRPr="00A7571B">
        <w:rPr>
          <w:rFonts w:eastAsia="Malgun Gothic"/>
          <w:lang w:eastAsia="ko-KR"/>
        </w:rPr>
        <w:t>.</w:t>
      </w:r>
    </w:p>
    <w:p w14:paraId="4A901640" w14:textId="77777777" w:rsidR="003B5679" w:rsidRPr="00F97A94" w:rsidRDefault="003B5679" w:rsidP="003B5679">
      <w:pPr>
        <w:pStyle w:val="Heading4"/>
      </w:pPr>
      <w:bookmarkStart w:id="592" w:name="_Toc101262484"/>
      <w:r w:rsidRPr="00F97A94">
        <w:lastRenderedPageBreak/>
        <w:t>6.14.1.2</w:t>
      </w:r>
      <w:r w:rsidRPr="00F97A94">
        <w:tab/>
        <w:t>Information flows</w:t>
      </w:r>
      <w:bookmarkEnd w:id="592"/>
      <w:r w:rsidRPr="00F97A94">
        <w:t xml:space="preserve"> </w:t>
      </w:r>
    </w:p>
    <w:p w14:paraId="14B2766F" w14:textId="77777777" w:rsidR="003B5679" w:rsidRPr="00F97A94" w:rsidRDefault="003B5679" w:rsidP="003B5679">
      <w:pPr>
        <w:pStyle w:val="Heading5"/>
      </w:pPr>
      <w:bookmarkStart w:id="593" w:name="_Toc101262485"/>
      <w:r w:rsidRPr="00F97A94">
        <w:t>6.14.1.2.1</w:t>
      </w:r>
      <w:r w:rsidRPr="00F97A94">
        <w:tab/>
        <w:t>Broadcast MBS service announcement</w:t>
      </w:r>
      <w:bookmarkEnd w:id="593"/>
    </w:p>
    <w:p w14:paraId="1D764A5B" w14:textId="77777777" w:rsidR="003B5679" w:rsidRPr="004F7217" w:rsidRDefault="003B5679" w:rsidP="003B5679">
      <w:r w:rsidRPr="00F97A94">
        <w:t>Table 6.14</w:t>
      </w:r>
      <w:r w:rsidRPr="00604220">
        <w:t>.1.2.</w:t>
      </w:r>
      <w:r w:rsidRPr="00604220">
        <w:rPr>
          <w:lang w:eastAsia="zh-CN"/>
        </w:rPr>
        <w:t>1-1</w:t>
      </w:r>
      <w:r w:rsidRPr="00604220">
        <w:t xml:space="preserve"> describes the information flow </w:t>
      </w:r>
      <w:r w:rsidRPr="0016526B">
        <w:t>broadcast MBS service</w:t>
      </w:r>
      <w:r w:rsidRPr="0016526B">
        <w:rPr>
          <w:lang w:eastAsia="zh-CN"/>
        </w:rPr>
        <w:t xml:space="preserve"> </w:t>
      </w:r>
      <w:r w:rsidRPr="0016526B">
        <w:t xml:space="preserve">announcement from the </w:t>
      </w:r>
      <w:r w:rsidRPr="0016526B">
        <w:rPr>
          <w:lang w:eastAsia="zh-CN"/>
        </w:rPr>
        <w:t>MC service</w:t>
      </w:r>
      <w:r w:rsidRPr="0016526B">
        <w:t xml:space="preserve"> </w:t>
      </w:r>
      <w:r w:rsidRPr="0016526B">
        <w:rPr>
          <w:lang w:eastAsia="zh-CN"/>
        </w:rPr>
        <w:t>server</w:t>
      </w:r>
      <w:r w:rsidRPr="0016526B">
        <w:t xml:space="preserve"> to the </w:t>
      </w:r>
      <w:r w:rsidRPr="005774C1">
        <w:rPr>
          <w:lang w:eastAsia="zh-CN"/>
        </w:rPr>
        <w:t>MC service client</w:t>
      </w:r>
      <w:r w:rsidRPr="004F7217">
        <w:t>.</w:t>
      </w:r>
    </w:p>
    <w:p w14:paraId="5E0F4A37" w14:textId="77777777" w:rsidR="003B5679" w:rsidRPr="004F7217" w:rsidRDefault="003B5679" w:rsidP="003B5679">
      <w:pPr>
        <w:pStyle w:val="TH"/>
        <w:rPr>
          <w:lang w:eastAsia="zh-CN"/>
        </w:rPr>
      </w:pPr>
      <w:r w:rsidRPr="004F7217">
        <w:lastRenderedPageBreak/>
        <w:t>Table 6.14.1.2</w:t>
      </w:r>
      <w:r w:rsidRPr="004F7217">
        <w:rPr>
          <w:lang w:eastAsia="zh-CN"/>
        </w:rPr>
        <w:t>.1</w:t>
      </w:r>
      <w:r w:rsidRPr="004F7217">
        <w:t>-1: Broadcast MBS</w:t>
      </w:r>
      <w:r w:rsidRPr="004F7217">
        <w:rPr>
          <w:lang w:eastAsia="zh-CN"/>
        </w:rPr>
        <w:t xml:space="preserve"> service announcement</w:t>
      </w:r>
    </w:p>
    <w:tbl>
      <w:tblPr>
        <w:tblW w:w="8778" w:type="dxa"/>
        <w:jc w:val="center"/>
        <w:tblLayout w:type="fixed"/>
        <w:tblLook w:val="04A0" w:firstRow="1" w:lastRow="0" w:firstColumn="1" w:lastColumn="0" w:noHBand="0" w:noVBand="1"/>
      </w:tblPr>
      <w:tblGrid>
        <w:gridCol w:w="25"/>
        <w:gridCol w:w="2855"/>
        <w:gridCol w:w="25"/>
        <w:gridCol w:w="1415"/>
        <w:gridCol w:w="25"/>
        <w:gridCol w:w="4295"/>
        <w:gridCol w:w="138"/>
      </w:tblGrid>
      <w:tr w:rsidR="003B5679" w:rsidRPr="00ED7869" w14:paraId="546720A1" w14:textId="77777777" w:rsidTr="00EF6320">
        <w:trPr>
          <w:gridBefore w:val="1"/>
          <w:wBefore w:w="25" w:type="dxa"/>
          <w:jc w:val="center"/>
        </w:trPr>
        <w:tc>
          <w:tcPr>
            <w:tcW w:w="2880" w:type="dxa"/>
            <w:gridSpan w:val="2"/>
            <w:tcBorders>
              <w:top w:val="single" w:sz="4" w:space="0" w:color="000000"/>
              <w:left w:val="single" w:sz="4" w:space="0" w:color="000000"/>
              <w:bottom w:val="single" w:sz="4" w:space="0" w:color="000000"/>
              <w:right w:val="nil"/>
            </w:tcBorders>
            <w:hideMark/>
          </w:tcPr>
          <w:p w14:paraId="0B9F12ED" w14:textId="77777777" w:rsidR="003B5679" w:rsidRPr="00D16DD6" w:rsidRDefault="003B5679" w:rsidP="00EF6320">
            <w:pPr>
              <w:pStyle w:val="TAH"/>
            </w:pPr>
            <w:r w:rsidRPr="00D16DD6">
              <w:lastRenderedPageBreak/>
              <w:t>Information element</w:t>
            </w:r>
          </w:p>
        </w:tc>
        <w:tc>
          <w:tcPr>
            <w:tcW w:w="1440" w:type="dxa"/>
            <w:gridSpan w:val="2"/>
            <w:tcBorders>
              <w:top w:val="single" w:sz="4" w:space="0" w:color="000000"/>
              <w:left w:val="single" w:sz="4" w:space="0" w:color="000000"/>
              <w:bottom w:val="single" w:sz="4" w:space="0" w:color="000000"/>
              <w:right w:val="nil"/>
            </w:tcBorders>
            <w:hideMark/>
          </w:tcPr>
          <w:p w14:paraId="70A5B3A2" w14:textId="77777777" w:rsidR="003B5679" w:rsidRPr="00ED7869" w:rsidRDefault="003B5679" w:rsidP="00EF6320">
            <w:pPr>
              <w:pStyle w:val="TAH"/>
            </w:pPr>
            <w:r w:rsidRPr="00ED7869">
              <w:t>Status</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1FE94E22" w14:textId="77777777" w:rsidR="003B5679" w:rsidRPr="00ED7869" w:rsidRDefault="003B5679" w:rsidP="00EF6320">
            <w:pPr>
              <w:pStyle w:val="TAH"/>
            </w:pPr>
            <w:r w:rsidRPr="00ED7869">
              <w:t>Description</w:t>
            </w:r>
          </w:p>
        </w:tc>
      </w:tr>
      <w:tr w:rsidR="003B5679" w:rsidRPr="00ED7869" w14:paraId="2195C2E0"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135B95C2" w14:textId="77777777" w:rsidR="003B5679" w:rsidRPr="00ED7869" w:rsidRDefault="003B5679" w:rsidP="00EF6320">
            <w:pPr>
              <w:pStyle w:val="TAL"/>
              <w:rPr>
                <w:lang w:eastAsia="zh-CN"/>
              </w:rPr>
            </w:pPr>
            <w:r>
              <w:rPr>
                <w:rFonts w:hint="eastAsia"/>
                <w:lang w:eastAsia="zh-CN"/>
              </w:rPr>
              <w:t>5G</w:t>
            </w:r>
            <w:r>
              <w:rPr>
                <w:lang w:eastAsia="zh-CN"/>
              </w:rPr>
              <w:t xml:space="preserve"> MBS session information</w:t>
            </w:r>
          </w:p>
        </w:tc>
        <w:tc>
          <w:tcPr>
            <w:tcW w:w="1440" w:type="dxa"/>
            <w:gridSpan w:val="2"/>
            <w:tcBorders>
              <w:top w:val="single" w:sz="4" w:space="0" w:color="000000"/>
              <w:left w:val="single" w:sz="4" w:space="0" w:color="000000"/>
              <w:bottom w:val="single" w:sz="4" w:space="0" w:color="000000"/>
            </w:tcBorders>
          </w:tcPr>
          <w:p w14:paraId="3B8D0214" w14:textId="77777777" w:rsidR="003B5679" w:rsidRPr="00ED7869" w:rsidRDefault="003B5679" w:rsidP="00EF6320">
            <w:pPr>
              <w:pStyle w:val="TAL"/>
            </w:pPr>
            <w:r>
              <w:t>M</w:t>
            </w:r>
          </w:p>
        </w:tc>
        <w:tc>
          <w:tcPr>
            <w:tcW w:w="4320" w:type="dxa"/>
            <w:gridSpan w:val="2"/>
            <w:tcBorders>
              <w:top w:val="single" w:sz="4" w:space="0" w:color="000000"/>
              <w:left w:val="single" w:sz="4" w:space="0" w:color="000000"/>
              <w:bottom w:val="single" w:sz="4" w:space="0" w:color="000000"/>
              <w:right w:val="single" w:sz="4" w:space="0" w:color="000000"/>
            </w:tcBorders>
          </w:tcPr>
          <w:p w14:paraId="2B958180" w14:textId="77777777" w:rsidR="003B5679" w:rsidRPr="00ED7869" w:rsidRDefault="003B5679" w:rsidP="00EF6320">
            <w:pPr>
              <w:pStyle w:val="TAL"/>
            </w:pPr>
            <w:r>
              <w:t>Providing the MBS session related information if MCX server decide to use 5G MBS session</w:t>
            </w:r>
            <w:r w:rsidRPr="00ED7869">
              <w:t xml:space="preserve"> to deliver MC service group communication data</w:t>
            </w:r>
            <w:r>
              <w:rPr>
                <w:rFonts w:hint="eastAsia"/>
                <w:lang w:eastAsia="zh-CN"/>
              </w:rPr>
              <w:t>.</w:t>
            </w:r>
          </w:p>
        </w:tc>
      </w:tr>
      <w:tr w:rsidR="003B5679" w:rsidRPr="00ED7869" w14:paraId="70578DFC"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0961C7C5" w14:textId="77777777" w:rsidR="003B5679" w:rsidRPr="00ED7869" w:rsidRDefault="003B5679" w:rsidP="00EF6320">
            <w:pPr>
              <w:pStyle w:val="TAL"/>
            </w:pPr>
            <w:r w:rsidRPr="009300AC">
              <w:rPr>
                <w:b/>
                <w:lang w:eastAsia="ja-JP"/>
              </w:rPr>
              <w:t>&gt;</w:t>
            </w:r>
            <w:r w:rsidRPr="00ED7869">
              <w:t>MBS session ID</w:t>
            </w:r>
          </w:p>
        </w:tc>
        <w:tc>
          <w:tcPr>
            <w:tcW w:w="1440" w:type="dxa"/>
            <w:gridSpan w:val="2"/>
            <w:tcBorders>
              <w:top w:val="single" w:sz="4" w:space="0" w:color="000000"/>
              <w:left w:val="single" w:sz="4" w:space="0" w:color="000000"/>
              <w:bottom w:val="single" w:sz="4" w:space="0" w:color="000000"/>
            </w:tcBorders>
          </w:tcPr>
          <w:p w14:paraId="0739937B" w14:textId="77777777" w:rsidR="003B5679" w:rsidRPr="00ED7869" w:rsidRDefault="003B5679" w:rsidP="00EF6320">
            <w:pPr>
              <w:pStyle w:val="TAL"/>
            </w:pPr>
            <w:r w:rsidRPr="00ED7869">
              <w:t>M</w:t>
            </w:r>
          </w:p>
        </w:tc>
        <w:tc>
          <w:tcPr>
            <w:tcW w:w="4320" w:type="dxa"/>
            <w:gridSpan w:val="2"/>
            <w:tcBorders>
              <w:top w:val="single" w:sz="4" w:space="0" w:color="000000"/>
              <w:left w:val="single" w:sz="4" w:space="0" w:color="000000"/>
              <w:bottom w:val="single" w:sz="4" w:space="0" w:color="000000"/>
              <w:right w:val="single" w:sz="4" w:space="0" w:color="000000"/>
            </w:tcBorders>
          </w:tcPr>
          <w:p w14:paraId="46DB9107" w14:textId="77777777" w:rsidR="003B5679" w:rsidRPr="00ED7869" w:rsidRDefault="003B5679" w:rsidP="00EF6320">
            <w:pPr>
              <w:pStyle w:val="TAL"/>
            </w:pPr>
            <w:r w:rsidRPr="00ED7869">
              <w:t>The identity of the MBS session used to deliver MC service group communication data. It is either TMGI for broadcast MBS and multicast MBS sessions, or source specific IP multicast address for multicast MBS session</w:t>
            </w:r>
          </w:p>
        </w:tc>
      </w:tr>
      <w:tr w:rsidR="003B5679" w:rsidRPr="00ED7869" w14:paraId="60B050EB"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69EEF195" w14:textId="77777777" w:rsidR="003B5679" w:rsidRPr="00ED7869" w:rsidRDefault="003B5679" w:rsidP="00EF6320">
            <w:pPr>
              <w:pStyle w:val="TAL"/>
            </w:pPr>
            <w:r w:rsidRPr="009300AC">
              <w:rPr>
                <w:b/>
                <w:lang w:eastAsia="ja-JP"/>
              </w:rPr>
              <w:t>&gt;</w:t>
            </w:r>
            <w:r w:rsidRPr="00ED7869">
              <w:t>MBS session mode</w:t>
            </w:r>
          </w:p>
        </w:tc>
        <w:tc>
          <w:tcPr>
            <w:tcW w:w="1440" w:type="dxa"/>
            <w:gridSpan w:val="2"/>
            <w:tcBorders>
              <w:top w:val="single" w:sz="4" w:space="0" w:color="000000"/>
              <w:left w:val="single" w:sz="4" w:space="0" w:color="000000"/>
              <w:bottom w:val="single" w:sz="4" w:space="0" w:color="000000"/>
            </w:tcBorders>
          </w:tcPr>
          <w:p w14:paraId="0EB6D6D8" w14:textId="77777777" w:rsidR="003B5679" w:rsidRPr="00ED7869" w:rsidRDefault="003B5679" w:rsidP="00EF6320">
            <w:pPr>
              <w:pStyle w:val="TAL"/>
              <w:rPr>
                <w:lang w:eastAsia="zh-CN"/>
              </w:rPr>
            </w:pPr>
            <w:r w:rsidRPr="00ED7869">
              <w:rPr>
                <w:lang w:eastAsia="zh-CN"/>
              </w:rPr>
              <w:t>M</w:t>
            </w:r>
          </w:p>
        </w:tc>
        <w:tc>
          <w:tcPr>
            <w:tcW w:w="4320" w:type="dxa"/>
            <w:gridSpan w:val="2"/>
            <w:tcBorders>
              <w:top w:val="single" w:sz="4" w:space="0" w:color="000000"/>
              <w:left w:val="single" w:sz="4" w:space="0" w:color="000000"/>
              <w:bottom w:val="single" w:sz="4" w:space="0" w:color="000000"/>
              <w:right w:val="single" w:sz="4" w:space="0" w:color="000000"/>
            </w:tcBorders>
          </w:tcPr>
          <w:p w14:paraId="175CDDA9" w14:textId="77777777" w:rsidR="003B5679" w:rsidRPr="00ED7869" w:rsidRDefault="003B5679" w:rsidP="00EF6320">
            <w:pPr>
              <w:pStyle w:val="TAL"/>
            </w:pPr>
            <w:r w:rsidRPr="00ED7869">
              <w:t>Indicate the service type of the MBS session, either a multicast MBS session or a broadcast MBS session</w:t>
            </w:r>
          </w:p>
        </w:tc>
      </w:tr>
      <w:tr w:rsidR="003B5679" w:rsidRPr="00ED7869" w14:paraId="309403EC"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671D2DDF" w14:textId="77777777" w:rsidR="003B5679" w:rsidRPr="00ED7869" w:rsidRDefault="003B5679" w:rsidP="00EF6320">
            <w:pPr>
              <w:pStyle w:val="TAL"/>
            </w:pPr>
          </w:p>
        </w:tc>
        <w:tc>
          <w:tcPr>
            <w:tcW w:w="1440" w:type="dxa"/>
            <w:gridSpan w:val="2"/>
            <w:tcBorders>
              <w:top w:val="single" w:sz="4" w:space="0" w:color="000000"/>
              <w:left w:val="single" w:sz="4" w:space="0" w:color="000000"/>
              <w:bottom w:val="single" w:sz="4" w:space="0" w:color="000000"/>
            </w:tcBorders>
          </w:tcPr>
          <w:p w14:paraId="6575B06E" w14:textId="77777777" w:rsidR="003B5679" w:rsidRPr="00ED7869" w:rsidRDefault="003B5679" w:rsidP="00EF6320">
            <w:pPr>
              <w:pStyle w:val="TAL"/>
              <w:rPr>
                <w:lang w:eastAsia="zh-CN"/>
              </w:rPr>
            </w:pPr>
          </w:p>
        </w:tc>
        <w:tc>
          <w:tcPr>
            <w:tcW w:w="4320" w:type="dxa"/>
            <w:gridSpan w:val="2"/>
            <w:tcBorders>
              <w:top w:val="single" w:sz="4" w:space="0" w:color="000000"/>
              <w:left w:val="single" w:sz="4" w:space="0" w:color="000000"/>
              <w:bottom w:val="single" w:sz="4" w:space="0" w:color="000000"/>
              <w:right w:val="single" w:sz="4" w:space="0" w:color="000000"/>
            </w:tcBorders>
          </w:tcPr>
          <w:p w14:paraId="6EFE65CB" w14:textId="77777777" w:rsidR="003B5679" w:rsidRPr="00ED7869" w:rsidRDefault="003B5679" w:rsidP="00EF6320">
            <w:pPr>
              <w:pStyle w:val="TAL"/>
            </w:pPr>
          </w:p>
        </w:tc>
      </w:tr>
      <w:tr w:rsidR="003B5679" w:rsidRPr="00ED7869" w14:paraId="1E39090C"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39675338" w14:textId="77777777" w:rsidR="003B5679" w:rsidRPr="00ED7869" w:rsidRDefault="003B5679" w:rsidP="00EF6320">
            <w:pPr>
              <w:pStyle w:val="TAL"/>
            </w:pPr>
            <w:r w:rsidRPr="009300AC">
              <w:rPr>
                <w:b/>
                <w:lang w:eastAsia="ja-JP"/>
              </w:rPr>
              <w:t>&gt;</w:t>
            </w:r>
            <w:r w:rsidRPr="00ED7869">
              <w:t>SDP information</w:t>
            </w:r>
          </w:p>
        </w:tc>
        <w:tc>
          <w:tcPr>
            <w:tcW w:w="1440" w:type="dxa"/>
            <w:gridSpan w:val="2"/>
            <w:tcBorders>
              <w:top w:val="single" w:sz="4" w:space="0" w:color="000000"/>
              <w:left w:val="single" w:sz="4" w:space="0" w:color="000000"/>
              <w:bottom w:val="single" w:sz="4" w:space="0" w:color="000000"/>
            </w:tcBorders>
          </w:tcPr>
          <w:p w14:paraId="4BF0670E" w14:textId="77777777" w:rsidR="003B5679" w:rsidRPr="00ED7869" w:rsidRDefault="003B5679" w:rsidP="00EF6320">
            <w:pPr>
              <w:pStyle w:val="TAL"/>
              <w:rPr>
                <w:lang w:eastAsia="zh-CN"/>
              </w:rPr>
            </w:pPr>
            <w:r w:rsidRPr="00ED7869">
              <w:rPr>
                <w:lang w:eastAsia="zh-CN"/>
              </w:rPr>
              <w:t>M</w:t>
            </w:r>
          </w:p>
        </w:tc>
        <w:tc>
          <w:tcPr>
            <w:tcW w:w="4320" w:type="dxa"/>
            <w:gridSpan w:val="2"/>
            <w:tcBorders>
              <w:top w:val="single" w:sz="4" w:space="0" w:color="000000"/>
              <w:left w:val="single" w:sz="4" w:space="0" w:color="000000"/>
              <w:bottom w:val="single" w:sz="4" w:space="0" w:color="000000"/>
              <w:right w:val="single" w:sz="4" w:space="0" w:color="000000"/>
            </w:tcBorders>
          </w:tcPr>
          <w:p w14:paraId="60AE6A83" w14:textId="77777777" w:rsidR="003B5679" w:rsidRPr="00ED7869" w:rsidRDefault="003B5679" w:rsidP="00EF6320">
            <w:pPr>
              <w:pStyle w:val="TAL"/>
            </w:pPr>
            <w:r w:rsidRPr="00ED7869">
              <w:t>SDP related to application</w:t>
            </w:r>
            <w:r>
              <w:t>-</w:t>
            </w:r>
            <w:r w:rsidRPr="00ED7869">
              <w:t>level control signalling or media to be transmitted over the MBS session (e.g.</w:t>
            </w:r>
            <w:r>
              <w:t>,</w:t>
            </w:r>
            <w:r w:rsidRPr="00ED7869">
              <w:t xml:space="preserve"> codec, protocol ID, FEC information, IP address and ports)</w:t>
            </w:r>
          </w:p>
        </w:tc>
      </w:tr>
      <w:tr w:rsidR="003B5679" w:rsidRPr="00ED7869" w14:paraId="72F4DDB2"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0D1CC297" w14:textId="77777777" w:rsidR="003B5679" w:rsidRPr="00ED7869" w:rsidRDefault="003B5679" w:rsidP="00EF6320">
            <w:pPr>
              <w:pStyle w:val="TAL"/>
            </w:pPr>
            <w:r w:rsidRPr="009300AC">
              <w:rPr>
                <w:b/>
                <w:lang w:eastAsia="ja-JP"/>
              </w:rPr>
              <w:t>&gt;</w:t>
            </w:r>
            <w:r w:rsidRPr="00ED7869">
              <w:t>List of MBS Service Area information</w:t>
            </w:r>
          </w:p>
        </w:tc>
        <w:tc>
          <w:tcPr>
            <w:tcW w:w="1440" w:type="dxa"/>
            <w:gridSpan w:val="2"/>
            <w:tcBorders>
              <w:top w:val="single" w:sz="4" w:space="0" w:color="000000"/>
              <w:left w:val="single" w:sz="4" w:space="0" w:color="000000"/>
              <w:bottom w:val="single" w:sz="4" w:space="0" w:color="000000"/>
            </w:tcBorders>
          </w:tcPr>
          <w:p w14:paraId="2361DB4C"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7C26AE2D" w14:textId="77777777" w:rsidR="003B5679" w:rsidRPr="00ED7869" w:rsidRDefault="003B5679" w:rsidP="00EF6320">
            <w:pPr>
              <w:pStyle w:val="TAL"/>
            </w:pPr>
            <w:r w:rsidRPr="00ED7869">
              <w:t>For the case of local MBS services, it indicates either multicast service area identifier(s) for multicast MBS session, or broadcast service area identifier(s) for broadcast MBS session</w:t>
            </w:r>
          </w:p>
        </w:tc>
      </w:tr>
      <w:tr w:rsidR="003B5679" w:rsidRPr="00ED7869" w14:paraId="28132391"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36E9DE7D" w14:textId="77777777" w:rsidR="003B5679" w:rsidRPr="00ED7869" w:rsidRDefault="003B5679" w:rsidP="00EF6320">
            <w:pPr>
              <w:pStyle w:val="TAL"/>
            </w:pPr>
          </w:p>
        </w:tc>
        <w:tc>
          <w:tcPr>
            <w:tcW w:w="1440" w:type="dxa"/>
            <w:gridSpan w:val="2"/>
            <w:tcBorders>
              <w:top w:val="single" w:sz="4" w:space="0" w:color="000000"/>
              <w:left w:val="single" w:sz="4" w:space="0" w:color="000000"/>
              <w:bottom w:val="single" w:sz="4" w:space="0" w:color="000000"/>
            </w:tcBorders>
          </w:tcPr>
          <w:p w14:paraId="45093FBF" w14:textId="77777777" w:rsidR="003B5679" w:rsidRPr="00ED7869" w:rsidRDefault="003B5679" w:rsidP="00EF6320">
            <w:pPr>
              <w:pStyle w:val="TAL"/>
            </w:pPr>
          </w:p>
        </w:tc>
        <w:tc>
          <w:tcPr>
            <w:tcW w:w="4320" w:type="dxa"/>
            <w:gridSpan w:val="2"/>
            <w:tcBorders>
              <w:top w:val="single" w:sz="4" w:space="0" w:color="000000"/>
              <w:left w:val="single" w:sz="4" w:space="0" w:color="000000"/>
              <w:bottom w:val="single" w:sz="4" w:space="0" w:color="000000"/>
              <w:right w:val="single" w:sz="4" w:space="0" w:color="000000"/>
            </w:tcBorders>
          </w:tcPr>
          <w:p w14:paraId="0EDF502A" w14:textId="77777777" w:rsidR="003B5679" w:rsidRPr="00ED7869" w:rsidRDefault="003B5679" w:rsidP="00EF6320">
            <w:pPr>
              <w:pStyle w:val="TAL"/>
            </w:pPr>
          </w:p>
        </w:tc>
      </w:tr>
      <w:tr w:rsidR="003B5679" w:rsidRPr="00ED7869" w14:paraId="0AFAE63B"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01483005" w14:textId="77777777" w:rsidR="003B5679" w:rsidRPr="00ED7869" w:rsidRDefault="003B5679" w:rsidP="00EF6320">
            <w:pPr>
              <w:pStyle w:val="TAL"/>
            </w:pPr>
            <w:r w:rsidRPr="009300AC">
              <w:rPr>
                <w:b/>
                <w:lang w:eastAsia="ja-JP"/>
              </w:rPr>
              <w:t>&gt;</w:t>
            </w:r>
            <w:r w:rsidRPr="00ED7869">
              <w:t>Multicast MBS session related information (NOTE</w:t>
            </w:r>
            <w:r>
              <w:t> </w:t>
            </w:r>
            <w:r w:rsidRPr="00ED7869">
              <w:t>1)</w:t>
            </w:r>
          </w:p>
        </w:tc>
        <w:tc>
          <w:tcPr>
            <w:tcW w:w="1440" w:type="dxa"/>
            <w:gridSpan w:val="2"/>
            <w:tcBorders>
              <w:top w:val="single" w:sz="4" w:space="0" w:color="000000"/>
              <w:left w:val="single" w:sz="4" w:space="0" w:color="000000"/>
              <w:bottom w:val="single" w:sz="4" w:space="0" w:color="000000"/>
            </w:tcBorders>
          </w:tcPr>
          <w:p w14:paraId="4966E816"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0BE27DA5" w14:textId="77777777" w:rsidR="003B5679" w:rsidRPr="00ED7869" w:rsidRDefault="003B5679" w:rsidP="00EF6320">
            <w:pPr>
              <w:pStyle w:val="TAL"/>
            </w:pPr>
            <w:r w:rsidRPr="00ED7869">
              <w:t xml:space="preserve">Additional information to be used by the MC service client to join the multicast MBS session </w:t>
            </w:r>
            <w:r>
              <w:t>such as PLMN ID of the default PLMN service provider in case of source specific IP multicast address, DNN, and SNSSAI of the PDU session associated with the multicast MBS session</w:t>
            </w:r>
          </w:p>
        </w:tc>
      </w:tr>
      <w:tr w:rsidR="003B5679" w:rsidRPr="00ED7869" w14:paraId="04D3EBEA"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565F1D41" w14:textId="77777777" w:rsidR="003B5679" w:rsidRPr="00AB1294" w:rsidRDefault="003B5679" w:rsidP="00EF6320">
            <w:pPr>
              <w:pStyle w:val="TAL"/>
              <w:rPr>
                <w:lang w:val="fr-FR"/>
              </w:rPr>
            </w:pPr>
            <w:r w:rsidRPr="009642BF">
              <w:rPr>
                <w:b/>
                <w:lang w:val="fr-FR" w:eastAsia="ja-JP"/>
              </w:rPr>
              <w:t>&gt;</w:t>
            </w:r>
            <w:r w:rsidRPr="006577ED">
              <w:rPr>
                <w:lang w:val="fr-FR"/>
              </w:rPr>
              <w:t>MBS UE session join notification (NOTE 2)</w:t>
            </w:r>
          </w:p>
        </w:tc>
        <w:tc>
          <w:tcPr>
            <w:tcW w:w="1440" w:type="dxa"/>
            <w:gridSpan w:val="2"/>
            <w:tcBorders>
              <w:top w:val="single" w:sz="4" w:space="0" w:color="000000"/>
              <w:left w:val="single" w:sz="4" w:space="0" w:color="000000"/>
              <w:bottom w:val="single" w:sz="4" w:space="0" w:color="000000"/>
            </w:tcBorders>
          </w:tcPr>
          <w:p w14:paraId="19F22CD1"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7AAE1E78" w14:textId="77777777" w:rsidR="003B5679" w:rsidRPr="00ED7869" w:rsidRDefault="003B5679" w:rsidP="00EF6320">
            <w:pPr>
              <w:pStyle w:val="TAL"/>
            </w:pPr>
            <w:r w:rsidRPr="00ED7869">
              <w:t>Indicate if the MC service server requires a notification from the MC service client once it has joined the multicast MBS session</w:t>
            </w:r>
          </w:p>
        </w:tc>
      </w:tr>
      <w:tr w:rsidR="003B5679" w:rsidRPr="00ED7869" w14:paraId="1612ED78"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510E2F79" w14:textId="77777777" w:rsidR="003B5679" w:rsidRPr="00ED7869" w:rsidRDefault="003B5679" w:rsidP="00EF6320">
            <w:pPr>
              <w:pStyle w:val="TAL"/>
            </w:pPr>
            <w:r w:rsidRPr="00ED7869">
              <w:t>Monitoring state (NOTE</w:t>
            </w:r>
            <w:r>
              <w:t> 3</w:t>
            </w:r>
            <w:r w:rsidRPr="00ED7869">
              <w:t>)</w:t>
            </w:r>
          </w:p>
        </w:tc>
        <w:tc>
          <w:tcPr>
            <w:tcW w:w="1440" w:type="dxa"/>
            <w:gridSpan w:val="2"/>
            <w:tcBorders>
              <w:top w:val="single" w:sz="4" w:space="0" w:color="000000"/>
              <w:left w:val="single" w:sz="4" w:space="0" w:color="000000"/>
              <w:bottom w:val="single" w:sz="4" w:space="0" w:color="000000"/>
            </w:tcBorders>
          </w:tcPr>
          <w:p w14:paraId="28400907"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3BA723BD" w14:textId="77777777" w:rsidR="003B5679" w:rsidRPr="00ED7869" w:rsidRDefault="003B5679" w:rsidP="00EF6320">
            <w:pPr>
              <w:pStyle w:val="TAL"/>
            </w:pPr>
            <w:r w:rsidRPr="00ED7869">
              <w:t xml:space="preserve">Indicate if the MC service client is required to actively monitor the broadcast MBS session </w:t>
            </w:r>
            <w:r w:rsidRPr="00ED7869">
              <w:rPr>
                <w:lang w:eastAsia="zh-CN"/>
              </w:rPr>
              <w:t>quality</w:t>
            </w:r>
            <w:r w:rsidRPr="00ED7869">
              <w:t xml:space="preserve"> and report it to the MC service server</w:t>
            </w:r>
          </w:p>
        </w:tc>
      </w:tr>
      <w:tr w:rsidR="003B5679" w:rsidRPr="00ED7869" w14:paraId="60DE2E04"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6F2CC5F8" w14:textId="77777777" w:rsidR="003B5679" w:rsidRPr="00ED7869" w:rsidRDefault="003B5679" w:rsidP="00EF6320">
            <w:pPr>
              <w:pStyle w:val="TAL"/>
            </w:pPr>
            <w:r w:rsidRPr="00ED7869">
              <w:t>MC service group ID</w:t>
            </w:r>
          </w:p>
        </w:tc>
        <w:tc>
          <w:tcPr>
            <w:tcW w:w="1440" w:type="dxa"/>
            <w:gridSpan w:val="2"/>
            <w:tcBorders>
              <w:top w:val="single" w:sz="4" w:space="0" w:color="000000"/>
              <w:left w:val="single" w:sz="4" w:space="0" w:color="000000"/>
              <w:bottom w:val="single" w:sz="4" w:space="0" w:color="000000"/>
            </w:tcBorders>
          </w:tcPr>
          <w:p w14:paraId="23B3AFD6"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3F6D5838" w14:textId="77777777" w:rsidR="003B5679" w:rsidRPr="00ED7869" w:rsidRDefault="003B5679" w:rsidP="00EF6320">
            <w:pPr>
              <w:pStyle w:val="TAL"/>
            </w:pPr>
            <w:r w:rsidRPr="00ED7869">
              <w:t>Indicate the MC service group ID associated to the MBS session</w:t>
            </w:r>
            <w:r>
              <w:rPr>
                <w:rFonts w:hint="eastAsia"/>
                <w:lang w:eastAsia="zh-CN"/>
              </w:rPr>
              <w:t>/</w:t>
            </w:r>
            <w:r>
              <w:rPr>
                <w:lang w:eastAsia="zh-CN"/>
              </w:rPr>
              <w:t>4G eMBMS bearer</w:t>
            </w:r>
          </w:p>
        </w:tc>
      </w:tr>
      <w:tr w:rsidR="003B5679" w:rsidRPr="00ED7869" w14:paraId="106FC0DA"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469828D8" w14:textId="77777777" w:rsidR="003B5679" w:rsidRPr="00ED7869" w:rsidRDefault="003B5679" w:rsidP="00EF6320">
            <w:pPr>
              <w:pStyle w:val="TAL"/>
            </w:pPr>
            <w:r w:rsidRPr="00ED7869">
              <w:t>Service announcement acknowledgement</w:t>
            </w:r>
          </w:p>
        </w:tc>
        <w:tc>
          <w:tcPr>
            <w:tcW w:w="1440" w:type="dxa"/>
            <w:gridSpan w:val="2"/>
            <w:tcBorders>
              <w:top w:val="single" w:sz="4" w:space="0" w:color="000000"/>
              <w:left w:val="single" w:sz="4" w:space="0" w:color="000000"/>
              <w:bottom w:val="single" w:sz="4" w:space="0" w:color="000000"/>
            </w:tcBorders>
          </w:tcPr>
          <w:p w14:paraId="5663B4B1" w14:textId="77777777" w:rsidR="003B5679" w:rsidRPr="00ED7869" w:rsidRDefault="003B5679" w:rsidP="00EF6320">
            <w:pPr>
              <w:pStyle w:val="TAL"/>
            </w:pPr>
            <w:r w:rsidRPr="00ED7869">
              <w:t>O</w:t>
            </w:r>
          </w:p>
        </w:tc>
        <w:tc>
          <w:tcPr>
            <w:tcW w:w="4320" w:type="dxa"/>
            <w:gridSpan w:val="2"/>
            <w:tcBorders>
              <w:top w:val="single" w:sz="4" w:space="0" w:color="000000"/>
              <w:left w:val="single" w:sz="4" w:space="0" w:color="000000"/>
              <w:bottom w:val="single" w:sz="4" w:space="0" w:color="000000"/>
              <w:right w:val="single" w:sz="4" w:space="0" w:color="000000"/>
            </w:tcBorders>
          </w:tcPr>
          <w:p w14:paraId="4A17DC6B" w14:textId="77777777" w:rsidR="003B5679" w:rsidRPr="00ED7869" w:rsidRDefault="003B5679" w:rsidP="00EF6320">
            <w:pPr>
              <w:pStyle w:val="TAL"/>
            </w:pPr>
            <w:r w:rsidRPr="00ED7869">
              <w:t>Indicate if the MC service server requires an acknowledgement to the MBS service announcement</w:t>
            </w:r>
          </w:p>
        </w:tc>
      </w:tr>
      <w:tr w:rsidR="003B5679" w:rsidRPr="00ED7869" w14:paraId="7F4BA804"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2A4625B7" w14:textId="77777777" w:rsidR="003B5679" w:rsidRPr="00ED7869" w:rsidRDefault="003B5679" w:rsidP="00EF6320">
            <w:pPr>
              <w:pStyle w:val="TAL"/>
              <w:rPr>
                <w:lang w:eastAsia="zh-CN"/>
              </w:rPr>
            </w:pPr>
            <w:r>
              <w:rPr>
                <w:rFonts w:hint="eastAsia"/>
                <w:lang w:eastAsia="zh-CN"/>
              </w:rPr>
              <w:t xml:space="preserve"> </w:t>
            </w:r>
            <w:r>
              <w:rPr>
                <w:lang w:eastAsia="zh-CN"/>
              </w:rPr>
              <w:t>4G eMBMS bearer information</w:t>
            </w:r>
          </w:p>
        </w:tc>
        <w:tc>
          <w:tcPr>
            <w:tcW w:w="1440" w:type="dxa"/>
            <w:gridSpan w:val="2"/>
            <w:tcBorders>
              <w:top w:val="single" w:sz="4" w:space="0" w:color="000000"/>
              <w:left w:val="single" w:sz="4" w:space="0" w:color="000000"/>
              <w:bottom w:val="single" w:sz="4" w:space="0" w:color="000000"/>
            </w:tcBorders>
          </w:tcPr>
          <w:p w14:paraId="6021B1FF" w14:textId="77777777" w:rsidR="003B5679" w:rsidRPr="00ED7869" w:rsidRDefault="003B5679" w:rsidP="00EF6320">
            <w:pPr>
              <w:pStyle w:val="TAL"/>
            </w:pPr>
            <w:r>
              <w:t>O</w:t>
            </w:r>
          </w:p>
        </w:tc>
        <w:tc>
          <w:tcPr>
            <w:tcW w:w="4320" w:type="dxa"/>
            <w:gridSpan w:val="2"/>
            <w:tcBorders>
              <w:top w:val="single" w:sz="4" w:space="0" w:color="000000"/>
              <w:left w:val="single" w:sz="4" w:space="0" w:color="000000"/>
              <w:bottom w:val="single" w:sz="4" w:space="0" w:color="000000"/>
              <w:right w:val="single" w:sz="4" w:space="0" w:color="000000"/>
            </w:tcBorders>
          </w:tcPr>
          <w:p w14:paraId="07B67FA6" w14:textId="77777777" w:rsidR="003B5679" w:rsidRPr="00ED7869" w:rsidRDefault="003B5679" w:rsidP="00EF6320">
            <w:pPr>
              <w:pStyle w:val="TAL"/>
            </w:pPr>
            <w:r>
              <w:t xml:space="preserve">Providing the 4G eMBMS bearer related information if MCX server decide to use 4G eMBMS additionally with 5G MBS session </w:t>
            </w:r>
            <w:r w:rsidRPr="00ED7869">
              <w:t>to deliver MC service group communication data</w:t>
            </w:r>
            <w:r>
              <w:t>.</w:t>
            </w:r>
          </w:p>
        </w:tc>
      </w:tr>
      <w:tr w:rsidR="003B5679" w:rsidRPr="00ED7869" w14:paraId="552FAE2D"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1479A1CF" w14:textId="77777777" w:rsidR="003B5679" w:rsidRPr="009027A7" w:rsidRDefault="003B5679" w:rsidP="00EF6320">
            <w:pPr>
              <w:pStyle w:val="TAL"/>
              <w:rPr>
                <w:lang w:eastAsia="zh-CN"/>
              </w:rPr>
            </w:pPr>
            <w:r w:rsidRPr="009300AC">
              <w:rPr>
                <w:b/>
                <w:lang w:eastAsia="ja-JP"/>
              </w:rPr>
              <w:t>&gt;</w:t>
            </w:r>
            <w:r w:rsidRPr="00352049">
              <w:t>TMGI</w:t>
            </w:r>
            <w:r>
              <w:t xml:space="preserve"> (NOTE 4)</w:t>
            </w:r>
          </w:p>
        </w:tc>
        <w:tc>
          <w:tcPr>
            <w:tcW w:w="1440" w:type="dxa"/>
            <w:gridSpan w:val="2"/>
            <w:tcBorders>
              <w:top w:val="single" w:sz="4" w:space="0" w:color="000000"/>
              <w:left w:val="single" w:sz="4" w:space="0" w:color="000000"/>
              <w:bottom w:val="single" w:sz="4" w:space="0" w:color="000000"/>
            </w:tcBorders>
          </w:tcPr>
          <w:p w14:paraId="19413B86" w14:textId="77777777" w:rsidR="003B5679" w:rsidRPr="00ED7869" w:rsidRDefault="003B5679" w:rsidP="00EF6320">
            <w:pPr>
              <w:pStyle w:val="TAL"/>
            </w:pPr>
            <w:r w:rsidRPr="00352049">
              <w:t>M</w:t>
            </w:r>
          </w:p>
        </w:tc>
        <w:tc>
          <w:tcPr>
            <w:tcW w:w="4320" w:type="dxa"/>
            <w:gridSpan w:val="2"/>
            <w:tcBorders>
              <w:top w:val="single" w:sz="4" w:space="0" w:color="000000"/>
              <w:left w:val="single" w:sz="4" w:space="0" w:color="000000"/>
              <w:bottom w:val="single" w:sz="4" w:space="0" w:color="000000"/>
              <w:right w:val="single" w:sz="4" w:space="0" w:color="000000"/>
            </w:tcBorders>
          </w:tcPr>
          <w:p w14:paraId="7695356E" w14:textId="77777777" w:rsidR="003B5679" w:rsidRPr="00ED7869" w:rsidRDefault="003B5679" w:rsidP="00EF6320">
            <w:pPr>
              <w:pStyle w:val="TAL"/>
            </w:pPr>
            <w:r w:rsidRPr="00352049">
              <w:t>TMGI information</w:t>
            </w:r>
          </w:p>
        </w:tc>
      </w:tr>
      <w:tr w:rsidR="003B5679" w:rsidRPr="00ED7869" w14:paraId="614DB264"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2139DFDF" w14:textId="77777777" w:rsidR="003B5679" w:rsidRDefault="003B5679" w:rsidP="00EF6320">
            <w:pPr>
              <w:pStyle w:val="TAL"/>
              <w:rPr>
                <w:lang w:eastAsia="zh-CN"/>
              </w:rPr>
            </w:pPr>
            <w:r w:rsidRPr="009300AC">
              <w:rPr>
                <w:b/>
                <w:lang w:eastAsia="ja-JP"/>
              </w:rPr>
              <w:t>&gt;</w:t>
            </w:r>
            <w:r w:rsidRPr="00352049">
              <w:t>Alternative TMGI</w:t>
            </w:r>
          </w:p>
        </w:tc>
        <w:tc>
          <w:tcPr>
            <w:tcW w:w="1440" w:type="dxa"/>
            <w:gridSpan w:val="2"/>
            <w:tcBorders>
              <w:top w:val="single" w:sz="4" w:space="0" w:color="000000"/>
              <w:left w:val="single" w:sz="4" w:space="0" w:color="000000"/>
              <w:bottom w:val="single" w:sz="4" w:space="0" w:color="000000"/>
            </w:tcBorders>
          </w:tcPr>
          <w:p w14:paraId="444E3A97" w14:textId="77777777" w:rsidR="003B5679" w:rsidRPr="00ED7869" w:rsidRDefault="003B5679" w:rsidP="00EF6320">
            <w:pPr>
              <w:pStyle w:val="TAL"/>
            </w:pPr>
            <w:r w:rsidRPr="00352049">
              <w:rPr>
                <w:lang w:eastAsia="zh-CN"/>
              </w:rPr>
              <w:t>O</w:t>
            </w:r>
          </w:p>
        </w:tc>
        <w:tc>
          <w:tcPr>
            <w:tcW w:w="4320" w:type="dxa"/>
            <w:gridSpan w:val="2"/>
            <w:tcBorders>
              <w:top w:val="single" w:sz="4" w:space="0" w:color="000000"/>
              <w:left w:val="single" w:sz="4" w:space="0" w:color="000000"/>
              <w:bottom w:val="single" w:sz="4" w:space="0" w:color="000000"/>
              <w:right w:val="single" w:sz="4" w:space="0" w:color="000000"/>
            </w:tcBorders>
          </w:tcPr>
          <w:p w14:paraId="082A7EC3" w14:textId="77777777" w:rsidR="003B5679" w:rsidRPr="00ED7869" w:rsidRDefault="003B5679" w:rsidP="00EF6320">
            <w:pPr>
              <w:pStyle w:val="TAL"/>
            </w:pPr>
            <w:r w:rsidRPr="00352049">
              <w:t>A list of additional alternative TMGI may be included and used in roaming scenarios.</w:t>
            </w:r>
          </w:p>
        </w:tc>
      </w:tr>
      <w:tr w:rsidR="003B5679" w:rsidRPr="00ED7869" w14:paraId="64C810EF"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7CC17EF7" w14:textId="77777777" w:rsidR="003B5679" w:rsidRDefault="003B5679" w:rsidP="00EF6320">
            <w:pPr>
              <w:pStyle w:val="TAL"/>
              <w:rPr>
                <w:lang w:eastAsia="zh-CN"/>
              </w:rPr>
            </w:pPr>
            <w:r w:rsidRPr="009300AC">
              <w:rPr>
                <w:b/>
                <w:lang w:eastAsia="ja-JP"/>
              </w:rPr>
              <w:t>&gt;</w:t>
            </w:r>
            <w:r w:rsidRPr="00352049">
              <w:t>QCI</w:t>
            </w:r>
          </w:p>
        </w:tc>
        <w:tc>
          <w:tcPr>
            <w:tcW w:w="1440" w:type="dxa"/>
            <w:gridSpan w:val="2"/>
            <w:tcBorders>
              <w:top w:val="single" w:sz="4" w:space="0" w:color="000000"/>
              <w:left w:val="single" w:sz="4" w:space="0" w:color="000000"/>
              <w:bottom w:val="single" w:sz="4" w:space="0" w:color="000000"/>
            </w:tcBorders>
          </w:tcPr>
          <w:p w14:paraId="2630C55D" w14:textId="77777777" w:rsidR="003B5679" w:rsidRPr="00ED7869" w:rsidRDefault="003B5679" w:rsidP="00EF6320">
            <w:pPr>
              <w:pStyle w:val="TAL"/>
            </w:pPr>
            <w:r w:rsidRPr="00352049">
              <w:rPr>
                <w:lang w:eastAsia="zh-CN"/>
              </w:rPr>
              <w:t>O</w:t>
            </w:r>
          </w:p>
        </w:tc>
        <w:tc>
          <w:tcPr>
            <w:tcW w:w="4320" w:type="dxa"/>
            <w:gridSpan w:val="2"/>
            <w:tcBorders>
              <w:top w:val="single" w:sz="4" w:space="0" w:color="000000"/>
              <w:left w:val="single" w:sz="4" w:space="0" w:color="000000"/>
              <w:bottom w:val="single" w:sz="4" w:space="0" w:color="000000"/>
              <w:right w:val="single" w:sz="4" w:space="0" w:color="000000"/>
            </w:tcBorders>
          </w:tcPr>
          <w:p w14:paraId="38104F89" w14:textId="77777777" w:rsidR="003B5679" w:rsidRPr="00ED7869" w:rsidRDefault="003B5679" w:rsidP="00EF6320">
            <w:pPr>
              <w:pStyle w:val="TAL"/>
            </w:pPr>
            <w:r w:rsidRPr="00352049">
              <w:t>QCI information used by the ProSe UE-Network Relay to determine the ProSe Per-Packet Priority value to be applied for the multicast packets relayed to Remote UE over PC5</w:t>
            </w:r>
          </w:p>
        </w:tc>
      </w:tr>
      <w:tr w:rsidR="003B5679" w:rsidRPr="00ED7869" w14:paraId="24AEAD0E"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6A3E9CAE" w14:textId="77777777" w:rsidR="003B5679" w:rsidRDefault="003B5679" w:rsidP="00EF6320">
            <w:pPr>
              <w:pStyle w:val="TAL"/>
              <w:rPr>
                <w:lang w:eastAsia="zh-CN"/>
              </w:rPr>
            </w:pPr>
            <w:r w:rsidRPr="009300AC">
              <w:rPr>
                <w:b/>
                <w:lang w:eastAsia="ja-JP"/>
              </w:rPr>
              <w:t>&gt;</w:t>
            </w:r>
            <w:r w:rsidRPr="00352049">
              <w:t>List of service area identifier</w:t>
            </w:r>
          </w:p>
        </w:tc>
        <w:tc>
          <w:tcPr>
            <w:tcW w:w="1440" w:type="dxa"/>
            <w:gridSpan w:val="2"/>
            <w:tcBorders>
              <w:top w:val="single" w:sz="4" w:space="0" w:color="000000"/>
              <w:left w:val="single" w:sz="4" w:space="0" w:color="000000"/>
              <w:bottom w:val="single" w:sz="4" w:space="0" w:color="000000"/>
            </w:tcBorders>
          </w:tcPr>
          <w:p w14:paraId="7F0DA2B6" w14:textId="77777777" w:rsidR="003B5679" w:rsidRPr="00ED7869" w:rsidRDefault="003B5679" w:rsidP="00EF6320">
            <w:pPr>
              <w:pStyle w:val="TAL"/>
            </w:pPr>
            <w:r w:rsidRPr="00352049">
              <w:t>M</w:t>
            </w:r>
          </w:p>
        </w:tc>
        <w:tc>
          <w:tcPr>
            <w:tcW w:w="4320" w:type="dxa"/>
            <w:gridSpan w:val="2"/>
            <w:tcBorders>
              <w:top w:val="single" w:sz="4" w:space="0" w:color="000000"/>
              <w:left w:val="single" w:sz="4" w:space="0" w:color="000000"/>
              <w:bottom w:val="single" w:sz="4" w:space="0" w:color="000000"/>
              <w:right w:val="single" w:sz="4" w:space="0" w:color="000000"/>
            </w:tcBorders>
          </w:tcPr>
          <w:p w14:paraId="492828B6" w14:textId="77777777" w:rsidR="003B5679" w:rsidRPr="00ED7869" w:rsidRDefault="003B5679" w:rsidP="00EF6320">
            <w:pPr>
              <w:pStyle w:val="TAL"/>
            </w:pPr>
            <w:r w:rsidRPr="00352049">
              <w:t>A list of service area identifier for the applicable MBMS broadcast area.</w:t>
            </w:r>
          </w:p>
        </w:tc>
      </w:tr>
      <w:tr w:rsidR="003B5679" w:rsidRPr="00ED7869" w14:paraId="0C5835D0"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5C31AAE1" w14:textId="77777777" w:rsidR="003B5679" w:rsidRDefault="003B5679" w:rsidP="00EF6320">
            <w:pPr>
              <w:pStyle w:val="TAL"/>
              <w:rPr>
                <w:lang w:eastAsia="zh-CN"/>
              </w:rPr>
            </w:pPr>
            <w:r w:rsidRPr="009300AC">
              <w:rPr>
                <w:b/>
                <w:lang w:eastAsia="ja-JP"/>
              </w:rPr>
              <w:t>&gt;</w:t>
            </w:r>
            <w:r w:rsidRPr="00352049">
              <w:t>Frequency</w:t>
            </w:r>
          </w:p>
        </w:tc>
        <w:tc>
          <w:tcPr>
            <w:tcW w:w="1440" w:type="dxa"/>
            <w:gridSpan w:val="2"/>
            <w:tcBorders>
              <w:top w:val="single" w:sz="4" w:space="0" w:color="000000"/>
              <w:left w:val="single" w:sz="4" w:space="0" w:color="000000"/>
              <w:bottom w:val="single" w:sz="4" w:space="0" w:color="000000"/>
            </w:tcBorders>
          </w:tcPr>
          <w:p w14:paraId="78756DCD" w14:textId="77777777" w:rsidR="003B5679" w:rsidRPr="00ED7869" w:rsidRDefault="003B5679" w:rsidP="00EF6320">
            <w:pPr>
              <w:pStyle w:val="TAL"/>
            </w:pPr>
            <w:r w:rsidRPr="00352049">
              <w:t>O</w:t>
            </w:r>
          </w:p>
        </w:tc>
        <w:tc>
          <w:tcPr>
            <w:tcW w:w="4320" w:type="dxa"/>
            <w:gridSpan w:val="2"/>
            <w:tcBorders>
              <w:top w:val="single" w:sz="4" w:space="0" w:color="000000"/>
              <w:left w:val="single" w:sz="4" w:space="0" w:color="000000"/>
              <w:bottom w:val="single" w:sz="4" w:space="0" w:color="000000"/>
              <w:right w:val="single" w:sz="4" w:space="0" w:color="000000"/>
            </w:tcBorders>
          </w:tcPr>
          <w:p w14:paraId="4C02392C" w14:textId="77777777" w:rsidR="003B5679" w:rsidRPr="00ED7869" w:rsidRDefault="003B5679" w:rsidP="00EF6320">
            <w:pPr>
              <w:pStyle w:val="TAL"/>
            </w:pPr>
            <w:r w:rsidRPr="00352049">
              <w:t>Identification of frequency if multi carrier support is provided</w:t>
            </w:r>
          </w:p>
        </w:tc>
      </w:tr>
      <w:tr w:rsidR="003B5679" w:rsidRPr="00352049" w14:paraId="657327C2"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2F152476" w14:textId="77777777" w:rsidR="003B5679" w:rsidRPr="009300AC" w:rsidRDefault="003B5679" w:rsidP="00EF6320">
            <w:pPr>
              <w:pStyle w:val="TAL"/>
              <w:rPr>
                <w:b/>
                <w:lang w:eastAsia="ja-JP"/>
              </w:rPr>
            </w:pPr>
            <w:r w:rsidRPr="009300AC">
              <w:rPr>
                <w:b/>
                <w:lang w:eastAsia="ja-JP"/>
              </w:rPr>
              <w:t>&gt;</w:t>
            </w:r>
            <w:r w:rsidRPr="00352049">
              <w:t xml:space="preserve">Unicast status </w:t>
            </w:r>
          </w:p>
        </w:tc>
        <w:tc>
          <w:tcPr>
            <w:tcW w:w="1440" w:type="dxa"/>
            <w:gridSpan w:val="2"/>
            <w:tcBorders>
              <w:top w:val="single" w:sz="4" w:space="0" w:color="000000"/>
              <w:left w:val="single" w:sz="4" w:space="0" w:color="000000"/>
              <w:bottom w:val="single" w:sz="4" w:space="0" w:color="000000"/>
            </w:tcBorders>
          </w:tcPr>
          <w:p w14:paraId="592489AC" w14:textId="77777777" w:rsidR="003B5679" w:rsidRPr="00352049" w:rsidRDefault="003B5679" w:rsidP="00EF6320">
            <w:pPr>
              <w:pStyle w:val="TAL"/>
            </w:pPr>
            <w:r w:rsidRPr="00352049">
              <w:t>O</w:t>
            </w:r>
          </w:p>
        </w:tc>
        <w:tc>
          <w:tcPr>
            <w:tcW w:w="4320" w:type="dxa"/>
            <w:gridSpan w:val="2"/>
            <w:tcBorders>
              <w:top w:val="single" w:sz="4" w:space="0" w:color="000000"/>
              <w:left w:val="single" w:sz="4" w:space="0" w:color="000000"/>
              <w:bottom w:val="single" w:sz="4" w:space="0" w:color="000000"/>
              <w:right w:val="single" w:sz="4" w:space="0" w:color="000000"/>
            </w:tcBorders>
          </w:tcPr>
          <w:p w14:paraId="69C27E46" w14:textId="77777777" w:rsidR="003B5679" w:rsidRPr="00352049" w:rsidRDefault="003B5679" w:rsidP="00EF6320">
            <w:pPr>
              <w:pStyle w:val="TAL"/>
            </w:pPr>
            <w:r w:rsidRPr="00352049">
              <w:t>An indication that the listening status of the unicast bearer is requested.</w:t>
            </w:r>
          </w:p>
        </w:tc>
      </w:tr>
      <w:tr w:rsidR="003B5679" w:rsidRPr="00ED7869" w14:paraId="272BBEB1"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0DC91FA3" w14:textId="77777777" w:rsidR="003B5679" w:rsidRDefault="003B5679" w:rsidP="00EF6320">
            <w:pPr>
              <w:pStyle w:val="TAL"/>
              <w:rPr>
                <w:lang w:eastAsia="zh-CN"/>
              </w:rPr>
            </w:pPr>
            <w:r w:rsidRPr="009300AC">
              <w:rPr>
                <w:b/>
                <w:lang w:eastAsia="ja-JP"/>
              </w:rPr>
              <w:t>&gt;</w:t>
            </w:r>
            <w:r w:rsidRPr="00352049">
              <w:t>SDP information</w:t>
            </w:r>
          </w:p>
        </w:tc>
        <w:tc>
          <w:tcPr>
            <w:tcW w:w="1440" w:type="dxa"/>
            <w:gridSpan w:val="2"/>
            <w:tcBorders>
              <w:top w:val="single" w:sz="4" w:space="0" w:color="000000"/>
              <w:left w:val="single" w:sz="4" w:space="0" w:color="000000"/>
              <w:bottom w:val="single" w:sz="4" w:space="0" w:color="000000"/>
            </w:tcBorders>
          </w:tcPr>
          <w:p w14:paraId="77CF61BD" w14:textId="77777777" w:rsidR="003B5679" w:rsidRPr="00ED7869" w:rsidRDefault="003B5679" w:rsidP="00EF6320">
            <w:pPr>
              <w:pStyle w:val="TAL"/>
            </w:pPr>
            <w:r w:rsidRPr="00352049">
              <w:t>M</w:t>
            </w:r>
          </w:p>
        </w:tc>
        <w:tc>
          <w:tcPr>
            <w:tcW w:w="4320" w:type="dxa"/>
            <w:gridSpan w:val="2"/>
            <w:tcBorders>
              <w:top w:val="single" w:sz="4" w:space="0" w:color="000000"/>
              <w:left w:val="single" w:sz="4" w:space="0" w:color="000000"/>
              <w:bottom w:val="single" w:sz="4" w:space="0" w:color="000000"/>
              <w:right w:val="single" w:sz="4" w:space="0" w:color="000000"/>
            </w:tcBorders>
          </w:tcPr>
          <w:p w14:paraId="69E59255" w14:textId="77777777" w:rsidR="003B5679" w:rsidRPr="00ED7869" w:rsidRDefault="003B5679" w:rsidP="00EF6320">
            <w:pPr>
              <w:pStyle w:val="TAL"/>
            </w:pPr>
            <w:r w:rsidRPr="00352049">
              <w:t>SDP with media and floor control information applicable to groups that can use this bearer (e.g. codec, protocol id, FEC information)</w:t>
            </w:r>
          </w:p>
        </w:tc>
      </w:tr>
      <w:tr w:rsidR="003B5679" w:rsidRPr="00ED7869" w14:paraId="36ED1084" w14:textId="77777777" w:rsidTr="00EF6320">
        <w:tblPrEx>
          <w:tblLook w:val="0000" w:firstRow="0" w:lastRow="0" w:firstColumn="0" w:lastColumn="0" w:noHBand="0" w:noVBand="0"/>
        </w:tblPrEx>
        <w:trPr>
          <w:gridAfter w:val="1"/>
          <w:wAfter w:w="138" w:type="dxa"/>
          <w:jc w:val="center"/>
        </w:trPr>
        <w:tc>
          <w:tcPr>
            <w:tcW w:w="2880" w:type="dxa"/>
            <w:gridSpan w:val="2"/>
            <w:tcBorders>
              <w:top w:val="single" w:sz="4" w:space="0" w:color="000000"/>
              <w:left w:val="single" w:sz="4" w:space="0" w:color="000000"/>
              <w:bottom w:val="single" w:sz="4" w:space="0" w:color="000000"/>
            </w:tcBorders>
          </w:tcPr>
          <w:p w14:paraId="543F50C9" w14:textId="77777777" w:rsidR="003B5679" w:rsidRDefault="003B5679" w:rsidP="00EF6320">
            <w:pPr>
              <w:pStyle w:val="TAL"/>
              <w:rPr>
                <w:lang w:eastAsia="zh-CN"/>
              </w:rPr>
            </w:pPr>
            <w:r w:rsidRPr="009300AC">
              <w:rPr>
                <w:b/>
                <w:lang w:eastAsia="ja-JP"/>
              </w:rPr>
              <w:t>&gt;</w:t>
            </w:r>
            <w:r w:rsidRPr="00352049">
              <w:t>ROHC information</w:t>
            </w:r>
          </w:p>
        </w:tc>
        <w:tc>
          <w:tcPr>
            <w:tcW w:w="1440" w:type="dxa"/>
            <w:gridSpan w:val="2"/>
            <w:tcBorders>
              <w:top w:val="single" w:sz="4" w:space="0" w:color="000000"/>
              <w:left w:val="single" w:sz="4" w:space="0" w:color="000000"/>
              <w:bottom w:val="single" w:sz="4" w:space="0" w:color="000000"/>
            </w:tcBorders>
          </w:tcPr>
          <w:p w14:paraId="1C0B099C" w14:textId="77777777" w:rsidR="003B5679" w:rsidRPr="00ED7869" w:rsidRDefault="003B5679" w:rsidP="00EF6320">
            <w:pPr>
              <w:pStyle w:val="TAL"/>
            </w:pPr>
            <w:r w:rsidRPr="00352049">
              <w:t>O</w:t>
            </w:r>
          </w:p>
        </w:tc>
        <w:tc>
          <w:tcPr>
            <w:tcW w:w="4320" w:type="dxa"/>
            <w:gridSpan w:val="2"/>
            <w:tcBorders>
              <w:top w:val="single" w:sz="4" w:space="0" w:color="000000"/>
              <w:left w:val="single" w:sz="4" w:space="0" w:color="000000"/>
              <w:bottom w:val="single" w:sz="4" w:space="0" w:color="000000"/>
              <w:right w:val="single" w:sz="4" w:space="0" w:color="000000"/>
            </w:tcBorders>
          </w:tcPr>
          <w:p w14:paraId="6E7C704C" w14:textId="77777777" w:rsidR="003B5679" w:rsidRPr="00ED7869" w:rsidRDefault="003B5679" w:rsidP="00EF6320">
            <w:pPr>
              <w:pStyle w:val="TAL"/>
            </w:pPr>
            <w:r w:rsidRPr="00352049">
              <w:t>Indicate the usage of ROHC and provide the parameters of the ROHC channel to signal to the ROHC decoder.</w:t>
            </w:r>
          </w:p>
        </w:tc>
      </w:tr>
      <w:tr w:rsidR="003B5679" w:rsidRPr="00ED7869" w14:paraId="54F833AB" w14:textId="77777777" w:rsidTr="00EF6320">
        <w:tblPrEx>
          <w:tblLook w:val="0000" w:firstRow="0" w:lastRow="0" w:firstColumn="0" w:lastColumn="0" w:noHBand="0" w:noVBand="0"/>
        </w:tblPrEx>
        <w:trPr>
          <w:gridAfter w:val="1"/>
          <w:wAfter w:w="138" w:type="dxa"/>
          <w:jc w:val="center"/>
        </w:trPr>
        <w:tc>
          <w:tcPr>
            <w:tcW w:w="8640" w:type="dxa"/>
            <w:gridSpan w:val="6"/>
            <w:tcBorders>
              <w:top w:val="single" w:sz="4" w:space="0" w:color="000000"/>
              <w:left w:val="single" w:sz="4" w:space="0" w:color="000000"/>
              <w:bottom w:val="single" w:sz="4" w:space="0" w:color="000000"/>
              <w:right w:val="single" w:sz="4" w:space="0" w:color="000000"/>
            </w:tcBorders>
          </w:tcPr>
          <w:p w14:paraId="3F9F6A00" w14:textId="77777777" w:rsidR="003B5679" w:rsidRDefault="003B5679" w:rsidP="00EF6320">
            <w:pPr>
              <w:pStyle w:val="TAN"/>
            </w:pPr>
            <w:r>
              <w:lastRenderedPageBreak/>
              <w:t>NOTE 1:</w:t>
            </w:r>
            <w:r w:rsidRPr="00ED7869">
              <w:tab/>
            </w:r>
            <w:r>
              <w:t>Such information may be pre-configured in the MC service UE, or provided in any other implementation specific way</w:t>
            </w:r>
            <w:r w:rsidRPr="00ED7869">
              <w:t xml:space="preserve"> </w:t>
            </w:r>
          </w:p>
          <w:p w14:paraId="61B257DE" w14:textId="77777777" w:rsidR="003B5679" w:rsidRPr="00ED7869" w:rsidRDefault="003B5679" w:rsidP="00EF6320">
            <w:pPr>
              <w:pStyle w:val="TAN"/>
            </w:pPr>
            <w:r w:rsidRPr="00ED7869">
              <w:t>NOTE</w:t>
            </w:r>
            <w:r>
              <w:t> 2</w:t>
            </w:r>
            <w:r w:rsidRPr="00ED7869">
              <w:t>:</w:t>
            </w:r>
            <w:r w:rsidRPr="00ED7869">
              <w:tab/>
              <w:t>It is applicable for multicast MBS session</w:t>
            </w:r>
          </w:p>
          <w:p w14:paraId="11E1BFA2" w14:textId="77777777" w:rsidR="003B5679" w:rsidRDefault="003B5679" w:rsidP="00EF6320">
            <w:pPr>
              <w:pStyle w:val="TAN"/>
            </w:pPr>
            <w:r w:rsidRPr="00ED7869">
              <w:t>NOTE</w:t>
            </w:r>
            <w:r>
              <w:t> 3</w:t>
            </w:r>
            <w:r w:rsidRPr="00ED7869">
              <w:t>:</w:t>
            </w:r>
            <w:r w:rsidRPr="00ED7869">
              <w:tab/>
              <w:t>It is applicable for broadcast MBS session</w:t>
            </w:r>
          </w:p>
          <w:p w14:paraId="1C81777B" w14:textId="77777777" w:rsidR="003B5679" w:rsidRDefault="003B5679" w:rsidP="00EF6320">
            <w:pPr>
              <w:pStyle w:val="TAN"/>
              <w:rPr>
                <w:lang w:eastAsia="zh-CN"/>
              </w:rPr>
            </w:pPr>
            <w:r>
              <w:rPr>
                <w:rFonts w:hint="eastAsia"/>
                <w:lang w:eastAsia="zh-CN"/>
              </w:rPr>
              <w:t>N</w:t>
            </w:r>
            <w:r>
              <w:rPr>
                <w:lang w:eastAsia="zh-CN"/>
              </w:rPr>
              <w:t>OTE 4:</w:t>
            </w:r>
            <w:r w:rsidRPr="00ED7869">
              <w:tab/>
            </w:r>
            <w:r>
              <w:rPr>
                <w:lang w:eastAsia="zh-CN"/>
              </w:rPr>
              <w:t>TMGI for 4G eMBMS can be the same or different with 5G session ID.</w:t>
            </w:r>
          </w:p>
          <w:p w14:paraId="2DD1640E" w14:textId="77777777" w:rsidR="003B5679" w:rsidRPr="00ED7869" w:rsidRDefault="003B5679" w:rsidP="00EF6320">
            <w:pPr>
              <w:pStyle w:val="TAN"/>
            </w:pPr>
          </w:p>
        </w:tc>
      </w:tr>
    </w:tbl>
    <w:p w14:paraId="50E30501" w14:textId="77777777" w:rsidR="003B5679" w:rsidRPr="000E4DC9" w:rsidRDefault="003B5679" w:rsidP="003B5679"/>
    <w:p w14:paraId="3043E80F" w14:textId="77777777" w:rsidR="003B5679" w:rsidRPr="00225B12" w:rsidRDefault="003B5679" w:rsidP="003B5679">
      <w:pPr>
        <w:pStyle w:val="Heading3"/>
      </w:pPr>
      <w:bookmarkStart w:id="594" w:name="_Toc101262486"/>
      <w:r w:rsidRPr="00225B12">
        <w:t>6.14.2</w:t>
      </w:r>
      <w:r w:rsidRPr="00225B12">
        <w:rPr>
          <w:rFonts w:ascii="Calibri" w:hAnsi="Calibri"/>
          <w:sz w:val="22"/>
          <w:szCs w:val="22"/>
          <w:lang w:eastAsia="en-GB"/>
        </w:rPr>
        <w:tab/>
      </w:r>
      <w:r w:rsidRPr="00225B12">
        <w:t>Impacts on existing nodes and functionality</w:t>
      </w:r>
      <w:bookmarkEnd w:id="594"/>
    </w:p>
    <w:p w14:paraId="382A421E" w14:textId="77777777" w:rsidR="003B5679" w:rsidRPr="00A7571B" w:rsidRDefault="003B5679" w:rsidP="003B5679">
      <w:pPr>
        <w:rPr>
          <w:lang w:eastAsia="zh-CN"/>
        </w:rPr>
      </w:pPr>
      <w:r w:rsidRPr="00E46FA1">
        <w:rPr>
          <w:lang w:eastAsia="zh-CN"/>
        </w:rPr>
        <w:t xml:space="preserve">MC service server functionality impact is supporting the 5G broadcast MBS session related functionalities by </w:t>
      </w:r>
      <w:r w:rsidRPr="00E46FA1">
        <w:t>acting the AF in the 5G MBS architecture</w:t>
      </w:r>
      <w:r w:rsidRPr="00A7571B">
        <w:rPr>
          <w:lang w:eastAsia="zh-CN"/>
        </w:rPr>
        <w:t xml:space="preserve"> including:</w:t>
      </w:r>
    </w:p>
    <w:p w14:paraId="48375B5B" w14:textId="77777777" w:rsidR="003B5679" w:rsidRPr="00A7571B" w:rsidRDefault="003B5679" w:rsidP="003B5679">
      <w:pPr>
        <w:pStyle w:val="B10"/>
        <w:rPr>
          <w:lang w:eastAsia="zh-CN"/>
        </w:rPr>
      </w:pPr>
      <w:r>
        <w:rPr>
          <w:lang w:eastAsia="zh-CN"/>
        </w:rPr>
        <w:t>-</w:t>
      </w:r>
      <w:r>
        <w:rPr>
          <w:lang w:eastAsia="zh-CN"/>
        </w:rPr>
        <w:tab/>
      </w:r>
      <w:r w:rsidRPr="00A7571B">
        <w:rPr>
          <w:lang w:eastAsia="zh-CN"/>
        </w:rPr>
        <w:t>configuring the 5GS broadcast MBS session;</w:t>
      </w:r>
    </w:p>
    <w:p w14:paraId="0EB87F76" w14:textId="77777777" w:rsidR="003B5679" w:rsidRPr="00F97A94" w:rsidRDefault="003B5679" w:rsidP="003B5679">
      <w:pPr>
        <w:pStyle w:val="B10"/>
        <w:rPr>
          <w:lang w:eastAsia="zh-CN"/>
        </w:rPr>
      </w:pPr>
      <w:r>
        <w:rPr>
          <w:lang w:eastAsia="zh-CN"/>
        </w:rPr>
        <w:t>-</w:t>
      </w:r>
      <w:r>
        <w:rPr>
          <w:lang w:eastAsia="zh-CN"/>
        </w:rPr>
        <w:tab/>
      </w:r>
      <w:r w:rsidRPr="00F97A94">
        <w:rPr>
          <w:lang w:eastAsia="zh-CN"/>
        </w:rPr>
        <w:t>Service announcement towards the UE;</w:t>
      </w:r>
    </w:p>
    <w:p w14:paraId="56FE9DB2" w14:textId="77777777" w:rsidR="003B5679" w:rsidRPr="00604220" w:rsidRDefault="003B5679" w:rsidP="003B5679">
      <w:r w:rsidRPr="00F97A94">
        <w:t xml:space="preserve">The MC service client needs to support the handling of the broadcast MBS service announcement with broadcast MBS </w:t>
      </w:r>
      <w:r w:rsidRPr="00604220">
        <w:t>session information.</w:t>
      </w:r>
    </w:p>
    <w:p w14:paraId="00F4889D" w14:textId="77777777" w:rsidR="003B5679" w:rsidRPr="0016526B" w:rsidRDefault="003B5679" w:rsidP="003B5679">
      <w:pPr>
        <w:pStyle w:val="Heading3"/>
      </w:pPr>
      <w:bookmarkStart w:id="595" w:name="_Toc101262487"/>
      <w:r w:rsidRPr="0016526B">
        <w:t>6.14.3</w:t>
      </w:r>
      <w:r w:rsidRPr="0016526B">
        <w:rPr>
          <w:rFonts w:ascii="Calibri" w:hAnsi="Calibri"/>
          <w:sz w:val="22"/>
          <w:szCs w:val="22"/>
          <w:lang w:eastAsia="en-GB"/>
        </w:rPr>
        <w:tab/>
      </w:r>
      <w:r w:rsidRPr="0016526B">
        <w:t>Solution evaluation</w:t>
      </w:r>
      <w:bookmarkEnd w:id="595"/>
    </w:p>
    <w:p w14:paraId="4029A56F" w14:textId="77777777" w:rsidR="003B5679" w:rsidRPr="000E4DC9" w:rsidRDefault="003B5679" w:rsidP="003B5679">
      <w:r w:rsidRPr="000E4DC9">
        <w:rPr>
          <w:noProof/>
          <w:lang w:eastAsia="zh-CN"/>
        </w:rPr>
        <w:t>This solution enables the MC service server to prepare the broadcast network resource for the MC group communication and make the UE to aware of the broadcast MBS session information to receive the data over this broadcast MBS session</w:t>
      </w:r>
      <w:r w:rsidRPr="000E4DC9">
        <w:t>.</w:t>
      </w:r>
    </w:p>
    <w:p w14:paraId="18BC6839" w14:textId="77777777" w:rsidR="003B5679" w:rsidRPr="000E4DC9" w:rsidRDefault="003B5679" w:rsidP="003B5679">
      <w:pPr>
        <w:pStyle w:val="Heading2"/>
        <w:rPr>
          <w:rFonts w:ascii="Calibri" w:hAnsi="Calibri"/>
          <w:sz w:val="22"/>
          <w:szCs w:val="22"/>
          <w:lang w:eastAsia="en-GB"/>
        </w:rPr>
      </w:pPr>
      <w:bookmarkStart w:id="596" w:name="_Toc101262488"/>
      <w:r w:rsidRPr="000E4DC9">
        <w:t>6.15</w:t>
      </w:r>
      <w:r w:rsidRPr="000E4DC9">
        <w:rPr>
          <w:rFonts w:ascii="Calibri" w:hAnsi="Calibri"/>
          <w:sz w:val="22"/>
          <w:szCs w:val="22"/>
          <w:lang w:eastAsia="en-GB"/>
        </w:rPr>
        <w:tab/>
      </w:r>
      <w:r w:rsidRPr="000E4DC9">
        <w:t>Solution 15: Pre-established broadcast MBS session and service announcement</w:t>
      </w:r>
      <w:bookmarkEnd w:id="596"/>
      <w:r w:rsidRPr="000E4DC9">
        <w:t xml:space="preserve"> </w:t>
      </w:r>
    </w:p>
    <w:p w14:paraId="0EF709EF" w14:textId="77777777" w:rsidR="003B5679" w:rsidRPr="000E4DC9" w:rsidRDefault="003B5679" w:rsidP="003B5679">
      <w:pPr>
        <w:pStyle w:val="Heading3"/>
      </w:pPr>
      <w:bookmarkStart w:id="597" w:name="_Toc101262489"/>
      <w:r w:rsidRPr="000E4DC9">
        <w:t>6.15.1</w:t>
      </w:r>
      <w:r w:rsidRPr="000E4DC9">
        <w:rPr>
          <w:rFonts w:ascii="Calibri" w:hAnsi="Calibri"/>
          <w:sz w:val="22"/>
          <w:szCs w:val="22"/>
          <w:lang w:eastAsia="en-GB"/>
        </w:rPr>
        <w:tab/>
      </w:r>
      <w:r w:rsidRPr="000E4DC9">
        <w:t>Description</w:t>
      </w:r>
      <w:bookmarkEnd w:id="597"/>
    </w:p>
    <w:p w14:paraId="3644C448" w14:textId="77777777" w:rsidR="003B5679" w:rsidRPr="000E4DC9" w:rsidRDefault="003B5679" w:rsidP="003B5679">
      <w:pPr>
        <w:rPr>
          <w:lang w:eastAsia="zh-CN"/>
        </w:rPr>
      </w:pPr>
      <w:r w:rsidRPr="000E4DC9">
        <w:rPr>
          <w:lang w:eastAsia="zh-CN"/>
        </w:rPr>
        <w:t>This solution is to address the key issue #13 on use of broadcast MBS session for MC service data delivery in following aspects :</w:t>
      </w:r>
    </w:p>
    <w:p w14:paraId="072AC950" w14:textId="77777777" w:rsidR="003B5679" w:rsidRPr="000E4DC9" w:rsidRDefault="003B5679" w:rsidP="003B5679">
      <w:pPr>
        <w:pStyle w:val="B10"/>
        <w:rPr>
          <w:i/>
        </w:rPr>
      </w:pPr>
      <w:r w:rsidRPr="000E4DC9">
        <w:rPr>
          <w:i/>
        </w:rPr>
        <w:t>1)</w:t>
      </w:r>
      <w:r w:rsidRPr="000E4DC9">
        <w:rPr>
          <w:i/>
        </w:rPr>
        <w:tab/>
        <w:t>identify 5G MBS features and configuration options which are applicable for MC service</w:t>
      </w:r>
      <w:r w:rsidRPr="000E4DC9">
        <w:rPr>
          <w:i/>
          <w:lang w:eastAsia="zh-CN"/>
        </w:rPr>
        <w:t>;</w:t>
      </w:r>
      <w:r w:rsidRPr="000E4DC9">
        <w:rPr>
          <w:i/>
        </w:rPr>
        <w:t xml:space="preserve"> </w:t>
      </w:r>
    </w:p>
    <w:p w14:paraId="0F79BCA9" w14:textId="77777777" w:rsidR="003B5679" w:rsidRPr="000E4DC9" w:rsidRDefault="003B5679" w:rsidP="003B5679">
      <w:pPr>
        <w:pStyle w:val="B10"/>
        <w:rPr>
          <w:i/>
        </w:rPr>
      </w:pPr>
      <w:r w:rsidRPr="000E4DC9">
        <w:rPr>
          <w:i/>
        </w:rPr>
        <w:t>3)</w:t>
      </w:r>
      <w:r w:rsidRPr="000E4DC9">
        <w:rPr>
          <w:i/>
        </w:rPr>
        <w:tab/>
        <w:t>how to make the group members aware of the broadcast/multicast service for the group communication;</w:t>
      </w:r>
    </w:p>
    <w:p w14:paraId="4C475485" w14:textId="77777777" w:rsidR="003B5679" w:rsidRPr="000E4DC9" w:rsidRDefault="003B5679" w:rsidP="003B5679">
      <w:pPr>
        <w:rPr>
          <w:noProof/>
          <w:lang w:eastAsia="zh-CN"/>
        </w:rPr>
      </w:pPr>
      <w:r w:rsidRPr="000E4DC9">
        <w:rPr>
          <w:lang w:eastAsia="zh-CN"/>
        </w:rPr>
        <w:t xml:space="preserve">This solution is based on the transport only mode. This solution provides the procedure which allows the MC service server to make some preparations </w:t>
      </w:r>
      <w:r w:rsidRPr="000E4DC9">
        <w:rPr>
          <w:noProof/>
          <w:lang w:eastAsia="zh-CN"/>
        </w:rPr>
        <w:t xml:space="preserve">before delivering the MC service data (e.g., DL media, application layer control signallings such as e.g., floor control, service announcement) over the broadcast MBS session </w:t>
      </w:r>
      <w:r w:rsidRPr="000E4DC9">
        <w:rPr>
          <w:lang w:eastAsia="zh-CN"/>
        </w:rPr>
        <w:t xml:space="preserve">including the </w:t>
      </w:r>
      <w:r w:rsidRPr="000E4DC9">
        <w:rPr>
          <w:noProof/>
          <w:lang w:eastAsia="zh-CN"/>
        </w:rPr>
        <w:t xml:space="preserve">broadcast MBS session configuration, service announcement. </w:t>
      </w:r>
    </w:p>
    <w:p w14:paraId="678243D6" w14:textId="77777777" w:rsidR="003B5679" w:rsidRPr="000E4DC9" w:rsidRDefault="003B5679" w:rsidP="003B5679">
      <w:pPr>
        <w:rPr>
          <w:noProof/>
          <w:lang w:eastAsia="zh-CN"/>
        </w:rPr>
      </w:pPr>
      <w:r w:rsidRPr="000E4DC9">
        <w:rPr>
          <w:noProof/>
          <w:lang w:eastAsia="zh-CN"/>
        </w:rPr>
        <w:t>In this solution, the MC service user utilizes the pre-established broadcast MBS session to transfer the DL data.</w:t>
      </w:r>
    </w:p>
    <w:p w14:paraId="0B715A90" w14:textId="77777777" w:rsidR="003B5679" w:rsidRPr="000E4DC9" w:rsidRDefault="003B5679" w:rsidP="003B5679">
      <w:r w:rsidRPr="000E4DC9">
        <w:t>The following steps needs to be performed prior the MC group communication is initiated:</w:t>
      </w:r>
    </w:p>
    <w:p w14:paraId="16ABF66B" w14:textId="77777777" w:rsidR="003B5679" w:rsidRPr="00225B12" w:rsidRDefault="003B5679" w:rsidP="003B5679">
      <w:pPr>
        <w:pStyle w:val="B10"/>
        <w:rPr>
          <w:lang w:eastAsia="zh-CN"/>
        </w:rPr>
      </w:pPr>
      <w:r w:rsidRPr="00225B12">
        <w:t>-</w:t>
      </w:r>
      <w:r w:rsidRPr="00225B12">
        <w:tab/>
      </w:r>
      <w:r w:rsidRPr="00225B12">
        <w:rPr>
          <w:lang w:eastAsia="zh-CN"/>
        </w:rPr>
        <w:t>The broadcast MBS session activation;</w:t>
      </w:r>
    </w:p>
    <w:p w14:paraId="5E1931DF" w14:textId="77777777" w:rsidR="003B5679" w:rsidRPr="00225B12" w:rsidRDefault="003B5679" w:rsidP="003B5679">
      <w:pPr>
        <w:pStyle w:val="B10"/>
        <w:rPr>
          <w:lang w:eastAsia="zh-CN"/>
        </w:rPr>
      </w:pPr>
      <w:r w:rsidRPr="00225B12">
        <w:t>-</w:t>
      </w:r>
      <w:r w:rsidRPr="00225B12">
        <w:tab/>
        <w:t>Announce the MBS session information to the MC service client</w:t>
      </w:r>
      <w:r w:rsidRPr="00225B12">
        <w:rPr>
          <w:lang w:eastAsia="zh-CN"/>
        </w:rPr>
        <w:t>s;</w:t>
      </w:r>
    </w:p>
    <w:p w14:paraId="079B3166" w14:textId="77777777" w:rsidR="003B5679" w:rsidRPr="00A7571B" w:rsidRDefault="003B5679" w:rsidP="003B5679">
      <w:pPr>
        <w:pStyle w:val="NO"/>
        <w:rPr>
          <w:lang w:eastAsia="zh-CN"/>
        </w:rPr>
      </w:pPr>
      <w:r w:rsidRPr="00E46FA1">
        <w:t>NOTE 1:</w:t>
      </w:r>
      <w:r w:rsidRPr="00E46FA1">
        <w:tab/>
        <w:t xml:space="preserve">The </w:t>
      </w:r>
      <w:r w:rsidRPr="00E46FA1">
        <w:rPr>
          <w:lang w:eastAsia="zh-CN"/>
        </w:rPr>
        <w:t>MC service server</w:t>
      </w:r>
      <w:r w:rsidRPr="00E46FA1">
        <w:t xml:space="preserve"> logic for determining when to establish the new broadcast MBS session</w:t>
      </w:r>
      <w:r w:rsidRPr="00A7571B">
        <w:t xml:space="preserve"> is implementation specific.</w:t>
      </w:r>
    </w:p>
    <w:p w14:paraId="67C2D36B" w14:textId="77777777" w:rsidR="003B5679" w:rsidRPr="000E4DC9" w:rsidRDefault="003B5679" w:rsidP="003B5679">
      <w:pPr>
        <w:pStyle w:val="Heading4"/>
        <w:rPr>
          <w:lang w:eastAsia="zh-CN"/>
        </w:rPr>
      </w:pPr>
      <w:bookmarkStart w:id="598" w:name="_Toc101262490"/>
      <w:r w:rsidRPr="000E4DC9">
        <w:t>6.15.1.1</w:t>
      </w:r>
      <w:r w:rsidRPr="000E4DC9">
        <w:tab/>
        <w:t>P</w:t>
      </w:r>
      <w:r w:rsidRPr="000E4DC9">
        <w:rPr>
          <w:lang w:eastAsia="zh-CN"/>
        </w:rPr>
        <w:t>rocedure</w:t>
      </w:r>
      <w:bookmarkEnd w:id="598"/>
    </w:p>
    <w:p w14:paraId="3835A702" w14:textId="77777777" w:rsidR="003B5679" w:rsidRDefault="003B5679" w:rsidP="003B5679">
      <w:r w:rsidRPr="00225B12">
        <w:t xml:space="preserve">The procedure </w:t>
      </w:r>
      <w:r w:rsidRPr="00225B12">
        <w:rPr>
          <w:lang w:eastAsia="zh-CN"/>
        </w:rPr>
        <w:t xml:space="preserve">figure 6.15.1.1-1 </w:t>
      </w:r>
      <w:r w:rsidRPr="00225B12">
        <w:t>shows only</w:t>
      </w:r>
      <w:r w:rsidRPr="00225B12">
        <w:rPr>
          <w:lang w:eastAsia="zh-CN"/>
        </w:rPr>
        <w:t xml:space="preserve"> one of the</w:t>
      </w:r>
      <w:r w:rsidRPr="00225B12">
        <w:t xml:space="preserve"> receiving MC service clients receiving the broadcast MBS session. There might </w:t>
      </w:r>
      <w:r w:rsidRPr="00E46FA1">
        <w:rPr>
          <w:lang w:eastAsia="zh-CN"/>
        </w:rPr>
        <w:t xml:space="preserve">also </w:t>
      </w:r>
      <w:r w:rsidRPr="00E46FA1">
        <w:t>be MC service clients in the same MC group communication session that r</w:t>
      </w:r>
      <w:r>
        <w:t>eceive the communication on PDU session.</w:t>
      </w:r>
    </w:p>
    <w:p w14:paraId="7D54CA38" w14:textId="77777777" w:rsidR="003B5679" w:rsidRPr="00A7571B" w:rsidRDefault="003B5679" w:rsidP="003B5679">
      <w:r>
        <w:t>Pre-</w:t>
      </w:r>
      <w:r w:rsidRPr="00A7571B">
        <w:t>conditions:</w:t>
      </w:r>
    </w:p>
    <w:p w14:paraId="38DEC606" w14:textId="77777777" w:rsidR="003B5679" w:rsidRPr="00A7571B" w:rsidRDefault="003B5679" w:rsidP="003B5679">
      <w:pPr>
        <w:pStyle w:val="B10"/>
        <w:rPr>
          <w:lang w:eastAsia="zh-CN"/>
        </w:rPr>
      </w:pPr>
      <w:r w:rsidRPr="00A7571B">
        <w:rPr>
          <w:lang w:eastAsia="zh-CN"/>
        </w:rPr>
        <w:lastRenderedPageBreak/>
        <w:t>1.</w:t>
      </w:r>
      <w:r w:rsidRPr="00A7571B">
        <w:rPr>
          <w:lang w:eastAsia="zh-CN"/>
        </w:rPr>
        <w:tab/>
        <w:t>The pre-established broadcast MBS session is pre-established for any group communication or for a certain group communication, and it is able to satisfy the incoming MC group communication.</w:t>
      </w:r>
    </w:p>
    <w:p w14:paraId="555F9B6F" w14:textId="77777777" w:rsidR="003B5679" w:rsidRPr="00F97A94" w:rsidRDefault="003B5679" w:rsidP="003B5679">
      <w:pPr>
        <w:pStyle w:val="B10"/>
        <w:rPr>
          <w:lang w:eastAsia="zh-CN"/>
        </w:rPr>
      </w:pPr>
      <w:r w:rsidRPr="00A7571B">
        <w:rPr>
          <w:lang w:eastAsia="zh-CN"/>
        </w:rPr>
        <w:t>2.</w:t>
      </w:r>
      <w:r w:rsidRPr="00A7571B">
        <w:rPr>
          <w:lang w:eastAsia="zh-CN"/>
        </w:rPr>
        <w:tab/>
        <w:t>The MC service server already retrieves the MBS session ID (i.e., TMGI) from the 5GC</w:t>
      </w:r>
      <w:r w:rsidRPr="00A7571B">
        <w:t xml:space="preserve"> as specified in </w:t>
      </w:r>
      <w:r w:rsidRPr="00F97A94">
        <w:rPr>
          <w:lang w:eastAsia="zh-CN"/>
        </w:rPr>
        <w:t>TS 23.247 [19].</w:t>
      </w:r>
    </w:p>
    <w:p w14:paraId="4FDAE78F" w14:textId="77777777" w:rsidR="003B5679" w:rsidRPr="00F97A94" w:rsidRDefault="003B5679" w:rsidP="003B5679">
      <w:pPr>
        <w:rPr>
          <w:lang w:eastAsia="zh-CN"/>
        </w:rPr>
      </w:pPr>
    </w:p>
    <w:p w14:paraId="1BF24AEB" w14:textId="77777777" w:rsidR="003B5679" w:rsidRPr="000E4DC9" w:rsidRDefault="003B5679" w:rsidP="003B5679">
      <w:pPr>
        <w:pStyle w:val="TH"/>
        <w:rPr>
          <w:lang w:eastAsia="zh-CN"/>
        </w:rPr>
      </w:pPr>
      <w:r w:rsidRPr="000E4DC9">
        <w:rPr>
          <w:noProof/>
          <w:lang w:eastAsia="zh-CN"/>
        </w:rPr>
        <w:t xml:space="preserve"> </w:t>
      </w:r>
      <w:r w:rsidRPr="000E4DC9">
        <w:t xml:space="preserve"> </w:t>
      </w:r>
      <w:r w:rsidRPr="000E4DC9">
        <w:object w:dxaOrig="6049" w:dyaOrig="5677" w14:anchorId="310768A4">
          <v:shape id="_x0000_i1088" type="#_x0000_t75" style="width:302.15pt;height:282.6pt" o:ole="">
            <v:imagedata r:id="rId137" o:title=""/>
          </v:shape>
          <o:OLEObject Type="Embed" ProgID="Visio.Drawing.15" ShapeID="_x0000_i1088" DrawAspect="Content" ObjectID="_1716576023" r:id="rId138"/>
        </w:object>
      </w:r>
    </w:p>
    <w:p w14:paraId="3930D76A" w14:textId="77777777" w:rsidR="003B5679" w:rsidRPr="00225B12" w:rsidRDefault="003B5679" w:rsidP="003B5679">
      <w:pPr>
        <w:pStyle w:val="TF"/>
      </w:pPr>
      <w:r w:rsidRPr="00225B12">
        <w:t>Figure 6.15.1.1-1: Pre-established broadcast MBS session and service announcement</w:t>
      </w:r>
    </w:p>
    <w:p w14:paraId="21C4C045" w14:textId="77777777" w:rsidR="003B5679" w:rsidRPr="000E4DC9" w:rsidRDefault="003B5679" w:rsidP="003B5679">
      <w:pPr>
        <w:pStyle w:val="B10"/>
        <w:rPr>
          <w:noProof/>
          <w:lang w:eastAsia="zh-CN"/>
        </w:rPr>
      </w:pPr>
      <w:r>
        <w:t>1.</w:t>
      </w:r>
      <w:r>
        <w:tab/>
      </w:r>
      <w:r w:rsidRPr="00E46FA1">
        <w:t xml:space="preserve">The </w:t>
      </w:r>
      <w:r w:rsidRPr="00E46FA1">
        <w:rPr>
          <w:lang w:eastAsia="zh-CN"/>
        </w:rPr>
        <w:t>MC service server</w:t>
      </w:r>
      <w:r w:rsidRPr="00E46FA1">
        <w:t xml:space="preserve"> configures the broadcast MBS session for the group communication session according to the procedures defined in </w:t>
      </w:r>
      <w:r>
        <w:rPr>
          <w:lang w:eastAsia="zh-CN"/>
        </w:rPr>
        <w:t>3GPP TS 23.247 [19</w:t>
      </w:r>
      <w:r w:rsidRPr="00A7571B">
        <w:rPr>
          <w:lang w:eastAsia="zh-CN"/>
        </w:rPr>
        <w:t>]</w:t>
      </w:r>
      <w:r w:rsidRPr="00A7571B">
        <w:t>.</w:t>
      </w:r>
      <w:r w:rsidRPr="000E4DC9">
        <w:rPr>
          <w:noProof/>
          <w:lang w:eastAsia="zh-CN"/>
        </w:rPr>
        <w:t xml:space="preserve"> The broadcast MBS session associated information is returned from the 5GC (e.g., TMGI, ingress address).</w:t>
      </w:r>
      <w:r>
        <w:rPr>
          <w:noProof/>
          <w:lang w:eastAsia="zh-CN"/>
        </w:rPr>
        <w:t xml:space="preserve"> If local MBS service is requested, the MC service server provides the MBS service area information to the 5GC.</w:t>
      </w:r>
    </w:p>
    <w:p w14:paraId="1410EAD7" w14:textId="77777777" w:rsidR="003B5679" w:rsidRPr="00225B12" w:rsidRDefault="003B5679" w:rsidP="003B5679">
      <w:pPr>
        <w:pStyle w:val="B10"/>
      </w:pPr>
      <w:r w:rsidRPr="000E4DC9">
        <w:t>2.</w:t>
      </w:r>
      <w:r w:rsidRPr="000E4DC9">
        <w:tab/>
        <w:t xml:space="preserve">The </w:t>
      </w:r>
      <w:r w:rsidRPr="000E4DC9">
        <w:rPr>
          <w:lang w:eastAsia="zh-CN"/>
        </w:rPr>
        <w:t xml:space="preserve">MC service server </w:t>
      </w:r>
      <w:r w:rsidRPr="000E4DC9">
        <w:t>provides service description information associated with the broadcast MBS session (e.g., TMGI, SDP information, a</w:t>
      </w:r>
      <w:r w:rsidRPr="00225B12">
        <w:t>nnouncement acknowledgment).</w:t>
      </w:r>
    </w:p>
    <w:p w14:paraId="680DF06D" w14:textId="77777777" w:rsidR="003B5679" w:rsidRDefault="003B5679" w:rsidP="003B5679">
      <w:pPr>
        <w:pStyle w:val="B10"/>
      </w:pPr>
      <w:r>
        <w:tab/>
        <w:t xml:space="preserve">If </w:t>
      </w:r>
      <w:r>
        <w:rPr>
          <w:noProof/>
          <w:lang w:eastAsia="zh-CN"/>
        </w:rPr>
        <w:t xml:space="preserve">local MBS service is used, the MC service server includes the </w:t>
      </w:r>
      <w:r>
        <w:t>MBS service area in the broadcast MBS service announcement.</w:t>
      </w:r>
    </w:p>
    <w:p w14:paraId="79CD79E2" w14:textId="77777777" w:rsidR="003B5679" w:rsidRPr="00225B12" w:rsidRDefault="003B5679" w:rsidP="003B5679">
      <w:pPr>
        <w:pStyle w:val="B10"/>
      </w:pPr>
      <w:r w:rsidRPr="00225B12">
        <w:t>3.</w:t>
      </w:r>
      <w:r w:rsidRPr="00225B12">
        <w:tab/>
        <w:t>Th</w:t>
      </w:r>
      <w:r w:rsidRPr="00225B12">
        <w:rPr>
          <w:lang w:eastAsia="zh-CN"/>
        </w:rPr>
        <w:t>e MC service</w:t>
      </w:r>
      <w:r w:rsidRPr="00225B12">
        <w:t xml:space="preserve"> client stores the TMGI(s) and other associated information.</w:t>
      </w:r>
      <w:r w:rsidRPr="00225B12">
        <w:rPr>
          <w:rFonts w:eastAsia="Malgun Gothic"/>
          <w:lang w:eastAsia="ko-KR"/>
        </w:rPr>
        <w:t xml:space="preserve"> </w:t>
      </w:r>
    </w:p>
    <w:p w14:paraId="5AC9CFB5" w14:textId="77777777" w:rsidR="003B5679" w:rsidRPr="00A7571B" w:rsidRDefault="003B5679" w:rsidP="003B5679">
      <w:pPr>
        <w:pStyle w:val="B10"/>
      </w:pPr>
      <w:r w:rsidRPr="00E46FA1">
        <w:rPr>
          <w:rFonts w:eastAsia="Malgun Gothic"/>
          <w:lang w:eastAsia="ko-KR"/>
        </w:rPr>
        <w:t>4.</w:t>
      </w:r>
      <w:r w:rsidRPr="00E46FA1">
        <w:rPr>
          <w:rFonts w:eastAsia="Malgun Gothic"/>
          <w:lang w:eastAsia="ko-KR"/>
        </w:rPr>
        <w:tab/>
        <w:t>After receiving the broadcast MBS service announcement, the MC service client starts to monitor the rece</w:t>
      </w:r>
      <w:r w:rsidRPr="00A7571B">
        <w:rPr>
          <w:rFonts w:eastAsia="Malgun Gothic"/>
          <w:lang w:eastAsia="ko-KR"/>
        </w:rPr>
        <w:t>ption quality of the broadcast MBS session</w:t>
      </w:r>
      <w:r>
        <w:rPr>
          <w:rFonts w:eastAsia="Malgun Gothic"/>
          <w:lang w:eastAsia="ko-KR"/>
        </w:rPr>
        <w:t xml:space="preserve"> immediately or when the UE enters the broadcast service area</w:t>
      </w:r>
      <w:r w:rsidRPr="00A7571B">
        <w:rPr>
          <w:rFonts w:eastAsia="Malgun Gothic"/>
          <w:lang w:eastAsia="ko-KR"/>
        </w:rPr>
        <w:t>.</w:t>
      </w:r>
    </w:p>
    <w:p w14:paraId="0B322F4B" w14:textId="77777777" w:rsidR="003B5679" w:rsidRPr="00250F0F" w:rsidRDefault="003B5679" w:rsidP="003B5679">
      <w:pPr>
        <w:pStyle w:val="B10"/>
      </w:pPr>
      <w:r w:rsidRPr="00A7571B">
        <w:t>5.</w:t>
      </w:r>
      <w:r w:rsidRPr="00A7571B">
        <w:tab/>
        <w:t xml:space="preserve">An MC service group communication session is established </w:t>
      </w:r>
      <w:r>
        <w:rPr>
          <w:lang w:eastAsia="zh-CN"/>
        </w:rPr>
        <w:t>as specified in TS 23.379 [3], TS 23.281 [4</w:t>
      </w:r>
      <w:r w:rsidRPr="00A7571B">
        <w:rPr>
          <w:lang w:eastAsia="zh-CN"/>
        </w:rPr>
        <w:t>], or TS</w:t>
      </w:r>
      <w:r>
        <w:rPr>
          <w:lang w:eastAsia="zh-CN"/>
        </w:rPr>
        <w:t> </w:t>
      </w:r>
      <w:r w:rsidRPr="00A7571B">
        <w:rPr>
          <w:lang w:eastAsia="zh-CN"/>
        </w:rPr>
        <w:t>23.282 [</w:t>
      </w:r>
      <w:r>
        <w:rPr>
          <w:lang w:eastAsia="zh-CN"/>
        </w:rPr>
        <w:t>5</w:t>
      </w:r>
      <w:r w:rsidRPr="00A7571B">
        <w:rPr>
          <w:lang w:eastAsia="zh-CN"/>
        </w:rPr>
        <w:t>]</w:t>
      </w:r>
      <w:r w:rsidRPr="00250F0F">
        <w:t>. The MC service server determines to use the pre-established broadcast MBS session for the group communication.</w:t>
      </w:r>
    </w:p>
    <w:p w14:paraId="1F4D103D" w14:textId="77777777" w:rsidR="003B5679" w:rsidRPr="00F97A94" w:rsidRDefault="003B5679" w:rsidP="003B5679">
      <w:pPr>
        <w:pStyle w:val="B10"/>
      </w:pPr>
      <w:r w:rsidRPr="00F97A94">
        <w:t>6.</w:t>
      </w:r>
      <w:r w:rsidRPr="00F97A94">
        <w:tab/>
        <w:t xml:space="preserve"> If the pre-established broadcast MBS session fails to satisfy the group communication, the MC service server interacts with the 5GC to update the service requirement of the broadcast MBS session.</w:t>
      </w:r>
    </w:p>
    <w:p w14:paraId="6A74AC47" w14:textId="77777777" w:rsidR="003B5679" w:rsidRPr="000E4DC9" w:rsidRDefault="003B5679" w:rsidP="003B5679">
      <w:pPr>
        <w:pStyle w:val="Heading4"/>
      </w:pPr>
      <w:bookmarkStart w:id="599" w:name="_Toc101262491"/>
      <w:r w:rsidRPr="000E4DC9">
        <w:lastRenderedPageBreak/>
        <w:t>6.15.1.2</w:t>
      </w:r>
      <w:r w:rsidRPr="000E4DC9">
        <w:tab/>
        <w:t>Information flows</w:t>
      </w:r>
      <w:bookmarkEnd w:id="599"/>
      <w:r w:rsidRPr="000E4DC9">
        <w:t xml:space="preserve"> </w:t>
      </w:r>
    </w:p>
    <w:p w14:paraId="190221DF" w14:textId="77777777" w:rsidR="003B5679" w:rsidRPr="00225B12" w:rsidRDefault="003B5679" w:rsidP="003B5679">
      <w:pPr>
        <w:pStyle w:val="Heading5"/>
      </w:pPr>
      <w:bookmarkStart w:id="600" w:name="_Toc101262492"/>
      <w:r w:rsidRPr="00225B12">
        <w:t>6.15.1.2.1</w:t>
      </w:r>
      <w:r w:rsidRPr="00225B12">
        <w:tab/>
        <w:t>Broadcast MBS service announcement</w:t>
      </w:r>
      <w:bookmarkEnd w:id="600"/>
    </w:p>
    <w:p w14:paraId="01DA2814" w14:textId="77777777" w:rsidR="003B5679" w:rsidRDefault="003B5679" w:rsidP="003B5679">
      <w:r>
        <w:t>Refer to the definition in clause 6.14.1.2.1</w:t>
      </w:r>
      <w:r>
        <w:tab/>
        <w:t>Broadcast MBS service announcement.</w:t>
      </w:r>
    </w:p>
    <w:p w14:paraId="2940465B" w14:textId="77777777" w:rsidR="003B5679" w:rsidRPr="000E4DC9" w:rsidRDefault="003B5679" w:rsidP="003B5679"/>
    <w:p w14:paraId="21D7E8A7" w14:textId="77777777" w:rsidR="003B5679" w:rsidRPr="00225B12" w:rsidRDefault="003B5679" w:rsidP="003B5679">
      <w:pPr>
        <w:pStyle w:val="Heading3"/>
      </w:pPr>
      <w:bookmarkStart w:id="601" w:name="_Toc101262493"/>
      <w:r w:rsidRPr="00225B12">
        <w:t>6.15.2</w:t>
      </w:r>
      <w:r w:rsidRPr="00225B12">
        <w:rPr>
          <w:rFonts w:ascii="Calibri" w:hAnsi="Calibri"/>
          <w:sz w:val="22"/>
          <w:szCs w:val="22"/>
          <w:lang w:eastAsia="en-GB"/>
        </w:rPr>
        <w:tab/>
      </w:r>
      <w:r w:rsidRPr="00225B12">
        <w:t>Impacts on existing nodes and functionality</w:t>
      </w:r>
      <w:bookmarkEnd w:id="601"/>
    </w:p>
    <w:p w14:paraId="7305261B" w14:textId="77777777" w:rsidR="003B5679" w:rsidRPr="00A7571B" w:rsidRDefault="003B5679" w:rsidP="003B5679">
      <w:pPr>
        <w:rPr>
          <w:lang w:eastAsia="zh-CN"/>
        </w:rPr>
      </w:pPr>
      <w:r w:rsidRPr="00E46FA1">
        <w:rPr>
          <w:lang w:eastAsia="zh-CN"/>
        </w:rPr>
        <w:t xml:space="preserve">MC service server functionality impact is supporting the 5G broadcast MBS session related functionalities by </w:t>
      </w:r>
      <w:r w:rsidRPr="00E46FA1">
        <w:t>acting the AF in the 5G MBS architecture</w:t>
      </w:r>
      <w:r w:rsidRPr="00A7571B">
        <w:rPr>
          <w:lang w:eastAsia="zh-CN"/>
        </w:rPr>
        <w:t xml:space="preserve"> including:</w:t>
      </w:r>
    </w:p>
    <w:p w14:paraId="2793D90A" w14:textId="77777777" w:rsidR="003B5679" w:rsidRPr="00A7571B" w:rsidRDefault="003B5679" w:rsidP="003B5679">
      <w:pPr>
        <w:numPr>
          <w:ilvl w:val="0"/>
          <w:numId w:val="5"/>
        </w:numPr>
        <w:overflowPunct w:val="0"/>
        <w:autoSpaceDE w:val="0"/>
        <w:autoSpaceDN w:val="0"/>
        <w:adjustRightInd w:val="0"/>
        <w:textAlignment w:val="baseline"/>
        <w:rPr>
          <w:lang w:eastAsia="zh-CN"/>
        </w:rPr>
      </w:pPr>
      <w:r w:rsidRPr="00A7571B">
        <w:rPr>
          <w:lang w:eastAsia="zh-CN"/>
        </w:rPr>
        <w:t>configuring the 5GS broadcast MBS session;</w:t>
      </w:r>
    </w:p>
    <w:p w14:paraId="6DFA1897" w14:textId="77777777" w:rsidR="003B5679" w:rsidRPr="00F97A94" w:rsidRDefault="003B5679" w:rsidP="003B5679">
      <w:pPr>
        <w:numPr>
          <w:ilvl w:val="0"/>
          <w:numId w:val="5"/>
        </w:numPr>
        <w:overflowPunct w:val="0"/>
        <w:autoSpaceDE w:val="0"/>
        <w:autoSpaceDN w:val="0"/>
        <w:adjustRightInd w:val="0"/>
        <w:textAlignment w:val="baseline"/>
        <w:rPr>
          <w:lang w:eastAsia="zh-CN"/>
        </w:rPr>
      </w:pPr>
      <w:r w:rsidRPr="00F97A94">
        <w:rPr>
          <w:lang w:eastAsia="zh-CN"/>
        </w:rPr>
        <w:t>Service announcement towards the UE;</w:t>
      </w:r>
    </w:p>
    <w:p w14:paraId="2E8E4F65" w14:textId="77777777" w:rsidR="003B5679" w:rsidRPr="00F97A94" w:rsidRDefault="003B5679" w:rsidP="003B5679">
      <w:r w:rsidRPr="00F97A94">
        <w:t>The MC service client needs to support the handling of the broadcast MBS service announcement with broadcast MBS session information.</w:t>
      </w:r>
    </w:p>
    <w:p w14:paraId="248896F5" w14:textId="77777777" w:rsidR="003B5679" w:rsidRPr="00604220" w:rsidRDefault="003B5679" w:rsidP="003B5679">
      <w:pPr>
        <w:pStyle w:val="Heading3"/>
      </w:pPr>
      <w:bookmarkStart w:id="602" w:name="_Toc101262494"/>
      <w:r w:rsidRPr="00604220">
        <w:t>6.15.3</w:t>
      </w:r>
      <w:r w:rsidRPr="00604220">
        <w:rPr>
          <w:rFonts w:ascii="Calibri" w:hAnsi="Calibri"/>
          <w:sz w:val="22"/>
          <w:szCs w:val="22"/>
          <w:lang w:eastAsia="en-GB"/>
        </w:rPr>
        <w:tab/>
      </w:r>
      <w:r w:rsidRPr="00604220">
        <w:t>Solution evaluation</w:t>
      </w:r>
      <w:bookmarkEnd w:id="602"/>
    </w:p>
    <w:p w14:paraId="2713F080" w14:textId="77777777" w:rsidR="003B5679" w:rsidRPr="000E4DC9" w:rsidRDefault="003B5679" w:rsidP="003B5679">
      <w:r w:rsidRPr="000E4DC9">
        <w:rPr>
          <w:noProof/>
          <w:lang w:eastAsia="zh-CN"/>
        </w:rPr>
        <w:t>This solution enables the MC service server to prepare the broadcast network resource for the MC group communication and make the UE to aware of the broadcast MBS session information to receive the data over this broadcast MBS session</w:t>
      </w:r>
      <w:r w:rsidRPr="000E4DC9">
        <w:t>.</w:t>
      </w:r>
    </w:p>
    <w:p w14:paraId="42FE1A85" w14:textId="77777777" w:rsidR="003B5679" w:rsidRPr="000E4DC9" w:rsidRDefault="003B5679" w:rsidP="003B5679">
      <w:pPr>
        <w:pStyle w:val="Heading2"/>
        <w:rPr>
          <w:rFonts w:ascii="Calibri" w:hAnsi="Calibri"/>
          <w:sz w:val="22"/>
          <w:szCs w:val="22"/>
          <w:lang w:eastAsia="en-GB"/>
        </w:rPr>
      </w:pPr>
      <w:bookmarkStart w:id="603" w:name="_Toc101262495"/>
      <w:r w:rsidRPr="000E4DC9">
        <w:t>6.16</w:t>
      </w:r>
      <w:r w:rsidRPr="000E4DC9">
        <w:rPr>
          <w:rFonts w:ascii="Calibri" w:hAnsi="Calibri"/>
          <w:sz w:val="22"/>
          <w:szCs w:val="22"/>
          <w:lang w:eastAsia="en-GB"/>
        </w:rPr>
        <w:tab/>
      </w:r>
      <w:r w:rsidRPr="000E4DC9">
        <w:t>Solution 16: Data delivery over multicast MBS session</w:t>
      </w:r>
      <w:bookmarkEnd w:id="603"/>
      <w:r w:rsidRPr="000E4DC9">
        <w:t xml:space="preserve"> </w:t>
      </w:r>
    </w:p>
    <w:p w14:paraId="294C26C0" w14:textId="77777777" w:rsidR="003B5679" w:rsidRPr="000E4DC9" w:rsidRDefault="003B5679" w:rsidP="003B5679">
      <w:pPr>
        <w:pStyle w:val="Heading3"/>
      </w:pPr>
      <w:bookmarkStart w:id="604" w:name="_Toc101262496"/>
      <w:r w:rsidRPr="000E4DC9">
        <w:t>6.16.1</w:t>
      </w:r>
      <w:r w:rsidRPr="000E4DC9">
        <w:rPr>
          <w:rFonts w:ascii="Calibri" w:hAnsi="Calibri"/>
          <w:sz w:val="22"/>
          <w:szCs w:val="22"/>
          <w:lang w:eastAsia="en-GB"/>
        </w:rPr>
        <w:tab/>
      </w:r>
      <w:r w:rsidRPr="000E4DC9">
        <w:t>Description</w:t>
      </w:r>
      <w:bookmarkEnd w:id="604"/>
    </w:p>
    <w:p w14:paraId="697763B2" w14:textId="77777777" w:rsidR="003B5679" w:rsidRPr="000E4DC9" w:rsidRDefault="003B5679" w:rsidP="003B5679">
      <w:pPr>
        <w:rPr>
          <w:lang w:eastAsia="zh-CN"/>
        </w:rPr>
      </w:pPr>
      <w:r w:rsidRPr="000E4DC9">
        <w:rPr>
          <w:lang w:eastAsia="zh-CN"/>
        </w:rPr>
        <w:t>This solution is to address the key issue #13 on MC service data delivery over multicast MBS session in following aspects :</w:t>
      </w:r>
    </w:p>
    <w:p w14:paraId="24389C9A" w14:textId="77777777" w:rsidR="003B5679" w:rsidRPr="00225B12" w:rsidRDefault="003B5679" w:rsidP="003B5679">
      <w:pPr>
        <w:pStyle w:val="B10"/>
        <w:rPr>
          <w:i/>
        </w:rPr>
      </w:pPr>
      <w:r w:rsidRPr="000E4DC9">
        <w:rPr>
          <w:i/>
        </w:rPr>
        <w:t>5)</w:t>
      </w:r>
      <w:r w:rsidRPr="000E4DC9">
        <w:rPr>
          <w:i/>
        </w:rPr>
        <w:tab/>
        <w:t>how the DL media, application level control signalling (e.g., floor control messages), group status is delivered to the UE via the 5G MBS.</w:t>
      </w:r>
    </w:p>
    <w:p w14:paraId="2ADC79DE" w14:textId="77777777" w:rsidR="003B5679" w:rsidRPr="000E4DC9" w:rsidRDefault="003B5679" w:rsidP="003B5679">
      <w:pPr>
        <w:rPr>
          <w:lang w:eastAsia="zh-CN"/>
        </w:rPr>
      </w:pPr>
      <w:r w:rsidRPr="000E4DC9">
        <w:rPr>
          <w:lang w:eastAsia="zh-CN"/>
        </w:rPr>
        <w:t>This solution is based on the transport only mode. This solution provides the procedure which allows the MC service client when successfully joining the multicast session reports to the MC service server. And the MC service server determines to starts to transmit data over the multicast MBS session and further stops the unicast delivery to the joined users.</w:t>
      </w:r>
    </w:p>
    <w:p w14:paraId="673BFCC8" w14:textId="77777777" w:rsidR="003B5679" w:rsidRPr="000E4DC9" w:rsidRDefault="003B5679" w:rsidP="003B5679">
      <w:pPr>
        <w:rPr>
          <w:lang w:eastAsia="zh-CN"/>
        </w:rPr>
      </w:pPr>
      <w:r w:rsidRPr="000E4DC9">
        <w:rPr>
          <w:lang w:eastAsia="zh-CN"/>
        </w:rPr>
        <w:t>The MC service data delivered over the multicast MBS session may be:</w:t>
      </w:r>
    </w:p>
    <w:p w14:paraId="035D7B46" w14:textId="77777777" w:rsidR="003B5679" w:rsidRPr="000E4DC9" w:rsidRDefault="003B5679" w:rsidP="003B5679">
      <w:pPr>
        <w:pStyle w:val="B10"/>
        <w:ind w:left="284" w:firstLine="0"/>
        <w:rPr>
          <w:lang w:eastAsia="zh-CN"/>
        </w:rPr>
      </w:pPr>
      <w:r w:rsidRPr="000E4DC9">
        <w:rPr>
          <w:lang w:eastAsia="zh-CN"/>
        </w:rPr>
        <w:t>-</w:t>
      </w:r>
      <w:r w:rsidRPr="000E4DC9">
        <w:rPr>
          <w:lang w:eastAsia="zh-CN"/>
        </w:rPr>
        <w:tab/>
        <w:t>DL media;</w:t>
      </w:r>
    </w:p>
    <w:p w14:paraId="344ECE26" w14:textId="77777777" w:rsidR="003B5679" w:rsidRPr="000E4DC9" w:rsidRDefault="003B5679" w:rsidP="003B5679">
      <w:pPr>
        <w:pStyle w:val="B10"/>
        <w:ind w:left="284" w:firstLine="0"/>
      </w:pPr>
      <w:r w:rsidRPr="000E4DC9">
        <w:t>-</w:t>
      </w:r>
      <w:r w:rsidRPr="000E4DC9">
        <w:tab/>
        <w:t>Transmission control message (e.g. floor taken);</w:t>
      </w:r>
    </w:p>
    <w:p w14:paraId="4E47579A" w14:textId="77777777" w:rsidR="003B5679" w:rsidRPr="00225B12" w:rsidRDefault="003B5679" w:rsidP="003B5679">
      <w:pPr>
        <w:pStyle w:val="B10"/>
        <w:ind w:left="284" w:firstLine="0"/>
      </w:pPr>
      <w:r w:rsidRPr="00225B12">
        <w:t>-</w:t>
      </w:r>
      <w:r w:rsidRPr="00225B12">
        <w:tab/>
        <w:t>MBS service announcement;</w:t>
      </w:r>
    </w:p>
    <w:p w14:paraId="21F899F2" w14:textId="77777777" w:rsidR="003B5679" w:rsidRPr="00225B12" w:rsidRDefault="003B5679" w:rsidP="003B5679">
      <w:pPr>
        <w:pStyle w:val="B10"/>
        <w:ind w:left="284" w:firstLine="0"/>
      </w:pPr>
      <w:r w:rsidRPr="00225B12">
        <w:t>-</w:t>
      </w:r>
      <w:r w:rsidRPr="00225B12">
        <w:tab/>
        <w:t>Group application paging;</w:t>
      </w:r>
    </w:p>
    <w:p w14:paraId="59369B13" w14:textId="77777777" w:rsidR="003B5679" w:rsidRPr="00E46FA1" w:rsidRDefault="003B5679" w:rsidP="003B5679">
      <w:pPr>
        <w:pStyle w:val="B10"/>
        <w:ind w:left="284" w:firstLine="0"/>
      </w:pPr>
      <w:r w:rsidRPr="00E46FA1">
        <w:t>-</w:t>
      </w:r>
      <w:r w:rsidRPr="00E46FA1">
        <w:tab/>
        <w:t>Group dynamic data (e.g. status of the group, group call is on-going or not);</w:t>
      </w:r>
    </w:p>
    <w:p w14:paraId="1EE810A8" w14:textId="77777777" w:rsidR="003B5679" w:rsidRPr="00E46FA1" w:rsidRDefault="003B5679" w:rsidP="003B5679">
      <w:pPr>
        <w:pStyle w:val="B10"/>
        <w:ind w:left="284" w:firstLine="0"/>
      </w:pPr>
      <w:r w:rsidRPr="00E46FA1">
        <w:t>-</w:t>
      </w:r>
      <w:r w:rsidRPr="00E46FA1">
        <w:tab/>
        <w:t>Group state (e.g. emergency alerts);</w:t>
      </w:r>
    </w:p>
    <w:p w14:paraId="47D3ADF6" w14:textId="77777777" w:rsidR="003B5679" w:rsidRPr="00A7571B" w:rsidRDefault="003B5679" w:rsidP="003B5679">
      <w:pPr>
        <w:pStyle w:val="Heading4"/>
        <w:rPr>
          <w:lang w:eastAsia="zh-CN"/>
        </w:rPr>
      </w:pPr>
      <w:bookmarkStart w:id="605" w:name="_Toc101262497"/>
      <w:r w:rsidRPr="00A7571B">
        <w:t>6.16.1.1</w:t>
      </w:r>
      <w:r w:rsidRPr="00A7571B">
        <w:tab/>
        <w:t>Procedures</w:t>
      </w:r>
      <w:bookmarkEnd w:id="605"/>
    </w:p>
    <w:p w14:paraId="1EC5814C" w14:textId="77777777" w:rsidR="003B5679" w:rsidRPr="00604220" w:rsidRDefault="003B5679" w:rsidP="003B5679">
      <w:r w:rsidRPr="00F97A94">
        <w:t xml:space="preserve">The procedure </w:t>
      </w:r>
      <w:r w:rsidRPr="00F97A94">
        <w:rPr>
          <w:lang w:eastAsia="zh-CN"/>
        </w:rPr>
        <w:t xml:space="preserve">figure 6.16.1.1-1 </w:t>
      </w:r>
      <w:r w:rsidRPr="00F97A94">
        <w:t>shows only</w:t>
      </w:r>
      <w:r w:rsidRPr="00F97A94">
        <w:rPr>
          <w:lang w:eastAsia="zh-CN"/>
        </w:rPr>
        <w:t xml:space="preserve"> one of the</w:t>
      </w:r>
      <w:r w:rsidRPr="00F97A94">
        <w:t xml:space="preserve"> receiving MC service clients receiving the multicast MBS session. There might </w:t>
      </w:r>
      <w:r w:rsidRPr="00F97A94">
        <w:rPr>
          <w:lang w:eastAsia="zh-CN"/>
        </w:rPr>
        <w:t xml:space="preserve">also </w:t>
      </w:r>
      <w:r w:rsidRPr="00F97A94">
        <w:t>be MC service clients in the same MC group communication session that receive the communicati</w:t>
      </w:r>
      <w:r w:rsidRPr="00604220">
        <w:t>on on PDU session.</w:t>
      </w:r>
    </w:p>
    <w:p w14:paraId="19FE0CAA" w14:textId="77777777" w:rsidR="003B5679" w:rsidRPr="0016526B" w:rsidRDefault="003B5679" w:rsidP="003B5679">
      <w:r w:rsidRPr="0016526B">
        <w:lastRenderedPageBreak/>
        <w:t>Pre-conditions:</w:t>
      </w:r>
    </w:p>
    <w:p w14:paraId="4238973F" w14:textId="77777777" w:rsidR="003B5679" w:rsidRPr="00F97A94" w:rsidRDefault="003B5679" w:rsidP="003B5679">
      <w:pPr>
        <w:numPr>
          <w:ilvl w:val="0"/>
          <w:numId w:val="6"/>
        </w:numPr>
        <w:overflowPunct w:val="0"/>
        <w:autoSpaceDE w:val="0"/>
        <w:autoSpaceDN w:val="0"/>
        <w:adjustRightInd w:val="0"/>
        <w:textAlignment w:val="baseline"/>
        <w:rPr>
          <w:lang w:eastAsia="zh-CN"/>
        </w:rPr>
      </w:pPr>
      <w:r w:rsidRPr="005774C1">
        <w:t>The multicast MBS session is already configured and announced to the MC service cl</w:t>
      </w:r>
      <w:r w:rsidRPr="004F7217">
        <w:t xml:space="preserve">ients as specified in clause 6.12 </w:t>
      </w:r>
      <w:r>
        <w:t>or</w:t>
      </w:r>
      <w:r w:rsidRPr="00F97A94">
        <w:t xml:space="preserve"> 6.13.</w:t>
      </w:r>
    </w:p>
    <w:p w14:paraId="100F1C4A" w14:textId="77777777" w:rsidR="003B5679" w:rsidRPr="00F97A94" w:rsidRDefault="003B5679" w:rsidP="003B5679">
      <w:pPr>
        <w:numPr>
          <w:ilvl w:val="0"/>
          <w:numId w:val="6"/>
        </w:numPr>
        <w:overflowPunct w:val="0"/>
        <w:autoSpaceDE w:val="0"/>
        <w:autoSpaceDN w:val="0"/>
        <w:adjustRightInd w:val="0"/>
        <w:textAlignment w:val="baseline"/>
        <w:rPr>
          <w:lang w:eastAsia="zh-CN"/>
        </w:rPr>
      </w:pPr>
      <w:r w:rsidRPr="00F97A94">
        <w:t>MC service UE has successfully joined the multicast MBS session and the multicast MBS session is established.</w:t>
      </w:r>
    </w:p>
    <w:p w14:paraId="2EBCF28A" w14:textId="77777777" w:rsidR="003B5679" w:rsidRPr="00604220" w:rsidRDefault="003B5679" w:rsidP="003B5679">
      <w:pPr>
        <w:pStyle w:val="TH"/>
        <w:rPr>
          <w:lang w:eastAsia="zh-CN"/>
        </w:rPr>
      </w:pPr>
      <w:r w:rsidRPr="004A2CA6">
        <w:rPr>
          <w:rFonts w:ascii="Times New Roman" w:eastAsia="SimSun" w:hAnsi="Times New Roman"/>
        </w:rPr>
        <w:t xml:space="preserve"> </w:t>
      </w:r>
      <w:bookmarkStart w:id="606" w:name="_Hlk79413303"/>
      <w:r>
        <w:rPr>
          <w:rFonts w:ascii="Times New Roman" w:eastAsia="SimSun" w:hAnsi="Times New Roman"/>
        </w:rPr>
        <w:object w:dxaOrig="7320" w:dyaOrig="6503" w14:anchorId="04461DAB">
          <v:shape id="_x0000_i1089" type="#_x0000_t75" style="width:365.85pt;height:325.45pt" o:ole="">
            <v:imagedata r:id="rId139" o:title=""/>
          </v:shape>
          <o:OLEObject Type="Embed" ProgID="Visio.Drawing.15" ShapeID="_x0000_i1089" DrawAspect="Content" ObjectID="_1716576024" r:id="rId140"/>
        </w:object>
      </w:r>
      <w:bookmarkEnd w:id="606"/>
    </w:p>
    <w:p w14:paraId="21B15FB1" w14:textId="77777777" w:rsidR="003B5679" w:rsidRPr="0016526B" w:rsidRDefault="003B5679" w:rsidP="003B5679">
      <w:pPr>
        <w:pStyle w:val="TF"/>
      </w:pPr>
      <w:r w:rsidRPr="0016526B">
        <w:t>Figure 6.16.1.1-1: Data delivery over multicast MBS session</w:t>
      </w:r>
    </w:p>
    <w:p w14:paraId="2CB0CEB0" w14:textId="77777777" w:rsidR="003B5679" w:rsidRPr="004F7217" w:rsidRDefault="003B5679" w:rsidP="003B5679">
      <w:pPr>
        <w:pStyle w:val="B10"/>
      </w:pPr>
      <w:r w:rsidRPr="005774C1">
        <w:t>1.</w:t>
      </w:r>
      <w:r w:rsidRPr="005774C1">
        <w:tab/>
        <w:t>An MC service group communication session has been established and the DL data does not start yet or is transmitted ov</w:t>
      </w:r>
      <w:r w:rsidRPr="004F7217">
        <w:t>er unicast delivery already.</w:t>
      </w:r>
    </w:p>
    <w:p w14:paraId="15F5F10F" w14:textId="77777777" w:rsidR="003B5679" w:rsidRPr="00ED7869" w:rsidRDefault="003B5679" w:rsidP="003B5679">
      <w:pPr>
        <w:pStyle w:val="B10"/>
      </w:pPr>
      <w:r w:rsidRPr="00D16DD6">
        <w:t>2.</w:t>
      </w:r>
      <w:r w:rsidRPr="00D16DD6">
        <w:tab/>
        <w:t>After the MC service UE has successfully joined the multicast MBS session (e.g., receiving relevant PDU session modification accept message associated the multicast MBS session), the MC service client sends the multicast ses</w:t>
      </w:r>
      <w:r w:rsidRPr="00ED7869">
        <w:t>sion status report to the MC service server indicating that it successfully joined the multicast MBS session and is able to receive data over the multicast MBS session</w:t>
      </w:r>
    </w:p>
    <w:p w14:paraId="172D8BFE" w14:textId="77777777" w:rsidR="003B5679" w:rsidRPr="00ED7869" w:rsidRDefault="003B5679" w:rsidP="003B5679">
      <w:pPr>
        <w:pStyle w:val="B10"/>
      </w:pPr>
      <w:r w:rsidRPr="00ED7869">
        <w:t>3.</w:t>
      </w:r>
      <w:r w:rsidRPr="00ED7869">
        <w:tab/>
        <w:t xml:space="preserve">The </w:t>
      </w:r>
      <w:r w:rsidRPr="00ED7869">
        <w:rPr>
          <w:lang w:eastAsia="zh-CN"/>
        </w:rPr>
        <w:t>MC service server</w:t>
      </w:r>
      <w:r w:rsidRPr="00ED7869">
        <w:t xml:space="preserve"> based on the</w:t>
      </w:r>
      <w:r w:rsidRPr="004A2CA6">
        <w:t xml:space="preserve"> </w:t>
      </w:r>
      <w:r>
        <w:t xml:space="preserve">multicast session status </w:t>
      </w:r>
      <w:r w:rsidRPr="00ED7869">
        <w:t>reports from the participants</w:t>
      </w:r>
      <w:r w:rsidRPr="004A2CA6">
        <w:t xml:space="preserve"> </w:t>
      </w:r>
      <w:r>
        <w:t>e.g., all the affiliated group members or required affiliated members have successfully joined the multicast MBS session</w:t>
      </w:r>
      <w:r w:rsidRPr="00ED7869">
        <w:t xml:space="preserve">, determines to </w:t>
      </w:r>
      <w:r>
        <w:t xml:space="preserve">utilize </w:t>
      </w:r>
      <w:r w:rsidRPr="00ED7869">
        <w:t>the multicast MBS session</w:t>
      </w:r>
      <w:r w:rsidRPr="004A2CA6">
        <w:t xml:space="preserve"> </w:t>
      </w:r>
      <w:r>
        <w:t>for the group communication DL data (e.g., DL media, application control signalling) delivery</w:t>
      </w:r>
      <w:r w:rsidRPr="00ED7869">
        <w:t>.</w:t>
      </w:r>
    </w:p>
    <w:p w14:paraId="496043F3" w14:textId="77777777" w:rsidR="003B5679" w:rsidRPr="00ED7869" w:rsidRDefault="003B5679" w:rsidP="003B5679">
      <w:pPr>
        <w:pStyle w:val="B10"/>
        <w:rPr>
          <w:lang w:eastAsia="zh-CN"/>
        </w:rPr>
      </w:pPr>
      <w:r w:rsidRPr="00ED7869">
        <w:t>4.</w:t>
      </w:r>
      <w:r w:rsidRPr="00ED7869">
        <w:tab/>
        <w:t>The MC service server sends the MapGroupTo</w:t>
      </w:r>
      <w:r>
        <w:t>SessionStream</w:t>
      </w:r>
      <w:r w:rsidRPr="00ED7869">
        <w:t xml:space="preserve"> messages to the joined MC service client(s) via the multicast MBS session. The media stream and MC service group ID are included to inform the MC service client to receive the group communication data with the multicast MBS session. </w:t>
      </w:r>
      <w:r>
        <w:rPr>
          <w:lang w:eastAsia="zh-CN"/>
        </w:rPr>
        <w:t>The MapGroupTo</w:t>
      </w:r>
      <w:r>
        <w:t>SessionStream</w:t>
      </w:r>
      <w:r>
        <w:rPr>
          <w:lang w:eastAsia="zh-CN"/>
        </w:rPr>
        <w:t xml:space="preserve"> message may be sent via the broadcast MBS session periodically.</w:t>
      </w:r>
    </w:p>
    <w:p w14:paraId="0D1B8F5B" w14:textId="77777777" w:rsidR="003B5679" w:rsidRDefault="003B5679" w:rsidP="003B5679">
      <w:pPr>
        <w:pStyle w:val="B10"/>
      </w:pPr>
      <w:r>
        <w:t>5.</w:t>
      </w:r>
      <w:r>
        <w:tab/>
        <w:t>If the acknowledgement indication is included in the MapGroupToSessionStream, the MC service client(s) may send the acknowledgement message to the MC service server.</w:t>
      </w:r>
    </w:p>
    <w:p w14:paraId="755753DF" w14:textId="77777777" w:rsidR="003B5679" w:rsidRDefault="003B5679" w:rsidP="003B5679">
      <w:pPr>
        <w:pStyle w:val="B10"/>
      </w:pPr>
      <w:r>
        <w:t>6</w:t>
      </w:r>
      <w:r w:rsidRPr="00ED7869">
        <w:t>.</w:t>
      </w:r>
      <w:r w:rsidRPr="00ED7869">
        <w:tab/>
        <w:t xml:space="preserve">The </w:t>
      </w:r>
      <w:r w:rsidRPr="00ED7869">
        <w:rPr>
          <w:lang w:eastAsia="zh-CN"/>
        </w:rPr>
        <w:t>MC service server</w:t>
      </w:r>
      <w:r w:rsidRPr="00ED7869">
        <w:t xml:space="preserve"> </w:t>
      </w:r>
      <w:r>
        <w:t xml:space="preserve">starts to </w:t>
      </w:r>
      <w:r w:rsidRPr="00ED7869">
        <w:t>send the MC service data to via the multicast MBS session</w:t>
      </w:r>
      <w:r w:rsidRPr="004A2CA6">
        <w:t xml:space="preserve"> </w:t>
      </w:r>
      <w:r>
        <w:t>immediately, or after a while from step 4, or based on the acknowledgement message(s) received from the MC service client(s)</w:t>
      </w:r>
      <w:r w:rsidRPr="00ED7869">
        <w:t>.</w:t>
      </w:r>
    </w:p>
    <w:p w14:paraId="32398C98" w14:textId="77777777" w:rsidR="003B5679" w:rsidRPr="00ED7869" w:rsidRDefault="003B5679" w:rsidP="003B5679">
      <w:pPr>
        <w:pStyle w:val="B10"/>
      </w:pPr>
      <w:r>
        <w:lastRenderedPageBreak/>
        <w:tab/>
        <w:t>For the MC service client whose acknowledgement is not received due to e.g., entering CM-connected status late, the MC service server may also send the MapGroupToSessionStream and the MC service data via the unicast delivery.</w:t>
      </w:r>
      <w:r w:rsidRPr="00ED7869">
        <w:t xml:space="preserve"> </w:t>
      </w:r>
    </w:p>
    <w:p w14:paraId="64D3835A" w14:textId="77777777" w:rsidR="003B5679" w:rsidRPr="00ED7869" w:rsidRDefault="003B5679" w:rsidP="003B5679">
      <w:pPr>
        <w:pStyle w:val="B10"/>
        <w:rPr>
          <w:lang w:eastAsia="zh-CN"/>
        </w:rPr>
      </w:pPr>
      <w:r>
        <w:t>7</w:t>
      </w:r>
      <w:r w:rsidRPr="00ED7869">
        <w:t>.</w:t>
      </w:r>
      <w:r w:rsidRPr="00ED7869">
        <w:tab/>
        <w:t>The MC service client receives the DL data via the multicast MBS session. If the DL data is already transmitted via the unicast delivery, th</w:t>
      </w:r>
      <w:r w:rsidRPr="00ED7869">
        <w:rPr>
          <w:lang w:eastAsia="zh-CN"/>
        </w:rPr>
        <w:t>e MC service</w:t>
      </w:r>
      <w:r w:rsidRPr="00ED7869">
        <w:t xml:space="preserve"> client(s) may receive the DL data via both the unicast delivery and multicast MBS session for some time.</w:t>
      </w:r>
      <w:r w:rsidRPr="00ED7869">
        <w:rPr>
          <w:rFonts w:eastAsia="Malgun Gothic"/>
          <w:lang w:eastAsia="ko-KR"/>
        </w:rPr>
        <w:t xml:space="preserve"> </w:t>
      </w:r>
    </w:p>
    <w:p w14:paraId="2162EF43" w14:textId="77777777" w:rsidR="003B5679" w:rsidRPr="00ED7869" w:rsidRDefault="003B5679" w:rsidP="003B5679">
      <w:pPr>
        <w:pStyle w:val="B10"/>
      </w:pPr>
      <w:r>
        <w:t>8</w:t>
      </w:r>
      <w:r w:rsidRPr="00ED7869">
        <w:t>.</w:t>
      </w:r>
      <w:r w:rsidRPr="00ED7869">
        <w:tab/>
      </w:r>
      <w:r>
        <w:t>In the case that</w:t>
      </w:r>
      <w:r w:rsidRPr="00ED7869">
        <w:t xml:space="preserve"> the DL data is already transmitted via the unicast delivery</w:t>
      </w:r>
      <w:r>
        <w:t>, if the acknowledgement of MapGroupToSessionStream from the MC service client is received if applicable</w:t>
      </w:r>
      <w:r w:rsidRPr="00ED7869">
        <w:t>, the MC service server determines to stop the unicast delivery to the joined users.</w:t>
      </w:r>
      <w:r>
        <w:t xml:space="preserve"> The MC service server may also determine to stop the unicast delivery to the joined users after some while from sending DL data via the multicast MBS session.</w:t>
      </w:r>
      <w:r w:rsidRPr="00ED7869">
        <w:t xml:space="preserve"> </w:t>
      </w:r>
    </w:p>
    <w:p w14:paraId="6B818F77" w14:textId="77777777" w:rsidR="003B5679" w:rsidRPr="00ED7869" w:rsidRDefault="003B5679" w:rsidP="003B5679"/>
    <w:p w14:paraId="6469B5EC" w14:textId="77777777" w:rsidR="003B5679" w:rsidRPr="00ED7869" w:rsidRDefault="003B5679" w:rsidP="003B5679">
      <w:pPr>
        <w:pStyle w:val="Heading4"/>
      </w:pPr>
      <w:bookmarkStart w:id="607" w:name="_Toc101262498"/>
      <w:r w:rsidRPr="00ED7869">
        <w:t>6.16.1.2</w:t>
      </w:r>
      <w:r w:rsidRPr="00ED7869">
        <w:tab/>
        <w:t>Information flows</w:t>
      </w:r>
      <w:bookmarkEnd w:id="607"/>
      <w:r w:rsidRPr="00ED7869">
        <w:t xml:space="preserve"> </w:t>
      </w:r>
    </w:p>
    <w:p w14:paraId="46751BF1" w14:textId="77777777" w:rsidR="003B5679" w:rsidRPr="00ED7869" w:rsidRDefault="003B5679" w:rsidP="003B5679">
      <w:pPr>
        <w:pStyle w:val="Heading5"/>
      </w:pPr>
      <w:bookmarkStart w:id="608" w:name="_Toc101262499"/>
      <w:r w:rsidRPr="00ED7869">
        <w:t>6.16.1.2.1</w:t>
      </w:r>
      <w:r w:rsidRPr="00ED7869">
        <w:tab/>
        <w:t>Multicast session status report</w:t>
      </w:r>
      <w:bookmarkEnd w:id="608"/>
    </w:p>
    <w:p w14:paraId="15BDB409" w14:textId="77777777" w:rsidR="003B5679" w:rsidRPr="00ED7869" w:rsidRDefault="003B5679" w:rsidP="003B5679">
      <w:r w:rsidRPr="00ED7869">
        <w:t>Table 6.16.1.2.</w:t>
      </w:r>
      <w:r w:rsidRPr="00ED7869">
        <w:rPr>
          <w:lang w:eastAsia="zh-CN"/>
        </w:rPr>
        <w:t>1-1</w:t>
      </w:r>
      <w:r w:rsidRPr="00ED7869">
        <w:t xml:space="preserve"> describes the information flow of multicast session status report from the </w:t>
      </w:r>
      <w:r w:rsidRPr="00ED7869">
        <w:rPr>
          <w:lang w:eastAsia="zh-CN"/>
        </w:rPr>
        <w:t>MC service</w:t>
      </w:r>
      <w:r w:rsidRPr="00ED7869">
        <w:t xml:space="preserve"> client to the </w:t>
      </w:r>
      <w:r w:rsidRPr="00ED7869">
        <w:rPr>
          <w:lang w:eastAsia="zh-CN"/>
        </w:rPr>
        <w:t>MC service server</w:t>
      </w:r>
      <w:r w:rsidRPr="00ED7869">
        <w:t>.</w:t>
      </w:r>
    </w:p>
    <w:p w14:paraId="29B07BB0" w14:textId="77777777" w:rsidR="003B5679" w:rsidRPr="00ED7869" w:rsidRDefault="003B5679" w:rsidP="003B5679">
      <w:pPr>
        <w:pStyle w:val="TH"/>
        <w:rPr>
          <w:lang w:eastAsia="zh-CN"/>
        </w:rPr>
      </w:pPr>
      <w:r w:rsidRPr="00ED7869">
        <w:t>Table 6.16.1.2</w:t>
      </w:r>
      <w:r w:rsidRPr="00ED7869">
        <w:rPr>
          <w:lang w:eastAsia="zh-CN"/>
        </w:rPr>
        <w:t>.1</w:t>
      </w:r>
      <w:r w:rsidRPr="00ED7869">
        <w:t>-1: Multicast</w:t>
      </w:r>
      <w:r w:rsidRPr="00ED7869">
        <w:rPr>
          <w:lang w:eastAsia="zh-CN"/>
        </w:rPr>
        <w:t xml:space="preserve"> session status report</w:t>
      </w:r>
    </w:p>
    <w:tbl>
      <w:tblPr>
        <w:tblW w:w="8640" w:type="dxa"/>
        <w:jc w:val="center"/>
        <w:tblLayout w:type="fixed"/>
        <w:tblLook w:val="04A0" w:firstRow="1" w:lastRow="0" w:firstColumn="1" w:lastColumn="0" w:noHBand="0" w:noVBand="1"/>
      </w:tblPr>
      <w:tblGrid>
        <w:gridCol w:w="2880"/>
        <w:gridCol w:w="1440"/>
        <w:gridCol w:w="4320"/>
      </w:tblGrid>
      <w:tr w:rsidR="003B5679" w:rsidRPr="00ED7869" w14:paraId="4DDAE760"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285CE2D" w14:textId="77777777" w:rsidR="003B5679" w:rsidRPr="00ED7869" w:rsidRDefault="003B5679" w:rsidP="00EF6320">
            <w:pPr>
              <w:pStyle w:val="TAH"/>
            </w:pPr>
            <w:r w:rsidRPr="00ED7869">
              <w:t>Information element</w:t>
            </w:r>
          </w:p>
        </w:tc>
        <w:tc>
          <w:tcPr>
            <w:tcW w:w="1440" w:type="dxa"/>
            <w:tcBorders>
              <w:top w:val="single" w:sz="4" w:space="0" w:color="000000"/>
              <w:left w:val="single" w:sz="4" w:space="0" w:color="000000"/>
              <w:bottom w:val="single" w:sz="4" w:space="0" w:color="000000"/>
              <w:right w:val="nil"/>
            </w:tcBorders>
            <w:hideMark/>
          </w:tcPr>
          <w:p w14:paraId="124379E1" w14:textId="77777777" w:rsidR="003B5679" w:rsidRPr="00ED7869" w:rsidRDefault="003B5679" w:rsidP="00EF6320">
            <w:pPr>
              <w:pStyle w:val="TAH"/>
            </w:pPr>
            <w:r w:rsidRPr="00ED7869">
              <w:t>Status</w:t>
            </w:r>
          </w:p>
        </w:tc>
        <w:tc>
          <w:tcPr>
            <w:tcW w:w="4320" w:type="dxa"/>
            <w:tcBorders>
              <w:top w:val="single" w:sz="4" w:space="0" w:color="000000"/>
              <w:left w:val="single" w:sz="4" w:space="0" w:color="000000"/>
              <w:bottom w:val="single" w:sz="4" w:space="0" w:color="000000"/>
              <w:right w:val="single" w:sz="4" w:space="0" w:color="000000"/>
            </w:tcBorders>
            <w:hideMark/>
          </w:tcPr>
          <w:p w14:paraId="41A76502" w14:textId="77777777" w:rsidR="003B5679" w:rsidRPr="00ED7869" w:rsidRDefault="003B5679" w:rsidP="00EF6320">
            <w:pPr>
              <w:pStyle w:val="TAH"/>
            </w:pPr>
            <w:r w:rsidRPr="00ED7869">
              <w:t>Description</w:t>
            </w:r>
          </w:p>
        </w:tc>
      </w:tr>
      <w:tr w:rsidR="003B5679" w:rsidRPr="00ED7869" w14:paraId="05EB25F0"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1EB2C0F" w14:textId="77777777" w:rsidR="003B5679" w:rsidRPr="000E4DC9" w:rsidRDefault="003B5679" w:rsidP="00EF6320">
            <w:pPr>
              <w:pStyle w:val="TAL"/>
            </w:pPr>
            <w:r w:rsidRPr="000E4DC9">
              <w:t>MBS session ID</w:t>
            </w:r>
          </w:p>
        </w:tc>
        <w:tc>
          <w:tcPr>
            <w:tcW w:w="1440" w:type="dxa"/>
            <w:tcBorders>
              <w:top w:val="single" w:sz="4" w:space="0" w:color="000000"/>
              <w:left w:val="single" w:sz="4" w:space="0" w:color="000000"/>
              <w:bottom w:val="single" w:sz="4" w:space="0" w:color="000000"/>
              <w:right w:val="nil"/>
            </w:tcBorders>
            <w:hideMark/>
          </w:tcPr>
          <w:p w14:paraId="160621A7" w14:textId="77777777" w:rsidR="003B5679" w:rsidRPr="00225B12" w:rsidRDefault="003B5679" w:rsidP="00EF6320">
            <w:pPr>
              <w:pStyle w:val="TAL"/>
            </w:pPr>
            <w:r w:rsidRPr="00225B12">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0445D438" w14:textId="77777777" w:rsidR="003B5679" w:rsidRPr="00E46FA1" w:rsidRDefault="003B5679" w:rsidP="00EF6320">
            <w:pPr>
              <w:pStyle w:val="TAL"/>
              <w:rPr>
                <w:lang w:eastAsia="zh-CN"/>
              </w:rPr>
            </w:pPr>
            <w:r w:rsidRPr="00225B12">
              <w:rPr>
                <w:lang w:eastAsia="zh-CN"/>
              </w:rPr>
              <w:t xml:space="preserve">The identity of the multicast MBS session used for MC service data delivery, it is either the </w:t>
            </w:r>
            <w:r w:rsidRPr="00E46FA1">
              <w:rPr>
                <w:lang w:eastAsia="zh-CN"/>
              </w:rPr>
              <w:t xml:space="preserve">TMGI </w:t>
            </w:r>
            <w:r w:rsidRPr="00E46FA1">
              <w:t>source specific IP multicast address</w:t>
            </w:r>
          </w:p>
        </w:tc>
      </w:tr>
      <w:tr w:rsidR="003B5679" w:rsidRPr="00ED7869" w14:paraId="1F8915F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91B2781" w14:textId="77777777" w:rsidR="003B5679" w:rsidRPr="000E4DC9" w:rsidRDefault="003B5679" w:rsidP="00EF6320">
            <w:pPr>
              <w:pStyle w:val="TAL"/>
            </w:pPr>
            <w:r w:rsidRPr="000E4DC9">
              <w:t>MC service ID</w:t>
            </w:r>
          </w:p>
        </w:tc>
        <w:tc>
          <w:tcPr>
            <w:tcW w:w="1440" w:type="dxa"/>
            <w:tcBorders>
              <w:top w:val="single" w:sz="4" w:space="0" w:color="000000"/>
              <w:left w:val="single" w:sz="4" w:space="0" w:color="000000"/>
              <w:bottom w:val="single" w:sz="4" w:space="0" w:color="000000"/>
              <w:right w:val="nil"/>
            </w:tcBorders>
            <w:hideMark/>
          </w:tcPr>
          <w:p w14:paraId="11C74600"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24D52214" w14:textId="77777777" w:rsidR="003B5679" w:rsidRPr="00225B12" w:rsidRDefault="003B5679" w:rsidP="00EF6320">
            <w:pPr>
              <w:pStyle w:val="TAL"/>
            </w:pPr>
            <w:r w:rsidRPr="00225B12">
              <w:t>Identity of the MC service user who is reporting the session status</w:t>
            </w:r>
          </w:p>
        </w:tc>
      </w:tr>
      <w:tr w:rsidR="003B5679" w:rsidRPr="00ED7869" w14:paraId="795FA24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91C36C9" w14:textId="77777777" w:rsidR="003B5679" w:rsidRPr="000E4DC9" w:rsidRDefault="003B5679" w:rsidP="00EF6320">
            <w:pPr>
              <w:pStyle w:val="TAL"/>
            </w:pPr>
            <w:r w:rsidRPr="000E4DC9">
              <w:t xml:space="preserve">Multicast session status </w:t>
            </w:r>
          </w:p>
        </w:tc>
        <w:tc>
          <w:tcPr>
            <w:tcW w:w="1440" w:type="dxa"/>
            <w:tcBorders>
              <w:top w:val="single" w:sz="4" w:space="0" w:color="000000"/>
              <w:left w:val="single" w:sz="4" w:space="0" w:color="000000"/>
              <w:bottom w:val="single" w:sz="4" w:space="0" w:color="000000"/>
              <w:right w:val="nil"/>
            </w:tcBorders>
            <w:hideMark/>
          </w:tcPr>
          <w:p w14:paraId="7A6EB49A"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04137441" w14:textId="77777777" w:rsidR="003B5679" w:rsidRPr="00225B12" w:rsidRDefault="003B5679" w:rsidP="00EF6320">
            <w:pPr>
              <w:pStyle w:val="TAL"/>
            </w:pPr>
            <w:r w:rsidRPr="00225B12">
              <w:t>Indicate whether the MC service user has successfully joined the multicast MBS session</w:t>
            </w:r>
          </w:p>
        </w:tc>
      </w:tr>
    </w:tbl>
    <w:p w14:paraId="64E14E44" w14:textId="77777777" w:rsidR="003B5679" w:rsidRDefault="003B5679" w:rsidP="003B5679"/>
    <w:p w14:paraId="328463D7" w14:textId="77777777" w:rsidR="003B5679" w:rsidRPr="000E4DC9" w:rsidRDefault="003B5679" w:rsidP="003B5679">
      <w:pPr>
        <w:pStyle w:val="Heading5"/>
      </w:pPr>
      <w:bookmarkStart w:id="609" w:name="_Toc101262500"/>
      <w:r w:rsidRPr="000E4DC9">
        <w:t>6.16.1.2.2</w:t>
      </w:r>
      <w:r w:rsidRPr="000E4DC9">
        <w:tab/>
        <w:t>MapGroupTo</w:t>
      </w:r>
      <w:r>
        <w:t>SessionStream</w:t>
      </w:r>
      <w:bookmarkEnd w:id="609"/>
    </w:p>
    <w:p w14:paraId="1BF7007B" w14:textId="77777777" w:rsidR="003B5679" w:rsidRPr="00E46FA1" w:rsidRDefault="003B5679" w:rsidP="003B5679">
      <w:r w:rsidRPr="00225B12">
        <w:t>Table 6.16.1.2.</w:t>
      </w:r>
      <w:r w:rsidRPr="00225B12">
        <w:rPr>
          <w:lang w:eastAsia="zh-CN"/>
        </w:rPr>
        <w:t>2-1</w:t>
      </w:r>
      <w:r w:rsidRPr="00225B12">
        <w:t xml:space="preserve"> describes the information flow of MapGroupTo</w:t>
      </w:r>
      <w:r>
        <w:t>SessionStream</w:t>
      </w:r>
      <w:r w:rsidRPr="00225B12">
        <w:t xml:space="preserve"> from the </w:t>
      </w:r>
      <w:r w:rsidRPr="00225B12">
        <w:rPr>
          <w:lang w:eastAsia="zh-CN"/>
        </w:rPr>
        <w:t>MC service</w:t>
      </w:r>
      <w:r w:rsidRPr="00225B12">
        <w:t xml:space="preserve"> server to the </w:t>
      </w:r>
      <w:r w:rsidRPr="00225B12">
        <w:rPr>
          <w:lang w:eastAsia="zh-CN"/>
        </w:rPr>
        <w:t>MC service client</w:t>
      </w:r>
      <w:r w:rsidRPr="00E46FA1">
        <w:t>.</w:t>
      </w:r>
    </w:p>
    <w:p w14:paraId="6DDA2C32" w14:textId="77777777" w:rsidR="003B5679" w:rsidRPr="00A7571B" w:rsidRDefault="003B5679" w:rsidP="003B5679">
      <w:pPr>
        <w:pStyle w:val="TH"/>
        <w:rPr>
          <w:lang w:eastAsia="zh-CN"/>
        </w:rPr>
      </w:pPr>
      <w:r w:rsidRPr="00E46FA1">
        <w:t>Table 6.16.1.2</w:t>
      </w:r>
      <w:r w:rsidRPr="00E46FA1">
        <w:rPr>
          <w:lang w:eastAsia="zh-CN"/>
        </w:rPr>
        <w:t>.2</w:t>
      </w:r>
      <w:r w:rsidRPr="00A7571B">
        <w:t>-1: MapGroupTo</w:t>
      </w:r>
      <w:r>
        <w:t>SessionStream</w:t>
      </w:r>
    </w:p>
    <w:tbl>
      <w:tblPr>
        <w:tblW w:w="8753" w:type="dxa"/>
        <w:jc w:val="center"/>
        <w:tblLayout w:type="fixed"/>
        <w:tblLook w:val="04A0" w:firstRow="1" w:lastRow="0" w:firstColumn="1" w:lastColumn="0" w:noHBand="0" w:noVBand="1"/>
      </w:tblPr>
      <w:tblGrid>
        <w:gridCol w:w="113"/>
        <w:gridCol w:w="2767"/>
        <w:gridCol w:w="113"/>
        <w:gridCol w:w="1327"/>
        <w:gridCol w:w="113"/>
        <w:gridCol w:w="4207"/>
        <w:gridCol w:w="113"/>
      </w:tblGrid>
      <w:tr w:rsidR="003B5679" w:rsidRPr="00ED7869" w14:paraId="3CF96C9E" w14:textId="77777777" w:rsidTr="00EF6320">
        <w:trPr>
          <w:gridAfter w:val="1"/>
          <w:wAfter w:w="113" w:type="dxa"/>
          <w:jc w:val="center"/>
        </w:trPr>
        <w:tc>
          <w:tcPr>
            <w:tcW w:w="2880" w:type="dxa"/>
            <w:gridSpan w:val="2"/>
            <w:tcBorders>
              <w:top w:val="single" w:sz="4" w:space="0" w:color="000000"/>
              <w:left w:val="single" w:sz="4" w:space="0" w:color="000000"/>
              <w:bottom w:val="single" w:sz="4" w:space="0" w:color="000000"/>
              <w:right w:val="nil"/>
            </w:tcBorders>
            <w:hideMark/>
          </w:tcPr>
          <w:p w14:paraId="65DE7F3C" w14:textId="77777777" w:rsidR="003B5679" w:rsidRPr="00F97A94" w:rsidRDefault="003B5679" w:rsidP="00EF6320">
            <w:pPr>
              <w:pStyle w:val="TAH"/>
            </w:pPr>
            <w:r w:rsidRPr="00F97A94">
              <w:t>Information element</w:t>
            </w:r>
          </w:p>
        </w:tc>
        <w:tc>
          <w:tcPr>
            <w:tcW w:w="1440" w:type="dxa"/>
            <w:gridSpan w:val="2"/>
            <w:tcBorders>
              <w:top w:val="single" w:sz="4" w:space="0" w:color="000000"/>
              <w:left w:val="single" w:sz="4" w:space="0" w:color="000000"/>
              <w:bottom w:val="single" w:sz="4" w:space="0" w:color="000000"/>
              <w:right w:val="nil"/>
            </w:tcBorders>
            <w:hideMark/>
          </w:tcPr>
          <w:p w14:paraId="23C4116B" w14:textId="77777777" w:rsidR="003B5679" w:rsidRPr="00F97A94" w:rsidRDefault="003B5679" w:rsidP="00EF6320">
            <w:pPr>
              <w:pStyle w:val="TAH"/>
            </w:pPr>
            <w:r w:rsidRPr="00F97A94">
              <w:t>Status</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33DCE993" w14:textId="77777777" w:rsidR="003B5679" w:rsidRPr="00F97A94" w:rsidRDefault="003B5679" w:rsidP="00EF6320">
            <w:pPr>
              <w:pStyle w:val="TAH"/>
            </w:pPr>
            <w:r w:rsidRPr="00F97A94">
              <w:t>Description</w:t>
            </w:r>
          </w:p>
        </w:tc>
      </w:tr>
      <w:tr w:rsidR="003B5679" w:rsidRPr="00ED7869" w14:paraId="28EE2145" w14:textId="77777777" w:rsidTr="00EF6320">
        <w:trPr>
          <w:gridBefore w:val="1"/>
          <w:wBefore w:w="113" w:type="dxa"/>
          <w:jc w:val="center"/>
        </w:trPr>
        <w:tc>
          <w:tcPr>
            <w:tcW w:w="2880" w:type="dxa"/>
            <w:gridSpan w:val="2"/>
            <w:tcBorders>
              <w:top w:val="single" w:sz="4" w:space="0" w:color="000000"/>
              <w:left w:val="single" w:sz="4" w:space="0" w:color="000000"/>
              <w:bottom w:val="single" w:sz="4" w:space="0" w:color="000000"/>
              <w:right w:val="nil"/>
            </w:tcBorders>
            <w:hideMark/>
          </w:tcPr>
          <w:p w14:paraId="47C8B66D" w14:textId="77777777" w:rsidR="003B5679" w:rsidRPr="000E4DC9" w:rsidRDefault="003B5679" w:rsidP="00EF6320">
            <w:pPr>
              <w:pStyle w:val="TAL"/>
            </w:pPr>
            <w:r w:rsidRPr="000E4DC9">
              <w:t>MC service group ID</w:t>
            </w:r>
          </w:p>
        </w:tc>
        <w:tc>
          <w:tcPr>
            <w:tcW w:w="1440" w:type="dxa"/>
            <w:gridSpan w:val="2"/>
            <w:tcBorders>
              <w:top w:val="single" w:sz="4" w:space="0" w:color="000000"/>
              <w:left w:val="single" w:sz="4" w:space="0" w:color="000000"/>
              <w:bottom w:val="single" w:sz="4" w:space="0" w:color="000000"/>
              <w:right w:val="nil"/>
            </w:tcBorders>
            <w:hideMark/>
          </w:tcPr>
          <w:p w14:paraId="7A0B42F2" w14:textId="77777777" w:rsidR="003B5679" w:rsidRPr="00225B12" w:rsidRDefault="003B5679" w:rsidP="00EF6320">
            <w:pPr>
              <w:pStyle w:val="TAL"/>
            </w:pPr>
            <w:r w:rsidRPr="00225B12">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1D142578" w14:textId="77777777" w:rsidR="003B5679" w:rsidRPr="00E46FA1" w:rsidRDefault="003B5679" w:rsidP="00EF6320">
            <w:pPr>
              <w:pStyle w:val="TAL"/>
            </w:pPr>
            <w:r w:rsidRPr="00225B12">
              <w:t xml:space="preserve">This element identifies the MC service group, in which the </w:t>
            </w:r>
            <w:r w:rsidRPr="00E46FA1">
              <w:t>group communication is started.</w:t>
            </w:r>
          </w:p>
        </w:tc>
      </w:tr>
      <w:tr w:rsidR="003B5679" w:rsidRPr="00ED7869" w14:paraId="7EF1314B" w14:textId="77777777" w:rsidTr="00EF6320">
        <w:trPr>
          <w:gridBefore w:val="1"/>
          <w:wBefore w:w="113" w:type="dxa"/>
          <w:jc w:val="center"/>
        </w:trPr>
        <w:tc>
          <w:tcPr>
            <w:tcW w:w="2880" w:type="dxa"/>
            <w:gridSpan w:val="2"/>
            <w:tcBorders>
              <w:top w:val="single" w:sz="4" w:space="0" w:color="000000"/>
              <w:left w:val="single" w:sz="4" w:space="0" w:color="000000"/>
              <w:bottom w:val="single" w:sz="4" w:space="0" w:color="000000"/>
              <w:right w:val="nil"/>
            </w:tcBorders>
            <w:hideMark/>
          </w:tcPr>
          <w:p w14:paraId="527F2224" w14:textId="77777777" w:rsidR="003B5679" w:rsidRPr="000E4DC9" w:rsidRDefault="003B5679" w:rsidP="00EF6320">
            <w:pPr>
              <w:pStyle w:val="TAL"/>
            </w:pPr>
            <w:r w:rsidRPr="000E4DC9">
              <w:t xml:space="preserve">Media stream identifier </w:t>
            </w:r>
          </w:p>
        </w:tc>
        <w:tc>
          <w:tcPr>
            <w:tcW w:w="1440" w:type="dxa"/>
            <w:gridSpan w:val="2"/>
            <w:tcBorders>
              <w:top w:val="single" w:sz="4" w:space="0" w:color="000000"/>
              <w:left w:val="single" w:sz="4" w:space="0" w:color="000000"/>
              <w:bottom w:val="single" w:sz="4" w:space="0" w:color="000000"/>
              <w:right w:val="nil"/>
            </w:tcBorders>
            <w:hideMark/>
          </w:tcPr>
          <w:p w14:paraId="724DA341" w14:textId="77777777" w:rsidR="003B5679" w:rsidRPr="00225B12" w:rsidRDefault="003B5679" w:rsidP="00EF6320">
            <w:pPr>
              <w:pStyle w:val="TAL"/>
            </w:pPr>
            <w:r w:rsidRPr="00225B12">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277CEF33" w14:textId="77777777" w:rsidR="003B5679" w:rsidRPr="00A7571B" w:rsidRDefault="003B5679" w:rsidP="00EF6320">
            <w:pPr>
              <w:pStyle w:val="TAL"/>
            </w:pPr>
            <w:r w:rsidRPr="00225B12">
              <w:t xml:space="preserve">This element identifies the media stream of the SDP </w:t>
            </w:r>
            <w:r w:rsidRPr="00E46FA1">
              <w:t xml:space="preserve">within the multicast MBS session to be used for the group </w:t>
            </w:r>
            <w:r w:rsidRPr="00A7571B">
              <w:t xml:space="preserve">communication </w:t>
            </w:r>
          </w:p>
        </w:tc>
      </w:tr>
      <w:tr w:rsidR="003B5679" w:rsidRPr="00ED7869" w14:paraId="4D79504A" w14:textId="77777777" w:rsidTr="00EF6320">
        <w:trPr>
          <w:gridBefore w:val="1"/>
          <w:wBefore w:w="113" w:type="dxa"/>
          <w:jc w:val="center"/>
        </w:trPr>
        <w:tc>
          <w:tcPr>
            <w:tcW w:w="2880" w:type="dxa"/>
            <w:gridSpan w:val="2"/>
            <w:tcBorders>
              <w:top w:val="single" w:sz="4" w:space="0" w:color="000000"/>
              <w:left w:val="single" w:sz="4" w:space="0" w:color="000000"/>
              <w:bottom w:val="single" w:sz="4" w:space="0" w:color="000000"/>
              <w:right w:val="nil"/>
            </w:tcBorders>
          </w:tcPr>
          <w:p w14:paraId="05FD0C2D" w14:textId="77777777" w:rsidR="003B5679" w:rsidRPr="000E4DC9" w:rsidRDefault="003B5679" w:rsidP="00EF6320">
            <w:pPr>
              <w:pStyle w:val="TAL"/>
            </w:pPr>
            <w:r>
              <w:t>Acknowledgement indicator</w:t>
            </w:r>
          </w:p>
        </w:tc>
        <w:tc>
          <w:tcPr>
            <w:tcW w:w="1440" w:type="dxa"/>
            <w:gridSpan w:val="2"/>
            <w:tcBorders>
              <w:top w:val="single" w:sz="4" w:space="0" w:color="000000"/>
              <w:left w:val="single" w:sz="4" w:space="0" w:color="000000"/>
              <w:bottom w:val="single" w:sz="4" w:space="0" w:color="000000"/>
              <w:right w:val="nil"/>
            </w:tcBorders>
          </w:tcPr>
          <w:p w14:paraId="57C8CCA0" w14:textId="77777777" w:rsidR="003B5679" w:rsidRPr="00225B12" w:rsidRDefault="003B5679" w:rsidP="00EF6320">
            <w:pPr>
              <w:pStyle w:val="TAL"/>
            </w:pPr>
            <w:r>
              <w:t>O</w:t>
            </w:r>
          </w:p>
        </w:tc>
        <w:tc>
          <w:tcPr>
            <w:tcW w:w="4320" w:type="dxa"/>
            <w:gridSpan w:val="2"/>
            <w:tcBorders>
              <w:top w:val="single" w:sz="4" w:space="0" w:color="000000"/>
              <w:left w:val="single" w:sz="4" w:space="0" w:color="000000"/>
              <w:bottom w:val="single" w:sz="4" w:space="0" w:color="000000"/>
              <w:right w:val="single" w:sz="4" w:space="0" w:color="000000"/>
            </w:tcBorders>
          </w:tcPr>
          <w:p w14:paraId="4D5EEB65" w14:textId="77777777" w:rsidR="003B5679" w:rsidRPr="00225B12" w:rsidRDefault="003B5679" w:rsidP="00EF6320">
            <w:pPr>
              <w:pStyle w:val="TAL"/>
            </w:pPr>
            <w:r>
              <w:t>Indication that an acknowledgement from receiving MC service clients is required.</w:t>
            </w:r>
          </w:p>
        </w:tc>
      </w:tr>
    </w:tbl>
    <w:p w14:paraId="420A157A" w14:textId="77777777" w:rsidR="003B5679" w:rsidRDefault="003B5679" w:rsidP="003B5679"/>
    <w:p w14:paraId="17E6C70F" w14:textId="77777777" w:rsidR="003B5679" w:rsidRPr="000E4DC9" w:rsidRDefault="003B5679" w:rsidP="003B5679">
      <w:pPr>
        <w:pStyle w:val="Heading5"/>
      </w:pPr>
      <w:bookmarkStart w:id="610" w:name="_Toc101262501"/>
      <w:r w:rsidRPr="000E4DC9">
        <w:t>6.16.1.2.</w:t>
      </w:r>
      <w:r>
        <w:t>3</w:t>
      </w:r>
      <w:r w:rsidRPr="000E4DC9">
        <w:tab/>
        <w:t>MapGroupTo</w:t>
      </w:r>
      <w:r>
        <w:t>SessionStream ACK</w:t>
      </w:r>
      <w:bookmarkEnd w:id="610"/>
    </w:p>
    <w:p w14:paraId="0B6F46D8" w14:textId="77777777" w:rsidR="003B5679" w:rsidRPr="00E46FA1" w:rsidRDefault="003B5679" w:rsidP="003B5679">
      <w:r w:rsidRPr="00225B12">
        <w:t>Table 6.16.1.2.</w:t>
      </w:r>
      <w:r>
        <w:rPr>
          <w:lang w:eastAsia="zh-CN"/>
        </w:rPr>
        <w:t>3</w:t>
      </w:r>
      <w:r w:rsidRPr="00225B12">
        <w:rPr>
          <w:lang w:eastAsia="zh-CN"/>
        </w:rPr>
        <w:t>-1</w:t>
      </w:r>
      <w:r w:rsidRPr="00225B12">
        <w:t xml:space="preserve"> describes the information flow of MapGroupTo</w:t>
      </w:r>
      <w:r>
        <w:t>SessionStream</w:t>
      </w:r>
      <w:r w:rsidRPr="00225B12">
        <w:t xml:space="preserve"> </w:t>
      </w:r>
      <w:r>
        <w:t xml:space="preserve">ACK </w:t>
      </w:r>
      <w:r w:rsidRPr="00225B12">
        <w:t xml:space="preserve">from the </w:t>
      </w:r>
      <w:r w:rsidRPr="00225B12">
        <w:rPr>
          <w:lang w:eastAsia="zh-CN"/>
        </w:rPr>
        <w:t>MC service</w:t>
      </w:r>
      <w:r w:rsidRPr="00225B12">
        <w:t xml:space="preserve"> </w:t>
      </w:r>
      <w:r>
        <w:t>client</w:t>
      </w:r>
      <w:r w:rsidRPr="00225B12">
        <w:t xml:space="preserve"> to the </w:t>
      </w:r>
      <w:r w:rsidRPr="00225B12">
        <w:rPr>
          <w:lang w:eastAsia="zh-CN"/>
        </w:rPr>
        <w:t xml:space="preserve">MC service </w:t>
      </w:r>
      <w:r>
        <w:rPr>
          <w:lang w:eastAsia="zh-CN"/>
        </w:rPr>
        <w:t>server</w:t>
      </w:r>
      <w:r w:rsidRPr="00E46FA1">
        <w:t>.</w:t>
      </w:r>
    </w:p>
    <w:p w14:paraId="46FD8F61" w14:textId="77777777" w:rsidR="003B5679" w:rsidRPr="00A7571B" w:rsidRDefault="003B5679" w:rsidP="003B5679">
      <w:pPr>
        <w:pStyle w:val="TH"/>
        <w:rPr>
          <w:lang w:eastAsia="zh-CN"/>
        </w:rPr>
      </w:pPr>
      <w:r w:rsidRPr="00E46FA1">
        <w:lastRenderedPageBreak/>
        <w:t>Table 6.16.1.2</w:t>
      </w:r>
      <w:r>
        <w:rPr>
          <w:lang w:eastAsia="zh-CN"/>
        </w:rPr>
        <w:t>.3</w:t>
      </w:r>
      <w:r w:rsidRPr="00A7571B">
        <w:t>-1: MapGroupTo</w:t>
      </w:r>
      <w:r>
        <w:t>SessionStream ACK</w:t>
      </w:r>
    </w:p>
    <w:tbl>
      <w:tblPr>
        <w:tblW w:w="8753" w:type="dxa"/>
        <w:jc w:val="center"/>
        <w:tblLayout w:type="fixed"/>
        <w:tblLook w:val="04A0" w:firstRow="1" w:lastRow="0" w:firstColumn="1" w:lastColumn="0" w:noHBand="0" w:noVBand="1"/>
      </w:tblPr>
      <w:tblGrid>
        <w:gridCol w:w="113"/>
        <w:gridCol w:w="2767"/>
        <w:gridCol w:w="113"/>
        <w:gridCol w:w="1327"/>
        <w:gridCol w:w="113"/>
        <w:gridCol w:w="4207"/>
        <w:gridCol w:w="113"/>
      </w:tblGrid>
      <w:tr w:rsidR="003B5679" w:rsidRPr="00ED7869" w14:paraId="10716F49" w14:textId="77777777" w:rsidTr="00EF6320">
        <w:trPr>
          <w:gridAfter w:val="1"/>
          <w:wAfter w:w="113" w:type="dxa"/>
          <w:jc w:val="center"/>
        </w:trPr>
        <w:tc>
          <w:tcPr>
            <w:tcW w:w="2880" w:type="dxa"/>
            <w:gridSpan w:val="2"/>
            <w:tcBorders>
              <w:top w:val="single" w:sz="4" w:space="0" w:color="000000"/>
              <w:left w:val="single" w:sz="4" w:space="0" w:color="000000"/>
              <w:bottom w:val="single" w:sz="4" w:space="0" w:color="000000"/>
              <w:right w:val="nil"/>
            </w:tcBorders>
            <w:hideMark/>
          </w:tcPr>
          <w:p w14:paraId="08725DF3" w14:textId="77777777" w:rsidR="003B5679" w:rsidRPr="00F97A94" w:rsidRDefault="003B5679" w:rsidP="00EF6320">
            <w:pPr>
              <w:pStyle w:val="TAH"/>
            </w:pPr>
            <w:r w:rsidRPr="00F97A94">
              <w:t>Information element</w:t>
            </w:r>
          </w:p>
        </w:tc>
        <w:tc>
          <w:tcPr>
            <w:tcW w:w="1440" w:type="dxa"/>
            <w:gridSpan w:val="2"/>
            <w:tcBorders>
              <w:top w:val="single" w:sz="4" w:space="0" w:color="000000"/>
              <w:left w:val="single" w:sz="4" w:space="0" w:color="000000"/>
              <w:bottom w:val="single" w:sz="4" w:space="0" w:color="000000"/>
              <w:right w:val="nil"/>
            </w:tcBorders>
            <w:hideMark/>
          </w:tcPr>
          <w:p w14:paraId="268AE15C" w14:textId="77777777" w:rsidR="003B5679" w:rsidRPr="00F97A94" w:rsidRDefault="003B5679" w:rsidP="00EF6320">
            <w:pPr>
              <w:pStyle w:val="TAH"/>
            </w:pPr>
            <w:r w:rsidRPr="00F97A94">
              <w:t>Status</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38F45519" w14:textId="77777777" w:rsidR="003B5679" w:rsidRPr="00F97A94" w:rsidRDefault="003B5679" w:rsidP="00EF6320">
            <w:pPr>
              <w:pStyle w:val="TAH"/>
            </w:pPr>
            <w:r w:rsidRPr="00F97A94">
              <w:t>Description</w:t>
            </w:r>
          </w:p>
        </w:tc>
      </w:tr>
      <w:tr w:rsidR="003B5679" w:rsidRPr="00ED7869" w14:paraId="5B5235EB" w14:textId="77777777" w:rsidTr="00EF6320">
        <w:trPr>
          <w:gridBefore w:val="1"/>
          <w:wBefore w:w="113" w:type="dxa"/>
          <w:jc w:val="center"/>
        </w:trPr>
        <w:tc>
          <w:tcPr>
            <w:tcW w:w="2880" w:type="dxa"/>
            <w:gridSpan w:val="2"/>
            <w:tcBorders>
              <w:top w:val="single" w:sz="4" w:space="0" w:color="000000"/>
              <w:left w:val="single" w:sz="4" w:space="0" w:color="000000"/>
              <w:bottom w:val="single" w:sz="4" w:space="0" w:color="000000"/>
              <w:right w:val="nil"/>
            </w:tcBorders>
            <w:hideMark/>
          </w:tcPr>
          <w:p w14:paraId="6AC6F6C5" w14:textId="77777777" w:rsidR="003B5679" w:rsidRPr="000E4DC9" w:rsidRDefault="003B5679" w:rsidP="00EF6320">
            <w:pPr>
              <w:pStyle w:val="TAL"/>
            </w:pPr>
            <w:r w:rsidRPr="000E4DC9">
              <w:t>MC service group ID</w:t>
            </w:r>
          </w:p>
        </w:tc>
        <w:tc>
          <w:tcPr>
            <w:tcW w:w="1440" w:type="dxa"/>
            <w:gridSpan w:val="2"/>
            <w:tcBorders>
              <w:top w:val="single" w:sz="4" w:space="0" w:color="000000"/>
              <w:left w:val="single" w:sz="4" w:space="0" w:color="000000"/>
              <w:bottom w:val="single" w:sz="4" w:space="0" w:color="000000"/>
              <w:right w:val="nil"/>
            </w:tcBorders>
            <w:hideMark/>
          </w:tcPr>
          <w:p w14:paraId="6DF5C6B2" w14:textId="77777777" w:rsidR="003B5679" w:rsidRPr="00225B12" w:rsidRDefault="003B5679" w:rsidP="00EF6320">
            <w:pPr>
              <w:pStyle w:val="TAL"/>
            </w:pPr>
            <w:r w:rsidRPr="00225B12">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08D4807F" w14:textId="77777777" w:rsidR="003B5679" w:rsidRPr="00E46FA1" w:rsidRDefault="003B5679" w:rsidP="00EF6320">
            <w:pPr>
              <w:pStyle w:val="TAL"/>
            </w:pPr>
            <w:r w:rsidRPr="00225B12">
              <w:t xml:space="preserve">This element identifies the MC service group, in which the </w:t>
            </w:r>
            <w:r w:rsidRPr="00E46FA1">
              <w:t>group communication is started.</w:t>
            </w:r>
          </w:p>
        </w:tc>
      </w:tr>
      <w:tr w:rsidR="003B5679" w:rsidRPr="00ED7869" w14:paraId="46D614B3" w14:textId="77777777" w:rsidTr="00EF6320">
        <w:trPr>
          <w:gridBefore w:val="1"/>
          <w:wBefore w:w="113" w:type="dxa"/>
          <w:jc w:val="center"/>
        </w:trPr>
        <w:tc>
          <w:tcPr>
            <w:tcW w:w="2880" w:type="dxa"/>
            <w:gridSpan w:val="2"/>
            <w:tcBorders>
              <w:top w:val="single" w:sz="4" w:space="0" w:color="000000"/>
              <w:left w:val="single" w:sz="4" w:space="0" w:color="000000"/>
              <w:bottom w:val="single" w:sz="4" w:space="0" w:color="000000"/>
              <w:right w:val="nil"/>
            </w:tcBorders>
            <w:hideMark/>
          </w:tcPr>
          <w:p w14:paraId="7BEB5188" w14:textId="77777777" w:rsidR="003B5679" w:rsidRPr="000E4DC9" w:rsidRDefault="003B5679" w:rsidP="00EF6320">
            <w:pPr>
              <w:pStyle w:val="TAL"/>
            </w:pPr>
            <w:r w:rsidRPr="000E4DC9">
              <w:t xml:space="preserve">Media stream identifier </w:t>
            </w:r>
          </w:p>
        </w:tc>
        <w:tc>
          <w:tcPr>
            <w:tcW w:w="1440" w:type="dxa"/>
            <w:gridSpan w:val="2"/>
            <w:tcBorders>
              <w:top w:val="single" w:sz="4" w:space="0" w:color="000000"/>
              <w:left w:val="single" w:sz="4" w:space="0" w:color="000000"/>
              <w:bottom w:val="single" w:sz="4" w:space="0" w:color="000000"/>
              <w:right w:val="nil"/>
            </w:tcBorders>
            <w:hideMark/>
          </w:tcPr>
          <w:p w14:paraId="0DA3D475" w14:textId="77777777" w:rsidR="003B5679" w:rsidRPr="00225B12" w:rsidRDefault="003B5679" w:rsidP="00EF6320">
            <w:pPr>
              <w:pStyle w:val="TAL"/>
            </w:pPr>
            <w:r w:rsidRPr="00225B12">
              <w:t>M</w:t>
            </w:r>
          </w:p>
        </w:tc>
        <w:tc>
          <w:tcPr>
            <w:tcW w:w="4320" w:type="dxa"/>
            <w:gridSpan w:val="2"/>
            <w:tcBorders>
              <w:top w:val="single" w:sz="4" w:space="0" w:color="000000"/>
              <w:left w:val="single" w:sz="4" w:space="0" w:color="000000"/>
              <w:bottom w:val="single" w:sz="4" w:space="0" w:color="000000"/>
              <w:right w:val="single" w:sz="4" w:space="0" w:color="000000"/>
            </w:tcBorders>
            <w:hideMark/>
          </w:tcPr>
          <w:p w14:paraId="611A3E54" w14:textId="77777777" w:rsidR="003B5679" w:rsidRPr="00A7571B" w:rsidRDefault="003B5679" w:rsidP="00EF6320">
            <w:pPr>
              <w:pStyle w:val="TAL"/>
            </w:pPr>
            <w:r w:rsidRPr="00225B12">
              <w:t xml:space="preserve">This element identifies the media stream of the SDP </w:t>
            </w:r>
            <w:r w:rsidRPr="00E46FA1">
              <w:t xml:space="preserve">within the multicast MBS session to be used for the group </w:t>
            </w:r>
            <w:r w:rsidRPr="00A7571B">
              <w:t xml:space="preserve">communication </w:t>
            </w:r>
          </w:p>
        </w:tc>
      </w:tr>
    </w:tbl>
    <w:p w14:paraId="1DE4FE5B" w14:textId="77777777" w:rsidR="003B5679" w:rsidRPr="00ED7869" w:rsidRDefault="003B5679" w:rsidP="003B5679"/>
    <w:p w14:paraId="74FEAF0A" w14:textId="77777777" w:rsidR="003B5679" w:rsidRPr="000E4DC9" w:rsidRDefault="003B5679" w:rsidP="003B5679">
      <w:pPr>
        <w:pStyle w:val="Heading3"/>
      </w:pPr>
      <w:bookmarkStart w:id="611" w:name="_Toc101262502"/>
      <w:r w:rsidRPr="000E4DC9">
        <w:t>6.16.2</w:t>
      </w:r>
      <w:r w:rsidRPr="000E4DC9">
        <w:rPr>
          <w:rFonts w:ascii="Calibri" w:hAnsi="Calibri"/>
          <w:sz w:val="22"/>
          <w:szCs w:val="22"/>
          <w:lang w:eastAsia="en-GB"/>
        </w:rPr>
        <w:tab/>
      </w:r>
      <w:r w:rsidRPr="000E4DC9">
        <w:t>Impacts on existing nodes and functionality</w:t>
      </w:r>
      <w:bookmarkEnd w:id="611"/>
    </w:p>
    <w:p w14:paraId="698E057F" w14:textId="77777777" w:rsidR="003B5679" w:rsidRPr="00225B12" w:rsidRDefault="003B5679" w:rsidP="003B5679">
      <w:pPr>
        <w:rPr>
          <w:lang w:eastAsia="zh-CN"/>
        </w:rPr>
      </w:pPr>
      <w:r w:rsidRPr="00225B12">
        <w:rPr>
          <w:lang w:eastAsia="zh-CN"/>
        </w:rPr>
        <w:t>MC service client needs to support the multicast MBS session status report towards the MC service server via the application layer after joining the multicast MBS session.</w:t>
      </w:r>
    </w:p>
    <w:p w14:paraId="0875C483" w14:textId="77777777" w:rsidR="003B5679" w:rsidRPr="00A7571B" w:rsidRDefault="003B5679" w:rsidP="003B5679">
      <w:pPr>
        <w:rPr>
          <w:lang w:eastAsia="zh-CN"/>
        </w:rPr>
      </w:pPr>
      <w:r w:rsidRPr="00E46FA1">
        <w:rPr>
          <w:lang w:eastAsia="zh-CN"/>
        </w:rPr>
        <w:t xml:space="preserve">MC service server needs to support the handling of the multicast session </w:t>
      </w:r>
      <w:r w:rsidRPr="00A7571B">
        <w:rPr>
          <w:lang w:eastAsia="zh-CN"/>
        </w:rPr>
        <w:t>status report.</w:t>
      </w:r>
    </w:p>
    <w:p w14:paraId="2900943B" w14:textId="77777777" w:rsidR="003B5679" w:rsidRPr="00F97A94" w:rsidRDefault="003B5679" w:rsidP="003B5679">
      <w:pPr>
        <w:pStyle w:val="Heading3"/>
      </w:pPr>
      <w:bookmarkStart w:id="612" w:name="_Toc101262503"/>
      <w:r w:rsidRPr="00F97A94">
        <w:t>6.16.3</w:t>
      </w:r>
      <w:r w:rsidRPr="00F97A94">
        <w:rPr>
          <w:rFonts w:ascii="Calibri" w:hAnsi="Calibri"/>
          <w:sz w:val="22"/>
          <w:szCs w:val="22"/>
          <w:lang w:eastAsia="en-GB"/>
        </w:rPr>
        <w:tab/>
      </w:r>
      <w:r w:rsidRPr="00F97A94">
        <w:t>Solution evaluation</w:t>
      </w:r>
      <w:bookmarkEnd w:id="612"/>
    </w:p>
    <w:p w14:paraId="16436F95" w14:textId="77777777" w:rsidR="003B5679" w:rsidRPr="000E4DC9" w:rsidRDefault="003B5679" w:rsidP="003B5679">
      <w:r w:rsidRPr="000E4DC9">
        <w:rPr>
          <w:noProof/>
          <w:lang w:eastAsia="zh-CN"/>
        </w:rPr>
        <w:t>This solution enables the MC service server to determine when to send MC service data via the multicast MBS session and when to stop unicast delivery towards the joined MC service users</w:t>
      </w:r>
      <w:r w:rsidRPr="000E4DC9">
        <w:t>.</w:t>
      </w:r>
    </w:p>
    <w:p w14:paraId="341C59EE" w14:textId="77777777" w:rsidR="003B5679" w:rsidRPr="000E4DC9" w:rsidRDefault="003B5679" w:rsidP="003B5679">
      <w:pPr>
        <w:pStyle w:val="Heading2"/>
        <w:rPr>
          <w:rFonts w:ascii="Calibri" w:hAnsi="Calibri"/>
          <w:sz w:val="22"/>
          <w:szCs w:val="22"/>
          <w:lang w:eastAsia="en-GB"/>
        </w:rPr>
      </w:pPr>
      <w:bookmarkStart w:id="613" w:name="_Toc101262504"/>
      <w:r w:rsidRPr="000E4DC9">
        <w:t>6.17</w:t>
      </w:r>
      <w:r w:rsidRPr="000E4DC9">
        <w:rPr>
          <w:rFonts w:ascii="Calibri" w:hAnsi="Calibri"/>
          <w:sz w:val="22"/>
          <w:szCs w:val="22"/>
          <w:lang w:eastAsia="en-GB"/>
        </w:rPr>
        <w:tab/>
      </w:r>
      <w:r w:rsidRPr="000E4DC9">
        <w:t>Solution 17: Data delivery over broadcast MBS session</w:t>
      </w:r>
      <w:bookmarkEnd w:id="613"/>
      <w:r w:rsidRPr="000E4DC9">
        <w:t xml:space="preserve"> </w:t>
      </w:r>
    </w:p>
    <w:p w14:paraId="3EB2DF25" w14:textId="77777777" w:rsidR="003B5679" w:rsidRPr="000E4DC9" w:rsidRDefault="003B5679" w:rsidP="003B5679">
      <w:pPr>
        <w:pStyle w:val="Heading3"/>
      </w:pPr>
      <w:bookmarkStart w:id="614" w:name="_Toc101262505"/>
      <w:r w:rsidRPr="000E4DC9">
        <w:t>6.17.1</w:t>
      </w:r>
      <w:r w:rsidRPr="000E4DC9">
        <w:rPr>
          <w:rFonts w:ascii="Calibri" w:hAnsi="Calibri"/>
          <w:sz w:val="22"/>
          <w:szCs w:val="22"/>
          <w:lang w:eastAsia="en-GB"/>
        </w:rPr>
        <w:tab/>
      </w:r>
      <w:r w:rsidRPr="000E4DC9">
        <w:t>Description</w:t>
      </w:r>
      <w:bookmarkEnd w:id="614"/>
    </w:p>
    <w:p w14:paraId="6F27668E" w14:textId="77777777" w:rsidR="003B5679" w:rsidRPr="000E4DC9" w:rsidRDefault="003B5679" w:rsidP="003B5679">
      <w:pPr>
        <w:rPr>
          <w:lang w:eastAsia="zh-CN"/>
        </w:rPr>
      </w:pPr>
      <w:r w:rsidRPr="000E4DC9">
        <w:rPr>
          <w:lang w:eastAsia="zh-CN"/>
        </w:rPr>
        <w:t>This solutio</w:t>
      </w:r>
      <w:r>
        <w:rPr>
          <w:lang w:eastAsia="zh-CN"/>
        </w:rPr>
        <w:t>n is to address the key issue #13</w:t>
      </w:r>
      <w:r w:rsidRPr="000E4DC9">
        <w:rPr>
          <w:lang w:eastAsia="zh-CN"/>
        </w:rPr>
        <w:t xml:space="preserve"> on MC service data delivery over broadcast MBS session in following aspects :</w:t>
      </w:r>
    </w:p>
    <w:p w14:paraId="559646CD" w14:textId="77777777" w:rsidR="003B5679" w:rsidRPr="000E4DC9" w:rsidRDefault="003B5679" w:rsidP="003B5679">
      <w:pPr>
        <w:pStyle w:val="B10"/>
        <w:rPr>
          <w:i/>
        </w:rPr>
      </w:pPr>
      <w:r w:rsidRPr="000E4DC9">
        <w:rPr>
          <w:i/>
        </w:rPr>
        <w:t>5)</w:t>
      </w:r>
      <w:r w:rsidRPr="000E4DC9">
        <w:rPr>
          <w:i/>
        </w:rPr>
        <w:tab/>
        <w:t>how the DL media, application level control signalling (e.g., floor control messages), group status is delivered to the UE via the 5G MBS.</w:t>
      </w:r>
    </w:p>
    <w:p w14:paraId="01271200" w14:textId="77777777" w:rsidR="003B5679" w:rsidRPr="000E4DC9" w:rsidRDefault="003B5679" w:rsidP="003B5679">
      <w:pPr>
        <w:rPr>
          <w:lang w:eastAsia="zh-CN"/>
        </w:rPr>
      </w:pPr>
      <w:r w:rsidRPr="000E4DC9">
        <w:rPr>
          <w:lang w:eastAsia="zh-CN"/>
        </w:rPr>
        <w:t xml:space="preserve">This solution is based on the transport only mode. This solution provides the procedure which allows the MC service client to report the broadcast reception quality to the MC service server which is used to make the decision whether to deliver the MC service data over the broadcast MBS session, and further stop the unicast delivery for the participants who has received the MC service data over broadcast. </w:t>
      </w:r>
    </w:p>
    <w:p w14:paraId="52EA3036" w14:textId="77777777" w:rsidR="003B5679" w:rsidRPr="000E4DC9" w:rsidRDefault="003B5679" w:rsidP="003B5679">
      <w:r w:rsidRPr="000E4DC9">
        <w:t>An MC service client monitors the broadcast MBS session to receive MC service data</w:t>
      </w:r>
      <w:r w:rsidRPr="000E4DC9">
        <w:rPr>
          <w:lang w:eastAsia="zh-CN"/>
        </w:rPr>
        <w:t>. Based on the received quality (e.g. radio level quality, RTP packet loss),</w:t>
      </w:r>
      <w:r w:rsidRPr="000E4DC9">
        <w:t xml:space="preserve"> </w:t>
      </w:r>
      <w:r w:rsidRPr="000E4DC9">
        <w:rPr>
          <w:lang w:eastAsia="zh-CN"/>
        </w:rPr>
        <w:t>the MC service client</w:t>
      </w:r>
      <w:r w:rsidRPr="000E4DC9">
        <w:t xml:space="preserve"> needs to inform the MC service server that the MC service client is able to receive the MC service media with sufficient quality or not able to receive the MC service media session with sufficient quality from the broadcast MBS. Furthermore, based on the received quality, the MC service client may notify the MC service server at which broadcast reception quality level it has received the MC service media on the broadcast MBS session. </w:t>
      </w:r>
    </w:p>
    <w:p w14:paraId="7D4879E1" w14:textId="77777777" w:rsidR="003B5679" w:rsidRPr="000E4DC9" w:rsidRDefault="003B5679" w:rsidP="003B5679">
      <w:r w:rsidRPr="000E4DC9">
        <w:t>This estimation of the broadcast reception quality may be dependent on for example the modulation and coding scheme (MCS) and measurements from the reference signals from the NG-RAN node(s),</w:t>
      </w:r>
      <w:r w:rsidRPr="000E4DC9">
        <w:rPr>
          <w:lang w:eastAsia="zh-CN"/>
        </w:rPr>
        <w:t xml:space="preserve"> RTP packet loss, </w:t>
      </w:r>
      <w:r w:rsidRPr="000E4DC9">
        <w:t>BLER of the received data</w:t>
      </w:r>
      <w:r w:rsidRPr="000E4DC9">
        <w:rPr>
          <w:lang w:eastAsia="zh-CN"/>
        </w:rPr>
        <w:t>.</w:t>
      </w:r>
    </w:p>
    <w:p w14:paraId="6078B87A" w14:textId="77777777" w:rsidR="003B5679" w:rsidRPr="000E4DC9" w:rsidRDefault="003B5679" w:rsidP="003B5679">
      <w:pPr>
        <w:rPr>
          <w:lang w:eastAsia="zh-CN"/>
        </w:rPr>
      </w:pPr>
      <w:r w:rsidRPr="000E4DC9">
        <w:rPr>
          <w:lang w:eastAsia="zh-CN"/>
        </w:rPr>
        <w:t>The MC service data delivered over the broadcast MBS session may be:</w:t>
      </w:r>
    </w:p>
    <w:p w14:paraId="124A1762" w14:textId="77777777" w:rsidR="003B5679" w:rsidRPr="000E4DC9" w:rsidRDefault="003B5679" w:rsidP="003B5679">
      <w:pPr>
        <w:pStyle w:val="B10"/>
        <w:ind w:left="284" w:firstLine="0"/>
        <w:rPr>
          <w:lang w:eastAsia="zh-CN"/>
        </w:rPr>
      </w:pPr>
      <w:r w:rsidRPr="000E4DC9">
        <w:rPr>
          <w:lang w:eastAsia="zh-CN"/>
        </w:rPr>
        <w:t>-</w:t>
      </w:r>
      <w:r w:rsidRPr="000E4DC9">
        <w:rPr>
          <w:lang w:eastAsia="zh-CN"/>
        </w:rPr>
        <w:tab/>
        <w:t>DL media;</w:t>
      </w:r>
    </w:p>
    <w:p w14:paraId="3F6FD621" w14:textId="77777777" w:rsidR="003B5679" w:rsidRPr="000E4DC9" w:rsidRDefault="003B5679" w:rsidP="003B5679">
      <w:pPr>
        <w:pStyle w:val="B10"/>
        <w:ind w:left="284" w:firstLine="0"/>
      </w:pPr>
      <w:r w:rsidRPr="000E4DC9">
        <w:t>-</w:t>
      </w:r>
      <w:r w:rsidRPr="000E4DC9">
        <w:tab/>
        <w:t>Transmission control message (e.g. floor taken);</w:t>
      </w:r>
    </w:p>
    <w:p w14:paraId="40768D6D" w14:textId="77777777" w:rsidR="003B5679" w:rsidRPr="000E4DC9" w:rsidRDefault="003B5679" w:rsidP="003B5679">
      <w:pPr>
        <w:pStyle w:val="B10"/>
        <w:ind w:left="284" w:firstLine="0"/>
      </w:pPr>
      <w:r w:rsidRPr="000E4DC9">
        <w:t>-</w:t>
      </w:r>
      <w:r w:rsidRPr="000E4DC9">
        <w:tab/>
        <w:t>MBS service announcement;</w:t>
      </w:r>
    </w:p>
    <w:p w14:paraId="1F1C557B" w14:textId="77777777" w:rsidR="003B5679" w:rsidRPr="000E4DC9" w:rsidRDefault="003B5679" w:rsidP="003B5679">
      <w:pPr>
        <w:pStyle w:val="B10"/>
        <w:ind w:left="284" w:firstLine="0"/>
      </w:pPr>
      <w:r w:rsidRPr="000E4DC9">
        <w:t>-</w:t>
      </w:r>
      <w:r w:rsidRPr="000E4DC9">
        <w:tab/>
        <w:t>Group application paging;</w:t>
      </w:r>
    </w:p>
    <w:p w14:paraId="1D082315" w14:textId="77777777" w:rsidR="003B5679" w:rsidRPr="000E4DC9" w:rsidRDefault="003B5679" w:rsidP="003B5679">
      <w:pPr>
        <w:pStyle w:val="B10"/>
        <w:ind w:left="284" w:firstLine="0"/>
      </w:pPr>
      <w:r w:rsidRPr="000E4DC9">
        <w:t>-</w:t>
      </w:r>
      <w:r w:rsidRPr="000E4DC9">
        <w:tab/>
        <w:t>Group dynamic data (e.g. status of the group, group call is on-going or not);</w:t>
      </w:r>
    </w:p>
    <w:p w14:paraId="5C369679" w14:textId="77777777" w:rsidR="003B5679" w:rsidRPr="000E4DC9" w:rsidRDefault="003B5679" w:rsidP="003B5679">
      <w:pPr>
        <w:pStyle w:val="B10"/>
        <w:ind w:left="284" w:firstLine="0"/>
      </w:pPr>
      <w:r w:rsidRPr="000E4DC9">
        <w:t>-</w:t>
      </w:r>
      <w:r w:rsidRPr="000E4DC9">
        <w:tab/>
        <w:t>Group state (e.g. emergency alerts);</w:t>
      </w:r>
    </w:p>
    <w:p w14:paraId="3537827D" w14:textId="77777777" w:rsidR="003B5679" w:rsidRPr="000E4DC9" w:rsidRDefault="003B5679" w:rsidP="003B5679">
      <w:pPr>
        <w:pStyle w:val="Heading4"/>
        <w:rPr>
          <w:lang w:eastAsia="zh-CN"/>
        </w:rPr>
      </w:pPr>
      <w:bookmarkStart w:id="615" w:name="_Toc101262506"/>
      <w:r>
        <w:lastRenderedPageBreak/>
        <w:t>6.17</w:t>
      </w:r>
      <w:r w:rsidRPr="000E4DC9">
        <w:t>.1.1</w:t>
      </w:r>
      <w:r w:rsidRPr="000E4DC9">
        <w:tab/>
        <w:t>Procedures</w:t>
      </w:r>
      <w:bookmarkEnd w:id="615"/>
    </w:p>
    <w:p w14:paraId="2D95C9C8" w14:textId="77777777" w:rsidR="003B5679" w:rsidRPr="000E4DC9" w:rsidRDefault="003B5679" w:rsidP="003B5679">
      <w:r w:rsidRPr="000E4DC9">
        <w:t xml:space="preserve">The procedure </w:t>
      </w:r>
      <w:r>
        <w:rPr>
          <w:lang w:eastAsia="zh-CN"/>
        </w:rPr>
        <w:t>figure 6.17</w:t>
      </w:r>
      <w:r w:rsidRPr="000E4DC9">
        <w:rPr>
          <w:lang w:eastAsia="zh-CN"/>
        </w:rPr>
        <w:t xml:space="preserve">.1.1-1 </w:t>
      </w:r>
      <w:r w:rsidRPr="000E4DC9">
        <w:t>shows only</w:t>
      </w:r>
      <w:r w:rsidRPr="000E4DC9">
        <w:rPr>
          <w:lang w:eastAsia="zh-CN"/>
        </w:rPr>
        <w:t xml:space="preserve"> one of the</w:t>
      </w:r>
      <w:r w:rsidRPr="000E4DC9">
        <w:t xml:space="preserve"> receiving MC service clients receiving the broadcast MBS session. There might </w:t>
      </w:r>
      <w:r w:rsidRPr="000E4DC9">
        <w:rPr>
          <w:lang w:eastAsia="zh-CN"/>
        </w:rPr>
        <w:t xml:space="preserve">also </w:t>
      </w:r>
      <w:r w:rsidRPr="000E4DC9">
        <w:t>be MC service clients in the same MC group communication session that receive the communication on PDU session.</w:t>
      </w:r>
    </w:p>
    <w:p w14:paraId="666AC55C" w14:textId="77777777" w:rsidR="003B5679" w:rsidRPr="000E4DC9" w:rsidRDefault="003B5679" w:rsidP="003B5679">
      <w:r w:rsidRPr="000E4DC9">
        <w:t>Pre-conditions:</w:t>
      </w:r>
    </w:p>
    <w:p w14:paraId="2922541B" w14:textId="77777777" w:rsidR="003B5679" w:rsidRPr="000E4DC9" w:rsidRDefault="003B5679" w:rsidP="003B5679">
      <w:pPr>
        <w:pStyle w:val="B10"/>
        <w:rPr>
          <w:lang w:eastAsia="zh-CN"/>
        </w:rPr>
      </w:pPr>
      <w:r>
        <w:t>1.</w:t>
      </w:r>
      <w:r>
        <w:tab/>
      </w:r>
      <w:r w:rsidRPr="000E4DC9">
        <w:t>The broadcast MBS session is already configured, established and announced to the MC service clients as specified in clause 6.</w:t>
      </w:r>
      <w:r>
        <w:t>15</w:t>
      </w:r>
      <w:r w:rsidRPr="000E4DC9">
        <w:t>.</w:t>
      </w:r>
    </w:p>
    <w:p w14:paraId="2501690D" w14:textId="77777777" w:rsidR="003B5679" w:rsidRPr="000E4DC9" w:rsidRDefault="003B5679" w:rsidP="003B5679">
      <w:pPr>
        <w:pStyle w:val="TH"/>
        <w:rPr>
          <w:lang w:eastAsia="zh-CN"/>
        </w:rPr>
      </w:pPr>
      <w:r>
        <w:object w:dxaOrig="7417" w:dyaOrig="8053" w14:anchorId="10ECE48B">
          <v:shape id="_x0000_i1090" type="#_x0000_t75" style="width:370.4pt;height:402.45pt" o:ole="">
            <v:imagedata r:id="rId141" o:title=""/>
          </v:shape>
          <o:OLEObject Type="Embed" ProgID="Visio.Drawing.15" ShapeID="_x0000_i1090" DrawAspect="Content" ObjectID="_1716576025" r:id="rId142"/>
        </w:object>
      </w:r>
    </w:p>
    <w:p w14:paraId="4227D803" w14:textId="77777777" w:rsidR="003B5679" w:rsidRPr="000E4DC9" w:rsidRDefault="003B5679" w:rsidP="003B5679">
      <w:pPr>
        <w:pStyle w:val="TF"/>
      </w:pPr>
      <w:r>
        <w:t>Figure 6.17</w:t>
      </w:r>
      <w:r w:rsidRPr="000E4DC9">
        <w:t>.1.1-1: Data delivery over broadcast MBS session</w:t>
      </w:r>
    </w:p>
    <w:p w14:paraId="0D96BF16" w14:textId="77777777" w:rsidR="003B5679" w:rsidRPr="000E4DC9" w:rsidRDefault="003B5679" w:rsidP="003B5679">
      <w:pPr>
        <w:pStyle w:val="B10"/>
      </w:pPr>
      <w:r w:rsidRPr="000E4DC9">
        <w:t>1.</w:t>
      </w:r>
      <w:r w:rsidRPr="000E4DC9">
        <w:tab/>
        <w:t>An MC service group communication session has been established and the DL data does not start yet or the DL data is already transmitted over unicast delivery.</w:t>
      </w:r>
    </w:p>
    <w:p w14:paraId="6B2D7A38" w14:textId="77777777" w:rsidR="003B5679" w:rsidRPr="000E4DC9" w:rsidRDefault="003B5679" w:rsidP="003B5679">
      <w:pPr>
        <w:pStyle w:val="B10"/>
      </w:pPr>
      <w:r w:rsidRPr="000E4DC9">
        <w:t>2.</w:t>
      </w:r>
      <w:r w:rsidRPr="000E4DC9">
        <w:tab/>
        <w:t>The MC service client that enters or is in the service area of the announced TMGI determines that the broadcast reception quality is sufficient to receive the broadcast data and shall be reported to the MC service server. The MC service client may also map the determined broadcast reception quality to a broadcast reception quality level. The broadcast reception quality level indicates at which specific broadcast reception quality level the MC service media has been received. Based on the report message, the MC service server may efficiently decide to deliver the MC service data via the broadcast MBS session.</w:t>
      </w:r>
    </w:p>
    <w:p w14:paraId="4AB69E45" w14:textId="77777777" w:rsidR="003B5679" w:rsidRPr="00225B12" w:rsidRDefault="003B5679" w:rsidP="003B5679">
      <w:pPr>
        <w:pStyle w:val="NO"/>
      </w:pPr>
      <w:r w:rsidRPr="00225B12">
        <w:t>NOTE 1:</w:t>
      </w:r>
      <w:r w:rsidRPr="00225B12">
        <w:tab/>
        <w:t xml:space="preserve">The set of MBS reception quality levels and the mapping of the determined broadcast reception quality to those levels are </w:t>
      </w:r>
      <w:r w:rsidRPr="00225B12">
        <w:rPr>
          <w:lang w:eastAsia="zh-CN"/>
        </w:rPr>
        <w:t>implementation</w:t>
      </w:r>
      <w:r w:rsidRPr="00225B12">
        <w:t>.</w:t>
      </w:r>
    </w:p>
    <w:p w14:paraId="5AE29482" w14:textId="77777777" w:rsidR="003B5679" w:rsidRDefault="003B5679" w:rsidP="003B5679">
      <w:pPr>
        <w:pStyle w:val="NO"/>
      </w:pPr>
      <w:r>
        <w:lastRenderedPageBreak/>
        <w:t>NOTE 2:</w:t>
      </w:r>
      <w:r>
        <w:tab/>
      </w:r>
      <w:r>
        <w:rPr>
          <w:lang w:eastAsia="zh-CN"/>
        </w:rPr>
        <w:t>It is implementation specific whether t</w:t>
      </w:r>
      <w:r>
        <w:t xml:space="preserve">he broadcast reception quality level is determined per MBS session, per media stream or per MBS QoS flow level via e.g., measurements of radio level signalling such as the reference signals from the NG-RAN node(s), packet loss. </w:t>
      </w:r>
    </w:p>
    <w:p w14:paraId="41681817" w14:textId="77777777" w:rsidR="003B5679" w:rsidRPr="00E46FA1" w:rsidRDefault="003B5679" w:rsidP="003B5679">
      <w:pPr>
        <w:pStyle w:val="B10"/>
      </w:pPr>
      <w:r w:rsidRPr="00225B12">
        <w:t>3.</w:t>
      </w:r>
      <w:r w:rsidRPr="00225B12">
        <w:tab/>
        <w:t xml:space="preserve">The MC service client sends the MBS listening status report to the MC service sever. The report may be sent multiple times due to the </w:t>
      </w:r>
      <w:r w:rsidRPr="00E46FA1">
        <w:t>broadcast reception quality level changes.</w:t>
      </w:r>
    </w:p>
    <w:p w14:paraId="51711487" w14:textId="77777777" w:rsidR="003B5679" w:rsidRPr="000E4DC9" w:rsidRDefault="003B5679" w:rsidP="003B5679">
      <w:pPr>
        <w:pStyle w:val="B10"/>
      </w:pPr>
      <w:r w:rsidRPr="00A7571B">
        <w:t>4.</w:t>
      </w:r>
      <w:r w:rsidRPr="00A7571B">
        <w:tab/>
        <w:t xml:space="preserve">The </w:t>
      </w:r>
      <w:r w:rsidRPr="00A7571B">
        <w:rPr>
          <w:lang w:eastAsia="zh-CN"/>
        </w:rPr>
        <w:t>MC service server</w:t>
      </w:r>
      <w:r w:rsidRPr="00A7571B">
        <w:t xml:space="preserve"> based on the reports from the participants e.g., numbers of participants which is able to receive data over broadcast MBS session reach a certain</w:t>
      </w:r>
      <w:r w:rsidRPr="00F97A94">
        <w:t xml:space="preserve"> threshold, determines to </w:t>
      </w:r>
      <w:r>
        <w:t>utilize the broadcast MBS session for</w:t>
      </w:r>
      <w:r w:rsidRPr="00F97A94" w:rsidDel="004A2CA6">
        <w:t xml:space="preserve"> </w:t>
      </w:r>
      <w:r w:rsidRPr="00F97A94">
        <w:t xml:space="preserve">the MC service data (e.g., DL media, application layer control </w:t>
      </w:r>
      <w:r w:rsidRPr="000E4DC9">
        <w:t>signa</w:t>
      </w:r>
      <w:r>
        <w:t>l</w:t>
      </w:r>
      <w:r w:rsidRPr="000E4DC9">
        <w:t>ling).</w:t>
      </w:r>
    </w:p>
    <w:p w14:paraId="7A2D67A4" w14:textId="77777777" w:rsidR="003B5679" w:rsidRPr="00E46FA1" w:rsidRDefault="003B5679" w:rsidP="003B5679">
      <w:pPr>
        <w:pStyle w:val="B10"/>
        <w:rPr>
          <w:lang w:eastAsia="zh-CN"/>
        </w:rPr>
      </w:pPr>
      <w:r w:rsidRPr="00225B12">
        <w:t>5.</w:t>
      </w:r>
      <w:r w:rsidRPr="00225B12">
        <w:tab/>
        <w:t>The MC service server sends the MapGroup</w:t>
      </w:r>
      <w:r>
        <w:t>ToSessionStream</w:t>
      </w:r>
      <w:r w:rsidRPr="00225B12">
        <w:t xml:space="preserve"> messages to the joined MC service client(s) via the broadcast MBS session. The media stream and MC service group ID are included to inform the MC service client to receive the group communication data with the </w:t>
      </w:r>
      <w:r w:rsidRPr="00E46FA1">
        <w:t xml:space="preserve">broadcast MBS session. </w:t>
      </w:r>
      <w:r>
        <w:rPr>
          <w:rFonts w:hint="eastAsia"/>
          <w:lang w:eastAsia="zh-CN"/>
        </w:rPr>
        <w:t>T</w:t>
      </w:r>
      <w:r>
        <w:rPr>
          <w:lang w:eastAsia="zh-CN"/>
        </w:rPr>
        <w:t>he MapGroup</w:t>
      </w:r>
      <w:r>
        <w:t>ToSessionStream</w:t>
      </w:r>
      <w:r>
        <w:rPr>
          <w:lang w:eastAsia="zh-CN"/>
        </w:rPr>
        <w:t xml:space="preserve"> message may be sent via the broadcast MBS session periodically.</w:t>
      </w:r>
    </w:p>
    <w:p w14:paraId="3AEDEE4C" w14:textId="77777777" w:rsidR="003B5679" w:rsidRPr="00E46FA1" w:rsidRDefault="003B5679" w:rsidP="003B5679">
      <w:pPr>
        <w:pStyle w:val="B10"/>
        <w:rPr>
          <w:lang w:eastAsia="zh-CN"/>
        </w:rPr>
      </w:pPr>
      <w:r>
        <w:t>6.</w:t>
      </w:r>
      <w:r>
        <w:tab/>
        <w:t xml:space="preserve">If the acknowledgement indication is included in the </w:t>
      </w:r>
      <w:r w:rsidRPr="00ED7869">
        <w:t>MapGroup</w:t>
      </w:r>
      <w:r>
        <w:t>ToSessionStream, the MC service client(s) may send the acknowledgement message to the MC service server.</w:t>
      </w:r>
    </w:p>
    <w:p w14:paraId="54DBACDB" w14:textId="77777777" w:rsidR="003B5679" w:rsidRPr="00A7571B" w:rsidRDefault="003B5679" w:rsidP="003B5679">
      <w:pPr>
        <w:pStyle w:val="B10"/>
      </w:pPr>
      <w:r>
        <w:t>7</w:t>
      </w:r>
      <w:r w:rsidRPr="00A7571B">
        <w:t>.</w:t>
      </w:r>
      <w:r w:rsidRPr="00A7571B">
        <w:tab/>
        <w:t xml:space="preserve">The </w:t>
      </w:r>
      <w:r w:rsidRPr="00A7571B">
        <w:rPr>
          <w:lang w:eastAsia="zh-CN"/>
        </w:rPr>
        <w:t>MC service server</w:t>
      </w:r>
      <w:r w:rsidRPr="00A7571B">
        <w:t xml:space="preserve"> </w:t>
      </w:r>
      <w:r>
        <w:t xml:space="preserve">starts to </w:t>
      </w:r>
      <w:r w:rsidRPr="00A7571B">
        <w:t>send the MC service data to via the broadcast MBS session</w:t>
      </w:r>
      <w:r w:rsidRPr="001A1112">
        <w:t xml:space="preserve"> </w:t>
      </w:r>
      <w:r>
        <w:t>immediately, or after a while from step 5, or based on the acknowledgement message(s) received from the MC service client(s)</w:t>
      </w:r>
      <w:r w:rsidRPr="00A7571B">
        <w:t xml:space="preserve">. </w:t>
      </w:r>
    </w:p>
    <w:p w14:paraId="0A831FD5" w14:textId="77777777" w:rsidR="003B5679" w:rsidRPr="0016526B" w:rsidRDefault="003B5679" w:rsidP="003B5679">
      <w:pPr>
        <w:pStyle w:val="B10"/>
        <w:rPr>
          <w:lang w:eastAsia="zh-CN"/>
        </w:rPr>
      </w:pPr>
      <w:r>
        <w:t>8</w:t>
      </w:r>
      <w:r w:rsidRPr="00F97A94">
        <w:t>.</w:t>
      </w:r>
      <w:r w:rsidRPr="00F97A94">
        <w:tab/>
        <w:t>The MC service client receives the DL data via the broadcast MBS session. If the DL data is already transmitted via the unicast delivery, th</w:t>
      </w:r>
      <w:r w:rsidRPr="00F97A94">
        <w:rPr>
          <w:lang w:eastAsia="zh-CN"/>
        </w:rPr>
        <w:t>e MC service</w:t>
      </w:r>
      <w:r w:rsidRPr="00604220">
        <w:t xml:space="preserve"> client (s) may receive the DL MC service data via both the unicast delivery and broadcast MBS session for some time.</w:t>
      </w:r>
      <w:r w:rsidRPr="0016526B">
        <w:rPr>
          <w:rFonts w:eastAsia="Malgun Gothic"/>
          <w:lang w:eastAsia="ko-KR"/>
        </w:rPr>
        <w:t xml:space="preserve"> </w:t>
      </w:r>
    </w:p>
    <w:p w14:paraId="6368F2C9" w14:textId="77777777" w:rsidR="003B5679" w:rsidRPr="004F7217" w:rsidRDefault="003B5679" w:rsidP="003B5679">
      <w:pPr>
        <w:pStyle w:val="B10"/>
      </w:pPr>
      <w:r>
        <w:t>9</w:t>
      </w:r>
      <w:r w:rsidRPr="005774C1">
        <w:t>.</w:t>
      </w:r>
      <w:r w:rsidRPr="005774C1">
        <w:tab/>
      </w:r>
      <w:r>
        <w:t>In the case that</w:t>
      </w:r>
      <w:r w:rsidRPr="005774C1">
        <w:t xml:space="preserve"> the DL data is </w:t>
      </w:r>
      <w:r w:rsidRPr="004F7217">
        <w:t xml:space="preserve">already transmitted via the unicast delivery, </w:t>
      </w:r>
      <w:r>
        <w:t>if the acknowledgement of MapGroupToSessionStream from the MC service client is received if applicable,</w:t>
      </w:r>
      <w:r w:rsidRPr="004F7217">
        <w:t xml:space="preserve"> the MC service server determines to stop the unicast delivery to the users who receives the data via the broadcast MBS session. </w:t>
      </w:r>
      <w:r>
        <w:t>The MC service server may also determine to stop the unicast delivery to these users after some while from sending DL data via the broadcast MBS session.</w:t>
      </w:r>
    </w:p>
    <w:p w14:paraId="4C370301" w14:textId="77777777" w:rsidR="003B5679" w:rsidRPr="00ED7869" w:rsidRDefault="003B5679" w:rsidP="003B5679">
      <w:pPr>
        <w:pStyle w:val="Heading4"/>
      </w:pPr>
      <w:bookmarkStart w:id="616" w:name="_Toc101262507"/>
      <w:r w:rsidRPr="00D16DD6">
        <w:t>6.17</w:t>
      </w:r>
      <w:r w:rsidRPr="00ED7869">
        <w:t>.1.2</w:t>
      </w:r>
      <w:r w:rsidRPr="00ED7869">
        <w:tab/>
        <w:t>Information flows</w:t>
      </w:r>
      <w:bookmarkEnd w:id="616"/>
      <w:r w:rsidRPr="00ED7869">
        <w:t xml:space="preserve"> </w:t>
      </w:r>
    </w:p>
    <w:p w14:paraId="757B0C1C" w14:textId="77777777" w:rsidR="003B5679" w:rsidRPr="00ED7869" w:rsidRDefault="003B5679" w:rsidP="003B5679">
      <w:pPr>
        <w:pStyle w:val="Heading5"/>
      </w:pPr>
      <w:bookmarkStart w:id="617" w:name="_Toc101262508"/>
      <w:r w:rsidRPr="00ED7869">
        <w:t>6.17.1.2.1</w:t>
      </w:r>
      <w:r w:rsidRPr="00ED7869">
        <w:tab/>
        <w:t>MBS listening status report</w:t>
      </w:r>
      <w:bookmarkEnd w:id="617"/>
    </w:p>
    <w:p w14:paraId="0C8C8AB5" w14:textId="77777777" w:rsidR="003B5679" w:rsidRPr="00ED7869" w:rsidRDefault="003B5679" w:rsidP="003B5679">
      <w:r w:rsidRPr="00ED7869">
        <w:t>Table 6.17.1.2.</w:t>
      </w:r>
      <w:r w:rsidRPr="00ED7869">
        <w:rPr>
          <w:lang w:eastAsia="zh-CN"/>
        </w:rPr>
        <w:t>1-1</w:t>
      </w:r>
      <w:r w:rsidRPr="00ED7869">
        <w:t xml:space="preserve"> describes the information flow of MBS listening status report from the </w:t>
      </w:r>
      <w:r w:rsidRPr="00ED7869">
        <w:rPr>
          <w:lang w:eastAsia="zh-CN"/>
        </w:rPr>
        <w:t>MC service</w:t>
      </w:r>
      <w:r w:rsidRPr="00ED7869">
        <w:t xml:space="preserve"> </w:t>
      </w:r>
      <w:r w:rsidRPr="00ED7869">
        <w:rPr>
          <w:lang w:eastAsia="zh-CN"/>
        </w:rPr>
        <w:t>client</w:t>
      </w:r>
      <w:r w:rsidRPr="00ED7869">
        <w:t xml:space="preserve"> to the </w:t>
      </w:r>
      <w:r w:rsidRPr="00ED7869">
        <w:rPr>
          <w:lang w:eastAsia="zh-CN"/>
        </w:rPr>
        <w:t>MC service server</w:t>
      </w:r>
      <w:r w:rsidRPr="00ED7869">
        <w:t>.</w:t>
      </w:r>
    </w:p>
    <w:p w14:paraId="06B1F10A" w14:textId="77777777" w:rsidR="003B5679" w:rsidRPr="00ED7869" w:rsidRDefault="003B5679" w:rsidP="003B5679">
      <w:pPr>
        <w:pStyle w:val="TH"/>
        <w:rPr>
          <w:lang w:eastAsia="zh-CN"/>
        </w:rPr>
      </w:pPr>
      <w:r w:rsidRPr="00ED7869">
        <w:t>Table 6.17.1.2</w:t>
      </w:r>
      <w:r w:rsidRPr="00ED7869">
        <w:rPr>
          <w:lang w:eastAsia="zh-CN"/>
        </w:rPr>
        <w:t>.1</w:t>
      </w:r>
      <w:r w:rsidRPr="00ED7869">
        <w:t>-1: MBS listening</w:t>
      </w:r>
      <w:r w:rsidRPr="00ED7869">
        <w:rPr>
          <w:lang w:eastAsia="zh-CN"/>
        </w:rPr>
        <w:t xml:space="preserve"> status report</w:t>
      </w:r>
    </w:p>
    <w:tbl>
      <w:tblPr>
        <w:tblW w:w="8640" w:type="dxa"/>
        <w:jc w:val="center"/>
        <w:tblLayout w:type="fixed"/>
        <w:tblLook w:val="04A0" w:firstRow="1" w:lastRow="0" w:firstColumn="1" w:lastColumn="0" w:noHBand="0" w:noVBand="1"/>
      </w:tblPr>
      <w:tblGrid>
        <w:gridCol w:w="2880"/>
        <w:gridCol w:w="1440"/>
        <w:gridCol w:w="4320"/>
      </w:tblGrid>
      <w:tr w:rsidR="003B5679" w:rsidRPr="00ED7869" w14:paraId="0AFC0427"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378B158" w14:textId="77777777" w:rsidR="003B5679" w:rsidRPr="00ED7869" w:rsidRDefault="003B5679" w:rsidP="00EF6320">
            <w:pPr>
              <w:pStyle w:val="TAH"/>
            </w:pPr>
            <w:r w:rsidRPr="00ED7869">
              <w:t>Information element</w:t>
            </w:r>
          </w:p>
        </w:tc>
        <w:tc>
          <w:tcPr>
            <w:tcW w:w="1440" w:type="dxa"/>
            <w:tcBorders>
              <w:top w:val="single" w:sz="4" w:space="0" w:color="000000"/>
              <w:left w:val="single" w:sz="4" w:space="0" w:color="000000"/>
              <w:bottom w:val="single" w:sz="4" w:space="0" w:color="000000"/>
              <w:right w:val="nil"/>
            </w:tcBorders>
            <w:hideMark/>
          </w:tcPr>
          <w:p w14:paraId="78387D51" w14:textId="77777777" w:rsidR="003B5679" w:rsidRPr="00ED7869" w:rsidRDefault="003B5679" w:rsidP="00EF6320">
            <w:pPr>
              <w:pStyle w:val="TAH"/>
            </w:pPr>
            <w:r w:rsidRPr="00ED7869">
              <w:t>Status</w:t>
            </w:r>
          </w:p>
        </w:tc>
        <w:tc>
          <w:tcPr>
            <w:tcW w:w="4320" w:type="dxa"/>
            <w:tcBorders>
              <w:top w:val="single" w:sz="4" w:space="0" w:color="000000"/>
              <w:left w:val="single" w:sz="4" w:space="0" w:color="000000"/>
              <w:bottom w:val="single" w:sz="4" w:space="0" w:color="000000"/>
              <w:right w:val="single" w:sz="4" w:space="0" w:color="000000"/>
            </w:tcBorders>
            <w:hideMark/>
          </w:tcPr>
          <w:p w14:paraId="2A2C9279" w14:textId="77777777" w:rsidR="003B5679" w:rsidRPr="00ED7869" w:rsidRDefault="003B5679" w:rsidP="00EF6320">
            <w:pPr>
              <w:pStyle w:val="TAH"/>
            </w:pPr>
            <w:r w:rsidRPr="00ED7869">
              <w:t>Description</w:t>
            </w:r>
          </w:p>
        </w:tc>
      </w:tr>
      <w:tr w:rsidR="003B5679" w:rsidRPr="00ED7869" w14:paraId="2C17A798"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137F7A1" w14:textId="77777777" w:rsidR="003B5679" w:rsidRPr="000E4DC9" w:rsidRDefault="003B5679" w:rsidP="00EF6320">
            <w:pPr>
              <w:pStyle w:val="TAL"/>
            </w:pPr>
            <w:r w:rsidRPr="000E4DC9">
              <w:t>MBS session ID(s)</w:t>
            </w:r>
          </w:p>
        </w:tc>
        <w:tc>
          <w:tcPr>
            <w:tcW w:w="1440" w:type="dxa"/>
            <w:tcBorders>
              <w:top w:val="single" w:sz="4" w:space="0" w:color="000000"/>
              <w:left w:val="single" w:sz="4" w:space="0" w:color="000000"/>
              <w:bottom w:val="single" w:sz="4" w:space="0" w:color="000000"/>
              <w:right w:val="nil"/>
            </w:tcBorders>
            <w:hideMark/>
          </w:tcPr>
          <w:p w14:paraId="5B239C73" w14:textId="77777777" w:rsidR="003B5679" w:rsidRPr="00225B12" w:rsidRDefault="003B5679" w:rsidP="00EF6320">
            <w:pPr>
              <w:pStyle w:val="TAL"/>
            </w:pPr>
            <w:r w:rsidRPr="00225B12">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0035D421" w14:textId="77777777" w:rsidR="003B5679" w:rsidRPr="00E46FA1" w:rsidRDefault="003B5679" w:rsidP="00EF6320">
            <w:pPr>
              <w:pStyle w:val="TAL"/>
              <w:rPr>
                <w:lang w:eastAsia="zh-CN"/>
              </w:rPr>
            </w:pPr>
            <w:r w:rsidRPr="00225B12">
              <w:rPr>
                <w:lang w:eastAsia="zh-CN"/>
              </w:rPr>
              <w:t>The identity of the broadcast MBS session(s) being mon</w:t>
            </w:r>
            <w:r w:rsidRPr="00E46FA1">
              <w:rPr>
                <w:lang w:eastAsia="zh-CN"/>
              </w:rPr>
              <w:t>itored. It is the TMGI type.</w:t>
            </w:r>
          </w:p>
        </w:tc>
      </w:tr>
      <w:tr w:rsidR="003B5679" w:rsidRPr="00ED7869" w14:paraId="464EECA2"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2852F24" w14:textId="77777777" w:rsidR="003B5679" w:rsidRPr="000E4DC9" w:rsidRDefault="003B5679" w:rsidP="00EF6320">
            <w:pPr>
              <w:pStyle w:val="TAL"/>
            </w:pPr>
            <w:r w:rsidRPr="000E4DC9">
              <w:t>MC service ID</w:t>
            </w:r>
          </w:p>
        </w:tc>
        <w:tc>
          <w:tcPr>
            <w:tcW w:w="1440" w:type="dxa"/>
            <w:tcBorders>
              <w:top w:val="single" w:sz="4" w:space="0" w:color="000000"/>
              <w:left w:val="single" w:sz="4" w:space="0" w:color="000000"/>
              <w:bottom w:val="single" w:sz="4" w:space="0" w:color="000000"/>
              <w:right w:val="nil"/>
            </w:tcBorders>
            <w:hideMark/>
          </w:tcPr>
          <w:p w14:paraId="6A6E2D6D"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1FD19507" w14:textId="77777777" w:rsidR="003B5679" w:rsidRPr="00225B12" w:rsidRDefault="003B5679" w:rsidP="00EF6320">
            <w:pPr>
              <w:pStyle w:val="TAL"/>
            </w:pPr>
            <w:r w:rsidRPr="00225B12">
              <w:t>Identity of the MC service user who is reporting the session status</w:t>
            </w:r>
          </w:p>
        </w:tc>
      </w:tr>
      <w:tr w:rsidR="003B5679" w:rsidRPr="00ED7869" w14:paraId="61C56CF9"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CD8DA71" w14:textId="77777777" w:rsidR="003B5679" w:rsidRPr="000E4DC9" w:rsidRDefault="003B5679" w:rsidP="00EF6320">
            <w:pPr>
              <w:pStyle w:val="TAL"/>
            </w:pPr>
            <w:r w:rsidRPr="000E4DC9">
              <w:t xml:space="preserve">MBS listening status </w:t>
            </w:r>
          </w:p>
        </w:tc>
        <w:tc>
          <w:tcPr>
            <w:tcW w:w="1440" w:type="dxa"/>
            <w:tcBorders>
              <w:top w:val="single" w:sz="4" w:space="0" w:color="000000"/>
              <w:left w:val="single" w:sz="4" w:space="0" w:color="000000"/>
              <w:bottom w:val="single" w:sz="4" w:space="0" w:color="000000"/>
              <w:right w:val="nil"/>
            </w:tcBorders>
            <w:hideMark/>
          </w:tcPr>
          <w:p w14:paraId="064107DB"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07D71821" w14:textId="77777777" w:rsidR="003B5679" w:rsidRPr="00225B12" w:rsidRDefault="003B5679" w:rsidP="00EF6320">
            <w:pPr>
              <w:pStyle w:val="TAL"/>
            </w:pPr>
            <w:r w:rsidRPr="00225B12">
              <w:t>The broadcast listening status per TMGI.</w:t>
            </w:r>
          </w:p>
        </w:tc>
      </w:tr>
      <w:tr w:rsidR="003B5679" w:rsidRPr="00ED7869" w14:paraId="497EA33B" w14:textId="77777777" w:rsidTr="00EF6320">
        <w:trPr>
          <w:jc w:val="center"/>
        </w:trPr>
        <w:tc>
          <w:tcPr>
            <w:tcW w:w="2880" w:type="dxa"/>
            <w:tcBorders>
              <w:top w:val="single" w:sz="4" w:space="0" w:color="000000"/>
              <w:left w:val="single" w:sz="4" w:space="0" w:color="000000"/>
              <w:bottom w:val="single" w:sz="4" w:space="0" w:color="000000"/>
              <w:right w:val="nil"/>
            </w:tcBorders>
          </w:tcPr>
          <w:p w14:paraId="6DF27521" w14:textId="77777777" w:rsidR="003B5679" w:rsidRPr="000E4DC9" w:rsidRDefault="003B5679" w:rsidP="00EF6320">
            <w:pPr>
              <w:pStyle w:val="TAL"/>
              <w:tabs>
                <w:tab w:val="center" w:pos="1332"/>
              </w:tabs>
            </w:pPr>
            <w:r w:rsidRPr="000E4DC9">
              <w:t>MBS reception quality level</w:t>
            </w:r>
          </w:p>
        </w:tc>
        <w:tc>
          <w:tcPr>
            <w:tcW w:w="1440" w:type="dxa"/>
            <w:tcBorders>
              <w:top w:val="single" w:sz="4" w:space="0" w:color="000000"/>
              <w:left w:val="single" w:sz="4" w:space="0" w:color="000000"/>
              <w:bottom w:val="single" w:sz="4" w:space="0" w:color="000000"/>
              <w:right w:val="nil"/>
            </w:tcBorders>
          </w:tcPr>
          <w:p w14:paraId="098469AE" w14:textId="77777777" w:rsidR="003B5679" w:rsidRPr="00225B12" w:rsidRDefault="003B5679" w:rsidP="00EF6320">
            <w:pPr>
              <w:pStyle w:val="TAL"/>
              <w:rPr>
                <w:lang w:eastAsia="zh-CN"/>
              </w:rPr>
            </w:pPr>
            <w:r w:rsidRPr="00225B12">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7D6E0E6" w14:textId="77777777" w:rsidR="003B5679" w:rsidRPr="00225B12" w:rsidRDefault="003B5679" w:rsidP="00EF6320">
            <w:pPr>
              <w:pStyle w:val="TAL"/>
              <w:rPr>
                <w:lang w:eastAsia="zh-CN"/>
              </w:rPr>
            </w:pPr>
            <w:r w:rsidRPr="00225B12">
              <w:rPr>
                <w:lang w:eastAsia="zh-CN"/>
              </w:rPr>
              <w:t xml:space="preserve">The reception quality level </w:t>
            </w:r>
          </w:p>
        </w:tc>
      </w:tr>
      <w:tr w:rsidR="003B5679" w:rsidRPr="00ED7869" w14:paraId="0C83C47E" w14:textId="77777777" w:rsidTr="00EF6320">
        <w:trPr>
          <w:jc w:val="center"/>
        </w:trPr>
        <w:tc>
          <w:tcPr>
            <w:tcW w:w="2880" w:type="dxa"/>
            <w:tcBorders>
              <w:top w:val="single" w:sz="4" w:space="0" w:color="000000"/>
              <w:left w:val="single" w:sz="4" w:space="0" w:color="000000"/>
              <w:bottom w:val="single" w:sz="4" w:space="0" w:color="000000"/>
              <w:right w:val="nil"/>
            </w:tcBorders>
          </w:tcPr>
          <w:p w14:paraId="1A48F9CF" w14:textId="77777777" w:rsidR="003B5679" w:rsidRPr="000E4DC9" w:rsidRDefault="003B5679" w:rsidP="00EF6320">
            <w:pPr>
              <w:pStyle w:val="TAL"/>
              <w:tabs>
                <w:tab w:val="center" w:pos="1332"/>
              </w:tabs>
            </w:pPr>
            <w:r w:rsidRPr="000E4DC9">
              <w:t>Unicast listening status</w:t>
            </w:r>
          </w:p>
        </w:tc>
        <w:tc>
          <w:tcPr>
            <w:tcW w:w="1440" w:type="dxa"/>
            <w:tcBorders>
              <w:top w:val="single" w:sz="4" w:space="0" w:color="000000"/>
              <w:left w:val="single" w:sz="4" w:space="0" w:color="000000"/>
              <w:bottom w:val="single" w:sz="4" w:space="0" w:color="000000"/>
              <w:right w:val="nil"/>
            </w:tcBorders>
          </w:tcPr>
          <w:p w14:paraId="7CA438D6" w14:textId="77777777" w:rsidR="003B5679" w:rsidRPr="00225B12" w:rsidRDefault="003B5679" w:rsidP="00EF6320">
            <w:pPr>
              <w:pStyle w:val="TAL"/>
              <w:rPr>
                <w:lang w:eastAsia="zh-CN"/>
              </w:rPr>
            </w:pPr>
            <w:r w:rsidRPr="00225B12">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3256440" w14:textId="77777777" w:rsidR="003B5679" w:rsidRPr="00E46FA1" w:rsidRDefault="003B5679" w:rsidP="00EF6320">
            <w:pPr>
              <w:pStyle w:val="TAL"/>
              <w:rPr>
                <w:lang w:eastAsia="zh-CN"/>
              </w:rPr>
            </w:pPr>
            <w:r w:rsidRPr="00225B12">
              <w:rPr>
                <w:lang w:eastAsia="zh-CN"/>
              </w:rPr>
              <w:t xml:space="preserve">The unicast listening status associated with the </w:t>
            </w:r>
            <w:r w:rsidRPr="00E46FA1">
              <w:rPr>
                <w:lang w:eastAsia="zh-CN"/>
              </w:rPr>
              <w:t>unicast delivery of the DL data.</w:t>
            </w:r>
          </w:p>
        </w:tc>
      </w:tr>
      <w:tr w:rsidR="003B5679" w:rsidRPr="00ED7869" w14:paraId="7EC1F7CE" w14:textId="77777777" w:rsidTr="00EF632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615D610" w14:textId="77777777" w:rsidR="003B5679" w:rsidRPr="00225B12" w:rsidRDefault="003B5679" w:rsidP="00EF6320">
            <w:pPr>
              <w:pStyle w:val="TAN"/>
              <w:jc w:val="both"/>
              <w:rPr>
                <w:lang w:eastAsia="zh-CN"/>
              </w:rPr>
            </w:pPr>
            <w:r w:rsidRPr="000E4DC9">
              <w:rPr>
                <w:lang w:eastAsia="zh-CN"/>
              </w:rPr>
              <w:t>NOTE:</w:t>
            </w:r>
            <w:r w:rsidRPr="000E4DC9">
              <w:rPr>
                <w:lang w:eastAsia="zh-CN"/>
              </w:rPr>
              <w:tab/>
              <w:t>The set of quality levels helps service continuity in broadcast scenarios. A reception quality level may help to make an efficient switching decision to un</w:t>
            </w:r>
            <w:r w:rsidRPr="00225B12">
              <w:rPr>
                <w:lang w:eastAsia="zh-CN"/>
              </w:rPr>
              <w:t>icast delivery. How these levels are used is implementation specific.</w:t>
            </w:r>
          </w:p>
        </w:tc>
      </w:tr>
    </w:tbl>
    <w:p w14:paraId="724C8B6D" w14:textId="77777777" w:rsidR="003B5679" w:rsidRDefault="003B5679" w:rsidP="003B5679"/>
    <w:p w14:paraId="7D8DBC85" w14:textId="77777777" w:rsidR="003B5679" w:rsidRPr="000E4DC9" w:rsidRDefault="003B5679" w:rsidP="003B5679">
      <w:pPr>
        <w:pStyle w:val="Heading5"/>
      </w:pPr>
      <w:bookmarkStart w:id="618" w:name="_Toc101262509"/>
      <w:r>
        <w:t>6.17</w:t>
      </w:r>
      <w:r w:rsidRPr="000E4DC9">
        <w:t>.1.2.2</w:t>
      </w:r>
      <w:r w:rsidRPr="000E4DC9">
        <w:tab/>
        <w:t>MapGroupTo</w:t>
      </w:r>
      <w:r>
        <w:t>SessionStream</w:t>
      </w:r>
      <w:bookmarkEnd w:id="618"/>
    </w:p>
    <w:p w14:paraId="4186381F" w14:textId="77777777" w:rsidR="003B5679" w:rsidRDefault="003B5679" w:rsidP="003B5679">
      <w:r>
        <w:t xml:space="preserve">Refer to clause </w:t>
      </w:r>
      <w:r w:rsidRPr="006002F5">
        <w:t>6.16.1.2.2</w:t>
      </w:r>
      <w:r>
        <w:t>.</w:t>
      </w:r>
    </w:p>
    <w:p w14:paraId="5523D633" w14:textId="77777777" w:rsidR="003B5679" w:rsidRPr="000E4DC9" w:rsidRDefault="003B5679" w:rsidP="003B5679">
      <w:pPr>
        <w:pStyle w:val="Heading3"/>
      </w:pPr>
      <w:bookmarkStart w:id="619" w:name="_Toc101262510"/>
      <w:r>
        <w:t>6.17</w:t>
      </w:r>
      <w:r w:rsidRPr="000E4DC9">
        <w:t>.2</w:t>
      </w:r>
      <w:r w:rsidRPr="000E4DC9">
        <w:rPr>
          <w:rFonts w:ascii="Calibri" w:hAnsi="Calibri"/>
          <w:sz w:val="22"/>
          <w:szCs w:val="22"/>
          <w:lang w:eastAsia="en-GB"/>
        </w:rPr>
        <w:tab/>
      </w:r>
      <w:r w:rsidRPr="000E4DC9">
        <w:t>Impacts on existing nodes and functionality</w:t>
      </w:r>
      <w:bookmarkEnd w:id="619"/>
    </w:p>
    <w:p w14:paraId="5ADD53AB" w14:textId="77777777" w:rsidR="003B5679" w:rsidRPr="00225B12" w:rsidRDefault="003B5679" w:rsidP="003B5679">
      <w:pPr>
        <w:rPr>
          <w:lang w:eastAsia="zh-CN"/>
        </w:rPr>
      </w:pPr>
      <w:r w:rsidRPr="00225B12">
        <w:rPr>
          <w:lang w:eastAsia="zh-CN"/>
        </w:rPr>
        <w:t>MC service client needs to support the MBS listening status report towards the MC service server via the application layer after detecting the broadcast reception quality changes.</w:t>
      </w:r>
    </w:p>
    <w:p w14:paraId="77DFAB99" w14:textId="77777777" w:rsidR="003B5679" w:rsidRPr="00A7571B" w:rsidRDefault="003B5679" w:rsidP="003B5679">
      <w:pPr>
        <w:rPr>
          <w:lang w:eastAsia="zh-CN"/>
        </w:rPr>
      </w:pPr>
      <w:r w:rsidRPr="00E46FA1">
        <w:rPr>
          <w:lang w:eastAsia="zh-CN"/>
        </w:rPr>
        <w:lastRenderedPageBreak/>
        <w:t>MC service server needs to support the handling of the MBS listening</w:t>
      </w:r>
      <w:r w:rsidRPr="00A7571B">
        <w:rPr>
          <w:lang w:eastAsia="zh-CN"/>
        </w:rPr>
        <w:t xml:space="preserve"> status report.</w:t>
      </w:r>
    </w:p>
    <w:p w14:paraId="5AC6FCAC" w14:textId="77777777" w:rsidR="003B5679" w:rsidRPr="00F97A94" w:rsidRDefault="003B5679" w:rsidP="003B5679">
      <w:pPr>
        <w:pStyle w:val="Heading3"/>
      </w:pPr>
      <w:bookmarkStart w:id="620" w:name="_Toc101262511"/>
      <w:r w:rsidRPr="00F97A94">
        <w:t>6.17.3</w:t>
      </w:r>
      <w:r w:rsidRPr="00F97A94">
        <w:rPr>
          <w:rFonts w:ascii="Calibri" w:hAnsi="Calibri"/>
          <w:sz w:val="22"/>
          <w:szCs w:val="22"/>
          <w:lang w:eastAsia="en-GB"/>
        </w:rPr>
        <w:tab/>
      </w:r>
      <w:r w:rsidRPr="00F97A94">
        <w:t>Solution evaluation</w:t>
      </w:r>
      <w:bookmarkEnd w:id="620"/>
    </w:p>
    <w:p w14:paraId="1ED84880" w14:textId="77777777" w:rsidR="003B5679" w:rsidRPr="00FB4866" w:rsidRDefault="003B5679" w:rsidP="003B5679">
      <w:r w:rsidRPr="000E4DC9">
        <w:rPr>
          <w:noProof/>
          <w:lang w:eastAsia="zh-CN"/>
        </w:rPr>
        <w:t>This solution enables the MC service server to determine when to send MC service data via the broadcast MBS session and when to stop unicast delivery towards the MC service users who is able to receive the MC service data over the broadcast MBS session</w:t>
      </w:r>
      <w:r w:rsidRPr="000E4DC9">
        <w:t>.</w:t>
      </w:r>
    </w:p>
    <w:p w14:paraId="6A620D32" w14:textId="77777777" w:rsidR="003B5679" w:rsidRPr="00225B12" w:rsidRDefault="003B5679" w:rsidP="003B5679">
      <w:pPr>
        <w:pStyle w:val="Heading2"/>
        <w:rPr>
          <w:rFonts w:ascii="Calibri" w:hAnsi="Calibri"/>
          <w:sz w:val="22"/>
          <w:szCs w:val="22"/>
          <w:lang w:eastAsia="en-GB"/>
        </w:rPr>
      </w:pPr>
      <w:bookmarkStart w:id="621" w:name="_Toc101262512"/>
      <w:r w:rsidRPr="00225B12">
        <w:t>6.18</w:t>
      </w:r>
      <w:r w:rsidRPr="00225B12">
        <w:rPr>
          <w:rFonts w:ascii="Calibri" w:hAnsi="Calibri"/>
          <w:sz w:val="22"/>
          <w:szCs w:val="22"/>
          <w:lang w:eastAsia="en-GB"/>
        </w:rPr>
        <w:tab/>
      </w:r>
      <w:r w:rsidRPr="00225B12">
        <w:t>Solution 18: Service continuity for multicast MBS session</w:t>
      </w:r>
      <w:bookmarkEnd w:id="621"/>
      <w:r w:rsidRPr="00225B12">
        <w:t xml:space="preserve"> </w:t>
      </w:r>
    </w:p>
    <w:p w14:paraId="4EA127EE" w14:textId="77777777" w:rsidR="003B5679" w:rsidRPr="00225B12" w:rsidRDefault="003B5679" w:rsidP="003B5679">
      <w:pPr>
        <w:pStyle w:val="Heading3"/>
      </w:pPr>
      <w:bookmarkStart w:id="622" w:name="_Toc101262513"/>
      <w:r w:rsidRPr="00225B12">
        <w:t>6</w:t>
      </w:r>
      <w:r>
        <w:t>.18</w:t>
      </w:r>
      <w:r w:rsidRPr="00225B12">
        <w:t>.1</w:t>
      </w:r>
      <w:r w:rsidRPr="00225B12">
        <w:rPr>
          <w:rFonts w:ascii="Calibri" w:hAnsi="Calibri"/>
          <w:sz w:val="22"/>
          <w:szCs w:val="22"/>
          <w:lang w:eastAsia="en-GB"/>
        </w:rPr>
        <w:tab/>
      </w:r>
      <w:r w:rsidRPr="00225B12">
        <w:t>Description</w:t>
      </w:r>
      <w:bookmarkEnd w:id="622"/>
    </w:p>
    <w:p w14:paraId="1785BD77" w14:textId="77777777" w:rsidR="003B5679" w:rsidRPr="00225B12" w:rsidRDefault="003B5679" w:rsidP="003B5679">
      <w:pPr>
        <w:rPr>
          <w:lang w:eastAsia="zh-CN"/>
        </w:rPr>
      </w:pPr>
      <w:r w:rsidRPr="00225B12">
        <w:rPr>
          <w:lang w:eastAsia="zh-CN"/>
        </w:rPr>
        <w:t>This solutio</w:t>
      </w:r>
      <w:r>
        <w:rPr>
          <w:lang w:eastAsia="zh-CN"/>
        </w:rPr>
        <w:t>n is to address the key issue #13</w:t>
      </w:r>
      <w:r w:rsidRPr="00225B12">
        <w:rPr>
          <w:lang w:eastAsia="zh-CN"/>
        </w:rPr>
        <w:t xml:space="preserve"> on MC service data delivery over broadcast MBS session in following aspects :</w:t>
      </w:r>
    </w:p>
    <w:p w14:paraId="00C23635" w14:textId="77777777" w:rsidR="003B5679" w:rsidRPr="00225B12" w:rsidRDefault="003B5679" w:rsidP="003B5679">
      <w:pPr>
        <w:pStyle w:val="B10"/>
        <w:rPr>
          <w:i/>
        </w:rPr>
      </w:pPr>
      <w:r w:rsidRPr="00225B12">
        <w:rPr>
          <w:i/>
        </w:rPr>
        <w:t>4)</w:t>
      </w:r>
      <w:r w:rsidRPr="00225B12">
        <w:rPr>
          <w:i/>
        </w:rPr>
        <w:tab/>
        <w:t>how to maintain the service continuity when swi</w:t>
      </w:r>
      <w:r>
        <w:rPr>
          <w:i/>
        </w:rPr>
        <w:t>t</w:t>
      </w:r>
      <w:r w:rsidRPr="00225B12">
        <w:rPr>
          <w:i/>
        </w:rPr>
        <w:t>ching between 5G MBS delivery and unicast delivery.</w:t>
      </w:r>
    </w:p>
    <w:p w14:paraId="35A636AB" w14:textId="77777777" w:rsidR="003B5679" w:rsidRPr="00225B12" w:rsidRDefault="003B5679" w:rsidP="003B5679">
      <w:pPr>
        <w:rPr>
          <w:lang w:eastAsia="zh-CN"/>
        </w:rPr>
      </w:pPr>
      <w:r w:rsidRPr="00225B12">
        <w:rPr>
          <w:lang w:eastAsia="zh-CN"/>
        </w:rPr>
        <w:t>This solution is based on the transport only mode.</w:t>
      </w:r>
    </w:p>
    <w:p w14:paraId="448C066E" w14:textId="77777777" w:rsidR="003B5679" w:rsidRPr="00225B12" w:rsidRDefault="003B5679" w:rsidP="003B5679">
      <w:pPr>
        <w:rPr>
          <w:lang w:eastAsia="zh-CN"/>
        </w:rPr>
      </w:pPr>
      <w:r w:rsidRPr="00225B12">
        <w:rPr>
          <w:lang w:eastAsia="zh-CN"/>
        </w:rPr>
        <w:t>Once the MC service UE has successfully joined the multicast MBS session, and started to receive the MC service data via the multicast MBS session, then the network mechanism specified in TS 23.247</w:t>
      </w:r>
      <w:r>
        <w:rPr>
          <w:lang w:eastAsia="zh-CN"/>
        </w:rPr>
        <w:t xml:space="preserve">(e.g. </w:t>
      </w:r>
      <w:r w:rsidRPr="00225B12">
        <w:rPr>
          <w:lang w:eastAsia="zh-CN"/>
        </w:rPr>
        <w:t>mobility of Multicast MBS session as specified in clause 6.3.1 of TS 23.247 and UP management as specified in clause 6.7 of TS 23.247) will deliver the data from the MC service server via the Individual MBS traffic delivery method or the 5GC Shared MBS traffic delivery method towards the MC service UE. The MC service server does not need to be aware of the MC service UE is in idle or connected status and the UE mobility among NG-RAN(s) with different MBS capabilities (i.e., support MBS or not support MBS).</w:t>
      </w:r>
    </w:p>
    <w:p w14:paraId="4ADF73C4" w14:textId="77777777" w:rsidR="003B5679" w:rsidRPr="00225B12" w:rsidRDefault="003B5679" w:rsidP="003B5679">
      <w:pPr>
        <w:pStyle w:val="Heading3"/>
      </w:pPr>
      <w:bookmarkStart w:id="623" w:name="_Toc101262514"/>
      <w:r w:rsidRPr="00225B12">
        <w:t>6.18.2</w:t>
      </w:r>
      <w:r w:rsidRPr="00225B12">
        <w:rPr>
          <w:rFonts w:ascii="Calibri" w:hAnsi="Calibri"/>
          <w:sz w:val="22"/>
          <w:szCs w:val="22"/>
          <w:lang w:eastAsia="en-GB"/>
        </w:rPr>
        <w:tab/>
      </w:r>
      <w:r w:rsidRPr="00225B12">
        <w:t>Impacts on existing nodes and functionality</w:t>
      </w:r>
      <w:bookmarkEnd w:id="623"/>
    </w:p>
    <w:p w14:paraId="7968FCD1" w14:textId="77777777" w:rsidR="003B5679" w:rsidRPr="00E46FA1" w:rsidRDefault="003B5679" w:rsidP="003B5679">
      <w:pPr>
        <w:rPr>
          <w:lang w:eastAsia="zh-CN"/>
        </w:rPr>
      </w:pPr>
      <w:r w:rsidRPr="00E46FA1">
        <w:rPr>
          <w:lang w:eastAsia="zh-CN"/>
        </w:rPr>
        <w:t>Same impacts as the solution of Data delivery over multicast MBS session.</w:t>
      </w:r>
    </w:p>
    <w:p w14:paraId="4BB7DD3B" w14:textId="77777777" w:rsidR="003B5679" w:rsidRPr="00E46FA1" w:rsidRDefault="003B5679" w:rsidP="003B5679">
      <w:pPr>
        <w:pStyle w:val="Heading3"/>
      </w:pPr>
      <w:bookmarkStart w:id="624" w:name="_Toc101262515"/>
      <w:r w:rsidRPr="00E46FA1">
        <w:t>6.18.3</w:t>
      </w:r>
      <w:r w:rsidRPr="00E46FA1">
        <w:rPr>
          <w:rFonts w:ascii="Calibri" w:hAnsi="Calibri"/>
          <w:sz w:val="22"/>
          <w:szCs w:val="22"/>
          <w:lang w:eastAsia="en-GB"/>
        </w:rPr>
        <w:tab/>
      </w:r>
      <w:r w:rsidRPr="00E46FA1">
        <w:t>Solution evaluation</w:t>
      </w:r>
      <w:bookmarkEnd w:id="624"/>
    </w:p>
    <w:p w14:paraId="67AEEB49" w14:textId="77777777" w:rsidR="003B5679" w:rsidRPr="00225B12" w:rsidRDefault="003B5679" w:rsidP="003B5679">
      <w:r w:rsidRPr="00225B12">
        <w:rPr>
          <w:noProof/>
          <w:lang w:eastAsia="zh-CN"/>
        </w:rPr>
        <w:t>This solution relies on network mechanisms specified in TS 23.247 to maintain the service continuity during the UE mobility</w:t>
      </w:r>
      <w:r w:rsidRPr="00225B12">
        <w:t xml:space="preserve"> without any extra application layer mechanism. </w:t>
      </w:r>
    </w:p>
    <w:p w14:paraId="3C853AF8" w14:textId="77777777" w:rsidR="003B5679" w:rsidRPr="00225B12" w:rsidRDefault="003B5679" w:rsidP="003B5679">
      <w:pPr>
        <w:pStyle w:val="Heading2"/>
        <w:rPr>
          <w:rFonts w:ascii="Calibri" w:hAnsi="Calibri"/>
          <w:sz w:val="22"/>
          <w:szCs w:val="22"/>
          <w:lang w:eastAsia="en-GB"/>
        </w:rPr>
      </w:pPr>
      <w:bookmarkStart w:id="625" w:name="_Toc101262516"/>
      <w:r w:rsidRPr="00225B12">
        <w:t>6.19</w:t>
      </w:r>
      <w:r w:rsidRPr="00225B12">
        <w:rPr>
          <w:rFonts w:ascii="Calibri" w:hAnsi="Calibri"/>
          <w:sz w:val="22"/>
          <w:szCs w:val="22"/>
          <w:lang w:eastAsia="en-GB"/>
        </w:rPr>
        <w:tab/>
      </w:r>
      <w:r w:rsidRPr="00225B12">
        <w:t xml:space="preserve">Solution 19: </w:t>
      </w:r>
      <w:r w:rsidRPr="00F75638">
        <w:t>Service continuity for broadcast MBS session</w:t>
      </w:r>
      <w:bookmarkEnd w:id="625"/>
      <w:r w:rsidRPr="00225B12">
        <w:t xml:space="preserve"> </w:t>
      </w:r>
    </w:p>
    <w:p w14:paraId="5E3401B3" w14:textId="77777777" w:rsidR="003B5679" w:rsidRPr="00225B12" w:rsidRDefault="003B5679" w:rsidP="003B5679">
      <w:pPr>
        <w:pStyle w:val="Heading3"/>
      </w:pPr>
      <w:bookmarkStart w:id="626" w:name="_Toc101262517"/>
      <w:r w:rsidRPr="00225B12">
        <w:t>6.19.1</w:t>
      </w:r>
      <w:r w:rsidRPr="00225B12">
        <w:rPr>
          <w:rFonts w:ascii="Calibri" w:hAnsi="Calibri"/>
          <w:sz w:val="22"/>
          <w:szCs w:val="22"/>
          <w:lang w:eastAsia="en-GB"/>
        </w:rPr>
        <w:tab/>
      </w:r>
      <w:r w:rsidRPr="00225B12">
        <w:t>Description</w:t>
      </w:r>
      <w:bookmarkEnd w:id="626"/>
    </w:p>
    <w:p w14:paraId="0C32266B" w14:textId="77777777" w:rsidR="003B5679" w:rsidRPr="00225B12" w:rsidRDefault="003B5679" w:rsidP="003B5679">
      <w:pPr>
        <w:rPr>
          <w:lang w:eastAsia="zh-CN"/>
        </w:rPr>
      </w:pPr>
      <w:r w:rsidRPr="00225B12">
        <w:rPr>
          <w:lang w:eastAsia="zh-CN"/>
        </w:rPr>
        <w:t>This solutio</w:t>
      </w:r>
      <w:r>
        <w:rPr>
          <w:lang w:eastAsia="zh-CN"/>
        </w:rPr>
        <w:t>n is to address the key issue #13</w:t>
      </w:r>
      <w:r w:rsidRPr="00225B12">
        <w:rPr>
          <w:lang w:eastAsia="zh-CN"/>
        </w:rPr>
        <w:t xml:space="preserve"> on MC service data delivery over broadcast MBS session in following aspects :</w:t>
      </w:r>
    </w:p>
    <w:p w14:paraId="7AF88A0B" w14:textId="77777777" w:rsidR="003B5679" w:rsidRPr="00225B12" w:rsidRDefault="003B5679" w:rsidP="003B5679">
      <w:pPr>
        <w:pStyle w:val="B10"/>
        <w:rPr>
          <w:i/>
        </w:rPr>
      </w:pPr>
      <w:r w:rsidRPr="00225B12">
        <w:rPr>
          <w:i/>
        </w:rPr>
        <w:t>4)</w:t>
      </w:r>
      <w:r w:rsidRPr="00225B12">
        <w:rPr>
          <w:i/>
        </w:rPr>
        <w:tab/>
        <w:t>how to maintain the service continuity when swi</w:t>
      </w:r>
      <w:r>
        <w:rPr>
          <w:i/>
        </w:rPr>
        <w:t>t</w:t>
      </w:r>
      <w:r w:rsidRPr="00225B12">
        <w:rPr>
          <w:i/>
        </w:rPr>
        <w:t>ching between 5G MBS delivery and unicast delivery.</w:t>
      </w:r>
    </w:p>
    <w:p w14:paraId="2BD4CA86" w14:textId="77777777" w:rsidR="003B5679" w:rsidRPr="00225B12" w:rsidRDefault="003B5679" w:rsidP="003B5679">
      <w:pPr>
        <w:rPr>
          <w:lang w:eastAsia="zh-CN"/>
        </w:rPr>
      </w:pPr>
      <w:r w:rsidRPr="00225B12">
        <w:rPr>
          <w:lang w:eastAsia="zh-CN"/>
        </w:rPr>
        <w:t xml:space="preserve">This solution is based on the transport only mode. </w:t>
      </w:r>
    </w:p>
    <w:p w14:paraId="1D6A3A58" w14:textId="77777777" w:rsidR="003B5679" w:rsidRPr="00225B12" w:rsidRDefault="003B5679" w:rsidP="003B5679">
      <w:pPr>
        <w:rPr>
          <w:lang w:eastAsia="zh-CN"/>
        </w:rPr>
      </w:pPr>
      <w:r w:rsidRPr="00225B12">
        <w:rPr>
          <w:lang w:eastAsia="zh-CN"/>
        </w:rPr>
        <w:t xml:space="preserve">This solution provides the procedure which allows the MC service client to report the broadcast reception quality to the MC service server which is used to make the decision whether to resume the unicast delivery to the MC service UE(s) which suffering bad broadcast reception quality due to e.g., move out of the broadcast service area. </w:t>
      </w:r>
    </w:p>
    <w:p w14:paraId="0F4CF646" w14:textId="77777777" w:rsidR="003B5679" w:rsidRPr="00A7571B" w:rsidRDefault="003B5679" w:rsidP="003B5679">
      <w:r w:rsidRPr="00225B12">
        <w:t>An MC service client monitors the broadcast MBS session to receive MC service data</w:t>
      </w:r>
      <w:r w:rsidRPr="00225B12">
        <w:rPr>
          <w:lang w:eastAsia="zh-CN"/>
        </w:rPr>
        <w:t>. Based on the received quality (e.g. radio level quality,</w:t>
      </w:r>
      <w:r w:rsidRPr="00E46FA1">
        <w:rPr>
          <w:lang w:eastAsia="zh-CN"/>
        </w:rPr>
        <w:t xml:space="preserve"> RTP packet loss),</w:t>
      </w:r>
      <w:r w:rsidRPr="00E46FA1">
        <w:t xml:space="preserve"> </w:t>
      </w:r>
      <w:r w:rsidRPr="00E46FA1">
        <w:rPr>
          <w:lang w:eastAsia="zh-CN"/>
        </w:rPr>
        <w:t>the MC service client</w:t>
      </w:r>
      <w:r w:rsidRPr="00E46FA1">
        <w:t xml:space="preserve"> needs to inform the MC service server that the MC service client is able to receiv</w:t>
      </w:r>
      <w:r w:rsidRPr="00A7571B">
        <w:t xml:space="preserve">e the MC service media on the broadcast MBS session with sufficient quality or not. </w:t>
      </w:r>
    </w:p>
    <w:p w14:paraId="169086AB" w14:textId="77777777" w:rsidR="003B5679" w:rsidRPr="00F97A94" w:rsidRDefault="003B5679" w:rsidP="003B5679">
      <w:r w:rsidRPr="00F97A94">
        <w:t>This estimation of the broadcast reception quality may be dependent on for example the modulation and coding scheme (MCS) and measurements from the reference signals from the NG-RAN node(s),</w:t>
      </w:r>
      <w:r w:rsidRPr="00F97A94">
        <w:rPr>
          <w:lang w:eastAsia="zh-CN"/>
        </w:rPr>
        <w:t xml:space="preserve"> RTP packet loss, </w:t>
      </w:r>
      <w:r w:rsidRPr="00F97A94">
        <w:t>BLER of the received data</w:t>
      </w:r>
      <w:r w:rsidRPr="00F97A94">
        <w:rPr>
          <w:lang w:eastAsia="zh-CN"/>
        </w:rPr>
        <w:t>.</w:t>
      </w:r>
    </w:p>
    <w:p w14:paraId="418AFA2E" w14:textId="77777777" w:rsidR="003B5679" w:rsidRPr="00604220" w:rsidRDefault="003B5679" w:rsidP="003B5679">
      <w:pPr>
        <w:pStyle w:val="Heading4"/>
        <w:rPr>
          <w:lang w:eastAsia="zh-CN"/>
        </w:rPr>
      </w:pPr>
      <w:bookmarkStart w:id="627" w:name="_Toc101262518"/>
      <w:r w:rsidRPr="00F97A94">
        <w:lastRenderedPageBreak/>
        <w:t>6.19.1.1</w:t>
      </w:r>
      <w:r w:rsidRPr="00F97A94">
        <w:tab/>
        <w:t>Procedures</w:t>
      </w:r>
      <w:bookmarkEnd w:id="627"/>
    </w:p>
    <w:p w14:paraId="0BAC8910" w14:textId="77777777" w:rsidR="003B5679" w:rsidRPr="004F7217" w:rsidRDefault="003B5679" w:rsidP="003B5679">
      <w:r w:rsidRPr="0016526B">
        <w:t xml:space="preserve">The procedure in </w:t>
      </w:r>
      <w:r w:rsidRPr="0016526B">
        <w:rPr>
          <w:lang w:eastAsia="zh-CN"/>
        </w:rPr>
        <w:t>figure 6.19.1.1-1 illustrates the UE is receiving data via broadcast MBS session and suffers bad broadcast reception quality due to e.g., moving out of the b</w:t>
      </w:r>
      <w:r w:rsidRPr="005774C1">
        <w:rPr>
          <w:lang w:eastAsia="zh-CN"/>
        </w:rPr>
        <w:t xml:space="preserve">roadcast service area. It </w:t>
      </w:r>
      <w:r w:rsidRPr="004F7217">
        <w:t>shows only</w:t>
      </w:r>
      <w:r w:rsidRPr="004F7217">
        <w:rPr>
          <w:lang w:eastAsia="zh-CN"/>
        </w:rPr>
        <w:t xml:space="preserve"> one of the</w:t>
      </w:r>
      <w:r w:rsidRPr="004F7217">
        <w:t xml:space="preserve"> receiving MC service clients receiving the broadcast MBS session.</w:t>
      </w:r>
    </w:p>
    <w:p w14:paraId="7512CFD3" w14:textId="77777777" w:rsidR="003B5679" w:rsidRPr="00ED7869" w:rsidRDefault="003B5679" w:rsidP="003B5679">
      <w:r w:rsidRPr="00D16DD6">
        <w:t>Pre-conditi</w:t>
      </w:r>
      <w:r w:rsidRPr="00ED7869">
        <w:t>ons:</w:t>
      </w:r>
    </w:p>
    <w:p w14:paraId="6DBBC783" w14:textId="77777777" w:rsidR="003B5679" w:rsidRPr="00ED7869" w:rsidRDefault="003B5679" w:rsidP="003B5679">
      <w:pPr>
        <w:pStyle w:val="B10"/>
        <w:rPr>
          <w:lang w:eastAsia="zh-CN"/>
        </w:rPr>
      </w:pPr>
      <w:r>
        <w:t>1.</w:t>
      </w:r>
      <w:r>
        <w:tab/>
      </w:r>
      <w:r w:rsidRPr="00ED7869">
        <w:t>The MC group communication is ongoing and the MC service data (e.g., DL media, application layer control signalling) is transmitted via broadcast MBS session.</w:t>
      </w:r>
    </w:p>
    <w:p w14:paraId="57E1E227" w14:textId="77777777" w:rsidR="003B5679" w:rsidRPr="00ED7869" w:rsidRDefault="003B5679" w:rsidP="003B5679">
      <w:pPr>
        <w:pStyle w:val="B10"/>
        <w:rPr>
          <w:lang w:eastAsia="zh-CN"/>
        </w:rPr>
      </w:pPr>
      <w:r>
        <w:t>2.</w:t>
      </w:r>
      <w:r>
        <w:tab/>
      </w:r>
      <w:r w:rsidRPr="00ED7869">
        <w:t>The MC service client is receiving the MC service data (e.g., DL media, application layer control signalling) via the broadcast MBS session.</w:t>
      </w:r>
    </w:p>
    <w:p w14:paraId="0FADCBDC" w14:textId="77777777" w:rsidR="003B5679" w:rsidRPr="00ED7869" w:rsidRDefault="003B5679" w:rsidP="003B5679">
      <w:pPr>
        <w:pStyle w:val="B10"/>
        <w:rPr>
          <w:lang w:eastAsia="zh-CN"/>
        </w:rPr>
      </w:pPr>
      <w:r>
        <w:t>3.</w:t>
      </w:r>
      <w:r>
        <w:tab/>
      </w:r>
      <w:r w:rsidRPr="00ED7869">
        <w:t>The MC service client(s) already have the associated information (e.g., SDP) to receive the unicast delivery during the group communication establishment phase.</w:t>
      </w:r>
    </w:p>
    <w:p w14:paraId="19727AA9" w14:textId="77777777" w:rsidR="003B5679" w:rsidRPr="00ED7869" w:rsidRDefault="003B5679" w:rsidP="003B5679">
      <w:pPr>
        <w:pStyle w:val="TH"/>
        <w:rPr>
          <w:lang w:eastAsia="zh-CN"/>
        </w:rPr>
      </w:pPr>
      <w:r w:rsidRPr="00ED7869">
        <w:object w:dxaOrig="6805" w:dyaOrig="6877" w14:anchorId="6B085D8B">
          <v:shape id="_x0000_i1091" type="#_x0000_t75" style="width:340pt;height:343.35pt" o:ole="">
            <v:imagedata r:id="rId143" o:title=""/>
          </v:shape>
          <o:OLEObject Type="Embed" ProgID="Visio.Drawing.15" ShapeID="_x0000_i1091" DrawAspect="Content" ObjectID="_1716576026" r:id="rId144"/>
        </w:object>
      </w:r>
    </w:p>
    <w:p w14:paraId="57D860A9" w14:textId="77777777" w:rsidR="003B5679" w:rsidRPr="00ED7869" w:rsidRDefault="003B5679" w:rsidP="003B5679">
      <w:pPr>
        <w:pStyle w:val="TF"/>
      </w:pPr>
      <w:r w:rsidRPr="00ED7869">
        <w:t xml:space="preserve">Figure 6.19.1.1-1: Service continuity from broadcast to unicast </w:t>
      </w:r>
    </w:p>
    <w:p w14:paraId="2301273C" w14:textId="77777777" w:rsidR="003B5679" w:rsidRPr="00ED7869" w:rsidRDefault="003B5679" w:rsidP="003B5679">
      <w:pPr>
        <w:pStyle w:val="B10"/>
      </w:pPr>
      <w:r w:rsidRPr="00ED7869">
        <w:t>1.</w:t>
      </w:r>
      <w:r w:rsidRPr="00ED7869">
        <w:tab/>
        <w:t>An MC service group communication session is ongoing and the DL data is transmitted over broadcast MBS session.</w:t>
      </w:r>
    </w:p>
    <w:p w14:paraId="7E4AFB97" w14:textId="77777777" w:rsidR="003B5679" w:rsidRPr="00E46FA1" w:rsidRDefault="003B5679" w:rsidP="003B5679">
      <w:pPr>
        <w:pStyle w:val="B10"/>
      </w:pPr>
      <w:r w:rsidRPr="00ED7869">
        <w:t>2.</w:t>
      </w:r>
      <w:r w:rsidRPr="00ED7869">
        <w:tab/>
        <w:t>The MC service cli</w:t>
      </w:r>
      <w:r>
        <w:t>e</w:t>
      </w:r>
      <w:r w:rsidRPr="002A594D">
        <w:t>nt detects that it suffers bad broadcast reception due to e.g., moving out of the broadcast service area of the announced TMGI. The MC service client may determine the broadcast reception quality by us</w:t>
      </w:r>
      <w:r w:rsidRPr="00E46FA1">
        <w:t>ing the BLER of the received data. When no data is received, the quality estimation can consider the reference signals and the modulation and coding scheme (MCS).</w:t>
      </w:r>
    </w:p>
    <w:p w14:paraId="1DA2C50C" w14:textId="77777777" w:rsidR="003B5679" w:rsidRPr="00F97A94" w:rsidRDefault="003B5679" w:rsidP="003B5679">
      <w:pPr>
        <w:pStyle w:val="B10"/>
      </w:pPr>
      <w:r w:rsidRPr="00A7571B">
        <w:t>3.</w:t>
      </w:r>
      <w:r w:rsidRPr="00A7571B">
        <w:tab/>
        <w:t xml:space="preserve">The MC service client sends MBS listening status report which indicates the broadcast reception quality associated with the TMGI is not sufficient to receive data. </w:t>
      </w:r>
      <w:r w:rsidRPr="00F97A94">
        <w:t xml:space="preserve">The MC service client may also map the determined broadcast reception quality to a broadcast reception quality level. The broadcast reception quality level indicates at which specific broadcast reception quality level the MC service media has been received. </w:t>
      </w:r>
    </w:p>
    <w:p w14:paraId="086E1423" w14:textId="77777777" w:rsidR="003B5679" w:rsidRDefault="003B5679" w:rsidP="003B5679">
      <w:pPr>
        <w:pStyle w:val="NO"/>
      </w:pPr>
      <w:r>
        <w:lastRenderedPageBreak/>
        <w:t>NOTE 1:</w:t>
      </w:r>
      <w:r>
        <w:tab/>
      </w:r>
      <w:r>
        <w:rPr>
          <w:lang w:eastAsia="zh-CN"/>
        </w:rPr>
        <w:t>It is implementation that t</w:t>
      </w:r>
      <w:r>
        <w:t>he broadcast reception quality level can be determined per MBS session, per media stream or per MBS QoS flow level via e.g., measurements of radio level signalling such as the reference signals from the NG-RAN node(s), packet loss.</w:t>
      </w:r>
    </w:p>
    <w:p w14:paraId="02072DBA" w14:textId="77777777" w:rsidR="003B5679" w:rsidRPr="0016526B" w:rsidRDefault="003B5679" w:rsidP="003B5679">
      <w:pPr>
        <w:pStyle w:val="NO"/>
      </w:pPr>
      <w:r w:rsidRPr="00604220">
        <w:t>NOTE</w:t>
      </w:r>
      <w:r>
        <w:t> 2</w:t>
      </w:r>
      <w:r w:rsidRPr="00604220">
        <w:t>:</w:t>
      </w:r>
      <w:r w:rsidRPr="00604220">
        <w:tab/>
        <w:t xml:space="preserve">The set of MBS reception quality levels and the mapping of the determined broadcast reception quality to those levels are </w:t>
      </w:r>
      <w:r w:rsidRPr="0016526B">
        <w:rPr>
          <w:lang w:eastAsia="zh-CN"/>
        </w:rPr>
        <w:t>implementation</w:t>
      </w:r>
      <w:r w:rsidRPr="0016526B">
        <w:t>.</w:t>
      </w:r>
    </w:p>
    <w:p w14:paraId="6871F616" w14:textId="77777777" w:rsidR="003B5679" w:rsidRDefault="003B5679" w:rsidP="003B5679">
      <w:pPr>
        <w:pStyle w:val="NO"/>
      </w:pPr>
      <w:r>
        <w:t>NOTE 3:</w:t>
      </w:r>
      <w:r>
        <w:tab/>
      </w:r>
      <w:r>
        <w:rPr>
          <w:color w:val="000000"/>
        </w:rPr>
        <w:t xml:space="preserve">The frequency of MC service UE sending listening reports can be limited to prevent signalling congestion. E.g. </w:t>
      </w:r>
      <w:r>
        <w:t>The MC service UE can stop monitoring the broadcast reception quality and send the MBS listening status report only once when it moves outside of the broadcast service area.</w:t>
      </w:r>
    </w:p>
    <w:p w14:paraId="76FA88B3" w14:textId="77777777" w:rsidR="003B5679" w:rsidRPr="00ED7869" w:rsidRDefault="003B5679" w:rsidP="003B5679">
      <w:pPr>
        <w:pStyle w:val="B10"/>
        <w:rPr>
          <w:lang w:eastAsia="zh-CN"/>
        </w:rPr>
      </w:pPr>
      <w:r w:rsidRPr="005774C1">
        <w:t>4.</w:t>
      </w:r>
      <w:r w:rsidRPr="005774C1">
        <w:tab/>
        <w:t xml:space="preserve">The </w:t>
      </w:r>
      <w:r w:rsidRPr="004F7217">
        <w:rPr>
          <w:lang w:eastAsia="zh-CN"/>
        </w:rPr>
        <w:t>MC service server</w:t>
      </w:r>
      <w:r w:rsidRPr="004F7217">
        <w:t xml:space="preserve"> based on the report from the participant, determines that the UE is not able to receive the data or the QoS requirements is not satisfied. The MC service server determines to send the MC service data (e.g., DL media, appli</w:t>
      </w:r>
      <w:r w:rsidRPr="00D16DD6">
        <w:t>cation layer control signalling</w:t>
      </w:r>
      <w:r w:rsidRPr="00ED7869">
        <w:t>) via the unicast delivery to the reported MC service client.</w:t>
      </w:r>
    </w:p>
    <w:p w14:paraId="045B42A7" w14:textId="77777777" w:rsidR="003B5679" w:rsidRPr="00ED7869" w:rsidRDefault="003B5679" w:rsidP="003B5679">
      <w:pPr>
        <w:pStyle w:val="B10"/>
      </w:pPr>
      <w:r w:rsidRPr="00ED7869">
        <w:t>5.</w:t>
      </w:r>
      <w:r w:rsidRPr="00ED7869">
        <w:tab/>
        <w:t>If the unicast QoS flow is not satisfied, the MC service server interacts with the 5GC to update the QoS requirements.</w:t>
      </w:r>
    </w:p>
    <w:p w14:paraId="3C18AB74" w14:textId="77777777" w:rsidR="003B5679" w:rsidRPr="00ED7869" w:rsidRDefault="003B5679" w:rsidP="003B5679">
      <w:pPr>
        <w:pStyle w:val="B10"/>
      </w:pPr>
      <w:r w:rsidRPr="00ED7869">
        <w:t>6.</w:t>
      </w:r>
      <w:r w:rsidRPr="00ED7869">
        <w:tab/>
        <w:t xml:space="preserve">The </w:t>
      </w:r>
      <w:r w:rsidRPr="00ED7869">
        <w:rPr>
          <w:lang w:eastAsia="zh-CN"/>
        </w:rPr>
        <w:t>MC service server</w:t>
      </w:r>
      <w:r w:rsidRPr="00ED7869">
        <w:t xml:space="preserve"> sends the MC service data via the unicast delivery towards the MC service client which suffers bad broadcast reception quality. </w:t>
      </w:r>
    </w:p>
    <w:p w14:paraId="1976501E" w14:textId="77777777" w:rsidR="003B5679" w:rsidRPr="00ED7869" w:rsidRDefault="003B5679" w:rsidP="003B5679">
      <w:pPr>
        <w:pStyle w:val="B10"/>
        <w:rPr>
          <w:rFonts w:eastAsia="Malgun Gothic"/>
          <w:lang w:eastAsia="ko-KR"/>
        </w:rPr>
      </w:pPr>
      <w:r w:rsidRPr="00ED7869">
        <w:t>7.</w:t>
      </w:r>
      <w:r w:rsidRPr="00ED7869">
        <w:tab/>
        <w:t>Th</w:t>
      </w:r>
      <w:r w:rsidRPr="00ED7869">
        <w:rPr>
          <w:lang w:eastAsia="zh-CN"/>
        </w:rPr>
        <w:t>e MC service</w:t>
      </w:r>
      <w:r w:rsidRPr="00ED7869">
        <w:t xml:space="preserve"> client then receives the DL MC service via both the unicast delivery.</w:t>
      </w:r>
      <w:r w:rsidRPr="00ED7869">
        <w:rPr>
          <w:rFonts w:eastAsia="Malgun Gothic"/>
          <w:lang w:eastAsia="ko-KR"/>
        </w:rPr>
        <w:t xml:space="preserve"> </w:t>
      </w:r>
    </w:p>
    <w:p w14:paraId="6AEC539B" w14:textId="77777777" w:rsidR="003B5679" w:rsidRPr="00ED7869" w:rsidRDefault="003B5679" w:rsidP="003B5679">
      <w:r w:rsidRPr="00ED7869">
        <w:t xml:space="preserve">The procedure in </w:t>
      </w:r>
      <w:r w:rsidRPr="00ED7869">
        <w:rPr>
          <w:lang w:eastAsia="zh-CN"/>
        </w:rPr>
        <w:t xml:space="preserve">figure 6.19.1.1-2 illustrates the UE which is switched to unicast delivery after leaving the broadcast service area and again enters into the broadcast service area where the NG-RAN is broadcasting the MC service data of the ongoing group communication. The MC service client now is able to receive the broadcast data again. It </w:t>
      </w:r>
      <w:r w:rsidRPr="00ED7869">
        <w:t>shows only</w:t>
      </w:r>
      <w:r w:rsidRPr="00ED7869">
        <w:rPr>
          <w:lang w:eastAsia="zh-CN"/>
        </w:rPr>
        <w:t xml:space="preserve"> one of the</w:t>
      </w:r>
      <w:r w:rsidRPr="00ED7869">
        <w:t xml:space="preserve"> receiving MC service clients receiving the broadcast MBS session.</w:t>
      </w:r>
    </w:p>
    <w:p w14:paraId="075050CE" w14:textId="77777777" w:rsidR="003B5679" w:rsidRPr="00ED7869" w:rsidRDefault="003B5679" w:rsidP="003B5679">
      <w:r w:rsidRPr="00ED7869">
        <w:t>Pre-conditions:</w:t>
      </w:r>
    </w:p>
    <w:p w14:paraId="2F38AD1A" w14:textId="77777777" w:rsidR="003B5679" w:rsidRPr="00ED7869" w:rsidRDefault="003B5679" w:rsidP="003B5679">
      <w:pPr>
        <w:pStyle w:val="B10"/>
        <w:rPr>
          <w:lang w:eastAsia="zh-CN"/>
        </w:rPr>
      </w:pPr>
      <w:r>
        <w:t>1.</w:t>
      </w:r>
      <w:r>
        <w:tab/>
      </w:r>
      <w:r w:rsidRPr="00ED7869">
        <w:t>The MC group communication is ongoing and the MC service data (e.g., DL media, application layer control signalling) is transmitted via broadcast MBS session in the broadcast service areas.</w:t>
      </w:r>
    </w:p>
    <w:p w14:paraId="2C55961D" w14:textId="77777777" w:rsidR="003B5679" w:rsidRPr="00ED7869" w:rsidRDefault="003B5679" w:rsidP="003B5679">
      <w:pPr>
        <w:pStyle w:val="B10"/>
        <w:rPr>
          <w:lang w:eastAsia="zh-CN"/>
        </w:rPr>
      </w:pPr>
      <w:r>
        <w:t>2.</w:t>
      </w:r>
      <w:r>
        <w:tab/>
      </w:r>
      <w:r w:rsidRPr="00ED7869">
        <w:t>The MC service client is receiving the MC service data (e.g., DL media, application layer control signalling) via the unicast delivery.</w:t>
      </w:r>
    </w:p>
    <w:p w14:paraId="6A6C9DF1" w14:textId="77777777" w:rsidR="003B5679" w:rsidRPr="00ED7869" w:rsidRDefault="003B5679" w:rsidP="003B5679">
      <w:pPr>
        <w:pStyle w:val="B10"/>
        <w:rPr>
          <w:lang w:eastAsia="zh-CN"/>
        </w:rPr>
      </w:pPr>
      <w:r>
        <w:t>3.</w:t>
      </w:r>
      <w:r>
        <w:tab/>
      </w:r>
      <w:r w:rsidRPr="00ED7869">
        <w:t>The MC service client has already received the broadcast MBS session service announcement, MapGroup</w:t>
      </w:r>
      <w:r>
        <w:t>ToSessionStream</w:t>
      </w:r>
      <w:r w:rsidRPr="00ED7869">
        <w:t xml:space="preserve"> information and enters into the broadcast service area again. </w:t>
      </w:r>
    </w:p>
    <w:p w14:paraId="63F4045C" w14:textId="77777777" w:rsidR="003B5679" w:rsidRPr="00ED7869" w:rsidRDefault="003B5679" w:rsidP="003B5679">
      <w:pPr>
        <w:pStyle w:val="TH"/>
        <w:rPr>
          <w:lang w:eastAsia="zh-CN"/>
        </w:rPr>
      </w:pPr>
      <w:r w:rsidRPr="00ED7869">
        <w:lastRenderedPageBreak/>
        <w:t xml:space="preserve"> </w:t>
      </w:r>
      <w:r w:rsidRPr="00ED7869">
        <w:object w:dxaOrig="6805" w:dyaOrig="6541" w14:anchorId="3AF98E6A">
          <v:shape id="_x0000_i1092" type="#_x0000_t75" style="width:340pt;height:327.1pt" o:ole="">
            <v:imagedata r:id="rId145" o:title=""/>
          </v:shape>
          <o:OLEObject Type="Embed" ProgID="Visio.Drawing.15" ShapeID="_x0000_i1092" DrawAspect="Content" ObjectID="_1716576027" r:id="rId146"/>
        </w:object>
      </w:r>
    </w:p>
    <w:p w14:paraId="23582726" w14:textId="77777777" w:rsidR="003B5679" w:rsidRPr="00ED7869" w:rsidRDefault="003B5679" w:rsidP="003B5679">
      <w:pPr>
        <w:pStyle w:val="TF"/>
      </w:pPr>
      <w:r w:rsidRPr="00ED7869">
        <w:t>Figure 6.19.1.1-2: Service continuity from unicast back to broadcast</w:t>
      </w:r>
    </w:p>
    <w:p w14:paraId="07E29B99" w14:textId="77777777" w:rsidR="003B5679" w:rsidRPr="00ED7869" w:rsidRDefault="003B5679" w:rsidP="003B5679">
      <w:pPr>
        <w:pStyle w:val="B10"/>
      </w:pPr>
      <w:r w:rsidRPr="00ED7869">
        <w:t>1.</w:t>
      </w:r>
      <w:r w:rsidRPr="00ED7869">
        <w:tab/>
        <w:t>An MC service group communication session is ongoing and the broadcast MBS session is used to deliver the MC service data of the group communication. The MC service client is receiving the MC service data via the unicast delivery.</w:t>
      </w:r>
    </w:p>
    <w:p w14:paraId="1B77F84D" w14:textId="77777777" w:rsidR="003B5679" w:rsidRPr="00ED7869" w:rsidRDefault="003B5679" w:rsidP="003B5679">
      <w:pPr>
        <w:pStyle w:val="B10"/>
      </w:pPr>
      <w:r w:rsidRPr="00ED7869">
        <w:t>2.</w:t>
      </w:r>
      <w:r w:rsidRPr="00ED7869">
        <w:tab/>
        <w:t>The MC service client detects that it is able to receive the broadcast data due to e.g., moving into the broadcast service area of the announced TMGI. The MC service client may determine the broadcast reception quality by using the BLER of the received data. When no data is received, the quality estimation can consider the reference signals and the modulation and coding scheme (MCS).</w:t>
      </w:r>
    </w:p>
    <w:p w14:paraId="647D72E5" w14:textId="77777777" w:rsidR="003B5679" w:rsidRPr="00ED7869" w:rsidRDefault="003B5679" w:rsidP="003B5679">
      <w:pPr>
        <w:pStyle w:val="B10"/>
      </w:pPr>
      <w:r w:rsidRPr="00ED7869">
        <w:t>3.</w:t>
      </w:r>
      <w:r w:rsidRPr="00ED7869">
        <w:tab/>
        <w:t xml:space="preserve">The MC service client sends MBS listening status report which indicates the broadcast reception quality associated with the TMGI is sufficient to receive data. The MC service client may also map the determined broadcast reception quality to a broadcast reception quality level. The broadcast reception quality level indicates at which specific broadcast reception quality level the MC service media has been received. </w:t>
      </w:r>
    </w:p>
    <w:p w14:paraId="3BAD9BA0" w14:textId="77777777" w:rsidR="003B5679" w:rsidRPr="00ED7869" w:rsidRDefault="003B5679" w:rsidP="003B5679">
      <w:pPr>
        <w:pStyle w:val="NO"/>
      </w:pPr>
      <w:r w:rsidRPr="00AB1294">
        <w:t>NOTE</w:t>
      </w:r>
      <w:r>
        <w:t> </w:t>
      </w:r>
      <w:r w:rsidRPr="00AB1294">
        <w:t>1</w:t>
      </w:r>
      <w:r w:rsidRPr="00ED7869">
        <w:t>:</w:t>
      </w:r>
      <w:r w:rsidRPr="00ED7869">
        <w:tab/>
        <w:t xml:space="preserve">The set of MBS reception quality levels and the mapping of the determined broadcast reception quality to those levels are </w:t>
      </w:r>
      <w:r w:rsidRPr="00ED7869">
        <w:rPr>
          <w:lang w:eastAsia="zh-CN"/>
        </w:rPr>
        <w:t>implementation</w:t>
      </w:r>
      <w:r w:rsidRPr="00ED7869">
        <w:t>.</w:t>
      </w:r>
    </w:p>
    <w:p w14:paraId="0E381A33" w14:textId="77777777" w:rsidR="003B5679" w:rsidRDefault="003B5679" w:rsidP="003B5679">
      <w:pPr>
        <w:pStyle w:val="NO"/>
      </w:pPr>
      <w:r>
        <w:t>NOTE 2:</w:t>
      </w:r>
      <w:r>
        <w:tab/>
      </w:r>
      <w:r>
        <w:rPr>
          <w:lang w:eastAsia="zh-CN"/>
        </w:rPr>
        <w:t>It is implementation that t</w:t>
      </w:r>
      <w:r>
        <w:t>he broadcast reception quality level can be determined per MBS session, per media stream or per MBS QoS flow level via e.g., measurements of radio level signalling such as the reference signals from the NG-RAN node(s), packet loss.</w:t>
      </w:r>
    </w:p>
    <w:p w14:paraId="1951DE89" w14:textId="77777777" w:rsidR="003B5679" w:rsidRPr="00ED7869" w:rsidRDefault="003B5679" w:rsidP="003B5679">
      <w:pPr>
        <w:pStyle w:val="B10"/>
      </w:pPr>
      <w:r w:rsidRPr="00ED7869">
        <w:t>4.</w:t>
      </w:r>
      <w:r w:rsidRPr="00ED7869">
        <w:tab/>
        <w:t>Based on the MapGroup</w:t>
      </w:r>
      <w:r>
        <w:t>ToSessionStream</w:t>
      </w:r>
      <w:r w:rsidRPr="00ED7869">
        <w:t xml:space="preserve"> received before, th</w:t>
      </w:r>
      <w:r w:rsidRPr="00ED7869">
        <w:rPr>
          <w:lang w:eastAsia="zh-CN"/>
        </w:rPr>
        <w:t>e MC service</w:t>
      </w:r>
      <w:r w:rsidRPr="00ED7869">
        <w:t xml:space="preserve"> client receives the DL MC service via both the broadcast MBS session and the unicast delivery.</w:t>
      </w:r>
    </w:p>
    <w:p w14:paraId="74D2F699" w14:textId="77777777" w:rsidR="003B5679" w:rsidRPr="00ED7869" w:rsidRDefault="003B5679" w:rsidP="003B5679">
      <w:pPr>
        <w:pStyle w:val="NO"/>
      </w:pPr>
      <w:r w:rsidRPr="00ED7869">
        <w:t>NOTE</w:t>
      </w:r>
      <w:r>
        <w:t> 3</w:t>
      </w:r>
      <w:r w:rsidRPr="00ED7869">
        <w:t>:</w:t>
      </w:r>
      <w:r w:rsidRPr="00ED7869">
        <w:tab/>
        <w:t>If any information about the broadcast MBS session stream has changed, the MC service server provides the MapGroup</w:t>
      </w:r>
      <w:r>
        <w:t>ToSessionStream</w:t>
      </w:r>
      <w:r w:rsidRPr="00ED7869">
        <w:t xml:space="preserve"> again. </w:t>
      </w:r>
    </w:p>
    <w:p w14:paraId="5C4B3AB3" w14:textId="77777777" w:rsidR="003B5679" w:rsidRPr="00ED7869" w:rsidRDefault="003B5679" w:rsidP="003B5679">
      <w:pPr>
        <w:pStyle w:val="B10"/>
        <w:rPr>
          <w:lang w:eastAsia="zh-CN"/>
        </w:rPr>
      </w:pPr>
      <w:r w:rsidRPr="00ED7869">
        <w:t>5.</w:t>
      </w:r>
      <w:r w:rsidRPr="00ED7869">
        <w:tab/>
        <w:t xml:space="preserve">The </w:t>
      </w:r>
      <w:r w:rsidRPr="00ED7869">
        <w:rPr>
          <w:lang w:eastAsia="zh-CN"/>
        </w:rPr>
        <w:t>MC service server</w:t>
      </w:r>
      <w:r w:rsidRPr="00ED7869">
        <w:t xml:space="preserve"> based on the report from the participant, determines to stop sending the MC service data (e.g., DL media, application layer control signalling) via the unicast delivery to the reported MC service client. After then, the MC service client receives the MC service data only via the broadcast MBS session.</w:t>
      </w:r>
    </w:p>
    <w:p w14:paraId="4D17CD41" w14:textId="77777777" w:rsidR="003B5679" w:rsidRPr="00ED7869" w:rsidRDefault="003B5679" w:rsidP="003B5679">
      <w:pPr>
        <w:pStyle w:val="Heading4"/>
      </w:pPr>
      <w:bookmarkStart w:id="628" w:name="_Toc101262519"/>
      <w:r w:rsidRPr="00ED7869">
        <w:lastRenderedPageBreak/>
        <w:t>6.19.1.2</w:t>
      </w:r>
      <w:r w:rsidRPr="00ED7869">
        <w:tab/>
        <w:t>Information flows</w:t>
      </w:r>
      <w:bookmarkEnd w:id="628"/>
      <w:r w:rsidRPr="00ED7869">
        <w:t xml:space="preserve"> </w:t>
      </w:r>
    </w:p>
    <w:p w14:paraId="252A037E" w14:textId="77777777" w:rsidR="003B5679" w:rsidRPr="00ED7869" w:rsidRDefault="003B5679" w:rsidP="003B5679">
      <w:pPr>
        <w:pStyle w:val="Heading5"/>
      </w:pPr>
      <w:bookmarkStart w:id="629" w:name="_Toc101262520"/>
      <w:r w:rsidRPr="00ED7869">
        <w:t>6.19.1.2.1</w:t>
      </w:r>
      <w:r w:rsidRPr="00ED7869">
        <w:tab/>
        <w:t>MBS listening status report</w:t>
      </w:r>
      <w:bookmarkEnd w:id="629"/>
    </w:p>
    <w:p w14:paraId="57D4BA2F" w14:textId="77777777" w:rsidR="003B5679" w:rsidRPr="00ED7869" w:rsidRDefault="003B5679" w:rsidP="003B5679">
      <w:r w:rsidRPr="00ED7869">
        <w:t>Table 6.19.1.2.</w:t>
      </w:r>
      <w:r w:rsidRPr="00ED7869">
        <w:rPr>
          <w:lang w:eastAsia="zh-CN"/>
        </w:rPr>
        <w:t>1-1</w:t>
      </w:r>
      <w:r w:rsidRPr="00ED7869">
        <w:t xml:space="preserve"> describes the information flow of MBS listening status report from the </w:t>
      </w:r>
      <w:r w:rsidRPr="00ED7869">
        <w:rPr>
          <w:lang w:eastAsia="zh-CN"/>
        </w:rPr>
        <w:t>MC service</w:t>
      </w:r>
      <w:r w:rsidRPr="00ED7869">
        <w:t xml:space="preserve"> </w:t>
      </w:r>
      <w:r w:rsidRPr="00ED7869">
        <w:rPr>
          <w:lang w:eastAsia="zh-CN"/>
        </w:rPr>
        <w:t>client</w:t>
      </w:r>
      <w:r w:rsidRPr="00ED7869">
        <w:t xml:space="preserve"> to the </w:t>
      </w:r>
      <w:r w:rsidRPr="00ED7869">
        <w:rPr>
          <w:lang w:eastAsia="zh-CN"/>
        </w:rPr>
        <w:t>MC service server</w:t>
      </w:r>
      <w:r w:rsidRPr="00ED7869">
        <w:t>.</w:t>
      </w:r>
    </w:p>
    <w:p w14:paraId="16F78CDF" w14:textId="77777777" w:rsidR="003B5679" w:rsidRPr="00ED7869" w:rsidRDefault="003B5679" w:rsidP="003B5679">
      <w:pPr>
        <w:pStyle w:val="TH"/>
        <w:rPr>
          <w:lang w:eastAsia="zh-CN"/>
        </w:rPr>
      </w:pPr>
      <w:r w:rsidRPr="00ED7869">
        <w:t>Table 6.19.1.2</w:t>
      </w:r>
      <w:r w:rsidRPr="00ED7869">
        <w:rPr>
          <w:lang w:eastAsia="zh-CN"/>
        </w:rPr>
        <w:t>.1</w:t>
      </w:r>
      <w:r w:rsidRPr="00ED7869">
        <w:t>-1: MBS listening</w:t>
      </w:r>
      <w:r w:rsidRPr="00ED7869">
        <w:rPr>
          <w:lang w:eastAsia="zh-CN"/>
        </w:rPr>
        <w:t xml:space="preserve"> status report</w:t>
      </w:r>
    </w:p>
    <w:tbl>
      <w:tblPr>
        <w:tblW w:w="8640" w:type="dxa"/>
        <w:jc w:val="center"/>
        <w:tblLayout w:type="fixed"/>
        <w:tblLook w:val="04A0" w:firstRow="1" w:lastRow="0" w:firstColumn="1" w:lastColumn="0" w:noHBand="0" w:noVBand="1"/>
      </w:tblPr>
      <w:tblGrid>
        <w:gridCol w:w="2880"/>
        <w:gridCol w:w="1440"/>
        <w:gridCol w:w="4320"/>
      </w:tblGrid>
      <w:tr w:rsidR="003B5679" w:rsidRPr="00ED7869" w14:paraId="498B08DA"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1E3FACA" w14:textId="77777777" w:rsidR="003B5679" w:rsidRPr="00ED7869" w:rsidRDefault="003B5679" w:rsidP="00EF6320">
            <w:pPr>
              <w:pStyle w:val="TAH"/>
            </w:pPr>
            <w:r w:rsidRPr="00ED7869">
              <w:t>Information element</w:t>
            </w:r>
          </w:p>
        </w:tc>
        <w:tc>
          <w:tcPr>
            <w:tcW w:w="1440" w:type="dxa"/>
            <w:tcBorders>
              <w:top w:val="single" w:sz="4" w:space="0" w:color="000000"/>
              <w:left w:val="single" w:sz="4" w:space="0" w:color="000000"/>
              <w:bottom w:val="single" w:sz="4" w:space="0" w:color="000000"/>
              <w:right w:val="nil"/>
            </w:tcBorders>
            <w:hideMark/>
          </w:tcPr>
          <w:p w14:paraId="1218DE91" w14:textId="77777777" w:rsidR="003B5679" w:rsidRPr="00ED7869" w:rsidRDefault="003B5679" w:rsidP="00EF6320">
            <w:pPr>
              <w:pStyle w:val="TAH"/>
            </w:pPr>
            <w:r w:rsidRPr="00ED7869">
              <w:t>Status</w:t>
            </w:r>
          </w:p>
        </w:tc>
        <w:tc>
          <w:tcPr>
            <w:tcW w:w="4320" w:type="dxa"/>
            <w:tcBorders>
              <w:top w:val="single" w:sz="4" w:space="0" w:color="000000"/>
              <w:left w:val="single" w:sz="4" w:space="0" w:color="000000"/>
              <w:bottom w:val="single" w:sz="4" w:space="0" w:color="000000"/>
              <w:right w:val="single" w:sz="4" w:space="0" w:color="000000"/>
            </w:tcBorders>
            <w:hideMark/>
          </w:tcPr>
          <w:p w14:paraId="5F1F2994" w14:textId="77777777" w:rsidR="003B5679" w:rsidRPr="00ED7869" w:rsidRDefault="003B5679" w:rsidP="00EF6320">
            <w:pPr>
              <w:pStyle w:val="TAH"/>
            </w:pPr>
            <w:r w:rsidRPr="00ED7869">
              <w:t>Description</w:t>
            </w:r>
          </w:p>
        </w:tc>
      </w:tr>
      <w:tr w:rsidR="003B5679" w:rsidRPr="00ED7869" w14:paraId="3BB4C018"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5DF7739" w14:textId="77777777" w:rsidR="003B5679" w:rsidRPr="00225B12" w:rsidRDefault="003B5679" w:rsidP="00EF6320">
            <w:pPr>
              <w:pStyle w:val="TAL"/>
            </w:pPr>
            <w:r w:rsidRPr="00225B12">
              <w:t>MBS session ID(s)</w:t>
            </w:r>
          </w:p>
        </w:tc>
        <w:tc>
          <w:tcPr>
            <w:tcW w:w="1440" w:type="dxa"/>
            <w:tcBorders>
              <w:top w:val="single" w:sz="4" w:space="0" w:color="000000"/>
              <w:left w:val="single" w:sz="4" w:space="0" w:color="000000"/>
              <w:bottom w:val="single" w:sz="4" w:space="0" w:color="000000"/>
              <w:right w:val="nil"/>
            </w:tcBorders>
            <w:hideMark/>
          </w:tcPr>
          <w:p w14:paraId="18EDB25B" w14:textId="77777777" w:rsidR="003B5679" w:rsidRPr="00E46FA1" w:rsidRDefault="003B5679" w:rsidP="00EF6320">
            <w:pPr>
              <w:pStyle w:val="TAL"/>
            </w:pPr>
            <w:r w:rsidRPr="00E46FA1">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71E00F38" w14:textId="77777777" w:rsidR="003B5679" w:rsidRPr="00A7571B" w:rsidRDefault="003B5679" w:rsidP="00EF6320">
            <w:pPr>
              <w:pStyle w:val="TAL"/>
              <w:rPr>
                <w:lang w:eastAsia="zh-CN"/>
              </w:rPr>
            </w:pPr>
            <w:r w:rsidRPr="00E46FA1">
              <w:rPr>
                <w:lang w:eastAsia="zh-CN"/>
              </w:rPr>
              <w:t>The identity of the broadcast MBS session(s) being monitored.</w:t>
            </w:r>
            <w:r w:rsidRPr="00A7571B">
              <w:rPr>
                <w:lang w:eastAsia="zh-CN"/>
              </w:rPr>
              <w:t xml:space="preserve"> It is the TMGI type.</w:t>
            </w:r>
          </w:p>
        </w:tc>
      </w:tr>
      <w:tr w:rsidR="003B5679" w:rsidRPr="00ED7869" w14:paraId="6522E9FA"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03A302A" w14:textId="77777777" w:rsidR="003B5679" w:rsidRPr="00225B12" w:rsidRDefault="003B5679" w:rsidP="00EF6320">
            <w:pPr>
              <w:pStyle w:val="TAL"/>
            </w:pPr>
            <w:r w:rsidRPr="00225B12">
              <w:t>MC service ID</w:t>
            </w:r>
          </w:p>
        </w:tc>
        <w:tc>
          <w:tcPr>
            <w:tcW w:w="1440" w:type="dxa"/>
            <w:tcBorders>
              <w:top w:val="single" w:sz="4" w:space="0" w:color="000000"/>
              <w:left w:val="single" w:sz="4" w:space="0" w:color="000000"/>
              <w:bottom w:val="single" w:sz="4" w:space="0" w:color="000000"/>
              <w:right w:val="nil"/>
            </w:tcBorders>
            <w:hideMark/>
          </w:tcPr>
          <w:p w14:paraId="73566DC2" w14:textId="77777777" w:rsidR="003B5679" w:rsidRPr="00E46FA1" w:rsidRDefault="003B5679" w:rsidP="00EF6320">
            <w:pPr>
              <w:pStyle w:val="TAL"/>
            </w:pPr>
            <w:r w:rsidRPr="00E46FA1">
              <w:t>M</w:t>
            </w:r>
          </w:p>
        </w:tc>
        <w:tc>
          <w:tcPr>
            <w:tcW w:w="4320" w:type="dxa"/>
            <w:tcBorders>
              <w:top w:val="single" w:sz="4" w:space="0" w:color="000000"/>
              <w:left w:val="single" w:sz="4" w:space="0" w:color="000000"/>
              <w:bottom w:val="single" w:sz="4" w:space="0" w:color="000000"/>
              <w:right w:val="single" w:sz="4" w:space="0" w:color="000000"/>
            </w:tcBorders>
            <w:hideMark/>
          </w:tcPr>
          <w:p w14:paraId="55BD95A6" w14:textId="77777777" w:rsidR="003B5679" w:rsidRPr="00E46FA1" w:rsidRDefault="003B5679" w:rsidP="00EF6320">
            <w:pPr>
              <w:pStyle w:val="TAL"/>
            </w:pPr>
            <w:r w:rsidRPr="00E46FA1">
              <w:t>Identity of the MC service user who is reporting the session status</w:t>
            </w:r>
          </w:p>
        </w:tc>
      </w:tr>
      <w:tr w:rsidR="003B5679" w:rsidRPr="00ED7869" w14:paraId="477BAE1E"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7771283" w14:textId="77777777" w:rsidR="003B5679" w:rsidRPr="00225B12" w:rsidRDefault="003B5679" w:rsidP="00EF6320">
            <w:pPr>
              <w:pStyle w:val="TAL"/>
            </w:pPr>
            <w:r w:rsidRPr="00225B12">
              <w:t xml:space="preserve">MBS listening status </w:t>
            </w:r>
          </w:p>
        </w:tc>
        <w:tc>
          <w:tcPr>
            <w:tcW w:w="1440" w:type="dxa"/>
            <w:tcBorders>
              <w:top w:val="single" w:sz="4" w:space="0" w:color="000000"/>
              <w:left w:val="single" w:sz="4" w:space="0" w:color="000000"/>
              <w:bottom w:val="single" w:sz="4" w:space="0" w:color="000000"/>
              <w:right w:val="nil"/>
            </w:tcBorders>
            <w:hideMark/>
          </w:tcPr>
          <w:p w14:paraId="7E0DD446" w14:textId="77777777" w:rsidR="003B5679" w:rsidRPr="00E46FA1" w:rsidRDefault="003B5679" w:rsidP="00EF6320">
            <w:pPr>
              <w:pStyle w:val="TAL"/>
            </w:pPr>
            <w:r w:rsidRPr="00E46FA1">
              <w:t>M</w:t>
            </w:r>
          </w:p>
        </w:tc>
        <w:tc>
          <w:tcPr>
            <w:tcW w:w="4320" w:type="dxa"/>
            <w:tcBorders>
              <w:top w:val="single" w:sz="4" w:space="0" w:color="000000"/>
              <w:left w:val="single" w:sz="4" w:space="0" w:color="000000"/>
              <w:bottom w:val="single" w:sz="4" w:space="0" w:color="000000"/>
              <w:right w:val="single" w:sz="4" w:space="0" w:color="000000"/>
            </w:tcBorders>
            <w:hideMark/>
          </w:tcPr>
          <w:p w14:paraId="73957378" w14:textId="77777777" w:rsidR="003B5679" w:rsidRPr="00E46FA1" w:rsidRDefault="003B5679" w:rsidP="00EF6320">
            <w:pPr>
              <w:pStyle w:val="TAL"/>
            </w:pPr>
            <w:r w:rsidRPr="00E46FA1">
              <w:t>The broadcast listening status per TMGI.</w:t>
            </w:r>
          </w:p>
        </w:tc>
      </w:tr>
      <w:tr w:rsidR="003B5679" w:rsidRPr="00ED7869" w14:paraId="0528495A" w14:textId="77777777" w:rsidTr="00EF6320">
        <w:trPr>
          <w:jc w:val="center"/>
        </w:trPr>
        <w:tc>
          <w:tcPr>
            <w:tcW w:w="2880" w:type="dxa"/>
            <w:tcBorders>
              <w:top w:val="single" w:sz="4" w:space="0" w:color="000000"/>
              <w:left w:val="single" w:sz="4" w:space="0" w:color="000000"/>
              <w:bottom w:val="single" w:sz="4" w:space="0" w:color="000000"/>
              <w:right w:val="nil"/>
            </w:tcBorders>
          </w:tcPr>
          <w:p w14:paraId="6ED3818C" w14:textId="77777777" w:rsidR="003B5679" w:rsidRPr="00225B12" w:rsidRDefault="003B5679" w:rsidP="00EF6320">
            <w:pPr>
              <w:pStyle w:val="TAL"/>
              <w:tabs>
                <w:tab w:val="center" w:pos="1332"/>
              </w:tabs>
            </w:pPr>
            <w:r w:rsidRPr="00225B12">
              <w:t>MBS reception quality level</w:t>
            </w:r>
          </w:p>
        </w:tc>
        <w:tc>
          <w:tcPr>
            <w:tcW w:w="1440" w:type="dxa"/>
            <w:tcBorders>
              <w:top w:val="single" w:sz="4" w:space="0" w:color="000000"/>
              <w:left w:val="single" w:sz="4" w:space="0" w:color="000000"/>
              <w:bottom w:val="single" w:sz="4" w:space="0" w:color="000000"/>
              <w:right w:val="nil"/>
            </w:tcBorders>
          </w:tcPr>
          <w:p w14:paraId="431DD118" w14:textId="77777777" w:rsidR="003B5679" w:rsidRPr="00E46FA1" w:rsidRDefault="003B5679" w:rsidP="00EF6320">
            <w:pPr>
              <w:pStyle w:val="TAL"/>
              <w:rPr>
                <w:lang w:eastAsia="zh-CN"/>
              </w:rPr>
            </w:pPr>
            <w:r w:rsidRPr="00E46FA1">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9EB5BA9" w14:textId="77777777" w:rsidR="003B5679" w:rsidRPr="00E46FA1" w:rsidRDefault="003B5679" w:rsidP="00EF6320">
            <w:pPr>
              <w:pStyle w:val="TAL"/>
              <w:rPr>
                <w:lang w:eastAsia="zh-CN"/>
              </w:rPr>
            </w:pPr>
            <w:r w:rsidRPr="00E46FA1">
              <w:rPr>
                <w:lang w:eastAsia="zh-CN"/>
              </w:rPr>
              <w:t xml:space="preserve">The reception quality level </w:t>
            </w:r>
          </w:p>
        </w:tc>
      </w:tr>
      <w:tr w:rsidR="003B5679" w:rsidRPr="00ED7869" w14:paraId="53DCD941" w14:textId="77777777" w:rsidTr="00EF6320">
        <w:trPr>
          <w:jc w:val="center"/>
        </w:trPr>
        <w:tc>
          <w:tcPr>
            <w:tcW w:w="2880" w:type="dxa"/>
            <w:tcBorders>
              <w:top w:val="single" w:sz="4" w:space="0" w:color="000000"/>
              <w:left w:val="single" w:sz="4" w:space="0" w:color="000000"/>
              <w:bottom w:val="single" w:sz="4" w:space="0" w:color="000000"/>
              <w:right w:val="nil"/>
            </w:tcBorders>
          </w:tcPr>
          <w:p w14:paraId="7592A4D5" w14:textId="77777777" w:rsidR="003B5679" w:rsidRPr="00225B12" w:rsidRDefault="003B5679" w:rsidP="00EF6320">
            <w:pPr>
              <w:pStyle w:val="TAL"/>
              <w:tabs>
                <w:tab w:val="center" w:pos="1332"/>
              </w:tabs>
            </w:pPr>
            <w:r w:rsidRPr="00225B12">
              <w:t>Unicast listening status</w:t>
            </w:r>
          </w:p>
        </w:tc>
        <w:tc>
          <w:tcPr>
            <w:tcW w:w="1440" w:type="dxa"/>
            <w:tcBorders>
              <w:top w:val="single" w:sz="4" w:space="0" w:color="000000"/>
              <w:left w:val="single" w:sz="4" w:space="0" w:color="000000"/>
              <w:bottom w:val="single" w:sz="4" w:space="0" w:color="000000"/>
              <w:right w:val="nil"/>
            </w:tcBorders>
          </w:tcPr>
          <w:p w14:paraId="15CA86DA" w14:textId="77777777" w:rsidR="003B5679" w:rsidRPr="00E46FA1" w:rsidRDefault="003B5679" w:rsidP="00EF6320">
            <w:pPr>
              <w:pStyle w:val="TAL"/>
              <w:rPr>
                <w:lang w:eastAsia="zh-CN"/>
              </w:rPr>
            </w:pPr>
            <w:r w:rsidRPr="00E46FA1">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5A41C42" w14:textId="77777777" w:rsidR="003B5679" w:rsidRPr="00A7571B" w:rsidRDefault="003B5679" w:rsidP="00EF6320">
            <w:pPr>
              <w:pStyle w:val="TAL"/>
              <w:rPr>
                <w:lang w:eastAsia="zh-CN"/>
              </w:rPr>
            </w:pPr>
            <w:r w:rsidRPr="00E46FA1">
              <w:rPr>
                <w:lang w:eastAsia="zh-CN"/>
              </w:rPr>
              <w:t>The unicast listening status associated with the unicast delivery</w:t>
            </w:r>
            <w:r w:rsidRPr="00A7571B">
              <w:rPr>
                <w:lang w:eastAsia="zh-CN"/>
              </w:rPr>
              <w:t>.</w:t>
            </w:r>
          </w:p>
        </w:tc>
      </w:tr>
      <w:tr w:rsidR="003B5679" w:rsidRPr="00ED7869" w14:paraId="1C0D0523" w14:textId="77777777" w:rsidTr="00EF632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A87852D" w14:textId="77777777" w:rsidR="003B5679" w:rsidRPr="00225B12" w:rsidRDefault="003B5679" w:rsidP="00EF6320">
            <w:pPr>
              <w:pStyle w:val="TAN"/>
              <w:rPr>
                <w:lang w:eastAsia="zh-CN"/>
              </w:rPr>
            </w:pPr>
            <w:r w:rsidRPr="00225B12">
              <w:rPr>
                <w:lang w:eastAsia="zh-CN"/>
              </w:rPr>
              <w:t>NOTE:</w:t>
            </w:r>
            <w:r w:rsidRPr="00225B12">
              <w:rPr>
                <w:lang w:eastAsia="zh-CN"/>
              </w:rPr>
              <w:tab/>
              <w:t>The set of quality levels helps service continuity in broadcast scenarios. A reception quality level may help to make an efficient switching decision to unicast delivery. How these levels are used is implementation specific.</w:t>
            </w:r>
          </w:p>
        </w:tc>
      </w:tr>
    </w:tbl>
    <w:p w14:paraId="3A8AD7DF" w14:textId="77777777" w:rsidR="003B5679" w:rsidRPr="00225B12" w:rsidRDefault="003B5679" w:rsidP="003B5679"/>
    <w:p w14:paraId="7B885CC6" w14:textId="77777777" w:rsidR="003B5679" w:rsidRPr="002A594D" w:rsidRDefault="003B5679" w:rsidP="003B5679">
      <w:pPr>
        <w:pStyle w:val="Heading3"/>
      </w:pPr>
      <w:bookmarkStart w:id="630" w:name="_Toc101262521"/>
      <w:r w:rsidRPr="002A594D">
        <w:t>6.19.2</w:t>
      </w:r>
      <w:r w:rsidRPr="002A594D">
        <w:rPr>
          <w:rFonts w:ascii="Calibri" w:hAnsi="Calibri"/>
          <w:sz w:val="22"/>
          <w:szCs w:val="22"/>
          <w:lang w:eastAsia="en-GB"/>
        </w:rPr>
        <w:tab/>
      </w:r>
      <w:r w:rsidRPr="002A594D">
        <w:t>Impacts on existing nodes and functionality</w:t>
      </w:r>
      <w:bookmarkEnd w:id="630"/>
    </w:p>
    <w:p w14:paraId="395C252C" w14:textId="77777777" w:rsidR="003B5679" w:rsidRPr="00E46FA1" w:rsidRDefault="003B5679" w:rsidP="003B5679">
      <w:pPr>
        <w:rPr>
          <w:lang w:eastAsia="zh-CN"/>
        </w:rPr>
      </w:pPr>
      <w:r w:rsidRPr="00E46FA1">
        <w:rPr>
          <w:lang w:eastAsia="zh-CN"/>
        </w:rPr>
        <w:t>MC service client and MC service server need to support the MBS listening status report.</w:t>
      </w:r>
    </w:p>
    <w:p w14:paraId="1F0ACB99" w14:textId="77777777" w:rsidR="003B5679" w:rsidRPr="00A7571B" w:rsidRDefault="003B5679" w:rsidP="003B5679">
      <w:pPr>
        <w:pStyle w:val="Heading3"/>
      </w:pPr>
      <w:bookmarkStart w:id="631" w:name="_Toc101262522"/>
      <w:r w:rsidRPr="00A7571B">
        <w:t>6.19.3</w:t>
      </w:r>
      <w:r w:rsidRPr="00A7571B">
        <w:rPr>
          <w:rFonts w:ascii="Calibri" w:hAnsi="Calibri"/>
          <w:sz w:val="22"/>
          <w:szCs w:val="22"/>
          <w:lang w:eastAsia="en-GB"/>
        </w:rPr>
        <w:tab/>
      </w:r>
      <w:r w:rsidRPr="00A7571B">
        <w:t>Solution evaluation</w:t>
      </w:r>
      <w:bookmarkEnd w:id="631"/>
    </w:p>
    <w:p w14:paraId="7C317269" w14:textId="77777777" w:rsidR="003B5679" w:rsidRPr="00225B12" w:rsidRDefault="003B5679" w:rsidP="003B5679">
      <w:r w:rsidRPr="00225B12">
        <w:rPr>
          <w:noProof/>
          <w:lang w:eastAsia="zh-CN"/>
        </w:rPr>
        <w:t xml:space="preserve">This solution enables </w:t>
      </w:r>
      <w:r w:rsidRPr="00225B12">
        <w:rPr>
          <w:lang w:eastAsia="zh-CN"/>
        </w:rPr>
        <w:t xml:space="preserve">the service continuity when UE is moving out of the broadcast service area and re-enter the broadcast service area again by reporting the broadcast reception quality to the </w:t>
      </w:r>
      <w:r>
        <w:rPr>
          <w:lang w:eastAsia="zh-CN"/>
        </w:rPr>
        <w:t xml:space="preserve">the </w:t>
      </w:r>
      <w:r w:rsidRPr="00225B12">
        <w:rPr>
          <w:noProof/>
          <w:lang w:eastAsia="zh-CN"/>
        </w:rPr>
        <w:t>MC service server. Further the MC service server can determine whether to stop or resume the unicast delivery toward the reported MC service client</w:t>
      </w:r>
      <w:r w:rsidRPr="00225B12">
        <w:t>.</w:t>
      </w:r>
    </w:p>
    <w:p w14:paraId="0FFF3171" w14:textId="77777777" w:rsidR="003B5679" w:rsidRPr="00E46FA1" w:rsidRDefault="003B5679" w:rsidP="003B5679">
      <w:pPr>
        <w:pStyle w:val="Heading2"/>
        <w:rPr>
          <w:rFonts w:ascii="Calibri" w:hAnsi="Calibri"/>
          <w:sz w:val="22"/>
          <w:szCs w:val="22"/>
          <w:lang w:eastAsia="en-GB"/>
        </w:rPr>
      </w:pPr>
      <w:bookmarkStart w:id="632" w:name="_Toc101262523"/>
      <w:r w:rsidRPr="00AB1294">
        <w:t>6.20</w:t>
      </w:r>
      <w:r w:rsidRPr="00AB1294">
        <w:rPr>
          <w:rFonts w:ascii="Calibri" w:hAnsi="Calibri"/>
          <w:sz w:val="22"/>
          <w:szCs w:val="22"/>
          <w:lang w:eastAsia="en-GB"/>
        </w:rPr>
        <w:tab/>
      </w:r>
      <w:r w:rsidRPr="00AB1294">
        <w:t>Soluti</w:t>
      </w:r>
      <w:r w:rsidRPr="00E46FA1">
        <w:t>on 20: Selection of multicast and broadcast service for a group communication</w:t>
      </w:r>
      <w:bookmarkEnd w:id="632"/>
      <w:r w:rsidRPr="00E46FA1">
        <w:t xml:space="preserve"> </w:t>
      </w:r>
    </w:p>
    <w:p w14:paraId="4C1862F0" w14:textId="77777777" w:rsidR="003B5679" w:rsidRPr="00E46FA1" w:rsidRDefault="003B5679" w:rsidP="003B5679">
      <w:pPr>
        <w:pStyle w:val="Heading3"/>
      </w:pPr>
      <w:bookmarkStart w:id="633" w:name="_Toc101262524"/>
      <w:r w:rsidRPr="00E46FA1">
        <w:t>6</w:t>
      </w:r>
      <w:r>
        <w:t>.20</w:t>
      </w:r>
      <w:r w:rsidRPr="00E46FA1">
        <w:t>.1</w:t>
      </w:r>
      <w:r w:rsidRPr="00E46FA1">
        <w:rPr>
          <w:rFonts w:ascii="Calibri" w:hAnsi="Calibri"/>
          <w:sz w:val="22"/>
          <w:szCs w:val="22"/>
          <w:lang w:eastAsia="en-GB"/>
        </w:rPr>
        <w:tab/>
      </w:r>
      <w:r w:rsidRPr="00E46FA1">
        <w:t>Description</w:t>
      </w:r>
      <w:bookmarkEnd w:id="633"/>
    </w:p>
    <w:p w14:paraId="5E987571" w14:textId="77777777" w:rsidR="003B5679" w:rsidRPr="00A7571B" w:rsidRDefault="003B5679" w:rsidP="003B5679">
      <w:pPr>
        <w:rPr>
          <w:i/>
        </w:rPr>
      </w:pPr>
      <w:r w:rsidRPr="00E46FA1">
        <w:rPr>
          <w:lang w:eastAsia="zh-CN"/>
        </w:rPr>
        <w:t>This solution is to address the key issue #13 on</w:t>
      </w:r>
      <w:r w:rsidRPr="00E46FA1">
        <w:rPr>
          <w:i/>
        </w:rPr>
        <w:t xml:space="preserve"> </w:t>
      </w:r>
      <w:r w:rsidRPr="00E46FA1">
        <w:t>how to select the broadcast service or multicast service for a group communication.</w:t>
      </w:r>
    </w:p>
    <w:p w14:paraId="19DE4B3E" w14:textId="77777777" w:rsidR="003B5679" w:rsidRPr="00E46FA1" w:rsidRDefault="003B5679" w:rsidP="003B5679">
      <w:pPr>
        <w:rPr>
          <w:lang w:eastAsia="zh-CN"/>
        </w:rPr>
      </w:pPr>
      <w:r w:rsidRPr="00E46FA1">
        <w:rPr>
          <w:lang w:eastAsia="zh-CN"/>
        </w:rPr>
        <w:t>This solution is based on the transport only mode.</w:t>
      </w:r>
    </w:p>
    <w:p w14:paraId="7FF93F2B" w14:textId="77777777" w:rsidR="003B5679" w:rsidRPr="00E46FA1" w:rsidRDefault="003B5679" w:rsidP="003B5679">
      <w:pPr>
        <w:rPr>
          <w:noProof/>
          <w:lang w:eastAsia="zh-CN"/>
        </w:rPr>
      </w:pPr>
      <w:r w:rsidRPr="00E46FA1">
        <w:rPr>
          <w:noProof/>
          <w:lang w:eastAsia="zh-CN"/>
        </w:rPr>
        <w:t xml:space="preserve">Both the multicast MBS session and broadcast MBS session can be used to enable the </w:t>
      </w:r>
      <w:r>
        <w:rPr>
          <w:noProof/>
          <w:lang w:eastAsia="zh-CN"/>
        </w:rPr>
        <w:t xml:space="preserve">the </w:t>
      </w:r>
      <w:r w:rsidRPr="00E46FA1">
        <w:rPr>
          <w:noProof/>
          <w:lang w:eastAsia="zh-CN"/>
        </w:rPr>
        <w:t>point-to-multipoint tranmission for a group communication. When selecting the multicast and broadcast service for a group communication the following principles is considered:</w:t>
      </w:r>
    </w:p>
    <w:p w14:paraId="17F956ED" w14:textId="77777777" w:rsidR="003B5679" w:rsidRPr="00E46FA1" w:rsidRDefault="003B5679" w:rsidP="003B5679">
      <w:pPr>
        <w:pStyle w:val="B10"/>
        <w:rPr>
          <w:lang w:eastAsia="zh-CN"/>
        </w:rPr>
      </w:pPr>
      <w:r>
        <w:rPr>
          <w:lang w:eastAsia="zh-CN"/>
        </w:rPr>
        <w:t>-</w:t>
      </w:r>
      <w:r>
        <w:rPr>
          <w:lang w:eastAsia="zh-CN"/>
        </w:rPr>
        <w:tab/>
      </w:r>
      <w:r w:rsidRPr="00E46FA1">
        <w:rPr>
          <w:lang w:eastAsia="zh-CN"/>
        </w:rPr>
        <w:t xml:space="preserve">During the group communication lifetime, either the multicast MBS service or the broadcast MBS service is used to enable the </w:t>
      </w:r>
      <w:r w:rsidRPr="00E46FA1">
        <w:rPr>
          <w:noProof/>
          <w:lang w:eastAsia="zh-CN"/>
        </w:rPr>
        <w:t>point-to-multipoint transmission for a group communication.</w:t>
      </w:r>
      <w:r w:rsidRPr="00E46FA1">
        <w:rPr>
          <w:lang w:eastAsia="zh-CN"/>
        </w:rPr>
        <w:t xml:space="preserve"> Both or the dynamic switch between multicast and broadcast session are not supported.</w:t>
      </w:r>
    </w:p>
    <w:p w14:paraId="538870C7" w14:textId="77777777" w:rsidR="003B5679" w:rsidRPr="00E46FA1" w:rsidRDefault="003B5679" w:rsidP="003B5679">
      <w:pPr>
        <w:pStyle w:val="B10"/>
        <w:rPr>
          <w:lang w:eastAsia="zh-CN"/>
        </w:rPr>
      </w:pPr>
      <w:r>
        <w:rPr>
          <w:lang w:eastAsia="zh-CN"/>
        </w:rPr>
        <w:t>-</w:t>
      </w:r>
      <w:r>
        <w:rPr>
          <w:lang w:eastAsia="zh-CN"/>
        </w:rPr>
        <w:tab/>
      </w:r>
      <w:r w:rsidRPr="00E46FA1">
        <w:rPr>
          <w:lang w:eastAsia="zh-CN"/>
        </w:rPr>
        <w:t>For a specific group communication, the selection of multicast MBS session or broadcast MBS session is determined by the MC service server and implementation specific. The following aspect maybe considered: the MC service operator</w:t>
      </w:r>
      <w:r w:rsidRPr="000D3F04">
        <w:rPr>
          <w:lang w:eastAsia="zh-CN"/>
        </w:rPr>
        <w:t>'</w:t>
      </w:r>
      <w:r w:rsidRPr="00E46FA1">
        <w:rPr>
          <w:lang w:eastAsia="zh-CN"/>
        </w:rPr>
        <w:t>s policy, static group configuration e.g., specify the MBS session type to be used in the group configuration data, or dynamically group attributes e.g., group size, service type, group is a broadcast group etc.</w:t>
      </w:r>
    </w:p>
    <w:p w14:paraId="345B625A" w14:textId="77777777" w:rsidR="003B5679" w:rsidRPr="00E46FA1" w:rsidRDefault="003B5679" w:rsidP="003B5679">
      <w:pPr>
        <w:pStyle w:val="B10"/>
        <w:rPr>
          <w:lang w:eastAsia="zh-CN"/>
        </w:rPr>
      </w:pPr>
      <w:r>
        <w:rPr>
          <w:lang w:eastAsia="zh-CN"/>
        </w:rPr>
        <w:t>-</w:t>
      </w:r>
      <w:r>
        <w:rPr>
          <w:lang w:eastAsia="zh-CN"/>
        </w:rPr>
        <w:tab/>
      </w:r>
      <w:r w:rsidRPr="00E46FA1">
        <w:rPr>
          <w:lang w:eastAsia="zh-CN"/>
        </w:rPr>
        <w:t>If multiple selection criteria is used, the precedence shall be specified. For example the order of precedence may be dynamically group attributes, static group configuration, MC service operator</w:t>
      </w:r>
      <w:r w:rsidRPr="000D3F04">
        <w:rPr>
          <w:lang w:eastAsia="zh-CN"/>
        </w:rPr>
        <w:t>'</w:t>
      </w:r>
      <w:r w:rsidRPr="00E46FA1">
        <w:rPr>
          <w:lang w:eastAsia="zh-CN"/>
        </w:rPr>
        <w:t>s policy.</w:t>
      </w:r>
    </w:p>
    <w:p w14:paraId="30D8EB4A" w14:textId="77777777" w:rsidR="003B5679" w:rsidRPr="00E46FA1" w:rsidRDefault="003B5679" w:rsidP="003B5679">
      <w:pPr>
        <w:pStyle w:val="Heading3"/>
      </w:pPr>
      <w:bookmarkStart w:id="634" w:name="_Toc101262525"/>
      <w:r>
        <w:lastRenderedPageBreak/>
        <w:t>6.20</w:t>
      </w:r>
      <w:r w:rsidRPr="00E46FA1">
        <w:t>.2</w:t>
      </w:r>
      <w:r w:rsidRPr="00E46FA1">
        <w:rPr>
          <w:rFonts w:ascii="Calibri" w:hAnsi="Calibri"/>
          <w:sz w:val="22"/>
          <w:szCs w:val="22"/>
          <w:lang w:eastAsia="en-GB"/>
        </w:rPr>
        <w:tab/>
      </w:r>
      <w:r w:rsidRPr="00E46FA1">
        <w:t>Impacts on existing nodes and functionality</w:t>
      </w:r>
      <w:bookmarkEnd w:id="634"/>
    </w:p>
    <w:p w14:paraId="0CC7527F" w14:textId="77777777" w:rsidR="003B5679" w:rsidRPr="00A7571B" w:rsidRDefault="003B5679" w:rsidP="003B5679">
      <w:pPr>
        <w:rPr>
          <w:lang w:eastAsia="zh-CN"/>
        </w:rPr>
      </w:pPr>
      <w:r w:rsidRPr="00A7571B">
        <w:rPr>
          <w:lang w:eastAsia="zh-CN"/>
        </w:rPr>
        <w:t>The MC service server needs to support the selection of multicast or broadcast service for a group communication.</w:t>
      </w:r>
    </w:p>
    <w:p w14:paraId="55B49918" w14:textId="77777777" w:rsidR="003B5679" w:rsidRPr="00F97A94" w:rsidRDefault="003B5679" w:rsidP="003B5679">
      <w:pPr>
        <w:pStyle w:val="Heading3"/>
      </w:pPr>
      <w:bookmarkStart w:id="635" w:name="_Toc101262526"/>
      <w:r w:rsidRPr="00F97A94">
        <w:t>6.20.3</w:t>
      </w:r>
      <w:r w:rsidRPr="00F97A94">
        <w:rPr>
          <w:rFonts w:ascii="Calibri" w:hAnsi="Calibri"/>
          <w:sz w:val="22"/>
          <w:szCs w:val="22"/>
          <w:lang w:eastAsia="en-GB"/>
        </w:rPr>
        <w:tab/>
      </w:r>
      <w:r w:rsidRPr="00F97A94">
        <w:t>Solution evaluation</w:t>
      </w:r>
      <w:bookmarkEnd w:id="635"/>
    </w:p>
    <w:p w14:paraId="0C620816" w14:textId="77777777" w:rsidR="003B5679" w:rsidRPr="00E46FA1" w:rsidRDefault="003B5679" w:rsidP="003B5679">
      <w:r w:rsidRPr="00E46FA1">
        <w:rPr>
          <w:noProof/>
          <w:lang w:eastAsia="zh-CN"/>
        </w:rPr>
        <w:t>This solution provides a mechanism for the MC service server to select the multicast or broadcast service to enable the point-to-multipoint transmission for a group communication</w:t>
      </w:r>
      <w:r w:rsidRPr="00E46FA1">
        <w:t>.</w:t>
      </w:r>
    </w:p>
    <w:p w14:paraId="27DCE9B8" w14:textId="77777777" w:rsidR="003B5679" w:rsidRPr="000E4DC9" w:rsidRDefault="003B5679" w:rsidP="003B5679">
      <w:pPr>
        <w:pStyle w:val="Heading2"/>
        <w:rPr>
          <w:rFonts w:ascii="Calibri" w:hAnsi="Calibri"/>
          <w:sz w:val="22"/>
          <w:szCs w:val="22"/>
          <w:lang w:eastAsia="en-GB"/>
        </w:rPr>
      </w:pPr>
      <w:bookmarkStart w:id="636" w:name="_Toc101262527"/>
      <w:bookmarkStart w:id="637" w:name="_Toc67948106"/>
      <w:r>
        <w:t>6.21</w:t>
      </w:r>
      <w:r w:rsidRPr="000E4DC9">
        <w:rPr>
          <w:rFonts w:ascii="Calibri" w:hAnsi="Calibri"/>
          <w:sz w:val="22"/>
          <w:szCs w:val="22"/>
          <w:lang w:eastAsia="en-GB"/>
        </w:rPr>
        <w:tab/>
      </w:r>
      <w:r>
        <w:t>Solution 21</w:t>
      </w:r>
      <w:r w:rsidRPr="000E4DC9">
        <w:t xml:space="preserve">: </w:t>
      </w:r>
      <w:r w:rsidRPr="00CD5209">
        <w:t xml:space="preserve">Use of </w:t>
      </w:r>
      <w:r>
        <w:t>MBS</w:t>
      </w:r>
      <w:r w:rsidRPr="00CD5209">
        <w:t xml:space="preserve"> transmission</w:t>
      </w:r>
      <w:r>
        <w:t xml:space="preserve"> in MCPTT</w:t>
      </w:r>
      <w:bookmarkEnd w:id="636"/>
      <w:r w:rsidRPr="000E4DC9">
        <w:t xml:space="preserve"> </w:t>
      </w:r>
    </w:p>
    <w:p w14:paraId="60FEF462" w14:textId="77777777" w:rsidR="003B5679" w:rsidRPr="000E4DC9" w:rsidRDefault="003B5679" w:rsidP="003B5679">
      <w:pPr>
        <w:pStyle w:val="Heading3"/>
      </w:pPr>
      <w:bookmarkStart w:id="638" w:name="_Toc101262528"/>
      <w:r>
        <w:t>6.</w:t>
      </w:r>
      <w:r>
        <w:rPr>
          <w:rFonts w:hint="eastAsia"/>
          <w:lang w:eastAsia="zh-CN"/>
        </w:rPr>
        <w:t>21</w:t>
      </w:r>
      <w:r w:rsidRPr="000E4DC9">
        <w:t>.1</w:t>
      </w:r>
      <w:r w:rsidRPr="000E4DC9">
        <w:rPr>
          <w:rFonts w:ascii="Calibri" w:hAnsi="Calibri"/>
          <w:sz w:val="22"/>
          <w:szCs w:val="22"/>
          <w:lang w:eastAsia="en-GB"/>
        </w:rPr>
        <w:tab/>
      </w:r>
      <w:r w:rsidRPr="000E4DC9">
        <w:t>Description</w:t>
      </w:r>
      <w:bookmarkEnd w:id="638"/>
    </w:p>
    <w:p w14:paraId="2FF24AD0" w14:textId="77777777" w:rsidR="003B5679" w:rsidRPr="000E4DC9" w:rsidRDefault="003B5679" w:rsidP="003B5679">
      <w:pPr>
        <w:rPr>
          <w:lang w:eastAsia="zh-CN"/>
        </w:rPr>
      </w:pPr>
      <w:r w:rsidRPr="000E4DC9">
        <w:rPr>
          <w:lang w:eastAsia="zh-CN"/>
        </w:rPr>
        <w:t>This solutio</w:t>
      </w:r>
      <w:r>
        <w:rPr>
          <w:lang w:eastAsia="zh-CN"/>
        </w:rPr>
        <w:t>n is to address the key issue #13</w:t>
      </w:r>
      <w:r w:rsidRPr="000E4DC9">
        <w:rPr>
          <w:lang w:eastAsia="zh-CN"/>
        </w:rPr>
        <w:t xml:space="preserve"> on MC service data delivery over broadcast MBS session</w:t>
      </w:r>
      <w:r>
        <w:rPr>
          <w:lang w:eastAsia="zh-CN"/>
        </w:rPr>
        <w:t xml:space="preserve"> for MCPTT specific aspect.</w:t>
      </w:r>
    </w:p>
    <w:p w14:paraId="7D2CE706" w14:textId="77777777" w:rsidR="003B5679" w:rsidRPr="00E03AC1" w:rsidRDefault="003B5679" w:rsidP="003B5679">
      <w:pPr>
        <w:rPr>
          <w:lang w:val="en-US"/>
        </w:rPr>
      </w:pPr>
      <w:bookmarkStart w:id="639" w:name="_Toc460617050"/>
      <w:bookmarkStart w:id="640" w:name="_Toc460616189"/>
      <w:bookmarkEnd w:id="637"/>
      <w:r>
        <w:rPr>
          <w:lang w:val="en-US"/>
        </w:rPr>
        <w:t>Both the media packets as well as the application layer signaling e.g., floor control messages to the receiving users may be sent via the same MBS session with different MBS QoS flows, or via different MBS sessions.</w:t>
      </w:r>
    </w:p>
    <w:p w14:paraId="3EA7CCBD" w14:textId="77777777" w:rsidR="003B5679" w:rsidRDefault="003B5679" w:rsidP="003B5679">
      <w:pPr>
        <w:rPr>
          <w:lang w:val="en-US"/>
        </w:rPr>
      </w:pPr>
      <w:r>
        <w:t xml:space="preserve">For broadcast MBS sessions, MCPTT may use pre-established broadcast MBS session for the different types of MCPTT group calls. </w:t>
      </w:r>
      <w:r>
        <w:rPr>
          <w:lang w:val="en-US"/>
        </w:rPr>
        <w:t xml:space="preserve">Both pre-arranged group calls and chat group calls can use the </w:t>
      </w:r>
      <w:r>
        <w:rPr>
          <w:lang w:val="en-US" w:eastAsia="zh-CN"/>
        </w:rPr>
        <w:t xml:space="preserve">pre-established broadcast </w:t>
      </w:r>
      <w:r>
        <w:rPr>
          <w:lang w:val="en-US"/>
        </w:rPr>
        <w:t xml:space="preserve">MBS session for distributing the DL data. The broadcast MBS session can be used by any group. </w:t>
      </w:r>
      <w:r w:rsidRPr="003D6BC7">
        <w:rPr>
          <w:lang w:val="en-US"/>
        </w:rPr>
        <w:t>Depending on the capacity of the MBMS bearer, the broadcast MBS session can be used to broadcast one or more group calls in parallel.</w:t>
      </w:r>
      <w:r>
        <w:rPr>
          <w:lang w:val="en-US"/>
        </w:rPr>
        <w:t xml:space="preserve"> For multicast MBS session, a multicast MBS session can be only used by one group at a time. </w:t>
      </w:r>
      <w:r>
        <w:rPr>
          <w:noProof/>
          <w:lang w:eastAsia="ko-KR"/>
        </w:rPr>
        <w:t xml:space="preserve">The MCPTT service shall support the procedure for using pre-established MBS sessions as described in clause </w:t>
      </w:r>
      <w:r w:rsidRPr="00A92665">
        <w:rPr>
          <w:noProof/>
          <w:lang w:eastAsia="ko-KR"/>
        </w:rPr>
        <w:t>6.13</w:t>
      </w:r>
      <w:r>
        <w:rPr>
          <w:noProof/>
          <w:lang w:eastAsia="ko-KR"/>
        </w:rPr>
        <w:t xml:space="preserve"> and 6.15 and the MCPTT-1, MCPTT-6A, MCPTT</w:t>
      </w:r>
      <w:r>
        <w:rPr>
          <w:noProof/>
          <w:lang w:eastAsia="ko-KR"/>
        </w:rPr>
        <w:noBreakHyphen/>
        <w:t>8 and MCPTT-9 reference points as defined in clause 6.8.</w:t>
      </w:r>
    </w:p>
    <w:bookmarkEnd w:id="639"/>
    <w:bookmarkEnd w:id="640"/>
    <w:p w14:paraId="4666365E" w14:textId="77777777" w:rsidR="003B5679" w:rsidRDefault="003B5679" w:rsidP="003B5679">
      <w:pPr>
        <w:rPr>
          <w:lang w:val="en-US"/>
        </w:rPr>
      </w:pPr>
      <w:r>
        <w:t xml:space="preserve">MCPTT may use dynamic MBS session establishment for the different types of MCPTT group calls. </w:t>
      </w:r>
      <w:r>
        <w:rPr>
          <w:lang w:val="en-US"/>
        </w:rPr>
        <w:t>Both pre-arranged group calls and chat group calls can use the dynamic</w:t>
      </w:r>
      <w:r>
        <w:rPr>
          <w:lang w:val="en-US" w:eastAsia="zh-CN"/>
        </w:rPr>
        <w:t xml:space="preserve"> </w:t>
      </w:r>
      <w:r>
        <w:rPr>
          <w:lang w:val="en-US"/>
        </w:rPr>
        <w:t xml:space="preserve">MBS session for distributing the DL data. </w:t>
      </w:r>
      <w:r>
        <w:rPr>
          <w:noProof/>
          <w:lang w:eastAsia="ko-KR"/>
        </w:rPr>
        <w:t>The MCPTT service shall support the procedure for using dynamic MBS sessions as as described in clause 6.12 and 6.14 and the MCPTT-1, MCPTT-6A, MCPTT</w:t>
      </w:r>
      <w:r>
        <w:rPr>
          <w:noProof/>
          <w:lang w:eastAsia="ko-KR"/>
        </w:rPr>
        <w:noBreakHyphen/>
        <w:t>8 and MCPTT-9 reference points as defined in clause 6.8.</w:t>
      </w:r>
    </w:p>
    <w:p w14:paraId="5A408778" w14:textId="77777777" w:rsidR="003B5679" w:rsidRDefault="003B5679" w:rsidP="003B5679">
      <w:pPr>
        <w:rPr>
          <w:lang w:eastAsia="zh-CN"/>
        </w:rPr>
      </w:pPr>
      <w:r>
        <w:t xml:space="preserve">When using the procedures for pre-established or dynamic MBS session establishment for MCPTT, the </w:t>
      </w:r>
      <w:r>
        <w:rPr>
          <w:lang w:eastAsia="zh-CN"/>
        </w:rPr>
        <w:t>MCPTT server perform the procedure of call connect and disconnect over MBS session as defined in clause 6.21.2 at the group communication session establishment phase.</w:t>
      </w:r>
    </w:p>
    <w:p w14:paraId="7899DFD5" w14:textId="77777777" w:rsidR="003B5679" w:rsidRDefault="003B5679" w:rsidP="003B5679">
      <w:pPr>
        <w:pStyle w:val="Heading3"/>
        <w:rPr>
          <w:lang w:val="en-US"/>
        </w:rPr>
      </w:pPr>
      <w:bookmarkStart w:id="641" w:name="_Toc67948113"/>
      <w:bookmarkStart w:id="642" w:name="_Toc460617053"/>
      <w:bookmarkStart w:id="643" w:name="_Toc460616192"/>
      <w:bookmarkStart w:id="644" w:name="_Toc101262529"/>
      <w:r>
        <w:rPr>
          <w:lang w:val="en-US"/>
        </w:rPr>
        <w:t>6.21.2</w:t>
      </w:r>
      <w:r>
        <w:rPr>
          <w:lang w:val="en-US"/>
        </w:rPr>
        <w:tab/>
        <w:t>Call connect and disconnect over MB</w:t>
      </w:r>
      <w:bookmarkEnd w:id="641"/>
      <w:bookmarkEnd w:id="642"/>
      <w:bookmarkEnd w:id="643"/>
      <w:r>
        <w:rPr>
          <w:lang w:val="en-US"/>
        </w:rPr>
        <w:t>S session procedures</w:t>
      </w:r>
      <w:bookmarkEnd w:id="644"/>
    </w:p>
    <w:p w14:paraId="422CD508" w14:textId="77777777" w:rsidR="003B5679" w:rsidRDefault="003B5679" w:rsidP="003B5679">
      <w:pPr>
        <w:pStyle w:val="Heading4"/>
        <w:rPr>
          <w:lang w:val="en-US"/>
        </w:rPr>
      </w:pPr>
      <w:bookmarkStart w:id="645" w:name="_Toc67948114"/>
      <w:bookmarkStart w:id="646" w:name="_Toc460617054"/>
      <w:bookmarkStart w:id="647" w:name="_Toc460616193"/>
      <w:bookmarkStart w:id="648" w:name="_Toc101262530"/>
      <w:r>
        <w:rPr>
          <w:lang w:val="en-US"/>
        </w:rPr>
        <w:t>6.21.2.1</w:t>
      </w:r>
      <w:r>
        <w:rPr>
          <w:lang w:val="en-US"/>
        </w:rPr>
        <w:tab/>
        <w:t>General</w:t>
      </w:r>
      <w:bookmarkEnd w:id="645"/>
      <w:bookmarkEnd w:id="646"/>
      <w:bookmarkEnd w:id="647"/>
      <w:bookmarkEnd w:id="648"/>
    </w:p>
    <w:p w14:paraId="4CF5680D" w14:textId="77777777" w:rsidR="003B5679" w:rsidRDefault="003B5679" w:rsidP="003B5679">
      <w:pPr>
        <w:rPr>
          <w:lang w:val="en-US"/>
        </w:rPr>
      </w:pPr>
      <w:r>
        <w:rPr>
          <w:lang w:val="en-US"/>
        </w:rPr>
        <w:t xml:space="preserve">MBS session can be used for MCPTT group calls. One MBS session may be not permanently associated to one specific group or group call. </w:t>
      </w:r>
      <w:r>
        <w:rPr>
          <w:rFonts w:eastAsia="Malgun Gothic"/>
          <w:lang w:val="en-US" w:eastAsia="ko-KR"/>
        </w:rPr>
        <w:t>Before sending media packets of a group call over MBS session, the MCPTT server shall send the association information between group call and the MBS session.</w:t>
      </w:r>
      <w:r>
        <w:rPr>
          <w:lang w:val="en-US"/>
        </w:rPr>
        <w:t xml:space="preserve"> The group call setup procedure indicates the media stream within one MBS session that is used for the specific group call. When the group call over the MBS session is finished, this temporary association information of an MCPTT group call to specific resources on a MBS session is undone. </w:t>
      </w:r>
      <w:r>
        <w:t>The procedure in figure 6.21.2.1-1 requires that the group session is setup before the media transmission start. This eliminates the need for the receiving clients to continuously use a unicast bearer.</w:t>
      </w:r>
      <w:r>
        <w:rPr>
          <w:lang w:val="en-US"/>
        </w:rPr>
        <w:t xml:space="preserve"> Prior to this the MBS session is activated and announced to the MCPTT clients.</w:t>
      </w:r>
    </w:p>
    <w:p w14:paraId="7DA593E2" w14:textId="77777777" w:rsidR="003B5679" w:rsidRDefault="003B5679" w:rsidP="003B5679">
      <w:pPr>
        <w:pStyle w:val="Heading4"/>
        <w:rPr>
          <w:lang w:val="en-US"/>
        </w:rPr>
      </w:pPr>
      <w:bookmarkStart w:id="649" w:name="_Toc67948115"/>
      <w:bookmarkStart w:id="650" w:name="_Toc460617055"/>
      <w:bookmarkStart w:id="651" w:name="_Toc460616194"/>
      <w:bookmarkStart w:id="652" w:name="_Toc101262531"/>
      <w:r>
        <w:rPr>
          <w:lang w:val="en-US"/>
        </w:rPr>
        <w:t>6.21</w:t>
      </w:r>
      <w:r>
        <w:rPr>
          <w:rFonts w:hint="eastAsia"/>
          <w:lang w:val="en-US" w:eastAsia="zh-CN"/>
        </w:rPr>
        <w:t>.</w:t>
      </w:r>
      <w:r>
        <w:rPr>
          <w:lang w:val="en-US" w:eastAsia="zh-CN"/>
        </w:rPr>
        <w:t>2</w:t>
      </w:r>
      <w:r>
        <w:rPr>
          <w:lang w:val="en-US"/>
        </w:rPr>
        <w:t>.2</w:t>
      </w:r>
      <w:r>
        <w:rPr>
          <w:lang w:val="en-US"/>
        </w:rPr>
        <w:tab/>
        <w:t>Procedure</w:t>
      </w:r>
      <w:bookmarkEnd w:id="649"/>
      <w:bookmarkEnd w:id="650"/>
      <w:bookmarkEnd w:id="651"/>
      <w:bookmarkEnd w:id="652"/>
    </w:p>
    <w:p w14:paraId="54274B26" w14:textId="77777777" w:rsidR="003B5679" w:rsidRDefault="003B5679" w:rsidP="003B5679">
      <w:pPr>
        <w:pStyle w:val="Heading5"/>
        <w:rPr>
          <w:lang w:val="en-US"/>
        </w:rPr>
      </w:pPr>
      <w:bookmarkStart w:id="653" w:name="_Toc67948116"/>
      <w:bookmarkStart w:id="654" w:name="_Toc460617056"/>
      <w:bookmarkStart w:id="655" w:name="_Toc460616195"/>
      <w:bookmarkStart w:id="656" w:name="_Toc101262532"/>
      <w:r>
        <w:rPr>
          <w:lang w:val="en-US"/>
        </w:rPr>
        <w:t>6.21.2.2.1</w:t>
      </w:r>
      <w:r>
        <w:rPr>
          <w:lang w:val="en-US"/>
        </w:rPr>
        <w:tab/>
        <w:t xml:space="preserve">Group call connect over </w:t>
      </w:r>
      <w:bookmarkEnd w:id="653"/>
      <w:bookmarkEnd w:id="654"/>
      <w:bookmarkEnd w:id="655"/>
      <w:r>
        <w:rPr>
          <w:lang w:val="en-US"/>
        </w:rPr>
        <w:t>MBS session</w:t>
      </w:r>
      <w:bookmarkEnd w:id="656"/>
    </w:p>
    <w:p w14:paraId="027AC900" w14:textId="77777777" w:rsidR="003B5679" w:rsidRDefault="003B5679" w:rsidP="003B5679">
      <w:pPr>
        <w:rPr>
          <w:lang w:val="en-US"/>
        </w:rPr>
      </w:pPr>
      <w:r>
        <w:rPr>
          <w:lang w:val="en-US"/>
        </w:rPr>
        <w:t>In figure 6.21.2.2</w:t>
      </w:r>
      <w:r>
        <w:rPr>
          <w:lang w:val="en-US" w:eastAsia="zh-CN"/>
        </w:rPr>
        <w:t>.1</w:t>
      </w:r>
      <w:r>
        <w:rPr>
          <w:lang w:val="en-US"/>
        </w:rPr>
        <w:t>-1 the MCPTT client 1 is the client that initiate an MCPTT chat group call and also the transmitting client. MCPTT client 1 may, but does not have to be in a broadcast service area if the MBS session is broadcast MBS session. The MCPTT client 2 to MCPTT client N represents MCPTT clients receiving the MCPTT call over an MBS session. There may be other receiving clients over unicast delivery or over this MBS session, however they are not illustrated in this figure.</w:t>
      </w:r>
    </w:p>
    <w:p w14:paraId="3B7DB076" w14:textId="77777777" w:rsidR="003B5679" w:rsidRDefault="003B5679" w:rsidP="003B5679">
      <w:r>
        <w:lastRenderedPageBreak/>
        <w:t>The same procedure as for chat group call can also be applied for pre-arranged calls. However, that requires that the pre-arranged sessions are already active. If a pre-arranged group session is initiated the use of pre-established sessions are required.</w:t>
      </w:r>
    </w:p>
    <w:p w14:paraId="5FE75FD5" w14:textId="77777777" w:rsidR="003B5679" w:rsidRDefault="003B5679" w:rsidP="003B5679">
      <w:pPr>
        <w:rPr>
          <w:lang w:val="en-US"/>
        </w:rPr>
      </w:pPr>
      <w:r>
        <w:rPr>
          <w:lang w:val="en-US"/>
        </w:rPr>
        <w:t xml:space="preserve">Pre-conditions: </w:t>
      </w:r>
    </w:p>
    <w:p w14:paraId="4A544B5D" w14:textId="77777777" w:rsidR="003B5679" w:rsidRDefault="003B5679" w:rsidP="003B5679">
      <w:pPr>
        <w:pStyle w:val="B10"/>
        <w:rPr>
          <w:lang w:val="en-US"/>
        </w:rPr>
      </w:pPr>
      <w:r>
        <w:rPr>
          <w:lang w:val="en-US"/>
        </w:rPr>
        <w:t>-</w:t>
      </w:r>
      <w:r>
        <w:rPr>
          <w:lang w:val="en-US"/>
        </w:rPr>
        <w:tab/>
        <w:t xml:space="preserve">The MBS session is already established and announced to the </w:t>
      </w:r>
      <w:r w:rsidRPr="00AE0303">
        <w:rPr>
          <w:lang w:val="en-US"/>
        </w:rPr>
        <w:t>participating</w:t>
      </w:r>
      <w:r>
        <w:rPr>
          <w:lang w:val="en-US"/>
        </w:rPr>
        <w:t xml:space="preserve"> users. For multicast MBS session, the the </w:t>
      </w:r>
      <w:r w:rsidRPr="00AE0303">
        <w:rPr>
          <w:lang w:val="en-US"/>
        </w:rPr>
        <w:t>participating</w:t>
      </w:r>
      <w:r>
        <w:rPr>
          <w:lang w:val="en-US"/>
        </w:rPr>
        <w:t xml:space="preserve"> users have successfully joined the call and notify the MCPTT server. For the broadcast MBS session, the </w:t>
      </w:r>
      <w:r w:rsidRPr="00AE0303">
        <w:rPr>
          <w:lang w:val="en-US"/>
        </w:rPr>
        <w:t>participating</w:t>
      </w:r>
      <w:r>
        <w:rPr>
          <w:lang w:val="en-US"/>
        </w:rPr>
        <w:t xml:space="preserve"> users have notified the listening status to the MCPTT server.</w:t>
      </w:r>
    </w:p>
    <w:p w14:paraId="1EDC1896" w14:textId="77777777" w:rsidR="003B5679" w:rsidRDefault="003B5679" w:rsidP="003B5679">
      <w:pPr>
        <w:pStyle w:val="B10"/>
        <w:rPr>
          <w:lang w:val="en-US"/>
        </w:rPr>
      </w:pPr>
      <w:r>
        <w:rPr>
          <w:lang w:val="en-US"/>
        </w:rPr>
        <w:t>-</w:t>
      </w:r>
      <w:r>
        <w:rPr>
          <w:lang w:val="en-US"/>
        </w:rPr>
        <w:tab/>
        <w:t>All users participating in the MCPTT group call are already affiliated to the group.</w:t>
      </w:r>
    </w:p>
    <w:p w14:paraId="7CA7F83F" w14:textId="77777777" w:rsidR="003B5679" w:rsidRDefault="003B5679" w:rsidP="003B5679">
      <w:pPr>
        <w:pStyle w:val="B10"/>
        <w:rPr>
          <w:lang w:val="en-US"/>
        </w:rPr>
      </w:pPr>
      <w:r>
        <w:rPr>
          <w:lang w:val="en-US"/>
        </w:rPr>
        <w:t>-</w:t>
      </w:r>
      <w:r>
        <w:rPr>
          <w:lang w:val="en-US"/>
        </w:rPr>
        <w:tab/>
        <w:t>All participating users have joined the group session.</w:t>
      </w:r>
    </w:p>
    <w:p w14:paraId="52EB8D36" w14:textId="77777777" w:rsidR="003B5679" w:rsidRDefault="003B5679" w:rsidP="003B5679">
      <w:pPr>
        <w:pStyle w:val="TH"/>
      </w:pPr>
      <w:r>
        <w:t xml:space="preserve"> </w:t>
      </w:r>
      <w:r>
        <w:object w:dxaOrig="6361" w:dyaOrig="5041" w14:anchorId="12D94829">
          <v:shape id="_x0000_i1093" type="#_x0000_t75" style="width:317.95pt;height:252.2pt" o:ole="">
            <v:imagedata r:id="rId147" o:title=""/>
          </v:shape>
          <o:OLEObject Type="Embed" ProgID="Visio.Drawing.15" ShapeID="_x0000_i1093" DrawAspect="Content" ObjectID="_1716576028" r:id="rId148"/>
        </w:object>
      </w:r>
    </w:p>
    <w:p w14:paraId="31952211" w14:textId="77777777" w:rsidR="003B5679" w:rsidRDefault="003B5679" w:rsidP="003B5679">
      <w:pPr>
        <w:pStyle w:val="TF"/>
      </w:pPr>
      <w:r>
        <w:t>Figure 6.21.2.2</w:t>
      </w:r>
      <w:r>
        <w:rPr>
          <w:lang w:eastAsia="zh-CN"/>
        </w:rPr>
        <w:t>.1</w:t>
      </w:r>
      <w:r>
        <w:t>-1: Group call connect on MBS session</w:t>
      </w:r>
    </w:p>
    <w:p w14:paraId="4148AAA9" w14:textId="77777777" w:rsidR="003B5679" w:rsidRDefault="003B5679" w:rsidP="003B5679">
      <w:pPr>
        <w:pStyle w:val="B10"/>
      </w:pPr>
      <w:r>
        <w:t>1.</w:t>
      </w:r>
      <w:r>
        <w:tab/>
        <w:t>MCPTT client 1 initiate the MCPTT group call by sending an initial floor request over a PDU session to the MCPTT server (reference point MCPTT-4).</w:t>
      </w:r>
    </w:p>
    <w:p w14:paraId="1BC7EFFC" w14:textId="77777777" w:rsidR="003B5679" w:rsidRDefault="003B5679" w:rsidP="003B5679">
      <w:pPr>
        <w:pStyle w:val="B10"/>
      </w:pPr>
      <w:r>
        <w:t>2.</w:t>
      </w:r>
      <w:r>
        <w:tab/>
        <w:t xml:space="preserve">The MCPTT server will send a MapGroupToMBSsession message over a previously activated MBS session to all users that will receive the call via the MBS delivery. The MapGroupToMBSsession message includes association information between the group call and MBS session. The MapGroupToMBSsession message includes MCPTT group ID and information about the media stream identifier of the established MBS session and may include the MBS session identifier (e.g., the TMGI) of the MBS session for the DL media. The message is sent over reference point MCPTT-9. </w:t>
      </w:r>
    </w:p>
    <w:p w14:paraId="604E612C" w14:textId="77777777" w:rsidR="003B5679" w:rsidRDefault="003B5679" w:rsidP="003B5679">
      <w:pPr>
        <w:pStyle w:val="B10"/>
      </w:pPr>
      <w:r>
        <w:tab/>
        <w:t xml:space="preserve">If the acknowledgement indication is included in the </w:t>
      </w:r>
      <w:r w:rsidRPr="00ED7869">
        <w:t>MapGroupToMBSsession</w:t>
      </w:r>
      <w:r>
        <w:t>, the MCPTT client(s) may send the acknowledgement message to the MCPTT server.</w:t>
      </w:r>
    </w:p>
    <w:p w14:paraId="39F2D1E4" w14:textId="77777777" w:rsidR="003B5679" w:rsidRDefault="003B5679" w:rsidP="003B5679">
      <w:pPr>
        <w:pStyle w:val="NO"/>
      </w:pPr>
      <w:r>
        <w:t>NOTE 1:</w:t>
      </w:r>
      <w:r>
        <w:tab/>
        <w:t>Step 2 can be deferred until step 4 and the MapGroupToMBSsession message can then be included in the floor taken message.</w:t>
      </w:r>
    </w:p>
    <w:p w14:paraId="336AE9CD" w14:textId="77777777" w:rsidR="003B5679" w:rsidRDefault="003B5679" w:rsidP="003B5679">
      <w:pPr>
        <w:pStyle w:val="B10"/>
      </w:pPr>
      <w:r>
        <w:t>3.</w:t>
      </w:r>
      <w:r>
        <w:tab/>
        <w:t>The MCPTT server grants the right to transmit for MCPTT client 1 and by that sends a floor granted message to the MCPTT client 1. This message is sent over a unicast bearer (reference point MCPTT-4).</w:t>
      </w:r>
    </w:p>
    <w:p w14:paraId="27982C60" w14:textId="77777777" w:rsidR="003B5679" w:rsidRDefault="003B5679" w:rsidP="003B5679">
      <w:pPr>
        <w:pStyle w:val="B10"/>
      </w:pPr>
      <w:r>
        <w:t>4.</w:t>
      </w:r>
      <w:r>
        <w:tab/>
        <w:t>A floor taken message is sent from the MCPTT server to all receiving users. This message includes the MCPTT ID of the transmitting MCPTT client as well as the MCPTT group ID. The message is sent over the MBS session. The message is sent over reference point MCPTT-9.</w:t>
      </w:r>
    </w:p>
    <w:p w14:paraId="13EB1C9E" w14:textId="77777777" w:rsidR="003B5679" w:rsidRDefault="003B5679" w:rsidP="003B5679">
      <w:pPr>
        <w:pStyle w:val="B10"/>
      </w:pPr>
      <w:r>
        <w:t>5.</w:t>
      </w:r>
      <w:r>
        <w:tab/>
        <w:t>The media is sent from MCPTT client 1 to the MCPTT server over unicast bearer and from the MCPTT server to the MCPTT client 2 and MCPTT client 3 over the MBS session.</w:t>
      </w:r>
    </w:p>
    <w:p w14:paraId="3DB5A6A6" w14:textId="77777777" w:rsidR="003B5679" w:rsidRDefault="003B5679" w:rsidP="003B5679">
      <w:pPr>
        <w:pStyle w:val="NO"/>
      </w:pPr>
      <w:r>
        <w:lastRenderedPageBreak/>
        <w:t>NOTE 2:</w:t>
      </w:r>
      <w:r>
        <w:tab/>
        <w:t>Additional floor request messages in the same call will not trigger the MapGroupToMBSsession message to be sent.</w:t>
      </w:r>
    </w:p>
    <w:p w14:paraId="7CC7128E" w14:textId="77777777" w:rsidR="003B5679" w:rsidRDefault="003B5679" w:rsidP="003B5679">
      <w:pPr>
        <w:pStyle w:val="Heading5"/>
        <w:rPr>
          <w:lang w:val="en-US"/>
        </w:rPr>
      </w:pPr>
      <w:bookmarkStart w:id="657" w:name="_Toc67948117"/>
      <w:bookmarkStart w:id="658" w:name="_Toc460617057"/>
      <w:bookmarkStart w:id="659" w:name="_Toc460616196"/>
      <w:bookmarkStart w:id="660" w:name="_Toc101262533"/>
      <w:r>
        <w:rPr>
          <w:lang w:val="en-US"/>
        </w:rPr>
        <w:t>6.21.2.2.2</w:t>
      </w:r>
      <w:r>
        <w:rPr>
          <w:lang w:val="en-US"/>
        </w:rPr>
        <w:tab/>
        <w:t xml:space="preserve">Group call disconnect from </w:t>
      </w:r>
      <w:bookmarkEnd w:id="657"/>
      <w:bookmarkEnd w:id="658"/>
      <w:bookmarkEnd w:id="659"/>
      <w:r>
        <w:rPr>
          <w:lang w:val="en-US"/>
        </w:rPr>
        <w:t>MBS session</w:t>
      </w:r>
      <w:bookmarkEnd w:id="660"/>
    </w:p>
    <w:p w14:paraId="7C1FD322" w14:textId="77777777" w:rsidR="003B5679" w:rsidRDefault="003B5679" w:rsidP="003B5679">
      <w:r>
        <w:rPr>
          <w:lang w:val="en-US"/>
        </w:rPr>
        <w:t>Figure</w:t>
      </w:r>
      <w:r>
        <w:t> </w:t>
      </w:r>
      <w:r>
        <w:rPr>
          <w:lang w:val="en-US"/>
        </w:rPr>
        <w:t>6.21.2.2</w:t>
      </w:r>
      <w:r>
        <w:rPr>
          <w:lang w:val="en-US" w:eastAsia="zh-CN"/>
        </w:rPr>
        <w:t>.2</w:t>
      </w:r>
      <w:r>
        <w:rPr>
          <w:lang w:val="en-US"/>
        </w:rPr>
        <w:t>-</w:t>
      </w:r>
      <w:r>
        <w:rPr>
          <w:lang w:val="en-US" w:eastAsia="zh-CN"/>
        </w:rPr>
        <w:t>1</w:t>
      </w:r>
      <w:r>
        <w:rPr>
          <w:lang w:val="en-US"/>
        </w:rPr>
        <w:t xml:space="preserve"> </w:t>
      </w:r>
      <w:r>
        <w:t>shows the high level procedure where an UnmapGroupFromMBSsession message is sent by the MCPTT server to the MCPTT clients to indicate that the MCPTT group call is being dissociated from the MBS session.</w:t>
      </w:r>
    </w:p>
    <w:p w14:paraId="6BF3C1CD" w14:textId="77777777" w:rsidR="003B5679" w:rsidRDefault="003B5679" w:rsidP="003B5679">
      <w:pPr>
        <w:rPr>
          <w:lang w:val="en-US"/>
        </w:rPr>
      </w:pPr>
      <w:r>
        <w:rPr>
          <w:lang w:val="en-US"/>
        </w:rPr>
        <w:t xml:space="preserve">Pre-conditions: </w:t>
      </w:r>
    </w:p>
    <w:p w14:paraId="015EB875" w14:textId="77777777" w:rsidR="003B5679" w:rsidRDefault="003B5679" w:rsidP="003B5679">
      <w:pPr>
        <w:pStyle w:val="B10"/>
        <w:rPr>
          <w:lang w:val="en-US"/>
        </w:rPr>
      </w:pPr>
      <w:r>
        <w:rPr>
          <w:lang w:val="en-US"/>
        </w:rPr>
        <w:t>-</w:t>
      </w:r>
      <w:r>
        <w:rPr>
          <w:lang w:val="en-US"/>
        </w:rPr>
        <w:tab/>
      </w:r>
      <w:r>
        <w:t>An MCPTT group call is ongoing; the DL media is delivered over MBS session to MCPTT client 2 to MCPTT client N.</w:t>
      </w:r>
    </w:p>
    <w:p w14:paraId="29D71208" w14:textId="77777777" w:rsidR="003B5679" w:rsidRDefault="003B5679" w:rsidP="003B5679">
      <w:pPr>
        <w:pStyle w:val="TH"/>
      </w:pPr>
      <w:r>
        <w:object w:dxaOrig="6361" w:dyaOrig="4465" w14:anchorId="34B20398">
          <v:shape id="_x0000_i1094" type="#_x0000_t75" style="width:317.95pt;height:223.5pt" o:ole="">
            <v:imagedata r:id="rId149" o:title=""/>
          </v:shape>
          <o:OLEObject Type="Embed" ProgID="Visio.Drawing.15" ShapeID="_x0000_i1094" DrawAspect="Content" ObjectID="_1716576029" r:id="rId150"/>
        </w:object>
      </w:r>
    </w:p>
    <w:p w14:paraId="3ADB9938" w14:textId="77777777" w:rsidR="003B5679" w:rsidRDefault="003B5679" w:rsidP="003B5679">
      <w:pPr>
        <w:pStyle w:val="TF"/>
      </w:pPr>
      <w:r>
        <w:t>Figure 6.21.2.2</w:t>
      </w:r>
      <w:r>
        <w:rPr>
          <w:lang w:eastAsia="zh-CN"/>
        </w:rPr>
        <w:t>.2</w:t>
      </w:r>
      <w:r>
        <w:t>-</w:t>
      </w:r>
      <w:r>
        <w:rPr>
          <w:lang w:eastAsia="zh-CN"/>
        </w:rPr>
        <w:t>1</w:t>
      </w:r>
      <w:r>
        <w:t xml:space="preserve">: Group call disconnect from </w:t>
      </w:r>
      <w:r>
        <w:rPr>
          <w:rFonts w:hint="eastAsia"/>
          <w:lang w:eastAsia="zh-CN"/>
        </w:rPr>
        <w:t>MBS</w:t>
      </w:r>
      <w:r>
        <w:t xml:space="preserve"> session</w:t>
      </w:r>
    </w:p>
    <w:p w14:paraId="1591D64C" w14:textId="77777777" w:rsidR="003B5679" w:rsidRDefault="003B5679" w:rsidP="003B5679">
      <w:pPr>
        <w:pStyle w:val="B10"/>
      </w:pPr>
      <w:r>
        <w:t>1.</w:t>
      </w:r>
      <w:r>
        <w:tab/>
        <w:t>MCPTT server has determined to disconnect the call over the MBS session for the MCPTT clients</w:t>
      </w:r>
    </w:p>
    <w:p w14:paraId="16D6CE6B" w14:textId="77777777" w:rsidR="003B5679" w:rsidRDefault="003B5679" w:rsidP="003B5679">
      <w:pPr>
        <w:pStyle w:val="B10"/>
      </w:pPr>
      <w:r>
        <w:t>3.</w:t>
      </w:r>
      <w:r>
        <w:tab/>
        <w:t>An UnmapGroupFromMBSsession message is sent by the MCPTT server to MCPTT client 1 to MCPTT client N on via MBS session.</w:t>
      </w:r>
    </w:p>
    <w:p w14:paraId="49B9AA2C" w14:textId="77777777" w:rsidR="003B5679" w:rsidRDefault="003B5679" w:rsidP="003B5679">
      <w:pPr>
        <w:pStyle w:val="NO"/>
      </w:pPr>
      <w:r>
        <w:t>NOTE 1:</w:t>
      </w:r>
      <w:r>
        <w:tab/>
        <w:t>The UnmapGroupFromMBSsession message can be sent as part of other messages.</w:t>
      </w:r>
    </w:p>
    <w:p w14:paraId="72C248E0" w14:textId="77777777" w:rsidR="003B5679" w:rsidRDefault="003B5679" w:rsidP="003B5679">
      <w:pPr>
        <w:pStyle w:val="Heading4"/>
      </w:pPr>
      <w:bookmarkStart w:id="661" w:name="_Toc67948107"/>
      <w:bookmarkStart w:id="662" w:name="_Toc460617044"/>
      <w:bookmarkStart w:id="663" w:name="_Toc460616183"/>
      <w:bookmarkStart w:id="664" w:name="_Toc433209843"/>
      <w:bookmarkStart w:id="665" w:name="_Toc101262534"/>
      <w:r>
        <w:rPr>
          <w:lang w:val="en-US"/>
        </w:rPr>
        <w:t>6.21.2.3</w:t>
      </w:r>
      <w:r w:rsidRPr="00483BD5">
        <w:rPr>
          <w:lang w:val="en-US"/>
        </w:rPr>
        <w:tab/>
        <w:t xml:space="preserve">Information flows for </w:t>
      </w:r>
      <w:r>
        <w:rPr>
          <w:lang w:val="en-US"/>
        </w:rPr>
        <w:t>MBS</w:t>
      </w:r>
      <w:r w:rsidRPr="00483BD5">
        <w:rPr>
          <w:lang w:val="en-US"/>
        </w:rPr>
        <w:t xml:space="preserve"> </w:t>
      </w:r>
      <w:r>
        <w:rPr>
          <w:lang w:val="en-US"/>
        </w:rPr>
        <w:t>t</w:t>
      </w:r>
      <w:r w:rsidRPr="00483BD5">
        <w:rPr>
          <w:lang w:val="en-US"/>
        </w:rPr>
        <w:t>ransmission</w:t>
      </w:r>
      <w:bookmarkEnd w:id="661"/>
      <w:bookmarkEnd w:id="662"/>
      <w:bookmarkEnd w:id="663"/>
      <w:bookmarkEnd w:id="664"/>
      <w:bookmarkEnd w:id="665"/>
    </w:p>
    <w:p w14:paraId="2272B2FC" w14:textId="77777777" w:rsidR="003B5679" w:rsidRDefault="003B5679" w:rsidP="003B5679">
      <w:pPr>
        <w:pStyle w:val="Heading5"/>
        <w:rPr>
          <w:lang w:val="en-US"/>
        </w:rPr>
      </w:pPr>
      <w:bookmarkStart w:id="666" w:name="_Toc67948108"/>
      <w:bookmarkStart w:id="667" w:name="_Toc460617046"/>
      <w:bookmarkStart w:id="668" w:name="_Toc460616185"/>
      <w:bookmarkStart w:id="669" w:name="_Toc101262535"/>
      <w:r>
        <w:rPr>
          <w:lang w:val="en-US"/>
        </w:rPr>
        <w:t>6.21.2.3</w:t>
      </w:r>
      <w:r w:rsidRPr="00483BD5">
        <w:rPr>
          <w:lang w:val="en-US"/>
        </w:rPr>
        <w:t>.1</w:t>
      </w:r>
      <w:r w:rsidRPr="00483BD5">
        <w:rPr>
          <w:lang w:val="en-US"/>
        </w:rPr>
        <w:tab/>
        <w:t>MapGroupTo</w:t>
      </w:r>
      <w:bookmarkEnd w:id="666"/>
      <w:bookmarkEnd w:id="667"/>
      <w:bookmarkEnd w:id="668"/>
      <w:r>
        <w:rPr>
          <w:lang w:val="en-US"/>
        </w:rPr>
        <w:t>MBSsession.</w:t>
      </w:r>
      <w:bookmarkEnd w:id="669"/>
    </w:p>
    <w:p w14:paraId="25493FE5" w14:textId="77777777" w:rsidR="003B5679" w:rsidRDefault="003B5679" w:rsidP="003B5679">
      <w:bookmarkStart w:id="670" w:name="_Toc67948109"/>
      <w:bookmarkStart w:id="671" w:name="_Toc460617047"/>
      <w:bookmarkStart w:id="672" w:name="_Toc460616186"/>
      <w:r>
        <w:t xml:space="preserve">Refer to the clause </w:t>
      </w:r>
      <w:r w:rsidRPr="006002F5">
        <w:t>6.16.1.2.2</w:t>
      </w:r>
      <w:r>
        <w:t xml:space="preserve"> with the following clarifications:</w:t>
      </w:r>
    </w:p>
    <w:p w14:paraId="0624FF93" w14:textId="77777777" w:rsidR="003B5679" w:rsidRDefault="003B5679" w:rsidP="003B5679">
      <w:pPr>
        <w:pStyle w:val="B10"/>
      </w:pPr>
      <w:r>
        <w:t>-</w:t>
      </w:r>
      <w:r>
        <w:tab/>
        <w:t>The MC service client is the MCPTT client;</w:t>
      </w:r>
    </w:p>
    <w:p w14:paraId="546D5389" w14:textId="77777777" w:rsidR="003B5679" w:rsidRDefault="003B5679" w:rsidP="003B5679">
      <w:pPr>
        <w:pStyle w:val="B10"/>
      </w:pPr>
      <w:r>
        <w:t>-</w:t>
      </w:r>
      <w:r>
        <w:tab/>
        <w:t>The MC service server is the MCPTT server; and</w:t>
      </w:r>
    </w:p>
    <w:p w14:paraId="012AA443" w14:textId="77777777" w:rsidR="003B5679" w:rsidRDefault="003B5679" w:rsidP="003B5679">
      <w:pPr>
        <w:pStyle w:val="B10"/>
      </w:pPr>
      <w:r>
        <w:t>-</w:t>
      </w:r>
      <w:r>
        <w:tab/>
        <w:t>The MC service group ID is the MCPTT group ID.</w:t>
      </w:r>
    </w:p>
    <w:p w14:paraId="5BEC4A9F" w14:textId="77777777" w:rsidR="003B5679" w:rsidRPr="00483BD5" w:rsidRDefault="003B5679" w:rsidP="003B5679">
      <w:pPr>
        <w:pStyle w:val="Heading5"/>
        <w:rPr>
          <w:lang w:val="en-US"/>
        </w:rPr>
      </w:pPr>
      <w:bookmarkStart w:id="673" w:name="_Toc101262536"/>
      <w:r>
        <w:rPr>
          <w:lang w:val="en-US"/>
        </w:rPr>
        <w:t>6.21.2.3</w:t>
      </w:r>
      <w:r w:rsidRPr="00483BD5">
        <w:rPr>
          <w:lang w:val="en-US"/>
        </w:rPr>
        <w:t>.2</w:t>
      </w:r>
      <w:r w:rsidRPr="00483BD5">
        <w:rPr>
          <w:lang w:val="en-US"/>
        </w:rPr>
        <w:tab/>
        <w:t>UnmapGroupFrom</w:t>
      </w:r>
      <w:bookmarkEnd w:id="670"/>
      <w:bookmarkEnd w:id="671"/>
      <w:bookmarkEnd w:id="672"/>
      <w:r>
        <w:rPr>
          <w:lang w:val="en-US"/>
        </w:rPr>
        <w:t>MBSsession</w:t>
      </w:r>
      <w:bookmarkEnd w:id="673"/>
    </w:p>
    <w:p w14:paraId="12F79D04" w14:textId="77777777" w:rsidR="003B5679" w:rsidRDefault="003B5679" w:rsidP="003B5679">
      <w:r>
        <w:t>Table 6.21</w:t>
      </w:r>
      <w:r w:rsidRPr="0029184A">
        <w:t>.2.3.2</w:t>
      </w:r>
      <w:r>
        <w:rPr>
          <w:lang w:eastAsia="zh-CN"/>
        </w:rPr>
        <w:t>-1</w:t>
      </w:r>
      <w:r>
        <w:t xml:space="preserve"> describes the information flow to disconnect a MCPTT group call from a MBS session. It is sent from the MCPTT server to the MCPTT client.</w:t>
      </w:r>
    </w:p>
    <w:p w14:paraId="404F6CEF" w14:textId="77777777" w:rsidR="003B5679" w:rsidRDefault="003B5679" w:rsidP="003B5679">
      <w:pPr>
        <w:pStyle w:val="TH"/>
        <w:rPr>
          <w:lang w:val="en-US"/>
        </w:rPr>
      </w:pPr>
      <w:r>
        <w:lastRenderedPageBreak/>
        <w:t>Table 6.21</w:t>
      </w:r>
      <w:r w:rsidRPr="0029184A">
        <w:t>.2.3.2</w:t>
      </w:r>
      <w:r>
        <w:t>-</w:t>
      </w:r>
      <w:r>
        <w:rPr>
          <w:lang w:eastAsia="zh-CN"/>
        </w:rPr>
        <w:t>1</w:t>
      </w:r>
      <w:r>
        <w:t>: UnmapGroupFromMBSsession</w:t>
      </w:r>
    </w:p>
    <w:tbl>
      <w:tblPr>
        <w:tblW w:w="0" w:type="dxa"/>
        <w:jc w:val="center"/>
        <w:tblLayout w:type="fixed"/>
        <w:tblLook w:val="04A0" w:firstRow="1" w:lastRow="0" w:firstColumn="1" w:lastColumn="0" w:noHBand="0" w:noVBand="1"/>
      </w:tblPr>
      <w:tblGrid>
        <w:gridCol w:w="2880"/>
        <w:gridCol w:w="1440"/>
        <w:gridCol w:w="4320"/>
      </w:tblGrid>
      <w:tr w:rsidR="003B5679" w14:paraId="044E7E4A"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4212D56E"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792B72C"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28A0780" w14:textId="77777777" w:rsidR="003B5679" w:rsidRDefault="003B5679" w:rsidP="00EF6320">
            <w:pPr>
              <w:pStyle w:val="TAH"/>
            </w:pPr>
            <w:r>
              <w:t>Description</w:t>
            </w:r>
          </w:p>
        </w:tc>
      </w:tr>
      <w:tr w:rsidR="003B5679" w14:paraId="6A3D4E48"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24F869F" w14:textId="77777777" w:rsidR="003B5679" w:rsidRDefault="003B5679" w:rsidP="00EF6320">
            <w:pPr>
              <w:pStyle w:val="TAL"/>
            </w:pPr>
            <w:r>
              <w:t>MCPTT group ID</w:t>
            </w:r>
          </w:p>
        </w:tc>
        <w:tc>
          <w:tcPr>
            <w:tcW w:w="1440" w:type="dxa"/>
            <w:tcBorders>
              <w:top w:val="single" w:sz="4" w:space="0" w:color="000000"/>
              <w:left w:val="single" w:sz="4" w:space="0" w:color="000000"/>
              <w:bottom w:val="single" w:sz="4" w:space="0" w:color="000000"/>
              <w:right w:val="nil"/>
            </w:tcBorders>
            <w:hideMark/>
          </w:tcPr>
          <w:p w14:paraId="4FEC52E6"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835279C" w14:textId="77777777" w:rsidR="003B5679" w:rsidRDefault="003B5679" w:rsidP="00EF6320">
            <w:pPr>
              <w:pStyle w:val="TAL"/>
            </w:pPr>
            <w:r>
              <w:t>This element identifies the MCPTT group which will no longer use the MBS session.</w:t>
            </w:r>
          </w:p>
        </w:tc>
      </w:tr>
      <w:tr w:rsidR="003B5679" w14:paraId="43671742" w14:textId="77777777" w:rsidTr="00EF6320">
        <w:trPr>
          <w:jc w:val="center"/>
        </w:trPr>
        <w:tc>
          <w:tcPr>
            <w:tcW w:w="2880" w:type="dxa"/>
            <w:tcBorders>
              <w:top w:val="single" w:sz="4" w:space="0" w:color="000000"/>
              <w:left w:val="single" w:sz="4" w:space="0" w:color="000000"/>
              <w:bottom w:val="single" w:sz="4" w:space="0" w:color="000000"/>
              <w:right w:val="nil"/>
            </w:tcBorders>
          </w:tcPr>
          <w:p w14:paraId="4CF10C5A" w14:textId="77777777" w:rsidR="003B5679" w:rsidRPr="00B1317F" w:rsidRDefault="003B5679" w:rsidP="00EF6320">
            <w:pPr>
              <w:pStyle w:val="TAL"/>
              <w:rPr>
                <w:lang w:val="en-US"/>
              </w:rPr>
            </w:pPr>
            <w:r>
              <w:rPr>
                <w:lang w:val="en-US"/>
              </w:rPr>
              <w:t>MBS session ID</w:t>
            </w:r>
          </w:p>
        </w:tc>
        <w:tc>
          <w:tcPr>
            <w:tcW w:w="1440" w:type="dxa"/>
            <w:tcBorders>
              <w:top w:val="single" w:sz="4" w:space="0" w:color="000000"/>
              <w:left w:val="single" w:sz="4" w:space="0" w:color="000000"/>
              <w:bottom w:val="single" w:sz="4" w:space="0" w:color="000000"/>
              <w:right w:val="nil"/>
            </w:tcBorders>
          </w:tcPr>
          <w:p w14:paraId="5673BD9F"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313E704D" w14:textId="77777777" w:rsidR="003B5679" w:rsidRDefault="003B5679" w:rsidP="00EF6320">
            <w:pPr>
              <w:pStyle w:val="TAL"/>
            </w:pPr>
            <w:r>
              <w:t>Indicates the MBS session which the group call is disconnected from</w:t>
            </w:r>
          </w:p>
        </w:tc>
      </w:tr>
    </w:tbl>
    <w:p w14:paraId="64F41E49" w14:textId="77777777" w:rsidR="003B5679" w:rsidRDefault="003B5679" w:rsidP="003B5679"/>
    <w:p w14:paraId="043AB229" w14:textId="77777777" w:rsidR="003B5679" w:rsidRPr="000E4DC9" w:rsidRDefault="003B5679" w:rsidP="003B5679">
      <w:pPr>
        <w:pStyle w:val="Heading5"/>
      </w:pPr>
      <w:bookmarkStart w:id="674" w:name="_Toc101262537"/>
      <w:r w:rsidRPr="000E4DC9">
        <w:t>6.</w:t>
      </w:r>
      <w:r>
        <w:t>21</w:t>
      </w:r>
      <w:r w:rsidRPr="000E4DC9">
        <w:t>.</w:t>
      </w:r>
      <w:r>
        <w:t>2.3</w:t>
      </w:r>
      <w:r w:rsidRPr="000E4DC9">
        <w:t>.</w:t>
      </w:r>
      <w:r>
        <w:t>3</w:t>
      </w:r>
      <w:r w:rsidRPr="000E4DC9">
        <w:tab/>
        <w:t>MapGroupToMBSsession</w:t>
      </w:r>
      <w:r>
        <w:t xml:space="preserve"> ACK</w:t>
      </w:r>
      <w:bookmarkEnd w:id="674"/>
    </w:p>
    <w:p w14:paraId="5AD187FD" w14:textId="77777777" w:rsidR="003B5679" w:rsidRDefault="003B5679" w:rsidP="003B5679">
      <w:r>
        <w:t xml:space="preserve">Refer to the clause </w:t>
      </w:r>
      <w:r w:rsidRPr="006002F5">
        <w:t>6.16.1.2.2</w:t>
      </w:r>
      <w:r>
        <w:t xml:space="preserve"> with the following clarifications:</w:t>
      </w:r>
    </w:p>
    <w:p w14:paraId="335ADE7C" w14:textId="77777777" w:rsidR="003B5679" w:rsidRDefault="003B5679" w:rsidP="003B5679">
      <w:pPr>
        <w:pStyle w:val="B10"/>
      </w:pPr>
      <w:r>
        <w:t>-</w:t>
      </w:r>
      <w:r>
        <w:tab/>
        <w:t>The MC service client is the MCPTT client;</w:t>
      </w:r>
    </w:p>
    <w:p w14:paraId="40161244" w14:textId="77777777" w:rsidR="003B5679" w:rsidRDefault="003B5679" w:rsidP="003B5679">
      <w:pPr>
        <w:pStyle w:val="B10"/>
      </w:pPr>
      <w:r>
        <w:t>-</w:t>
      </w:r>
      <w:r>
        <w:tab/>
        <w:t>The MC service server is the MCPTT server; and</w:t>
      </w:r>
    </w:p>
    <w:p w14:paraId="29C77EAA" w14:textId="77777777" w:rsidR="003B5679" w:rsidRDefault="003B5679" w:rsidP="003B5679">
      <w:pPr>
        <w:pStyle w:val="B10"/>
      </w:pPr>
      <w:r>
        <w:t>-</w:t>
      </w:r>
      <w:r>
        <w:tab/>
        <w:t>The MC service group ID is the MCPTT group ID.</w:t>
      </w:r>
    </w:p>
    <w:p w14:paraId="65530FEE" w14:textId="77777777" w:rsidR="003B5679" w:rsidRPr="000E4DC9" w:rsidRDefault="003B5679" w:rsidP="003B5679">
      <w:pPr>
        <w:pStyle w:val="Heading2"/>
        <w:rPr>
          <w:rFonts w:ascii="Calibri" w:hAnsi="Calibri"/>
          <w:sz w:val="22"/>
          <w:szCs w:val="22"/>
          <w:lang w:eastAsia="en-GB"/>
        </w:rPr>
      </w:pPr>
      <w:bookmarkStart w:id="675" w:name="_Toc101262538"/>
      <w:r>
        <w:t>6.22</w:t>
      </w:r>
      <w:r w:rsidRPr="000E4DC9">
        <w:rPr>
          <w:rFonts w:ascii="Calibri" w:hAnsi="Calibri"/>
          <w:sz w:val="22"/>
          <w:szCs w:val="22"/>
          <w:lang w:eastAsia="en-GB"/>
        </w:rPr>
        <w:tab/>
      </w:r>
      <w:r>
        <w:t xml:space="preserve">Solution </w:t>
      </w:r>
      <w:r>
        <w:rPr>
          <w:lang w:eastAsia="zh-CN"/>
        </w:rPr>
        <w:t>22</w:t>
      </w:r>
      <w:r w:rsidRPr="000E4DC9">
        <w:t xml:space="preserve">: </w:t>
      </w:r>
      <w:r w:rsidRPr="00CD5209">
        <w:t xml:space="preserve">Use of </w:t>
      </w:r>
      <w:r>
        <w:t>MBS</w:t>
      </w:r>
      <w:r w:rsidRPr="00CD5209">
        <w:t xml:space="preserve"> transmission</w:t>
      </w:r>
      <w:r>
        <w:t xml:space="preserve"> in MCVideo</w:t>
      </w:r>
      <w:bookmarkEnd w:id="675"/>
      <w:r w:rsidRPr="000E4DC9">
        <w:t xml:space="preserve"> </w:t>
      </w:r>
    </w:p>
    <w:p w14:paraId="3E9704F0" w14:textId="77777777" w:rsidR="003B5679" w:rsidRPr="000E4DC9" w:rsidRDefault="003B5679" w:rsidP="003B5679">
      <w:pPr>
        <w:pStyle w:val="Heading3"/>
      </w:pPr>
      <w:bookmarkStart w:id="676" w:name="_Toc101262539"/>
      <w:r>
        <w:t>6.22</w:t>
      </w:r>
      <w:r w:rsidRPr="000E4DC9">
        <w:t>.1</w:t>
      </w:r>
      <w:r w:rsidRPr="000E4DC9">
        <w:rPr>
          <w:rFonts w:ascii="Calibri" w:hAnsi="Calibri"/>
          <w:sz w:val="22"/>
          <w:szCs w:val="22"/>
          <w:lang w:eastAsia="en-GB"/>
        </w:rPr>
        <w:tab/>
      </w:r>
      <w:r w:rsidRPr="000E4DC9">
        <w:t>Description</w:t>
      </w:r>
      <w:bookmarkEnd w:id="676"/>
    </w:p>
    <w:p w14:paraId="42A53F1B" w14:textId="77777777" w:rsidR="003B5679" w:rsidRPr="000E4DC9" w:rsidRDefault="003B5679" w:rsidP="003B5679">
      <w:pPr>
        <w:rPr>
          <w:lang w:eastAsia="zh-CN"/>
        </w:rPr>
      </w:pPr>
      <w:r w:rsidRPr="000E4DC9">
        <w:rPr>
          <w:lang w:eastAsia="zh-CN"/>
        </w:rPr>
        <w:t>This solutio</w:t>
      </w:r>
      <w:r>
        <w:rPr>
          <w:lang w:eastAsia="zh-CN"/>
        </w:rPr>
        <w:t>n is to address the key issue #13</w:t>
      </w:r>
      <w:r w:rsidRPr="000E4DC9">
        <w:rPr>
          <w:lang w:eastAsia="zh-CN"/>
        </w:rPr>
        <w:t xml:space="preserve"> on MC service data delivery over broadcast MBS session</w:t>
      </w:r>
      <w:r>
        <w:rPr>
          <w:lang w:eastAsia="zh-CN"/>
        </w:rPr>
        <w:t xml:space="preserve"> for MCVideo specific aspect.</w:t>
      </w:r>
    </w:p>
    <w:p w14:paraId="5872D96E" w14:textId="77777777" w:rsidR="003B5679" w:rsidRPr="00E03AC1" w:rsidRDefault="003B5679" w:rsidP="003B5679">
      <w:pPr>
        <w:rPr>
          <w:lang w:val="en-US"/>
        </w:rPr>
      </w:pPr>
      <w:r>
        <w:rPr>
          <w:lang w:val="en-US"/>
        </w:rPr>
        <w:t>Both the media packets as well as the application layer signaling e.g., floor control messages to the receiving users may be sent via the same MBS session with different MBS QoS flows, or via different MBS sessions.</w:t>
      </w:r>
    </w:p>
    <w:p w14:paraId="490C3D02" w14:textId="77777777" w:rsidR="003B5679" w:rsidRDefault="003B5679" w:rsidP="003B5679">
      <w:pPr>
        <w:rPr>
          <w:lang w:val="en-US"/>
        </w:rPr>
      </w:pPr>
      <w:r>
        <w:t xml:space="preserve">For broadcast MBS sessions, MCVideo may use pre-established broadcast MBS session for the different types of MCPTT group calls. </w:t>
      </w:r>
      <w:r>
        <w:rPr>
          <w:lang w:val="en-US"/>
        </w:rPr>
        <w:t xml:space="preserve">Both pre-arranged group calls and chat group calls can use the </w:t>
      </w:r>
      <w:r>
        <w:rPr>
          <w:lang w:val="en-US" w:eastAsia="zh-CN"/>
        </w:rPr>
        <w:t xml:space="preserve">pre-established broadcast </w:t>
      </w:r>
      <w:r>
        <w:rPr>
          <w:lang w:val="en-US"/>
        </w:rPr>
        <w:t xml:space="preserve">MBS session for distributing the DL data. The broadcast MBS session can be used by any MCVideo group. </w:t>
      </w:r>
      <w:r w:rsidRPr="003D6BC7">
        <w:rPr>
          <w:lang w:val="en-US"/>
        </w:rPr>
        <w:t>Depending on the capacity of the MBMS bearer, the broadcast MBS session can be used to broadcast one or more group calls in parallel.</w:t>
      </w:r>
      <w:r>
        <w:rPr>
          <w:lang w:val="en-US"/>
        </w:rPr>
        <w:t xml:space="preserve"> For multicast MBS session, a multicast MBS session can be only used by one MCVideo group at a time. </w:t>
      </w:r>
      <w:r>
        <w:rPr>
          <w:noProof/>
          <w:lang w:eastAsia="ko-KR"/>
        </w:rPr>
        <w:t xml:space="preserve">The MCVideo service shall support the procedure for using pre-established MBS sessions as described in clause </w:t>
      </w:r>
      <w:r w:rsidRPr="00A92665">
        <w:rPr>
          <w:noProof/>
          <w:lang w:eastAsia="ko-KR"/>
        </w:rPr>
        <w:t>6.13</w:t>
      </w:r>
      <w:r>
        <w:rPr>
          <w:noProof/>
          <w:lang w:eastAsia="ko-KR"/>
        </w:rPr>
        <w:t xml:space="preserve"> and 6.15 and the MCVideo-1, MCVideo-6A, MCVideo</w:t>
      </w:r>
      <w:r>
        <w:rPr>
          <w:noProof/>
          <w:lang w:eastAsia="ko-KR"/>
        </w:rPr>
        <w:noBreakHyphen/>
        <w:t>8 and MCVideo-9 reference points as defined in clause 6.8.</w:t>
      </w:r>
    </w:p>
    <w:p w14:paraId="758D4CB7" w14:textId="77777777" w:rsidR="003B5679" w:rsidRDefault="003B5679" w:rsidP="003B5679">
      <w:pPr>
        <w:rPr>
          <w:lang w:val="en-US"/>
        </w:rPr>
      </w:pPr>
      <w:r>
        <w:t xml:space="preserve">MCVideo may use dynamic MBS session establishment for the different types of MCVideo group calls. </w:t>
      </w:r>
      <w:r>
        <w:rPr>
          <w:lang w:val="en-US"/>
        </w:rPr>
        <w:t>Both pre-arranged group calls and chat group calls can use the dynamic</w:t>
      </w:r>
      <w:r>
        <w:rPr>
          <w:lang w:val="en-US" w:eastAsia="zh-CN"/>
        </w:rPr>
        <w:t xml:space="preserve"> </w:t>
      </w:r>
      <w:r>
        <w:rPr>
          <w:lang w:val="en-US"/>
        </w:rPr>
        <w:t xml:space="preserve">MBS session for distributing the DL data. </w:t>
      </w:r>
      <w:r>
        <w:rPr>
          <w:noProof/>
          <w:lang w:eastAsia="ko-KR"/>
        </w:rPr>
        <w:t>The MCVideo service shall support the procedure for using dynamic MBS sessions as as described in clause 6.12 and 6.14 and the MCVideo-1, MCVideo-6A, MCVideo</w:t>
      </w:r>
      <w:r>
        <w:rPr>
          <w:noProof/>
          <w:lang w:eastAsia="ko-KR"/>
        </w:rPr>
        <w:noBreakHyphen/>
        <w:t>8 and MCVideo-9 reference points as defined in clause 6.8.</w:t>
      </w:r>
    </w:p>
    <w:p w14:paraId="48C50443" w14:textId="77777777" w:rsidR="003B5679" w:rsidRDefault="003B5679" w:rsidP="003B5679">
      <w:pPr>
        <w:rPr>
          <w:lang w:eastAsia="zh-CN"/>
        </w:rPr>
      </w:pPr>
      <w:r>
        <w:t xml:space="preserve">When using the procedures for pre-established or dynamic MBS session establishment for MCVideo, the </w:t>
      </w:r>
      <w:r>
        <w:rPr>
          <w:lang w:eastAsia="zh-CN"/>
        </w:rPr>
        <w:t>MCVideo server perform the procedure of call connect and disconnect over MBS session as defined in clause 6.22.2 at the group communication session establishment step.</w:t>
      </w:r>
    </w:p>
    <w:p w14:paraId="49415AE0" w14:textId="77777777" w:rsidR="003B5679" w:rsidRDefault="003B5679" w:rsidP="003B5679">
      <w:pPr>
        <w:pStyle w:val="Heading3"/>
        <w:rPr>
          <w:lang w:val="en-US"/>
        </w:rPr>
      </w:pPr>
      <w:bookmarkStart w:id="677" w:name="_Toc101262540"/>
      <w:r>
        <w:rPr>
          <w:lang w:val="en-US"/>
        </w:rPr>
        <w:t>6.22.2</w:t>
      </w:r>
      <w:r>
        <w:rPr>
          <w:lang w:val="en-US"/>
        </w:rPr>
        <w:tab/>
        <w:t>Call connect and disconnect over MBS session procedures</w:t>
      </w:r>
      <w:bookmarkEnd w:id="677"/>
    </w:p>
    <w:p w14:paraId="6B4829BA" w14:textId="77777777" w:rsidR="003B5679" w:rsidRDefault="003B5679" w:rsidP="003B5679">
      <w:pPr>
        <w:pStyle w:val="Heading4"/>
        <w:rPr>
          <w:lang w:val="en-US"/>
        </w:rPr>
      </w:pPr>
      <w:bookmarkStart w:id="678" w:name="_Toc101262541"/>
      <w:r>
        <w:rPr>
          <w:lang w:val="en-US"/>
        </w:rPr>
        <w:t>6.22.2.1</w:t>
      </w:r>
      <w:r>
        <w:rPr>
          <w:lang w:val="en-US"/>
        </w:rPr>
        <w:tab/>
        <w:t>General</w:t>
      </w:r>
      <w:bookmarkEnd w:id="678"/>
    </w:p>
    <w:p w14:paraId="4A75A30E" w14:textId="77777777" w:rsidR="003B5679" w:rsidRDefault="003B5679" w:rsidP="003B5679">
      <w:pPr>
        <w:rPr>
          <w:lang w:val="en-US"/>
        </w:rPr>
      </w:pPr>
      <w:r>
        <w:rPr>
          <w:lang w:val="en-US"/>
        </w:rPr>
        <w:t xml:space="preserve">MBS session can be used for MCVideo group calls. One MBS session may be not permanently associated to one specific group or group call. </w:t>
      </w:r>
      <w:r>
        <w:rPr>
          <w:rFonts w:eastAsia="Malgun Gothic"/>
          <w:lang w:val="en-US" w:eastAsia="ko-KR"/>
        </w:rPr>
        <w:t>Before sending media packets of a group call over MBS session, the MCVideo server shall send the association information between group call and the MBS session.</w:t>
      </w:r>
      <w:r>
        <w:rPr>
          <w:lang w:val="en-US"/>
        </w:rPr>
        <w:t xml:space="preserve"> The group call setup procedure indicates the media stream within one MBS session that is used for the specific group call. When the group call over the MBS session is finished, this temporary association information of an MCVideo group call to specific resources on a MBS session is undone. </w:t>
      </w:r>
      <w:r>
        <w:t>The procedure in figure 6.22.2.1-1 requires that the group session is setup before the media transmission start. This eliminates the need for the receiving clients to continuously use a unicast bearer.</w:t>
      </w:r>
      <w:r>
        <w:rPr>
          <w:lang w:val="en-US"/>
        </w:rPr>
        <w:t xml:space="preserve"> Prior to this the MBS session is activated and announced to the MCVideo clients.</w:t>
      </w:r>
    </w:p>
    <w:p w14:paraId="1DFD2BE0" w14:textId="77777777" w:rsidR="003B5679" w:rsidRDefault="003B5679" w:rsidP="003B5679">
      <w:pPr>
        <w:pStyle w:val="Heading4"/>
        <w:rPr>
          <w:lang w:val="en-US"/>
        </w:rPr>
      </w:pPr>
      <w:bookmarkStart w:id="679" w:name="_Toc101262542"/>
      <w:r>
        <w:rPr>
          <w:lang w:val="en-US"/>
        </w:rPr>
        <w:lastRenderedPageBreak/>
        <w:t>6.22</w:t>
      </w:r>
      <w:r>
        <w:rPr>
          <w:rFonts w:hint="eastAsia"/>
          <w:lang w:val="en-US" w:eastAsia="zh-CN"/>
        </w:rPr>
        <w:t>.</w:t>
      </w:r>
      <w:r>
        <w:rPr>
          <w:lang w:val="en-US" w:eastAsia="zh-CN"/>
        </w:rPr>
        <w:t>2</w:t>
      </w:r>
      <w:r>
        <w:rPr>
          <w:lang w:val="en-US"/>
        </w:rPr>
        <w:t>.2</w:t>
      </w:r>
      <w:r>
        <w:rPr>
          <w:lang w:val="en-US"/>
        </w:rPr>
        <w:tab/>
        <w:t>Procedure</w:t>
      </w:r>
      <w:bookmarkEnd w:id="679"/>
    </w:p>
    <w:p w14:paraId="1488F769" w14:textId="77777777" w:rsidR="003B5679" w:rsidRDefault="003B5679" w:rsidP="003B5679">
      <w:pPr>
        <w:pStyle w:val="Heading5"/>
        <w:rPr>
          <w:lang w:val="en-US"/>
        </w:rPr>
      </w:pPr>
      <w:bookmarkStart w:id="680" w:name="_Toc101262543"/>
      <w:r>
        <w:rPr>
          <w:lang w:val="en-US"/>
        </w:rPr>
        <w:t>6.22.2.2.1</w:t>
      </w:r>
      <w:r>
        <w:rPr>
          <w:lang w:val="en-US"/>
        </w:rPr>
        <w:tab/>
        <w:t>Group call connect over MBS session</w:t>
      </w:r>
      <w:bookmarkEnd w:id="680"/>
    </w:p>
    <w:p w14:paraId="6588321C" w14:textId="77777777" w:rsidR="003B5679" w:rsidRDefault="003B5679" w:rsidP="003B5679">
      <w:pPr>
        <w:rPr>
          <w:lang w:val="en-US"/>
        </w:rPr>
      </w:pPr>
      <w:r>
        <w:rPr>
          <w:lang w:val="en-US"/>
        </w:rPr>
        <w:t>In figure 6.22.2.2</w:t>
      </w:r>
      <w:r>
        <w:rPr>
          <w:lang w:val="en-US" w:eastAsia="zh-CN"/>
        </w:rPr>
        <w:t>.1</w:t>
      </w:r>
      <w:r>
        <w:rPr>
          <w:lang w:val="en-US"/>
        </w:rPr>
        <w:t>-1 the MCVideo client 1 is the client that initiate an MCVideo chat group call and also the transmitting client. MCVideo client 1 may, but does not have to be in a broadcast service area if the MBS session is broadcast MBS session. The MCVideo client 2 to MCVideo client N represents MCVideo clients receiving the MCVideo call over an MBS session. There may be other receiving clients over unicast delivery or over this MBS session, however they are not illustrated in this figure.</w:t>
      </w:r>
    </w:p>
    <w:p w14:paraId="34F75A81" w14:textId="77777777" w:rsidR="003B5679" w:rsidRDefault="003B5679" w:rsidP="003B5679">
      <w:r>
        <w:t>The same procedure as for chat group call can also be applied for pre-arranged calls. However that requires that the pre-arranged sessions are already active. If a pre-arranged group session is initiated the use of pre-established sessions are required.</w:t>
      </w:r>
    </w:p>
    <w:p w14:paraId="1057C3C9" w14:textId="77777777" w:rsidR="003B5679" w:rsidRDefault="003B5679" w:rsidP="003B5679">
      <w:pPr>
        <w:rPr>
          <w:lang w:val="en-US"/>
        </w:rPr>
      </w:pPr>
      <w:r>
        <w:rPr>
          <w:lang w:val="en-US"/>
        </w:rPr>
        <w:t xml:space="preserve">Pre-conditions: </w:t>
      </w:r>
    </w:p>
    <w:p w14:paraId="11FE9CFC" w14:textId="77777777" w:rsidR="003B5679" w:rsidRDefault="003B5679" w:rsidP="003B5679">
      <w:pPr>
        <w:pStyle w:val="B10"/>
        <w:rPr>
          <w:lang w:val="en-US"/>
        </w:rPr>
      </w:pPr>
      <w:r>
        <w:rPr>
          <w:lang w:val="en-US"/>
        </w:rPr>
        <w:t>-</w:t>
      </w:r>
      <w:r>
        <w:rPr>
          <w:lang w:val="en-US"/>
        </w:rPr>
        <w:tab/>
        <w:t xml:space="preserve">The MBS session is already established and announced to the </w:t>
      </w:r>
      <w:r w:rsidRPr="00AE0303">
        <w:rPr>
          <w:lang w:val="en-US"/>
        </w:rPr>
        <w:t>participating</w:t>
      </w:r>
      <w:r>
        <w:rPr>
          <w:lang w:val="en-US"/>
        </w:rPr>
        <w:t xml:space="preserve"> users. For multicast MBS session, the the </w:t>
      </w:r>
      <w:r w:rsidRPr="00AE0303">
        <w:rPr>
          <w:lang w:val="en-US"/>
        </w:rPr>
        <w:t>participating</w:t>
      </w:r>
      <w:r>
        <w:rPr>
          <w:lang w:val="en-US"/>
        </w:rPr>
        <w:t xml:space="preserve"> users have successfully joined the call and notify the MCVideo server. For the broadcast MBS session, the </w:t>
      </w:r>
      <w:r w:rsidRPr="00AE0303">
        <w:rPr>
          <w:lang w:val="en-US"/>
        </w:rPr>
        <w:t>participating</w:t>
      </w:r>
      <w:r>
        <w:rPr>
          <w:lang w:val="en-US"/>
        </w:rPr>
        <w:t xml:space="preserve"> users have notified the listening status to the MCVideo server.</w:t>
      </w:r>
    </w:p>
    <w:p w14:paraId="6FD93467" w14:textId="77777777" w:rsidR="003B5679" w:rsidRDefault="003B5679" w:rsidP="003B5679">
      <w:pPr>
        <w:pStyle w:val="B10"/>
        <w:rPr>
          <w:lang w:val="en-US"/>
        </w:rPr>
      </w:pPr>
      <w:r>
        <w:rPr>
          <w:lang w:val="en-US"/>
        </w:rPr>
        <w:t>-</w:t>
      </w:r>
      <w:r>
        <w:rPr>
          <w:lang w:val="en-US"/>
        </w:rPr>
        <w:tab/>
        <w:t>All users participating in the MCVideo group call are already affiliated to the group.</w:t>
      </w:r>
    </w:p>
    <w:p w14:paraId="7ABC50D8" w14:textId="77777777" w:rsidR="003B5679" w:rsidRDefault="003B5679" w:rsidP="003B5679">
      <w:pPr>
        <w:pStyle w:val="B10"/>
        <w:rPr>
          <w:lang w:val="en-US"/>
        </w:rPr>
      </w:pPr>
      <w:r>
        <w:rPr>
          <w:lang w:val="en-US"/>
        </w:rPr>
        <w:t>-</w:t>
      </w:r>
      <w:r>
        <w:rPr>
          <w:lang w:val="en-US"/>
        </w:rPr>
        <w:tab/>
        <w:t>All participating users have joined the group session.</w:t>
      </w:r>
    </w:p>
    <w:p w14:paraId="2576715F" w14:textId="77777777" w:rsidR="003B5679" w:rsidRDefault="003B5679" w:rsidP="003B5679">
      <w:pPr>
        <w:pStyle w:val="TH"/>
      </w:pPr>
      <w:r>
        <w:t xml:space="preserve"> </w:t>
      </w:r>
      <w:r>
        <w:object w:dxaOrig="6361" w:dyaOrig="5821" w14:anchorId="2C40A8A0">
          <v:shape id="_x0000_i1095" type="#_x0000_t75" style="width:317.95pt;height:290.1pt" o:ole="">
            <v:imagedata r:id="rId151" o:title=""/>
          </v:shape>
          <o:OLEObject Type="Embed" ProgID="Visio.Drawing.15" ShapeID="_x0000_i1095" DrawAspect="Content" ObjectID="_1716576030" r:id="rId152"/>
        </w:object>
      </w:r>
    </w:p>
    <w:p w14:paraId="4BE80993" w14:textId="77777777" w:rsidR="003B5679" w:rsidRDefault="003B5679" w:rsidP="003B5679">
      <w:pPr>
        <w:pStyle w:val="TF"/>
      </w:pPr>
      <w:r>
        <w:t>Figure 6.22.2.2</w:t>
      </w:r>
      <w:r>
        <w:rPr>
          <w:lang w:eastAsia="zh-CN"/>
        </w:rPr>
        <w:t>.1</w:t>
      </w:r>
      <w:r>
        <w:t>-1: Group call connect on MBS session</w:t>
      </w:r>
    </w:p>
    <w:p w14:paraId="1FC431DC" w14:textId="77777777" w:rsidR="003B5679" w:rsidRDefault="003B5679" w:rsidP="003B5679">
      <w:pPr>
        <w:pStyle w:val="B10"/>
      </w:pPr>
      <w:r>
        <w:t>1.</w:t>
      </w:r>
      <w:r>
        <w:tab/>
        <w:t>MCVideo client 1 initiate the MCVideo group call by sending an initial transmit media request over a PDU session to the MCVideo server (reference point MCVideo-4).</w:t>
      </w:r>
    </w:p>
    <w:p w14:paraId="44B97626" w14:textId="77777777" w:rsidR="003B5679" w:rsidRDefault="003B5679" w:rsidP="003B5679">
      <w:pPr>
        <w:pStyle w:val="B10"/>
      </w:pPr>
      <w:r>
        <w:t>2.</w:t>
      </w:r>
      <w:r>
        <w:tab/>
        <w:t>The MCVideo server will send a MapGroupToMBSsession message over a previously activated MBS session to all users that will receive the call via the MBS delivery. The MapGroupToMBSsession message includes association information between the group call and MBS session. The MapGroupToMBSsession message includes MCVideo group ID and information about the media stream identifier of the established MBS session and may include the MBS session identifier (e.g., the TMGI) of the MBS session for the DL media. The message is sent over reference point MCVideo-9.</w:t>
      </w:r>
    </w:p>
    <w:p w14:paraId="19F6769C" w14:textId="77777777" w:rsidR="003B5679" w:rsidRDefault="003B5679" w:rsidP="003B5679">
      <w:pPr>
        <w:pStyle w:val="B10"/>
        <w:ind w:firstLine="0"/>
      </w:pPr>
      <w:r>
        <w:lastRenderedPageBreak/>
        <w:t xml:space="preserve">If the acknowledgement indication is included in the </w:t>
      </w:r>
      <w:r w:rsidRPr="00ED7869">
        <w:t>MapGroupToMBSsession</w:t>
      </w:r>
      <w:r>
        <w:t>, the MCPTT client(s) may send the acknowledgement message to the MCPTT server.</w:t>
      </w:r>
    </w:p>
    <w:p w14:paraId="1F30FA3E" w14:textId="77777777" w:rsidR="003B5679" w:rsidRDefault="003B5679" w:rsidP="003B5679">
      <w:pPr>
        <w:pStyle w:val="NO"/>
      </w:pPr>
      <w:r>
        <w:t>NOTE 1:</w:t>
      </w:r>
      <w:r>
        <w:tab/>
        <w:t>Step 2 can be deferred until step 4 and the MapGroupToMBSsession message can then be included in the floor taken message.</w:t>
      </w:r>
    </w:p>
    <w:p w14:paraId="34FCDF83" w14:textId="77777777" w:rsidR="003B5679" w:rsidRDefault="003B5679" w:rsidP="003B5679">
      <w:pPr>
        <w:pStyle w:val="B10"/>
      </w:pPr>
      <w:r>
        <w:t>3.</w:t>
      </w:r>
      <w:r>
        <w:tab/>
        <w:t>The MCVideo server grants the right to transmit for MCVideo client 1 and by that sends a transmit media granted message to the MCVideo client 1. This message is sent over a unicast bearer (reference point MCVideo-4).</w:t>
      </w:r>
    </w:p>
    <w:p w14:paraId="641766E6" w14:textId="77777777" w:rsidR="003B5679" w:rsidRDefault="003B5679" w:rsidP="003B5679">
      <w:pPr>
        <w:pStyle w:val="B10"/>
      </w:pPr>
      <w:r>
        <w:t>4.</w:t>
      </w:r>
      <w:r>
        <w:tab/>
        <w:t>A media transmission notification message is sent from the MCVideo server to all receiving users. This message includes the MCVideo ID of the transmitting MCVideo client as well as the MCVideo group ID. The message is sent over the MBS session. The message is sent over reference point MCVideo-9.</w:t>
      </w:r>
    </w:p>
    <w:p w14:paraId="70D37C3D" w14:textId="77777777" w:rsidR="003B5679" w:rsidRDefault="003B5679" w:rsidP="003B5679">
      <w:pPr>
        <w:pStyle w:val="B10"/>
      </w:pPr>
      <w:r>
        <w:t>5.</w:t>
      </w:r>
      <w:r>
        <w:tab/>
        <w:t>The users of MCVideo clients are informed about the details of video transmission and the video transmitter.</w:t>
      </w:r>
    </w:p>
    <w:p w14:paraId="7C522592" w14:textId="77777777" w:rsidR="003B5679" w:rsidRDefault="003B5679" w:rsidP="003B5679">
      <w:pPr>
        <w:pStyle w:val="B10"/>
      </w:pPr>
      <w:r>
        <w:t>6.</w:t>
      </w:r>
      <w:r>
        <w:tab/>
        <w:t>The MCVideo clients may send a receive media request to the MCVideo server, to indicate the reception of media over the MBMS bearer.</w:t>
      </w:r>
    </w:p>
    <w:p w14:paraId="76784427" w14:textId="77777777" w:rsidR="003B5679" w:rsidRDefault="003B5679" w:rsidP="003B5679">
      <w:pPr>
        <w:pStyle w:val="B10"/>
      </w:pPr>
      <w:r>
        <w:t>7.</w:t>
      </w:r>
      <w:r>
        <w:tab/>
        <w:t xml:space="preserve">MCVideo server accepts the media receive request and sends a receive media response message to MCVideo clients over a MBMS bearer by using reference point MCVideo-9. </w:t>
      </w:r>
    </w:p>
    <w:p w14:paraId="7EDB7E94" w14:textId="77777777" w:rsidR="003B5679" w:rsidRDefault="003B5679" w:rsidP="003B5679">
      <w:pPr>
        <w:pStyle w:val="NO"/>
      </w:pPr>
      <w:r>
        <w:t>NOTE 2:</w:t>
      </w:r>
      <w:r>
        <w:tab/>
        <w:t>The receive media response can also be sent by unicast to the MCVideo clients that request to receive media over the MBMS bearer.</w:t>
      </w:r>
    </w:p>
    <w:p w14:paraId="4594020E" w14:textId="77777777" w:rsidR="003B5679" w:rsidRDefault="003B5679" w:rsidP="003B5679">
      <w:pPr>
        <w:pStyle w:val="NO"/>
      </w:pPr>
      <w:r>
        <w:t>NOTE 3:</w:t>
      </w:r>
      <w:r>
        <w:tab/>
        <w:t>Step 7 and 8 may be omitted when auto-receive transmission mode is used, e.g. for emergency group calls.</w:t>
      </w:r>
    </w:p>
    <w:p w14:paraId="5A1FAA87" w14:textId="77777777" w:rsidR="003B5679" w:rsidRDefault="003B5679" w:rsidP="003B5679">
      <w:pPr>
        <w:pStyle w:val="B10"/>
      </w:pPr>
      <w:r>
        <w:t>8.</w:t>
      </w:r>
      <w:r>
        <w:tab/>
        <w:t>The media is sent from MCVideo client 1 to the MCVideo server over unicast bearer and from the MCVideo server to the MCVideo client 2 and MCVideo client 3 over the MBS session.</w:t>
      </w:r>
    </w:p>
    <w:p w14:paraId="0BDDD5E9" w14:textId="77777777" w:rsidR="003B5679" w:rsidRDefault="003B5679" w:rsidP="003B5679">
      <w:pPr>
        <w:pStyle w:val="NO"/>
      </w:pPr>
      <w:r>
        <w:t>NOTE 4:</w:t>
      </w:r>
      <w:r>
        <w:tab/>
        <w:t>Additional floor request messages in the same call will not trigger the MapGroupToMBSsession message to be sent.</w:t>
      </w:r>
    </w:p>
    <w:p w14:paraId="58640F74" w14:textId="77777777" w:rsidR="003B5679" w:rsidRDefault="003B5679" w:rsidP="003B5679">
      <w:pPr>
        <w:pStyle w:val="Heading5"/>
        <w:rPr>
          <w:lang w:val="en-US"/>
        </w:rPr>
      </w:pPr>
      <w:bookmarkStart w:id="681" w:name="_Toc101262544"/>
      <w:r>
        <w:rPr>
          <w:lang w:val="en-US"/>
        </w:rPr>
        <w:t>6.22.2.2.2</w:t>
      </w:r>
      <w:r>
        <w:rPr>
          <w:lang w:val="en-US"/>
        </w:rPr>
        <w:tab/>
        <w:t>Group call disconnect from MBS session</w:t>
      </w:r>
      <w:bookmarkEnd w:id="681"/>
    </w:p>
    <w:p w14:paraId="11B1BDBE" w14:textId="77777777" w:rsidR="003B5679" w:rsidRDefault="003B5679" w:rsidP="003B5679">
      <w:r>
        <w:rPr>
          <w:lang w:val="en-US"/>
        </w:rPr>
        <w:t>Figure</w:t>
      </w:r>
      <w:r>
        <w:t> </w:t>
      </w:r>
      <w:r>
        <w:rPr>
          <w:lang w:val="en-US"/>
        </w:rPr>
        <w:t>6.22.2.2</w:t>
      </w:r>
      <w:r>
        <w:rPr>
          <w:lang w:val="en-US" w:eastAsia="zh-CN"/>
        </w:rPr>
        <w:t>.2</w:t>
      </w:r>
      <w:r>
        <w:rPr>
          <w:lang w:val="en-US"/>
        </w:rPr>
        <w:t>-</w:t>
      </w:r>
      <w:r>
        <w:rPr>
          <w:lang w:val="en-US" w:eastAsia="zh-CN"/>
        </w:rPr>
        <w:t>1</w:t>
      </w:r>
      <w:r>
        <w:rPr>
          <w:lang w:val="en-US"/>
        </w:rPr>
        <w:t xml:space="preserve"> </w:t>
      </w:r>
      <w:r>
        <w:t>shows the high level procedure where an UnmapGroupFromMBSsession message is sent by the MCVideo server to the MCVideo clients to indicate that the MCVideo group call is being dissociated from the MBS session.</w:t>
      </w:r>
    </w:p>
    <w:p w14:paraId="6AC8EB60" w14:textId="77777777" w:rsidR="003B5679" w:rsidRDefault="003B5679" w:rsidP="003B5679">
      <w:pPr>
        <w:rPr>
          <w:lang w:val="en-US"/>
        </w:rPr>
      </w:pPr>
      <w:r>
        <w:rPr>
          <w:lang w:val="en-US"/>
        </w:rPr>
        <w:t xml:space="preserve">Pre-conditions: </w:t>
      </w:r>
    </w:p>
    <w:p w14:paraId="38FABB69" w14:textId="77777777" w:rsidR="003B5679" w:rsidRDefault="003B5679" w:rsidP="003B5679">
      <w:pPr>
        <w:pStyle w:val="B10"/>
        <w:rPr>
          <w:lang w:val="en-US"/>
        </w:rPr>
      </w:pPr>
      <w:r>
        <w:rPr>
          <w:lang w:val="en-US"/>
        </w:rPr>
        <w:t>-</w:t>
      </w:r>
      <w:r>
        <w:rPr>
          <w:lang w:val="en-US"/>
        </w:rPr>
        <w:tab/>
      </w:r>
      <w:r>
        <w:t>An MCVideo group call is ongoing; the DL media is delivered over MBS session to MCVideo client 2 to MCVideo client N.</w:t>
      </w:r>
    </w:p>
    <w:p w14:paraId="05F4769A" w14:textId="77777777" w:rsidR="003B5679" w:rsidRDefault="003B5679" w:rsidP="003B5679">
      <w:pPr>
        <w:pStyle w:val="TH"/>
      </w:pPr>
      <w:r>
        <w:object w:dxaOrig="6361" w:dyaOrig="4465" w14:anchorId="4791C3C3">
          <v:shape id="_x0000_i1096" type="#_x0000_t75" style="width:317.95pt;height:223.5pt" o:ole="">
            <v:imagedata r:id="rId153" o:title=""/>
          </v:shape>
          <o:OLEObject Type="Embed" ProgID="Visio.Drawing.15" ShapeID="_x0000_i1096" DrawAspect="Content" ObjectID="_1716576031" r:id="rId154"/>
        </w:object>
      </w:r>
    </w:p>
    <w:p w14:paraId="0E76A20D" w14:textId="77777777" w:rsidR="003B5679" w:rsidRDefault="003B5679" w:rsidP="003B5679">
      <w:pPr>
        <w:pStyle w:val="TF"/>
      </w:pPr>
      <w:r>
        <w:t>Figure 6.22.2.2</w:t>
      </w:r>
      <w:r>
        <w:rPr>
          <w:lang w:eastAsia="zh-CN"/>
        </w:rPr>
        <w:t>.2</w:t>
      </w:r>
      <w:r>
        <w:t>-</w:t>
      </w:r>
      <w:r>
        <w:rPr>
          <w:lang w:eastAsia="zh-CN"/>
        </w:rPr>
        <w:t>1</w:t>
      </w:r>
      <w:r>
        <w:t xml:space="preserve">: Group call disconnect from </w:t>
      </w:r>
      <w:r>
        <w:rPr>
          <w:rFonts w:hint="eastAsia"/>
          <w:lang w:eastAsia="zh-CN"/>
        </w:rPr>
        <w:t>MBS</w:t>
      </w:r>
      <w:r>
        <w:t xml:space="preserve"> session</w:t>
      </w:r>
    </w:p>
    <w:p w14:paraId="783397B9" w14:textId="77777777" w:rsidR="003B5679" w:rsidRDefault="003B5679" w:rsidP="003B5679">
      <w:pPr>
        <w:pStyle w:val="B10"/>
      </w:pPr>
      <w:r>
        <w:t>1.</w:t>
      </w:r>
      <w:r>
        <w:tab/>
        <w:t>MCVideo server has determined to disconnect the call over the MBS session for the MCVideo clients</w:t>
      </w:r>
    </w:p>
    <w:p w14:paraId="6E508D97" w14:textId="77777777" w:rsidR="003B5679" w:rsidRDefault="003B5679" w:rsidP="003B5679">
      <w:pPr>
        <w:pStyle w:val="B10"/>
      </w:pPr>
      <w:r>
        <w:t>2.</w:t>
      </w:r>
      <w:r>
        <w:tab/>
        <w:t>An UnmapGroupFromMBSsession message is sent by the MCVideo server to MCVideo client 1 to MCVideo client N on via MBS session.</w:t>
      </w:r>
    </w:p>
    <w:p w14:paraId="2354BD96" w14:textId="77777777" w:rsidR="003B5679" w:rsidRDefault="003B5679" w:rsidP="003B5679">
      <w:pPr>
        <w:pStyle w:val="NO"/>
      </w:pPr>
      <w:r>
        <w:t>NOTE 1:</w:t>
      </w:r>
      <w:r>
        <w:tab/>
        <w:t>The UnmapGroupFromMBSsession message can be sent as part of other messages.</w:t>
      </w:r>
    </w:p>
    <w:p w14:paraId="04F9F458" w14:textId="77777777" w:rsidR="003B5679" w:rsidRDefault="003B5679" w:rsidP="003B5679">
      <w:pPr>
        <w:pStyle w:val="Heading4"/>
      </w:pPr>
      <w:bookmarkStart w:id="682" w:name="_Toc101262545"/>
      <w:r>
        <w:rPr>
          <w:lang w:val="en-US"/>
        </w:rPr>
        <w:t>6.22.2.3</w:t>
      </w:r>
      <w:r w:rsidRPr="00483BD5">
        <w:rPr>
          <w:lang w:val="en-US"/>
        </w:rPr>
        <w:tab/>
        <w:t xml:space="preserve">Information flows for </w:t>
      </w:r>
      <w:r>
        <w:rPr>
          <w:lang w:val="en-US"/>
        </w:rPr>
        <w:t>MBS</w:t>
      </w:r>
      <w:r w:rsidRPr="00483BD5">
        <w:rPr>
          <w:lang w:val="en-US"/>
        </w:rPr>
        <w:t xml:space="preserve"> </w:t>
      </w:r>
      <w:r>
        <w:rPr>
          <w:lang w:val="en-US"/>
        </w:rPr>
        <w:t>t</w:t>
      </w:r>
      <w:r w:rsidRPr="00483BD5">
        <w:rPr>
          <w:lang w:val="en-US"/>
        </w:rPr>
        <w:t>ransmission</w:t>
      </w:r>
      <w:bookmarkEnd w:id="682"/>
    </w:p>
    <w:p w14:paraId="041F8713" w14:textId="77777777" w:rsidR="003B5679" w:rsidRDefault="003B5679" w:rsidP="003B5679">
      <w:pPr>
        <w:pStyle w:val="Heading5"/>
        <w:rPr>
          <w:lang w:val="en-US"/>
        </w:rPr>
      </w:pPr>
      <w:bookmarkStart w:id="683" w:name="_Toc101262546"/>
      <w:r>
        <w:rPr>
          <w:lang w:val="en-US"/>
        </w:rPr>
        <w:t>6.22.2.3</w:t>
      </w:r>
      <w:r w:rsidRPr="00483BD5">
        <w:rPr>
          <w:lang w:val="en-US"/>
        </w:rPr>
        <w:t>.1</w:t>
      </w:r>
      <w:r w:rsidRPr="00483BD5">
        <w:rPr>
          <w:lang w:val="en-US"/>
        </w:rPr>
        <w:tab/>
        <w:t>MapGroupTo</w:t>
      </w:r>
      <w:r>
        <w:rPr>
          <w:lang w:val="en-US"/>
        </w:rPr>
        <w:t>MBSsession.</w:t>
      </w:r>
      <w:bookmarkEnd w:id="683"/>
    </w:p>
    <w:p w14:paraId="488D92BB" w14:textId="77777777" w:rsidR="003B5679" w:rsidRDefault="003B5679" w:rsidP="003B5679">
      <w:r>
        <w:t xml:space="preserve">Refer to the clause </w:t>
      </w:r>
      <w:r w:rsidRPr="006002F5">
        <w:t>6.16.1.2.2</w:t>
      </w:r>
      <w:r>
        <w:t xml:space="preserve"> with the following clarifications:</w:t>
      </w:r>
    </w:p>
    <w:p w14:paraId="7A42FDED" w14:textId="77777777" w:rsidR="003B5679" w:rsidRDefault="003B5679" w:rsidP="003B5679">
      <w:pPr>
        <w:pStyle w:val="B10"/>
      </w:pPr>
      <w:r>
        <w:t>-</w:t>
      </w:r>
      <w:r>
        <w:tab/>
        <w:t>The MC service client is the MCVideo client;</w:t>
      </w:r>
    </w:p>
    <w:p w14:paraId="77145FCF" w14:textId="77777777" w:rsidR="003B5679" w:rsidRDefault="003B5679" w:rsidP="003B5679">
      <w:pPr>
        <w:pStyle w:val="B10"/>
      </w:pPr>
      <w:r>
        <w:t>-</w:t>
      </w:r>
      <w:r>
        <w:tab/>
        <w:t>The MC service server is the MCVideo server; and</w:t>
      </w:r>
    </w:p>
    <w:p w14:paraId="63AC8BFF" w14:textId="77777777" w:rsidR="003B5679" w:rsidRDefault="003B5679" w:rsidP="003B5679">
      <w:pPr>
        <w:pStyle w:val="B10"/>
      </w:pPr>
      <w:r>
        <w:t>-</w:t>
      </w:r>
      <w:r>
        <w:tab/>
        <w:t>The MC service group ID is the MCVideo group ID.</w:t>
      </w:r>
    </w:p>
    <w:p w14:paraId="6D83A2F4" w14:textId="77777777" w:rsidR="003B5679" w:rsidRPr="00483BD5" w:rsidRDefault="003B5679" w:rsidP="003B5679">
      <w:pPr>
        <w:pStyle w:val="Heading5"/>
        <w:rPr>
          <w:lang w:val="en-US"/>
        </w:rPr>
      </w:pPr>
      <w:bookmarkStart w:id="684" w:name="_Toc101262547"/>
      <w:r>
        <w:rPr>
          <w:lang w:val="en-US"/>
        </w:rPr>
        <w:t>6.22.2.3</w:t>
      </w:r>
      <w:r w:rsidRPr="00483BD5">
        <w:rPr>
          <w:lang w:val="en-US"/>
        </w:rPr>
        <w:t>.2</w:t>
      </w:r>
      <w:r w:rsidRPr="00483BD5">
        <w:rPr>
          <w:lang w:val="en-US"/>
        </w:rPr>
        <w:tab/>
        <w:t>UnmapGroupFrom</w:t>
      </w:r>
      <w:r>
        <w:rPr>
          <w:lang w:val="en-US"/>
        </w:rPr>
        <w:t>MBSsession</w:t>
      </w:r>
      <w:bookmarkEnd w:id="684"/>
    </w:p>
    <w:p w14:paraId="6E0F6B5D" w14:textId="77777777" w:rsidR="003B5679" w:rsidRDefault="003B5679" w:rsidP="003B5679">
      <w:r>
        <w:t>Table 6.22</w:t>
      </w:r>
      <w:r w:rsidRPr="0029184A">
        <w:t>.2.3.2</w:t>
      </w:r>
      <w:r>
        <w:rPr>
          <w:lang w:eastAsia="zh-CN"/>
        </w:rPr>
        <w:t>-1</w:t>
      </w:r>
      <w:r>
        <w:t xml:space="preserve"> describes the information flow to disconnect a MCVideo group call from a MBS session. It is sent from the MCVideo server to the MCVideo client.</w:t>
      </w:r>
    </w:p>
    <w:p w14:paraId="6096D162" w14:textId="77777777" w:rsidR="003B5679" w:rsidRDefault="003B5679" w:rsidP="003B5679">
      <w:pPr>
        <w:pStyle w:val="TH"/>
        <w:rPr>
          <w:lang w:val="en-US"/>
        </w:rPr>
      </w:pPr>
      <w:r>
        <w:t>Table </w:t>
      </w:r>
      <w:r w:rsidRPr="0029184A">
        <w:t>6.</w:t>
      </w:r>
      <w:r>
        <w:t>22</w:t>
      </w:r>
      <w:r w:rsidRPr="0029184A">
        <w:t>.2.3.2</w:t>
      </w:r>
      <w:r>
        <w:t>-</w:t>
      </w:r>
      <w:r>
        <w:rPr>
          <w:lang w:eastAsia="zh-CN"/>
        </w:rPr>
        <w:t>1</w:t>
      </w:r>
      <w:r>
        <w:t>: UnmapGroupFromMBSsession</w:t>
      </w:r>
    </w:p>
    <w:tbl>
      <w:tblPr>
        <w:tblW w:w="0" w:type="dxa"/>
        <w:jc w:val="center"/>
        <w:tblLayout w:type="fixed"/>
        <w:tblLook w:val="04A0" w:firstRow="1" w:lastRow="0" w:firstColumn="1" w:lastColumn="0" w:noHBand="0" w:noVBand="1"/>
      </w:tblPr>
      <w:tblGrid>
        <w:gridCol w:w="2880"/>
        <w:gridCol w:w="1440"/>
        <w:gridCol w:w="4320"/>
      </w:tblGrid>
      <w:tr w:rsidR="003B5679" w14:paraId="16425243"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14EB8D85"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BA0F6E4"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92C5EEB" w14:textId="77777777" w:rsidR="003B5679" w:rsidRDefault="003B5679" w:rsidP="00EF6320">
            <w:pPr>
              <w:pStyle w:val="TAH"/>
            </w:pPr>
            <w:r>
              <w:t>Description</w:t>
            </w:r>
          </w:p>
        </w:tc>
      </w:tr>
      <w:tr w:rsidR="003B5679" w14:paraId="5B29D011"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95A959B" w14:textId="77777777" w:rsidR="003B5679" w:rsidRDefault="003B5679" w:rsidP="00EF6320">
            <w:pPr>
              <w:pStyle w:val="TAL"/>
            </w:pPr>
            <w:r>
              <w:t>MCVideo group ID</w:t>
            </w:r>
          </w:p>
        </w:tc>
        <w:tc>
          <w:tcPr>
            <w:tcW w:w="1440" w:type="dxa"/>
            <w:tcBorders>
              <w:top w:val="single" w:sz="4" w:space="0" w:color="000000"/>
              <w:left w:val="single" w:sz="4" w:space="0" w:color="000000"/>
              <w:bottom w:val="single" w:sz="4" w:space="0" w:color="000000"/>
              <w:right w:val="nil"/>
            </w:tcBorders>
            <w:hideMark/>
          </w:tcPr>
          <w:p w14:paraId="732A16CD"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0B998DB" w14:textId="77777777" w:rsidR="003B5679" w:rsidRDefault="003B5679" w:rsidP="00EF6320">
            <w:pPr>
              <w:pStyle w:val="TAL"/>
            </w:pPr>
            <w:r>
              <w:t>This element identifies the MCVideo group which will no longer use the MBS session.</w:t>
            </w:r>
          </w:p>
        </w:tc>
      </w:tr>
      <w:tr w:rsidR="003B5679" w14:paraId="69AED1A4" w14:textId="77777777" w:rsidTr="00EF6320">
        <w:trPr>
          <w:jc w:val="center"/>
        </w:trPr>
        <w:tc>
          <w:tcPr>
            <w:tcW w:w="2880" w:type="dxa"/>
            <w:tcBorders>
              <w:top w:val="single" w:sz="4" w:space="0" w:color="000000"/>
              <w:left w:val="single" w:sz="4" w:space="0" w:color="000000"/>
              <w:bottom w:val="single" w:sz="4" w:space="0" w:color="000000"/>
              <w:right w:val="nil"/>
            </w:tcBorders>
          </w:tcPr>
          <w:p w14:paraId="6E1FF317" w14:textId="77777777" w:rsidR="003B5679" w:rsidRPr="00E03AC1" w:rsidRDefault="003B5679" w:rsidP="00EF6320">
            <w:pPr>
              <w:pStyle w:val="TAL"/>
              <w:rPr>
                <w:lang w:val="en-US"/>
              </w:rPr>
            </w:pPr>
            <w:r>
              <w:rPr>
                <w:lang w:val="en-US"/>
              </w:rPr>
              <w:t>MBS session ID</w:t>
            </w:r>
          </w:p>
        </w:tc>
        <w:tc>
          <w:tcPr>
            <w:tcW w:w="1440" w:type="dxa"/>
            <w:tcBorders>
              <w:top w:val="single" w:sz="4" w:space="0" w:color="000000"/>
              <w:left w:val="single" w:sz="4" w:space="0" w:color="000000"/>
              <w:bottom w:val="single" w:sz="4" w:space="0" w:color="000000"/>
              <w:right w:val="nil"/>
            </w:tcBorders>
          </w:tcPr>
          <w:p w14:paraId="5ABDAE2B"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39CF885B" w14:textId="77777777" w:rsidR="003B5679" w:rsidRDefault="003B5679" w:rsidP="00EF6320">
            <w:pPr>
              <w:pStyle w:val="TAL"/>
            </w:pPr>
            <w:r>
              <w:t>Indicates the MBS session which the group call is disconnected from</w:t>
            </w:r>
          </w:p>
        </w:tc>
      </w:tr>
    </w:tbl>
    <w:p w14:paraId="72AD5E76" w14:textId="77777777" w:rsidR="003B5679" w:rsidRDefault="003B5679" w:rsidP="003B5679"/>
    <w:p w14:paraId="000DC590" w14:textId="77777777" w:rsidR="003B5679" w:rsidRPr="000E4DC9" w:rsidRDefault="003B5679" w:rsidP="003B5679">
      <w:pPr>
        <w:pStyle w:val="Heading5"/>
      </w:pPr>
      <w:bookmarkStart w:id="685" w:name="_Toc101262548"/>
      <w:r w:rsidRPr="000E4DC9">
        <w:t>6.</w:t>
      </w:r>
      <w:r>
        <w:t>22.2</w:t>
      </w:r>
      <w:r w:rsidRPr="000E4DC9">
        <w:t>.</w:t>
      </w:r>
      <w:r>
        <w:t>3</w:t>
      </w:r>
      <w:r w:rsidRPr="000E4DC9">
        <w:t>.</w:t>
      </w:r>
      <w:r>
        <w:t>3</w:t>
      </w:r>
      <w:r w:rsidRPr="000E4DC9">
        <w:tab/>
        <w:t>MapGroupToMBSsession</w:t>
      </w:r>
      <w:r>
        <w:t xml:space="preserve"> ACK</w:t>
      </w:r>
      <w:bookmarkEnd w:id="685"/>
    </w:p>
    <w:p w14:paraId="2B60DFFC" w14:textId="77777777" w:rsidR="003B5679" w:rsidRDefault="003B5679" w:rsidP="003B5679">
      <w:r>
        <w:t xml:space="preserve">Refer to the clause </w:t>
      </w:r>
      <w:r w:rsidRPr="006002F5">
        <w:t>6.16.1.2.2</w:t>
      </w:r>
      <w:r>
        <w:t xml:space="preserve"> with the following clarifications:</w:t>
      </w:r>
    </w:p>
    <w:p w14:paraId="3E7D82A4" w14:textId="77777777" w:rsidR="003B5679" w:rsidRDefault="003B5679" w:rsidP="003B5679">
      <w:pPr>
        <w:pStyle w:val="B10"/>
      </w:pPr>
      <w:r>
        <w:t>-</w:t>
      </w:r>
      <w:r>
        <w:tab/>
        <w:t>The MC service client is the MC</w:t>
      </w:r>
      <w:r>
        <w:rPr>
          <w:rFonts w:hint="eastAsia"/>
          <w:lang w:eastAsia="zh-CN"/>
        </w:rPr>
        <w:t>Video</w:t>
      </w:r>
      <w:r>
        <w:t xml:space="preserve"> client;</w:t>
      </w:r>
    </w:p>
    <w:p w14:paraId="7009A89D" w14:textId="77777777" w:rsidR="003B5679" w:rsidRDefault="003B5679" w:rsidP="003B5679">
      <w:pPr>
        <w:pStyle w:val="B10"/>
      </w:pPr>
      <w:r>
        <w:t>-</w:t>
      </w:r>
      <w:r>
        <w:tab/>
        <w:t>The MC service server is the MC</w:t>
      </w:r>
      <w:r>
        <w:rPr>
          <w:rFonts w:hint="eastAsia"/>
          <w:lang w:eastAsia="zh-CN"/>
        </w:rPr>
        <w:t>Video</w:t>
      </w:r>
      <w:r>
        <w:t xml:space="preserve"> server; and</w:t>
      </w:r>
    </w:p>
    <w:p w14:paraId="3D968379" w14:textId="77777777" w:rsidR="003B5679" w:rsidRDefault="003B5679" w:rsidP="003B5679">
      <w:pPr>
        <w:pStyle w:val="B10"/>
      </w:pPr>
      <w:r>
        <w:lastRenderedPageBreak/>
        <w:t>-</w:t>
      </w:r>
      <w:r>
        <w:tab/>
        <w:t>The MC service group ID is the MC</w:t>
      </w:r>
      <w:r>
        <w:rPr>
          <w:rFonts w:hint="eastAsia"/>
          <w:lang w:eastAsia="zh-CN"/>
        </w:rPr>
        <w:t>Video</w:t>
      </w:r>
      <w:r>
        <w:t xml:space="preserve"> group ID.</w:t>
      </w:r>
    </w:p>
    <w:p w14:paraId="523E9D49" w14:textId="77777777" w:rsidR="003B5679" w:rsidRPr="00AB1294" w:rsidRDefault="003B5679" w:rsidP="003B5679">
      <w:pPr>
        <w:pStyle w:val="Heading2"/>
        <w:rPr>
          <w:rFonts w:ascii="Calibri" w:hAnsi="Calibri"/>
          <w:sz w:val="22"/>
          <w:szCs w:val="22"/>
          <w:lang w:eastAsia="en-GB"/>
        </w:rPr>
      </w:pPr>
      <w:bookmarkStart w:id="686" w:name="_Toc101262549"/>
      <w:r w:rsidRPr="00AB1294">
        <w:t>6.23</w:t>
      </w:r>
      <w:r w:rsidRPr="00AB1294">
        <w:rPr>
          <w:rFonts w:ascii="Calibri" w:hAnsi="Calibri"/>
          <w:sz w:val="22"/>
          <w:szCs w:val="22"/>
          <w:lang w:eastAsia="en-GB"/>
        </w:rPr>
        <w:tab/>
      </w:r>
      <w:r w:rsidRPr="00AB1294">
        <w:t>Solution 23: UE multicast MBS session leave aspects</w:t>
      </w:r>
      <w:bookmarkEnd w:id="686"/>
      <w:r w:rsidRPr="00AB1294">
        <w:t xml:space="preserve"> </w:t>
      </w:r>
    </w:p>
    <w:p w14:paraId="4724DBAD" w14:textId="77777777" w:rsidR="003B5679" w:rsidRPr="00AB1294" w:rsidRDefault="003B5679" w:rsidP="003B5679">
      <w:pPr>
        <w:pStyle w:val="Heading3"/>
      </w:pPr>
      <w:bookmarkStart w:id="687" w:name="_Toc101262550"/>
      <w:r w:rsidRPr="00AB1294">
        <w:t>6.23.1</w:t>
      </w:r>
      <w:r w:rsidRPr="00AB1294">
        <w:rPr>
          <w:rFonts w:ascii="Calibri" w:hAnsi="Calibri"/>
          <w:sz w:val="22"/>
          <w:szCs w:val="22"/>
          <w:lang w:eastAsia="en-GB"/>
        </w:rPr>
        <w:tab/>
      </w:r>
      <w:r w:rsidRPr="00AB1294">
        <w:t>Description</w:t>
      </w:r>
      <w:bookmarkEnd w:id="687"/>
    </w:p>
    <w:p w14:paraId="6C0C53BC" w14:textId="77777777" w:rsidR="003B5679" w:rsidRDefault="003B5679" w:rsidP="003B5679">
      <w:pPr>
        <w:rPr>
          <w:lang w:eastAsia="zh-CN"/>
        </w:rPr>
      </w:pPr>
      <w:r>
        <w:rPr>
          <w:lang w:eastAsia="zh-CN"/>
        </w:rPr>
        <w:t>This solution addresses key issue #13 and focuses on the UE leaving a certain multicast MBS session. The MC service server can request one or several MC service clients to leave the multicast MBS session by indicating its MBS session ID. This can be triggered for example once no further MC media is needed to be delivered to the targeted MC service group, the multicast MBS session is no longer associated to the MC group, or a certain MC service client is no longer authorized to receive data to the associated MC service group. The provided solution is applicable only for multicast MBS sessions. The UE session leave aspects are described in 3GPP TS23.247 [19].</w:t>
      </w:r>
    </w:p>
    <w:p w14:paraId="2FF555F9" w14:textId="77777777" w:rsidR="003B5679" w:rsidRDefault="003B5679" w:rsidP="003B5679">
      <w:pPr>
        <w:pStyle w:val="EditorsNote"/>
        <w:rPr>
          <w:lang w:eastAsia="zh-CN"/>
        </w:rPr>
      </w:pPr>
      <w:r>
        <w:rPr>
          <w:lang w:eastAsia="zh-CN"/>
        </w:rPr>
        <w:t>Editor</w:t>
      </w:r>
      <w:r w:rsidRPr="00AB1294">
        <w:rPr>
          <w:lang w:eastAsia="zh-CN"/>
        </w:rPr>
        <w:t>'</w:t>
      </w:r>
      <w:r>
        <w:rPr>
          <w:lang w:eastAsia="zh-CN"/>
        </w:rPr>
        <w:t>s note: The feasibility of re-assigning multicast MBS session to different groups is FFS, and depends on SA2</w:t>
      </w:r>
      <w:r w:rsidRPr="00AB1294">
        <w:rPr>
          <w:lang w:eastAsia="zh-CN"/>
        </w:rPr>
        <w:t>'</w:t>
      </w:r>
      <w:r>
        <w:rPr>
          <w:lang w:eastAsia="zh-CN"/>
        </w:rPr>
        <w:t xml:space="preserve">s supporting of authorization, multicast MBS session update due to authorization update. </w:t>
      </w:r>
    </w:p>
    <w:p w14:paraId="71F002E7" w14:textId="77777777" w:rsidR="003B5679" w:rsidRDefault="003B5679" w:rsidP="003B5679">
      <w:pPr>
        <w:pStyle w:val="Heading4"/>
        <w:rPr>
          <w:lang w:eastAsia="zh-CN"/>
        </w:rPr>
      </w:pPr>
      <w:bookmarkStart w:id="688" w:name="_Toc101262551"/>
      <w:r>
        <w:rPr>
          <w:lang w:eastAsia="zh-CN"/>
        </w:rPr>
        <w:t>6.23.1.1</w:t>
      </w:r>
      <w:r>
        <w:rPr>
          <w:lang w:eastAsia="zh-CN"/>
        </w:rPr>
        <w:tab/>
      </w:r>
      <w:r w:rsidRPr="005A1053">
        <w:t>Procedure</w:t>
      </w:r>
      <w:bookmarkEnd w:id="688"/>
    </w:p>
    <w:p w14:paraId="1FAC42C5" w14:textId="77777777" w:rsidR="003B5679" w:rsidRDefault="003B5679" w:rsidP="003B5679">
      <w:r>
        <w:t xml:space="preserve">The procedure in figure 6.23.1.1-1 describes how MC service client(s) leaves a certain multicast MBS session. </w:t>
      </w:r>
    </w:p>
    <w:p w14:paraId="2E8A33F1" w14:textId="77777777" w:rsidR="003B5679" w:rsidRDefault="003B5679" w:rsidP="003B5679">
      <w:r>
        <w:t xml:space="preserve">Pre-conditions: </w:t>
      </w:r>
    </w:p>
    <w:p w14:paraId="06F77D1F" w14:textId="77777777" w:rsidR="003B5679" w:rsidRDefault="003B5679" w:rsidP="003B5679">
      <w:pPr>
        <w:pStyle w:val="B10"/>
      </w:pPr>
      <w:r>
        <w:t>-</w:t>
      </w:r>
      <w:r>
        <w:tab/>
        <w:t xml:space="preserve">MC service clients 1 to n are attached to the 5GS, registered and affiliated to the same active MC service group. </w:t>
      </w:r>
    </w:p>
    <w:p w14:paraId="5F87B632" w14:textId="77777777" w:rsidR="003B5679" w:rsidRDefault="003B5679" w:rsidP="003B5679">
      <w:pPr>
        <w:pStyle w:val="B10"/>
        <w:rPr>
          <w:lang w:eastAsia="zh-CN"/>
        </w:rPr>
      </w:pPr>
      <w:r>
        <w:rPr>
          <w:lang w:eastAsia="zh-CN"/>
        </w:rPr>
        <w:t>-</w:t>
      </w:r>
      <w:r>
        <w:rPr>
          <w:lang w:eastAsia="zh-CN"/>
        </w:rPr>
        <w:tab/>
        <w:t>An MBS session is configured to address the corresponding MC service group with certain service requirements and optionally with a certain multicast service area. The session is announced and established for group communication purposes for the MC service group.</w:t>
      </w:r>
    </w:p>
    <w:p w14:paraId="7465953F" w14:textId="77777777" w:rsidR="003B5679" w:rsidRDefault="003B5679" w:rsidP="003B5679">
      <w:pPr>
        <w:pStyle w:val="B10"/>
        <w:rPr>
          <w:lang w:eastAsia="zh-CN"/>
        </w:rPr>
      </w:pPr>
      <w:r>
        <w:t>-</w:t>
      </w:r>
      <w:r>
        <w:tab/>
        <w:t>MC service clients 1 to n have successfully joined the multicast MBS session.</w:t>
      </w:r>
    </w:p>
    <w:p w14:paraId="781B801A" w14:textId="77777777" w:rsidR="003B5679" w:rsidRDefault="003B5679" w:rsidP="003B5679">
      <w:pPr>
        <w:pStyle w:val="TH"/>
      </w:pPr>
      <w:r>
        <w:object w:dxaOrig="8070" w:dyaOrig="5490" w14:anchorId="3E0FEE2D">
          <v:shape id="_x0000_i1097" type="#_x0000_t75" style="width:404.1pt;height:274.7pt" o:ole="">
            <v:imagedata r:id="rId155" o:title=""/>
          </v:shape>
          <o:OLEObject Type="Embed" ProgID="Visio.Drawing.11" ShapeID="_x0000_i1097" DrawAspect="Content" ObjectID="_1716576032" r:id="rId156"/>
        </w:object>
      </w:r>
    </w:p>
    <w:p w14:paraId="520E6D24" w14:textId="77777777" w:rsidR="003B5679" w:rsidRDefault="003B5679" w:rsidP="003B5679">
      <w:pPr>
        <w:pStyle w:val="TF"/>
        <w:rPr>
          <w:lang w:eastAsia="zh-CN"/>
        </w:rPr>
      </w:pPr>
      <w:r>
        <w:t>Figure 6.23.1.1-1: UE multicast MBS session leave</w:t>
      </w:r>
    </w:p>
    <w:p w14:paraId="0E7DD61F" w14:textId="77777777" w:rsidR="003B5679" w:rsidRDefault="003B5679" w:rsidP="003B5679">
      <w:pPr>
        <w:pStyle w:val="B10"/>
        <w:rPr>
          <w:lang w:eastAsia="zh-CN"/>
        </w:rPr>
      </w:pPr>
      <w:r>
        <w:rPr>
          <w:lang w:eastAsia="zh-CN"/>
        </w:rPr>
        <w:t>1.</w:t>
      </w:r>
      <w:r>
        <w:rPr>
          <w:lang w:eastAsia="zh-CN"/>
        </w:rPr>
        <w:tab/>
        <w:t>The MC service server decides that one or several MC service clients receives should leave a certain multicast MBS session. This can be triggered for example once no further MC media is needed to be delivered to the targeted MC service group, the multicast MBS session is no longer associated to the MC group, or a certain MC service client is no longer authorized to receive data to the associated MC service group.</w:t>
      </w:r>
    </w:p>
    <w:p w14:paraId="0C8C2726" w14:textId="77777777" w:rsidR="003B5679" w:rsidRDefault="003B5679" w:rsidP="003B5679">
      <w:pPr>
        <w:pStyle w:val="B10"/>
        <w:rPr>
          <w:lang w:eastAsia="zh-CN"/>
        </w:rPr>
      </w:pPr>
      <w:r>
        <w:rPr>
          <w:lang w:eastAsia="zh-CN"/>
        </w:rPr>
        <w:lastRenderedPageBreak/>
        <w:t>2.</w:t>
      </w:r>
      <w:r>
        <w:rPr>
          <w:lang w:eastAsia="zh-CN"/>
        </w:rPr>
        <w:tab/>
        <w:t>The MC service server sends an MBS session leave request towards the MC service client(s) indicating the multicast MBS session ID.</w:t>
      </w:r>
    </w:p>
    <w:p w14:paraId="77C6A602" w14:textId="77777777" w:rsidR="003B5679" w:rsidRDefault="003B5679" w:rsidP="003B5679">
      <w:pPr>
        <w:pStyle w:val="EditorsNote"/>
        <w:rPr>
          <w:lang w:eastAsia="zh-CN"/>
        </w:rPr>
      </w:pPr>
      <w:r>
        <w:rPr>
          <w:lang w:eastAsia="zh-CN"/>
        </w:rPr>
        <w:t>Editor</w:t>
      </w:r>
      <w:r w:rsidRPr="00AB1294">
        <w:rPr>
          <w:lang w:eastAsia="zh-CN"/>
        </w:rPr>
        <w:t>'</w:t>
      </w:r>
      <w:r>
        <w:rPr>
          <w:lang w:eastAsia="zh-CN"/>
        </w:rPr>
        <w:t>s note: Whether the MBS session leave request can be de-announcement / UnMapGroupToMBSSession /de-affiliation is FFS.</w:t>
      </w:r>
    </w:p>
    <w:p w14:paraId="1ADB8654" w14:textId="77777777" w:rsidR="003B5679" w:rsidRDefault="003B5679" w:rsidP="003B5679">
      <w:pPr>
        <w:pStyle w:val="B10"/>
        <w:rPr>
          <w:lang w:eastAsia="zh-CN"/>
        </w:rPr>
      </w:pPr>
      <w:r>
        <w:rPr>
          <w:lang w:eastAsia="zh-CN"/>
        </w:rPr>
        <w:t>3.</w:t>
      </w:r>
      <w:r>
        <w:rPr>
          <w:lang w:eastAsia="zh-CN"/>
        </w:rPr>
        <w:tab/>
        <w:t xml:space="preserve">The MC service client(s) </w:t>
      </w:r>
      <w:r w:rsidRPr="007818D1">
        <w:t>initiates</w:t>
      </w:r>
      <w:r>
        <w:rPr>
          <w:lang w:eastAsia="zh-CN"/>
        </w:rPr>
        <w:t xml:space="preserve"> an MBS session leave </w:t>
      </w:r>
      <w:r w:rsidRPr="007818D1">
        <w:t>procedure</w:t>
      </w:r>
      <w:r>
        <w:rPr>
          <w:lang w:eastAsia="zh-CN"/>
        </w:rPr>
        <w:t xml:space="preserve"> to leave the indicated MBS session in order to release the respective network resources, as defined in 3GPP TS 23.247 [19].</w:t>
      </w:r>
    </w:p>
    <w:p w14:paraId="72BCF1B2" w14:textId="77777777" w:rsidR="003B5679" w:rsidRDefault="003B5679" w:rsidP="003B5679">
      <w:pPr>
        <w:pStyle w:val="B10"/>
        <w:rPr>
          <w:lang w:eastAsia="zh-CN"/>
        </w:rPr>
      </w:pPr>
      <w:r>
        <w:rPr>
          <w:lang w:eastAsia="zh-CN"/>
        </w:rPr>
        <w:t>4.</w:t>
      </w:r>
      <w:r>
        <w:rPr>
          <w:lang w:eastAsia="zh-CN"/>
        </w:rPr>
        <w:tab/>
        <w:t xml:space="preserve">The MC service client(s) provides a </w:t>
      </w:r>
      <w:r w:rsidRPr="007818D1">
        <w:t>response</w:t>
      </w:r>
      <w:r>
        <w:rPr>
          <w:lang w:eastAsia="zh-CN"/>
        </w:rPr>
        <w:t xml:space="preserve"> to the MC service server indicating that they have left the corresponding multicast MBS session. </w:t>
      </w:r>
    </w:p>
    <w:p w14:paraId="559127CF" w14:textId="77777777" w:rsidR="003B5679" w:rsidRDefault="003B5679" w:rsidP="003B5679">
      <w:pPr>
        <w:pStyle w:val="Heading3"/>
      </w:pPr>
      <w:bookmarkStart w:id="689" w:name="_Toc101262552"/>
      <w:r>
        <w:t>6.23.2</w:t>
      </w:r>
      <w:r>
        <w:rPr>
          <w:rFonts w:ascii="Calibri" w:hAnsi="Calibri"/>
          <w:sz w:val="22"/>
          <w:szCs w:val="22"/>
          <w:lang w:eastAsia="en-GB"/>
        </w:rPr>
        <w:tab/>
      </w:r>
      <w:r>
        <w:t>Impacts on existing nodes and functionality</w:t>
      </w:r>
      <w:bookmarkEnd w:id="689"/>
    </w:p>
    <w:p w14:paraId="3CB10AA3" w14:textId="77777777" w:rsidR="003B5679" w:rsidRDefault="003B5679" w:rsidP="003B5679">
      <w:r>
        <w:t xml:space="preserve">The MC service server and the MC service clients are required to support the different functionalities related to the 5G MBS session, in order to support the MC service group communications over 5G MBS sessions. </w:t>
      </w:r>
    </w:p>
    <w:p w14:paraId="6EF1F244" w14:textId="77777777" w:rsidR="003B5679" w:rsidRDefault="003B5679" w:rsidP="003B5679">
      <w:pPr>
        <w:pStyle w:val="Heading3"/>
      </w:pPr>
      <w:bookmarkStart w:id="690" w:name="_Toc101262553"/>
      <w:r>
        <w:t>6.23.3</w:t>
      </w:r>
      <w:r w:rsidRPr="007818D1">
        <w:tab/>
        <w:t>Solution</w:t>
      </w:r>
      <w:r>
        <w:t xml:space="preserve"> evaluation</w:t>
      </w:r>
      <w:bookmarkEnd w:id="690"/>
    </w:p>
    <w:p w14:paraId="52E81FDA" w14:textId="77777777" w:rsidR="003B5679" w:rsidRDefault="003B5679" w:rsidP="003B5679">
      <w:pPr>
        <w:rPr>
          <w:noProof/>
        </w:rPr>
      </w:pPr>
      <w:r>
        <w:rPr>
          <w:noProof/>
        </w:rPr>
        <w:t>The provided soltuion addresses the UE MBS session leave aspects related to group communication services over 5G MBS multicast sessions. The provided solution is applicable only for multicast MBS sessions and relies on the 5G MBS session specifications and functionalites specified in 3GPP TS 23.247 [19].</w:t>
      </w:r>
    </w:p>
    <w:p w14:paraId="2E1ABF7E" w14:textId="77777777" w:rsidR="003B5679" w:rsidRPr="00AB1294" w:rsidRDefault="003B5679" w:rsidP="003B5679">
      <w:pPr>
        <w:pStyle w:val="Heading2"/>
        <w:rPr>
          <w:rFonts w:ascii="Calibri" w:hAnsi="Calibri"/>
          <w:sz w:val="22"/>
          <w:szCs w:val="22"/>
          <w:lang w:eastAsia="en-GB"/>
        </w:rPr>
      </w:pPr>
      <w:bookmarkStart w:id="691" w:name="_Toc101262554"/>
      <w:r w:rsidRPr="00AB1294">
        <w:t>6.24</w:t>
      </w:r>
      <w:r w:rsidRPr="00AB1294">
        <w:rPr>
          <w:rFonts w:ascii="Calibri" w:hAnsi="Calibri"/>
          <w:sz w:val="22"/>
          <w:szCs w:val="22"/>
          <w:lang w:eastAsia="en-GB"/>
        </w:rPr>
        <w:tab/>
      </w:r>
      <w:r w:rsidRPr="00AB1294">
        <w:t>Solution 24: 5G MBS session release aspects</w:t>
      </w:r>
      <w:bookmarkEnd w:id="691"/>
      <w:r w:rsidRPr="00AB1294">
        <w:t xml:space="preserve"> </w:t>
      </w:r>
    </w:p>
    <w:p w14:paraId="533121AF" w14:textId="77777777" w:rsidR="003B5679" w:rsidRPr="00AB1294" w:rsidRDefault="003B5679" w:rsidP="003B5679">
      <w:pPr>
        <w:pStyle w:val="Heading3"/>
      </w:pPr>
      <w:bookmarkStart w:id="692" w:name="_Toc101262555"/>
      <w:r w:rsidRPr="00AB1294">
        <w:t>6.24.1</w:t>
      </w:r>
      <w:r w:rsidRPr="00AB1294">
        <w:rPr>
          <w:rFonts w:ascii="Calibri" w:hAnsi="Calibri"/>
          <w:sz w:val="22"/>
          <w:szCs w:val="22"/>
          <w:lang w:eastAsia="en-GB"/>
        </w:rPr>
        <w:tab/>
      </w:r>
      <w:r w:rsidRPr="00AB1294">
        <w:t>Description</w:t>
      </w:r>
      <w:bookmarkEnd w:id="692"/>
    </w:p>
    <w:p w14:paraId="1EE61968" w14:textId="77777777" w:rsidR="003B5679" w:rsidRDefault="003B5679" w:rsidP="003B5679">
      <w:pPr>
        <w:rPr>
          <w:lang w:eastAsia="zh-CN"/>
        </w:rPr>
      </w:pPr>
      <w:r>
        <w:rPr>
          <w:lang w:eastAsia="zh-CN"/>
        </w:rPr>
        <w:t xml:space="preserve">This solution addresses key issue #13 and focuses on the MBS session release once no further MC media is needed to be delivered for an active MC service group. The provided solution is applicable to both multicast and broadcast MBS sessions. </w:t>
      </w:r>
    </w:p>
    <w:p w14:paraId="7C6974A8" w14:textId="77777777" w:rsidR="003B5679" w:rsidRDefault="003B5679" w:rsidP="003B5679">
      <w:pPr>
        <w:rPr>
          <w:lang w:eastAsia="zh-CN"/>
        </w:rPr>
      </w:pPr>
      <w:r>
        <w:rPr>
          <w:lang w:eastAsia="zh-CN"/>
        </w:rPr>
        <w:t xml:space="preserve">The MC service server can decide to release a certain MBS session once it is no longer further utilized for the associated MC service group communication, e.g., the MC service group is no longer active, the MC media transmission is over and no further MC data to be delivered. The MBS session release procedure leads to releasing the network resources associated to that MBS session. </w:t>
      </w:r>
    </w:p>
    <w:p w14:paraId="74AD54FA" w14:textId="77777777" w:rsidR="003B5679" w:rsidRDefault="003B5679" w:rsidP="003B5679">
      <w:pPr>
        <w:rPr>
          <w:lang w:eastAsia="zh-CN"/>
        </w:rPr>
      </w:pPr>
      <w:r>
        <w:rPr>
          <w:lang w:eastAsia="zh-CN"/>
        </w:rPr>
        <w:t>To release the MBS session, the MC service server sends an MBS session stop request to the 5GC providing the corresponding MBS session ID. The MBS session release request is sent to the MB-SMF (directly or via NEF/MBSF) when PCC is not used, or towards the PCF when PCC is used. Further details are provided in 3GPP TS 23.247 [19]. Furthermore, the MC service server may remove all the configuration related to the released MBS session (most likely to broadcast MBS sessions) by triggering a TMGI-deallocation procedure towards the 5GC, as described in 3GPP TS 23.247 [19].</w:t>
      </w:r>
    </w:p>
    <w:p w14:paraId="38A1F614" w14:textId="77777777" w:rsidR="003B5679" w:rsidRDefault="003B5679" w:rsidP="003B5679">
      <w:pPr>
        <w:pStyle w:val="Heading4"/>
        <w:rPr>
          <w:lang w:eastAsia="zh-CN"/>
        </w:rPr>
      </w:pPr>
      <w:bookmarkStart w:id="693" w:name="_Toc101262556"/>
      <w:r>
        <w:rPr>
          <w:lang w:eastAsia="zh-CN"/>
        </w:rPr>
        <w:t>6.24.1.1</w:t>
      </w:r>
      <w:r>
        <w:rPr>
          <w:lang w:eastAsia="zh-CN"/>
        </w:rPr>
        <w:tab/>
      </w:r>
      <w:r w:rsidRPr="005A1053">
        <w:t>Procedure</w:t>
      </w:r>
      <w:bookmarkEnd w:id="693"/>
    </w:p>
    <w:p w14:paraId="386A2F76" w14:textId="77777777" w:rsidR="003B5679" w:rsidRDefault="003B5679" w:rsidP="003B5679">
      <w:r>
        <w:t>The procedure in figure 6.24.1.1-1 describes the MBS session release aspects for group communication.</w:t>
      </w:r>
    </w:p>
    <w:p w14:paraId="5CABA5AC" w14:textId="77777777" w:rsidR="003B5679" w:rsidRDefault="003B5679" w:rsidP="003B5679">
      <w:r>
        <w:t xml:space="preserve">Pre-conditions: </w:t>
      </w:r>
    </w:p>
    <w:p w14:paraId="3FFF8F3A" w14:textId="77777777" w:rsidR="003B5679" w:rsidRDefault="003B5679" w:rsidP="003B5679">
      <w:pPr>
        <w:pStyle w:val="B10"/>
      </w:pPr>
      <w:r>
        <w:t>-</w:t>
      </w:r>
      <w:r>
        <w:tab/>
        <w:t xml:space="preserve">MC service clients 1 to n are attached to the 5GS, registered and affiliated to the same active MC service group. </w:t>
      </w:r>
    </w:p>
    <w:p w14:paraId="4A267272" w14:textId="77777777" w:rsidR="003B5679" w:rsidRDefault="003B5679" w:rsidP="003B5679">
      <w:pPr>
        <w:pStyle w:val="B10"/>
        <w:rPr>
          <w:lang w:eastAsia="zh-CN"/>
        </w:rPr>
      </w:pPr>
      <w:r>
        <w:rPr>
          <w:lang w:eastAsia="zh-CN"/>
        </w:rPr>
        <w:t>-</w:t>
      </w:r>
      <w:r>
        <w:rPr>
          <w:lang w:eastAsia="zh-CN"/>
        </w:rPr>
        <w:tab/>
        <w:t>An MBS session is configured to address the corresponding MC service group with certain service requirements and optionally with a certain broadcast/multicast service area. The session is announced and established for group communication purposes for the MC service group.</w:t>
      </w:r>
    </w:p>
    <w:p w14:paraId="4001591B" w14:textId="77777777" w:rsidR="003B5679" w:rsidRDefault="003B5679" w:rsidP="003B5679">
      <w:pPr>
        <w:pStyle w:val="TH"/>
      </w:pPr>
      <w:r>
        <w:object w:dxaOrig="8064" w:dyaOrig="5484" w14:anchorId="04310221">
          <v:shape id="_x0000_i1098" type="#_x0000_t75" style="width:404.55pt;height:274.7pt" o:ole="">
            <v:imagedata r:id="rId157" o:title=""/>
          </v:shape>
          <o:OLEObject Type="Embed" ProgID="Visio.Drawing.11" ShapeID="_x0000_i1098" DrawAspect="Content" ObjectID="_1716576033" r:id="rId158"/>
        </w:object>
      </w:r>
    </w:p>
    <w:p w14:paraId="0EC4248C" w14:textId="77777777" w:rsidR="003B5679" w:rsidRDefault="003B5679" w:rsidP="003B5679">
      <w:pPr>
        <w:pStyle w:val="TF"/>
        <w:rPr>
          <w:lang w:eastAsia="zh-CN"/>
        </w:rPr>
      </w:pPr>
      <w:r>
        <w:t>Figure 6.24.1.1-1: MBS session release for MC group communication.</w:t>
      </w:r>
    </w:p>
    <w:p w14:paraId="15BACA21" w14:textId="77777777" w:rsidR="003B5679" w:rsidRDefault="003B5679" w:rsidP="003B5679">
      <w:pPr>
        <w:pStyle w:val="B10"/>
        <w:rPr>
          <w:lang w:eastAsia="zh-CN"/>
        </w:rPr>
      </w:pPr>
      <w:r>
        <w:rPr>
          <w:lang w:eastAsia="zh-CN"/>
        </w:rPr>
        <w:t>1.</w:t>
      </w:r>
      <w:r>
        <w:rPr>
          <w:lang w:eastAsia="zh-CN"/>
        </w:rPr>
        <w:tab/>
        <w:t xml:space="preserve">The MC service server may send an UnMapGroupFromSessionStream to the MC service clients to disconnect the group call from the MBS session. </w:t>
      </w:r>
    </w:p>
    <w:p w14:paraId="39E92177" w14:textId="77777777" w:rsidR="003B5679" w:rsidRDefault="003B5679" w:rsidP="003B5679">
      <w:pPr>
        <w:pStyle w:val="B10"/>
        <w:rPr>
          <w:lang w:eastAsia="zh-CN"/>
        </w:rPr>
      </w:pPr>
      <w:r>
        <w:rPr>
          <w:lang w:eastAsia="zh-CN"/>
        </w:rPr>
        <w:t>2.</w:t>
      </w:r>
      <w:r>
        <w:rPr>
          <w:lang w:eastAsia="zh-CN"/>
        </w:rPr>
        <w:tab/>
        <w:t>The MC service server decides to release the MBS session (either multicast or broadcast MBS sessions)</w:t>
      </w:r>
      <w:r w:rsidRPr="006253C3">
        <w:rPr>
          <w:lang w:eastAsia="zh-CN"/>
        </w:rPr>
        <w:t xml:space="preserve"> </w:t>
      </w:r>
      <w:r>
        <w:rPr>
          <w:lang w:eastAsia="zh-CN"/>
        </w:rPr>
        <w:t>for the associated MC group communication.</w:t>
      </w:r>
    </w:p>
    <w:p w14:paraId="3FB5A507" w14:textId="77777777" w:rsidR="003B5679" w:rsidRDefault="003B5679" w:rsidP="003B5679">
      <w:pPr>
        <w:pStyle w:val="B10"/>
        <w:rPr>
          <w:lang w:eastAsia="zh-CN"/>
        </w:rPr>
      </w:pPr>
      <w:r>
        <w:rPr>
          <w:lang w:eastAsia="zh-CN"/>
        </w:rPr>
        <w:t>3.</w:t>
      </w:r>
      <w:r>
        <w:rPr>
          <w:lang w:eastAsia="zh-CN"/>
        </w:rPr>
        <w:tab/>
        <w:t>The MC service server sends an MBS session release request towards the 5GC (either directly or through NEF/MBSF) in order to release the configured MBS session as discussed in 3GPP TS 23.247 [19].</w:t>
      </w:r>
    </w:p>
    <w:p w14:paraId="3688CC5E" w14:textId="77777777" w:rsidR="003B5679" w:rsidRDefault="003B5679" w:rsidP="003B5679">
      <w:pPr>
        <w:pStyle w:val="B10"/>
        <w:rPr>
          <w:lang w:eastAsia="zh-CN"/>
        </w:rPr>
      </w:pPr>
      <w:r>
        <w:rPr>
          <w:lang w:eastAsia="zh-CN"/>
        </w:rPr>
        <w:t>4.</w:t>
      </w:r>
      <w:r>
        <w:rPr>
          <w:lang w:eastAsia="zh-CN"/>
        </w:rPr>
        <w:tab/>
        <w:t>In case of active multicast MBS session, the 5GC triggers multicast MBS session deactivation procedures as described in 3GPP TS 23.247 [19].</w:t>
      </w:r>
      <w:r>
        <w:rPr>
          <w:lang w:eastAsia="zh-CN"/>
        </w:rPr>
        <w:tab/>
      </w:r>
    </w:p>
    <w:p w14:paraId="39150F49" w14:textId="77777777" w:rsidR="003B5679" w:rsidRDefault="003B5679" w:rsidP="003B5679">
      <w:pPr>
        <w:pStyle w:val="B10"/>
        <w:rPr>
          <w:lang w:eastAsia="zh-CN"/>
        </w:rPr>
      </w:pPr>
      <w:r>
        <w:rPr>
          <w:lang w:eastAsia="zh-CN"/>
        </w:rPr>
        <w:t>5.</w:t>
      </w:r>
      <w:r>
        <w:rPr>
          <w:lang w:eastAsia="zh-CN"/>
        </w:rPr>
        <w:tab/>
        <w:t xml:space="preserve">The 5GC removes the joined MC service UEs from the session to be released. </w:t>
      </w:r>
    </w:p>
    <w:p w14:paraId="77F834E3" w14:textId="77777777" w:rsidR="003B5679" w:rsidRDefault="003B5679" w:rsidP="003B5679">
      <w:pPr>
        <w:pStyle w:val="B10"/>
        <w:rPr>
          <w:lang w:eastAsia="zh-CN"/>
        </w:rPr>
      </w:pPr>
      <w:r>
        <w:rPr>
          <w:lang w:eastAsia="zh-CN"/>
        </w:rPr>
        <w:t>6.</w:t>
      </w:r>
      <w:r>
        <w:rPr>
          <w:lang w:eastAsia="zh-CN"/>
        </w:rPr>
        <w:tab/>
        <w:t>The MC service server may trigger a TMGI de-allocation procedure towards the 5GC to de-configure the indicated MBS session.</w:t>
      </w:r>
    </w:p>
    <w:p w14:paraId="0811F2B6" w14:textId="77777777" w:rsidR="003B5679" w:rsidRDefault="003B5679" w:rsidP="003B5679">
      <w:pPr>
        <w:pStyle w:val="Heading3"/>
      </w:pPr>
      <w:bookmarkStart w:id="694" w:name="_Toc101262557"/>
      <w:r>
        <w:t>6.24.2</w:t>
      </w:r>
      <w:r>
        <w:rPr>
          <w:rFonts w:ascii="Calibri" w:hAnsi="Calibri"/>
          <w:sz w:val="22"/>
          <w:szCs w:val="22"/>
          <w:lang w:eastAsia="en-GB"/>
        </w:rPr>
        <w:tab/>
      </w:r>
      <w:r>
        <w:t>Impacts on existing nodes and functionality</w:t>
      </w:r>
      <w:bookmarkEnd w:id="694"/>
    </w:p>
    <w:p w14:paraId="3398E88A" w14:textId="77777777" w:rsidR="003B5679" w:rsidRDefault="003B5679" w:rsidP="003B5679">
      <w:r>
        <w:t xml:space="preserve">The MC service server and the MC service clients are required to support the different functionalities related to the 5G MBS session, in order to support the MC service group communications over 5G MBS sessions. </w:t>
      </w:r>
    </w:p>
    <w:p w14:paraId="0C1DC75C" w14:textId="77777777" w:rsidR="003B5679" w:rsidRDefault="003B5679" w:rsidP="003B5679">
      <w:pPr>
        <w:pStyle w:val="Heading3"/>
      </w:pPr>
      <w:bookmarkStart w:id="695" w:name="_Toc101262558"/>
      <w:r>
        <w:t>6.24.3</w:t>
      </w:r>
      <w:r w:rsidRPr="00D3657E">
        <w:tab/>
      </w:r>
      <w:r>
        <w:t xml:space="preserve">Solution </w:t>
      </w:r>
      <w:r w:rsidRPr="00D3657E">
        <w:t>evaluation</w:t>
      </w:r>
      <w:bookmarkEnd w:id="695"/>
    </w:p>
    <w:p w14:paraId="6D75C400" w14:textId="77777777" w:rsidR="003B5679" w:rsidRDefault="003B5679" w:rsidP="003B5679">
      <w:pPr>
        <w:rPr>
          <w:noProof/>
        </w:rPr>
      </w:pPr>
      <w:r>
        <w:rPr>
          <w:noProof/>
        </w:rPr>
        <w:t>The provided soltuion addresses the MBS session release aspects related to group communication services over 5G MBS sessions. The provided solution, which is applicable for both multicast and broadcast MBS sessions, relies on 5G MBS session specifications and functionalites specified in 3GPP TS 23.247 [19].</w:t>
      </w:r>
    </w:p>
    <w:p w14:paraId="59ED1AF3" w14:textId="77777777" w:rsidR="003B5679" w:rsidRPr="00AB1294" w:rsidRDefault="003B5679" w:rsidP="003B5679">
      <w:pPr>
        <w:pStyle w:val="Heading2"/>
        <w:rPr>
          <w:rFonts w:ascii="Calibri" w:hAnsi="Calibri"/>
          <w:sz w:val="22"/>
          <w:szCs w:val="22"/>
          <w:lang w:eastAsia="en-GB"/>
        </w:rPr>
      </w:pPr>
      <w:bookmarkStart w:id="696" w:name="_Toc101262559"/>
      <w:r w:rsidRPr="00AB1294">
        <w:lastRenderedPageBreak/>
        <w:t>6.25</w:t>
      </w:r>
      <w:r w:rsidRPr="00AB1294">
        <w:rPr>
          <w:rFonts w:ascii="Calibri" w:hAnsi="Calibri"/>
          <w:sz w:val="22"/>
          <w:szCs w:val="22"/>
          <w:lang w:eastAsia="en-GB"/>
        </w:rPr>
        <w:tab/>
      </w:r>
      <w:r w:rsidRPr="00AB1294">
        <w:t>Solution 25: 5G MBS session update for group communication</w:t>
      </w:r>
      <w:bookmarkEnd w:id="696"/>
    </w:p>
    <w:p w14:paraId="782FCC4B" w14:textId="77777777" w:rsidR="003B5679" w:rsidRDefault="003B5679" w:rsidP="003B5679">
      <w:pPr>
        <w:pStyle w:val="Heading3"/>
      </w:pPr>
      <w:bookmarkStart w:id="697" w:name="_Toc101262560"/>
      <w:r>
        <w:t>6.25.1</w:t>
      </w:r>
      <w:r>
        <w:rPr>
          <w:rFonts w:ascii="Calibri" w:hAnsi="Calibri"/>
          <w:sz w:val="22"/>
          <w:szCs w:val="22"/>
          <w:lang w:eastAsia="en-GB"/>
        </w:rPr>
        <w:tab/>
      </w:r>
      <w:r>
        <w:t>Description</w:t>
      </w:r>
      <w:bookmarkEnd w:id="697"/>
    </w:p>
    <w:p w14:paraId="5CBD484A" w14:textId="77777777" w:rsidR="003B5679" w:rsidRDefault="003B5679" w:rsidP="003B5679">
      <w:r>
        <w:t xml:space="preserve">This solution addresses key #13 and focuses on the requirements and aspects of an MBS session update for MC service group communications. The solution is applicable for both broadcast and multicast sessions. </w:t>
      </w:r>
    </w:p>
    <w:p w14:paraId="648B2036" w14:textId="77777777" w:rsidR="003B5679" w:rsidRDefault="003B5679" w:rsidP="003B5679">
      <w:r>
        <w:t>The MC service server can configure one or several MBS sessions based on certain service requirements, (e.g., QoS profile), a certain service area, or associated for a certain active group with affiliated MC service clients. However, during the life cycle of these MBS sessions, the MC service server may need to update the MBS sessions to meet other emerging needs, e.g. service requirements, or service area. For this purpose, the MC service server provides information, among others, e.g., MBS session ID and service requirements along with the MBS session update request towards the 5GS. This update can be either done via an MBS session update without PCC to the MB-SMF (directly or via NEF/MBSF), or an MBS session configuration update with PCC to the PCF, as described in 3GPP TS 23.247 [19].</w:t>
      </w:r>
      <w:r w:rsidRPr="00BA22A8">
        <w:t xml:space="preserve"> Furthermore, the MC service server is able to change the state (active or inactive) of a multicast MBS session via the update request.</w:t>
      </w:r>
    </w:p>
    <w:p w14:paraId="485FB5F2" w14:textId="77777777" w:rsidR="003B5679" w:rsidRDefault="003B5679" w:rsidP="003B5679">
      <w:pPr>
        <w:pStyle w:val="Heading4"/>
      </w:pPr>
      <w:bookmarkStart w:id="698" w:name="_Toc101262561"/>
      <w:r>
        <w:t>6.25.1.1</w:t>
      </w:r>
      <w:r>
        <w:tab/>
        <w:t>Procedure</w:t>
      </w:r>
      <w:bookmarkEnd w:id="698"/>
    </w:p>
    <w:p w14:paraId="1AD3E832" w14:textId="77777777" w:rsidR="003B5679" w:rsidRDefault="003B5679" w:rsidP="003B5679">
      <w:r>
        <w:t xml:space="preserve">The procedure in figure 6.25.1.1-1 describes the MBS session update procedure for MC group communication. The described procedure is applicable for both broadcast and multicast sessions. </w:t>
      </w:r>
    </w:p>
    <w:p w14:paraId="4E7F937D" w14:textId="77777777" w:rsidR="003B5679" w:rsidRDefault="003B5679" w:rsidP="003B5679">
      <w:r>
        <w:t xml:space="preserve">Pre-conditions: </w:t>
      </w:r>
    </w:p>
    <w:p w14:paraId="0F4A0DA3" w14:textId="77777777" w:rsidR="003B5679" w:rsidRDefault="003B5679" w:rsidP="003B5679">
      <w:pPr>
        <w:pStyle w:val="B10"/>
      </w:pPr>
      <w:r>
        <w:t>-</w:t>
      </w:r>
      <w:r>
        <w:tab/>
        <w:t xml:space="preserve">The MC </w:t>
      </w:r>
      <w:r w:rsidRPr="008B3CB5">
        <w:t>service</w:t>
      </w:r>
      <w:r>
        <w:t xml:space="preserve"> clients 1 to n are attached to the 5GS, registered and affiliated to the same active MC service group.</w:t>
      </w:r>
    </w:p>
    <w:p w14:paraId="26F9D6EC" w14:textId="77777777" w:rsidR="003B5679" w:rsidRDefault="003B5679" w:rsidP="003B5679">
      <w:pPr>
        <w:pStyle w:val="B10"/>
      </w:pPr>
      <w:r>
        <w:t>-</w:t>
      </w:r>
      <w:r>
        <w:tab/>
        <w:t xml:space="preserve">The MBS session is configured with certain service requirements and optionally with a certain broadcast/multicast service area. The session is announced to be associated with the MC service group for group communication purposes. </w:t>
      </w:r>
    </w:p>
    <w:p w14:paraId="59B6D1C2" w14:textId="77777777" w:rsidR="003B5679" w:rsidRDefault="003B5679" w:rsidP="003B5679">
      <w:pPr>
        <w:pStyle w:val="B10"/>
      </w:pPr>
      <w:r>
        <w:t>-</w:t>
      </w:r>
      <w:r>
        <w:tab/>
        <w:t>The MC service server has obtained the required information related to the MB-SMF, either locally configured or during initial session configuration.</w:t>
      </w:r>
    </w:p>
    <w:p w14:paraId="5599D7E4" w14:textId="77777777" w:rsidR="003B5679" w:rsidRDefault="003B5679" w:rsidP="003B5679">
      <w:pPr>
        <w:pStyle w:val="TH"/>
      </w:pPr>
      <w:r>
        <w:object w:dxaOrig="7650" w:dyaOrig="7830" w14:anchorId="672B4DEE">
          <v:shape id="_x0000_i1099" type="#_x0000_t75" style="width:382.45pt;height:392.45pt" o:ole="">
            <v:imagedata r:id="rId159" o:title=""/>
          </v:shape>
          <o:OLEObject Type="Embed" ProgID="Visio.Drawing.15" ShapeID="_x0000_i1099" DrawAspect="Content" ObjectID="_1716576034" r:id="rId160"/>
        </w:object>
      </w:r>
    </w:p>
    <w:p w14:paraId="09FC2C8F" w14:textId="77777777" w:rsidR="003B5679" w:rsidRDefault="003B5679" w:rsidP="003B5679">
      <w:pPr>
        <w:pStyle w:val="TF"/>
      </w:pPr>
      <w:r>
        <w:t xml:space="preserve">Figure 6.25.1.1-1: 5G MBS session update for MC group communication. </w:t>
      </w:r>
    </w:p>
    <w:p w14:paraId="2A461E8D" w14:textId="77777777" w:rsidR="003B5679" w:rsidRPr="008B3CB5" w:rsidRDefault="003B5679" w:rsidP="003B5679">
      <w:pPr>
        <w:pStyle w:val="B10"/>
      </w:pPr>
      <w:r>
        <w:t>1.</w:t>
      </w:r>
      <w:r>
        <w:tab/>
      </w:r>
      <w:r w:rsidRPr="008B3CB5">
        <w:t xml:space="preserve">An MBS session is established (either a multicast or a broadcast session) and associated with a certain active MC group for group communication purposes. In the case of a multicast MBS session, the MC service clients have joined the session. </w:t>
      </w:r>
    </w:p>
    <w:p w14:paraId="5F0ECE54" w14:textId="77777777" w:rsidR="003B5679" w:rsidRDefault="003B5679" w:rsidP="003B5679">
      <w:pPr>
        <w:pStyle w:val="B10"/>
      </w:pPr>
      <w:r>
        <w:t>2.</w:t>
      </w:r>
      <w:r>
        <w:tab/>
        <w:t>The MC service server invokes an MBS session update request towards the 5GC once the need has emerged to modify the current service requirements (e.g., required QoS) and/or the service area of the ongoing MBS session, or further media and session related information. Along with the update request and the MBS session ID to be updated, the MC service server provides the required updates, e.g., service area and/or required QoS. The modification can either be done via an MBS session update without PCC to the MB-SMF (directly or via NEF/MBSF), or an MBS session configuration update with PCC to the PCF, as described in 3GPP TS 23.247 [19]. In case of multicast MBS sessions, the MC service server may as well update the status (active or inactive) of the multicast MBS session once needed.</w:t>
      </w:r>
    </w:p>
    <w:p w14:paraId="560E54D1" w14:textId="77777777" w:rsidR="003B5679" w:rsidRDefault="003B5679" w:rsidP="003B5679">
      <w:pPr>
        <w:pStyle w:val="NO"/>
      </w:pPr>
      <w:r>
        <w:t>NOTE 1:</w:t>
      </w:r>
      <w:r>
        <w:tab/>
        <w:t>the updated service area information is required for local MBS and for broadcast MBS services.</w:t>
      </w:r>
    </w:p>
    <w:p w14:paraId="7ED8A9C4" w14:textId="77777777" w:rsidR="003B5679" w:rsidRPr="008B3CB5" w:rsidRDefault="003B5679" w:rsidP="003B5679">
      <w:pPr>
        <w:pStyle w:val="B10"/>
      </w:pPr>
      <w:r>
        <w:t>3.</w:t>
      </w:r>
      <w:r>
        <w:tab/>
        <w:t>Base</w:t>
      </w:r>
      <w:r w:rsidRPr="008B3CB5">
        <w:t>d on the needed requirements, the corresponding MBS session is accordingly modified. The service requirements update may lead to a QoS Flow(s) addition, modification, or removal, as described in 3GPP TS 23.247 [19].</w:t>
      </w:r>
    </w:p>
    <w:p w14:paraId="58F5CE38" w14:textId="77777777" w:rsidR="003B5679" w:rsidRPr="008B3CB5" w:rsidRDefault="003B5679" w:rsidP="003B5679">
      <w:pPr>
        <w:pStyle w:val="B10"/>
      </w:pPr>
      <w:r>
        <w:t>4.</w:t>
      </w:r>
      <w:r>
        <w:tab/>
      </w:r>
      <w:r w:rsidRPr="008B3CB5">
        <w:t xml:space="preserve">The MC service server receives an MBS session update response once the requested modifications are performed, and the indicated MBS session is updated accordingly. </w:t>
      </w:r>
    </w:p>
    <w:p w14:paraId="68F52AA9" w14:textId="77777777" w:rsidR="003B5679" w:rsidRDefault="003B5679" w:rsidP="003B5679">
      <w:pPr>
        <w:pStyle w:val="B10"/>
      </w:pPr>
      <w:r>
        <w:t>5.</w:t>
      </w:r>
      <w:r>
        <w:tab/>
      </w:r>
      <w:r w:rsidRPr="008B3CB5">
        <w:t>The MC service server may initiate a service announcement towards the MC service clients associated with the ong</w:t>
      </w:r>
      <w:r>
        <w:t xml:space="preserve">oing session in order to announce the updated information if required, e.g., the updated service area or SDP information. </w:t>
      </w:r>
    </w:p>
    <w:p w14:paraId="207279F3" w14:textId="77777777" w:rsidR="003B5679" w:rsidRDefault="003B5679" w:rsidP="003B5679">
      <w:pPr>
        <w:pStyle w:val="NO"/>
      </w:pPr>
      <w:r>
        <w:lastRenderedPageBreak/>
        <w:t>NOTE 2: the updated service area information is required for local MBS and for broadcast MBS services.</w:t>
      </w:r>
    </w:p>
    <w:p w14:paraId="62BD2FF9" w14:textId="77777777" w:rsidR="003B5679" w:rsidRPr="008B3CB5" w:rsidRDefault="003B5679" w:rsidP="003B5679">
      <w:pPr>
        <w:pStyle w:val="B10"/>
      </w:pPr>
      <w:r>
        <w:t>6.</w:t>
      </w:r>
      <w:r>
        <w:tab/>
        <w:t>T</w:t>
      </w:r>
      <w:r w:rsidRPr="008B3CB5">
        <w:t xml:space="preserve">he MC service server sends an MapGroupToSessionStream as defined in clause 6.11 </w:t>
      </w:r>
      <w:r w:rsidRPr="008B3CB5">
        <w:rPr>
          <w:rFonts w:eastAsia="SimSun"/>
        </w:rPr>
        <w:t>over the configured MBS session providing the required information to receive the media related to the established MC service group communication.</w:t>
      </w:r>
    </w:p>
    <w:p w14:paraId="0EE6555A" w14:textId="77777777" w:rsidR="003B5679" w:rsidRPr="008B3CB5" w:rsidRDefault="003B5679" w:rsidP="003B5679">
      <w:pPr>
        <w:pStyle w:val="B10"/>
      </w:pPr>
      <w:r>
        <w:t>7.</w:t>
      </w:r>
      <w:r>
        <w:tab/>
      </w:r>
      <w:r w:rsidRPr="008B3CB5">
        <w:t xml:space="preserve">The MC service clients process the received information over the MapGroupToSessionStream in order to receive the associated MC media over the specific MBS session stream. </w:t>
      </w:r>
    </w:p>
    <w:p w14:paraId="356514C5" w14:textId="77777777" w:rsidR="003B5679" w:rsidRPr="008B3CB5" w:rsidRDefault="003B5679" w:rsidP="003B5679">
      <w:pPr>
        <w:pStyle w:val="B10"/>
      </w:pPr>
      <w:r>
        <w:rPr>
          <w:rFonts w:eastAsia="SimSun"/>
        </w:rPr>
        <w:t>8.</w:t>
      </w:r>
      <w:r>
        <w:rPr>
          <w:rFonts w:eastAsia="SimSun"/>
        </w:rPr>
        <w:tab/>
      </w:r>
      <w:r w:rsidRPr="008B3CB5">
        <w:rPr>
          <w:rFonts w:eastAsia="SimSun"/>
        </w:rPr>
        <w:t>MC service client 1 sends media to the MC service server over unicast to be distributed for the established group communication.</w:t>
      </w:r>
    </w:p>
    <w:p w14:paraId="01DA9074" w14:textId="77777777" w:rsidR="003B5679" w:rsidRDefault="003B5679" w:rsidP="003B5679">
      <w:pPr>
        <w:pStyle w:val="B10"/>
      </w:pPr>
      <w:r>
        <w:t>9.</w:t>
      </w:r>
      <w:r>
        <w:tab/>
      </w:r>
      <w:r w:rsidRPr="008B3CB5">
        <w:t>Th</w:t>
      </w:r>
      <w:r>
        <w:t>e MC service server distributes the MC media to the MC services clients 2 to n over the indicated streams.</w:t>
      </w:r>
    </w:p>
    <w:p w14:paraId="38E45F2C" w14:textId="77777777" w:rsidR="003B5679" w:rsidRDefault="003B5679" w:rsidP="003B5679">
      <w:pPr>
        <w:pStyle w:val="Heading3"/>
      </w:pPr>
      <w:bookmarkStart w:id="699" w:name="_Toc101262562"/>
      <w:r>
        <w:t>6.25.2</w:t>
      </w:r>
      <w:r>
        <w:rPr>
          <w:rFonts w:ascii="Calibri" w:hAnsi="Calibri"/>
          <w:sz w:val="22"/>
          <w:szCs w:val="22"/>
          <w:lang w:eastAsia="en-GB"/>
        </w:rPr>
        <w:tab/>
      </w:r>
      <w:r w:rsidRPr="00634469">
        <w:t>Impacts</w:t>
      </w:r>
      <w:r>
        <w:t xml:space="preserve"> on existing nodes and functionality</w:t>
      </w:r>
      <w:bookmarkEnd w:id="699"/>
    </w:p>
    <w:p w14:paraId="2C23FB32" w14:textId="77777777" w:rsidR="003B5679" w:rsidRDefault="003B5679" w:rsidP="003B5679">
      <w:r>
        <w:t xml:space="preserve">The MC service server and the MC service clients are required to support the different functionalities related to the 5G MBS session in order to support the MC service group communications over 5G MBS sessions. </w:t>
      </w:r>
    </w:p>
    <w:p w14:paraId="7B688055" w14:textId="77777777" w:rsidR="003B5679" w:rsidRDefault="003B5679" w:rsidP="003B5679">
      <w:pPr>
        <w:pStyle w:val="Heading3"/>
      </w:pPr>
      <w:bookmarkStart w:id="700" w:name="_Toc101262563"/>
      <w:r>
        <w:t>6.25.3</w:t>
      </w:r>
      <w:r>
        <w:rPr>
          <w:rFonts w:ascii="Calibri" w:hAnsi="Calibri"/>
          <w:sz w:val="22"/>
          <w:szCs w:val="22"/>
          <w:lang w:eastAsia="en-GB"/>
        </w:rPr>
        <w:tab/>
      </w:r>
      <w:r w:rsidRPr="00634469">
        <w:t>Solution</w:t>
      </w:r>
      <w:r>
        <w:t xml:space="preserve"> evaluation</w:t>
      </w:r>
      <w:bookmarkEnd w:id="700"/>
    </w:p>
    <w:p w14:paraId="73102E8B" w14:textId="77777777" w:rsidR="003B5679" w:rsidRDefault="003B5679" w:rsidP="003B5679">
      <w:pPr>
        <w:rPr>
          <w:noProof/>
        </w:rPr>
      </w:pPr>
      <w:r>
        <w:rPr>
          <w:noProof/>
        </w:rPr>
        <w:t>The provided soltuion addresses the MBS session release aspects related to group communication services over 5G MBS sessions. The provided solution, which is applicable for both multicast and broadcast MBS sessions, relies on 5G MBS session specifications and functionalites specified in 3GPP TS 23.247 [19].</w:t>
      </w:r>
    </w:p>
    <w:p w14:paraId="4ED67977" w14:textId="77777777" w:rsidR="003B5679" w:rsidRDefault="003B5679" w:rsidP="003B5679">
      <w:pPr>
        <w:pStyle w:val="Heading2"/>
        <w:rPr>
          <w:rFonts w:ascii="Calibri" w:hAnsi="Calibri"/>
          <w:sz w:val="22"/>
          <w:szCs w:val="22"/>
          <w:lang w:eastAsia="en-GB"/>
        </w:rPr>
      </w:pPr>
      <w:bookmarkStart w:id="701" w:name="_Toc101262564"/>
      <w:bookmarkStart w:id="702" w:name="_Toc73552501"/>
      <w:r>
        <w:t>6.26</w:t>
      </w:r>
      <w:r>
        <w:rPr>
          <w:rFonts w:ascii="Calibri" w:hAnsi="Calibri"/>
          <w:sz w:val="22"/>
          <w:szCs w:val="22"/>
          <w:lang w:eastAsia="en-GB"/>
        </w:rPr>
        <w:tab/>
      </w:r>
      <w:r>
        <w:t>Solution 26: MC service support over 5G ProSe</w:t>
      </w:r>
      <w:bookmarkEnd w:id="701"/>
      <w:r>
        <w:t xml:space="preserve"> </w:t>
      </w:r>
    </w:p>
    <w:p w14:paraId="14FEA486" w14:textId="77777777" w:rsidR="003B5679" w:rsidRDefault="003B5679" w:rsidP="003B5679">
      <w:pPr>
        <w:pStyle w:val="Heading3"/>
      </w:pPr>
      <w:bookmarkStart w:id="703" w:name="_Toc101262565"/>
      <w:r>
        <w:t>6.26.1</w:t>
      </w:r>
      <w:r>
        <w:rPr>
          <w:rFonts w:ascii="Calibri" w:hAnsi="Calibri"/>
          <w:sz w:val="22"/>
          <w:szCs w:val="22"/>
          <w:lang w:eastAsia="en-GB"/>
        </w:rPr>
        <w:tab/>
      </w:r>
      <w:r>
        <w:t>Description</w:t>
      </w:r>
      <w:bookmarkEnd w:id="703"/>
    </w:p>
    <w:p w14:paraId="07FA5770" w14:textId="77777777" w:rsidR="003B5679" w:rsidRDefault="003B5679" w:rsidP="003B5679">
      <w:pPr>
        <w:rPr>
          <w:lang w:eastAsia="zh-CN"/>
        </w:rPr>
      </w:pPr>
      <w:r>
        <w:rPr>
          <w:lang w:eastAsia="zh-CN"/>
        </w:rPr>
        <w:t xml:space="preserve">This solution is to address the key issue #14 how the 5G ProSe </w:t>
      </w:r>
      <w:r w:rsidRPr="00AB1294">
        <w:rPr>
          <w:noProof/>
        </w:rPr>
        <w:t>supports MC services</w:t>
      </w:r>
      <w:r>
        <w:rPr>
          <w:lang w:eastAsia="zh-CN"/>
        </w:rPr>
        <w:t xml:space="preserve">. </w:t>
      </w:r>
    </w:p>
    <w:p w14:paraId="29F9245A" w14:textId="77777777" w:rsidR="003B5679" w:rsidRDefault="003B5679" w:rsidP="003B5679">
      <w:pPr>
        <w:rPr>
          <w:lang w:eastAsia="zh-CN"/>
        </w:rPr>
      </w:pPr>
      <w:r>
        <w:rPr>
          <w:lang w:eastAsia="zh-CN"/>
        </w:rPr>
        <w:t xml:space="preserve">The general description of MC service over 4G ProSe for MCPTT, MCVideo and MCData are specified in TS 23.280, and the procedures of off-network group call, private call in off-network and MC service using UE-to-Network Relay are captured in TS 23.379, 23.281 and 23.282 respectively. </w:t>
      </w:r>
    </w:p>
    <w:p w14:paraId="55F4612B" w14:textId="77777777" w:rsidR="003B5679" w:rsidRDefault="003B5679" w:rsidP="003B5679">
      <w:pPr>
        <w:rPr>
          <w:lang w:eastAsia="zh-CN"/>
        </w:rPr>
      </w:pPr>
      <w:r>
        <w:rPr>
          <w:lang w:eastAsia="zh-CN"/>
        </w:rPr>
        <w:t>The following table provides evolution conditions in 5G ProSe on the features matching the SA1 MC service requirements on off network communications.</w:t>
      </w:r>
    </w:p>
    <w:p w14:paraId="1B408B9C" w14:textId="77777777" w:rsidR="003B5679" w:rsidRDefault="003B5679" w:rsidP="003B5679">
      <w:pPr>
        <w:pStyle w:val="TF"/>
        <w:rPr>
          <w:lang w:eastAsia="zh-CN"/>
        </w:rPr>
      </w:pPr>
      <w:r>
        <w:t>Table 6.26.1-1: </w:t>
      </w:r>
      <w:r>
        <w:rPr>
          <w:lang w:eastAsia="zh-CN"/>
        </w:rPr>
        <w:t>Evolution conditions in</w:t>
      </w:r>
      <w:r>
        <w:rPr>
          <w:lang w:eastAsia="ko-KR"/>
        </w:rPr>
        <w:t xml:space="preserve"> 5G ProSe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4"/>
        <w:gridCol w:w="2613"/>
        <w:gridCol w:w="1963"/>
        <w:gridCol w:w="2321"/>
      </w:tblGrid>
      <w:tr w:rsidR="003B5679" w14:paraId="134BEC52"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1638A31C" w14:textId="77777777" w:rsidR="003B5679" w:rsidRDefault="003B5679" w:rsidP="00EF6320">
            <w:pPr>
              <w:rPr>
                <w:b/>
                <w:lang w:eastAsia="zh-CN"/>
              </w:rPr>
            </w:pPr>
            <w:r>
              <w:rPr>
                <w:b/>
                <w:lang w:eastAsia="zh-CN"/>
              </w:rPr>
              <w:t xml:space="preserve">Features used for MC Service </w:t>
            </w:r>
          </w:p>
        </w:tc>
        <w:tc>
          <w:tcPr>
            <w:tcW w:w="2693" w:type="dxa"/>
            <w:tcBorders>
              <w:top w:val="single" w:sz="4" w:space="0" w:color="auto"/>
              <w:left w:val="single" w:sz="4" w:space="0" w:color="auto"/>
              <w:bottom w:val="single" w:sz="4" w:space="0" w:color="auto"/>
              <w:right w:val="single" w:sz="4" w:space="0" w:color="auto"/>
            </w:tcBorders>
            <w:hideMark/>
          </w:tcPr>
          <w:p w14:paraId="15D62EEF" w14:textId="77777777" w:rsidR="003B5679" w:rsidRDefault="003B5679" w:rsidP="00EF6320">
            <w:pPr>
              <w:rPr>
                <w:b/>
                <w:lang w:eastAsia="zh-CN"/>
              </w:rPr>
            </w:pPr>
            <w:r>
              <w:rPr>
                <w:b/>
                <w:lang w:eastAsia="zh-CN"/>
              </w:rPr>
              <w:t>Conditions in 5G</w:t>
            </w:r>
          </w:p>
        </w:tc>
        <w:tc>
          <w:tcPr>
            <w:tcW w:w="1984" w:type="dxa"/>
            <w:tcBorders>
              <w:top w:val="single" w:sz="4" w:space="0" w:color="auto"/>
              <w:left w:val="single" w:sz="4" w:space="0" w:color="auto"/>
              <w:bottom w:val="single" w:sz="4" w:space="0" w:color="auto"/>
              <w:right w:val="single" w:sz="4" w:space="0" w:color="auto"/>
            </w:tcBorders>
            <w:hideMark/>
          </w:tcPr>
          <w:p w14:paraId="54D33E6C" w14:textId="77777777" w:rsidR="003B5679" w:rsidRDefault="003B5679" w:rsidP="00EF6320">
            <w:pPr>
              <w:rPr>
                <w:b/>
                <w:lang w:eastAsia="zh-CN"/>
              </w:rPr>
            </w:pPr>
            <w:r>
              <w:rPr>
                <w:b/>
                <w:lang w:eastAsia="zh-CN"/>
              </w:rPr>
              <w:t>Corresponding requirements in SA1</w:t>
            </w:r>
          </w:p>
        </w:tc>
        <w:tc>
          <w:tcPr>
            <w:tcW w:w="2376" w:type="dxa"/>
            <w:tcBorders>
              <w:top w:val="single" w:sz="4" w:space="0" w:color="auto"/>
              <w:left w:val="single" w:sz="4" w:space="0" w:color="auto"/>
              <w:bottom w:val="single" w:sz="4" w:space="0" w:color="auto"/>
              <w:right w:val="single" w:sz="4" w:space="0" w:color="auto"/>
            </w:tcBorders>
            <w:hideMark/>
          </w:tcPr>
          <w:p w14:paraId="470E8688" w14:textId="77777777" w:rsidR="003B5679" w:rsidRDefault="003B5679" w:rsidP="00EF6320">
            <w:pPr>
              <w:rPr>
                <w:b/>
                <w:lang w:eastAsia="zh-CN"/>
              </w:rPr>
            </w:pPr>
            <w:r>
              <w:rPr>
                <w:b/>
                <w:lang w:eastAsia="zh-CN"/>
              </w:rPr>
              <w:t>Impact to the MCX application layer</w:t>
            </w:r>
          </w:p>
        </w:tc>
      </w:tr>
      <w:tr w:rsidR="003B5679" w14:paraId="78244CEB"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62B5C241" w14:textId="77777777" w:rsidR="003B5679" w:rsidRPr="00AB1294" w:rsidRDefault="003B5679" w:rsidP="00EF6320">
            <w:pPr>
              <w:spacing w:after="0"/>
              <w:rPr>
                <w:b/>
                <w:noProof/>
                <w:sz w:val="18"/>
              </w:rPr>
            </w:pPr>
            <w:r w:rsidRPr="00AB1294">
              <w:rPr>
                <w:b/>
                <w:noProof/>
                <w:sz w:val="18"/>
              </w:rPr>
              <w:t>Identities :</w:t>
            </w:r>
          </w:p>
          <w:p w14:paraId="71EA27DA" w14:textId="77777777" w:rsidR="003B5679" w:rsidRPr="00AB1294" w:rsidRDefault="003B5679" w:rsidP="00EF6320">
            <w:pPr>
              <w:spacing w:after="0"/>
              <w:rPr>
                <w:i/>
                <w:noProof/>
                <w:sz w:val="18"/>
              </w:rPr>
            </w:pPr>
            <w:r w:rsidRPr="00AB1294">
              <w:rPr>
                <w:noProof/>
                <w:sz w:val="18"/>
              </w:rPr>
              <w:t xml:space="preserve">- </w:t>
            </w:r>
            <w:r w:rsidRPr="00AB1294">
              <w:rPr>
                <w:i/>
                <w:noProof/>
                <w:sz w:val="18"/>
              </w:rPr>
              <w:t xml:space="preserve">User infor ID </w:t>
            </w:r>
          </w:p>
          <w:p w14:paraId="3F07DA25" w14:textId="77777777" w:rsidR="003B5679" w:rsidRPr="00AB1294" w:rsidRDefault="003B5679" w:rsidP="00EF6320">
            <w:pPr>
              <w:spacing w:after="0"/>
              <w:rPr>
                <w:i/>
                <w:noProof/>
                <w:sz w:val="18"/>
              </w:rPr>
            </w:pPr>
            <w:r w:rsidRPr="00AB1294">
              <w:rPr>
                <w:i/>
                <w:noProof/>
                <w:sz w:val="18"/>
              </w:rPr>
              <w:t>- Relay Service Code(s)</w:t>
            </w:r>
          </w:p>
          <w:p w14:paraId="2B489256" w14:textId="77777777" w:rsidR="003B5679" w:rsidRDefault="003B5679" w:rsidP="00EF6320">
            <w:pPr>
              <w:spacing w:after="0"/>
              <w:rPr>
                <w:i/>
                <w:sz w:val="18"/>
              </w:rPr>
            </w:pPr>
            <w:r w:rsidRPr="00AB1294">
              <w:rPr>
                <w:i/>
                <w:noProof/>
                <w:sz w:val="18"/>
              </w:rPr>
              <w:t xml:space="preserve">- </w:t>
            </w:r>
            <w:r>
              <w:rPr>
                <w:i/>
                <w:sz w:val="18"/>
              </w:rPr>
              <w:t>Application Layer Group ID</w:t>
            </w:r>
          </w:p>
          <w:p w14:paraId="1A22BF5E" w14:textId="77777777" w:rsidR="003B5679" w:rsidRDefault="003B5679" w:rsidP="00EF6320">
            <w:pPr>
              <w:spacing w:after="0"/>
              <w:rPr>
                <w:i/>
                <w:sz w:val="18"/>
              </w:rPr>
            </w:pPr>
            <w:r>
              <w:rPr>
                <w:i/>
                <w:sz w:val="18"/>
                <w:lang w:eastAsia="zh-CN"/>
              </w:rPr>
              <w:t xml:space="preserve">- </w:t>
            </w:r>
            <w:r>
              <w:rPr>
                <w:i/>
                <w:sz w:val="18"/>
              </w:rPr>
              <w:t>User Info ID</w:t>
            </w:r>
          </w:p>
          <w:p w14:paraId="42142F9F" w14:textId="77777777" w:rsidR="003B5679" w:rsidRDefault="003B5679" w:rsidP="00EF6320">
            <w:pPr>
              <w:spacing w:after="0"/>
              <w:rPr>
                <w:i/>
                <w:sz w:val="18"/>
              </w:rPr>
            </w:pPr>
            <w:r>
              <w:rPr>
                <w:i/>
                <w:sz w:val="18"/>
                <w:lang w:eastAsia="zh-CN"/>
              </w:rPr>
              <w:t xml:space="preserve">- </w:t>
            </w:r>
            <w:r>
              <w:rPr>
                <w:i/>
                <w:sz w:val="18"/>
              </w:rPr>
              <w:t>Discovery Group ID</w:t>
            </w:r>
          </w:p>
          <w:p w14:paraId="1B73C2A0" w14:textId="77777777" w:rsidR="003B5679" w:rsidRDefault="003B5679" w:rsidP="00EF6320">
            <w:pPr>
              <w:spacing w:after="0"/>
              <w:rPr>
                <w:i/>
                <w:sz w:val="18"/>
              </w:rPr>
            </w:pPr>
            <w:r>
              <w:rPr>
                <w:i/>
                <w:sz w:val="18"/>
              </w:rPr>
              <w:t xml:space="preserve">- </w:t>
            </w:r>
            <w:r>
              <w:rPr>
                <w:i/>
                <w:noProof/>
                <w:sz w:val="18"/>
              </w:rPr>
              <w:t>ProSe</w:t>
            </w:r>
            <w:r>
              <w:rPr>
                <w:i/>
                <w:sz w:val="18"/>
              </w:rPr>
              <w:t xml:space="preserve"> Layer-2 Group ID</w:t>
            </w:r>
          </w:p>
          <w:p w14:paraId="42FE4220" w14:textId="77777777" w:rsidR="003B5679" w:rsidRDefault="003B5679" w:rsidP="00EF6320">
            <w:pPr>
              <w:spacing w:after="0"/>
              <w:rPr>
                <w:i/>
                <w:sz w:val="18"/>
              </w:rPr>
            </w:pPr>
            <w:r>
              <w:rPr>
                <w:i/>
                <w:sz w:val="18"/>
                <w:lang w:eastAsia="zh-CN"/>
              </w:rPr>
              <w:t>-</w:t>
            </w:r>
            <w:r>
              <w:rPr>
                <w:i/>
                <w:noProof/>
                <w:sz w:val="18"/>
              </w:rPr>
              <w:t xml:space="preserve"> ProSe</w:t>
            </w:r>
            <w:r>
              <w:rPr>
                <w:i/>
                <w:sz w:val="18"/>
              </w:rPr>
              <w:t xml:space="preserve"> Group IP multicast address</w:t>
            </w:r>
          </w:p>
          <w:p w14:paraId="2F3BA2D6" w14:textId="77777777" w:rsidR="003B5679" w:rsidRDefault="003B5679" w:rsidP="00EF6320">
            <w:pPr>
              <w:spacing w:after="0"/>
              <w:rPr>
                <w:i/>
                <w:sz w:val="18"/>
              </w:rPr>
            </w:pPr>
            <w:r>
              <w:rPr>
                <w:i/>
                <w:sz w:val="18"/>
              </w:rPr>
              <w:t>- UE Layer-2 ID</w:t>
            </w:r>
          </w:p>
          <w:p w14:paraId="1DE2C416" w14:textId="77777777" w:rsidR="003B5679" w:rsidRDefault="003B5679" w:rsidP="00EF6320">
            <w:pPr>
              <w:spacing w:after="0"/>
              <w:rPr>
                <w:sz w:val="18"/>
                <w:lang w:eastAsia="zh-CN"/>
              </w:rPr>
            </w:pPr>
            <w:r>
              <w:rPr>
                <w:i/>
                <w:sz w:val="18"/>
              </w:rPr>
              <w:t>- UE IP address</w:t>
            </w:r>
          </w:p>
        </w:tc>
        <w:tc>
          <w:tcPr>
            <w:tcW w:w="2693" w:type="dxa"/>
            <w:tcBorders>
              <w:top w:val="single" w:sz="4" w:space="0" w:color="auto"/>
              <w:left w:val="single" w:sz="4" w:space="0" w:color="auto"/>
              <w:bottom w:val="single" w:sz="4" w:space="0" w:color="auto"/>
              <w:right w:val="single" w:sz="4" w:space="0" w:color="auto"/>
            </w:tcBorders>
            <w:hideMark/>
          </w:tcPr>
          <w:p w14:paraId="1F893964" w14:textId="77777777" w:rsidR="003B5679" w:rsidRDefault="003B5679" w:rsidP="003B5679">
            <w:pPr>
              <w:numPr>
                <w:ilvl w:val="0"/>
                <w:numId w:val="14"/>
              </w:numPr>
              <w:spacing w:after="0"/>
              <w:ind w:left="226" w:hanging="113"/>
              <w:rPr>
                <w:color w:val="00B0F0"/>
                <w:sz w:val="18"/>
                <w:lang w:eastAsia="zh-CN"/>
              </w:rPr>
            </w:pPr>
            <w:r>
              <w:rPr>
                <w:color w:val="00B0F0"/>
                <w:sz w:val="18"/>
                <w:lang w:eastAsia="zh-CN"/>
              </w:rPr>
              <w:t xml:space="preserve">The </w:t>
            </w:r>
            <w:r w:rsidRPr="00AB1294">
              <w:rPr>
                <w:i/>
                <w:noProof/>
                <w:color w:val="00B0F0"/>
                <w:sz w:val="18"/>
              </w:rPr>
              <w:t>Application Layer Group ID</w:t>
            </w:r>
            <w:r>
              <w:rPr>
                <w:color w:val="00B0F0"/>
                <w:sz w:val="18"/>
              </w:rPr>
              <w:t xml:space="preserve"> and </w:t>
            </w:r>
            <w:r w:rsidRPr="00AB1294">
              <w:rPr>
                <w:i/>
                <w:noProof/>
                <w:color w:val="00B0F0"/>
                <w:sz w:val="18"/>
              </w:rPr>
              <w:t>Discovery Group ID</w:t>
            </w:r>
            <w:r>
              <w:rPr>
                <w:color w:val="00B0F0"/>
                <w:sz w:val="18"/>
              </w:rPr>
              <w:t xml:space="preserve"> in 5G becomes the same ID, i.e., </w:t>
            </w:r>
            <w:r w:rsidRPr="00AB1294">
              <w:rPr>
                <w:i/>
                <w:noProof/>
                <w:color w:val="00B0F0"/>
                <w:sz w:val="18"/>
              </w:rPr>
              <w:t>Application Layer Group ID</w:t>
            </w:r>
          </w:p>
          <w:p w14:paraId="6E6B6A0C" w14:textId="77777777" w:rsidR="003B5679" w:rsidRDefault="003B5679" w:rsidP="003B5679">
            <w:pPr>
              <w:numPr>
                <w:ilvl w:val="0"/>
                <w:numId w:val="14"/>
              </w:numPr>
              <w:spacing w:after="0"/>
              <w:ind w:left="226" w:hanging="113"/>
              <w:rPr>
                <w:sz w:val="18"/>
                <w:lang w:eastAsia="zh-CN"/>
              </w:rPr>
            </w:pPr>
            <w:r>
              <w:rPr>
                <w:sz w:val="18"/>
                <w:lang w:eastAsia="zh-CN"/>
              </w:rPr>
              <w:t>Other identities are inherited from 4G ProSe.</w:t>
            </w:r>
          </w:p>
        </w:tc>
        <w:tc>
          <w:tcPr>
            <w:tcW w:w="1984" w:type="dxa"/>
            <w:tcBorders>
              <w:top w:val="single" w:sz="4" w:space="0" w:color="auto"/>
              <w:left w:val="single" w:sz="4" w:space="0" w:color="auto"/>
              <w:bottom w:val="single" w:sz="4" w:space="0" w:color="auto"/>
              <w:right w:val="single" w:sz="4" w:space="0" w:color="auto"/>
            </w:tcBorders>
            <w:hideMark/>
          </w:tcPr>
          <w:p w14:paraId="29D03B75" w14:textId="77777777" w:rsidR="003B5679" w:rsidRDefault="003B5679" w:rsidP="00EF6320">
            <w:pPr>
              <w:spacing w:after="0"/>
              <w:ind w:left="226" w:hanging="113"/>
              <w:rPr>
                <w:sz w:val="18"/>
                <w:lang w:eastAsia="zh-CN"/>
              </w:rPr>
            </w:pPr>
            <w:r>
              <w:rPr>
                <w:sz w:val="18"/>
                <w:lang w:eastAsia="zh-CN"/>
              </w:rPr>
              <w:t>-</w:t>
            </w:r>
            <w:r>
              <w:rPr>
                <w:sz w:val="18"/>
                <w:lang w:eastAsia="zh-CN"/>
              </w:rPr>
              <w:tab/>
              <w:t>provisioning for using off network MCX service;</w:t>
            </w:r>
          </w:p>
          <w:p w14:paraId="3485BCF7" w14:textId="77777777" w:rsidR="003B5679" w:rsidRDefault="003B5679" w:rsidP="00EF6320">
            <w:pPr>
              <w:spacing w:after="0"/>
              <w:ind w:left="226" w:hanging="113"/>
              <w:rPr>
                <w:sz w:val="18"/>
                <w:lang w:eastAsia="zh-CN"/>
              </w:rPr>
            </w:pPr>
            <w:r>
              <w:rPr>
                <w:sz w:val="18"/>
                <w:lang w:eastAsia="zh-CN"/>
              </w:rPr>
              <w:t>-</w:t>
            </w:r>
            <w:r>
              <w:rPr>
                <w:sz w:val="18"/>
                <w:lang w:eastAsia="zh-CN"/>
              </w:rPr>
              <w:tab/>
              <w:t>off network group communication;</w:t>
            </w:r>
          </w:p>
          <w:p w14:paraId="09AF11D2" w14:textId="77777777" w:rsidR="003B5679" w:rsidRDefault="003B5679" w:rsidP="00EF6320">
            <w:pPr>
              <w:spacing w:after="0"/>
              <w:ind w:left="226" w:hanging="113"/>
              <w:rPr>
                <w:sz w:val="18"/>
                <w:lang w:eastAsia="zh-CN"/>
              </w:rPr>
            </w:pPr>
            <w:r>
              <w:rPr>
                <w:sz w:val="18"/>
                <w:lang w:eastAsia="zh-CN"/>
              </w:rPr>
              <w:t>-</w:t>
            </w:r>
            <w:r>
              <w:rPr>
                <w:sz w:val="18"/>
                <w:lang w:eastAsia="zh-CN"/>
              </w:rPr>
              <w:tab/>
              <w:t>off network private communication;</w:t>
            </w:r>
          </w:p>
          <w:p w14:paraId="1C4B60B6" w14:textId="77777777" w:rsidR="003B5679" w:rsidRDefault="003B5679" w:rsidP="00EF6320">
            <w:pPr>
              <w:spacing w:after="0"/>
              <w:ind w:left="226" w:hanging="113"/>
              <w:rPr>
                <w:sz w:val="18"/>
                <w:lang w:eastAsia="zh-CN"/>
              </w:rPr>
            </w:pPr>
            <w:r>
              <w:rPr>
                <w:sz w:val="18"/>
                <w:lang w:eastAsia="zh-CN"/>
              </w:rPr>
              <w:t>-</w:t>
            </w:r>
            <w:r>
              <w:rPr>
                <w:sz w:val="18"/>
                <w:lang w:eastAsia="zh-CN"/>
              </w:rPr>
              <w:tab/>
              <w:t>UE-to-Network Relay</w:t>
            </w:r>
            <w:r>
              <w:rPr>
                <w:rFonts w:ascii="MS Gothic" w:eastAsia="MS Gothic" w:hAnsi="MS Gothic" w:cs="MS Gothic" w:hint="eastAsia"/>
                <w:sz w:val="18"/>
                <w:lang w:eastAsia="zh-CN"/>
              </w:rPr>
              <w:t>；</w:t>
            </w:r>
          </w:p>
        </w:tc>
        <w:tc>
          <w:tcPr>
            <w:tcW w:w="2376" w:type="dxa"/>
            <w:tcBorders>
              <w:top w:val="single" w:sz="4" w:space="0" w:color="auto"/>
              <w:left w:val="single" w:sz="4" w:space="0" w:color="auto"/>
              <w:bottom w:val="single" w:sz="4" w:space="0" w:color="auto"/>
              <w:right w:val="single" w:sz="4" w:space="0" w:color="auto"/>
            </w:tcBorders>
          </w:tcPr>
          <w:p w14:paraId="12C9DB2B" w14:textId="77777777" w:rsidR="003B5679" w:rsidRDefault="003B5679" w:rsidP="00EF6320">
            <w:pPr>
              <w:spacing w:after="0"/>
              <w:ind w:left="226" w:hanging="113"/>
              <w:rPr>
                <w:sz w:val="18"/>
                <w:lang w:eastAsia="zh-CN"/>
              </w:rPr>
            </w:pPr>
            <w:r>
              <w:rPr>
                <w:sz w:val="18"/>
                <w:lang w:eastAsia="zh-CN"/>
              </w:rPr>
              <w:t xml:space="preserve">- Discovery Group ID is no longer used. </w:t>
            </w:r>
          </w:p>
          <w:p w14:paraId="64E9CB2C" w14:textId="77777777" w:rsidR="003B5679" w:rsidRDefault="003B5679" w:rsidP="00EF6320">
            <w:pPr>
              <w:spacing w:after="0"/>
              <w:ind w:left="226" w:hanging="113"/>
              <w:rPr>
                <w:sz w:val="18"/>
                <w:lang w:eastAsia="zh-CN"/>
              </w:rPr>
            </w:pPr>
          </w:p>
        </w:tc>
      </w:tr>
      <w:tr w:rsidR="003B5679" w14:paraId="23AEC4CB"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23A7CFD4" w14:textId="77777777" w:rsidR="003B5679" w:rsidRPr="00AB1294" w:rsidRDefault="003B5679" w:rsidP="00EF6320">
            <w:pPr>
              <w:rPr>
                <w:noProof/>
                <w:sz w:val="18"/>
                <w:u w:val="single"/>
              </w:rPr>
            </w:pPr>
            <w:r w:rsidRPr="00AB1294">
              <w:rPr>
                <w:b/>
                <w:noProof/>
                <w:sz w:val="18"/>
              </w:rPr>
              <w:t xml:space="preserve">UE-to-Network relay service </w:t>
            </w:r>
          </w:p>
          <w:p w14:paraId="77DCC69D" w14:textId="77777777" w:rsidR="003B5679" w:rsidRDefault="003B5679" w:rsidP="00EF6320">
            <w:pPr>
              <w:spacing w:after="0"/>
              <w:ind w:left="226" w:hanging="113"/>
              <w:rPr>
                <w:i/>
                <w:sz w:val="18"/>
                <w:lang w:eastAsia="zh-CN"/>
              </w:rPr>
            </w:pPr>
            <w:r>
              <w:rPr>
                <w:i/>
                <w:sz w:val="18"/>
                <w:lang w:eastAsia="zh-CN"/>
              </w:rPr>
              <w:t>- UE-to-Network Relay Discovery procedure</w:t>
            </w:r>
          </w:p>
          <w:p w14:paraId="6BBC63A1" w14:textId="77777777" w:rsidR="003B5679" w:rsidRDefault="003B5679" w:rsidP="00EF6320">
            <w:pPr>
              <w:spacing w:after="0"/>
              <w:ind w:left="226" w:hanging="113"/>
              <w:rPr>
                <w:sz w:val="18"/>
              </w:rPr>
            </w:pPr>
            <w:r>
              <w:rPr>
                <w:i/>
                <w:sz w:val="18"/>
                <w:lang w:eastAsia="zh-CN"/>
              </w:rPr>
              <w:t>- UE-to-Network Relay Communication</w:t>
            </w:r>
          </w:p>
        </w:tc>
        <w:tc>
          <w:tcPr>
            <w:tcW w:w="2693" w:type="dxa"/>
            <w:tcBorders>
              <w:top w:val="single" w:sz="4" w:space="0" w:color="auto"/>
              <w:left w:val="single" w:sz="4" w:space="0" w:color="auto"/>
              <w:bottom w:val="single" w:sz="4" w:space="0" w:color="auto"/>
              <w:right w:val="single" w:sz="4" w:space="0" w:color="auto"/>
            </w:tcBorders>
            <w:hideMark/>
          </w:tcPr>
          <w:p w14:paraId="3546F539" w14:textId="77777777" w:rsidR="003B5679" w:rsidRDefault="003B5679" w:rsidP="003B5679">
            <w:pPr>
              <w:numPr>
                <w:ilvl w:val="0"/>
                <w:numId w:val="14"/>
              </w:numPr>
              <w:spacing w:after="0"/>
              <w:ind w:left="226" w:hanging="113"/>
              <w:rPr>
                <w:sz w:val="18"/>
                <w:lang w:eastAsia="zh-CN"/>
              </w:rPr>
            </w:pPr>
            <w:r>
              <w:rPr>
                <w:sz w:val="18"/>
                <w:lang w:eastAsia="zh-CN"/>
              </w:rPr>
              <w:t>Except Layer-3 UE-to-Network relay is supported.</w:t>
            </w:r>
          </w:p>
          <w:p w14:paraId="7E3A6E89" w14:textId="77777777" w:rsidR="003B5679" w:rsidRDefault="003B5679" w:rsidP="003B5679">
            <w:pPr>
              <w:numPr>
                <w:ilvl w:val="0"/>
                <w:numId w:val="14"/>
              </w:numPr>
              <w:spacing w:after="0"/>
              <w:ind w:left="226" w:hanging="113"/>
              <w:rPr>
                <w:color w:val="00B0F0"/>
                <w:sz w:val="18"/>
                <w:lang w:eastAsia="zh-CN"/>
              </w:rPr>
            </w:pPr>
            <w:r>
              <w:rPr>
                <w:color w:val="00B0F0"/>
                <w:sz w:val="18"/>
                <w:lang w:eastAsia="zh-CN"/>
              </w:rPr>
              <w:t>The Layer-2 UE-to-Network Relay is newly introduced in 5G ProSe.</w:t>
            </w:r>
          </w:p>
          <w:p w14:paraId="22AF6E04" w14:textId="77777777" w:rsidR="003B5679" w:rsidRDefault="003B5679" w:rsidP="003B5679">
            <w:pPr>
              <w:numPr>
                <w:ilvl w:val="0"/>
                <w:numId w:val="14"/>
              </w:numPr>
              <w:spacing w:after="0"/>
              <w:ind w:left="226" w:hanging="113"/>
              <w:rPr>
                <w:color w:val="00B0F0"/>
                <w:sz w:val="18"/>
                <w:lang w:eastAsia="zh-CN"/>
              </w:rPr>
            </w:pPr>
            <w:r>
              <w:rPr>
                <w:color w:val="00B0F0"/>
                <w:sz w:val="18"/>
                <w:lang w:eastAsia="zh-CN"/>
              </w:rPr>
              <w:t>The Relay Service Code (RSC) can indicate if the UE-</w:t>
            </w:r>
            <w:r>
              <w:rPr>
                <w:color w:val="00B0F0"/>
                <w:sz w:val="18"/>
                <w:lang w:eastAsia="zh-CN"/>
              </w:rPr>
              <w:lastRenderedPageBreak/>
              <w:t>to-Network Relay is a Layer-3 or Layer-2 UE-to-Network Relay.</w:t>
            </w:r>
          </w:p>
        </w:tc>
        <w:tc>
          <w:tcPr>
            <w:tcW w:w="1984" w:type="dxa"/>
            <w:tcBorders>
              <w:top w:val="single" w:sz="4" w:space="0" w:color="auto"/>
              <w:left w:val="single" w:sz="4" w:space="0" w:color="auto"/>
              <w:bottom w:val="single" w:sz="4" w:space="0" w:color="auto"/>
              <w:right w:val="single" w:sz="4" w:space="0" w:color="auto"/>
            </w:tcBorders>
            <w:hideMark/>
          </w:tcPr>
          <w:p w14:paraId="3F1C46D3" w14:textId="77777777" w:rsidR="003B5679" w:rsidRDefault="003B5679" w:rsidP="00EF6320">
            <w:pPr>
              <w:spacing w:after="0"/>
              <w:ind w:left="226" w:hanging="113"/>
              <w:rPr>
                <w:sz w:val="18"/>
                <w:lang w:eastAsia="zh-CN"/>
              </w:rPr>
            </w:pPr>
            <w:r>
              <w:rPr>
                <w:sz w:val="18"/>
                <w:lang w:eastAsia="zh-CN"/>
              </w:rPr>
              <w:lastRenderedPageBreak/>
              <w:t>-</w:t>
            </w:r>
            <w:r>
              <w:rPr>
                <w:sz w:val="18"/>
                <w:lang w:eastAsia="zh-CN"/>
              </w:rPr>
              <w:tab/>
              <w:t>UE-to-Network Relay</w:t>
            </w:r>
            <w:r>
              <w:rPr>
                <w:rFonts w:ascii="MS Gothic" w:eastAsia="MS Gothic" w:hAnsi="MS Gothic" w:cs="MS Gothic" w:hint="eastAsia"/>
                <w:sz w:val="18"/>
                <w:lang w:eastAsia="zh-CN"/>
              </w:rPr>
              <w:t>；</w:t>
            </w:r>
          </w:p>
        </w:tc>
        <w:tc>
          <w:tcPr>
            <w:tcW w:w="2376" w:type="dxa"/>
            <w:tcBorders>
              <w:top w:val="single" w:sz="4" w:space="0" w:color="auto"/>
              <w:left w:val="single" w:sz="4" w:space="0" w:color="auto"/>
              <w:bottom w:val="single" w:sz="4" w:space="0" w:color="auto"/>
              <w:right w:val="single" w:sz="4" w:space="0" w:color="auto"/>
            </w:tcBorders>
            <w:hideMark/>
          </w:tcPr>
          <w:p w14:paraId="3AD5EF69" w14:textId="77777777" w:rsidR="003B5679" w:rsidRDefault="003B5679" w:rsidP="00EF6320">
            <w:pPr>
              <w:spacing w:after="0"/>
              <w:ind w:left="226" w:hanging="113"/>
              <w:rPr>
                <w:sz w:val="18"/>
                <w:lang w:eastAsia="zh-CN"/>
              </w:rPr>
            </w:pPr>
            <w:r>
              <w:rPr>
                <w:sz w:val="18"/>
                <w:lang w:eastAsia="zh-CN"/>
              </w:rPr>
              <w:t>- The application layer needs to determine whether to use the Layer-2 or Layer-3 or both via the Relay Service Code.</w:t>
            </w:r>
          </w:p>
          <w:p w14:paraId="3C4E520E" w14:textId="77777777" w:rsidR="003B5679" w:rsidRDefault="003B5679" w:rsidP="00EF6320">
            <w:pPr>
              <w:spacing w:after="0"/>
              <w:ind w:left="226" w:hanging="113"/>
              <w:rPr>
                <w:color w:val="FF0000"/>
                <w:sz w:val="18"/>
                <w:lang w:eastAsia="zh-CN"/>
              </w:rPr>
            </w:pPr>
            <w:r>
              <w:rPr>
                <w:sz w:val="18"/>
                <w:lang w:eastAsia="zh-CN"/>
              </w:rPr>
              <w:lastRenderedPageBreak/>
              <w:t>- The application layer mechanism can be reused.</w:t>
            </w:r>
          </w:p>
        </w:tc>
      </w:tr>
      <w:tr w:rsidR="003B5679" w14:paraId="77556697"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02C07432" w14:textId="77777777" w:rsidR="003B5679" w:rsidRPr="00AB1294" w:rsidRDefault="003B5679" w:rsidP="00EF6320">
            <w:pPr>
              <w:rPr>
                <w:b/>
                <w:noProof/>
                <w:sz w:val="18"/>
              </w:rPr>
            </w:pPr>
            <w:r w:rsidRPr="00AB1294">
              <w:rPr>
                <w:b/>
                <w:noProof/>
                <w:sz w:val="18"/>
              </w:rPr>
              <w:lastRenderedPageBreak/>
              <w:t>Group communication aspects</w:t>
            </w:r>
          </w:p>
          <w:p w14:paraId="2C364A7A" w14:textId="77777777" w:rsidR="003B5679" w:rsidRDefault="003B5679" w:rsidP="00EF6320">
            <w:pPr>
              <w:spacing w:after="0"/>
              <w:ind w:left="226" w:hanging="113"/>
              <w:rPr>
                <w:i/>
                <w:sz w:val="18"/>
                <w:lang w:eastAsia="zh-CN"/>
              </w:rPr>
            </w:pPr>
            <w:r>
              <w:rPr>
                <w:i/>
                <w:sz w:val="18"/>
                <w:lang w:eastAsia="zh-CN"/>
              </w:rPr>
              <w:t>- ProSe direct discovery for public safety use ;</w:t>
            </w:r>
          </w:p>
          <w:p w14:paraId="39D3F986" w14:textId="77777777" w:rsidR="003B5679" w:rsidRDefault="003B5679" w:rsidP="00EF6320">
            <w:pPr>
              <w:spacing w:after="0"/>
              <w:ind w:left="226" w:hanging="113"/>
              <w:rPr>
                <w:sz w:val="18"/>
                <w:lang w:eastAsia="zh-CN"/>
              </w:rPr>
            </w:pPr>
            <w:r>
              <w:rPr>
                <w:i/>
                <w:sz w:val="18"/>
                <w:lang w:eastAsia="zh-CN"/>
              </w:rPr>
              <w:t>- one-to-many ProSe direct communication for public safety</w:t>
            </w:r>
          </w:p>
        </w:tc>
        <w:tc>
          <w:tcPr>
            <w:tcW w:w="2693" w:type="dxa"/>
            <w:tcBorders>
              <w:top w:val="single" w:sz="4" w:space="0" w:color="auto"/>
              <w:left w:val="single" w:sz="4" w:space="0" w:color="auto"/>
              <w:bottom w:val="single" w:sz="4" w:space="0" w:color="auto"/>
              <w:right w:val="single" w:sz="4" w:space="0" w:color="auto"/>
            </w:tcBorders>
            <w:hideMark/>
          </w:tcPr>
          <w:p w14:paraId="141853F0" w14:textId="77777777" w:rsidR="003B5679" w:rsidRDefault="003B5679" w:rsidP="003B5679">
            <w:pPr>
              <w:numPr>
                <w:ilvl w:val="0"/>
                <w:numId w:val="14"/>
              </w:numPr>
              <w:spacing w:after="0"/>
              <w:ind w:left="226" w:hanging="113"/>
              <w:rPr>
                <w:sz w:val="18"/>
                <w:lang w:eastAsia="zh-CN"/>
              </w:rPr>
            </w:pPr>
            <w:r>
              <w:rPr>
                <w:sz w:val="18"/>
                <w:lang w:eastAsia="zh-CN"/>
              </w:rPr>
              <w:t>Those features are supported in 5G ProSe.</w:t>
            </w:r>
          </w:p>
        </w:tc>
        <w:tc>
          <w:tcPr>
            <w:tcW w:w="1984" w:type="dxa"/>
            <w:tcBorders>
              <w:top w:val="single" w:sz="4" w:space="0" w:color="auto"/>
              <w:left w:val="single" w:sz="4" w:space="0" w:color="auto"/>
              <w:bottom w:val="single" w:sz="4" w:space="0" w:color="auto"/>
              <w:right w:val="single" w:sz="4" w:space="0" w:color="auto"/>
            </w:tcBorders>
          </w:tcPr>
          <w:p w14:paraId="0458D1E4" w14:textId="77777777" w:rsidR="003B5679" w:rsidRDefault="003B5679" w:rsidP="00EF6320">
            <w:pPr>
              <w:spacing w:after="0"/>
              <w:ind w:left="226" w:hanging="113"/>
              <w:rPr>
                <w:sz w:val="18"/>
                <w:lang w:eastAsia="zh-CN"/>
              </w:rPr>
            </w:pPr>
            <w:r>
              <w:rPr>
                <w:sz w:val="18"/>
                <w:lang w:eastAsia="zh-CN"/>
              </w:rPr>
              <w:t>-</w:t>
            </w:r>
            <w:r>
              <w:rPr>
                <w:sz w:val="18"/>
                <w:lang w:eastAsia="zh-CN"/>
              </w:rPr>
              <w:tab/>
              <w:t>off network group communication;</w:t>
            </w:r>
          </w:p>
          <w:p w14:paraId="5E78D80A" w14:textId="77777777" w:rsidR="003B5679" w:rsidRDefault="003B5679" w:rsidP="00EF6320">
            <w:pPr>
              <w:rPr>
                <w:sz w:val="18"/>
                <w:lang w:eastAsia="zh-CN"/>
              </w:rPr>
            </w:pPr>
          </w:p>
        </w:tc>
        <w:tc>
          <w:tcPr>
            <w:tcW w:w="2376" w:type="dxa"/>
            <w:tcBorders>
              <w:top w:val="single" w:sz="4" w:space="0" w:color="auto"/>
              <w:left w:val="single" w:sz="4" w:space="0" w:color="auto"/>
              <w:bottom w:val="single" w:sz="4" w:space="0" w:color="auto"/>
              <w:right w:val="single" w:sz="4" w:space="0" w:color="auto"/>
            </w:tcBorders>
            <w:hideMark/>
          </w:tcPr>
          <w:p w14:paraId="5D04EB05" w14:textId="77777777" w:rsidR="003B5679" w:rsidRDefault="003B5679" w:rsidP="00EF6320">
            <w:pPr>
              <w:spacing w:after="0"/>
              <w:ind w:left="226" w:hanging="113"/>
              <w:rPr>
                <w:sz w:val="18"/>
                <w:lang w:eastAsia="zh-CN"/>
              </w:rPr>
            </w:pPr>
            <w:r>
              <w:rPr>
                <w:sz w:val="18"/>
                <w:lang w:eastAsia="zh-CN"/>
              </w:rPr>
              <w:t>- No impact.</w:t>
            </w:r>
          </w:p>
          <w:p w14:paraId="20B91488" w14:textId="77777777" w:rsidR="003B5679" w:rsidRDefault="003B5679" w:rsidP="00EF6320">
            <w:pPr>
              <w:spacing w:after="0"/>
              <w:ind w:left="226" w:hanging="113"/>
              <w:rPr>
                <w:sz w:val="18"/>
                <w:lang w:eastAsia="zh-CN"/>
              </w:rPr>
            </w:pPr>
            <w:r>
              <w:rPr>
                <w:sz w:val="18"/>
                <w:lang w:eastAsia="zh-CN"/>
              </w:rPr>
              <w:t>- The application layer procedure can be reused.</w:t>
            </w:r>
          </w:p>
        </w:tc>
      </w:tr>
      <w:tr w:rsidR="003B5679" w14:paraId="59F5C2F3"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224DB01C" w14:textId="77777777" w:rsidR="003B5679" w:rsidRPr="00AB1294" w:rsidRDefault="003B5679" w:rsidP="00EF6320">
            <w:pPr>
              <w:rPr>
                <w:noProof/>
                <w:sz w:val="18"/>
                <w:u w:val="single"/>
              </w:rPr>
            </w:pPr>
            <w:r w:rsidRPr="00AB1294">
              <w:rPr>
                <w:b/>
                <w:noProof/>
                <w:sz w:val="18"/>
              </w:rPr>
              <w:t>Private communication</w:t>
            </w:r>
          </w:p>
          <w:p w14:paraId="1969E263" w14:textId="77777777" w:rsidR="003B5679" w:rsidRDefault="003B5679" w:rsidP="00EF6320">
            <w:pPr>
              <w:spacing w:after="0"/>
              <w:ind w:left="226" w:hanging="113"/>
              <w:rPr>
                <w:i/>
                <w:sz w:val="18"/>
                <w:lang w:eastAsia="zh-CN"/>
              </w:rPr>
            </w:pPr>
            <w:r>
              <w:rPr>
                <w:i/>
                <w:sz w:val="18"/>
                <w:lang w:eastAsia="zh-CN"/>
              </w:rPr>
              <w:t xml:space="preserve">- ProSe direct discovery for public safety use </w:t>
            </w:r>
          </w:p>
          <w:p w14:paraId="0E1EBCFF" w14:textId="77777777" w:rsidR="003B5679" w:rsidRDefault="003B5679" w:rsidP="00EF6320">
            <w:pPr>
              <w:spacing w:after="0"/>
              <w:ind w:left="226" w:hanging="113"/>
              <w:rPr>
                <w:sz w:val="18"/>
                <w:lang w:eastAsia="zh-CN"/>
              </w:rPr>
            </w:pPr>
            <w:r>
              <w:rPr>
                <w:i/>
                <w:sz w:val="18"/>
                <w:lang w:eastAsia="zh-CN"/>
              </w:rPr>
              <w:t>- one-to-one ProSe direct communication procedures</w:t>
            </w:r>
          </w:p>
        </w:tc>
        <w:tc>
          <w:tcPr>
            <w:tcW w:w="2693" w:type="dxa"/>
            <w:tcBorders>
              <w:top w:val="single" w:sz="4" w:space="0" w:color="auto"/>
              <w:left w:val="single" w:sz="4" w:space="0" w:color="auto"/>
              <w:bottom w:val="single" w:sz="4" w:space="0" w:color="auto"/>
              <w:right w:val="single" w:sz="4" w:space="0" w:color="auto"/>
            </w:tcBorders>
            <w:hideMark/>
          </w:tcPr>
          <w:p w14:paraId="4C452B9F" w14:textId="77777777" w:rsidR="003B5679" w:rsidRDefault="003B5679" w:rsidP="003B5679">
            <w:pPr>
              <w:numPr>
                <w:ilvl w:val="0"/>
                <w:numId w:val="14"/>
              </w:numPr>
              <w:spacing w:after="0"/>
              <w:ind w:left="226" w:hanging="113"/>
              <w:rPr>
                <w:sz w:val="18"/>
                <w:lang w:eastAsia="zh-CN"/>
              </w:rPr>
            </w:pPr>
            <w:r>
              <w:rPr>
                <w:sz w:val="18"/>
                <w:lang w:eastAsia="zh-CN"/>
              </w:rPr>
              <w:t>Those features are supported in 5G ProSe.</w:t>
            </w:r>
          </w:p>
        </w:tc>
        <w:tc>
          <w:tcPr>
            <w:tcW w:w="1984" w:type="dxa"/>
            <w:tcBorders>
              <w:top w:val="single" w:sz="4" w:space="0" w:color="auto"/>
              <w:left w:val="single" w:sz="4" w:space="0" w:color="auto"/>
              <w:bottom w:val="single" w:sz="4" w:space="0" w:color="auto"/>
              <w:right w:val="single" w:sz="4" w:space="0" w:color="auto"/>
            </w:tcBorders>
          </w:tcPr>
          <w:p w14:paraId="14A75A51" w14:textId="77777777" w:rsidR="003B5679" w:rsidRDefault="003B5679" w:rsidP="00EF6320">
            <w:pPr>
              <w:spacing w:after="0"/>
              <w:ind w:left="226" w:hanging="113"/>
              <w:rPr>
                <w:sz w:val="18"/>
                <w:lang w:eastAsia="zh-CN"/>
              </w:rPr>
            </w:pPr>
            <w:r>
              <w:rPr>
                <w:sz w:val="18"/>
                <w:lang w:eastAsia="zh-CN"/>
              </w:rPr>
              <w:t>-</w:t>
            </w:r>
            <w:r>
              <w:rPr>
                <w:sz w:val="18"/>
                <w:lang w:eastAsia="zh-CN"/>
              </w:rPr>
              <w:tab/>
              <w:t>off network private communication;</w:t>
            </w:r>
          </w:p>
          <w:p w14:paraId="734089F3" w14:textId="77777777" w:rsidR="003B5679" w:rsidRDefault="003B5679" w:rsidP="00EF6320">
            <w:pPr>
              <w:rPr>
                <w:sz w:val="18"/>
                <w:lang w:eastAsia="zh-CN"/>
              </w:rPr>
            </w:pPr>
          </w:p>
        </w:tc>
        <w:tc>
          <w:tcPr>
            <w:tcW w:w="2376" w:type="dxa"/>
            <w:tcBorders>
              <w:top w:val="single" w:sz="4" w:space="0" w:color="auto"/>
              <w:left w:val="single" w:sz="4" w:space="0" w:color="auto"/>
              <w:bottom w:val="single" w:sz="4" w:space="0" w:color="auto"/>
              <w:right w:val="single" w:sz="4" w:space="0" w:color="auto"/>
            </w:tcBorders>
            <w:hideMark/>
          </w:tcPr>
          <w:p w14:paraId="0DF915C8" w14:textId="77777777" w:rsidR="003B5679" w:rsidRDefault="003B5679" w:rsidP="00EF6320">
            <w:pPr>
              <w:spacing w:after="0"/>
              <w:ind w:left="226" w:hanging="113"/>
              <w:rPr>
                <w:sz w:val="18"/>
                <w:lang w:eastAsia="zh-CN"/>
              </w:rPr>
            </w:pPr>
            <w:r>
              <w:rPr>
                <w:sz w:val="18"/>
                <w:lang w:eastAsia="zh-CN"/>
              </w:rPr>
              <w:t>- No impact.</w:t>
            </w:r>
          </w:p>
          <w:p w14:paraId="27C55FB7" w14:textId="77777777" w:rsidR="003B5679" w:rsidRDefault="003B5679" w:rsidP="00EF6320">
            <w:pPr>
              <w:spacing w:after="0"/>
              <w:ind w:left="226" w:hanging="113"/>
              <w:rPr>
                <w:sz w:val="18"/>
                <w:lang w:eastAsia="zh-CN"/>
              </w:rPr>
            </w:pPr>
            <w:r>
              <w:rPr>
                <w:sz w:val="18"/>
                <w:lang w:eastAsia="zh-CN"/>
              </w:rPr>
              <w:t>- The application layer procedure can be reused.</w:t>
            </w:r>
          </w:p>
        </w:tc>
      </w:tr>
      <w:tr w:rsidR="003B5679" w14:paraId="3A1C8420" w14:textId="77777777" w:rsidTr="00EF6320">
        <w:tc>
          <w:tcPr>
            <w:tcW w:w="2802" w:type="dxa"/>
            <w:tcBorders>
              <w:top w:val="single" w:sz="4" w:space="0" w:color="auto"/>
              <w:left w:val="single" w:sz="4" w:space="0" w:color="auto"/>
              <w:bottom w:val="single" w:sz="4" w:space="0" w:color="auto"/>
              <w:right w:val="single" w:sz="4" w:space="0" w:color="auto"/>
            </w:tcBorders>
            <w:hideMark/>
          </w:tcPr>
          <w:p w14:paraId="4444CB74" w14:textId="77777777" w:rsidR="003B5679" w:rsidRPr="00AB1294" w:rsidRDefault="003B5679" w:rsidP="00EF6320">
            <w:pPr>
              <w:rPr>
                <w:b/>
                <w:noProof/>
                <w:sz w:val="18"/>
              </w:rPr>
            </w:pPr>
            <w:r w:rsidRPr="00AB1294">
              <w:rPr>
                <w:b/>
                <w:noProof/>
                <w:sz w:val="18"/>
              </w:rPr>
              <w:t>Priority and communication type</w:t>
            </w:r>
          </w:p>
          <w:p w14:paraId="1E3DFF8D" w14:textId="77777777" w:rsidR="003B5679" w:rsidRPr="00AB1294" w:rsidRDefault="003B5679" w:rsidP="00EF6320">
            <w:pPr>
              <w:spacing w:after="0"/>
              <w:ind w:left="226" w:hanging="113"/>
              <w:rPr>
                <w:i/>
                <w:noProof/>
                <w:sz w:val="18"/>
                <w:u w:val="single"/>
              </w:rPr>
            </w:pPr>
            <w:r>
              <w:rPr>
                <w:i/>
                <w:sz w:val="18"/>
                <w:lang w:eastAsia="zh-CN"/>
              </w:rPr>
              <w:t>- PPPP(ProSe Per-Packet priority</w:t>
            </w:r>
          </w:p>
        </w:tc>
        <w:tc>
          <w:tcPr>
            <w:tcW w:w="2693" w:type="dxa"/>
            <w:tcBorders>
              <w:top w:val="single" w:sz="4" w:space="0" w:color="auto"/>
              <w:left w:val="single" w:sz="4" w:space="0" w:color="auto"/>
              <w:bottom w:val="single" w:sz="4" w:space="0" w:color="auto"/>
              <w:right w:val="single" w:sz="4" w:space="0" w:color="auto"/>
            </w:tcBorders>
            <w:hideMark/>
          </w:tcPr>
          <w:p w14:paraId="4B8198F7" w14:textId="77777777" w:rsidR="003B5679" w:rsidRDefault="003B5679" w:rsidP="003B5679">
            <w:pPr>
              <w:numPr>
                <w:ilvl w:val="0"/>
                <w:numId w:val="14"/>
              </w:numPr>
              <w:spacing w:after="0"/>
              <w:ind w:left="226" w:hanging="113"/>
              <w:rPr>
                <w:sz w:val="18"/>
                <w:lang w:eastAsia="zh-CN"/>
              </w:rPr>
            </w:pPr>
            <w:r>
              <w:rPr>
                <w:sz w:val="18"/>
                <w:lang w:eastAsia="zh-CN"/>
              </w:rPr>
              <w:t>PPPP is no longer used in 5G ProSe, while PQI is newly introduced to replace the PPPP.</w:t>
            </w:r>
          </w:p>
        </w:tc>
        <w:tc>
          <w:tcPr>
            <w:tcW w:w="1984" w:type="dxa"/>
            <w:tcBorders>
              <w:top w:val="single" w:sz="4" w:space="0" w:color="auto"/>
              <w:left w:val="single" w:sz="4" w:space="0" w:color="auto"/>
              <w:bottom w:val="single" w:sz="4" w:space="0" w:color="auto"/>
              <w:right w:val="single" w:sz="4" w:space="0" w:color="auto"/>
            </w:tcBorders>
            <w:hideMark/>
          </w:tcPr>
          <w:p w14:paraId="45D62647" w14:textId="77777777" w:rsidR="003B5679" w:rsidRDefault="003B5679" w:rsidP="00EF6320">
            <w:pPr>
              <w:spacing w:after="0"/>
              <w:ind w:left="226" w:hanging="113"/>
              <w:rPr>
                <w:sz w:val="18"/>
                <w:lang w:eastAsia="zh-CN"/>
              </w:rPr>
            </w:pPr>
            <w:r>
              <w:rPr>
                <w:sz w:val="18"/>
                <w:lang w:eastAsia="zh-CN"/>
              </w:rPr>
              <w:t>- Priority and communication type</w:t>
            </w:r>
          </w:p>
        </w:tc>
        <w:tc>
          <w:tcPr>
            <w:tcW w:w="2376" w:type="dxa"/>
            <w:tcBorders>
              <w:top w:val="single" w:sz="4" w:space="0" w:color="auto"/>
              <w:left w:val="single" w:sz="4" w:space="0" w:color="auto"/>
              <w:bottom w:val="single" w:sz="4" w:space="0" w:color="auto"/>
              <w:right w:val="single" w:sz="4" w:space="0" w:color="auto"/>
            </w:tcBorders>
            <w:hideMark/>
          </w:tcPr>
          <w:p w14:paraId="438756DF" w14:textId="77777777" w:rsidR="003B5679" w:rsidRDefault="003B5679" w:rsidP="00EF6320">
            <w:pPr>
              <w:spacing w:after="0"/>
              <w:ind w:left="226" w:hanging="113"/>
              <w:rPr>
                <w:color w:val="FF0000"/>
                <w:sz w:val="18"/>
                <w:lang w:eastAsia="zh-CN"/>
              </w:rPr>
            </w:pPr>
            <w:r>
              <w:rPr>
                <w:sz w:val="18"/>
                <w:lang w:eastAsia="zh-CN"/>
              </w:rPr>
              <w:t>- The Group configuration data needs to be updated.</w:t>
            </w:r>
          </w:p>
        </w:tc>
      </w:tr>
    </w:tbl>
    <w:p w14:paraId="730594AA" w14:textId="77777777" w:rsidR="003B5679" w:rsidRDefault="003B5679" w:rsidP="003B5679">
      <w:pPr>
        <w:rPr>
          <w:lang w:eastAsia="zh-CN"/>
        </w:rPr>
      </w:pPr>
    </w:p>
    <w:p w14:paraId="3825442E" w14:textId="77777777" w:rsidR="003B5679" w:rsidRDefault="003B5679" w:rsidP="003B5679">
      <w:pPr>
        <w:rPr>
          <w:lang w:eastAsia="zh-CN"/>
        </w:rPr>
      </w:pPr>
      <w:r>
        <w:rPr>
          <w:lang w:eastAsia="zh-CN"/>
        </w:rPr>
        <w:t xml:space="preserve">In SA6, the off network procedures are designed with the network and application layer being decoupled. Based on the above analysis, this solution proposes to reuse the application layer procedures over 4G ProSe with proper changes to support MC service over 5G ProSe specified in TS 23.304. </w:t>
      </w:r>
    </w:p>
    <w:p w14:paraId="08B56D75" w14:textId="77777777" w:rsidR="003B5679" w:rsidRDefault="003B5679" w:rsidP="003B5679">
      <w:pPr>
        <w:rPr>
          <w:lang w:eastAsia="zh-CN"/>
        </w:rPr>
      </w:pPr>
      <w:r>
        <w:rPr>
          <w:lang w:eastAsia="zh-CN"/>
        </w:rPr>
        <w:t>The application layer identities, procedures, information flows used in TS 23.280, TS 23.379, TS 23.281, and TS 23.282 are reused for MC service over 5G ProSe with following differences:</w:t>
      </w:r>
    </w:p>
    <w:p w14:paraId="3334E5B1" w14:textId="77777777" w:rsidR="003B5679" w:rsidRDefault="003B5679" w:rsidP="003B5679">
      <w:pPr>
        <w:pStyle w:val="B10"/>
        <w:rPr>
          <w:lang w:eastAsia="zh-CN"/>
        </w:rPr>
      </w:pPr>
      <w:r>
        <w:rPr>
          <w:lang w:eastAsia="zh-CN"/>
        </w:rPr>
        <w:t>(1)</w:t>
      </w:r>
      <w:r>
        <w:rPr>
          <w:lang w:eastAsia="zh-CN"/>
        </w:rPr>
        <w:tab/>
        <w:t>Off network group communication</w:t>
      </w:r>
    </w:p>
    <w:p w14:paraId="0F5C7605" w14:textId="77777777" w:rsidR="003B5679" w:rsidRDefault="003B5679" w:rsidP="003B5679">
      <w:pPr>
        <w:pStyle w:val="B20"/>
        <w:rPr>
          <w:lang w:eastAsia="zh-CN"/>
        </w:rPr>
      </w:pPr>
      <w:r>
        <w:rPr>
          <w:lang w:eastAsia="zh-CN"/>
        </w:rPr>
        <w:t>-</w:t>
      </w:r>
      <w:r>
        <w:rPr>
          <w:lang w:eastAsia="zh-CN"/>
        </w:rPr>
        <w:tab/>
        <w:t>The ProSe Layer-2 Group ID of the target MC service group may be used by the ProSe layer as the target group info;</w:t>
      </w:r>
    </w:p>
    <w:p w14:paraId="69285290" w14:textId="77777777" w:rsidR="003B5679" w:rsidRDefault="003B5679" w:rsidP="003B5679">
      <w:pPr>
        <w:pStyle w:val="B20"/>
        <w:rPr>
          <w:lang w:eastAsia="zh-CN"/>
        </w:rPr>
      </w:pPr>
      <w:r>
        <w:rPr>
          <w:lang w:eastAsia="zh-CN"/>
        </w:rPr>
        <w:t>-</w:t>
      </w:r>
      <w:r>
        <w:rPr>
          <w:lang w:eastAsia="zh-CN"/>
        </w:rPr>
        <w:tab/>
        <w:t>Group Member Discovery procedure in 3GPP TS 23.304 [X] is utilized to enable for the call initiator to determine whether other members of the target MC service group are in the proximity of the calling user prior to the establishment of an off-network group communication.</w:t>
      </w:r>
    </w:p>
    <w:p w14:paraId="4AF459B8" w14:textId="77777777" w:rsidR="003B5679" w:rsidRDefault="003B5679" w:rsidP="003B5679">
      <w:pPr>
        <w:pStyle w:val="B20"/>
        <w:rPr>
          <w:lang w:eastAsia="zh-CN"/>
        </w:rPr>
      </w:pPr>
      <w:r>
        <w:rPr>
          <w:lang w:eastAsia="zh-CN"/>
        </w:rPr>
        <w:t>-</w:t>
      </w:r>
      <w:r>
        <w:rPr>
          <w:lang w:eastAsia="zh-CN"/>
        </w:rPr>
        <w:tab/>
        <w:t xml:space="preserve">The </w:t>
      </w:r>
      <w:r>
        <w:t>Groupcast mode 5G ProSe Direct</w:t>
      </w:r>
      <w:r>
        <w:rPr>
          <w:lang w:eastAsia="ko-KR"/>
        </w:rPr>
        <w:t xml:space="preserve"> Communication</w:t>
      </w:r>
      <w:r>
        <w:rPr>
          <w:lang w:eastAsia="zh-CN"/>
        </w:rPr>
        <w:t xml:space="preserve"> procedure in 3GPP TS 23.304 [X] is utilized for the establishment of off-network group communication and the following media plane traffic exchanges.</w:t>
      </w:r>
    </w:p>
    <w:p w14:paraId="1B22C7E8" w14:textId="77777777" w:rsidR="003B5679" w:rsidRDefault="003B5679" w:rsidP="003B5679">
      <w:pPr>
        <w:pStyle w:val="B10"/>
        <w:rPr>
          <w:lang w:eastAsia="zh-CN"/>
        </w:rPr>
      </w:pPr>
      <w:r>
        <w:rPr>
          <w:lang w:eastAsia="zh-CN"/>
        </w:rPr>
        <w:t>(2)</w:t>
      </w:r>
      <w:r>
        <w:rPr>
          <w:lang w:eastAsia="zh-CN"/>
        </w:rPr>
        <w:tab/>
        <w:t>Off network private communication</w:t>
      </w:r>
    </w:p>
    <w:p w14:paraId="205BBD84" w14:textId="77777777" w:rsidR="003B5679" w:rsidRDefault="003B5679" w:rsidP="003B5679">
      <w:pPr>
        <w:pStyle w:val="B20"/>
        <w:rPr>
          <w:lang w:eastAsia="zh-CN"/>
        </w:rPr>
      </w:pPr>
      <w:r>
        <w:rPr>
          <w:lang w:eastAsia="zh-CN"/>
        </w:rPr>
        <w:t>-</w:t>
      </w:r>
      <w:r>
        <w:rPr>
          <w:lang w:eastAsia="zh-CN"/>
        </w:rPr>
        <w:tab/>
        <w:t>The MC service group ID and the user info ID of the target MC service user are provisioned to the MC service client in the MC service user profile as table 1, 2 and 3. Further the MC service client enables the ProSe layer to determine the IP address for the communication with the target MCPTT UE by providing the MC service group ID and user info ID of the target MCPTT user.</w:t>
      </w:r>
    </w:p>
    <w:p w14:paraId="7A822733" w14:textId="77777777" w:rsidR="003B5679" w:rsidRDefault="003B5679" w:rsidP="003B5679">
      <w:pPr>
        <w:pStyle w:val="B20"/>
        <w:rPr>
          <w:lang w:eastAsia="zh-CN"/>
        </w:rPr>
      </w:pPr>
      <w:r>
        <w:rPr>
          <w:lang w:eastAsia="zh-CN"/>
        </w:rPr>
        <w:t>-</w:t>
      </w:r>
      <w:r>
        <w:rPr>
          <w:lang w:eastAsia="zh-CN"/>
        </w:rPr>
        <w:tab/>
        <w:t>Group Member Discovery procedure in 3GPP TS 23.304 [X] is utilized to enable for the call initiator to determine whether the called MC service user are in the proximity of the calling user prior to the establishment of an off-network private communication.</w:t>
      </w:r>
    </w:p>
    <w:p w14:paraId="6E26BCD8" w14:textId="77777777" w:rsidR="003B5679" w:rsidRDefault="003B5679" w:rsidP="003B5679">
      <w:pPr>
        <w:pStyle w:val="B20"/>
        <w:rPr>
          <w:lang w:eastAsia="zh-CN"/>
        </w:rPr>
      </w:pPr>
      <w:r>
        <w:rPr>
          <w:lang w:eastAsia="zh-CN"/>
        </w:rPr>
        <w:t>-</w:t>
      </w:r>
      <w:r>
        <w:rPr>
          <w:lang w:eastAsia="zh-CN"/>
        </w:rPr>
        <w:tab/>
        <w:t xml:space="preserve">The </w:t>
      </w:r>
      <w:r>
        <w:t>Unicast mode 5G ProSe Direct Communication</w:t>
      </w:r>
      <w:r>
        <w:rPr>
          <w:lang w:eastAsia="zh-CN"/>
        </w:rPr>
        <w:t xml:space="preserve"> procedure in 3GPP TS 23.304 [X] is utilized for the establishment of off-network private communication and the following media plane traffic exchanges.</w:t>
      </w:r>
    </w:p>
    <w:p w14:paraId="5F27AB45" w14:textId="77777777" w:rsidR="003B5679" w:rsidRDefault="003B5679" w:rsidP="003B5679">
      <w:pPr>
        <w:rPr>
          <w:lang w:eastAsia="zh-CN"/>
        </w:rPr>
      </w:pPr>
      <w:r>
        <w:rPr>
          <w:lang w:eastAsia="zh-CN"/>
        </w:rPr>
        <w:tab/>
      </w:r>
    </w:p>
    <w:p w14:paraId="0FE25933" w14:textId="77777777" w:rsidR="003B5679" w:rsidRDefault="003B5679" w:rsidP="003B5679">
      <w:pPr>
        <w:rPr>
          <w:lang w:eastAsia="zh-CN"/>
        </w:rPr>
      </w:pPr>
    </w:p>
    <w:p w14:paraId="7984B8EA" w14:textId="77777777" w:rsidR="003B5679" w:rsidRDefault="003B5679" w:rsidP="003B5679">
      <w:pPr>
        <w:pStyle w:val="TH"/>
        <w:rPr>
          <w:lang w:eastAsia="ko-KR"/>
        </w:rPr>
      </w:pPr>
      <w:r>
        <w:lastRenderedPageBreak/>
        <w:t>Table 6.26.1-2: </w:t>
      </w:r>
      <w:r>
        <w:rPr>
          <w:lang w:eastAsia="zh-CN"/>
        </w:rPr>
        <w:t>MCPTT user profile</w:t>
      </w:r>
      <w:r>
        <w:rPr>
          <w:lang w:eastAsia="ko-KR"/>
        </w:rPr>
        <w:t xml:space="preserve"> data (on and off network) for 5G ProSe</w:t>
      </w:r>
    </w:p>
    <w:tbl>
      <w:tblPr>
        <w:tblW w:w="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3B5679" w14:paraId="5A7C0E68"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73B6DC78" w14:textId="77777777" w:rsidR="003B5679" w:rsidRDefault="003B5679" w:rsidP="00EF6320">
            <w:pPr>
              <w:pStyle w:val="TAH"/>
              <w:rPr>
                <w:lang w:eastAsia="en-GB"/>
              </w:rPr>
            </w:pPr>
            <w:r>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4934E459" w14:textId="77777777" w:rsidR="003B5679" w:rsidRDefault="003B5679" w:rsidP="00EF6320">
            <w:pPr>
              <w:pStyle w:val="TAH"/>
              <w:rPr>
                <w:rFonts w:eastAsia="Malgun Gothic"/>
                <w:lang w:eastAsia="ko-KR"/>
              </w:rPr>
            </w:pPr>
            <w:r>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hideMark/>
          </w:tcPr>
          <w:p w14:paraId="0D2914CF" w14:textId="77777777" w:rsidR="003B5679" w:rsidRDefault="003B5679" w:rsidP="00EF6320">
            <w:pPr>
              <w:pStyle w:val="TAH"/>
              <w:rPr>
                <w:rFonts w:eastAsia="SimSun"/>
                <w:lang w:eastAsia="en-GB"/>
              </w:rPr>
            </w:pPr>
            <w:r>
              <w:rPr>
                <w:lang w:eastAsia="en-GB"/>
              </w:rPr>
              <w:t>MCPTT UE</w:t>
            </w:r>
          </w:p>
        </w:tc>
        <w:tc>
          <w:tcPr>
            <w:tcW w:w="990" w:type="dxa"/>
            <w:tcBorders>
              <w:top w:val="single" w:sz="4" w:space="0" w:color="auto"/>
              <w:left w:val="single" w:sz="4" w:space="0" w:color="auto"/>
              <w:bottom w:val="single" w:sz="4" w:space="0" w:color="auto"/>
              <w:right w:val="single" w:sz="4" w:space="0" w:color="auto"/>
            </w:tcBorders>
            <w:hideMark/>
          </w:tcPr>
          <w:p w14:paraId="7C1000F1" w14:textId="77777777" w:rsidR="003B5679" w:rsidRDefault="003B5679" w:rsidP="00EF6320">
            <w:pPr>
              <w:pStyle w:val="TAH"/>
              <w:rPr>
                <w:lang w:eastAsia="en-GB"/>
              </w:rPr>
            </w:pPr>
            <w:r>
              <w:rPr>
                <w:lang w:eastAsia="en-GB"/>
              </w:rPr>
              <w:t>MCPTT Server</w:t>
            </w:r>
          </w:p>
        </w:tc>
        <w:tc>
          <w:tcPr>
            <w:tcW w:w="1440" w:type="dxa"/>
            <w:tcBorders>
              <w:top w:val="single" w:sz="4" w:space="0" w:color="auto"/>
              <w:left w:val="single" w:sz="4" w:space="0" w:color="auto"/>
              <w:bottom w:val="single" w:sz="4" w:space="0" w:color="auto"/>
              <w:right w:val="single" w:sz="4" w:space="0" w:color="auto"/>
            </w:tcBorders>
            <w:hideMark/>
          </w:tcPr>
          <w:p w14:paraId="0D012327" w14:textId="77777777" w:rsidR="003B5679" w:rsidRDefault="003B5679" w:rsidP="00EF6320">
            <w:pPr>
              <w:pStyle w:val="TAH"/>
              <w:rPr>
                <w:lang w:eastAsia="en-GB"/>
              </w:rPr>
            </w:pPr>
            <w:r>
              <w:rPr>
                <w:lang w:eastAsia="zh-CN"/>
              </w:rPr>
              <w:t>C</w:t>
            </w:r>
            <w:r>
              <w:rPr>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7FAE3D8C" w14:textId="77777777" w:rsidR="003B5679" w:rsidRDefault="003B5679" w:rsidP="00EF6320">
            <w:pPr>
              <w:pStyle w:val="TAH"/>
              <w:rPr>
                <w:lang w:eastAsia="en-GB"/>
              </w:rPr>
            </w:pPr>
            <w:r>
              <w:rPr>
                <w:lang w:eastAsia="en-GB"/>
              </w:rPr>
              <w:t>MCPTT user database</w:t>
            </w:r>
          </w:p>
        </w:tc>
      </w:tr>
      <w:tr w:rsidR="003B5679" w14:paraId="7070468F"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64419102" w14:textId="77777777" w:rsidR="003B5679" w:rsidRDefault="003B5679" w:rsidP="00EF6320">
            <w:pPr>
              <w:pStyle w:val="TAL"/>
            </w:pPr>
            <w:r>
              <w:t>[R-5.6.5-003] of 3GPP TS 22.179 [2]</w:t>
            </w:r>
          </w:p>
          <w:p w14:paraId="4264E2C7" w14:textId="77777777" w:rsidR="003B5679" w:rsidRDefault="003B5679" w:rsidP="00EF6320">
            <w:pPr>
              <w:pStyle w:val="TAL"/>
            </w:pPr>
            <w:r>
              <w:t>[R-6.7.3-007] of 3GPP TS 22.280 [17]</w:t>
            </w:r>
          </w:p>
          <w:p w14:paraId="335CB918"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0735AE88" w14:textId="77777777" w:rsidR="003B5679" w:rsidRDefault="003B5679" w:rsidP="00EF6320">
            <w:pPr>
              <w:pStyle w:val="TAL"/>
            </w:pPr>
            <w:r>
              <w:t>List of user(s) who can be called in private call</w:t>
            </w:r>
          </w:p>
        </w:tc>
        <w:tc>
          <w:tcPr>
            <w:tcW w:w="900" w:type="dxa"/>
            <w:tcBorders>
              <w:top w:val="single" w:sz="4" w:space="0" w:color="auto"/>
              <w:left w:val="single" w:sz="4" w:space="0" w:color="auto"/>
              <w:bottom w:val="single" w:sz="4" w:space="0" w:color="auto"/>
              <w:right w:val="single" w:sz="4" w:space="0" w:color="auto"/>
            </w:tcBorders>
          </w:tcPr>
          <w:p w14:paraId="31753E98" w14:textId="77777777" w:rsidR="003B5679" w:rsidRDefault="003B5679" w:rsidP="00EF6320">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9EF26FB" w14:textId="77777777" w:rsidR="003B5679" w:rsidRDefault="003B5679" w:rsidP="00EF6320">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66B75C40" w14:textId="77777777" w:rsidR="003B5679" w:rsidRDefault="003B5679" w:rsidP="00EF6320">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235AE0D6" w14:textId="77777777" w:rsidR="003B5679" w:rsidRDefault="003B5679" w:rsidP="00EF6320">
            <w:pPr>
              <w:pStyle w:val="TAL"/>
              <w:jc w:val="center"/>
            </w:pPr>
          </w:p>
        </w:tc>
      </w:tr>
      <w:tr w:rsidR="003B5679" w14:paraId="0BDE1419"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1E4FCD78"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768A2F42" w14:textId="77777777" w:rsidR="003B5679" w:rsidRDefault="003B5679" w:rsidP="00EF6320">
            <w:pPr>
              <w:pStyle w:val="TAL"/>
            </w:pPr>
            <w:r>
              <w:t>&gt; MCPTT ID</w:t>
            </w:r>
          </w:p>
        </w:tc>
        <w:tc>
          <w:tcPr>
            <w:tcW w:w="900" w:type="dxa"/>
            <w:tcBorders>
              <w:top w:val="single" w:sz="4" w:space="0" w:color="auto"/>
              <w:left w:val="single" w:sz="4" w:space="0" w:color="auto"/>
              <w:bottom w:val="single" w:sz="4" w:space="0" w:color="auto"/>
              <w:right w:val="single" w:sz="4" w:space="0" w:color="auto"/>
            </w:tcBorders>
            <w:hideMark/>
          </w:tcPr>
          <w:p w14:paraId="2E43FFCC"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01B902AA" w14:textId="77777777" w:rsidR="003B5679" w:rsidRDefault="003B5679" w:rsidP="00EF6320">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hideMark/>
          </w:tcPr>
          <w:p w14:paraId="31A7E729"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115BDA9B" w14:textId="77777777" w:rsidR="003B5679" w:rsidRDefault="003B5679" w:rsidP="00EF6320">
            <w:pPr>
              <w:pStyle w:val="TAL"/>
              <w:jc w:val="center"/>
              <w:rPr>
                <w:lang w:eastAsia="zh-CN"/>
              </w:rPr>
            </w:pPr>
            <w:r>
              <w:rPr>
                <w:lang w:eastAsia="zh-CN"/>
              </w:rPr>
              <w:t>Y</w:t>
            </w:r>
          </w:p>
        </w:tc>
      </w:tr>
      <w:tr w:rsidR="003B5679" w14:paraId="36EA6FF7"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61B5C7DD"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15C15FC0" w14:textId="77777777" w:rsidR="003B5679" w:rsidRDefault="003B5679" w:rsidP="00EF6320">
            <w:pPr>
              <w:pStyle w:val="TAL"/>
            </w:pPr>
            <w:r>
              <w:t>&gt; User info ID</w:t>
            </w:r>
          </w:p>
        </w:tc>
        <w:tc>
          <w:tcPr>
            <w:tcW w:w="900" w:type="dxa"/>
            <w:tcBorders>
              <w:top w:val="single" w:sz="4" w:space="0" w:color="auto"/>
              <w:left w:val="single" w:sz="4" w:space="0" w:color="auto"/>
              <w:bottom w:val="single" w:sz="4" w:space="0" w:color="auto"/>
              <w:right w:val="single" w:sz="4" w:space="0" w:color="auto"/>
            </w:tcBorders>
            <w:hideMark/>
          </w:tcPr>
          <w:p w14:paraId="368302E5"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5B12E33B" w14:textId="77777777" w:rsidR="003B5679" w:rsidRDefault="003B5679" w:rsidP="00EF6320">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hideMark/>
          </w:tcPr>
          <w:p w14:paraId="7EA438AE"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7D1F5AC7" w14:textId="77777777" w:rsidR="003B5679" w:rsidRDefault="003B5679" w:rsidP="00EF6320">
            <w:pPr>
              <w:pStyle w:val="TAL"/>
              <w:jc w:val="center"/>
              <w:rPr>
                <w:lang w:eastAsia="zh-CN"/>
              </w:rPr>
            </w:pPr>
            <w:r>
              <w:rPr>
                <w:lang w:eastAsia="zh-CN"/>
              </w:rPr>
              <w:t>Y</w:t>
            </w:r>
          </w:p>
        </w:tc>
      </w:tr>
      <w:tr w:rsidR="003B5679" w14:paraId="74E0C7EA"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5AD63151"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662EE16A" w14:textId="77777777" w:rsidR="003B5679" w:rsidRDefault="003B5679" w:rsidP="00EF6320">
            <w:pPr>
              <w:pStyle w:val="TAL"/>
            </w:pPr>
            <w:r>
              <w:t>&gt; MCPTT group ID</w:t>
            </w:r>
          </w:p>
        </w:tc>
        <w:tc>
          <w:tcPr>
            <w:tcW w:w="900" w:type="dxa"/>
            <w:tcBorders>
              <w:top w:val="single" w:sz="4" w:space="0" w:color="auto"/>
              <w:left w:val="single" w:sz="4" w:space="0" w:color="auto"/>
              <w:bottom w:val="single" w:sz="4" w:space="0" w:color="auto"/>
              <w:right w:val="single" w:sz="4" w:space="0" w:color="auto"/>
            </w:tcBorders>
            <w:hideMark/>
          </w:tcPr>
          <w:p w14:paraId="2F8A9C6A"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739F607A" w14:textId="77777777" w:rsidR="003B5679" w:rsidRDefault="003B5679" w:rsidP="00EF6320">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hideMark/>
          </w:tcPr>
          <w:p w14:paraId="44451D95"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2A8CC14F" w14:textId="77777777" w:rsidR="003B5679" w:rsidRDefault="003B5679" w:rsidP="00EF6320">
            <w:pPr>
              <w:pStyle w:val="TAL"/>
              <w:jc w:val="center"/>
              <w:rPr>
                <w:lang w:eastAsia="zh-CN"/>
              </w:rPr>
            </w:pPr>
            <w:r>
              <w:rPr>
                <w:lang w:eastAsia="zh-CN"/>
              </w:rPr>
              <w:t>Y</w:t>
            </w:r>
          </w:p>
        </w:tc>
      </w:tr>
    </w:tbl>
    <w:p w14:paraId="6E626280" w14:textId="77777777" w:rsidR="003B5679" w:rsidRDefault="003B5679" w:rsidP="003B5679">
      <w:pPr>
        <w:rPr>
          <w:lang w:eastAsia="zh-CN"/>
        </w:rPr>
      </w:pPr>
    </w:p>
    <w:p w14:paraId="4F69CA80" w14:textId="77777777" w:rsidR="003B5679" w:rsidRDefault="003B5679" w:rsidP="003B5679">
      <w:pPr>
        <w:pStyle w:val="TH"/>
        <w:rPr>
          <w:lang w:eastAsia="ko-KR"/>
        </w:rPr>
      </w:pPr>
      <w:r>
        <w:t>Table 6.26.1-3: </w:t>
      </w:r>
      <w:r>
        <w:rPr>
          <w:lang w:eastAsia="zh-CN"/>
        </w:rPr>
        <w:t>MCVideo user profile</w:t>
      </w:r>
      <w:r>
        <w:rPr>
          <w:lang w:eastAsia="ko-KR"/>
        </w:rPr>
        <w:t xml:space="preserve"> data (on and off network) for 5G ProSe</w:t>
      </w:r>
    </w:p>
    <w:tbl>
      <w:tblPr>
        <w:tblW w:w="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235"/>
        <w:gridCol w:w="900"/>
        <w:gridCol w:w="990"/>
        <w:gridCol w:w="1440"/>
        <w:gridCol w:w="1080"/>
      </w:tblGrid>
      <w:tr w:rsidR="003B5679" w14:paraId="351D065B"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288A7009" w14:textId="77777777" w:rsidR="003B5679" w:rsidRDefault="003B5679" w:rsidP="00EF6320">
            <w:pPr>
              <w:pStyle w:val="TAH"/>
              <w:rPr>
                <w:lang w:eastAsia="en-GB"/>
              </w:rPr>
            </w:pPr>
            <w:r>
              <w:rPr>
                <w:lang w:eastAsia="en-GB"/>
              </w:rPr>
              <w:t>Reference</w:t>
            </w:r>
          </w:p>
        </w:tc>
        <w:tc>
          <w:tcPr>
            <w:tcW w:w="3235" w:type="dxa"/>
            <w:tcBorders>
              <w:top w:val="single" w:sz="4" w:space="0" w:color="auto"/>
              <w:left w:val="single" w:sz="4" w:space="0" w:color="auto"/>
              <w:bottom w:val="single" w:sz="4" w:space="0" w:color="auto"/>
              <w:right w:val="single" w:sz="4" w:space="0" w:color="auto"/>
            </w:tcBorders>
            <w:vAlign w:val="center"/>
            <w:hideMark/>
          </w:tcPr>
          <w:p w14:paraId="61F8D372" w14:textId="77777777" w:rsidR="003B5679" w:rsidRDefault="003B5679" w:rsidP="00EF6320">
            <w:pPr>
              <w:pStyle w:val="TAH"/>
              <w:rPr>
                <w:rFonts w:eastAsia="Malgun Gothic"/>
                <w:lang w:eastAsia="ko-KR"/>
              </w:rPr>
            </w:pPr>
            <w:r>
              <w:rPr>
                <w:lang w:eastAsia="en-GB"/>
              </w:rPr>
              <w:t>Parameter description</w:t>
            </w:r>
          </w:p>
        </w:tc>
        <w:tc>
          <w:tcPr>
            <w:tcW w:w="900" w:type="dxa"/>
            <w:tcBorders>
              <w:top w:val="single" w:sz="4" w:space="0" w:color="auto"/>
              <w:left w:val="single" w:sz="4" w:space="0" w:color="auto"/>
              <w:bottom w:val="single" w:sz="4" w:space="0" w:color="auto"/>
              <w:right w:val="single" w:sz="4" w:space="0" w:color="auto"/>
            </w:tcBorders>
            <w:hideMark/>
          </w:tcPr>
          <w:p w14:paraId="21D4B5E0" w14:textId="77777777" w:rsidR="003B5679" w:rsidRDefault="003B5679" w:rsidP="00EF6320">
            <w:pPr>
              <w:pStyle w:val="TAH"/>
              <w:rPr>
                <w:rFonts w:eastAsia="SimSun"/>
                <w:lang w:eastAsia="en-GB"/>
              </w:rPr>
            </w:pPr>
            <w:r>
              <w:t>MCVideo UE</w:t>
            </w:r>
          </w:p>
        </w:tc>
        <w:tc>
          <w:tcPr>
            <w:tcW w:w="990" w:type="dxa"/>
            <w:tcBorders>
              <w:top w:val="single" w:sz="4" w:space="0" w:color="auto"/>
              <w:left w:val="single" w:sz="4" w:space="0" w:color="auto"/>
              <w:bottom w:val="single" w:sz="4" w:space="0" w:color="auto"/>
              <w:right w:val="single" w:sz="4" w:space="0" w:color="auto"/>
            </w:tcBorders>
            <w:hideMark/>
          </w:tcPr>
          <w:p w14:paraId="785216B5" w14:textId="77777777" w:rsidR="003B5679" w:rsidRDefault="003B5679" w:rsidP="00EF6320">
            <w:pPr>
              <w:pStyle w:val="TAH"/>
              <w:rPr>
                <w:lang w:eastAsia="en-GB"/>
              </w:rPr>
            </w:pPr>
            <w:r>
              <w:t>MCVideo Server</w:t>
            </w:r>
          </w:p>
        </w:tc>
        <w:tc>
          <w:tcPr>
            <w:tcW w:w="1440" w:type="dxa"/>
            <w:tcBorders>
              <w:top w:val="single" w:sz="4" w:space="0" w:color="auto"/>
              <w:left w:val="single" w:sz="4" w:space="0" w:color="auto"/>
              <w:bottom w:val="single" w:sz="4" w:space="0" w:color="auto"/>
              <w:right w:val="single" w:sz="4" w:space="0" w:color="auto"/>
            </w:tcBorders>
            <w:hideMark/>
          </w:tcPr>
          <w:p w14:paraId="003E10C6" w14:textId="77777777" w:rsidR="003B5679" w:rsidRDefault="003B5679" w:rsidP="00EF6320">
            <w:pPr>
              <w:pStyle w:val="TAH"/>
              <w:rPr>
                <w:lang w:eastAsia="en-GB"/>
              </w:rPr>
            </w:pPr>
            <w:r>
              <w:t>Configuration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68162883" w14:textId="77777777" w:rsidR="003B5679" w:rsidRDefault="003B5679" w:rsidP="00EF6320">
            <w:pPr>
              <w:pStyle w:val="TAH"/>
              <w:rPr>
                <w:lang w:eastAsia="en-GB"/>
              </w:rPr>
            </w:pPr>
            <w:r>
              <w:t>MCVideo user database</w:t>
            </w:r>
          </w:p>
        </w:tc>
      </w:tr>
      <w:tr w:rsidR="003B5679" w14:paraId="40A02D4A"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hideMark/>
          </w:tcPr>
          <w:p w14:paraId="35898DFA" w14:textId="77777777" w:rsidR="003B5679" w:rsidRDefault="003B5679" w:rsidP="00EF6320">
            <w:pPr>
              <w:pStyle w:val="TAL"/>
            </w:pPr>
            <w:r>
              <w:t>[R-6.7.3-007] of 3GPP TS 22.280 [2]</w:t>
            </w:r>
          </w:p>
        </w:tc>
        <w:tc>
          <w:tcPr>
            <w:tcW w:w="3235" w:type="dxa"/>
            <w:tcBorders>
              <w:top w:val="single" w:sz="4" w:space="0" w:color="auto"/>
              <w:left w:val="single" w:sz="4" w:space="0" w:color="auto"/>
              <w:bottom w:val="single" w:sz="4" w:space="0" w:color="auto"/>
              <w:right w:val="single" w:sz="4" w:space="0" w:color="auto"/>
            </w:tcBorders>
            <w:hideMark/>
          </w:tcPr>
          <w:p w14:paraId="79187D25" w14:textId="77777777" w:rsidR="003B5679" w:rsidRDefault="003B5679" w:rsidP="00EF6320">
            <w:pPr>
              <w:pStyle w:val="TAL"/>
            </w:pPr>
            <w:r>
              <w:t>List of user(s) who can be called in MCVideo private call</w:t>
            </w:r>
          </w:p>
        </w:tc>
        <w:tc>
          <w:tcPr>
            <w:tcW w:w="900" w:type="dxa"/>
            <w:tcBorders>
              <w:top w:val="single" w:sz="4" w:space="0" w:color="auto"/>
              <w:left w:val="single" w:sz="4" w:space="0" w:color="auto"/>
              <w:bottom w:val="single" w:sz="4" w:space="0" w:color="auto"/>
              <w:right w:val="single" w:sz="4" w:space="0" w:color="auto"/>
            </w:tcBorders>
          </w:tcPr>
          <w:p w14:paraId="3B85DFAA" w14:textId="77777777" w:rsidR="003B5679" w:rsidRDefault="003B5679" w:rsidP="00EF6320">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19E253E7" w14:textId="77777777" w:rsidR="003B5679" w:rsidRDefault="003B5679" w:rsidP="00EF6320">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1AB981EA" w14:textId="77777777" w:rsidR="003B5679" w:rsidRDefault="003B5679" w:rsidP="00EF6320">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9B99BF0" w14:textId="77777777" w:rsidR="003B5679" w:rsidRDefault="003B5679" w:rsidP="00EF6320">
            <w:pPr>
              <w:pStyle w:val="TAL"/>
              <w:jc w:val="center"/>
            </w:pPr>
          </w:p>
        </w:tc>
      </w:tr>
      <w:tr w:rsidR="003B5679" w14:paraId="194B865F"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5BF64753"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121B1405" w14:textId="77777777" w:rsidR="003B5679" w:rsidRDefault="003B5679" w:rsidP="00EF6320">
            <w:pPr>
              <w:pStyle w:val="TAL"/>
            </w:pPr>
            <w:r>
              <w:t>&gt; MCVideo ID</w:t>
            </w:r>
          </w:p>
        </w:tc>
        <w:tc>
          <w:tcPr>
            <w:tcW w:w="900" w:type="dxa"/>
            <w:tcBorders>
              <w:top w:val="single" w:sz="4" w:space="0" w:color="auto"/>
              <w:left w:val="single" w:sz="4" w:space="0" w:color="auto"/>
              <w:bottom w:val="single" w:sz="4" w:space="0" w:color="auto"/>
              <w:right w:val="single" w:sz="4" w:space="0" w:color="auto"/>
            </w:tcBorders>
            <w:hideMark/>
          </w:tcPr>
          <w:p w14:paraId="33DBC7A1"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11862DBA" w14:textId="77777777" w:rsidR="003B5679" w:rsidRDefault="003B5679" w:rsidP="00EF6320">
            <w:pPr>
              <w:pStyle w:val="TAL"/>
              <w:jc w:val="center"/>
            </w:pPr>
            <w:r>
              <w:t>Y</w:t>
            </w:r>
          </w:p>
        </w:tc>
        <w:tc>
          <w:tcPr>
            <w:tcW w:w="1440" w:type="dxa"/>
            <w:tcBorders>
              <w:top w:val="single" w:sz="4" w:space="0" w:color="auto"/>
              <w:left w:val="single" w:sz="4" w:space="0" w:color="auto"/>
              <w:bottom w:val="single" w:sz="4" w:space="0" w:color="auto"/>
              <w:right w:val="single" w:sz="4" w:space="0" w:color="auto"/>
            </w:tcBorders>
            <w:hideMark/>
          </w:tcPr>
          <w:p w14:paraId="639501EC"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6677B444" w14:textId="77777777" w:rsidR="003B5679" w:rsidRDefault="003B5679" w:rsidP="00EF6320">
            <w:pPr>
              <w:pStyle w:val="TAL"/>
              <w:jc w:val="center"/>
              <w:rPr>
                <w:lang w:eastAsia="zh-CN"/>
              </w:rPr>
            </w:pPr>
            <w:r>
              <w:t>Y</w:t>
            </w:r>
          </w:p>
        </w:tc>
      </w:tr>
      <w:tr w:rsidR="003B5679" w14:paraId="59E4872F"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016EB30C"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0ED7803F" w14:textId="77777777" w:rsidR="003B5679" w:rsidRDefault="003B5679" w:rsidP="00EF6320">
            <w:pPr>
              <w:pStyle w:val="TAL"/>
            </w:pPr>
            <w:r>
              <w:t>&gt; User info ID</w:t>
            </w:r>
          </w:p>
        </w:tc>
        <w:tc>
          <w:tcPr>
            <w:tcW w:w="900" w:type="dxa"/>
            <w:tcBorders>
              <w:top w:val="single" w:sz="4" w:space="0" w:color="auto"/>
              <w:left w:val="single" w:sz="4" w:space="0" w:color="auto"/>
              <w:bottom w:val="single" w:sz="4" w:space="0" w:color="auto"/>
              <w:right w:val="single" w:sz="4" w:space="0" w:color="auto"/>
            </w:tcBorders>
            <w:hideMark/>
          </w:tcPr>
          <w:p w14:paraId="7C5F9CCB"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7B0F0E04" w14:textId="77777777" w:rsidR="003B5679" w:rsidRDefault="003B5679" w:rsidP="00EF6320">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hideMark/>
          </w:tcPr>
          <w:p w14:paraId="0B99B833"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233C4309" w14:textId="77777777" w:rsidR="003B5679" w:rsidRDefault="003B5679" w:rsidP="00EF6320">
            <w:pPr>
              <w:pStyle w:val="TAL"/>
              <w:jc w:val="center"/>
              <w:rPr>
                <w:lang w:eastAsia="zh-CN"/>
              </w:rPr>
            </w:pPr>
            <w:r>
              <w:t>Y</w:t>
            </w:r>
          </w:p>
        </w:tc>
      </w:tr>
      <w:tr w:rsidR="003B5679" w14:paraId="5E371DE7" w14:textId="77777777" w:rsidTr="00EF6320">
        <w:trPr>
          <w:trHeight w:val="341"/>
        </w:trPr>
        <w:tc>
          <w:tcPr>
            <w:tcW w:w="1985" w:type="dxa"/>
            <w:tcBorders>
              <w:top w:val="single" w:sz="4" w:space="0" w:color="auto"/>
              <w:left w:val="single" w:sz="4" w:space="0" w:color="auto"/>
              <w:bottom w:val="single" w:sz="4" w:space="0" w:color="auto"/>
              <w:right w:val="single" w:sz="4" w:space="0" w:color="auto"/>
            </w:tcBorders>
          </w:tcPr>
          <w:p w14:paraId="2F230AE4" w14:textId="77777777" w:rsidR="003B5679" w:rsidRDefault="003B5679" w:rsidP="00EF6320">
            <w:pPr>
              <w:pStyle w:val="TAL"/>
            </w:pPr>
          </w:p>
        </w:tc>
        <w:tc>
          <w:tcPr>
            <w:tcW w:w="3235" w:type="dxa"/>
            <w:tcBorders>
              <w:top w:val="single" w:sz="4" w:space="0" w:color="auto"/>
              <w:left w:val="single" w:sz="4" w:space="0" w:color="auto"/>
              <w:bottom w:val="single" w:sz="4" w:space="0" w:color="auto"/>
              <w:right w:val="single" w:sz="4" w:space="0" w:color="auto"/>
            </w:tcBorders>
            <w:hideMark/>
          </w:tcPr>
          <w:p w14:paraId="6E65871F" w14:textId="77777777" w:rsidR="003B5679" w:rsidRDefault="003B5679" w:rsidP="00EF6320">
            <w:pPr>
              <w:pStyle w:val="TAL"/>
            </w:pPr>
            <w:r>
              <w:t>&gt; MCVideo group ID</w:t>
            </w:r>
          </w:p>
        </w:tc>
        <w:tc>
          <w:tcPr>
            <w:tcW w:w="900" w:type="dxa"/>
            <w:tcBorders>
              <w:top w:val="single" w:sz="4" w:space="0" w:color="auto"/>
              <w:left w:val="single" w:sz="4" w:space="0" w:color="auto"/>
              <w:bottom w:val="single" w:sz="4" w:space="0" w:color="auto"/>
              <w:right w:val="single" w:sz="4" w:space="0" w:color="auto"/>
            </w:tcBorders>
            <w:hideMark/>
          </w:tcPr>
          <w:p w14:paraId="47FD963D" w14:textId="77777777" w:rsidR="003B5679" w:rsidRDefault="003B5679" w:rsidP="00EF6320">
            <w:pPr>
              <w:pStyle w:val="TAL"/>
              <w:jc w:val="center"/>
            </w:pPr>
            <w:r>
              <w:t>Y</w:t>
            </w:r>
          </w:p>
        </w:tc>
        <w:tc>
          <w:tcPr>
            <w:tcW w:w="990" w:type="dxa"/>
            <w:tcBorders>
              <w:top w:val="single" w:sz="4" w:space="0" w:color="auto"/>
              <w:left w:val="single" w:sz="4" w:space="0" w:color="auto"/>
              <w:bottom w:val="single" w:sz="4" w:space="0" w:color="auto"/>
              <w:right w:val="single" w:sz="4" w:space="0" w:color="auto"/>
            </w:tcBorders>
            <w:hideMark/>
          </w:tcPr>
          <w:p w14:paraId="6679843D" w14:textId="77777777" w:rsidR="003B5679" w:rsidRDefault="003B5679" w:rsidP="00EF6320">
            <w:pPr>
              <w:pStyle w:val="TAL"/>
              <w:jc w:val="center"/>
            </w:pPr>
            <w:r>
              <w:t>N</w:t>
            </w:r>
          </w:p>
        </w:tc>
        <w:tc>
          <w:tcPr>
            <w:tcW w:w="1440" w:type="dxa"/>
            <w:tcBorders>
              <w:top w:val="single" w:sz="4" w:space="0" w:color="auto"/>
              <w:left w:val="single" w:sz="4" w:space="0" w:color="auto"/>
              <w:bottom w:val="single" w:sz="4" w:space="0" w:color="auto"/>
              <w:right w:val="single" w:sz="4" w:space="0" w:color="auto"/>
            </w:tcBorders>
            <w:hideMark/>
          </w:tcPr>
          <w:p w14:paraId="5ED30F72" w14:textId="77777777" w:rsidR="003B5679" w:rsidRDefault="003B5679" w:rsidP="00EF6320">
            <w:pPr>
              <w:pStyle w:val="TAL"/>
              <w:jc w:val="center"/>
            </w:pPr>
            <w:r>
              <w:t>Y</w:t>
            </w:r>
          </w:p>
        </w:tc>
        <w:tc>
          <w:tcPr>
            <w:tcW w:w="1080" w:type="dxa"/>
            <w:tcBorders>
              <w:top w:val="single" w:sz="4" w:space="0" w:color="auto"/>
              <w:left w:val="single" w:sz="4" w:space="0" w:color="auto"/>
              <w:bottom w:val="single" w:sz="4" w:space="0" w:color="auto"/>
              <w:right w:val="single" w:sz="4" w:space="0" w:color="auto"/>
            </w:tcBorders>
            <w:hideMark/>
          </w:tcPr>
          <w:p w14:paraId="620468D8" w14:textId="77777777" w:rsidR="003B5679" w:rsidRDefault="003B5679" w:rsidP="00EF6320">
            <w:pPr>
              <w:pStyle w:val="TAL"/>
              <w:jc w:val="center"/>
              <w:rPr>
                <w:lang w:eastAsia="zh-CN"/>
              </w:rPr>
            </w:pPr>
            <w:r>
              <w:t>Y</w:t>
            </w:r>
          </w:p>
        </w:tc>
      </w:tr>
    </w:tbl>
    <w:p w14:paraId="0383154B" w14:textId="77777777" w:rsidR="003B5679" w:rsidRDefault="003B5679" w:rsidP="003B5679">
      <w:pPr>
        <w:rPr>
          <w:lang w:eastAsia="zh-CN"/>
        </w:rPr>
      </w:pPr>
    </w:p>
    <w:p w14:paraId="56D480B6" w14:textId="77777777" w:rsidR="003B5679" w:rsidRDefault="003B5679" w:rsidP="003B5679">
      <w:pPr>
        <w:pStyle w:val="TH"/>
        <w:rPr>
          <w:lang w:eastAsia="ko-KR"/>
        </w:rPr>
      </w:pPr>
      <w:r>
        <w:t>Table 6.26.1-4: </w:t>
      </w:r>
      <w:r>
        <w:rPr>
          <w:lang w:eastAsia="zh-CN"/>
        </w:rPr>
        <w:t>MCData user profile</w:t>
      </w:r>
      <w:r>
        <w:rPr>
          <w:lang w:eastAsia="ko-KR"/>
        </w:rPr>
        <w:t xml:space="preserve"> data (on and off network) for 5G ProSe</w:t>
      </w:r>
    </w:p>
    <w:tbl>
      <w:tblPr>
        <w:tblW w:w="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3B5679" w:rsidRPr="00C44F5C" w14:paraId="72849D21"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315AB53D" w14:textId="77777777" w:rsidR="003B5679" w:rsidRDefault="003B5679" w:rsidP="00EF6320">
            <w:pPr>
              <w:pStyle w:val="TAH"/>
              <w:rPr>
                <w:lang w:eastAsia="en-GB"/>
              </w:rPr>
            </w:pPr>
            <w:r>
              <w:rPr>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E7A6F2" w14:textId="77777777" w:rsidR="003B5679" w:rsidRDefault="003B5679" w:rsidP="00EF6320">
            <w:pPr>
              <w:pStyle w:val="TAH"/>
              <w:rPr>
                <w:lang w:eastAsia="en-GB"/>
              </w:rPr>
            </w:pPr>
            <w:r>
              <w:rPr>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hideMark/>
          </w:tcPr>
          <w:p w14:paraId="74FC7E2F" w14:textId="77777777" w:rsidR="003B5679" w:rsidRDefault="003B5679" w:rsidP="00EF6320">
            <w:pPr>
              <w:pStyle w:val="TAH"/>
              <w:rPr>
                <w:lang w:eastAsia="en-GB"/>
              </w:rPr>
            </w:pPr>
            <w:r>
              <w:rPr>
                <w:lang w:eastAsia="en-GB"/>
              </w:rPr>
              <w:t>MCData UE</w:t>
            </w:r>
          </w:p>
        </w:tc>
        <w:tc>
          <w:tcPr>
            <w:tcW w:w="990" w:type="dxa"/>
            <w:tcBorders>
              <w:top w:val="single" w:sz="4" w:space="0" w:color="auto"/>
              <w:left w:val="single" w:sz="4" w:space="0" w:color="auto"/>
              <w:bottom w:val="single" w:sz="4" w:space="0" w:color="auto"/>
              <w:right w:val="single" w:sz="4" w:space="0" w:color="auto"/>
            </w:tcBorders>
            <w:hideMark/>
          </w:tcPr>
          <w:p w14:paraId="1581BD0C" w14:textId="77777777" w:rsidR="003B5679" w:rsidRDefault="003B5679" w:rsidP="00EF6320">
            <w:pPr>
              <w:pStyle w:val="TAH"/>
              <w:rPr>
                <w:lang w:eastAsia="en-GB"/>
              </w:rPr>
            </w:pPr>
            <w:r>
              <w:rPr>
                <w:lang w:eastAsia="en-GB"/>
              </w:rPr>
              <w:t>MCData Server</w:t>
            </w:r>
          </w:p>
        </w:tc>
        <w:tc>
          <w:tcPr>
            <w:tcW w:w="1440" w:type="dxa"/>
            <w:tcBorders>
              <w:top w:val="single" w:sz="4" w:space="0" w:color="auto"/>
              <w:left w:val="single" w:sz="4" w:space="0" w:color="auto"/>
              <w:bottom w:val="single" w:sz="4" w:space="0" w:color="auto"/>
              <w:right w:val="single" w:sz="4" w:space="0" w:color="auto"/>
            </w:tcBorders>
            <w:hideMark/>
          </w:tcPr>
          <w:p w14:paraId="2D3E4576" w14:textId="77777777" w:rsidR="003B5679" w:rsidRDefault="003B5679" w:rsidP="00EF6320">
            <w:pPr>
              <w:pStyle w:val="TAH"/>
              <w:rPr>
                <w:lang w:eastAsia="en-GB"/>
              </w:rPr>
            </w:pPr>
            <w:r>
              <w:rPr>
                <w:lang w:eastAsia="en-GB"/>
              </w:rPr>
              <w:t>Configuration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48FB7A03" w14:textId="77777777" w:rsidR="003B5679" w:rsidRDefault="003B5679" w:rsidP="00EF6320">
            <w:pPr>
              <w:pStyle w:val="TAH"/>
              <w:rPr>
                <w:lang w:eastAsia="en-GB"/>
              </w:rPr>
            </w:pPr>
            <w:r>
              <w:rPr>
                <w:lang w:eastAsia="en-GB"/>
              </w:rPr>
              <w:t>MCData user database</w:t>
            </w:r>
          </w:p>
        </w:tc>
      </w:tr>
      <w:tr w:rsidR="003B5679" w14:paraId="4830F8AA"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648CE53C" w14:textId="77777777" w:rsidR="003B5679" w:rsidRDefault="003B5679" w:rsidP="00EF6320">
            <w:pPr>
              <w:pStyle w:val="TAL"/>
            </w:pPr>
            <w:r>
              <w:t>[R-6.3.1.2-007]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C431E85" w14:textId="77777777" w:rsidR="003B5679" w:rsidRDefault="003B5679" w:rsidP="00EF6320">
            <w:pPr>
              <w:pStyle w:val="TAL"/>
            </w:pPr>
            <w:r>
              <w:t>&gt; List of MCData users this MCData user is authorized to initiate a one</w:t>
            </w:r>
            <w:r>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05F68121" w14:textId="77777777" w:rsidR="003B5679" w:rsidRDefault="003B5679" w:rsidP="00EF6320">
            <w:pPr>
              <w:pStyle w:val="TAC"/>
            </w:pPr>
          </w:p>
        </w:tc>
        <w:tc>
          <w:tcPr>
            <w:tcW w:w="990" w:type="dxa"/>
            <w:tcBorders>
              <w:top w:val="single" w:sz="4" w:space="0" w:color="auto"/>
              <w:left w:val="single" w:sz="4" w:space="0" w:color="auto"/>
              <w:bottom w:val="single" w:sz="4" w:space="0" w:color="auto"/>
              <w:right w:val="single" w:sz="4" w:space="0" w:color="auto"/>
            </w:tcBorders>
          </w:tcPr>
          <w:p w14:paraId="5CC473ED" w14:textId="77777777" w:rsidR="003B5679" w:rsidRDefault="003B5679" w:rsidP="00EF6320">
            <w:pPr>
              <w:pStyle w:val="TAC"/>
            </w:pPr>
          </w:p>
        </w:tc>
        <w:tc>
          <w:tcPr>
            <w:tcW w:w="1440" w:type="dxa"/>
            <w:tcBorders>
              <w:top w:val="single" w:sz="4" w:space="0" w:color="auto"/>
              <w:left w:val="single" w:sz="4" w:space="0" w:color="auto"/>
              <w:bottom w:val="single" w:sz="4" w:space="0" w:color="auto"/>
              <w:right w:val="single" w:sz="4" w:space="0" w:color="auto"/>
            </w:tcBorders>
          </w:tcPr>
          <w:p w14:paraId="77A039FD" w14:textId="77777777" w:rsidR="003B5679" w:rsidRDefault="003B5679" w:rsidP="00EF6320">
            <w:pPr>
              <w:pStyle w:val="TAC"/>
            </w:pPr>
          </w:p>
        </w:tc>
        <w:tc>
          <w:tcPr>
            <w:tcW w:w="1080" w:type="dxa"/>
            <w:tcBorders>
              <w:top w:val="single" w:sz="4" w:space="0" w:color="auto"/>
              <w:left w:val="single" w:sz="4" w:space="0" w:color="auto"/>
              <w:bottom w:val="single" w:sz="4" w:space="0" w:color="auto"/>
              <w:right w:val="single" w:sz="4" w:space="0" w:color="auto"/>
            </w:tcBorders>
          </w:tcPr>
          <w:p w14:paraId="58DD9885" w14:textId="77777777" w:rsidR="003B5679" w:rsidRDefault="003B5679" w:rsidP="00EF6320">
            <w:pPr>
              <w:pStyle w:val="TAC"/>
            </w:pPr>
          </w:p>
        </w:tc>
      </w:tr>
      <w:tr w:rsidR="003B5679" w14:paraId="0EE1FC61"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9C05D23" w14:textId="77777777" w:rsidR="003B5679" w:rsidRDefault="003B5679" w:rsidP="00EF6320">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03C1D738" w14:textId="77777777" w:rsidR="003B5679" w:rsidRDefault="003B5679" w:rsidP="00EF6320">
            <w:pPr>
              <w:pStyle w:val="TAL"/>
            </w:pPr>
            <w:r>
              <w:t>&gt;&gt; MCData ID</w:t>
            </w:r>
          </w:p>
        </w:tc>
        <w:tc>
          <w:tcPr>
            <w:tcW w:w="1017" w:type="dxa"/>
            <w:tcBorders>
              <w:top w:val="single" w:sz="4" w:space="0" w:color="auto"/>
              <w:left w:val="single" w:sz="4" w:space="0" w:color="auto"/>
              <w:bottom w:val="single" w:sz="4" w:space="0" w:color="auto"/>
              <w:right w:val="single" w:sz="4" w:space="0" w:color="auto"/>
            </w:tcBorders>
            <w:hideMark/>
          </w:tcPr>
          <w:p w14:paraId="3E6A281B" w14:textId="77777777" w:rsidR="003B5679" w:rsidRDefault="003B5679" w:rsidP="00EF6320">
            <w:pPr>
              <w:pStyle w:val="TAC"/>
            </w:pPr>
            <w:r>
              <w:t>Y</w:t>
            </w:r>
          </w:p>
        </w:tc>
        <w:tc>
          <w:tcPr>
            <w:tcW w:w="990" w:type="dxa"/>
            <w:tcBorders>
              <w:top w:val="single" w:sz="4" w:space="0" w:color="auto"/>
              <w:left w:val="single" w:sz="4" w:space="0" w:color="auto"/>
              <w:bottom w:val="single" w:sz="4" w:space="0" w:color="auto"/>
              <w:right w:val="single" w:sz="4" w:space="0" w:color="auto"/>
            </w:tcBorders>
            <w:hideMark/>
          </w:tcPr>
          <w:p w14:paraId="09916675" w14:textId="77777777" w:rsidR="003B5679" w:rsidRDefault="003B5679" w:rsidP="00EF6320">
            <w:pPr>
              <w:pStyle w:val="TAC"/>
            </w:pPr>
            <w:r>
              <w:t>N</w:t>
            </w:r>
          </w:p>
        </w:tc>
        <w:tc>
          <w:tcPr>
            <w:tcW w:w="1440" w:type="dxa"/>
            <w:tcBorders>
              <w:top w:val="single" w:sz="4" w:space="0" w:color="auto"/>
              <w:left w:val="single" w:sz="4" w:space="0" w:color="auto"/>
              <w:bottom w:val="single" w:sz="4" w:space="0" w:color="auto"/>
              <w:right w:val="single" w:sz="4" w:space="0" w:color="auto"/>
            </w:tcBorders>
            <w:hideMark/>
          </w:tcPr>
          <w:p w14:paraId="2A145765" w14:textId="77777777" w:rsidR="003B5679" w:rsidRDefault="003B5679" w:rsidP="00EF6320">
            <w:pPr>
              <w:pStyle w:val="TAC"/>
            </w:pPr>
            <w:r>
              <w:t>Y</w:t>
            </w:r>
          </w:p>
        </w:tc>
        <w:tc>
          <w:tcPr>
            <w:tcW w:w="1080" w:type="dxa"/>
            <w:tcBorders>
              <w:top w:val="single" w:sz="4" w:space="0" w:color="auto"/>
              <w:left w:val="single" w:sz="4" w:space="0" w:color="auto"/>
              <w:bottom w:val="single" w:sz="4" w:space="0" w:color="auto"/>
              <w:right w:val="single" w:sz="4" w:space="0" w:color="auto"/>
            </w:tcBorders>
            <w:hideMark/>
          </w:tcPr>
          <w:p w14:paraId="69697CB4" w14:textId="77777777" w:rsidR="003B5679" w:rsidRDefault="003B5679" w:rsidP="00EF6320">
            <w:pPr>
              <w:pStyle w:val="TAC"/>
            </w:pPr>
            <w:r>
              <w:t>Y</w:t>
            </w:r>
          </w:p>
        </w:tc>
      </w:tr>
      <w:tr w:rsidR="003B5679" w14:paraId="65AC7555"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9BD9CD" w14:textId="77777777" w:rsidR="003B5679" w:rsidRDefault="003B5679" w:rsidP="00EF6320">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0BFF48AB" w14:textId="77777777" w:rsidR="003B5679" w:rsidRDefault="003B5679" w:rsidP="00EF6320">
            <w:pPr>
              <w:pStyle w:val="TAL"/>
            </w:pPr>
            <w:r>
              <w:t>&gt;&gt; User info ID</w:t>
            </w:r>
          </w:p>
        </w:tc>
        <w:tc>
          <w:tcPr>
            <w:tcW w:w="1017" w:type="dxa"/>
            <w:tcBorders>
              <w:top w:val="single" w:sz="4" w:space="0" w:color="auto"/>
              <w:left w:val="single" w:sz="4" w:space="0" w:color="auto"/>
              <w:bottom w:val="single" w:sz="4" w:space="0" w:color="auto"/>
              <w:right w:val="single" w:sz="4" w:space="0" w:color="auto"/>
            </w:tcBorders>
            <w:hideMark/>
          </w:tcPr>
          <w:p w14:paraId="5B938EA1" w14:textId="77777777" w:rsidR="003B5679" w:rsidRDefault="003B5679" w:rsidP="00EF6320">
            <w:pPr>
              <w:pStyle w:val="TAC"/>
            </w:pPr>
            <w:r>
              <w:t>Y</w:t>
            </w:r>
          </w:p>
        </w:tc>
        <w:tc>
          <w:tcPr>
            <w:tcW w:w="990" w:type="dxa"/>
            <w:tcBorders>
              <w:top w:val="single" w:sz="4" w:space="0" w:color="auto"/>
              <w:left w:val="single" w:sz="4" w:space="0" w:color="auto"/>
              <w:bottom w:val="single" w:sz="4" w:space="0" w:color="auto"/>
              <w:right w:val="single" w:sz="4" w:space="0" w:color="auto"/>
            </w:tcBorders>
            <w:hideMark/>
          </w:tcPr>
          <w:p w14:paraId="46D38D68" w14:textId="77777777" w:rsidR="003B5679" w:rsidRDefault="003B5679" w:rsidP="00EF6320">
            <w:pPr>
              <w:pStyle w:val="TAC"/>
            </w:pPr>
            <w:r>
              <w:t>N</w:t>
            </w:r>
          </w:p>
        </w:tc>
        <w:tc>
          <w:tcPr>
            <w:tcW w:w="1440" w:type="dxa"/>
            <w:tcBorders>
              <w:top w:val="single" w:sz="4" w:space="0" w:color="auto"/>
              <w:left w:val="single" w:sz="4" w:space="0" w:color="auto"/>
              <w:bottom w:val="single" w:sz="4" w:space="0" w:color="auto"/>
              <w:right w:val="single" w:sz="4" w:space="0" w:color="auto"/>
            </w:tcBorders>
            <w:hideMark/>
          </w:tcPr>
          <w:p w14:paraId="3CE49D3B" w14:textId="77777777" w:rsidR="003B5679" w:rsidRDefault="003B5679" w:rsidP="00EF6320">
            <w:pPr>
              <w:pStyle w:val="TAC"/>
            </w:pPr>
            <w:r>
              <w:t>Y</w:t>
            </w:r>
          </w:p>
        </w:tc>
        <w:tc>
          <w:tcPr>
            <w:tcW w:w="1080" w:type="dxa"/>
            <w:tcBorders>
              <w:top w:val="single" w:sz="4" w:space="0" w:color="auto"/>
              <w:left w:val="single" w:sz="4" w:space="0" w:color="auto"/>
              <w:bottom w:val="single" w:sz="4" w:space="0" w:color="auto"/>
              <w:right w:val="single" w:sz="4" w:space="0" w:color="auto"/>
            </w:tcBorders>
            <w:hideMark/>
          </w:tcPr>
          <w:p w14:paraId="2970C118" w14:textId="77777777" w:rsidR="003B5679" w:rsidRDefault="003B5679" w:rsidP="00EF6320">
            <w:pPr>
              <w:pStyle w:val="TAC"/>
            </w:pPr>
            <w:r>
              <w:t>Y</w:t>
            </w:r>
          </w:p>
        </w:tc>
      </w:tr>
      <w:tr w:rsidR="003B5679" w14:paraId="0076AA0E" w14:textId="77777777" w:rsidTr="00EF6320">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41E1FE3" w14:textId="77777777" w:rsidR="003B5679" w:rsidRDefault="003B5679" w:rsidP="00EF6320">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2BA116C" w14:textId="77777777" w:rsidR="003B5679" w:rsidRDefault="003B5679" w:rsidP="00EF6320">
            <w:pPr>
              <w:pStyle w:val="TAL"/>
            </w:pPr>
            <w:r>
              <w:t>&gt;&gt; MCData Group ID</w:t>
            </w:r>
          </w:p>
        </w:tc>
        <w:tc>
          <w:tcPr>
            <w:tcW w:w="1017" w:type="dxa"/>
            <w:tcBorders>
              <w:top w:val="single" w:sz="4" w:space="0" w:color="auto"/>
              <w:left w:val="single" w:sz="4" w:space="0" w:color="auto"/>
              <w:bottom w:val="single" w:sz="4" w:space="0" w:color="auto"/>
              <w:right w:val="single" w:sz="4" w:space="0" w:color="auto"/>
            </w:tcBorders>
            <w:hideMark/>
          </w:tcPr>
          <w:p w14:paraId="273B1A6D" w14:textId="77777777" w:rsidR="003B5679" w:rsidRDefault="003B5679" w:rsidP="00EF6320">
            <w:pPr>
              <w:pStyle w:val="TAC"/>
            </w:pPr>
            <w:r>
              <w:t>Y</w:t>
            </w:r>
          </w:p>
        </w:tc>
        <w:tc>
          <w:tcPr>
            <w:tcW w:w="990" w:type="dxa"/>
            <w:tcBorders>
              <w:top w:val="single" w:sz="4" w:space="0" w:color="auto"/>
              <w:left w:val="single" w:sz="4" w:space="0" w:color="auto"/>
              <w:bottom w:val="single" w:sz="4" w:space="0" w:color="auto"/>
              <w:right w:val="single" w:sz="4" w:space="0" w:color="auto"/>
            </w:tcBorders>
            <w:hideMark/>
          </w:tcPr>
          <w:p w14:paraId="2171984C" w14:textId="77777777" w:rsidR="003B5679" w:rsidRDefault="003B5679" w:rsidP="00EF6320">
            <w:pPr>
              <w:pStyle w:val="TAC"/>
            </w:pPr>
            <w:r>
              <w:t>N</w:t>
            </w:r>
          </w:p>
        </w:tc>
        <w:tc>
          <w:tcPr>
            <w:tcW w:w="1440" w:type="dxa"/>
            <w:tcBorders>
              <w:top w:val="single" w:sz="4" w:space="0" w:color="auto"/>
              <w:left w:val="single" w:sz="4" w:space="0" w:color="auto"/>
              <w:bottom w:val="single" w:sz="4" w:space="0" w:color="auto"/>
              <w:right w:val="single" w:sz="4" w:space="0" w:color="auto"/>
            </w:tcBorders>
            <w:hideMark/>
          </w:tcPr>
          <w:p w14:paraId="1DEC6724" w14:textId="77777777" w:rsidR="003B5679" w:rsidRDefault="003B5679" w:rsidP="00EF6320">
            <w:pPr>
              <w:pStyle w:val="TAC"/>
            </w:pPr>
            <w:r>
              <w:t>Y</w:t>
            </w:r>
          </w:p>
        </w:tc>
        <w:tc>
          <w:tcPr>
            <w:tcW w:w="1080" w:type="dxa"/>
            <w:tcBorders>
              <w:top w:val="single" w:sz="4" w:space="0" w:color="auto"/>
              <w:left w:val="single" w:sz="4" w:space="0" w:color="auto"/>
              <w:bottom w:val="single" w:sz="4" w:space="0" w:color="auto"/>
              <w:right w:val="single" w:sz="4" w:space="0" w:color="auto"/>
            </w:tcBorders>
            <w:hideMark/>
          </w:tcPr>
          <w:p w14:paraId="113D8727" w14:textId="77777777" w:rsidR="003B5679" w:rsidRDefault="003B5679" w:rsidP="00EF6320">
            <w:pPr>
              <w:pStyle w:val="TAC"/>
            </w:pPr>
            <w:r>
              <w:t>Y</w:t>
            </w:r>
          </w:p>
        </w:tc>
      </w:tr>
    </w:tbl>
    <w:p w14:paraId="6366881E" w14:textId="77777777" w:rsidR="003B5679" w:rsidRDefault="003B5679" w:rsidP="003B5679">
      <w:pPr>
        <w:rPr>
          <w:lang w:eastAsia="zh-CN"/>
        </w:rPr>
      </w:pPr>
    </w:p>
    <w:p w14:paraId="6F80C71B" w14:textId="77777777" w:rsidR="003B5679" w:rsidRDefault="003B5679" w:rsidP="003B5679">
      <w:pPr>
        <w:pStyle w:val="B10"/>
        <w:rPr>
          <w:lang w:eastAsia="zh-CN"/>
        </w:rPr>
      </w:pPr>
      <w:r>
        <w:rPr>
          <w:lang w:eastAsia="zh-CN"/>
        </w:rPr>
        <w:t>(3)</w:t>
      </w:r>
      <w:r>
        <w:rPr>
          <w:lang w:eastAsia="zh-CN"/>
        </w:rPr>
        <w:tab/>
        <w:t xml:space="preserve">UE to Network Relay service </w:t>
      </w:r>
    </w:p>
    <w:p w14:paraId="3A6344CE" w14:textId="77777777" w:rsidR="003B5679" w:rsidRDefault="003B5679" w:rsidP="003B5679">
      <w:pPr>
        <w:pStyle w:val="B20"/>
      </w:pPr>
      <w:r>
        <w:rPr>
          <w:lang w:eastAsia="zh-CN"/>
        </w:rPr>
        <w:t>-</w:t>
      </w:r>
      <w:r>
        <w:rPr>
          <w:lang w:eastAsia="zh-CN"/>
        </w:rPr>
        <w:tab/>
        <w:t xml:space="preserve">In addition to the Layer 3 IP routing service, the 5G ProSe UE-to-Network relay also </w:t>
      </w:r>
      <w:r>
        <w:t xml:space="preserve">provides forwarding functionality that can relay any type of traffic over the PC5 link. The Relay Service Code (RSC) is used in the UE-to-Network Relay discovery, to indicate the connectivity service the UE-to-Network Relay provides to the Remote UE. The RSCs are configured on the UE-to-Network Relay and the Remote UE. The RSC can also indicate if the UE-to-Network Relay is a Layer-3 or Layer-2 UE-to-Network Relay. </w:t>
      </w:r>
    </w:p>
    <w:p w14:paraId="0D535F31" w14:textId="77777777" w:rsidR="003B5679" w:rsidRDefault="003B5679" w:rsidP="003B5679">
      <w:pPr>
        <w:pStyle w:val="B20"/>
      </w:pPr>
      <w:r>
        <w:t>-</w:t>
      </w:r>
      <w:r>
        <w:tab/>
        <w:t>The application layer may determine to use Layer-2 or Layer-3 UE-to-Network Relay for the MC services via provisioning the Relay Service Code(s).</w:t>
      </w:r>
    </w:p>
    <w:p w14:paraId="527791CC" w14:textId="77777777" w:rsidR="003B5679" w:rsidRDefault="003B5679" w:rsidP="003B5679">
      <w:pPr>
        <w:pStyle w:val="NO"/>
      </w:pPr>
      <w:r>
        <w:t>NOTE:</w:t>
      </w:r>
      <w:r>
        <w:tab/>
        <w:t>The decision to use Layer-2 or Layer-3 UE-to-Network Relay is implementation.</w:t>
      </w:r>
    </w:p>
    <w:p w14:paraId="50212563" w14:textId="77777777" w:rsidR="003B5679" w:rsidRDefault="003B5679" w:rsidP="003B5679">
      <w:pPr>
        <w:pStyle w:val="B10"/>
        <w:rPr>
          <w:lang w:eastAsia="zh-CN"/>
        </w:rPr>
      </w:pPr>
      <w:r>
        <w:rPr>
          <w:lang w:eastAsia="zh-CN"/>
        </w:rPr>
        <w:t>(4)</w:t>
      </w:r>
      <w:r>
        <w:rPr>
          <w:lang w:eastAsia="zh-CN"/>
        </w:rPr>
        <w:tab/>
        <w:t>Priority and communication type</w:t>
      </w:r>
    </w:p>
    <w:p w14:paraId="22A41E7C" w14:textId="77777777" w:rsidR="003B5679" w:rsidRDefault="003B5679" w:rsidP="003B5679">
      <w:pPr>
        <w:pStyle w:val="B20"/>
        <w:rPr>
          <w:lang w:eastAsia="zh-CN"/>
        </w:rPr>
      </w:pPr>
      <w:r>
        <w:rPr>
          <w:lang w:eastAsia="zh-CN"/>
        </w:rPr>
        <w:t>-</w:t>
      </w:r>
      <w:r>
        <w:rPr>
          <w:lang w:eastAsia="zh-CN"/>
        </w:rPr>
        <w:tab/>
        <w:t>The PPPP (ProSe Per-Packet priority) is replaced by PC5 5QI (PQI).</w:t>
      </w:r>
    </w:p>
    <w:p w14:paraId="0D323485" w14:textId="77777777" w:rsidR="003B5679" w:rsidRDefault="003B5679" w:rsidP="003B5679">
      <w:pPr>
        <w:rPr>
          <w:lang w:eastAsia="zh-CN"/>
        </w:rPr>
      </w:pPr>
    </w:p>
    <w:p w14:paraId="5A159201" w14:textId="77777777" w:rsidR="003B5679" w:rsidRDefault="003B5679" w:rsidP="003B5679">
      <w:pPr>
        <w:rPr>
          <w:lang w:eastAsia="zh-CN"/>
        </w:rPr>
      </w:pPr>
    </w:p>
    <w:p w14:paraId="088F1957" w14:textId="77777777" w:rsidR="003B5679" w:rsidRDefault="003B5679" w:rsidP="003B5679">
      <w:pPr>
        <w:pStyle w:val="Heading3"/>
      </w:pPr>
      <w:bookmarkStart w:id="704" w:name="_Toc101262566"/>
      <w:r>
        <w:t>6.26.2</w:t>
      </w:r>
      <w:r>
        <w:rPr>
          <w:rFonts w:ascii="Calibri" w:hAnsi="Calibri"/>
          <w:sz w:val="22"/>
          <w:szCs w:val="22"/>
          <w:lang w:eastAsia="en-GB"/>
        </w:rPr>
        <w:tab/>
      </w:r>
      <w:r>
        <w:t>Impacts on existing nodes and functionality</w:t>
      </w:r>
      <w:bookmarkEnd w:id="704"/>
    </w:p>
    <w:p w14:paraId="74CBE470" w14:textId="77777777" w:rsidR="003B5679" w:rsidRDefault="003B5679" w:rsidP="003B5679">
      <w:pPr>
        <w:rPr>
          <w:lang w:eastAsia="zh-CN"/>
        </w:rPr>
      </w:pPr>
      <w:r>
        <w:rPr>
          <w:lang w:eastAsia="zh-CN"/>
        </w:rPr>
        <w:t>MC service client need to support the handling of the MC service over 5G ProSe.</w:t>
      </w:r>
    </w:p>
    <w:p w14:paraId="4D07819E" w14:textId="77777777" w:rsidR="003B5679" w:rsidRDefault="003B5679" w:rsidP="003B5679">
      <w:pPr>
        <w:pStyle w:val="Heading3"/>
      </w:pPr>
      <w:bookmarkStart w:id="705" w:name="_Toc101262567"/>
      <w:r>
        <w:t>6.26.3</w:t>
      </w:r>
      <w:r>
        <w:rPr>
          <w:rFonts w:ascii="Calibri" w:hAnsi="Calibri"/>
          <w:sz w:val="22"/>
          <w:szCs w:val="22"/>
          <w:lang w:eastAsia="en-GB"/>
        </w:rPr>
        <w:tab/>
      </w:r>
      <w:r>
        <w:t>Solution evaluation</w:t>
      </w:r>
      <w:bookmarkEnd w:id="705"/>
    </w:p>
    <w:p w14:paraId="340457A7" w14:textId="77777777" w:rsidR="003B5679" w:rsidRDefault="003B5679" w:rsidP="003B5679">
      <w:pPr>
        <w:rPr>
          <w:noProof/>
          <w:lang w:eastAsia="zh-CN"/>
        </w:rPr>
      </w:pPr>
      <w:r>
        <w:rPr>
          <w:noProof/>
          <w:lang w:eastAsia="zh-CN"/>
        </w:rPr>
        <w:t>This solution reuses the functionality and information flow defined in 4G to support the MC service over 5G ProSe.</w:t>
      </w:r>
      <w:bookmarkEnd w:id="702"/>
    </w:p>
    <w:p w14:paraId="25A35F90" w14:textId="77777777" w:rsidR="003B5679" w:rsidRDefault="003B5679" w:rsidP="003B5679">
      <w:pPr>
        <w:pStyle w:val="Heading2"/>
        <w:rPr>
          <w:rFonts w:ascii="Calibri" w:hAnsi="Calibri"/>
          <w:sz w:val="22"/>
          <w:szCs w:val="22"/>
          <w:lang w:val="en-US" w:eastAsia="en-GB"/>
        </w:rPr>
      </w:pPr>
      <w:bookmarkStart w:id="706" w:name="_Toc101262568"/>
      <w:r>
        <w:rPr>
          <w:lang w:val="en-US"/>
        </w:rPr>
        <w:t>6.27</w:t>
      </w:r>
      <w:r>
        <w:rPr>
          <w:rFonts w:ascii="Calibri" w:hAnsi="Calibri"/>
          <w:sz w:val="22"/>
          <w:szCs w:val="22"/>
          <w:lang w:val="en-US" w:eastAsia="en-GB"/>
        </w:rPr>
        <w:tab/>
      </w:r>
      <w:r>
        <w:rPr>
          <w:lang w:val="en-US"/>
        </w:rPr>
        <w:t>Solution 27: Use of predefined 5QIs</w:t>
      </w:r>
      <w:bookmarkEnd w:id="706"/>
    </w:p>
    <w:p w14:paraId="0795CC24" w14:textId="77777777" w:rsidR="003B5679" w:rsidRDefault="003B5679" w:rsidP="003B5679">
      <w:pPr>
        <w:pStyle w:val="Heading3"/>
        <w:rPr>
          <w:lang w:val="en-US"/>
        </w:rPr>
      </w:pPr>
      <w:bookmarkStart w:id="707" w:name="_Toc101262569"/>
      <w:r>
        <w:rPr>
          <w:lang w:val="en-US"/>
        </w:rPr>
        <w:t>6.27.1</w:t>
      </w:r>
      <w:r>
        <w:rPr>
          <w:rFonts w:ascii="Calibri" w:hAnsi="Calibri"/>
          <w:sz w:val="22"/>
          <w:szCs w:val="22"/>
          <w:lang w:val="en-US" w:eastAsia="en-GB"/>
        </w:rPr>
        <w:tab/>
      </w:r>
      <w:r>
        <w:rPr>
          <w:lang w:val="en-US"/>
        </w:rPr>
        <w:t>Description</w:t>
      </w:r>
      <w:bookmarkEnd w:id="707"/>
    </w:p>
    <w:p w14:paraId="18C536BB" w14:textId="77777777" w:rsidR="003B5679" w:rsidRDefault="003B5679" w:rsidP="003B5679">
      <w:pPr>
        <w:rPr>
          <w:lang w:val="en-US"/>
        </w:rPr>
      </w:pPr>
      <w:r>
        <w:rPr>
          <w:lang w:val="en-US"/>
        </w:rPr>
        <w:t>Key issue 15 addresses the use of other predefined 5QIs than 5QI 70 in accordance to 3GPP TS 23.501 [10]. In general, predefined QoS classes are considered as a kind of harmonization. Its use also enables harmonized use in different domains, e.g. when roaming, and are accordingly available globally, which is a decisive aspect for the interoperability of deployments.</w:t>
      </w:r>
    </w:p>
    <w:p w14:paraId="60D15981" w14:textId="77777777" w:rsidR="003B5679" w:rsidRDefault="003B5679" w:rsidP="003B5679">
      <w:pPr>
        <w:rPr>
          <w:lang w:val="en-US"/>
        </w:rPr>
      </w:pPr>
      <w:r>
        <w:rPr>
          <w:lang w:val="en-US"/>
        </w:rPr>
        <w:t>Predefined OoS classes do not require negotiation between UE and Non-Access Stratum (NAS) or between NAS and the corresponding access. This results in a time advantage when setting up an MC communication compared to the use of non-predefined QoS classes (negotiation required).</w:t>
      </w:r>
    </w:p>
    <w:p w14:paraId="5A63A532" w14:textId="77777777" w:rsidR="003B5679" w:rsidRDefault="003B5679" w:rsidP="003B5679">
      <w:pPr>
        <w:rPr>
          <w:lang w:val="en-US"/>
        </w:rPr>
      </w:pPr>
      <w:r>
        <w:rPr>
          <w:lang w:val="en-US"/>
        </w:rPr>
        <w:t>According to those aspects, the use of predefined QoS classes is more in the foreground. For this purpose, it is proposed to extend the number of predefined 5QIs proposed for use for MCData service capabilities. ¨</w:t>
      </w:r>
    </w:p>
    <w:p w14:paraId="3BC54841" w14:textId="77777777" w:rsidR="003B5679" w:rsidRDefault="003B5679" w:rsidP="003B5679">
      <w:pPr>
        <w:pStyle w:val="EditorsNote"/>
        <w:rPr>
          <w:lang w:val="en-US"/>
        </w:rPr>
      </w:pPr>
      <w:r>
        <w:rPr>
          <w:lang w:val="en-US"/>
        </w:rPr>
        <w:t>Editor</w:t>
      </w:r>
      <w:r w:rsidRPr="000D3F04">
        <w:rPr>
          <w:lang w:val="en-US"/>
        </w:rPr>
        <w:t>'</w:t>
      </w:r>
      <w:r>
        <w:rPr>
          <w:lang w:val="en-US"/>
        </w:rPr>
        <w:t>s Note:</w:t>
      </w:r>
      <w:r>
        <w:rPr>
          <w:lang w:val="en-US"/>
        </w:rPr>
        <w:tab/>
        <w:t>The extension of predefined 5QIs for the use by MCVideo are FFS.</w:t>
      </w:r>
    </w:p>
    <w:p w14:paraId="1A71BE55" w14:textId="77777777" w:rsidR="003B5679" w:rsidRDefault="003B5679" w:rsidP="003B5679">
      <w:pPr>
        <w:pStyle w:val="Heading3"/>
      </w:pPr>
      <w:bookmarkStart w:id="708" w:name="_Toc101262570"/>
      <w:r>
        <w:t>6.27.2</w:t>
      </w:r>
      <w:r>
        <w:rPr>
          <w:rFonts w:ascii="Calibri" w:hAnsi="Calibri"/>
          <w:sz w:val="22"/>
          <w:szCs w:val="22"/>
          <w:lang w:eastAsia="en-GB"/>
        </w:rPr>
        <w:tab/>
      </w:r>
      <w:r>
        <w:t>Solution to extend MCData 5QI use71</w:t>
      </w:r>
      <w:bookmarkEnd w:id="708"/>
    </w:p>
    <w:p w14:paraId="189F78C1" w14:textId="77777777" w:rsidR="003B5679" w:rsidRDefault="003B5679" w:rsidP="003B5679">
      <w:pPr>
        <w:rPr>
          <w:noProof/>
          <w:lang w:val="en-US"/>
        </w:rPr>
      </w:pPr>
      <w:r>
        <w:rPr>
          <w:noProof/>
          <w:lang w:val="en-US"/>
        </w:rPr>
        <w:t>In order to provide more flexibility in the use of QoS classes (5QI) for MCData service capabilities, it is proposed:</w:t>
      </w:r>
    </w:p>
    <w:p w14:paraId="38E84E98" w14:textId="77777777" w:rsidR="003B5679" w:rsidRDefault="003B5679" w:rsidP="003B5679">
      <w:pPr>
        <w:pStyle w:val="B10"/>
        <w:numPr>
          <w:ilvl w:val="0"/>
          <w:numId w:val="15"/>
        </w:numPr>
        <w:rPr>
          <w:noProof/>
          <w:lang w:val="en-US"/>
        </w:rPr>
      </w:pPr>
      <w:r>
        <w:rPr>
          <w:noProof/>
          <w:lang w:val="en-US"/>
        </w:rPr>
        <w:t>For discrete automation purposes to extend the range of QoS classes on the more stringend bound applicable using the guaranteed bit rate assurance with 5QI 82, 83 and 84.</w:t>
      </w:r>
    </w:p>
    <w:p w14:paraId="431BE5D3" w14:textId="77777777" w:rsidR="003B5679" w:rsidRDefault="003B5679" w:rsidP="003B5679">
      <w:pPr>
        <w:pStyle w:val="B10"/>
        <w:rPr>
          <w:noProof/>
          <w:lang w:val="en-US"/>
        </w:rPr>
      </w:pPr>
      <w:r>
        <w:rPr>
          <w:noProof/>
          <w:lang w:val="en-US"/>
        </w:rPr>
        <w:t>-</w:t>
      </w:r>
      <w:r>
        <w:rPr>
          <w:noProof/>
          <w:lang w:val="en-US"/>
        </w:rPr>
        <w:tab/>
        <w:t>For relaxed delay requirements, 5QI 10 is proposed to be added from the predefined QoS class range in the context of latency.</w:t>
      </w:r>
    </w:p>
    <w:p w14:paraId="204CA9DE" w14:textId="77777777" w:rsidR="003B5679" w:rsidRDefault="003B5679" w:rsidP="003B5679">
      <w:pPr>
        <w:pStyle w:val="TH"/>
        <w:rPr>
          <w:rFonts w:eastAsia="SimSun"/>
        </w:rPr>
      </w:pPr>
      <w:r>
        <w:object w:dxaOrig="9630" w:dyaOrig="2940" w14:anchorId="0359882B">
          <v:shape id="_x0000_i1100" type="#_x0000_t75" style="width:481.55pt;height:146.9pt" o:ole="">
            <v:imagedata r:id="rId161" o:title=""/>
          </v:shape>
          <o:OLEObject Type="Embed" ProgID="Visio.Drawing.15" ShapeID="_x0000_i1100" DrawAspect="Content" ObjectID="_1716576035" r:id="rId162"/>
        </w:object>
      </w:r>
      <w:r>
        <w:t xml:space="preserve"> Figure 6.27.2-1 5G system 5QIs for MCData service capabilities</w:t>
      </w:r>
    </w:p>
    <w:p w14:paraId="381D77CD" w14:textId="77777777" w:rsidR="003B5679" w:rsidRDefault="003B5679" w:rsidP="003B5679">
      <w:pPr>
        <w:pStyle w:val="Heading3"/>
      </w:pPr>
      <w:bookmarkStart w:id="709" w:name="_Toc101262571"/>
      <w:r>
        <w:t>6.27.3</w:t>
      </w:r>
      <w:r>
        <w:rPr>
          <w:rFonts w:ascii="Calibri" w:hAnsi="Calibri"/>
          <w:sz w:val="22"/>
          <w:szCs w:val="22"/>
          <w:lang w:eastAsia="en-GB"/>
        </w:rPr>
        <w:tab/>
      </w:r>
      <w:r>
        <w:t>Solution evaluation</w:t>
      </w:r>
      <w:bookmarkEnd w:id="709"/>
    </w:p>
    <w:p w14:paraId="5D89B841" w14:textId="77777777" w:rsidR="003B5679" w:rsidRDefault="003B5679" w:rsidP="003B5679">
      <w:pPr>
        <w:rPr>
          <w:noProof/>
        </w:rPr>
      </w:pPr>
      <w:r>
        <w:rPr>
          <w:noProof/>
        </w:rPr>
        <w:t xml:space="preserve">The proposed solution considers the available predefined 5QIs for the use by MCData capability. Those cannot be assigned exclusively by the network as it is defined for the dedicated predefined MC service 5QI classes, e.g. 5QI 70. If </w:t>
      </w:r>
      <w:r>
        <w:rPr>
          <w:noProof/>
        </w:rPr>
        <w:lastRenderedPageBreak/>
        <w:t>necessary, the use of 5QI 10, 82, 83, 84 by MC services requires an update of Table 5.7.4-1 in 3GPP TS 23.501 [10] by adding a Note, e.g. such 5QIs utilized by MC services can only be assigned upon request from the network side.</w:t>
      </w:r>
    </w:p>
    <w:p w14:paraId="076E8C14" w14:textId="77777777" w:rsidR="003B5679" w:rsidRPr="000D3F04" w:rsidRDefault="003B5679" w:rsidP="003B5679">
      <w:pPr>
        <w:pStyle w:val="Heading2"/>
        <w:rPr>
          <w:rFonts w:ascii="Calibri" w:eastAsia="SimSun" w:hAnsi="Calibri"/>
          <w:sz w:val="22"/>
          <w:szCs w:val="22"/>
          <w:lang w:val="fr-FR" w:eastAsia="en-GB"/>
        </w:rPr>
      </w:pPr>
      <w:bookmarkStart w:id="710" w:name="_Toc101262572"/>
      <w:bookmarkStart w:id="711" w:name="_Toc73555502"/>
      <w:r w:rsidRPr="000D3F04">
        <w:rPr>
          <w:rFonts w:eastAsia="SimSun"/>
          <w:lang w:val="fr-FR"/>
        </w:rPr>
        <w:t>6.28</w:t>
      </w:r>
      <w:r w:rsidRPr="000D3F04">
        <w:rPr>
          <w:rFonts w:ascii="Calibri" w:eastAsia="SimSun" w:hAnsi="Calibri"/>
          <w:sz w:val="22"/>
          <w:szCs w:val="22"/>
          <w:lang w:val="fr-FR" w:eastAsia="en-GB"/>
        </w:rPr>
        <w:tab/>
      </w:r>
      <w:r w:rsidRPr="000D3F04">
        <w:rPr>
          <w:rFonts w:eastAsia="SimSun"/>
          <w:lang w:val="fr-FR"/>
        </w:rPr>
        <w:t>Solution 28: MBS service de</w:t>
      </w:r>
      <w:r>
        <w:rPr>
          <w:rFonts w:eastAsia="SimSun"/>
          <w:lang w:val="fr-FR"/>
        </w:rPr>
        <w:t>-</w:t>
      </w:r>
      <w:r w:rsidRPr="006577ED">
        <w:rPr>
          <w:rFonts w:eastAsia="SimSun"/>
          <w:lang w:val="fr-FR"/>
        </w:rPr>
        <w:t>announcement</w:t>
      </w:r>
      <w:bookmarkEnd w:id="710"/>
    </w:p>
    <w:p w14:paraId="37009569" w14:textId="77777777" w:rsidR="003B5679" w:rsidRPr="000D3F04" w:rsidRDefault="003B5679" w:rsidP="003B5679">
      <w:pPr>
        <w:pStyle w:val="Heading3"/>
        <w:rPr>
          <w:rFonts w:eastAsia="SimSun"/>
          <w:lang w:val="fr-FR"/>
        </w:rPr>
      </w:pPr>
      <w:bookmarkStart w:id="712" w:name="_Toc101262573"/>
      <w:bookmarkEnd w:id="711"/>
      <w:r w:rsidRPr="000D3F04">
        <w:rPr>
          <w:rFonts w:eastAsia="SimSun"/>
          <w:lang w:val="fr-FR"/>
        </w:rPr>
        <w:t>6.28.1</w:t>
      </w:r>
      <w:r w:rsidRPr="000D3F04">
        <w:rPr>
          <w:rFonts w:ascii="Calibri" w:eastAsia="SimSun" w:hAnsi="Calibri"/>
          <w:sz w:val="22"/>
          <w:szCs w:val="22"/>
          <w:lang w:val="fr-FR" w:eastAsia="en-GB"/>
        </w:rPr>
        <w:tab/>
      </w:r>
      <w:r w:rsidRPr="000D3F04">
        <w:rPr>
          <w:rFonts w:eastAsia="SimSun"/>
          <w:lang w:val="fr-FR"/>
        </w:rPr>
        <w:t>Description</w:t>
      </w:r>
      <w:bookmarkEnd w:id="712"/>
    </w:p>
    <w:p w14:paraId="2C70B530" w14:textId="77777777" w:rsidR="003B5679" w:rsidRDefault="003B5679" w:rsidP="003B5679">
      <w:pPr>
        <w:rPr>
          <w:rFonts w:eastAsia="SimSun"/>
          <w:lang w:eastAsia="zh-CN"/>
        </w:rPr>
      </w:pPr>
      <w:r>
        <w:rPr>
          <w:lang w:eastAsia="zh-CN"/>
        </w:rPr>
        <w:t xml:space="preserve">This solution addresses key issue #13 and focuses on that the MBS session is no longer used and the MC service client is informed with the MBS session de-announcement, so that the MC client UE stops monitoring the broadcast MBS session or leave the multicast MBS session. </w:t>
      </w:r>
    </w:p>
    <w:p w14:paraId="7AE3B652" w14:textId="77777777" w:rsidR="003B5679" w:rsidRDefault="003B5679" w:rsidP="003B5679">
      <w:pPr>
        <w:rPr>
          <w:lang w:eastAsia="zh-CN"/>
        </w:rPr>
      </w:pPr>
      <w:r>
        <w:rPr>
          <w:lang w:eastAsia="zh-CN"/>
        </w:rPr>
        <w:t>This procedure is applied for both broadcast MBS session and multicast MBS session.</w:t>
      </w:r>
    </w:p>
    <w:p w14:paraId="0CD6575C" w14:textId="77777777" w:rsidR="003B5679" w:rsidRDefault="003B5679" w:rsidP="003B5679">
      <w:pPr>
        <w:pStyle w:val="Heading4"/>
        <w:rPr>
          <w:rFonts w:eastAsia="SimSun"/>
          <w:lang w:eastAsia="zh-CN"/>
        </w:rPr>
      </w:pPr>
      <w:bookmarkStart w:id="713" w:name="_Toc101262574"/>
      <w:r>
        <w:rPr>
          <w:rFonts w:eastAsia="SimSun"/>
          <w:lang w:eastAsia="zh-CN"/>
        </w:rPr>
        <w:t>6.28.1.1</w:t>
      </w:r>
      <w:r>
        <w:rPr>
          <w:rFonts w:eastAsia="SimSun"/>
          <w:lang w:eastAsia="zh-CN"/>
        </w:rPr>
        <w:tab/>
      </w:r>
      <w:r>
        <w:rPr>
          <w:rFonts w:eastAsia="SimSun"/>
        </w:rPr>
        <w:t>Procedure</w:t>
      </w:r>
      <w:bookmarkEnd w:id="713"/>
    </w:p>
    <w:p w14:paraId="15E229BC" w14:textId="77777777" w:rsidR="003B5679" w:rsidRDefault="003B5679" w:rsidP="003B5679">
      <w:pPr>
        <w:rPr>
          <w:rFonts w:eastAsia="SimSun"/>
        </w:rPr>
      </w:pPr>
      <w:r>
        <w:t xml:space="preserve">The procedure in figure 6.28.1.1-1 describes the signalling and information flows for the MBS service de-announcement. </w:t>
      </w:r>
    </w:p>
    <w:p w14:paraId="2067C573" w14:textId="77777777" w:rsidR="003B5679" w:rsidRDefault="003B5679" w:rsidP="003B5679">
      <w:r>
        <w:t xml:space="preserve">Pre-conditions: </w:t>
      </w:r>
    </w:p>
    <w:p w14:paraId="480E9070" w14:textId="77777777" w:rsidR="003B5679" w:rsidRDefault="003B5679" w:rsidP="003B5679">
      <w:pPr>
        <w:pStyle w:val="B10"/>
      </w:pPr>
      <w:r>
        <w:t>-</w:t>
      </w:r>
      <w:r>
        <w:tab/>
        <w:t xml:space="preserve">MC service clients 1 to n are attached to the 5GS, registered and affiliated to the same active MC service group. </w:t>
      </w:r>
    </w:p>
    <w:p w14:paraId="71C7F359" w14:textId="77777777" w:rsidR="003B5679" w:rsidRDefault="003B5679" w:rsidP="003B5679">
      <w:pPr>
        <w:pStyle w:val="B10"/>
        <w:rPr>
          <w:lang w:eastAsia="zh-CN"/>
        </w:rPr>
      </w:pPr>
      <w:r>
        <w:rPr>
          <w:lang w:eastAsia="zh-CN"/>
        </w:rPr>
        <w:t>-</w:t>
      </w:r>
      <w:r>
        <w:rPr>
          <w:lang w:eastAsia="zh-CN"/>
        </w:rPr>
        <w:tab/>
        <w:t>An MBS session is configured to address the corresponding MC service group with certain service requirements and optionally with a certain service area. The MBS session is announced and established for group communication purposes for the MC service group.</w:t>
      </w:r>
    </w:p>
    <w:p w14:paraId="1ECF954B" w14:textId="77777777" w:rsidR="003B5679" w:rsidRDefault="003B5679" w:rsidP="003B5679">
      <w:pPr>
        <w:pStyle w:val="TH"/>
      </w:pPr>
      <w:r w:rsidRPr="004E2EA6">
        <w:rPr>
          <w:rFonts w:ascii="Times New Roman" w:hAnsi="Times New Roman"/>
        </w:rPr>
        <w:object w:dxaOrig="7356" w:dyaOrig="4584" w14:anchorId="1CC991E5">
          <v:shape id="_x0000_i1101" type="#_x0000_t75" style="width:367.5pt;height:229.3pt" o:ole="">
            <v:imagedata r:id="rId163" o:title=""/>
          </v:shape>
          <o:OLEObject Type="Embed" ProgID="Visio.Drawing.15" ShapeID="_x0000_i1101" DrawAspect="Content" ObjectID="_1716576036" r:id="rId164"/>
        </w:object>
      </w:r>
    </w:p>
    <w:p w14:paraId="1C9F30BF" w14:textId="77777777" w:rsidR="003B5679" w:rsidRDefault="003B5679" w:rsidP="003B5679">
      <w:pPr>
        <w:pStyle w:val="TF"/>
        <w:rPr>
          <w:lang w:eastAsia="zh-CN"/>
        </w:rPr>
      </w:pPr>
      <w:r>
        <w:t>Figure 6.28.1.1-1: MBS service de-announcement</w:t>
      </w:r>
    </w:p>
    <w:p w14:paraId="221DC257" w14:textId="77777777" w:rsidR="003B5679" w:rsidRDefault="003B5679" w:rsidP="003B5679">
      <w:pPr>
        <w:pStyle w:val="B10"/>
        <w:rPr>
          <w:lang w:eastAsia="zh-CN"/>
        </w:rPr>
      </w:pPr>
      <w:r>
        <w:rPr>
          <w:lang w:eastAsia="zh-CN"/>
        </w:rPr>
        <w:t>1</w:t>
      </w:r>
      <w:r>
        <w:rPr>
          <w:lang w:eastAsia="zh-CN"/>
        </w:rPr>
        <w:tab/>
        <w:t>The MC service server removes the MBS session configuration as described in TS 23.247 [19]. This can be triggered for example when no further MC media is needed to be delivered to the targeted MC service group.</w:t>
      </w:r>
    </w:p>
    <w:p w14:paraId="6AB54ADC" w14:textId="77777777" w:rsidR="003B5679" w:rsidRDefault="003B5679" w:rsidP="003B5679">
      <w:pPr>
        <w:pStyle w:val="NO"/>
        <w:rPr>
          <w:lang w:eastAsia="zh-CN"/>
        </w:rPr>
      </w:pPr>
      <w:r>
        <w:rPr>
          <w:lang w:eastAsia="zh-CN"/>
        </w:rPr>
        <w:t>NOTE:</w:t>
      </w:r>
      <w:r>
        <w:rPr>
          <w:lang w:eastAsia="zh-CN"/>
        </w:rPr>
        <w:tab/>
        <w:t>Alternatively, the MC service server can first send de-announcement of the MBS session to the MC service clients, and then perform step 1 after step 4.</w:t>
      </w:r>
    </w:p>
    <w:p w14:paraId="4805D029" w14:textId="77777777" w:rsidR="003B5679" w:rsidRDefault="003B5679" w:rsidP="003B5679">
      <w:pPr>
        <w:pStyle w:val="B10"/>
        <w:rPr>
          <w:lang w:eastAsia="zh-CN"/>
        </w:rPr>
      </w:pPr>
      <w:r>
        <w:rPr>
          <w:lang w:eastAsia="zh-CN"/>
        </w:rPr>
        <w:t>2</w:t>
      </w:r>
      <w:r>
        <w:rPr>
          <w:lang w:eastAsia="zh-CN"/>
        </w:rPr>
        <w:tab/>
        <w:t xml:space="preserve">The MC service server decides to de-announce an MBS session. </w:t>
      </w:r>
    </w:p>
    <w:p w14:paraId="220F8080" w14:textId="77777777" w:rsidR="003B5679" w:rsidRDefault="003B5679" w:rsidP="003B5679">
      <w:pPr>
        <w:pStyle w:val="B10"/>
        <w:rPr>
          <w:lang w:eastAsia="zh-CN"/>
        </w:rPr>
      </w:pPr>
      <w:r>
        <w:rPr>
          <w:lang w:eastAsia="zh-CN"/>
        </w:rPr>
        <w:t>3</w:t>
      </w:r>
      <w:r>
        <w:rPr>
          <w:lang w:eastAsia="zh-CN"/>
        </w:rPr>
        <w:tab/>
        <w:t>The MC service server sends an MBS service de-announcement message with the MBS session ID towards the MC service client(s).</w:t>
      </w:r>
    </w:p>
    <w:p w14:paraId="47C16C8A" w14:textId="77777777" w:rsidR="003B5679" w:rsidRDefault="003B5679" w:rsidP="003B5679">
      <w:pPr>
        <w:pStyle w:val="B10"/>
        <w:rPr>
          <w:lang w:eastAsia="zh-CN"/>
        </w:rPr>
      </w:pPr>
      <w:r>
        <w:rPr>
          <w:lang w:eastAsia="zh-CN"/>
        </w:rPr>
        <w:t>Upon receiving the MBS service de-announcement message, either 4a or 4b is performed.</w:t>
      </w:r>
    </w:p>
    <w:p w14:paraId="626DD341" w14:textId="77777777" w:rsidR="003B5679" w:rsidRDefault="003B5679" w:rsidP="003B5679">
      <w:pPr>
        <w:pStyle w:val="B10"/>
        <w:rPr>
          <w:lang w:eastAsia="zh-CN"/>
        </w:rPr>
      </w:pPr>
      <w:r>
        <w:rPr>
          <w:lang w:eastAsia="zh-CN"/>
        </w:rPr>
        <w:lastRenderedPageBreak/>
        <w:t>4a.</w:t>
      </w:r>
      <w:r>
        <w:rPr>
          <w:lang w:eastAsia="zh-CN"/>
        </w:rPr>
        <w:tab/>
        <w:t>If the MBS session identified by MBS session ID is broadcast MBS session, the MC service client(s) stops monitoring the broadcast MBS session and removes the broadcast MBS session related information.</w:t>
      </w:r>
    </w:p>
    <w:p w14:paraId="2A4E5EBF" w14:textId="77777777" w:rsidR="003B5679" w:rsidRDefault="003B5679" w:rsidP="003B5679">
      <w:pPr>
        <w:pStyle w:val="B10"/>
        <w:rPr>
          <w:lang w:eastAsia="zh-CN"/>
        </w:rPr>
      </w:pPr>
      <w:r>
        <w:rPr>
          <w:lang w:eastAsia="zh-CN"/>
        </w:rPr>
        <w:t>4b.</w:t>
      </w:r>
      <w:r>
        <w:rPr>
          <w:lang w:eastAsia="zh-CN"/>
        </w:rPr>
        <w:tab/>
        <w:t xml:space="preserve">If the MBS session identified by MBS session ID is multicast MBS session, the joined MC service client(s) </w:t>
      </w:r>
      <w:r>
        <w:t>initiates</w:t>
      </w:r>
      <w:r>
        <w:rPr>
          <w:lang w:eastAsia="zh-CN"/>
        </w:rPr>
        <w:t xml:space="preserve"> an MBS session leave </w:t>
      </w:r>
      <w:r>
        <w:t>procedure</w:t>
      </w:r>
      <w:r>
        <w:rPr>
          <w:lang w:eastAsia="zh-CN"/>
        </w:rPr>
        <w:t xml:space="preserve"> to leave the indicated MBS session in order to release the respective network resources, as defined in 3GPP TS 23.247 [19].</w:t>
      </w:r>
    </w:p>
    <w:p w14:paraId="1B95A213" w14:textId="77777777" w:rsidR="003B5679" w:rsidRDefault="003B5679" w:rsidP="003B5679">
      <w:pPr>
        <w:pStyle w:val="Heading3"/>
        <w:rPr>
          <w:rFonts w:eastAsia="SimSun"/>
        </w:rPr>
      </w:pPr>
      <w:bookmarkStart w:id="714" w:name="_Toc101262575"/>
      <w:r>
        <w:rPr>
          <w:rFonts w:eastAsia="SimSun"/>
        </w:rPr>
        <w:t>6.28.2</w:t>
      </w:r>
      <w:r>
        <w:rPr>
          <w:rFonts w:ascii="Calibri" w:eastAsia="SimSun" w:hAnsi="Calibri"/>
          <w:sz w:val="22"/>
          <w:szCs w:val="22"/>
          <w:lang w:eastAsia="en-GB"/>
        </w:rPr>
        <w:tab/>
      </w:r>
      <w:r>
        <w:rPr>
          <w:rFonts w:eastAsia="SimSun"/>
        </w:rPr>
        <w:t>Impacts on existing nodes and functionality</w:t>
      </w:r>
      <w:bookmarkEnd w:id="714"/>
    </w:p>
    <w:p w14:paraId="567780D4" w14:textId="77777777" w:rsidR="003B5679" w:rsidRDefault="003B5679" w:rsidP="003B5679">
      <w:pPr>
        <w:rPr>
          <w:rFonts w:eastAsia="SimSun"/>
        </w:rPr>
      </w:pPr>
      <w:r>
        <w:t xml:space="preserve">The MC service server and the MC service clients are required to support the de-announcement related processing. </w:t>
      </w:r>
    </w:p>
    <w:p w14:paraId="41961B42" w14:textId="77777777" w:rsidR="003B5679" w:rsidRDefault="003B5679" w:rsidP="003B5679">
      <w:pPr>
        <w:pStyle w:val="Heading3"/>
        <w:rPr>
          <w:rFonts w:eastAsia="SimSun"/>
        </w:rPr>
      </w:pPr>
      <w:bookmarkStart w:id="715" w:name="_Toc101262576"/>
      <w:r>
        <w:rPr>
          <w:rFonts w:eastAsia="SimSun"/>
        </w:rPr>
        <w:t>6.28.3</w:t>
      </w:r>
      <w:r>
        <w:rPr>
          <w:rFonts w:eastAsia="SimSun"/>
        </w:rPr>
        <w:tab/>
        <w:t>Solution evaluation</w:t>
      </w:r>
      <w:bookmarkEnd w:id="715"/>
    </w:p>
    <w:p w14:paraId="36A08F70" w14:textId="77777777" w:rsidR="003B5679" w:rsidRDefault="003B5679" w:rsidP="003B5679">
      <w:pPr>
        <w:rPr>
          <w:noProof/>
        </w:rPr>
      </w:pPr>
      <w:r>
        <w:rPr>
          <w:noProof/>
        </w:rPr>
        <w:t>The provided soltuion addresses the MBS service de-announcement for MBS session. The provided solution enables the MC service client to stop monitoring the broadcast MBS session or leave the multicast MBS session to save power, and also promote the efficient usage of network resources.</w:t>
      </w:r>
    </w:p>
    <w:p w14:paraId="48AB9B12" w14:textId="77777777" w:rsidR="003B5679" w:rsidRDefault="003B5679" w:rsidP="003B5679">
      <w:pPr>
        <w:pStyle w:val="Heading2"/>
        <w:rPr>
          <w:rFonts w:ascii="Calibri" w:hAnsi="Calibri"/>
          <w:sz w:val="22"/>
          <w:szCs w:val="22"/>
          <w:lang w:eastAsia="en-GB"/>
        </w:rPr>
      </w:pPr>
      <w:bookmarkStart w:id="716" w:name="_Toc101262577"/>
      <w:r>
        <w:t>6.29</w:t>
      </w:r>
      <w:r>
        <w:rPr>
          <w:rFonts w:ascii="Calibri" w:hAnsi="Calibri"/>
          <w:sz w:val="22"/>
          <w:szCs w:val="22"/>
          <w:lang w:eastAsia="en-GB"/>
        </w:rPr>
        <w:tab/>
      </w:r>
      <w:r>
        <w:t>Solution 29: Use of broadcast and multicast MBS sessions in MCPTT</w:t>
      </w:r>
      <w:bookmarkEnd w:id="716"/>
    </w:p>
    <w:p w14:paraId="7A68E424" w14:textId="77777777" w:rsidR="003B5679" w:rsidRDefault="003B5679" w:rsidP="003B5679">
      <w:pPr>
        <w:pStyle w:val="Heading3"/>
      </w:pPr>
      <w:bookmarkStart w:id="717" w:name="_Toc101262578"/>
      <w:r>
        <w:t>6.</w:t>
      </w:r>
      <w:r>
        <w:rPr>
          <w:lang w:eastAsia="zh-CN"/>
        </w:rPr>
        <w:t>29</w:t>
      </w:r>
      <w:r>
        <w:t>.1</w:t>
      </w:r>
      <w:r>
        <w:rPr>
          <w:rFonts w:ascii="Calibri" w:hAnsi="Calibri"/>
          <w:sz w:val="22"/>
          <w:szCs w:val="22"/>
          <w:lang w:eastAsia="en-GB"/>
        </w:rPr>
        <w:tab/>
      </w:r>
      <w:r>
        <w:t>Description</w:t>
      </w:r>
      <w:bookmarkEnd w:id="717"/>
    </w:p>
    <w:p w14:paraId="25053AC8" w14:textId="77777777" w:rsidR="003B5679" w:rsidRDefault="003B5679" w:rsidP="003B5679">
      <w:pPr>
        <w:rPr>
          <w:lang w:eastAsia="zh-CN"/>
        </w:rPr>
      </w:pPr>
      <w:r>
        <w:rPr>
          <w:lang w:eastAsia="zh-CN"/>
        </w:rPr>
        <w:t>This solution addresses the key issue #13 on MC service data delivery over broadcast and multicast MBS session for group communication, in specific MCPTT. This solution describes MCPTT group call connect and disconnect via MBS sessions. This solution is applicable for both broadcast and multicast MBS sessions. In the multicast MBS sessions, in order to the MCPTT UE to receive the corresponding MC data, it needs to initiate a UE session join towards the 5GS indicating the request to join a specific multicast MBS session, which it is aware of via the service announcement, as described in described in solution 6.10.</w:t>
      </w:r>
    </w:p>
    <w:p w14:paraId="54ACCE51" w14:textId="77777777" w:rsidR="003B5679" w:rsidRDefault="003B5679" w:rsidP="003B5679">
      <w:pPr>
        <w:rPr>
          <w:lang w:eastAsia="zh-CN"/>
        </w:rPr>
      </w:pPr>
      <w:r>
        <w:rPr>
          <w:lang w:eastAsia="zh-CN"/>
        </w:rPr>
        <w:t>After the MC media transmission is over, if the MCPTT server decides to stop the corresponding MBS session, it sends an MBS session stop request towards the 5GS, where the latter removes the joined MCPTT UEs from the corresponding MBS session in case of multicast sessions.</w:t>
      </w:r>
    </w:p>
    <w:p w14:paraId="0473D418" w14:textId="77777777" w:rsidR="003B5679" w:rsidRDefault="003B5679" w:rsidP="003B5679">
      <w:pPr>
        <w:rPr>
          <w:lang w:eastAsia="zh-CN"/>
        </w:rPr>
      </w:pPr>
      <w:r>
        <w:rPr>
          <w:lang w:eastAsia="zh-CN"/>
        </w:rPr>
        <w:t xml:space="preserve">The application layer signalling, such as the floor control messages, may be transmitted along with the MC data over the same MBS session however with different QoS requirements, or via other means such as unicast downlink or a different MBS session. </w:t>
      </w:r>
    </w:p>
    <w:p w14:paraId="6A9C47F3" w14:textId="77777777" w:rsidR="003B5679" w:rsidRDefault="003B5679" w:rsidP="003B5679">
      <w:pPr>
        <w:pStyle w:val="Heading3"/>
        <w:rPr>
          <w:lang w:val="en-US"/>
        </w:rPr>
      </w:pPr>
      <w:bookmarkStart w:id="718" w:name="_Toc101262579"/>
      <w:r>
        <w:rPr>
          <w:lang w:val="en-US"/>
        </w:rPr>
        <w:t>6.29.2</w:t>
      </w:r>
      <w:r>
        <w:rPr>
          <w:lang w:val="en-US"/>
        </w:rPr>
        <w:tab/>
        <w:t>Call connect over MBS session</w:t>
      </w:r>
      <w:bookmarkEnd w:id="718"/>
      <w:r>
        <w:rPr>
          <w:lang w:val="en-US"/>
        </w:rPr>
        <w:t xml:space="preserve"> </w:t>
      </w:r>
    </w:p>
    <w:p w14:paraId="08812E11" w14:textId="77777777" w:rsidR="003B5679" w:rsidRDefault="003B5679" w:rsidP="003B5679">
      <w:pPr>
        <w:rPr>
          <w:lang w:val="en-US" w:eastAsia="zh-CN"/>
        </w:rPr>
      </w:pPr>
      <w:r>
        <w:rPr>
          <w:lang w:val="en-US" w:eastAsia="zh-CN"/>
        </w:rPr>
        <w:t xml:space="preserve">The MCPTT server provides the MCPTT clients with the necessary information to map a specific group call with the stream to be utilized within the announced and established broadcast or multicast MBS session. Such information can be provided via the MapGroupToSessionStream message. </w:t>
      </w:r>
    </w:p>
    <w:p w14:paraId="5ED0EE28" w14:textId="77777777" w:rsidR="003B5679" w:rsidRDefault="003B5679" w:rsidP="003B5679">
      <w:pPr>
        <w:rPr>
          <w:lang w:eastAsia="zh-CN"/>
        </w:rPr>
      </w:pPr>
      <w:r>
        <w:rPr>
          <w:lang w:eastAsia="zh-CN"/>
        </w:rPr>
        <w:t xml:space="preserve">Table 6.29.2-1 defines the </w:t>
      </w:r>
      <w:r>
        <w:t xml:space="preserve">MapGroupToSessionStream </w:t>
      </w:r>
      <w:r>
        <w:rPr>
          <w:lang w:eastAsia="zh-CN"/>
        </w:rPr>
        <w:t xml:space="preserve">to be sent from the MCPTT server to MCPTT clients to </w:t>
      </w:r>
      <w:r>
        <w:t>provide specific required information to receive the data related to a group communication within an MBS session.</w:t>
      </w:r>
    </w:p>
    <w:p w14:paraId="104D6647" w14:textId="77777777" w:rsidR="003B5679" w:rsidRDefault="003B5679" w:rsidP="003B5679">
      <w:pPr>
        <w:rPr>
          <w:lang w:eastAsia="zh-CN"/>
        </w:rPr>
      </w:pPr>
    </w:p>
    <w:p w14:paraId="04595AEF" w14:textId="77777777" w:rsidR="003B5679" w:rsidRDefault="003B5679" w:rsidP="003B5679">
      <w:pPr>
        <w:pStyle w:val="TH"/>
      </w:pPr>
      <w:r>
        <w:lastRenderedPageBreak/>
        <w:t xml:space="preserve">Table 6.29.2-1: MapGroupToSessionStream </w:t>
      </w:r>
    </w:p>
    <w:tbl>
      <w:tblPr>
        <w:tblW w:w="0" w:type="dxa"/>
        <w:jc w:val="center"/>
        <w:tblLayout w:type="fixed"/>
        <w:tblLook w:val="04A0" w:firstRow="1" w:lastRow="0" w:firstColumn="1" w:lastColumn="0" w:noHBand="0" w:noVBand="1"/>
      </w:tblPr>
      <w:tblGrid>
        <w:gridCol w:w="2880"/>
        <w:gridCol w:w="1440"/>
        <w:gridCol w:w="4320"/>
      </w:tblGrid>
      <w:tr w:rsidR="003B5679" w14:paraId="557D85FA"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3022B95"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354EEC24"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FC5E20B" w14:textId="77777777" w:rsidR="003B5679" w:rsidRDefault="003B5679" w:rsidP="00EF6320">
            <w:pPr>
              <w:pStyle w:val="TAH"/>
            </w:pPr>
            <w:r>
              <w:t>Description</w:t>
            </w:r>
          </w:p>
        </w:tc>
      </w:tr>
      <w:tr w:rsidR="003B5679" w14:paraId="4E050FB3"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4B89BAAF" w14:textId="77777777" w:rsidR="003B5679" w:rsidRDefault="003B5679" w:rsidP="00EF6320">
            <w:pPr>
              <w:pStyle w:val="TAL"/>
            </w:pPr>
            <w:r>
              <w:t>MCPTT group ID</w:t>
            </w:r>
          </w:p>
        </w:tc>
        <w:tc>
          <w:tcPr>
            <w:tcW w:w="1440" w:type="dxa"/>
            <w:tcBorders>
              <w:top w:val="single" w:sz="4" w:space="0" w:color="000000"/>
              <w:left w:val="single" w:sz="4" w:space="0" w:color="000000"/>
              <w:bottom w:val="single" w:sz="4" w:space="0" w:color="000000"/>
              <w:right w:val="nil"/>
            </w:tcBorders>
            <w:hideMark/>
          </w:tcPr>
          <w:p w14:paraId="7DCBB6DE"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B33670D" w14:textId="77777777" w:rsidR="003B5679" w:rsidRDefault="003B5679" w:rsidP="00EF6320">
            <w:pPr>
              <w:pStyle w:val="TAL"/>
            </w:pPr>
            <w:r>
              <w:t>This element identifies the MCPTT group related to a group communication to be delivered over the MBS session</w:t>
            </w:r>
          </w:p>
        </w:tc>
      </w:tr>
      <w:tr w:rsidR="003B5679" w14:paraId="5FB20AF4"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33825C9" w14:textId="77777777" w:rsidR="003B5679" w:rsidRDefault="003B5679" w:rsidP="00EF6320">
            <w:pPr>
              <w:pStyle w:val="TAL"/>
            </w:pPr>
            <w:r>
              <w:t>Media stream identifier</w:t>
            </w:r>
          </w:p>
        </w:tc>
        <w:tc>
          <w:tcPr>
            <w:tcW w:w="1440" w:type="dxa"/>
            <w:tcBorders>
              <w:top w:val="single" w:sz="4" w:space="0" w:color="000000"/>
              <w:left w:val="single" w:sz="4" w:space="0" w:color="000000"/>
              <w:bottom w:val="single" w:sz="4" w:space="0" w:color="000000"/>
              <w:right w:val="nil"/>
            </w:tcBorders>
            <w:hideMark/>
          </w:tcPr>
          <w:p w14:paraId="0C0E6F1B"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0C9258B" w14:textId="77777777" w:rsidR="003B5679" w:rsidRDefault="003B5679" w:rsidP="00EF6320">
            <w:pPr>
              <w:pStyle w:val="TAL"/>
            </w:pPr>
            <w:r>
              <w:t>This element identifies the media stream of the SDP used for the group communication within the MBS session</w:t>
            </w:r>
          </w:p>
        </w:tc>
      </w:tr>
      <w:tr w:rsidR="003B5679" w14:paraId="0636A98C"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4C5B1B17" w14:textId="77777777" w:rsidR="003B5679" w:rsidRDefault="003B5679" w:rsidP="00EF6320">
            <w:pPr>
              <w:pStyle w:val="TAL"/>
            </w:pPr>
            <w:r>
              <w:t>MBS session ID</w:t>
            </w:r>
          </w:p>
        </w:tc>
        <w:tc>
          <w:tcPr>
            <w:tcW w:w="1440" w:type="dxa"/>
            <w:tcBorders>
              <w:top w:val="single" w:sz="4" w:space="0" w:color="000000"/>
              <w:left w:val="single" w:sz="4" w:space="0" w:color="000000"/>
              <w:bottom w:val="single" w:sz="4" w:space="0" w:color="000000"/>
              <w:right w:val="nil"/>
            </w:tcBorders>
            <w:hideMark/>
          </w:tcPr>
          <w:p w14:paraId="5E2B2323"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EFD121" w14:textId="77777777" w:rsidR="003B5679" w:rsidRDefault="003B5679" w:rsidP="00EF6320">
            <w:pPr>
              <w:pStyle w:val="TAL"/>
            </w:pPr>
            <w:r>
              <w:t>Indicating the MBS session ID, if the MapGroupToSessionStream is not sent over the same MBS session</w:t>
            </w:r>
          </w:p>
        </w:tc>
      </w:tr>
    </w:tbl>
    <w:p w14:paraId="7A130911" w14:textId="77777777" w:rsidR="003B5679" w:rsidRDefault="003B5679" w:rsidP="003B5679">
      <w:pPr>
        <w:rPr>
          <w:lang w:val="en-US"/>
        </w:rPr>
      </w:pPr>
    </w:p>
    <w:p w14:paraId="474FCDA2" w14:textId="77777777" w:rsidR="003B5679" w:rsidRDefault="003B5679" w:rsidP="003B5679">
      <w:pPr>
        <w:pStyle w:val="Heading4"/>
        <w:rPr>
          <w:lang w:val="en-US"/>
        </w:rPr>
      </w:pPr>
      <w:bookmarkStart w:id="719" w:name="_Toc101262580"/>
      <w:r>
        <w:rPr>
          <w:lang w:val="en-US"/>
        </w:rPr>
        <w:t>6.29.2.1</w:t>
      </w:r>
      <w:r>
        <w:rPr>
          <w:lang w:val="en-US"/>
        </w:rPr>
        <w:tab/>
        <w:t>Call connect over MBS session procedure</w:t>
      </w:r>
      <w:bookmarkEnd w:id="719"/>
    </w:p>
    <w:p w14:paraId="5B908E73" w14:textId="77777777" w:rsidR="003B5679" w:rsidRDefault="003B5679" w:rsidP="003B5679">
      <w:pPr>
        <w:rPr>
          <w:lang w:val="en-US"/>
        </w:rPr>
      </w:pPr>
      <w:r>
        <w:rPr>
          <w:lang w:val="en-US"/>
        </w:rPr>
        <w:t xml:space="preserve">Figure 6.29.2.1-1 presents the procedure for a group communication call connect over either broadcast or multicast MBS sessions. </w:t>
      </w:r>
    </w:p>
    <w:p w14:paraId="53B5C05F" w14:textId="77777777" w:rsidR="003B5679" w:rsidRDefault="003B5679" w:rsidP="003B5679">
      <w:pPr>
        <w:rPr>
          <w:lang w:val="en-US"/>
        </w:rPr>
      </w:pPr>
      <w:r>
        <w:rPr>
          <w:lang w:val="en-US"/>
        </w:rPr>
        <w:t xml:space="preserve">Pre-conditions: </w:t>
      </w:r>
    </w:p>
    <w:p w14:paraId="7EA1DA3E" w14:textId="77777777" w:rsidR="003B5679" w:rsidRDefault="003B5679" w:rsidP="003B5679">
      <w:pPr>
        <w:pStyle w:val="B10"/>
        <w:rPr>
          <w:lang w:val="en-US"/>
        </w:rPr>
      </w:pPr>
      <w:r>
        <w:rPr>
          <w:lang w:val="en-US"/>
        </w:rPr>
        <w:t>-</w:t>
      </w:r>
      <w:r>
        <w:rPr>
          <w:lang w:val="en-US"/>
        </w:rPr>
        <w:tab/>
        <w:t>The MCPTT clients 1 to n are attached to the 5GS, registered and affiliated to the same MCPTT group X.</w:t>
      </w:r>
    </w:p>
    <w:p w14:paraId="223E85A5" w14:textId="77777777" w:rsidR="003B5679" w:rsidRDefault="003B5679" w:rsidP="003B5679">
      <w:pPr>
        <w:pStyle w:val="B10"/>
        <w:rPr>
          <w:lang w:eastAsia="zh-CN"/>
        </w:rPr>
      </w:pPr>
      <w:r>
        <w:t>-</w:t>
      </w:r>
      <w:r>
        <w:tab/>
        <w:t>The MCPTT server has directly performed (or via NEF/MBSF) an MB-SMF discovery and selection, unless the corresponding information is locally configured.</w:t>
      </w:r>
    </w:p>
    <w:p w14:paraId="5399CE00" w14:textId="77777777" w:rsidR="003B5679" w:rsidRDefault="003B5679" w:rsidP="003B5679">
      <w:pPr>
        <w:pStyle w:val="B10"/>
        <w:rPr>
          <w:lang w:val="en-US"/>
        </w:rPr>
      </w:pPr>
      <w:r>
        <w:rPr>
          <w:lang w:val="en-US"/>
        </w:rPr>
        <w:t>-</w:t>
      </w:r>
      <w:r>
        <w:rPr>
          <w:lang w:val="en-US"/>
        </w:rPr>
        <w:tab/>
        <w:t xml:space="preserve">The </w:t>
      </w:r>
      <w:r>
        <w:t>MCPTT server has decided to use an MBS session for the MCPTT service group call associated with to the MCPTT group X.</w:t>
      </w:r>
    </w:p>
    <w:p w14:paraId="4E80C5A5" w14:textId="77777777" w:rsidR="003B5679" w:rsidRDefault="003B5679" w:rsidP="003B5679">
      <w:pPr>
        <w:pStyle w:val="B10"/>
        <w:rPr>
          <w:lang w:val="en-US"/>
        </w:rPr>
      </w:pPr>
      <w:r>
        <w:rPr>
          <w:lang w:val="en-US"/>
        </w:rPr>
        <w:t>-</w:t>
      </w:r>
      <w:r>
        <w:rPr>
          <w:lang w:val="en-US"/>
        </w:rPr>
        <w:tab/>
        <w:t>The MCPTT clients 2 to n are within the MBS service area (if the session is limited to an area) where the MBS session is configured.</w:t>
      </w:r>
    </w:p>
    <w:p w14:paraId="3D2B1725" w14:textId="77777777" w:rsidR="003B5679" w:rsidRDefault="003B5679" w:rsidP="003B5679">
      <w:pPr>
        <w:pStyle w:val="TH"/>
      </w:pPr>
      <w:r>
        <w:object w:dxaOrig="10815" w:dyaOrig="7245" w14:anchorId="7BEEC179">
          <v:shape id="_x0000_i1102" type="#_x0000_t75" style="width:354.6pt;height:237.65pt" o:ole="">
            <v:imagedata r:id="rId165" o:title=""/>
          </v:shape>
          <o:OLEObject Type="Embed" ProgID="Visio.Drawing.15" ShapeID="_x0000_i1102" DrawAspect="Content" ObjectID="_1716576037" r:id="rId166"/>
        </w:object>
      </w:r>
    </w:p>
    <w:p w14:paraId="3923B5DE" w14:textId="77777777" w:rsidR="003B5679" w:rsidRDefault="003B5679" w:rsidP="003B5679">
      <w:pPr>
        <w:pStyle w:val="TF"/>
      </w:pPr>
      <w:r>
        <w:t>Figure 6.29.2.</w:t>
      </w:r>
      <w:r>
        <w:rPr>
          <w:lang w:eastAsia="zh-CN"/>
        </w:rPr>
        <w:t>1</w:t>
      </w:r>
      <w:r>
        <w:t>-1: Group call connect over broadcast and multicast MBS sessions.</w:t>
      </w:r>
    </w:p>
    <w:p w14:paraId="2A04CDCE" w14:textId="77777777" w:rsidR="003B5679" w:rsidRDefault="003B5679" w:rsidP="003B5679">
      <w:pPr>
        <w:pStyle w:val="B10"/>
      </w:pPr>
      <w:r>
        <w:t>1</w:t>
      </w:r>
      <w:r>
        <w:tab/>
        <w:t xml:space="preserve">An MBS session is configured with the required QoS requirements announced and established. </w:t>
      </w:r>
    </w:p>
    <w:p w14:paraId="15582E9B" w14:textId="77777777" w:rsidR="003B5679" w:rsidRDefault="003B5679" w:rsidP="003B5679">
      <w:pPr>
        <w:pStyle w:val="NO"/>
      </w:pPr>
      <w:r>
        <w:t>NOTE:</w:t>
      </w:r>
      <w:r>
        <w:tab/>
        <w:t xml:space="preserve">In case of broadcast MBS sessions, the session is established as part of session configuration procedures as described in TS 23.247 [19]. In case of multicast MBS sessions, the session is established in step 2. </w:t>
      </w:r>
    </w:p>
    <w:p w14:paraId="7300B0D2" w14:textId="77777777" w:rsidR="003B5679" w:rsidRDefault="003B5679" w:rsidP="003B5679">
      <w:pPr>
        <w:pStyle w:val="B10"/>
      </w:pPr>
      <w:r>
        <w:t>2</w:t>
      </w:r>
      <w:r>
        <w:tab/>
        <w:t xml:space="preserve">In the case of multicast MBS sessions, the MCPTT UE initiates a UE session join towards the 5GS based on the session information provided to the MCPTT UE during the service announcement step. This step is essential in </w:t>
      </w:r>
      <w:r>
        <w:lastRenderedPageBreak/>
        <w:t>order to receive the corresponding MC data. The multicast MBS session is hence established once the first initiated UE session join is accepted as indicated in 3GPP TS 23.247 [19].</w:t>
      </w:r>
    </w:p>
    <w:p w14:paraId="7C8C512F" w14:textId="77777777" w:rsidR="003B5679" w:rsidRDefault="003B5679" w:rsidP="003B5679">
      <w:pPr>
        <w:pStyle w:val="B10"/>
      </w:pPr>
      <w:r>
        <w:t>3</w:t>
      </w:r>
      <w:r>
        <w:tab/>
        <w:t>MCPTT client 1 initiates a group call by sending an initial floor request over a unicast PDU session towards the MCPTT server.</w:t>
      </w:r>
    </w:p>
    <w:p w14:paraId="2E1383AB" w14:textId="77777777" w:rsidR="003B5679" w:rsidRDefault="003B5679" w:rsidP="003B5679">
      <w:pPr>
        <w:pStyle w:val="B10"/>
      </w:pPr>
      <w:r>
        <w:t>4</w:t>
      </w:r>
      <w:r>
        <w:tab/>
        <w:t>The MCPTT server sends a MapGroupToSessionStream including the necessary stream information for the MCPTT clients 2 to n to receive the MC media related to the group call which is taken place within the associated MBS session.</w:t>
      </w:r>
    </w:p>
    <w:p w14:paraId="3DAEF9E2" w14:textId="77777777" w:rsidR="003B5679" w:rsidRDefault="003B5679" w:rsidP="003B5679">
      <w:pPr>
        <w:pStyle w:val="B10"/>
      </w:pPr>
      <w:r>
        <w:t>5</w:t>
      </w:r>
      <w:r>
        <w:tab/>
        <w:t xml:space="preserve">The MCPTT clients 2 to n </w:t>
      </w:r>
      <w:r>
        <w:rPr>
          <w:rFonts w:eastAsia="SimSun"/>
        </w:rPr>
        <w:t xml:space="preserve">process the MapGroupToSessionStream information and may </w:t>
      </w:r>
      <w:r>
        <w:t>send a MapGroupToSessionStream Ack back to the MCPTT server if required.</w:t>
      </w:r>
    </w:p>
    <w:p w14:paraId="7CB526DE" w14:textId="77777777" w:rsidR="003B5679" w:rsidRDefault="003B5679" w:rsidP="003B5679">
      <w:pPr>
        <w:pStyle w:val="B10"/>
        <w:rPr>
          <w:rFonts w:eastAsia="SimSun"/>
        </w:rPr>
      </w:pPr>
      <w:r>
        <w:rPr>
          <w:rFonts w:eastAsia="SimSun"/>
        </w:rPr>
        <w:t>6</w:t>
      </w:r>
      <w:r>
        <w:rPr>
          <w:rFonts w:eastAsia="SimSun"/>
        </w:rPr>
        <w:tab/>
        <w:t>The MCPTT server grants MCPTT client 1 the right to transmit media over the associated MBS session and sends a floor granted message to client 1 over a unicast PDU session.</w:t>
      </w:r>
    </w:p>
    <w:p w14:paraId="4CA115B3" w14:textId="77777777" w:rsidR="003B5679" w:rsidRDefault="003B5679" w:rsidP="003B5679">
      <w:pPr>
        <w:pStyle w:val="B10"/>
        <w:rPr>
          <w:rFonts w:eastAsia="SimSun"/>
        </w:rPr>
      </w:pPr>
      <w:r>
        <w:rPr>
          <w:rFonts w:eastAsia="SimSun"/>
        </w:rPr>
        <w:t>7</w:t>
      </w:r>
      <w:r>
        <w:rPr>
          <w:rFonts w:eastAsia="SimSun"/>
        </w:rPr>
        <w:tab/>
        <w:t>A floor taken message is sent from the MCPTT server clients 2 to n indicating the MCPTT ID of the transmitting client, i.e., MCPTT client 1 and the associated MCPTT group ID. The floor taken message is transmitted over the associated MBS session.</w:t>
      </w:r>
    </w:p>
    <w:p w14:paraId="5ACA4207" w14:textId="77777777" w:rsidR="003B5679" w:rsidRDefault="003B5679" w:rsidP="003B5679">
      <w:pPr>
        <w:pStyle w:val="B10"/>
        <w:rPr>
          <w:rFonts w:eastAsia="SimSun"/>
        </w:rPr>
      </w:pPr>
      <w:r>
        <w:rPr>
          <w:rFonts w:eastAsia="SimSun"/>
        </w:rPr>
        <w:t xml:space="preserve"> 8</w:t>
      </w:r>
      <w:r>
        <w:rPr>
          <w:rFonts w:eastAsia="SimSun"/>
        </w:rPr>
        <w:tab/>
        <w:t>MCPTT client 1 sends the MC media over uplink unicast PDU session towards the MCPTT server.</w:t>
      </w:r>
    </w:p>
    <w:p w14:paraId="1C53E3C2" w14:textId="77777777" w:rsidR="003B5679" w:rsidRDefault="003B5679" w:rsidP="003B5679">
      <w:pPr>
        <w:pStyle w:val="B10"/>
        <w:rPr>
          <w:rFonts w:eastAsia="SimSun"/>
        </w:rPr>
      </w:pPr>
      <w:r>
        <w:rPr>
          <w:rFonts w:eastAsia="SimSun"/>
        </w:rPr>
        <w:t>9</w:t>
      </w:r>
      <w:r>
        <w:rPr>
          <w:rFonts w:eastAsia="SimSun"/>
        </w:rPr>
        <w:tab/>
        <w:t>The MCPTT server sends the MC media over the indicated stream within the associated MBS session to the MCPTT clients 2 to n.</w:t>
      </w:r>
    </w:p>
    <w:p w14:paraId="59553B74" w14:textId="77777777" w:rsidR="003B5679" w:rsidRDefault="003B5679" w:rsidP="003B5679">
      <w:pPr>
        <w:pStyle w:val="Heading3"/>
        <w:rPr>
          <w:lang w:val="en-US"/>
        </w:rPr>
      </w:pPr>
      <w:bookmarkStart w:id="720" w:name="_Toc101262581"/>
      <w:r>
        <w:rPr>
          <w:lang w:val="en-US"/>
        </w:rPr>
        <w:t>6.29.3</w:t>
      </w:r>
      <w:r>
        <w:rPr>
          <w:lang w:val="en-US"/>
        </w:rPr>
        <w:tab/>
        <w:t>Call disconnect over MBS session</w:t>
      </w:r>
      <w:bookmarkEnd w:id="720"/>
      <w:r>
        <w:rPr>
          <w:lang w:val="en-US"/>
        </w:rPr>
        <w:t xml:space="preserve"> </w:t>
      </w:r>
    </w:p>
    <w:p w14:paraId="35D6B0E6" w14:textId="77777777" w:rsidR="003B5679" w:rsidRDefault="003B5679" w:rsidP="003B5679">
      <w:pPr>
        <w:rPr>
          <w:lang w:val="en-US" w:eastAsia="zh-CN"/>
        </w:rPr>
      </w:pPr>
      <w:r>
        <w:rPr>
          <w:lang w:val="en-US" w:eastAsia="zh-CN"/>
        </w:rPr>
        <w:t>The MCPTT server informs the MCPTT clients that the group call is being disconnected from the specified broadcast or multicast MBS session once the MC media transmission is over. For this purpose, the MCPTT server sends an UnMapGroupFromSessionStream to indicate the stream information, which is no longer available for the group communication.</w:t>
      </w:r>
    </w:p>
    <w:p w14:paraId="084D46A4" w14:textId="77777777" w:rsidR="003B5679" w:rsidRDefault="003B5679" w:rsidP="003B5679">
      <w:r>
        <w:rPr>
          <w:lang w:eastAsia="zh-CN"/>
        </w:rPr>
        <w:t xml:space="preserve">Table 6.29.3-1 defines the </w:t>
      </w:r>
      <w:r>
        <w:t xml:space="preserve">UnMapGroupFromSessionStream </w:t>
      </w:r>
      <w:r>
        <w:rPr>
          <w:lang w:eastAsia="zh-CN"/>
        </w:rPr>
        <w:t xml:space="preserve">to be sent from the MCPTT server to MCPTT clients to </w:t>
      </w:r>
      <w:r>
        <w:t>indicate the dissociation of the group call from the corresponding MBS session stream.</w:t>
      </w:r>
    </w:p>
    <w:p w14:paraId="179BC850" w14:textId="77777777" w:rsidR="003B5679" w:rsidRDefault="003B5679" w:rsidP="003B5679">
      <w:pPr>
        <w:rPr>
          <w:lang w:val="en-US" w:eastAsia="zh-CN"/>
        </w:rPr>
      </w:pPr>
      <w:r>
        <w:rPr>
          <w:lang w:val="en-US" w:eastAsia="zh-CN"/>
        </w:rPr>
        <w:t>The MCPTT server may initiate an MBS session stop towards the 5GS, where the latter removes the MCPTT clients to reserve the network resources in the 5GC and NG-RAN.</w:t>
      </w:r>
    </w:p>
    <w:p w14:paraId="4E606A85" w14:textId="77777777" w:rsidR="003B5679" w:rsidRDefault="003B5679" w:rsidP="003B5679">
      <w:pPr>
        <w:rPr>
          <w:lang w:eastAsia="zh-CN"/>
        </w:rPr>
      </w:pPr>
    </w:p>
    <w:p w14:paraId="63E358C4" w14:textId="77777777" w:rsidR="003B5679" w:rsidRDefault="003B5679" w:rsidP="003B5679">
      <w:pPr>
        <w:pStyle w:val="TH"/>
      </w:pPr>
      <w:r>
        <w:t xml:space="preserve">Table 6.29.3-1: UnMapGroupFromSessionStream </w:t>
      </w:r>
    </w:p>
    <w:tbl>
      <w:tblPr>
        <w:tblW w:w="0" w:type="dxa"/>
        <w:jc w:val="center"/>
        <w:tblLayout w:type="fixed"/>
        <w:tblLook w:val="04A0" w:firstRow="1" w:lastRow="0" w:firstColumn="1" w:lastColumn="0" w:noHBand="0" w:noVBand="1"/>
      </w:tblPr>
      <w:tblGrid>
        <w:gridCol w:w="2880"/>
        <w:gridCol w:w="1440"/>
        <w:gridCol w:w="4320"/>
      </w:tblGrid>
      <w:tr w:rsidR="003B5679" w14:paraId="453DFE4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3D138FD"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C83F6F6"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DA605EB" w14:textId="77777777" w:rsidR="003B5679" w:rsidRDefault="003B5679" w:rsidP="00EF6320">
            <w:pPr>
              <w:pStyle w:val="TAH"/>
            </w:pPr>
            <w:r>
              <w:t>Description</w:t>
            </w:r>
          </w:p>
        </w:tc>
      </w:tr>
      <w:tr w:rsidR="003B5679" w14:paraId="35393228"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651F2CA" w14:textId="77777777" w:rsidR="003B5679" w:rsidRDefault="003B5679" w:rsidP="00EF6320">
            <w:pPr>
              <w:pStyle w:val="TAL"/>
            </w:pPr>
            <w:r>
              <w:t>MCPTT group ID</w:t>
            </w:r>
          </w:p>
        </w:tc>
        <w:tc>
          <w:tcPr>
            <w:tcW w:w="1440" w:type="dxa"/>
            <w:tcBorders>
              <w:top w:val="single" w:sz="4" w:space="0" w:color="000000"/>
              <w:left w:val="single" w:sz="4" w:space="0" w:color="000000"/>
              <w:bottom w:val="single" w:sz="4" w:space="0" w:color="000000"/>
              <w:right w:val="nil"/>
            </w:tcBorders>
            <w:hideMark/>
          </w:tcPr>
          <w:p w14:paraId="40DC2445"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86852B1" w14:textId="77777777" w:rsidR="003B5679" w:rsidRDefault="003B5679" w:rsidP="00EF6320">
            <w:pPr>
              <w:pStyle w:val="TAL"/>
            </w:pPr>
            <w:r>
              <w:t>This element identifies the MCPTT group related to a group call to be dissociated over the MBS session</w:t>
            </w:r>
          </w:p>
        </w:tc>
      </w:tr>
      <w:tr w:rsidR="003B5679" w14:paraId="0FAE3693"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E460AE9" w14:textId="77777777" w:rsidR="003B5679" w:rsidRDefault="003B5679" w:rsidP="00EF6320">
            <w:pPr>
              <w:pStyle w:val="TAL"/>
            </w:pPr>
            <w:r>
              <w:t>Media stream identifier</w:t>
            </w:r>
          </w:p>
        </w:tc>
        <w:tc>
          <w:tcPr>
            <w:tcW w:w="1440" w:type="dxa"/>
            <w:tcBorders>
              <w:top w:val="single" w:sz="4" w:space="0" w:color="000000"/>
              <w:left w:val="single" w:sz="4" w:space="0" w:color="000000"/>
              <w:bottom w:val="single" w:sz="4" w:space="0" w:color="000000"/>
              <w:right w:val="nil"/>
            </w:tcBorders>
            <w:hideMark/>
          </w:tcPr>
          <w:p w14:paraId="101D7972"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5C8B400" w14:textId="77777777" w:rsidR="003B5679" w:rsidRDefault="003B5679" w:rsidP="00EF6320">
            <w:pPr>
              <w:pStyle w:val="TAL"/>
            </w:pPr>
            <w:r>
              <w:t>This element identifies the media stream of the SDP, which is no longer used for the group call within the MBS session</w:t>
            </w:r>
          </w:p>
        </w:tc>
      </w:tr>
      <w:tr w:rsidR="003B5679" w14:paraId="53E4B16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9705F53" w14:textId="77777777" w:rsidR="003B5679" w:rsidRDefault="003B5679" w:rsidP="00EF6320">
            <w:pPr>
              <w:pStyle w:val="TAL"/>
            </w:pPr>
            <w:r>
              <w:t>MBS session ID</w:t>
            </w:r>
          </w:p>
        </w:tc>
        <w:tc>
          <w:tcPr>
            <w:tcW w:w="1440" w:type="dxa"/>
            <w:tcBorders>
              <w:top w:val="single" w:sz="4" w:space="0" w:color="000000"/>
              <w:left w:val="single" w:sz="4" w:space="0" w:color="000000"/>
              <w:bottom w:val="single" w:sz="4" w:space="0" w:color="000000"/>
              <w:right w:val="nil"/>
            </w:tcBorders>
            <w:hideMark/>
          </w:tcPr>
          <w:p w14:paraId="5705B649"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12F0522" w14:textId="77777777" w:rsidR="003B5679" w:rsidRDefault="003B5679" w:rsidP="00EF6320">
            <w:pPr>
              <w:pStyle w:val="TAL"/>
            </w:pPr>
            <w:r>
              <w:t>Indicating the MBS session ID, if the information is sent over another MBS session or unicast path</w:t>
            </w:r>
          </w:p>
        </w:tc>
      </w:tr>
    </w:tbl>
    <w:p w14:paraId="0777BF20" w14:textId="77777777" w:rsidR="003B5679" w:rsidRDefault="003B5679" w:rsidP="003B5679"/>
    <w:p w14:paraId="17EBF343" w14:textId="77777777" w:rsidR="003B5679" w:rsidRDefault="003B5679" w:rsidP="003B5679">
      <w:pPr>
        <w:pStyle w:val="Heading4"/>
        <w:rPr>
          <w:lang w:val="en-US"/>
        </w:rPr>
      </w:pPr>
      <w:bookmarkStart w:id="721" w:name="_Toc101262582"/>
      <w:r>
        <w:rPr>
          <w:lang w:val="en-US"/>
        </w:rPr>
        <w:t>6.29.3.1</w:t>
      </w:r>
      <w:r>
        <w:rPr>
          <w:lang w:val="en-US"/>
        </w:rPr>
        <w:tab/>
        <w:t>Call disconnect over MBS session procedure</w:t>
      </w:r>
      <w:bookmarkEnd w:id="721"/>
    </w:p>
    <w:p w14:paraId="51E01380" w14:textId="77777777" w:rsidR="003B5679" w:rsidRDefault="003B5679" w:rsidP="003B5679">
      <w:pPr>
        <w:rPr>
          <w:lang w:val="en-US"/>
        </w:rPr>
      </w:pPr>
      <w:r>
        <w:rPr>
          <w:lang w:val="en-US"/>
        </w:rPr>
        <w:t>Figure 6.29.3.1-1 presents the procedure for a group communication call disconnect over broadcast and multicast MBS sessions.</w:t>
      </w:r>
    </w:p>
    <w:p w14:paraId="1C58FE41" w14:textId="77777777" w:rsidR="003B5679" w:rsidRDefault="003B5679" w:rsidP="003B5679">
      <w:pPr>
        <w:pStyle w:val="TH"/>
      </w:pPr>
      <w:r>
        <w:object w:dxaOrig="10815" w:dyaOrig="7245" w14:anchorId="11814382">
          <v:shape id="_x0000_i1103" type="#_x0000_t75" style="width:354.6pt;height:238.45pt" o:ole="">
            <v:imagedata r:id="rId167" o:title=""/>
          </v:shape>
          <o:OLEObject Type="Embed" ProgID="Visio.Drawing.15" ShapeID="_x0000_i1103" DrawAspect="Content" ObjectID="_1716576038" r:id="rId168"/>
        </w:object>
      </w:r>
    </w:p>
    <w:p w14:paraId="1D1EB48B" w14:textId="77777777" w:rsidR="003B5679" w:rsidRDefault="003B5679" w:rsidP="003B5679">
      <w:pPr>
        <w:pStyle w:val="TF"/>
      </w:pPr>
      <w:r>
        <w:t>Figure 6.29.3</w:t>
      </w:r>
      <w:r>
        <w:rPr>
          <w:lang w:eastAsia="zh-CN"/>
        </w:rPr>
        <w:t>.1</w:t>
      </w:r>
      <w:r>
        <w:t>-1: Group call disconnect over broadcast and multicast MBS sessions.</w:t>
      </w:r>
    </w:p>
    <w:p w14:paraId="3E01036D" w14:textId="77777777" w:rsidR="003B5679" w:rsidRDefault="003B5679" w:rsidP="003B5679">
      <w:pPr>
        <w:pStyle w:val="B10"/>
      </w:pPr>
      <w:r>
        <w:t>1</w:t>
      </w:r>
      <w:r>
        <w:tab/>
        <w:t xml:space="preserve">The MC group communication is taking place over the associated MBS session. MCPTT client 1 is sending the MC media over a unicast PDU session to the MCPTT server. </w:t>
      </w:r>
    </w:p>
    <w:p w14:paraId="47ED38A6" w14:textId="77777777" w:rsidR="003B5679" w:rsidRDefault="003B5679" w:rsidP="003B5679">
      <w:pPr>
        <w:pStyle w:val="B10"/>
      </w:pPr>
      <w:r>
        <w:t>2</w:t>
      </w:r>
      <w:r>
        <w:tab/>
        <w:t xml:space="preserve">The MCPTT sends the MC media over the associated MBS session to MCPTT clients 2 to n. </w:t>
      </w:r>
    </w:p>
    <w:p w14:paraId="72A32027" w14:textId="77777777" w:rsidR="003B5679" w:rsidRDefault="003B5679" w:rsidP="003B5679">
      <w:pPr>
        <w:pStyle w:val="B10"/>
      </w:pPr>
      <w:r>
        <w:t>3</w:t>
      </w:r>
      <w:r>
        <w:tab/>
        <w:t xml:space="preserve">After the MC media transmission is over, i.e., no further media to be sent over the group communication, the MCPTT server sends an UnMapGroupFromSessionStream to de-associate the group call from the MBS session. </w:t>
      </w:r>
    </w:p>
    <w:p w14:paraId="77156EED" w14:textId="77777777" w:rsidR="003B5679" w:rsidRDefault="003B5679" w:rsidP="003B5679">
      <w:pPr>
        <w:pStyle w:val="B10"/>
      </w:pPr>
      <w:r>
        <w:t>4</w:t>
      </w:r>
      <w:r>
        <w:tab/>
        <w:t xml:space="preserve">The MCPTT server may decide to stop the MBS session by sending an MBS session stop request towards the 5GS indicating the MBS session ID to be stopped. </w:t>
      </w:r>
    </w:p>
    <w:p w14:paraId="0C4D768F" w14:textId="77777777" w:rsidR="003B5679" w:rsidRDefault="003B5679" w:rsidP="003B5679">
      <w:pPr>
        <w:pStyle w:val="NO"/>
      </w:pPr>
      <w:r>
        <w:t>NOTE:</w:t>
      </w:r>
      <w:r>
        <w:tab/>
        <w:t xml:space="preserve">In case of multicast MBS sessions, the 5GS removes the MCPTT UEs 2 to n from the multicast MBS session as a response to the session stop request. Hence, the resources in both NG-RAN and 5GC are released. </w:t>
      </w:r>
    </w:p>
    <w:p w14:paraId="12C9F430" w14:textId="77777777" w:rsidR="003B5679" w:rsidRDefault="003B5679" w:rsidP="003B5679">
      <w:pPr>
        <w:pStyle w:val="Heading3"/>
        <w:ind w:left="0" w:firstLine="0"/>
      </w:pPr>
      <w:bookmarkStart w:id="722" w:name="_Toc101262583"/>
      <w:r>
        <w:t>6.29.4</w:t>
      </w:r>
      <w:r>
        <w:rPr>
          <w:rFonts w:ascii="Calibri" w:hAnsi="Calibri"/>
          <w:sz w:val="22"/>
          <w:szCs w:val="22"/>
          <w:lang w:eastAsia="en-GB"/>
        </w:rPr>
        <w:tab/>
      </w:r>
      <w:r>
        <w:t>Impacts on existing nodes and functionality</w:t>
      </w:r>
      <w:bookmarkEnd w:id="722"/>
    </w:p>
    <w:p w14:paraId="68A99DAB" w14:textId="77777777" w:rsidR="003B5679" w:rsidRDefault="003B5679" w:rsidP="003B5679">
      <w:r>
        <w:t xml:space="preserve">The MCPTT server and the MCPTT clients are required to support the different functionalities related to the 5G MBS session, in order to support the MCPTT group communications over 5G MBS sessions. </w:t>
      </w:r>
    </w:p>
    <w:p w14:paraId="4E1286DB" w14:textId="77777777" w:rsidR="003B5679" w:rsidRDefault="003B5679" w:rsidP="003B5679">
      <w:pPr>
        <w:pStyle w:val="Heading3"/>
      </w:pPr>
      <w:bookmarkStart w:id="723" w:name="_Toc101262584"/>
      <w:r>
        <w:t>6.29.5</w:t>
      </w:r>
      <w:r>
        <w:tab/>
        <w:t>Solution evaluation</w:t>
      </w:r>
      <w:bookmarkEnd w:id="723"/>
    </w:p>
    <w:p w14:paraId="37CC6251" w14:textId="77777777" w:rsidR="003B5679" w:rsidRDefault="003B5679" w:rsidP="003B5679">
      <w:pPr>
        <w:rPr>
          <w:noProof/>
        </w:rPr>
      </w:pPr>
      <w:r>
        <w:rPr>
          <w:noProof/>
        </w:rPr>
        <w:t>The provided soltuion addresses the call connect and disconnect aspects related to MCPTT service group communications, where the latter is to take place over 5G MBS sessions. The provided solution, which is applicable for both multicast and broadcast MBS sessions, relies on 5G MBS session specifications and functionalites specified in 3GPP TS 23.247 [19].</w:t>
      </w:r>
    </w:p>
    <w:p w14:paraId="36E48056" w14:textId="77777777" w:rsidR="003B5679" w:rsidRDefault="003B5679" w:rsidP="003B5679">
      <w:pPr>
        <w:pStyle w:val="Heading2"/>
        <w:rPr>
          <w:rFonts w:ascii="Calibri" w:hAnsi="Calibri"/>
          <w:sz w:val="22"/>
          <w:szCs w:val="22"/>
          <w:lang w:eastAsia="en-GB"/>
        </w:rPr>
      </w:pPr>
      <w:bookmarkStart w:id="724" w:name="_Toc101262585"/>
      <w:r>
        <w:t>6.30</w:t>
      </w:r>
      <w:r>
        <w:rPr>
          <w:rFonts w:ascii="Calibri" w:hAnsi="Calibri"/>
          <w:sz w:val="22"/>
          <w:szCs w:val="22"/>
          <w:lang w:eastAsia="en-GB"/>
        </w:rPr>
        <w:tab/>
      </w:r>
      <w:r>
        <w:t>Solution 30: Use of broadcast and multicast MBS sessions in MCVideo</w:t>
      </w:r>
      <w:bookmarkEnd w:id="724"/>
    </w:p>
    <w:p w14:paraId="771C44F2" w14:textId="77777777" w:rsidR="003B5679" w:rsidRDefault="003B5679" w:rsidP="003B5679">
      <w:pPr>
        <w:pStyle w:val="Heading3"/>
      </w:pPr>
      <w:bookmarkStart w:id="725" w:name="_Toc101262586"/>
      <w:r>
        <w:t>6.</w:t>
      </w:r>
      <w:r>
        <w:rPr>
          <w:lang w:eastAsia="zh-CN"/>
        </w:rPr>
        <w:t>30</w:t>
      </w:r>
      <w:r>
        <w:t>.1</w:t>
      </w:r>
      <w:r>
        <w:rPr>
          <w:rFonts w:ascii="Calibri" w:hAnsi="Calibri"/>
          <w:sz w:val="22"/>
          <w:szCs w:val="22"/>
          <w:lang w:eastAsia="en-GB"/>
        </w:rPr>
        <w:tab/>
      </w:r>
      <w:r>
        <w:t>Description</w:t>
      </w:r>
      <w:bookmarkEnd w:id="725"/>
    </w:p>
    <w:p w14:paraId="128DF2BA" w14:textId="77777777" w:rsidR="003B5679" w:rsidRDefault="003B5679" w:rsidP="003B5679">
      <w:pPr>
        <w:rPr>
          <w:lang w:eastAsia="zh-CN"/>
        </w:rPr>
      </w:pPr>
      <w:r>
        <w:rPr>
          <w:lang w:eastAsia="zh-CN"/>
        </w:rPr>
        <w:t xml:space="preserve">This solution addresses key issue #13 on MC service data delivery over broadcast and multicast MBS sessions for group communication, in specific MCVideo. This solution describes the MCVideo video call connect and disconnect via MBS sessions, which is applicable for both broadcast and multicast MBS sessions. Furthermore, this solution is also applicable for video chat group. </w:t>
      </w:r>
    </w:p>
    <w:p w14:paraId="6AA571F4" w14:textId="77777777" w:rsidR="003B5679" w:rsidRDefault="003B5679" w:rsidP="003B5679">
      <w:pPr>
        <w:rPr>
          <w:lang w:eastAsia="zh-CN"/>
        </w:rPr>
      </w:pPr>
      <w:r>
        <w:rPr>
          <w:lang w:eastAsia="zh-CN"/>
        </w:rPr>
        <w:lastRenderedPageBreak/>
        <w:t>In the multicast MBS sessions, in order to the MCVideo UE to receive the corresponding MC data, it has to initiate a UE session join towards the 5GS to join multicast MBS session, which it is aware of via the service announcement step described in solution 6.10.</w:t>
      </w:r>
    </w:p>
    <w:p w14:paraId="68119A2B" w14:textId="77777777" w:rsidR="003B5679" w:rsidRDefault="003B5679" w:rsidP="003B5679">
      <w:pPr>
        <w:rPr>
          <w:lang w:eastAsia="zh-CN"/>
        </w:rPr>
      </w:pPr>
      <w:r>
        <w:rPr>
          <w:lang w:eastAsia="zh-CN"/>
        </w:rPr>
        <w:t>After the MC media transmission is over, if the MCVideo server decides to stop the corresponding MBS session, it sends an MBS session stop request towards the 5GS, where the latter removes the joined MCVideo UEs from the corresponding MBS session in case of multicast sessions.</w:t>
      </w:r>
    </w:p>
    <w:p w14:paraId="06545F7B" w14:textId="77777777" w:rsidR="003B5679" w:rsidRDefault="003B5679" w:rsidP="003B5679">
      <w:pPr>
        <w:rPr>
          <w:lang w:eastAsia="zh-CN"/>
        </w:rPr>
      </w:pPr>
      <w:r>
        <w:rPr>
          <w:lang w:eastAsia="zh-CN"/>
        </w:rPr>
        <w:t xml:space="preserve">The application layer signalling such as the transmit media request and transmit media granted messages, may be transmitted along with the MC media over the same MBS session however with different QoS requirements, or over other means such as unicast downlink or a different MBS session. </w:t>
      </w:r>
    </w:p>
    <w:p w14:paraId="6DDFAED3" w14:textId="77777777" w:rsidR="003B5679" w:rsidRDefault="003B5679" w:rsidP="003B5679">
      <w:pPr>
        <w:pStyle w:val="Heading3"/>
        <w:rPr>
          <w:lang w:val="en-US"/>
        </w:rPr>
      </w:pPr>
      <w:bookmarkStart w:id="726" w:name="_Toc101262587"/>
      <w:r>
        <w:rPr>
          <w:lang w:val="en-US"/>
        </w:rPr>
        <w:t>6.30.2</w:t>
      </w:r>
      <w:r>
        <w:rPr>
          <w:lang w:val="en-US"/>
        </w:rPr>
        <w:tab/>
        <w:t>Video call connect over MBS session</w:t>
      </w:r>
      <w:bookmarkEnd w:id="726"/>
      <w:r>
        <w:rPr>
          <w:lang w:val="en-US"/>
        </w:rPr>
        <w:t xml:space="preserve"> </w:t>
      </w:r>
    </w:p>
    <w:p w14:paraId="3942B6E2" w14:textId="77777777" w:rsidR="003B5679" w:rsidRDefault="003B5679" w:rsidP="003B5679">
      <w:pPr>
        <w:rPr>
          <w:lang w:val="en-US" w:eastAsia="zh-CN"/>
        </w:rPr>
      </w:pPr>
      <w:r>
        <w:rPr>
          <w:lang w:val="en-US" w:eastAsia="zh-CN"/>
        </w:rPr>
        <w:t xml:space="preserve">The MCVideo server provides the clients with necessary information for a specific group video call, among others the session stream to be utilized within the broadcast or multicast MBS session. Such information are provided via the MapGroupToSessionStream message. </w:t>
      </w:r>
    </w:p>
    <w:p w14:paraId="4F6EDB09" w14:textId="77777777" w:rsidR="003B5679" w:rsidRDefault="003B5679" w:rsidP="003B5679">
      <w:pPr>
        <w:rPr>
          <w:lang w:eastAsia="zh-CN"/>
        </w:rPr>
      </w:pPr>
      <w:r>
        <w:rPr>
          <w:lang w:eastAsia="zh-CN"/>
        </w:rPr>
        <w:t xml:space="preserve">Table 6.30.2-1 defines the </w:t>
      </w:r>
      <w:r>
        <w:t xml:space="preserve">MapGroupToSessionStream </w:t>
      </w:r>
      <w:r>
        <w:rPr>
          <w:lang w:eastAsia="zh-CN"/>
        </w:rPr>
        <w:t xml:space="preserve">to be sent from the MCVideo server to MCVideo clients to </w:t>
      </w:r>
      <w:r>
        <w:t>provide specific required information to receive the data related to a group communication within an MBS session.</w:t>
      </w:r>
    </w:p>
    <w:p w14:paraId="6AD5C76D" w14:textId="77777777" w:rsidR="003B5679" w:rsidRDefault="003B5679" w:rsidP="003B5679">
      <w:pPr>
        <w:pStyle w:val="TH"/>
      </w:pPr>
      <w:r>
        <w:t xml:space="preserve">Table 6.30.2-1: MapGroupToSessionStream </w:t>
      </w:r>
    </w:p>
    <w:tbl>
      <w:tblPr>
        <w:tblW w:w="0" w:type="dxa"/>
        <w:jc w:val="center"/>
        <w:tblLayout w:type="fixed"/>
        <w:tblLook w:val="04A0" w:firstRow="1" w:lastRow="0" w:firstColumn="1" w:lastColumn="0" w:noHBand="0" w:noVBand="1"/>
      </w:tblPr>
      <w:tblGrid>
        <w:gridCol w:w="2880"/>
        <w:gridCol w:w="1440"/>
        <w:gridCol w:w="4320"/>
      </w:tblGrid>
      <w:tr w:rsidR="003B5679" w14:paraId="105330A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65094AA"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7C63FF2B"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341046B" w14:textId="77777777" w:rsidR="003B5679" w:rsidRDefault="003B5679" w:rsidP="00EF6320">
            <w:pPr>
              <w:pStyle w:val="TAH"/>
            </w:pPr>
            <w:r>
              <w:t>Description</w:t>
            </w:r>
          </w:p>
        </w:tc>
      </w:tr>
      <w:tr w:rsidR="003B5679" w14:paraId="16D5F3D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27E177C" w14:textId="77777777" w:rsidR="003B5679" w:rsidRDefault="003B5679" w:rsidP="00EF6320">
            <w:pPr>
              <w:pStyle w:val="TAL"/>
            </w:pPr>
            <w:r>
              <w:t>MCVideo group ID</w:t>
            </w:r>
          </w:p>
        </w:tc>
        <w:tc>
          <w:tcPr>
            <w:tcW w:w="1440" w:type="dxa"/>
            <w:tcBorders>
              <w:top w:val="single" w:sz="4" w:space="0" w:color="000000"/>
              <w:left w:val="single" w:sz="4" w:space="0" w:color="000000"/>
              <w:bottom w:val="single" w:sz="4" w:space="0" w:color="000000"/>
              <w:right w:val="nil"/>
            </w:tcBorders>
            <w:hideMark/>
          </w:tcPr>
          <w:p w14:paraId="1A57DF51"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381EF626" w14:textId="77777777" w:rsidR="003B5679" w:rsidRDefault="003B5679" w:rsidP="00EF6320">
            <w:pPr>
              <w:pStyle w:val="TAL"/>
            </w:pPr>
            <w:r>
              <w:t>This element identifies the MCVideo group related to a group communication to be delivered over the MBS session</w:t>
            </w:r>
          </w:p>
        </w:tc>
      </w:tr>
      <w:tr w:rsidR="003B5679" w14:paraId="5A8BDB96"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28F81F07" w14:textId="77777777" w:rsidR="003B5679" w:rsidRDefault="003B5679" w:rsidP="00EF6320">
            <w:pPr>
              <w:pStyle w:val="TAL"/>
            </w:pPr>
            <w:r>
              <w:t>Media stream identifier (video)</w:t>
            </w:r>
          </w:p>
        </w:tc>
        <w:tc>
          <w:tcPr>
            <w:tcW w:w="1440" w:type="dxa"/>
            <w:tcBorders>
              <w:top w:val="single" w:sz="4" w:space="0" w:color="000000"/>
              <w:left w:val="single" w:sz="4" w:space="0" w:color="000000"/>
              <w:bottom w:val="single" w:sz="4" w:space="0" w:color="000000"/>
              <w:right w:val="nil"/>
            </w:tcBorders>
            <w:hideMark/>
          </w:tcPr>
          <w:p w14:paraId="51CB118E"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66D4F65" w14:textId="77777777" w:rsidR="003B5679" w:rsidRDefault="003B5679" w:rsidP="00EF6320">
            <w:pPr>
              <w:pStyle w:val="TAL"/>
            </w:pPr>
            <w:r>
              <w:t>This element identifies the media stream of the SDP used for the video group call within the MBS session</w:t>
            </w:r>
          </w:p>
        </w:tc>
      </w:tr>
      <w:tr w:rsidR="003B5679" w14:paraId="71B951F9"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4273FA1C" w14:textId="77777777" w:rsidR="003B5679" w:rsidRDefault="003B5679" w:rsidP="00EF6320">
            <w:pPr>
              <w:pStyle w:val="TAL"/>
            </w:pPr>
            <w:r>
              <w:t>Media stream identifier (audio)</w:t>
            </w:r>
          </w:p>
        </w:tc>
        <w:tc>
          <w:tcPr>
            <w:tcW w:w="1440" w:type="dxa"/>
            <w:tcBorders>
              <w:top w:val="single" w:sz="4" w:space="0" w:color="000000"/>
              <w:left w:val="single" w:sz="4" w:space="0" w:color="000000"/>
              <w:bottom w:val="single" w:sz="4" w:space="0" w:color="000000"/>
              <w:right w:val="nil"/>
            </w:tcBorders>
            <w:hideMark/>
          </w:tcPr>
          <w:p w14:paraId="764EDE3C"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4AB08A60" w14:textId="77777777" w:rsidR="003B5679" w:rsidRDefault="003B5679" w:rsidP="00EF6320">
            <w:pPr>
              <w:pStyle w:val="TAL"/>
            </w:pPr>
            <w:r>
              <w:t>This element identifies the audio media stream of the SDP used for the video group call in case separate codecs are used for audio and video</w:t>
            </w:r>
          </w:p>
        </w:tc>
      </w:tr>
      <w:tr w:rsidR="003B5679" w14:paraId="015A1E52"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D8ABA23" w14:textId="77777777" w:rsidR="003B5679" w:rsidRDefault="003B5679" w:rsidP="00EF6320">
            <w:pPr>
              <w:pStyle w:val="TAL"/>
            </w:pPr>
            <w:r>
              <w:t>MBS session ID</w:t>
            </w:r>
          </w:p>
        </w:tc>
        <w:tc>
          <w:tcPr>
            <w:tcW w:w="1440" w:type="dxa"/>
            <w:tcBorders>
              <w:top w:val="single" w:sz="4" w:space="0" w:color="000000"/>
              <w:left w:val="single" w:sz="4" w:space="0" w:color="000000"/>
              <w:bottom w:val="single" w:sz="4" w:space="0" w:color="000000"/>
              <w:right w:val="nil"/>
            </w:tcBorders>
            <w:hideMark/>
          </w:tcPr>
          <w:p w14:paraId="7E13B424"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4F2CAC7" w14:textId="77777777" w:rsidR="003B5679" w:rsidRDefault="003B5679" w:rsidP="00EF6320">
            <w:pPr>
              <w:pStyle w:val="TAL"/>
            </w:pPr>
            <w:r>
              <w:t>Indicating the MBS session ID, if the MapGroupToSessionStream is not sent over the same MBS session</w:t>
            </w:r>
          </w:p>
        </w:tc>
      </w:tr>
    </w:tbl>
    <w:p w14:paraId="7949E416" w14:textId="77777777" w:rsidR="003B5679" w:rsidRDefault="003B5679" w:rsidP="003B5679">
      <w:pPr>
        <w:rPr>
          <w:lang w:val="en-US"/>
        </w:rPr>
      </w:pPr>
    </w:p>
    <w:p w14:paraId="22C017F5" w14:textId="77777777" w:rsidR="003B5679" w:rsidRDefault="003B5679" w:rsidP="003B5679">
      <w:pPr>
        <w:pStyle w:val="Heading4"/>
        <w:rPr>
          <w:lang w:val="en-US"/>
        </w:rPr>
      </w:pPr>
      <w:bookmarkStart w:id="727" w:name="_Toc101262588"/>
      <w:r>
        <w:rPr>
          <w:lang w:val="en-US"/>
        </w:rPr>
        <w:t>6.30.2.1</w:t>
      </w:r>
      <w:r>
        <w:rPr>
          <w:lang w:val="en-US"/>
        </w:rPr>
        <w:tab/>
        <w:t>Video call connect over MBS session procedure</w:t>
      </w:r>
      <w:bookmarkEnd w:id="727"/>
    </w:p>
    <w:p w14:paraId="3E63C9AD" w14:textId="77777777" w:rsidR="003B5679" w:rsidRDefault="003B5679" w:rsidP="003B5679">
      <w:pPr>
        <w:rPr>
          <w:lang w:val="en-US"/>
        </w:rPr>
      </w:pPr>
      <w:r>
        <w:rPr>
          <w:lang w:val="en-US"/>
        </w:rPr>
        <w:t xml:space="preserve">Figure 6.30.2.1-1 presents the procedure for a group communication, in specific, video call connect over either broadcast or multicast MBS sessions. </w:t>
      </w:r>
    </w:p>
    <w:p w14:paraId="153CCA1E" w14:textId="77777777" w:rsidR="003B5679" w:rsidRDefault="003B5679" w:rsidP="003B5679">
      <w:pPr>
        <w:rPr>
          <w:lang w:val="en-US"/>
        </w:rPr>
      </w:pPr>
      <w:r>
        <w:rPr>
          <w:lang w:val="en-US"/>
        </w:rPr>
        <w:t xml:space="preserve">Pre-conditions: </w:t>
      </w:r>
    </w:p>
    <w:p w14:paraId="58229353" w14:textId="77777777" w:rsidR="003B5679" w:rsidRDefault="003B5679" w:rsidP="003B5679">
      <w:pPr>
        <w:pStyle w:val="B10"/>
        <w:rPr>
          <w:lang w:val="en-US"/>
        </w:rPr>
      </w:pPr>
      <w:r>
        <w:rPr>
          <w:lang w:val="en-US"/>
        </w:rPr>
        <w:t>-</w:t>
      </w:r>
      <w:r>
        <w:rPr>
          <w:lang w:val="en-US"/>
        </w:rPr>
        <w:tab/>
        <w:t xml:space="preserve">The MCVideo clients 1 to n are attached to the 5GS, registered and affiliated to the same MCVideo group X. </w:t>
      </w:r>
    </w:p>
    <w:p w14:paraId="417ABA5C" w14:textId="77777777" w:rsidR="003B5679" w:rsidRDefault="003B5679" w:rsidP="003B5679">
      <w:pPr>
        <w:pStyle w:val="B10"/>
        <w:rPr>
          <w:lang w:eastAsia="zh-CN"/>
        </w:rPr>
      </w:pPr>
      <w:r>
        <w:t>-</w:t>
      </w:r>
      <w:r>
        <w:tab/>
        <w:t>The MCVideo server has directly performed (or via NEF/MBSF) an MB-SMF discovery and selection, unless the corresponding information is locally configured.</w:t>
      </w:r>
    </w:p>
    <w:p w14:paraId="1C4C21C8" w14:textId="77777777" w:rsidR="003B5679" w:rsidRDefault="003B5679" w:rsidP="003B5679">
      <w:pPr>
        <w:pStyle w:val="B10"/>
      </w:pPr>
      <w:r>
        <w:rPr>
          <w:lang w:val="en-US"/>
        </w:rPr>
        <w:t>-</w:t>
      </w:r>
      <w:r>
        <w:rPr>
          <w:lang w:val="en-US"/>
        </w:rPr>
        <w:tab/>
        <w:t xml:space="preserve">The </w:t>
      </w:r>
      <w:r>
        <w:t xml:space="preserve">MCVideo server has decided to use an MBS session for the MCVideo services associated to the MCVideo group X. </w:t>
      </w:r>
    </w:p>
    <w:p w14:paraId="2FB8BEA3" w14:textId="77777777" w:rsidR="003B5679" w:rsidRDefault="003B5679" w:rsidP="003B5679">
      <w:pPr>
        <w:pStyle w:val="B10"/>
        <w:rPr>
          <w:lang w:val="en-US"/>
        </w:rPr>
      </w:pPr>
      <w:r>
        <w:rPr>
          <w:lang w:val="en-US"/>
        </w:rPr>
        <w:t>-</w:t>
      </w:r>
      <w:r>
        <w:rPr>
          <w:lang w:val="en-US"/>
        </w:rPr>
        <w:tab/>
        <w:t xml:space="preserve">The MCVideo clients 2 to n are within the MBS service area (if the session is limited to an area) where the MBS session is configured. </w:t>
      </w:r>
    </w:p>
    <w:p w14:paraId="5D7649E8" w14:textId="77777777" w:rsidR="003B5679" w:rsidRDefault="003B5679" w:rsidP="003B5679">
      <w:pPr>
        <w:pStyle w:val="B10"/>
        <w:rPr>
          <w:lang w:val="en-US"/>
        </w:rPr>
      </w:pPr>
    </w:p>
    <w:p w14:paraId="1DFE2931" w14:textId="77777777" w:rsidR="003B5679" w:rsidRDefault="003B5679" w:rsidP="003B5679">
      <w:pPr>
        <w:pStyle w:val="TH"/>
      </w:pPr>
      <w:r>
        <w:object w:dxaOrig="10815" w:dyaOrig="7245" w14:anchorId="27079224">
          <v:shape id="_x0000_i1104" type="#_x0000_t75" style="width:354.6pt;height:238.45pt" o:ole="">
            <v:imagedata r:id="rId169" o:title=""/>
          </v:shape>
          <o:OLEObject Type="Embed" ProgID="Visio.Drawing.15" ShapeID="_x0000_i1104" DrawAspect="Content" ObjectID="_1716576039" r:id="rId170"/>
        </w:object>
      </w:r>
    </w:p>
    <w:p w14:paraId="3A7F0375" w14:textId="77777777" w:rsidR="003B5679" w:rsidRDefault="003B5679" w:rsidP="003B5679">
      <w:pPr>
        <w:pStyle w:val="TF"/>
      </w:pPr>
      <w:r>
        <w:t>Figure 6.30.2.</w:t>
      </w:r>
      <w:r>
        <w:rPr>
          <w:lang w:eastAsia="zh-CN"/>
        </w:rPr>
        <w:t>1</w:t>
      </w:r>
      <w:r>
        <w:t>-1: Group call connect via broadcast and multicast MBS sessions.</w:t>
      </w:r>
    </w:p>
    <w:p w14:paraId="35B4845C" w14:textId="77777777" w:rsidR="003B5679" w:rsidRDefault="003B5679" w:rsidP="003B5679">
      <w:pPr>
        <w:pStyle w:val="B10"/>
      </w:pPr>
      <w:r>
        <w:t>1</w:t>
      </w:r>
      <w:r>
        <w:tab/>
        <w:t xml:space="preserve">An MBS session is </w:t>
      </w:r>
      <w:r w:rsidRPr="00F06E78">
        <w:t>configured</w:t>
      </w:r>
      <w:r>
        <w:t xml:space="preserve"> with the required QoS requirements, announced and established.</w:t>
      </w:r>
    </w:p>
    <w:p w14:paraId="694683A1" w14:textId="77777777" w:rsidR="003B5679" w:rsidRDefault="003B5679" w:rsidP="003B5679">
      <w:pPr>
        <w:pStyle w:val="NO"/>
        <w:rPr>
          <w:lang w:val="en-US"/>
        </w:rPr>
      </w:pPr>
      <w:r>
        <w:rPr>
          <w:lang w:val="en-US"/>
        </w:rPr>
        <w:t>NOTE:</w:t>
      </w:r>
      <w:r>
        <w:rPr>
          <w:lang w:val="en-US"/>
        </w:rPr>
        <w:tab/>
        <w:t>In case of broadcast MBS sessions, the session is established as part of session configuration procedures as described in TS 23.247 [19]. In case of multicast MBS sessions, the session is established in step 2.</w:t>
      </w:r>
    </w:p>
    <w:p w14:paraId="513498E5" w14:textId="77777777" w:rsidR="003B5679" w:rsidRDefault="003B5679" w:rsidP="003B5679">
      <w:pPr>
        <w:pStyle w:val="B10"/>
      </w:pPr>
      <w:r>
        <w:t>2</w:t>
      </w:r>
      <w:r>
        <w:tab/>
        <w:t>In the case of multicast MBS sessions, the MCVideo UEs initiate a UE session join towards the 5GC based on the session information provided to the MCVideo UE during the service announcement step. This step is essential in order to receive the corresponding MC data. The multicast MBS session is hence established once the request of the first initiated UE session join is accepted as indicated in 3GPP TS 23.247 [19].</w:t>
      </w:r>
    </w:p>
    <w:p w14:paraId="69DA6820" w14:textId="77777777" w:rsidR="003B5679" w:rsidRDefault="003B5679" w:rsidP="003B5679">
      <w:pPr>
        <w:pStyle w:val="B10"/>
      </w:pPr>
      <w:r>
        <w:t>3</w:t>
      </w:r>
      <w:r>
        <w:tab/>
        <w:t>MCVideo client 1 initiates a MCVideo group communication, namely a video group call, by sending an initial transmit media request over a unicast PDU session towards the MCVideo server.</w:t>
      </w:r>
    </w:p>
    <w:p w14:paraId="7AD972C8" w14:textId="77777777" w:rsidR="003B5679" w:rsidRDefault="003B5679" w:rsidP="003B5679">
      <w:pPr>
        <w:pStyle w:val="B10"/>
      </w:pPr>
      <w:r>
        <w:t>4</w:t>
      </w:r>
      <w:r>
        <w:tab/>
        <w:t xml:space="preserve">The MCVideo server sends a MapGroupToSessionStream including the necessary stream information for the MCVideo clients 2 to n to receive the MC media related to the group call which is taken place within the associated MBS session. </w:t>
      </w:r>
    </w:p>
    <w:p w14:paraId="031556B9" w14:textId="77777777" w:rsidR="003B5679" w:rsidRDefault="003B5679" w:rsidP="003B5679">
      <w:pPr>
        <w:pStyle w:val="B10"/>
      </w:pPr>
      <w:r>
        <w:t>5</w:t>
      </w:r>
      <w:r>
        <w:tab/>
        <w:t xml:space="preserve">The MCVideo clients 2 to n </w:t>
      </w:r>
      <w:r>
        <w:rPr>
          <w:rFonts w:eastAsia="SimSun"/>
        </w:rPr>
        <w:t xml:space="preserve">process the MapGroupToSessionStream information and may </w:t>
      </w:r>
      <w:r>
        <w:t>send a MapGroupToSessionStream Ack back to the MCVideo server if required.</w:t>
      </w:r>
    </w:p>
    <w:p w14:paraId="64ACB89E" w14:textId="77777777" w:rsidR="003B5679" w:rsidRDefault="003B5679" w:rsidP="003B5679">
      <w:pPr>
        <w:pStyle w:val="B10"/>
        <w:rPr>
          <w:rFonts w:eastAsia="SimSun"/>
        </w:rPr>
      </w:pPr>
      <w:r>
        <w:rPr>
          <w:rFonts w:eastAsia="SimSun"/>
        </w:rPr>
        <w:t>6</w:t>
      </w:r>
      <w:r>
        <w:rPr>
          <w:rFonts w:eastAsia="SimSun"/>
        </w:rPr>
        <w:tab/>
        <w:t xml:space="preserve">The MCVideo server grants MCVideo client 1 the right to transmit media over the associated MBS session and sends a transmit media grated message to client 1 over a unicast PDU session. </w:t>
      </w:r>
    </w:p>
    <w:p w14:paraId="51337531" w14:textId="77777777" w:rsidR="003B5679" w:rsidRDefault="003B5679" w:rsidP="003B5679">
      <w:pPr>
        <w:pStyle w:val="B10"/>
        <w:rPr>
          <w:rFonts w:eastAsia="SimSun"/>
        </w:rPr>
      </w:pPr>
      <w:r>
        <w:rPr>
          <w:rFonts w:eastAsia="SimSun"/>
        </w:rPr>
        <w:t>7</w:t>
      </w:r>
      <w:r>
        <w:rPr>
          <w:rFonts w:eastAsia="SimSun"/>
        </w:rPr>
        <w:tab/>
        <w:t xml:space="preserve">A media transmission notification message is sent from the MCVideo server to the MC clients 2 to n over the associated MBS session. It indicates the MCVideo ID of the transmitting client, i.e., MCVideo ID of service client 1 and the associated MC group ID. </w:t>
      </w:r>
    </w:p>
    <w:p w14:paraId="3E23C9F1" w14:textId="77777777" w:rsidR="003B5679" w:rsidRDefault="003B5679" w:rsidP="003B5679">
      <w:pPr>
        <w:pStyle w:val="B10"/>
        <w:rPr>
          <w:rFonts w:eastAsia="SimSun"/>
        </w:rPr>
      </w:pPr>
      <w:r>
        <w:rPr>
          <w:rFonts w:eastAsia="SimSun"/>
        </w:rPr>
        <w:t>8</w:t>
      </w:r>
      <w:r>
        <w:rPr>
          <w:rFonts w:eastAsia="SimSun"/>
        </w:rPr>
        <w:tab/>
        <w:t xml:space="preserve">MCVideo clients 2 to n process the notification message and get informed about the necessary information of the video group call. </w:t>
      </w:r>
    </w:p>
    <w:p w14:paraId="7E070707" w14:textId="77777777" w:rsidR="003B5679" w:rsidRDefault="003B5679" w:rsidP="003B5679">
      <w:pPr>
        <w:pStyle w:val="B10"/>
        <w:rPr>
          <w:rFonts w:eastAsia="SimSun"/>
        </w:rPr>
      </w:pPr>
      <w:r>
        <w:rPr>
          <w:rFonts w:eastAsia="SimSun"/>
        </w:rPr>
        <w:t>9</w:t>
      </w:r>
      <w:r>
        <w:rPr>
          <w:rFonts w:eastAsia="SimSun"/>
        </w:rPr>
        <w:tab/>
        <w:t xml:space="preserve">The MCVideo clients 2 to n may send a receive media request to the MCVideo server, to indicate the reception of media over the associated MBS session. As a result, the MCVideo server sends a corresponding response message. </w:t>
      </w:r>
    </w:p>
    <w:p w14:paraId="6EA587A2" w14:textId="77777777" w:rsidR="003B5679" w:rsidRDefault="003B5679" w:rsidP="003B5679">
      <w:pPr>
        <w:pStyle w:val="B10"/>
        <w:rPr>
          <w:rFonts w:eastAsia="SimSun"/>
        </w:rPr>
      </w:pPr>
      <w:r>
        <w:rPr>
          <w:rFonts w:eastAsia="SimSun"/>
        </w:rPr>
        <w:t>10</w:t>
      </w:r>
      <w:r>
        <w:rPr>
          <w:rFonts w:eastAsia="SimSun"/>
        </w:rPr>
        <w:tab/>
        <w:t xml:space="preserve">MCVideo client 1 sends the MC media over a unicast PDU session towards the MCVideo server. </w:t>
      </w:r>
    </w:p>
    <w:p w14:paraId="5F5147DD" w14:textId="77777777" w:rsidR="003B5679" w:rsidRDefault="003B5679" w:rsidP="003B5679">
      <w:pPr>
        <w:pStyle w:val="B10"/>
        <w:rPr>
          <w:rFonts w:eastAsia="SimSun"/>
        </w:rPr>
      </w:pPr>
      <w:r>
        <w:rPr>
          <w:rFonts w:eastAsia="SimSun"/>
        </w:rPr>
        <w:t>11</w:t>
      </w:r>
      <w:r>
        <w:rPr>
          <w:rFonts w:eastAsia="SimSun"/>
        </w:rPr>
        <w:tab/>
        <w:t xml:space="preserve">The MCVideo server sends the MC media over the indicated stream within the associated MBS session to the MCVideo clients 2 to n. </w:t>
      </w:r>
    </w:p>
    <w:p w14:paraId="4C3EC66C" w14:textId="77777777" w:rsidR="003B5679" w:rsidRDefault="003B5679" w:rsidP="003B5679"/>
    <w:p w14:paraId="1F4EEE9C" w14:textId="77777777" w:rsidR="003B5679" w:rsidRDefault="003B5679" w:rsidP="003B5679">
      <w:pPr>
        <w:pStyle w:val="Heading3"/>
        <w:rPr>
          <w:lang w:val="en-US"/>
        </w:rPr>
      </w:pPr>
      <w:bookmarkStart w:id="728" w:name="_Toc101262589"/>
      <w:r>
        <w:rPr>
          <w:lang w:val="en-US"/>
        </w:rPr>
        <w:lastRenderedPageBreak/>
        <w:t>6.30.3</w:t>
      </w:r>
      <w:r>
        <w:rPr>
          <w:lang w:val="en-US"/>
        </w:rPr>
        <w:tab/>
        <w:t>Video call disconnect over MBS session</w:t>
      </w:r>
      <w:bookmarkEnd w:id="728"/>
      <w:r>
        <w:rPr>
          <w:lang w:val="en-US"/>
        </w:rPr>
        <w:t xml:space="preserve"> </w:t>
      </w:r>
    </w:p>
    <w:p w14:paraId="32249430" w14:textId="77777777" w:rsidR="003B5679" w:rsidRDefault="003B5679" w:rsidP="003B5679">
      <w:pPr>
        <w:rPr>
          <w:lang w:eastAsia="zh-CN"/>
        </w:rPr>
      </w:pPr>
      <w:r>
        <w:rPr>
          <w:lang w:val="en-US" w:eastAsia="zh-CN"/>
        </w:rPr>
        <w:t>The MCVideo server informs the MCVideo clients that the group call is being dissociated from the specified broadcast or multicast MBS session once the MC media transmission is over. For this purpose, the MCVideo server sends an MapGroupFromSessionStream to indicate the stream information, which is no longer available to the MC group.</w:t>
      </w:r>
      <w:r>
        <w:rPr>
          <w:lang w:eastAsia="zh-CN"/>
        </w:rPr>
        <w:t>Table 6.30.3-1 defines the Un</w:t>
      </w:r>
      <w:r>
        <w:t xml:space="preserve">MapGroupFromSessionStream </w:t>
      </w:r>
      <w:r>
        <w:rPr>
          <w:lang w:eastAsia="zh-CN"/>
        </w:rPr>
        <w:t>to be sent from the MCVideo server to MCVideo clients to indicate the dissociation of the group call from the corresponding MBS session stream.</w:t>
      </w:r>
    </w:p>
    <w:p w14:paraId="4055D426" w14:textId="77777777" w:rsidR="003B5679" w:rsidRDefault="003B5679" w:rsidP="003B5679">
      <w:pPr>
        <w:rPr>
          <w:lang w:val="en-US" w:eastAsia="zh-CN"/>
        </w:rPr>
      </w:pPr>
      <w:r>
        <w:rPr>
          <w:lang w:val="en-US" w:eastAsia="zh-CN"/>
        </w:rPr>
        <w:t>The MCVideo server may initiate an MBS session stop towards the 5GS, where the latter removes the MCVideo clients to reserve the network resources in the 5GC and NG-RAN.</w:t>
      </w:r>
    </w:p>
    <w:p w14:paraId="37B8800F" w14:textId="77777777" w:rsidR="003B5679" w:rsidRDefault="003B5679" w:rsidP="003B5679">
      <w:pPr>
        <w:pStyle w:val="TH"/>
      </w:pPr>
      <w:r>
        <w:t xml:space="preserve">Table 6.30.3-1: UnMapGroupFromSessionStream </w:t>
      </w:r>
    </w:p>
    <w:tbl>
      <w:tblPr>
        <w:tblW w:w="0" w:type="dxa"/>
        <w:jc w:val="center"/>
        <w:tblLayout w:type="fixed"/>
        <w:tblLook w:val="04A0" w:firstRow="1" w:lastRow="0" w:firstColumn="1" w:lastColumn="0" w:noHBand="0" w:noVBand="1"/>
      </w:tblPr>
      <w:tblGrid>
        <w:gridCol w:w="2880"/>
        <w:gridCol w:w="1440"/>
        <w:gridCol w:w="4320"/>
      </w:tblGrid>
      <w:tr w:rsidR="003B5679" w14:paraId="3C3DFAA8"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C159983" w14:textId="77777777" w:rsidR="003B5679" w:rsidRDefault="003B5679" w:rsidP="00EF6320">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3AF1D2B" w14:textId="77777777" w:rsidR="003B5679" w:rsidRDefault="003B5679" w:rsidP="00EF6320">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0FFEC7A7" w14:textId="77777777" w:rsidR="003B5679" w:rsidRDefault="003B5679" w:rsidP="00EF6320">
            <w:pPr>
              <w:pStyle w:val="TAH"/>
            </w:pPr>
            <w:r>
              <w:t>Description</w:t>
            </w:r>
          </w:p>
        </w:tc>
      </w:tr>
      <w:tr w:rsidR="003B5679" w14:paraId="52329D3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0C5C038" w14:textId="77777777" w:rsidR="003B5679" w:rsidRDefault="003B5679" w:rsidP="00EF6320">
            <w:pPr>
              <w:pStyle w:val="TAL"/>
            </w:pPr>
            <w:r>
              <w:t>MCVideo group ID</w:t>
            </w:r>
          </w:p>
        </w:tc>
        <w:tc>
          <w:tcPr>
            <w:tcW w:w="1440" w:type="dxa"/>
            <w:tcBorders>
              <w:top w:val="single" w:sz="4" w:space="0" w:color="000000"/>
              <w:left w:val="single" w:sz="4" w:space="0" w:color="000000"/>
              <w:bottom w:val="single" w:sz="4" w:space="0" w:color="000000"/>
              <w:right w:val="nil"/>
            </w:tcBorders>
            <w:hideMark/>
          </w:tcPr>
          <w:p w14:paraId="2D6BFF3C"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32B60F0" w14:textId="77777777" w:rsidR="003B5679" w:rsidRDefault="003B5679" w:rsidP="00EF6320">
            <w:pPr>
              <w:pStyle w:val="TAL"/>
            </w:pPr>
            <w:r>
              <w:t>This element identifies the MCVideo group related to a group call to be dissociated over the MBS session</w:t>
            </w:r>
          </w:p>
        </w:tc>
      </w:tr>
      <w:tr w:rsidR="003B5679" w14:paraId="17756CDF"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7AC74D5B" w14:textId="77777777" w:rsidR="003B5679" w:rsidRDefault="003B5679" w:rsidP="00EF6320">
            <w:pPr>
              <w:pStyle w:val="TAL"/>
            </w:pPr>
            <w:r>
              <w:t>Media stream identifier (video)</w:t>
            </w:r>
          </w:p>
        </w:tc>
        <w:tc>
          <w:tcPr>
            <w:tcW w:w="1440" w:type="dxa"/>
            <w:tcBorders>
              <w:top w:val="single" w:sz="4" w:space="0" w:color="000000"/>
              <w:left w:val="single" w:sz="4" w:space="0" w:color="000000"/>
              <w:bottom w:val="single" w:sz="4" w:space="0" w:color="000000"/>
              <w:right w:val="nil"/>
            </w:tcBorders>
            <w:hideMark/>
          </w:tcPr>
          <w:p w14:paraId="4AEF833C" w14:textId="77777777" w:rsidR="003B5679" w:rsidRDefault="003B5679" w:rsidP="00EF6320">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18A7348" w14:textId="77777777" w:rsidR="003B5679" w:rsidRDefault="003B5679" w:rsidP="00EF6320">
            <w:pPr>
              <w:pStyle w:val="TAL"/>
            </w:pPr>
            <w:r>
              <w:t>This element identifies the media stream of the SDP, which is no longer used for the group call within the MBS session</w:t>
            </w:r>
          </w:p>
        </w:tc>
      </w:tr>
      <w:tr w:rsidR="003B5679" w14:paraId="72524A1B"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0EDE6714" w14:textId="77777777" w:rsidR="003B5679" w:rsidRDefault="003B5679" w:rsidP="00EF6320">
            <w:pPr>
              <w:pStyle w:val="TAL"/>
            </w:pPr>
            <w:r>
              <w:t>Media stream identifier (audio)</w:t>
            </w:r>
          </w:p>
        </w:tc>
        <w:tc>
          <w:tcPr>
            <w:tcW w:w="1440" w:type="dxa"/>
            <w:tcBorders>
              <w:top w:val="single" w:sz="4" w:space="0" w:color="000000"/>
              <w:left w:val="single" w:sz="4" w:space="0" w:color="000000"/>
              <w:bottom w:val="single" w:sz="4" w:space="0" w:color="000000"/>
              <w:right w:val="nil"/>
            </w:tcBorders>
            <w:hideMark/>
          </w:tcPr>
          <w:p w14:paraId="0525295C"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DB05FA5" w14:textId="77777777" w:rsidR="003B5679" w:rsidRDefault="003B5679" w:rsidP="00EF6320">
            <w:pPr>
              <w:pStyle w:val="TAL"/>
            </w:pPr>
            <w:r>
              <w:t>This element identifies the audio media stream of the SDP used for the video group call in case separate codecs are used for audio and video</w:t>
            </w:r>
          </w:p>
        </w:tc>
      </w:tr>
      <w:tr w:rsidR="003B5679" w14:paraId="242A11A2"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9F1CFBD" w14:textId="77777777" w:rsidR="003B5679" w:rsidRDefault="003B5679" w:rsidP="00EF6320">
            <w:pPr>
              <w:pStyle w:val="TAL"/>
            </w:pPr>
            <w:r>
              <w:t>MBS session ID</w:t>
            </w:r>
          </w:p>
        </w:tc>
        <w:tc>
          <w:tcPr>
            <w:tcW w:w="1440" w:type="dxa"/>
            <w:tcBorders>
              <w:top w:val="single" w:sz="4" w:space="0" w:color="000000"/>
              <w:left w:val="single" w:sz="4" w:space="0" w:color="000000"/>
              <w:bottom w:val="single" w:sz="4" w:space="0" w:color="000000"/>
              <w:right w:val="nil"/>
            </w:tcBorders>
            <w:hideMark/>
          </w:tcPr>
          <w:p w14:paraId="2CBB6F16" w14:textId="77777777" w:rsidR="003B5679" w:rsidRDefault="003B5679" w:rsidP="00EF6320">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2DA16846" w14:textId="77777777" w:rsidR="003B5679" w:rsidRDefault="003B5679" w:rsidP="00EF6320">
            <w:pPr>
              <w:pStyle w:val="TAL"/>
            </w:pPr>
            <w:r>
              <w:t xml:space="preserve">Indicating the MBS session ID, if the information is not sent over the same MBS session </w:t>
            </w:r>
          </w:p>
        </w:tc>
      </w:tr>
    </w:tbl>
    <w:p w14:paraId="7CF34346" w14:textId="77777777" w:rsidR="003B5679" w:rsidRDefault="003B5679" w:rsidP="003B5679"/>
    <w:p w14:paraId="1B68C2F4" w14:textId="77777777" w:rsidR="003B5679" w:rsidRDefault="003B5679" w:rsidP="003B5679">
      <w:pPr>
        <w:pStyle w:val="Heading4"/>
        <w:rPr>
          <w:lang w:val="en-US"/>
        </w:rPr>
      </w:pPr>
      <w:bookmarkStart w:id="729" w:name="_Toc101262590"/>
      <w:r>
        <w:rPr>
          <w:lang w:val="en-US"/>
        </w:rPr>
        <w:t>6.30.3.1</w:t>
      </w:r>
      <w:r>
        <w:rPr>
          <w:lang w:val="en-US"/>
        </w:rPr>
        <w:tab/>
        <w:t>Video call disconnect over MBS session procedure</w:t>
      </w:r>
      <w:bookmarkEnd w:id="729"/>
    </w:p>
    <w:p w14:paraId="1D0BBB1F" w14:textId="77777777" w:rsidR="003B5679" w:rsidRDefault="003B5679" w:rsidP="003B5679">
      <w:pPr>
        <w:rPr>
          <w:lang w:val="en-US"/>
        </w:rPr>
      </w:pPr>
      <w:r>
        <w:rPr>
          <w:lang w:val="en-US"/>
        </w:rPr>
        <w:t>Figure 6.30.3.1-1 presents the procedure for a group call disconnect over broadcast and multicast MBS sessions.</w:t>
      </w:r>
    </w:p>
    <w:p w14:paraId="66165BBE" w14:textId="77777777" w:rsidR="003B5679" w:rsidRDefault="003B5679" w:rsidP="003B5679">
      <w:pPr>
        <w:pStyle w:val="TH"/>
      </w:pPr>
      <w:r>
        <w:object w:dxaOrig="10815" w:dyaOrig="7245" w14:anchorId="687E4698">
          <v:shape id="_x0000_i1105" type="#_x0000_t75" style="width:354.6pt;height:238.45pt" o:ole="">
            <v:imagedata r:id="rId171" o:title=""/>
          </v:shape>
          <o:OLEObject Type="Embed" ProgID="Visio.Drawing.15" ShapeID="_x0000_i1105" DrawAspect="Content" ObjectID="_1716576040" r:id="rId172"/>
        </w:object>
      </w:r>
    </w:p>
    <w:p w14:paraId="02CA6CCE" w14:textId="77777777" w:rsidR="003B5679" w:rsidRDefault="003B5679" w:rsidP="003B5679">
      <w:pPr>
        <w:pStyle w:val="TF"/>
      </w:pPr>
      <w:r>
        <w:t>Figure 6.30.3</w:t>
      </w:r>
      <w:r>
        <w:rPr>
          <w:lang w:eastAsia="zh-CN"/>
        </w:rPr>
        <w:t>.1</w:t>
      </w:r>
      <w:r>
        <w:t>-1: Group call disconnect via broadcast and multicast MBS sessions.</w:t>
      </w:r>
    </w:p>
    <w:p w14:paraId="2ABCDA14" w14:textId="77777777" w:rsidR="003B5679" w:rsidRDefault="003B5679" w:rsidP="003B5679">
      <w:pPr>
        <w:pStyle w:val="B10"/>
      </w:pPr>
      <w:r>
        <w:t>1</w:t>
      </w:r>
      <w:r>
        <w:tab/>
        <w:t xml:space="preserve">The MC group call is taking place over the associated </w:t>
      </w:r>
      <w:r>
        <w:rPr>
          <w:noProof/>
        </w:rPr>
        <w:t>MBS</w:t>
      </w:r>
      <w:r>
        <w:t xml:space="preserve"> session. MCVideo client 1 is sending the MC media over a unicast PDU session to the MCVideo server.</w:t>
      </w:r>
    </w:p>
    <w:p w14:paraId="2A06F06F" w14:textId="77777777" w:rsidR="003B5679" w:rsidRDefault="003B5679" w:rsidP="003B5679">
      <w:pPr>
        <w:pStyle w:val="B10"/>
      </w:pPr>
      <w:r>
        <w:t>2</w:t>
      </w:r>
      <w:r>
        <w:tab/>
        <w:t xml:space="preserve">The MCVideo delivers the MC media over the associated broadcast or multicast MBS session to MCVideo clients 2 to n. </w:t>
      </w:r>
    </w:p>
    <w:p w14:paraId="6742A185" w14:textId="77777777" w:rsidR="003B5679" w:rsidRDefault="003B5679" w:rsidP="003B5679">
      <w:pPr>
        <w:pStyle w:val="B10"/>
      </w:pPr>
      <w:r>
        <w:lastRenderedPageBreak/>
        <w:t>3</w:t>
      </w:r>
      <w:r>
        <w:tab/>
        <w:t>After the MC media transmission is over, i.e., no further media to be sent over the group communication, the MCVideo server sends an UnMapGroupFromSessionStream to MCVideo clients 2 to n to indicate the de-association of the group call from the corresponding MBS session stream.</w:t>
      </w:r>
    </w:p>
    <w:p w14:paraId="023B6B4C" w14:textId="77777777" w:rsidR="003B5679" w:rsidRDefault="003B5679" w:rsidP="003B5679">
      <w:pPr>
        <w:pStyle w:val="B10"/>
      </w:pPr>
      <w:r>
        <w:t>4</w:t>
      </w:r>
      <w:r>
        <w:tab/>
        <w:t>The MCVideo server may decide to stop the MBS session by sending an MBS session stop request towards the 5GS indicating the MBS session ID to be stopped.</w:t>
      </w:r>
    </w:p>
    <w:p w14:paraId="3C8FFF60" w14:textId="77777777" w:rsidR="003B5679" w:rsidRDefault="003B5679" w:rsidP="003B5679">
      <w:pPr>
        <w:pStyle w:val="NO"/>
      </w:pPr>
      <w:r>
        <w:t>NOTE:</w:t>
      </w:r>
      <w:r>
        <w:tab/>
        <w:t xml:space="preserve">In </w:t>
      </w:r>
      <w:r w:rsidRPr="00F06E78">
        <w:t>case</w:t>
      </w:r>
      <w:r>
        <w:t xml:space="preserve"> of multicast MBS sessions, the 5GS removes the MCVideo UEs 2 to n from the multicast MBS session as a response to the session stop request. Hence, the resources in both NG-RAN and 5GC are released.</w:t>
      </w:r>
    </w:p>
    <w:p w14:paraId="7B44EBA0" w14:textId="77777777" w:rsidR="003B5679" w:rsidRDefault="003B5679" w:rsidP="003B5679">
      <w:pPr>
        <w:pStyle w:val="Heading3"/>
      </w:pPr>
      <w:bookmarkStart w:id="730" w:name="_Toc101262591"/>
      <w:r>
        <w:t>6.30.4</w:t>
      </w:r>
      <w:r>
        <w:rPr>
          <w:rFonts w:ascii="Calibri" w:hAnsi="Calibri"/>
          <w:sz w:val="22"/>
          <w:szCs w:val="22"/>
          <w:lang w:eastAsia="en-GB"/>
        </w:rPr>
        <w:tab/>
      </w:r>
      <w:r>
        <w:t>Impacts on existing nodes and functionality</w:t>
      </w:r>
      <w:bookmarkEnd w:id="730"/>
    </w:p>
    <w:p w14:paraId="1E106398" w14:textId="77777777" w:rsidR="003B5679" w:rsidRDefault="003B5679" w:rsidP="003B5679">
      <w:r>
        <w:t>The MC service server and the MC service clients are required to support the different functionalities related to the 5G MBS session, in order to support the MC service group communications over 5G MBS sessions.</w:t>
      </w:r>
    </w:p>
    <w:p w14:paraId="75C98B78" w14:textId="77777777" w:rsidR="003B5679" w:rsidRDefault="003B5679" w:rsidP="003B5679">
      <w:pPr>
        <w:pStyle w:val="Heading3"/>
      </w:pPr>
      <w:bookmarkStart w:id="731" w:name="_Toc101262592"/>
      <w:r>
        <w:t>6.30.5</w:t>
      </w:r>
      <w:r>
        <w:tab/>
        <w:t>Solution evaluation</w:t>
      </w:r>
      <w:bookmarkEnd w:id="731"/>
    </w:p>
    <w:p w14:paraId="4FF85ED9" w14:textId="77777777" w:rsidR="003B5679" w:rsidRDefault="003B5679" w:rsidP="003B5679">
      <w:pPr>
        <w:rPr>
          <w:noProof/>
        </w:rPr>
      </w:pPr>
      <w:r>
        <w:rPr>
          <w:noProof/>
        </w:rPr>
        <w:t>The provided soltuion addresses thevideo call connect and disconnect aspects related to MCVideo service group communications, where the latter is to take place over 5G MBS sessions. The provided solution, which is applicable for both multicast and broadcast MBS sessions, relies on 5G MBS session specifications and functionalites specified in 3GPP TS 23.247 [19].</w:t>
      </w:r>
    </w:p>
    <w:p w14:paraId="065B862C" w14:textId="77777777" w:rsidR="003B5679" w:rsidRPr="00CE2036" w:rsidRDefault="003B5679" w:rsidP="003B5679">
      <w:pPr>
        <w:pStyle w:val="Heading2"/>
        <w:rPr>
          <w:rFonts w:ascii="Calibri" w:hAnsi="Calibri"/>
          <w:sz w:val="22"/>
          <w:szCs w:val="22"/>
          <w:lang w:eastAsia="en-GB"/>
        </w:rPr>
      </w:pPr>
      <w:bookmarkStart w:id="732" w:name="_Toc101262593"/>
      <w:r w:rsidRPr="00CE2036">
        <w:t>6.</w:t>
      </w:r>
      <w:r>
        <w:t>31</w:t>
      </w:r>
      <w:r w:rsidRPr="00CE2036">
        <w:rPr>
          <w:rFonts w:ascii="Calibri" w:hAnsi="Calibri"/>
          <w:sz w:val="22"/>
          <w:szCs w:val="22"/>
          <w:lang w:eastAsia="en-GB"/>
        </w:rPr>
        <w:tab/>
      </w:r>
      <w:r w:rsidRPr="00CE2036">
        <w:t xml:space="preserve">Solution </w:t>
      </w:r>
      <w:r>
        <w:t>31</w:t>
      </w:r>
      <w:r w:rsidRPr="00CE2036">
        <w:t>: Multicast MBS session activation and deactivation aspects for group communications</w:t>
      </w:r>
      <w:bookmarkEnd w:id="732"/>
    </w:p>
    <w:p w14:paraId="00370993" w14:textId="77777777" w:rsidR="003B5679" w:rsidRPr="00CE2036" w:rsidRDefault="003B5679" w:rsidP="003B5679">
      <w:pPr>
        <w:pStyle w:val="Heading3"/>
      </w:pPr>
      <w:bookmarkStart w:id="733" w:name="_Toc101262594"/>
      <w:r w:rsidRPr="00CE2036">
        <w:t>6</w:t>
      </w:r>
      <w:r>
        <w:t>.31</w:t>
      </w:r>
      <w:r w:rsidRPr="00CE2036">
        <w:t>.1</w:t>
      </w:r>
      <w:r w:rsidRPr="00CE2036">
        <w:rPr>
          <w:rFonts w:ascii="Calibri" w:hAnsi="Calibri"/>
          <w:sz w:val="22"/>
          <w:szCs w:val="22"/>
          <w:lang w:eastAsia="en-GB"/>
        </w:rPr>
        <w:tab/>
      </w:r>
      <w:r w:rsidRPr="00CE2036">
        <w:t>Description</w:t>
      </w:r>
      <w:bookmarkEnd w:id="733"/>
    </w:p>
    <w:p w14:paraId="5A76F9BC" w14:textId="77777777" w:rsidR="003B5679" w:rsidRPr="00592AD3" w:rsidRDefault="003B5679" w:rsidP="003B5679">
      <w:pPr>
        <w:pStyle w:val="EditorsNote"/>
        <w:ind w:left="0" w:firstLine="0"/>
        <w:rPr>
          <w:color w:val="auto"/>
        </w:rPr>
      </w:pPr>
      <w:r w:rsidRPr="00592AD3">
        <w:rPr>
          <w:color w:val="auto"/>
        </w:rPr>
        <w:t>This solution focuses on key issue 13 related to 5G MBS session features and configuration options related to MC services.</w:t>
      </w:r>
    </w:p>
    <w:p w14:paraId="21577705" w14:textId="77777777" w:rsidR="003B5679" w:rsidRPr="00592AD3" w:rsidRDefault="003B5679" w:rsidP="003B5679">
      <w:pPr>
        <w:pStyle w:val="EditorsNote"/>
        <w:ind w:left="0" w:firstLine="0"/>
        <w:rPr>
          <w:color w:val="auto"/>
        </w:rPr>
      </w:pPr>
      <w:r w:rsidRPr="00592AD3">
        <w:rPr>
          <w:color w:val="auto"/>
        </w:rPr>
        <w:t>During the life cycle of multicast MBS sessions – which is fully described in 3GPP TS 23.247 [19], an established multicast MBS session can have an active or inactive state based on the establishment or the release of radio resources for the specific session, respectively. In other words, a multicast MBS session with an active state indicates that the radio resources are established a</w:t>
      </w:r>
      <w:r>
        <w:rPr>
          <w:color w:val="auto"/>
        </w:rPr>
        <w:t xml:space="preserve">s well as are activated </w:t>
      </w:r>
      <w:r w:rsidRPr="00592AD3">
        <w:rPr>
          <w:color w:val="auto"/>
        </w:rPr>
        <w:t xml:space="preserve">for the joined MC service UEs and MC data is to be delivered over the associated MBS session. Whereas an inactive state indicates their </w:t>
      </w:r>
      <w:r>
        <w:rPr>
          <w:color w:val="auto"/>
        </w:rPr>
        <w:t xml:space="preserve">inactivation since there is </w:t>
      </w:r>
      <w:r w:rsidRPr="00592AD3">
        <w:rPr>
          <w:color w:val="auto"/>
        </w:rPr>
        <w:t>current</w:t>
      </w:r>
      <w:r>
        <w:rPr>
          <w:color w:val="auto"/>
        </w:rPr>
        <w:t>ly no</w:t>
      </w:r>
      <w:r w:rsidRPr="00592AD3">
        <w:rPr>
          <w:color w:val="auto"/>
        </w:rPr>
        <w:t xml:space="preserve"> MC data to be transmitted. Nevertheless, an inactive multicast MBS session is established</w:t>
      </w:r>
      <w:r>
        <w:rPr>
          <w:color w:val="auto"/>
        </w:rPr>
        <w:t>,</w:t>
      </w:r>
      <w:r w:rsidRPr="00592AD3">
        <w:rPr>
          <w:color w:val="auto"/>
        </w:rPr>
        <w:t xml:space="preserve"> with the MC service UEs still in joined status.</w:t>
      </w:r>
    </w:p>
    <w:p w14:paraId="337DB4E3" w14:textId="77777777" w:rsidR="003B5679" w:rsidRPr="00592AD3" w:rsidRDefault="003B5679" w:rsidP="003B5679">
      <w:pPr>
        <w:pStyle w:val="EditorsNote"/>
        <w:ind w:left="0" w:firstLine="0"/>
        <w:rPr>
          <w:color w:val="auto"/>
        </w:rPr>
      </w:pPr>
      <w:r w:rsidRPr="00592AD3">
        <w:rPr>
          <w:color w:val="auto"/>
        </w:rPr>
        <w:t>The transition between the two states is essential to manage the NR-RAN resources efficiently and can be done via the MBS session activation and deactivation procedures, which are only applicable for multicast MBS sessions.</w:t>
      </w:r>
    </w:p>
    <w:p w14:paraId="78913989" w14:textId="77777777" w:rsidR="003B5679" w:rsidRPr="00F968D9" w:rsidRDefault="003B5679" w:rsidP="003B5679">
      <w:pPr>
        <w:pStyle w:val="EditorsNote"/>
        <w:ind w:left="0" w:firstLine="0"/>
        <w:rPr>
          <w:color w:val="auto"/>
        </w:rPr>
      </w:pPr>
      <w:r w:rsidRPr="00592AD3">
        <w:rPr>
          <w:color w:val="auto"/>
        </w:rPr>
        <w:t>The multicast MBS session activation procedure is either triggered by the 5GC once the MB-UPF receives MC data to be transmitted hence notifies the MB-SMF, or by the MC service server by sending an activation request towards the 5GC (either directly to the MB-SMF or via NEF) indicating the TMGI to be activated. Similarly, the multicast MBS session deactivation procedure is triggered by the 5GC once no further MC data is at the MB-UPF to be sent to the MC service UEs, or by the MC service server upon sending a deactivation request towards the MC service server towards the 5GC (either directly to the MB-SMF or via NEF) indicating TMGI to be deactivated. However, the introduced solution focuses on the MBS session activation and deactivation procedures being triggered by the MC service server.</w:t>
      </w:r>
    </w:p>
    <w:p w14:paraId="76592B23" w14:textId="77777777" w:rsidR="003B5679" w:rsidRPr="00526038" w:rsidRDefault="003B5679" w:rsidP="003B5679">
      <w:pPr>
        <w:pStyle w:val="Heading4"/>
      </w:pPr>
      <w:bookmarkStart w:id="734" w:name="_Toc101262595"/>
      <w:r>
        <w:t>6.31.1.1</w:t>
      </w:r>
      <w:r>
        <w:tab/>
      </w:r>
      <w:r w:rsidRPr="000E5E15">
        <w:t>Multicast MBS session activation pr</w:t>
      </w:r>
      <w:r w:rsidRPr="00975173">
        <w:t>ocedure</w:t>
      </w:r>
      <w:bookmarkEnd w:id="734"/>
      <w:r w:rsidRPr="00975173">
        <w:t xml:space="preserve"> </w:t>
      </w:r>
    </w:p>
    <w:p w14:paraId="55D8CCFB" w14:textId="77777777" w:rsidR="003B5679" w:rsidRPr="00FF3B7C" w:rsidRDefault="003B5679" w:rsidP="003B5679">
      <w:r w:rsidRPr="006B078B">
        <w:t>The procedure</w:t>
      </w:r>
      <w:r w:rsidRPr="0006047A">
        <w:t xml:space="preserve"> in</w:t>
      </w:r>
      <w:r w:rsidRPr="00A105F8">
        <w:t xml:space="preserve"> figur</w:t>
      </w:r>
      <w:r w:rsidRPr="00BA342D">
        <w:t xml:space="preserve">e </w:t>
      </w:r>
      <w:r>
        <w:t>6.31</w:t>
      </w:r>
      <w:r w:rsidRPr="00BA342D">
        <w:t>.1.1-1 describes how the MC service</w:t>
      </w:r>
      <w:r w:rsidRPr="000F469A">
        <w:t xml:space="preserve"> server triggers an MBS </w:t>
      </w:r>
      <w:r w:rsidRPr="00F02863">
        <w:t>session</w:t>
      </w:r>
      <w:r w:rsidRPr="00320790">
        <w:t xml:space="preserve"> </w:t>
      </w:r>
      <w:r w:rsidRPr="001C25F5">
        <w:t>activation procedure in order to activate an</w:t>
      </w:r>
      <w:r w:rsidRPr="009B5314">
        <w:t xml:space="preserve"> </w:t>
      </w:r>
      <w:r w:rsidRPr="0040287E">
        <w:t>inactive multicast MBS session</w:t>
      </w:r>
      <w:r w:rsidRPr="00287CA4">
        <w:t>, in order to establish radio resources</w:t>
      </w:r>
      <w:r w:rsidRPr="00742E36">
        <w:t xml:space="preserve"> and st</w:t>
      </w:r>
      <w:r w:rsidRPr="00B411D0">
        <w:t>arts transmitting M</w:t>
      </w:r>
      <w:r w:rsidRPr="002D3E32">
        <w:t>C data to the</w:t>
      </w:r>
      <w:r w:rsidRPr="00FF3B7C">
        <w:t xml:space="preserve"> MC service UEs.</w:t>
      </w:r>
    </w:p>
    <w:p w14:paraId="793CAF58" w14:textId="77777777" w:rsidR="003B5679" w:rsidRPr="00432C10" w:rsidRDefault="003B5679" w:rsidP="003B5679">
      <w:r w:rsidRPr="00432C10">
        <w:t>Pre-conditions:</w:t>
      </w:r>
    </w:p>
    <w:p w14:paraId="281FADF8" w14:textId="77777777" w:rsidR="003B5679" w:rsidRPr="00432C10" w:rsidRDefault="003B5679" w:rsidP="003B5679">
      <w:pPr>
        <w:pStyle w:val="B10"/>
      </w:pPr>
      <w:r w:rsidRPr="00432C10">
        <w:t>-</w:t>
      </w:r>
      <w:r w:rsidRPr="00432C10">
        <w:tab/>
        <w:t>MC service clients are attached to the 5GS, registered and affiliated to the same MC service group X.</w:t>
      </w:r>
    </w:p>
    <w:p w14:paraId="6261C541" w14:textId="77777777" w:rsidR="003B5679" w:rsidRPr="004F4565" w:rsidRDefault="003B5679" w:rsidP="003B5679">
      <w:pPr>
        <w:pStyle w:val="B10"/>
        <w:rPr>
          <w:lang w:eastAsia="zh-CN"/>
        </w:rPr>
      </w:pPr>
      <w:r w:rsidRPr="000B706F">
        <w:rPr>
          <w:lang w:eastAsia="zh-CN"/>
        </w:rPr>
        <w:lastRenderedPageBreak/>
        <w:t>-</w:t>
      </w:r>
      <w:r w:rsidRPr="000B706F">
        <w:rPr>
          <w:lang w:eastAsia="zh-CN"/>
        </w:rPr>
        <w:tab/>
        <w:t>The MC service server has decided to use a</w:t>
      </w:r>
      <w:r>
        <w:rPr>
          <w:lang w:eastAsia="zh-CN"/>
        </w:rPr>
        <w:t xml:space="preserve"> multicast</w:t>
      </w:r>
      <w:r w:rsidRPr="004F4565">
        <w:rPr>
          <w:lang w:eastAsia="zh-CN"/>
        </w:rPr>
        <w:t xml:space="preserve"> MBS session for MC service group communications associated to MC service group X.</w:t>
      </w:r>
    </w:p>
    <w:p w14:paraId="5BD9375D" w14:textId="77777777" w:rsidR="003B5679" w:rsidRPr="000F469A" w:rsidRDefault="003B5679" w:rsidP="003B5679">
      <w:pPr>
        <w:pStyle w:val="B10"/>
        <w:rPr>
          <w:lang w:eastAsia="zh-CN"/>
        </w:rPr>
      </w:pPr>
      <w:r w:rsidRPr="00BA342D">
        <w:t>-</w:t>
      </w:r>
      <w:r w:rsidRPr="00BA342D">
        <w:tab/>
        <w:t>The MC service server has directly performed (or via NEF/MBSF) an MB-SMF disc</w:t>
      </w:r>
      <w:r w:rsidRPr="000F469A">
        <w:t>overy and selection, unless the corresponding information is locally configured.</w:t>
      </w:r>
    </w:p>
    <w:p w14:paraId="372DC214" w14:textId="77777777" w:rsidR="003B5679" w:rsidRPr="002D3E32" w:rsidRDefault="003B5679" w:rsidP="003B5679">
      <w:pPr>
        <w:pStyle w:val="B10"/>
        <w:rPr>
          <w:lang w:eastAsia="zh-CN"/>
        </w:rPr>
      </w:pPr>
      <w:r w:rsidRPr="00F02863">
        <w:rPr>
          <w:lang w:eastAsia="zh-CN"/>
        </w:rPr>
        <w:t>-</w:t>
      </w:r>
      <w:r w:rsidRPr="00F02863">
        <w:rPr>
          <w:lang w:eastAsia="zh-CN"/>
        </w:rPr>
        <w:tab/>
        <w:t>The</w:t>
      </w:r>
      <w:r w:rsidRPr="00320790">
        <w:rPr>
          <w:lang w:eastAsia="zh-CN"/>
        </w:rPr>
        <w:t xml:space="preserve"> MBS sessi</w:t>
      </w:r>
      <w:r w:rsidRPr="001C25F5">
        <w:rPr>
          <w:lang w:eastAsia="zh-CN"/>
        </w:rPr>
        <w:t>on is configured and announced</w:t>
      </w:r>
      <w:r w:rsidRPr="009B5314">
        <w:rPr>
          <w:lang w:eastAsia="zh-CN"/>
        </w:rPr>
        <w:t xml:space="preserve"> to address </w:t>
      </w:r>
      <w:r w:rsidRPr="0040287E">
        <w:rPr>
          <w:lang w:eastAsia="zh-CN"/>
        </w:rPr>
        <w:t>MC group communication related to the</w:t>
      </w:r>
      <w:r w:rsidRPr="00287CA4">
        <w:rPr>
          <w:lang w:eastAsia="zh-CN"/>
        </w:rPr>
        <w:t xml:space="preserve"> </w:t>
      </w:r>
      <w:r w:rsidRPr="00742E36">
        <w:rPr>
          <w:lang w:eastAsia="zh-CN"/>
        </w:rPr>
        <w:t xml:space="preserve">associated </w:t>
      </w:r>
      <w:r w:rsidRPr="00B411D0">
        <w:rPr>
          <w:lang w:eastAsia="zh-CN"/>
        </w:rPr>
        <w:t>MC service group X with certain service requi</w:t>
      </w:r>
      <w:r w:rsidRPr="002D3E32">
        <w:rPr>
          <w:lang w:eastAsia="zh-CN"/>
        </w:rPr>
        <w:t xml:space="preserve">rements and optionally with a certain service area. </w:t>
      </w:r>
    </w:p>
    <w:p w14:paraId="717B4431" w14:textId="77777777" w:rsidR="003B5679" w:rsidRPr="00432C10" w:rsidRDefault="003B5679" w:rsidP="003B5679">
      <w:pPr>
        <w:pStyle w:val="TH"/>
      </w:pPr>
    </w:p>
    <w:p w14:paraId="20F3FE38" w14:textId="77777777" w:rsidR="003B5679" w:rsidRPr="00CE2036" w:rsidRDefault="003B5679" w:rsidP="003B5679">
      <w:pPr>
        <w:pStyle w:val="TH"/>
      </w:pPr>
      <w:r w:rsidRPr="00CE2036">
        <w:object w:dxaOrig="6968" w:dyaOrig="4776" w14:anchorId="4F67150D">
          <v:shape id="_x0000_i1106" type="#_x0000_t75" style="width:447.8pt;height:307.55pt" o:ole="">
            <v:imagedata r:id="rId173" o:title=""/>
          </v:shape>
          <o:OLEObject Type="Embed" ProgID="Visio.Drawing.15" ShapeID="_x0000_i1106" DrawAspect="Content" ObjectID="_1716576041" r:id="rId174"/>
        </w:object>
      </w:r>
    </w:p>
    <w:p w14:paraId="4B6C6BE8" w14:textId="77777777" w:rsidR="003B5679" w:rsidRPr="00CE2036" w:rsidRDefault="003B5679" w:rsidP="003B5679">
      <w:pPr>
        <w:pStyle w:val="TH"/>
      </w:pPr>
      <w:r w:rsidRPr="00CE2036">
        <w:t>Figure 6.</w:t>
      </w:r>
      <w:r>
        <w:t>31</w:t>
      </w:r>
      <w:r w:rsidRPr="00CE2036">
        <w:t xml:space="preserve">.1.1-1: Multicast MBS session activation procedure. </w:t>
      </w:r>
    </w:p>
    <w:p w14:paraId="19747AA6" w14:textId="77777777" w:rsidR="003B5679" w:rsidRPr="0006047A" w:rsidRDefault="003B5679" w:rsidP="003B5679">
      <w:pPr>
        <w:pStyle w:val="B10"/>
        <w:rPr>
          <w:rFonts w:eastAsia="SimSun"/>
        </w:rPr>
      </w:pPr>
      <w:r>
        <w:rPr>
          <w:rFonts w:eastAsia="SimSun"/>
        </w:rPr>
        <w:t>1.</w:t>
      </w:r>
      <w:r>
        <w:rPr>
          <w:rFonts w:eastAsia="SimSun"/>
        </w:rPr>
        <w:tab/>
      </w:r>
      <w:r w:rsidRPr="001A6222">
        <w:rPr>
          <w:rFonts w:eastAsia="SimSun"/>
        </w:rPr>
        <w:t xml:space="preserve">The multicast MBS session is established as the first UE session join request, which is initiated by MC </w:t>
      </w:r>
      <w:r w:rsidRPr="00B165D9">
        <w:rPr>
          <w:rFonts w:eastAsia="SimSun"/>
        </w:rPr>
        <w:t>service UE</w:t>
      </w:r>
      <w:r w:rsidRPr="00592AD3">
        <w:rPr>
          <w:rFonts w:eastAsia="SimSun"/>
        </w:rPr>
        <w:t xml:space="preserve"> towards 5GC, is accepted. At this stage, the </w:t>
      </w:r>
      <w:r w:rsidRPr="00975173">
        <w:rPr>
          <w:rFonts w:eastAsia="SimSun"/>
        </w:rPr>
        <w:t>multicast MBS session is established but in an inactive s</w:t>
      </w:r>
      <w:r w:rsidRPr="00526038">
        <w:rPr>
          <w:rFonts w:eastAsia="SimSun"/>
        </w:rPr>
        <w:t xml:space="preserve">tate. </w:t>
      </w:r>
    </w:p>
    <w:p w14:paraId="24920434" w14:textId="77777777" w:rsidR="003B5679" w:rsidRPr="009B5314" w:rsidRDefault="003B5679" w:rsidP="003B5679">
      <w:pPr>
        <w:pStyle w:val="B10"/>
        <w:rPr>
          <w:rFonts w:eastAsia="SimSun"/>
        </w:rPr>
      </w:pPr>
      <w:r>
        <w:rPr>
          <w:rFonts w:eastAsia="SimSun"/>
        </w:rPr>
        <w:t>2.</w:t>
      </w:r>
      <w:r>
        <w:rPr>
          <w:rFonts w:eastAsia="SimSun"/>
        </w:rPr>
        <w:tab/>
      </w:r>
      <w:r w:rsidRPr="004F4565">
        <w:rPr>
          <w:rFonts w:eastAsia="SimSun"/>
        </w:rPr>
        <w:t xml:space="preserve">The MC service </w:t>
      </w:r>
      <w:r w:rsidRPr="00BA342D">
        <w:rPr>
          <w:rFonts w:eastAsia="SimSun"/>
        </w:rPr>
        <w:t xml:space="preserve">server decides MC data is needed to be transmitted </w:t>
      </w:r>
      <w:r w:rsidRPr="000F469A">
        <w:rPr>
          <w:rFonts w:eastAsia="SimSun"/>
        </w:rPr>
        <w:t xml:space="preserve">over the multicast MBS session to the </w:t>
      </w:r>
      <w:r w:rsidRPr="00F02863">
        <w:rPr>
          <w:rFonts w:eastAsia="SimSun"/>
        </w:rPr>
        <w:t>MC gr</w:t>
      </w:r>
      <w:r w:rsidRPr="00320790">
        <w:rPr>
          <w:rFonts w:eastAsia="SimSun"/>
        </w:rPr>
        <w:t xml:space="preserve">oup </w:t>
      </w:r>
      <w:r w:rsidRPr="001C25F5">
        <w:rPr>
          <w:rFonts w:eastAsia="SimSun"/>
        </w:rPr>
        <w:t xml:space="preserve">X, hence it decides to activate the multicast MBS session. </w:t>
      </w:r>
    </w:p>
    <w:p w14:paraId="10B806D3" w14:textId="77777777" w:rsidR="003B5679" w:rsidRPr="002D3E32" w:rsidRDefault="003B5679" w:rsidP="003B5679">
      <w:pPr>
        <w:pStyle w:val="B10"/>
        <w:rPr>
          <w:rFonts w:eastAsia="SimSun"/>
        </w:rPr>
      </w:pPr>
      <w:r>
        <w:rPr>
          <w:rFonts w:eastAsia="SimSun"/>
        </w:rPr>
        <w:t>3.</w:t>
      </w:r>
      <w:r>
        <w:rPr>
          <w:rFonts w:eastAsia="SimSun"/>
        </w:rPr>
        <w:tab/>
      </w:r>
      <w:r w:rsidRPr="0040287E">
        <w:rPr>
          <w:rFonts w:eastAsia="SimSun"/>
        </w:rPr>
        <w:t>The MC service sends</w:t>
      </w:r>
      <w:r w:rsidRPr="00287CA4">
        <w:rPr>
          <w:rFonts w:eastAsia="SimSun"/>
        </w:rPr>
        <w:t xml:space="preserve"> </w:t>
      </w:r>
      <w:r w:rsidRPr="00742E36">
        <w:rPr>
          <w:rFonts w:eastAsia="SimSun"/>
        </w:rPr>
        <w:t xml:space="preserve">an </w:t>
      </w:r>
      <w:r w:rsidRPr="00B411D0">
        <w:rPr>
          <w:rFonts w:eastAsia="SimSun"/>
        </w:rPr>
        <w:t xml:space="preserve">MBS session activation request towards the 5GC, in specific </w:t>
      </w:r>
      <w:r w:rsidRPr="00B411D0">
        <w:t>either d</w:t>
      </w:r>
      <w:r w:rsidRPr="002D3E32">
        <w:t xml:space="preserve">irectly to the MB-SMF or via NEF, indicating the TMGI to be activated. </w:t>
      </w:r>
    </w:p>
    <w:p w14:paraId="7EEA8E83" w14:textId="77777777" w:rsidR="003B5679" w:rsidRPr="00F02863" w:rsidRDefault="003B5679" w:rsidP="003B5679">
      <w:pPr>
        <w:pStyle w:val="B10"/>
        <w:rPr>
          <w:rFonts w:eastAsia="SimSun"/>
        </w:rPr>
      </w:pPr>
      <w:r>
        <w:rPr>
          <w:rFonts w:eastAsia="SimSun"/>
        </w:rPr>
        <w:t>4.</w:t>
      </w:r>
      <w:r>
        <w:rPr>
          <w:rFonts w:eastAsia="SimSun"/>
        </w:rPr>
        <w:tab/>
      </w:r>
      <w:r w:rsidRPr="002D3E32">
        <w:rPr>
          <w:rFonts w:eastAsia="SimSun"/>
        </w:rPr>
        <w:t xml:space="preserve">The 5GC changes the session status to “active” and finds the list of joined MC service UEs associated with the </w:t>
      </w:r>
      <w:r w:rsidRPr="00432C10">
        <w:rPr>
          <w:rFonts w:eastAsia="SimSun"/>
        </w:rPr>
        <w:t xml:space="preserve">session and </w:t>
      </w:r>
      <w:r>
        <w:rPr>
          <w:rFonts w:eastAsia="SimSun"/>
        </w:rPr>
        <w:t>activate the NG-</w:t>
      </w:r>
      <w:r w:rsidRPr="00F02863">
        <w:rPr>
          <w:rFonts w:eastAsia="SimSun"/>
        </w:rPr>
        <w:t xml:space="preserve"> RAN resources for MC data delivery as detailed in 3GPP TS 23.247 [19].</w:t>
      </w:r>
    </w:p>
    <w:p w14:paraId="076A2AD5" w14:textId="77777777" w:rsidR="003B5679" w:rsidRPr="00B411D0" w:rsidRDefault="003B5679" w:rsidP="003B5679">
      <w:pPr>
        <w:pStyle w:val="B10"/>
        <w:rPr>
          <w:rFonts w:eastAsia="SimSun"/>
        </w:rPr>
      </w:pPr>
      <w:r>
        <w:rPr>
          <w:rFonts w:eastAsia="SimSun"/>
        </w:rPr>
        <w:t>5.</w:t>
      </w:r>
      <w:r>
        <w:rPr>
          <w:rFonts w:eastAsia="SimSun"/>
        </w:rPr>
        <w:tab/>
      </w:r>
      <w:r w:rsidRPr="00320790">
        <w:rPr>
          <w:rFonts w:eastAsia="SimSun"/>
        </w:rPr>
        <w:t>The 5GC may send a</w:t>
      </w:r>
      <w:r w:rsidRPr="001C25F5">
        <w:rPr>
          <w:rFonts w:eastAsia="SimSun"/>
        </w:rPr>
        <w:t xml:space="preserve">n MBS session activation response to the MC service server indicating that the requested </w:t>
      </w:r>
      <w:r w:rsidRPr="009B5314">
        <w:rPr>
          <w:rFonts w:eastAsia="SimSun"/>
        </w:rPr>
        <w:t xml:space="preserve">multicast </w:t>
      </w:r>
      <w:r w:rsidRPr="0040287E">
        <w:rPr>
          <w:rFonts w:eastAsia="SimSun"/>
        </w:rPr>
        <w:t>MBS session</w:t>
      </w:r>
      <w:r w:rsidRPr="00287CA4">
        <w:rPr>
          <w:rFonts w:eastAsia="SimSun"/>
        </w:rPr>
        <w:t xml:space="preserve"> has been activated.</w:t>
      </w:r>
    </w:p>
    <w:p w14:paraId="0EF9EEF2" w14:textId="77777777" w:rsidR="003B5679" w:rsidRPr="002D3E32" w:rsidRDefault="003B5679" w:rsidP="003B5679">
      <w:pPr>
        <w:pStyle w:val="TH"/>
      </w:pPr>
    </w:p>
    <w:p w14:paraId="25506AEB" w14:textId="77777777" w:rsidR="003B5679" w:rsidRPr="00FF3B7C" w:rsidRDefault="003B5679" w:rsidP="003B5679">
      <w:pPr>
        <w:pStyle w:val="Heading4"/>
      </w:pPr>
      <w:bookmarkStart w:id="735" w:name="_Toc101262596"/>
      <w:r w:rsidRPr="00FF3B7C">
        <w:t>6.31</w:t>
      </w:r>
      <w:r>
        <w:t>.1.2</w:t>
      </w:r>
      <w:r>
        <w:tab/>
      </w:r>
      <w:r w:rsidRPr="00FF3B7C">
        <w:t>Multicast MBS session deactivation procedure</w:t>
      </w:r>
      <w:bookmarkEnd w:id="735"/>
    </w:p>
    <w:p w14:paraId="19228B45" w14:textId="77777777" w:rsidR="003B5679" w:rsidRPr="0091640D" w:rsidRDefault="003B5679" w:rsidP="003B5679">
      <w:r w:rsidRPr="00432C10">
        <w:t>The procedure in figure 6.31.1.2-1 describes how the MC service server triggers an MBS session</w:t>
      </w:r>
      <w:r w:rsidRPr="005E212A">
        <w:t xml:space="preserve"> deactivation procedure in order to </w:t>
      </w:r>
      <w:r w:rsidRPr="000B706F">
        <w:t>deactivate an active established</w:t>
      </w:r>
      <w:r w:rsidRPr="004D5137">
        <w:t xml:space="preserve"> multicast MBS session, in order to </w:t>
      </w:r>
      <w:r w:rsidRPr="0091640D">
        <w:t xml:space="preserve">release radio resources once no further MC data is to be delivered. </w:t>
      </w:r>
    </w:p>
    <w:p w14:paraId="5D459DFF" w14:textId="77777777" w:rsidR="003B5679" w:rsidRPr="0091640D" w:rsidRDefault="003B5679" w:rsidP="003B5679">
      <w:r w:rsidRPr="0091640D">
        <w:lastRenderedPageBreak/>
        <w:t xml:space="preserve">Pre-conditions: </w:t>
      </w:r>
    </w:p>
    <w:p w14:paraId="52CB27DC" w14:textId="77777777" w:rsidR="003B5679" w:rsidRPr="002D3E32" w:rsidRDefault="003B5679" w:rsidP="003B5679">
      <w:pPr>
        <w:pStyle w:val="B10"/>
      </w:pPr>
      <w:r>
        <w:t>-</w:t>
      </w:r>
      <w:r w:rsidRPr="002D3E32">
        <w:tab/>
        <w:t>MC service clients are attached to the 5GS, registered and affiliated to the same MC service group X.</w:t>
      </w:r>
    </w:p>
    <w:p w14:paraId="56C51629" w14:textId="77777777" w:rsidR="003B5679" w:rsidRPr="00432C10" w:rsidRDefault="003B5679" w:rsidP="003B5679">
      <w:pPr>
        <w:pStyle w:val="B10"/>
        <w:rPr>
          <w:lang w:eastAsia="zh-CN"/>
        </w:rPr>
      </w:pPr>
      <w:r w:rsidRPr="00432C10">
        <w:t>-</w:t>
      </w:r>
      <w:r w:rsidRPr="00432C10">
        <w:tab/>
        <w:t>The MC service server has directly performed (or via NEF/MBSF) an MB-SMF discovery and selection, unless the corresponding information is locally configured.</w:t>
      </w:r>
    </w:p>
    <w:p w14:paraId="61F00AAB" w14:textId="77777777" w:rsidR="003B5679" w:rsidRPr="00320790" w:rsidRDefault="003B5679" w:rsidP="003B5679">
      <w:pPr>
        <w:pStyle w:val="B10"/>
        <w:rPr>
          <w:lang w:eastAsia="zh-CN"/>
        </w:rPr>
      </w:pPr>
      <w:r w:rsidRPr="000B706F">
        <w:rPr>
          <w:lang w:eastAsia="zh-CN"/>
        </w:rPr>
        <w:t>-</w:t>
      </w:r>
      <w:r w:rsidRPr="000B706F">
        <w:rPr>
          <w:lang w:eastAsia="zh-CN"/>
        </w:rPr>
        <w:tab/>
        <w:t>A</w:t>
      </w:r>
      <w:r>
        <w:rPr>
          <w:lang w:eastAsia="zh-CN"/>
        </w:rPr>
        <w:t xml:space="preserve"> multicast </w:t>
      </w:r>
      <w:r w:rsidRPr="00320790">
        <w:rPr>
          <w:lang w:eastAsia="zh-CN"/>
        </w:rPr>
        <w:t xml:space="preserve">MBS session is configured and announced to address the corresponding MC service group with certain service requirements and optionally with a certain multicast service area. </w:t>
      </w:r>
    </w:p>
    <w:p w14:paraId="50D631EA" w14:textId="77777777" w:rsidR="003B5679" w:rsidRPr="00432C10" w:rsidRDefault="003B5679" w:rsidP="003B5679">
      <w:pPr>
        <w:pStyle w:val="B10"/>
        <w:rPr>
          <w:lang w:eastAsia="zh-CN"/>
        </w:rPr>
      </w:pPr>
      <w:r w:rsidRPr="001C25F5">
        <w:rPr>
          <w:lang w:eastAsia="zh-CN"/>
        </w:rPr>
        <w:t>-</w:t>
      </w:r>
      <w:r w:rsidRPr="00B411D0">
        <w:rPr>
          <w:lang w:eastAsia="zh-CN"/>
        </w:rPr>
        <w:tab/>
        <w:t xml:space="preserve">The MC </w:t>
      </w:r>
      <w:r w:rsidRPr="002D3E32">
        <w:rPr>
          <w:lang w:eastAsia="zh-CN"/>
        </w:rPr>
        <w:t>service clients have already joined the multicast MBS session and are able to receive the MC data over the associated</w:t>
      </w:r>
      <w:r w:rsidRPr="00432C10">
        <w:rPr>
          <w:lang w:eastAsia="zh-CN"/>
        </w:rPr>
        <w:t xml:space="preserve"> MBS session.</w:t>
      </w:r>
    </w:p>
    <w:p w14:paraId="4445B826" w14:textId="77777777" w:rsidR="003B5679" w:rsidRPr="001A6222" w:rsidRDefault="003B5679" w:rsidP="003B5679">
      <w:pPr>
        <w:pStyle w:val="TH"/>
      </w:pPr>
      <w:r w:rsidRPr="001A6222">
        <w:object w:dxaOrig="6968" w:dyaOrig="4776" w14:anchorId="409F79C6">
          <v:shape id="_x0000_i1107" type="#_x0000_t75" style="width:447.8pt;height:307.55pt" o:ole="">
            <v:imagedata r:id="rId175" o:title=""/>
          </v:shape>
          <o:OLEObject Type="Embed" ProgID="Visio.Drawing.15" ShapeID="_x0000_i1107" DrawAspect="Content" ObjectID="_1716576042" r:id="rId176"/>
        </w:object>
      </w:r>
    </w:p>
    <w:p w14:paraId="41B650FD" w14:textId="77777777" w:rsidR="003B5679" w:rsidRPr="00320790" w:rsidRDefault="003B5679" w:rsidP="003B5679">
      <w:pPr>
        <w:pStyle w:val="TH"/>
      </w:pPr>
      <w:r w:rsidRPr="001A6222">
        <w:t>Figure 6.</w:t>
      </w:r>
      <w:r>
        <w:t>31</w:t>
      </w:r>
      <w:r w:rsidRPr="001A6222">
        <w:t xml:space="preserve">.1.2-1: Multicast MBS session </w:t>
      </w:r>
      <w:r w:rsidRPr="00BA342D">
        <w:t>deactiva</w:t>
      </w:r>
      <w:r w:rsidRPr="000F469A">
        <w:t xml:space="preserve">tion procedure. </w:t>
      </w:r>
    </w:p>
    <w:p w14:paraId="0A4DC2D2" w14:textId="77777777" w:rsidR="003B5679" w:rsidRPr="009B5314" w:rsidRDefault="003B5679" w:rsidP="003B5679">
      <w:pPr>
        <w:pStyle w:val="B10"/>
        <w:rPr>
          <w:rFonts w:eastAsia="SimSun"/>
        </w:rPr>
      </w:pPr>
      <w:r>
        <w:rPr>
          <w:rFonts w:eastAsia="SimSun"/>
        </w:rPr>
        <w:t>1.</w:t>
      </w:r>
      <w:r>
        <w:rPr>
          <w:rFonts w:eastAsia="SimSun"/>
        </w:rPr>
        <w:tab/>
      </w:r>
      <w:r w:rsidRPr="001C25F5">
        <w:rPr>
          <w:rFonts w:eastAsia="SimSun"/>
        </w:rPr>
        <w:t xml:space="preserve">The group communication associated with MC service group X takes place, and the corresponding MC data </w:t>
      </w:r>
      <w:r w:rsidRPr="009B5314">
        <w:rPr>
          <w:rFonts w:eastAsia="SimSun"/>
        </w:rPr>
        <w:t xml:space="preserve">is delivered over the associated multicast MBS session. The MBS session </w:t>
      </w:r>
      <w:r>
        <w:rPr>
          <w:rFonts w:eastAsia="SimSun"/>
        </w:rPr>
        <w:t xml:space="preserve">has an </w:t>
      </w:r>
      <w:r w:rsidRPr="009B5314">
        <w:rPr>
          <w:rFonts w:eastAsia="SimSun"/>
        </w:rPr>
        <w:t xml:space="preserve">active state. </w:t>
      </w:r>
    </w:p>
    <w:p w14:paraId="64379BA6" w14:textId="77777777" w:rsidR="003B5679" w:rsidRPr="002D3E32" w:rsidRDefault="003B5679" w:rsidP="003B5679">
      <w:pPr>
        <w:pStyle w:val="B10"/>
        <w:rPr>
          <w:rFonts w:eastAsia="SimSun"/>
        </w:rPr>
      </w:pPr>
      <w:r>
        <w:rPr>
          <w:rFonts w:eastAsia="SimSun"/>
        </w:rPr>
        <w:t>2.</w:t>
      </w:r>
      <w:r>
        <w:rPr>
          <w:rFonts w:eastAsia="SimSun"/>
        </w:rPr>
        <w:tab/>
      </w:r>
      <w:r w:rsidRPr="0040287E">
        <w:rPr>
          <w:rFonts w:eastAsia="SimSun"/>
        </w:rPr>
        <w:t>The MC service server decides to</w:t>
      </w:r>
      <w:r w:rsidRPr="00287CA4">
        <w:rPr>
          <w:rFonts w:eastAsia="SimSun"/>
        </w:rPr>
        <w:t xml:space="preserve"> </w:t>
      </w:r>
      <w:r w:rsidRPr="00B411D0">
        <w:rPr>
          <w:rFonts w:eastAsia="SimSun"/>
        </w:rPr>
        <w:t xml:space="preserve">deactivate the multicast MBS session, as no further MC data to be delivered to the MC </w:t>
      </w:r>
      <w:r w:rsidRPr="002D3E32">
        <w:rPr>
          <w:rFonts w:eastAsia="SimSun"/>
        </w:rPr>
        <w:t>service group X.</w:t>
      </w:r>
    </w:p>
    <w:p w14:paraId="445B1356" w14:textId="77777777" w:rsidR="003B5679" w:rsidRPr="002D3E32" w:rsidRDefault="003B5679" w:rsidP="003B5679">
      <w:pPr>
        <w:pStyle w:val="B10"/>
        <w:rPr>
          <w:rFonts w:eastAsia="SimSun"/>
        </w:rPr>
      </w:pPr>
      <w:r>
        <w:rPr>
          <w:rFonts w:eastAsia="SimSun"/>
        </w:rPr>
        <w:t>3.</w:t>
      </w:r>
      <w:r>
        <w:rPr>
          <w:rFonts w:eastAsia="SimSun"/>
        </w:rPr>
        <w:tab/>
      </w:r>
      <w:r w:rsidRPr="002D3E32">
        <w:rPr>
          <w:rFonts w:eastAsia="SimSun"/>
        </w:rPr>
        <w:t xml:space="preserve">The MC service server sends an MBS session deactivation request towards the 5GC, in specific </w:t>
      </w:r>
      <w:r w:rsidRPr="002D3E32">
        <w:t xml:space="preserve">either directly to the MB-SMF or via NEF, indicating the TMGI to be deactivated. </w:t>
      </w:r>
    </w:p>
    <w:p w14:paraId="75019086" w14:textId="77777777" w:rsidR="003B5679" w:rsidRPr="009B5314" w:rsidRDefault="003B5679" w:rsidP="003B5679">
      <w:pPr>
        <w:pStyle w:val="B10"/>
        <w:rPr>
          <w:rFonts w:eastAsia="SimSun"/>
        </w:rPr>
      </w:pPr>
      <w:r>
        <w:rPr>
          <w:rFonts w:eastAsia="SimSun"/>
        </w:rPr>
        <w:t>4.</w:t>
      </w:r>
      <w:r>
        <w:rPr>
          <w:rFonts w:eastAsia="SimSun"/>
        </w:rPr>
        <w:tab/>
      </w:r>
      <w:r w:rsidRPr="002D3E32">
        <w:rPr>
          <w:rFonts w:eastAsia="SimSun"/>
        </w:rPr>
        <w:t xml:space="preserve">The 5GC changes the session state to “inactive” and </w:t>
      </w:r>
      <w:r>
        <w:rPr>
          <w:rFonts w:eastAsia="SimSun"/>
        </w:rPr>
        <w:t>deactivate</w:t>
      </w:r>
      <w:r w:rsidRPr="009B5314">
        <w:rPr>
          <w:rFonts w:eastAsia="SimSun"/>
        </w:rPr>
        <w:t xml:space="preserve"> the radio resources associated with the joined MC service UEs as </w:t>
      </w:r>
      <w:r>
        <w:rPr>
          <w:rFonts w:eastAsia="SimSun"/>
        </w:rPr>
        <w:t>described</w:t>
      </w:r>
      <w:r w:rsidRPr="009B5314">
        <w:rPr>
          <w:rFonts w:eastAsia="SimSun"/>
        </w:rPr>
        <w:t xml:space="preserve"> in 3GPP TS 23.247 [19].</w:t>
      </w:r>
    </w:p>
    <w:p w14:paraId="58124D0E" w14:textId="77777777" w:rsidR="003B5679" w:rsidRPr="002D3E32" w:rsidRDefault="003B5679" w:rsidP="003B5679">
      <w:pPr>
        <w:pStyle w:val="B10"/>
        <w:rPr>
          <w:rFonts w:eastAsia="SimSun"/>
        </w:rPr>
      </w:pPr>
      <w:r>
        <w:rPr>
          <w:rFonts w:eastAsia="SimSun"/>
        </w:rPr>
        <w:t>5.</w:t>
      </w:r>
      <w:r>
        <w:rPr>
          <w:rFonts w:eastAsia="SimSun"/>
        </w:rPr>
        <w:tab/>
      </w:r>
      <w:r w:rsidRPr="0040287E">
        <w:rPr>
          <w:rFonts w:eastAsia="SimSun"/>
        </w:rPr>
        <w:t xml:space="preserve">The 5GC may send an MBS </w:t>
      </w:r>
      <w:r w:rsidRPr="00287CA4">
        <w:rPr>
          <w:rFonts w:eastAsia="SimSun"/>
        </w:rPr>
        <w:t xml:space="preserve">deactivation </w:t>
      </w:r>
      <w:r w:rsidRPr="00B411D0">
        <w:rPr>
          <w:rFonts w:eastAsia="SimSun"/>
        </w:rPr>
        <w:t>response to the server indicating that the requested multicast MBS ses</w:t>
      </w:r>
      <w:r w:rsidRPr="002D3E32">
        <w:rPr>
          <w:rFonts w:eastAsia="SimSun"/>
        </w:rPr>
        <w:t xml:space="preserve">sion has been inactivated. </w:t>
      </w:r>
    </w:p>
    <w:p w14:paraId="5122ECF9" w14:textId="77777777" w:rsidR="003B5679" w:rsidRPr="002D3E32" w:rsidRDefault="003B5679" w:rsidP="003B5679">
      <w:pPr>
        <w:pStyle w:val="Heading3"/>
      </w:pPr>
      <w:bookmarkStart w:id="736" w:name="_Toc101262597"/>
      <w:r w:rsidRPr="002D3E32">
        <w:t>6</w:t>
      </w:r>
      <w:r>
        <w:t>.31</w:t>
      </w:r>
      <w:r w:rsidRPr="002D3E32">
        <w:t>.2</w:t>
      </w:r>
      <w:r w:rsidRPr="002D3E32">
        <w:rPr>
          <w:rFonts w:ascii="Calibri" w:hAnsi="Calibri"/>
          <w:sz w:val="22"/>
          <w:szCs w:val="22"/>
          <w:lang w:eastAsia="en-GB"/>
        </w:rPr>
        <w:tab/>
      </w:r>
      <w:r w:rsidRPr="002D3E32">
        <w:t>Impacts on existing nodes and functionality</w:t>
      </w:r>
      <w:bookmarkEnd w:id="736"/>
    </w:p>
    <w:p w14:paraId="43E9F2F6" w14:textId="77777777" w:rsidR="003B5679" w:rsidRPr="00432C10" w:rsidRDefault="003B5679" w:rsidP="003B5679">
      <w:pPr>
        <w:rPr>
          <w:lang w:eastAsia="zh-CN"/>
        </w:rPr>
      </w:pPr>
      <w:r w:rsidRPr="00432C10">
        <w:rPr>
          <w:lang w:eastAsia="zh-CN"/>
        </w:rPr>
        <w:t>The MC service server and MC service clients are required to support the different 5G MBS service functional</w:t>
      </w:r>
      <w:r w:rsidRPr="00432C10">
        <w:t>i</w:t>
      </w:r>
      <w:r w:rsidRPr="00432C10">
        <w:rPr>
          <w:lang w:eastAsia="zh-CN"/>
        </w:rPr>
        <w:t>ties in order to enable the support of MC service group communications over MBS sessions.</w:t>
      </w:r>
    </w:p>
    <w:p w14:paraId="011A8D6E" w14:textId="77777777" w:rsidR="003B5679" w:rsidRPr="004D5137" w:rsidRDefault="003B5679" w:rsidP="003B5679">
      <w:pPr>
        <w:pStyle w:val="Heading3"/>
      </w:pPr>
      <w:bookmarkStart w:id="737" w:name="_Toc101262598"/>
      <w:r w:rsidRPr="000B706F">
        <w:lastRenderedPageBreak/>
        <w:t>6.31.3</w:t>
      </w:r>
      <w:r w:rsidRPr="000B706F">
        <w:rPr>
          <w:rFonts w:ascii="Calibri" w:hAnsi="Calibri"/>
          <w:sz w:val="22"/>
          <w:szCs w:val="22"/>
          <w:lang w:eastAsia="en-GB"/>
        </w:rPr>
        <w:tab/>
      </w:r>
      <w:r w:rsidRPr="000B706F">
        <w:t>Solutio</w:t>
      </w:r>
      <w:r w:rsidRPr="004D5137">
        <w:t>n evaluation</w:t>
      </w:r>
      <w:bookmarkEnd w:id="737"/>
    </w:p>
    <w:p w14:paraId="72B06211" w14:textId="77777777" w:rsidR="003B5679" w:rsidRDefault="003B5679" w:rsidP="003B5679">
      <w:pPr>
        <w:rPr>
          <w:lang w:eastAsia="zh-CN"/>
        </w:rPr>
      </w:pPr>
      <w:r w:rsidRPr="007648C6">
        <w:rPr>
          <w:lang w:eastAsia="zh-CN"/>
        </w:rPr>
        <w:t>This solution is proposed to address MBS session activation and deactivation aspects for the support of MC service group communications over MBS sessions, in specific multicast MBS sessions. It addresses the ability of the MC service server to control the status of an established multicast 5G MBS session, hence the reservation of radio resources for the corresponding multicast MBS session.</w:t>
      </w:r>
    </w:p>
    <w:p w14:paraId="73AF0D5A" w14:textId="77777777" w:rsidR="003B5679" w:rsidRPr="00F92F3B" w:rsidRDefault="003B5679" w:rsidP="003B5679">
      <w:pPr>
        <w:pStyle w:val="Heading2"/>
        <w:rPr>
          <w:rFonts w:ascii="Calibri" w:hAnsi="Calibri"/>
          <w:sz w:val="22"/>
          <w:szCs w:val="22"/>
          <w:lang w:eastAsia="en-GB"/>
        </w:rPr>
      </w:pPr>
      <w:bookmarkStart w:id="738" w:name="_Toc101262599"/>
      <w:r w:rsidRPr="00F92F3B">
        <w:t>6.</w:t>
      </w:r>
      <w:r>
        <w:t>32</w:t>
      </w:r>
      <w:r w:rsidRPr="00F92F3B">
        <w:rPr>
          <w:rFonts w:ascii="Calibri" w:hAnsi="Calibri"/>
          <w:sz w:val="22"/>
          <w:szCs w:val="22"/>
          <w:lang w:eastAsia="en-GB"/>
        </w:rPr>
        <w:tab/>
      </w:r>
      <w:r w:rsidRPr="00F92F3B">
        <w:t>Solut</w:t>
      </w:r>
      <w:r>
        <w:t>ion 32</w:t>
      </w:r>
      <w:r w:rsidRPr="00F92F3B">
        <w:t>: Inter-system mobility between LTE and 5G</w:t>
      </w:r>
      <w:bookmarkEnd w:id="738"/>
      <w:r w:rsidRPr="00F92F3B">
        <w:t xml:space="preserve"> </w:t>
      </w:r>
    </w:p>
    <w:p w14:paraId="1DA01FB9" w14:textId="77777777" w:rsidR="003B5679" w:rsidRPr="00F92F3B" w:rsidRDefault="003B5679" w:rsidP="003B5679">
      <w:pPr>
        <w:pStyle w:val="Heading3"/>
      </w:pPr>
      <w:bookmarkStart w:id="739" w:name="_Toc101262600"/>
      <w:r w:rsidRPr="00F92F3B">
        <w:t>6</w:t>
      </w:r>
      <w:r>
        <w:t>.32</w:t>
      </w:r>
      <w:r w:rsidRPr="00F92F3B">
        <w:t>.1</w:t>
      </w:r>
      <w:r w:rsidRPr="00F92F3B">
        <w:rPr>
          <w:rFonts w:ascii="Calibri" w:hAnsi="Calibri"/>
          <w:sz w:val="22"/>
          <w:szCs w:val="22"/>
          <w:lang w:eastAsia="en-GB"/>
        </w:rPr>
        <w:tab/>
      </w:r>
      <w:r w:rsidRPr="00F92F3B">
        <w:t>Description</w:t>
      </w:r>
      <w:bookmarkEnd w:id="739"/>
    </w:p>
    <w:p w14:paraId="22EDB096" w14:textId="77777777" w:rsidR="003B5679" w:rsidRDefault="003B5679" w:rsidP="003B5679">
      <w:r w:rsidRPr="00F92F3B">
        <w:t xml:space="preserve">This solution addresses key issue 13 related to the support of service continuity when the same MC service is provided via both LTE and 5G technologies. The solution focuses on inter-system mobility with interworking being supported at the service layer as concluded in 3GPP TS 23.247 [19], where the MC service server guides the MC service clients throughout the </w:t>
      </w:r>
      <w:r>
        <w:t xml:space="preserve">MC data transmission </w:t>
      </w:r>
      <w:r w:rsidRPr="00F92F3B">
        <w:t xml:space="preserve">switch between the LTE and 5G systems. For this purpose, the </w:t>
      </w:r>
      <w:r>
        <w:t>location management</w:t>
      </w:r>
      <w:r w:rsidRPr="00F92F3B">
        <w:t xml:space="preserve"> client sends location</w:t>
      </w:r>
      <w:r>
        <w:t xml:space="preserve"> related information to the location management server, </w:t>
      </w:r>
      <w:r w:rsidRPr="00F92F3B">
        <w:t>similar to the one defined in 3GPP TS 23.280 [2], which is triggered due to its location change</w:t>
      </w:r>
      <w:r>
        <w:t xml:space="preserve"> – in this case due to Radio Access Technology (RAT) change,</w:t>
      </w:r>
      <w:r w:rsidRPr="00F92F3B">
        <w:t xml:space="preserve"> to inform the server hence the latter provides guidance related to how to receive the MC services after the </w:t>
      </w:r>
      <w:r>
        <w:t>location update</w:t>
      </w:r>
      <w:r w:rsidRPr="00F92F3B">
        <w:t>.</w:t>
      </w:r>
    </w:p>
    <w:p w14:paraId="139C1CB2" w14:textId="77777777" w:rsidR="003B5679" w:rsidRPr="00F92F3B" w:rsidRDefault="003B5679" w:rsidP="003B5679">
      <w:r>
        <w:t>This solution covers both the deployment scenarios with</w:t>
      </w:r>
      <w:r>
        <w:rPr>
          <w:lang w:eastAsia="zh-CN"/>
        </w:rPr>
        <w:t>/without</w:t>
      </w:r>
      <w:r>
        <w:t xml:space="preserve"> MBSF</w:t>
      </w:r>
      <w:r>
        <w:rPr>
          <w:rFonts w:hint="eastAsia"/>
          <w:lang w:eastAsia="zh-CN"/>
        </w:rPr>
        <w:t>/</w:t>
      </w:r>
      <w:r>
        <w:rPr>
          <w:lang w:eastAsia="zh-CN"/>
        </w:rPr>
        <w:t>MBSTF.</w:t>
      </w:r>
    </w:p>
    <w:p w14:paraId="6705A6F6" w14:textId="77777777" w:rsidR="003B5679" w:rsidRPr="00F92F3B" w:rsidRDefault="003B5679" w:rsidP="003B5679">
      <w:r w:rsidRPr="00F92F3B">
        <w:t>The solution discusses four inter-system mobility related scenarios as follows:</w:t>
      </w:r>
    </w:p>
    <w:p w14:paraId="5EE32473" w14:textId="77777777" w:rsidR="003B5679" w:rsidRPr="00F92F3B" w:rsidRDefault="003B5679" w:rsidP="003B5679">
      <w:pPr>
        <w:pStyle w:val="B10"/>
      </w:pPr>
      <w:r>
        <w:t>1.</w:t>
      </w:r>
      <w:r>
        <w:tab/>
      </w:r>
      <w:r w:rsidRPr="00F92F3B">
        <w:t>Inter-system mobility from 5G MBS session to LTE eMBMS bearer, as in 6.</w:t>
      </w:r>
      <w:r>
        <w:t>32</w:t>
      </w:r>
      <w:r w:rsidRPr="00F92F3B">
        <w:t>.1.1</w:t>
      </w:r>
    </w:p>
    <w:p w14:paraId="4AFA3DFF" w14:textId="77777777" w:rsidR="003B5679" w:rsidRPr="00F92F3B" w:rsidRDefault="003B5679" w:rsidP="003B5679">
      <w:pPr>
        <w:pStyle w:val="B10"/>
      </w:pPr>
      <w:r>
        <w:t>2.</w:t>
      </w:r>
      <w:r>
        <w:tab/>
      </w:r>
      <w:r w:rsidRPr="00F92F3B">
        <w:t>Inter-system mobility from 5G MBS session to LTE unicast bearer</w:t>
      </w:r>
      <w:r>
        <w:t>, as in 6.32</w:t>
      </w:r>
      <w:r w:rsidRPr="00F92F3B">
        <w:t>.1.2</w:t>
      </w:r>
    </w:p>
    <w:p w14:paraId="7D2940E4" w14:textId="77777777" w:rsidR="003B5679" w:rsidRPr="00F92F3B" w:rsidRDefault="003B5679" w:rsidP="003B5679">
      <w:pPr>
        <w:pStyle w:val="B10"/>
      </w:pPr>
      <w:r>
        <w:t>3.</w:t>
      </w:r>
      <w:r>
        <w:tab/>
      </w:r>
      <w:r w:rsidRPr="00F92F3B">
        <w:t>Inter-system mobility from LTE eMBMS to 5G MBS session, as in 6.</w:t>
      </w:r>
      <w:r>
        <w:t>32</w:t>
      </w:r>
      <w:r w:rsidRPr="00F92F3B">
        <w:t>.1.3</w:t>
      </w:r>
    </w:p>
    <w:p w14:paraId="32AB6231" w14:textId="77777777" w:rsidR="003B5679" w:rsidRDefault="003B5679" w:rsidP="003B5679">
      <w:pPr>
        <w:pStyle w:val="B10"/>
      </w:pPr>
      <w:r>
        <w:t>4.</w:t>
      </w:r>
      <w:r>
        <w:tab/>
      </w:r>
      <w:r w:rsidRPr="00F92F3B">
        <w:t>Inter-system mobility from LTE eMBMS to 5G unicast PDU session, as in 6.</w:t>
      </w:r>
      <w:r>
        <w:t>32</w:t>
      </w:r>
      <w:r w:rsidRPr="00F92F3B">
        <w:t>.1.4</w:t>
      </w:r>
    </w:p>
    <w:p w14:paraId="73E2B2E9" w14:textId="77777777" w:rsidR="003B5679" w:rsidRDefault="003B5679" w:rsidP="003B5679">
      <w:r>
        <w:t>In all the</w:t>
      </w:r>
      <w:r w:rsidRPr="00F92F3B">
        <w:t xml:space="preserve"> inter-system mobility related scenario</w:t>
      </w:r>
      <w:r>
        <w:t xml:space="preserve"> described in </w:t>
      </w:r>
      <w:r w:rsidRPr="00F92F3B">
        <w:t>6.</w:t>
      </w:r>
      <w:r>
        <w:t>32.1.1,</w:t>
      </w:r>
      <w:r w:rsidRPr="0046315F">
        <w:t xml:space="preserve"> </w:t>
      </w:r>
      <w:r>
        <w:t>6.32</w:t>
      </w:r>
      <w:r w:rsidRPr="00F92F3B">
        <w:t>.1.2</w:t>
      </w:r>
      <w:r>
        <w:t>,</w:t>
      </w:r>
      <w:r w:rsidRPr="0046315F">
        <w:t xml:space="preserve"> </w:t>
      </w:r>
      <w:r w:rsidRPr="00F92F3B">
        <w:t>6.</w:t>
      </w:r>
      <w:r>
        <w:t>32</w:t>
      </w:r>
      <w:r w:rsidRPr="00F92F3B">
        <w:t>.1.3</w:t>
      </w:r>
      <w:r>
        <w:t xml:space="preserve"> and </w:t>
      </w:r>
      <w:r w:rsidRPr="00F92F3B">
        <w:t>6.</w:t>
      </w:r>
      <w:r>
        <w:t>32</w:t>
      </w:r>
      <w:r w:rsidRPr="00F92F3B">
        <w:t>.1.4</w:t>
      </w:r>
      <w:r>
        <w:t>, the function entity resides in 5GS may be NEF (N33), or MBSF (Nmb10)/MBSTF (Nmb8), or MB-SMF (Nmb13)</w:t>
      </w:r>
      <w:r>
        <w:rPr>
          <w:rFonts w:hint="eastAsia"/>
          <w:lang w:eastAsia="zh-CN"/>
        </w:rPr>
        <w:t>/</w:t>
      </w:r>
      <w:r>
        <w:t>PCF (N5).</w:t>
      </w:r>
    </w:p>
    <w:p w14:paraId="5AF68EED" w14:textId="77777777" w:rsidR="003B5679" w:rsidRPr="00F92F3B" w:rsidRDefault="003B5679" w:rsidP="003B5679">
      <w:pPr>
        <w:pStyle w:val="NO"/>
      </w:pPr>
      <w:r>
        <w:t>NOTE:</w:t>
      </w:r>
      <w:r>
        <w:tab/>
        <w:t>It is implementation specific, that the MC service server can decide whether to trigger the establishment of eMBMS bearer (or the creation of MBS session) or unicast bearer (or unicast PDU session) to serve the MC service UE due to the mobility.</w:t>
      </w:r>
    </w:p>
    <w:p w14:paraId="3FD604B9" w14:textId="77777777" w:rsidR="003B5679" w:rsidRPr="00F92F3B" w:rsidRDefault="003B5679" w:rsidP="003B5679">
      <w:pPr>
        <w:pStyle w:val="Heading4"/>
      </w:pPr>
      <w:bookmarkStart w:id="740" w:name="_Toc101262601"/>
      <w:r w:rsidRPr="00F92F3B">
        <w:t>6.</w:t>
      </w:r>
      <w:r>
        <w:t>32.1.1</w:t>
      </w:r>
      <w:r>
        <w:tab/>
      </w:r>
      <w:r w:rsidRPr="00F92F3B">
        <w:t>Inter-system mobility from 5G MBS session to LTE eMBMS bearer</w:t>
      </w:r>
      <w:bookmarkEnd w:id="740"/>
    </w:p>
    <w:p w14:paraId="107FF2E5" w14:textId="77777777" w:rsidR="003B5679" w:rsidRPr="00F92F3B" w:rsidRDefault="003B5679" w:rsidP="003B5679">
      <w:r w:rsidRPr="00F92F3B">
        <w:t>The procedure provided in figure 6.</w:t>
      </w:r>
      <w:r>
        <w:t>32</w:t>
      </w:r>
      <w:r w:rsidRPr="00F92F3B">
        <w:t>.1.1-1 describes how the MC service server maintains MC service continuity while the MC service UE switches from 5G to LTE network, where the MC service server is able to provide the MC services to the clients over eMBMS bearer(s).</w:t>
      </w:r>
    </w:p>
    <w:p w14:paraId="1795EBD3" w14:textId="77777777" w:rsidR="003B5679" w:rsidRPr="00F92F3B" w:rsidRDefault="003B5679" w:rsidP="003B5679">
      <w:r w:rsidRPr="00F92F3B">
        <w:t>Pre-conditions:</w:t>
      </w:r>
    </w:p>
    <w:p w14:paraId="6D84ACB4" w14:textId="77777777" w:rsidR="003B5679" w:rsidRPr="00F92F3B" w:rsidRDefault="003B5679" w:rsidP="003B5679">
      <w:pPr>
        <w:pStyle w:val="B10"/>
      </w:pPr>
      <w:r w:rsidRPr="00F92F3B">
        <w:t>-</w:t>
      </w:r>
      <w:r w:rsidRPr="00F92F3B">
        <w:tab/>
        <w:t>MC service clients are attached to the 5GS, registered and affiliated to the same MC service group X.</w:t>
      </w:r>
    </w:p>
    <w:p w14:paraId="15E2784B" w14:textId="77777777" w:rsidR="003B5679" w:rsidRPr="00F92F3B" w:rsidRDefault="003B5679" w:rsidP="003B5679">
      <w:pPr>
        <w:pStyle w:val="B10"/>
        <w:rPr>
          <w:lang w:eastAsia="zh-CN"/>
        </w:rPr>
      </w:pPr>
      <w:r w:rsidRPr="00F92F3B">
        <w:rPr>
          <w:lang w:eastAsia="zh-CN"/>
        </w:rPr>
        <w:t>-</w:t>
      </w:r>
      <w:r w:rsidRPr="00F92F3B">
        <w:rPr>
          <w:lang w:eastAsia="zh-CN"/>
        </w:rPr>
        <w:tab/>
        <w:t>The MC service</w:t>
      </w:r>
      <w:r>
        <w:rPr>
          <w:lang w:eastAsia="zh-CN"/>
        </w:rPr>
        <w:t>s</w:t>
      </w:r>
      <w:r w:rsidRPr="00F92F3B">
        <w:rPr>
          <w:lang w:eastAsia="zh-CN"/>
        </w:rPr>
        <w:t xml:space="preserve"> can be provided via both 5GS and EPS.</w:t>
      </w:r>
    </w:p>
    <w:p w14:paraId="2C2D9550" w14:textId="77777777" w:rsidR="003B5679" w:rsidRDefault="003B5679" w:rsidP="003B5679">
      <w:pPr>
        <w:pStyle w:val="B10"/>
        <w:rPr>
          <w:lang w:eastAsia="zh-CN"/>
        </w:rPr>
      </w:pPr>
      <w:r w:rsidRPr="00F92F3B">
        <w:rPr>
          <w:lang w:eastAsia="zh-CN"/>
        </w:rPr>
        <w:t>-</w:t>
      </w:r>
      <w:r w:rsidRPr="00F92F3B">
        <w:rPr>
          <w:lang w:eastAsia="zh-CN"/>
        </w:rPr>
        <w:tab/>
        <w:t xml:space="preserve">The MC service client(s) is within the </w:t>
      </w:r>
      <w:r>
        <w:rPr>
          <w:lang w:eastAsia="zh-CN"/>
        </w:rPr>
        <w:t>e</w:t>
      </w:r>
      <w:r w:rsidRPr="00F92F3B">
        <w:rPr>
          <w:lang w:eastAsia="zh-CN"/>
        </w:rPr>
        <w:t>MBMS service area.</w:t>
      </w:r>
    </w:p>
    <w:p w14:paraId="6BC5DD26" w14:textId="77777777" w:rsidR="003B5679" w:rsidRPr="00F92F3B" w:rsidRDefault="003B5679" w:rsidP="003B5679">
      <w:pPr>
        <w:pStyle w:val="B10"/>
        <w:rPr>
          <w:lang w:eastAsia="zh-CN"/>
        </w:rPr>
      </w:pPr>
      <w:r w:rsidRPr="00F92F3B">
        <w:rPr>
          <w:lang w:eastAsia="zh-CN"/>
        </w:rPr>
        <w:t>-</w:t>
      </w:r>
      <w:r w:rsidRPr="00F92F3B">
        <w:rPr>
          <w:lang w:eastAsia="zh-CN"/>
        </w:rPr>
        <w:tab/>
      </w:r>
      <w:r>
        <w:rPr>
          <w:lang w:eastAsia="zh-CN"/>
        </w:rPr>
        <w:t>It is assumed that the MC service client(s) has not received the eMBMS service announcement while camping in 5GS.</w:t>
      </w:r>
    </w:p>
    <w:p w14:paraId="20C1F8C3" w14:textId="77777777" w:rsidR="003B5679" w:rsidRDefault="003B5679" w:rsidP="003B5679">
      <w:pPr>
        <w:pStyle w:val="TH"/>
      </w:pPr>
    </w:p>
    <w:p w14:paraId="4C71115A" w14:textId="77777777" w:rsidR="003B5679" w:rsidRPr="00F92F3B" w:rsidRDefault="003B5679" w:rsidP="003B5679">
      <w:pPr>
        <w:pStyle w:val="TH"/>
      </w:pPr>
      <w:r w:rsidRPr="00F92F3B">
        <w:object w:dxaOrig="7655" w:dyaOrig="7823" w14:anchorId="410F89E8">
          <v:shape id="_x0000_i1108" type="#_x0000_t75" style="width:416.6pt;height:425.35pt" o:ole="">
            <v:imagedata r:id="rId177" o:title=""/>
          </v:shape>
          <o:OLEObject Type="Embed" ProgID="Visio.Drawing.15" ShapeID="_x0000_i1108" DrawAspect="Content" ObjectID="_1716576043" r:id="rId178"/>
        </w:object>
      </w:r>
    </w:p>
    <w:p w14:paraId="28B39299" w14:textId="77777777" w:rsidR="003B5679" w:rsidRPr="00F92F3B" w:rsidRDefault="003B5679" w:rsidP="003B5679">
      <w:pPr>
        <w:pStyle w:val="TH"/>
      </w:pPr>
      <w:r w:rsidRPr="00F92F3B">
        <w:t>Figure 6.</w:t>
      </w:r>
      <w:r>
        <w:t>32</w:t>
      </w:r>
      <w:r w:rsidRPr="00F92F3B">
        <w:t xml:space="preserve">.1.1-1: Inter-system mobility from 5G MBS session to LTE </w:t>
      </w:r>
      <w:r>
        <w:t>e</w:t>
      </w:r>
      <w:r w:rsidRPr="00F92F3B">
        <w:t>MBMS bearer.</w:t>
      </w:r>
    </w:p>
    <w:p w14:paraId="0C0BB673" w14:textId="77777777" w:rsidR="003B5679" w:rsidRPr="00F92F3B" w:rsidRDefault="003B5679" w:rsidP="003B5679">
      <w:pPr>
        <w:pStyle w:val="B10"/>
        <w:rPr>
          <w:rFonts w:eastAsia="SimSun"/>
        </w:rPr>
      </w:pPr>
      <w:r>
        <w:rPr>
          <w:rFonts w:eastAsia="SimSun"/>
        </w:rPr>
        <w:t>1.</w:t>
      </w:r>
      <w:r>
        <w:rPr>
          <w:rFonts w:eastAsia="SimSun"/>
        </w:rPr>
        <w:tab/>
      </w:r>
      <w:r w:rsidRPr="00F92F3B">
        <w:rPr>
          <w:rFonts w:eastAsia="SimSun"/>
        </w:rPr>
        <w:t>An MC service group communication takes place, and the MC data is delivered over 5G MBS session (either broadcast or multicast session mode), which is associated to the MC service group X.</w:t>
      </w:r>
    </w:p>
    <w:p w14:paraId="38631C77" w14:textId="77777777" w:rsidR="003B5679" w:rsidRDefault="003B5679" w:rsidP="003B5679">
      <w:pPr>
        <w:pStyle w:val="B10"/>
        <w:rPr>
          <w:rFonts w:eastAsia="SimSun"/>
        </w:rPr>
      </w:pPr>
      <w:r>
        <w:rPr>
          <w:rFonts w:eastAsia="SimSun"/>
        </w:rPr>
        <w:t>2.</w:t>
      </w:r>
      <w:r>
        <w:rPr>
          <w:rFonts w:eastAsia="SimSun"/>
        </w:rPr>
        <w:tab/>
      </w:r>
      <w:r w:rsidRPr="00F92F3B">
        <w:rPr>
          <w:rFonts w:eastAsia="SimSun"/>
        </w:rPr>
        <w:t>The MC service UE performs handover to EPS.</w:t>
      </w:r>
    </w:p>
    <w:p w14:paraId="4D47CE08" w14:textId="77777777" w:rsidR="003B5679" w:rsidRDefault="003B5679" w:rsidP="003B5679">
      <w:pPr>
        <w:pStyle w:val="B10"/>
      </w:pPr>
      <w:r>
        <w:t>3.</w:t>
      </w:r>
      <w:r>
        <w:tab/>
        <w:t>The MC service UE</w:t>
      </w:r>
      <w:r w:rsidRPr="00F968D9">
        <w:t>'</w:t>
      </w:r>
      <w:r>
        <w:t>s l</w:t>
      </w:r>
      <w:r w:rsidRPr="00687AD9">
        <w:t xml:space="preserve">ocation information </w:t>
      </w:r>
      <w:r>
        <w:t>is</w:t>
      </w:r>
      <w:r w:rsidRPr="00687AD9">
        <w:t xml:space="preserve"> provided via the </w:t>
      </w:r>
      <w:r>
        <w:t>l</w:t>
      </w:r>
      <w:r w:rsidRPr="00687AD9">
        <w:t>ocation management client</w:t>
      </w:r>
      <w:r>
        <w:t>, triggered by RAT change,</w:t>
      </w:r>
      <w:r w:rsidRPr="00687AD9">
        <w:t xml:space="preserve"> to the </w:t>
      </w:r>
      <w:r>
        <w:t>l</w:t>
      </w:r>
      <w:r w:rsidRPr="00687AD9">
        <w:t>ocation management server</w:t>
      </w:r>
      <w:r>
        <w:t>, where the latter provides the location information to the MC service server.</w:t>
      </w:r>
    </w:p>
    <w:p w14:paraId="56B7E9B6" w14:textId="77777777" w:rsidR="003B5679" w:rsidRPr="00D00B4C" w:rsidRDefault="003B5679" w:rsidP="003B5679">
      <w:pPr>
        <w:pStyle w:val="EditorsNote"/>
        <w:rPr>
          <w:lang w:val="en-US"/>
        </w:rPr>
      </w:pPr>
      <w:r w:rsidRPr="00D00B4C">
        <w:rPr>
          <w:lang w:val="en-US"/>
        </w:rPr>
        <w:t>E</w:t>
      </w:r>
      <w:r>
        <w:rPr>
          <w:lang w:val="en-US"/>
        </w:rPr>
        <w:t>ditor</w:t>
      </w:r>
      <w:r w:rsidRPr="00FB4866">
        <w:rPr>
          <w:lang w:val="en-US"/>
        </w:rPr>
        <w:t>'</w:t>
      </w:r>
      <w:r>
        <w:rPr>
          <w:lang w:val="en-US"/>
        </w:rPr>
        <w:t>s note:</w:t>
      </w:r>
      <w:r w:rsidRPr="00D00B4C">
        <w:rPr>
          <w:lang w:val="en-US"/>
        </w:rPr>
        <w:t xml:space="preserve"> How MC Service server can determine inter system mobility using location reports is FFS</w:t>
      </w:r>
      <w:r>
        <w:rPr>
          <w:lang w:val="en-US"/>
        </w:rPr>
        <w:t>.</w:t>
      </w:r>
    </w:p>
    <w:p w14:paraId="688DDF07" w14:textId="77777777" w:rsidR="003B5679" w:rsidRDefault="003B5679" w:rsidP="003B5679">
      <w:pPr>
        <w:pStyle w:val="B10"/>
        <w:rPr>
          <w:rFonts w:eastAsia="SimSun"/>
        </w:rPr>
      </w:pPr>
      <w:r>
        <w:rPr>
          <w:rFonts w:eastAsia="SimSun"/>
        </w:rPr>
        <w:t>4.</w:t>
      </w:r>
      <w:r>
        <w:rPr>
          <w:rFonts w:eastAsia="SimSun"/>
        </w:rPr>
        <w:tab/>
      </w:r>
      <w:r w:rsidRPr="00F92F3B">
        <w:rPr>
          <w:rFonts w:eastAsia="SimSun"/>
        </w:rPr>
        <w:t xml:space="preserve">The MC service server analyses the </w:t>
      </w:r>
      <w:r>
        <w:rPr>
          <w:rFonts w:eastAsia="SimSun"/>
        </w:rPr>
        <w:t xml:space="preserve">location </w:t>
      </w:r>
      <w:r w:rsidRPr="00F92F3B">
        <w:rPr>
          <w:rFonts w:eastAsia="SimSun"/>
        </w:rPr>
        <w:t>information and decides how to serve the client. If the MC service server decides to serve the client via eMBMS bearer, it</w:t>
      </w:r>
      <w:r>
        <w:rPr>
          <w:rFonts w:eastAsia="SimSun"/>
        </w:rPr>
        <w:t xml:space="preserve"> may</w:t>
      </w:r>
      <w:r w:rsidRPr="00F92F3B">
        <w:rPr>
          <w:rFonts w:eastAsia="SimSun"/>
        </w:rPr>
        <w:t xml:space="preserve"> send</w:t>
      </w:r>
      <w:r>
        <w:rPr>
          <w:rFonts w:eastAsia="SimSun"/>
        </w:rPr>
        <w:t xml:space="preserve"> </w:t>
      </w:r>
      <w:r w:rsidRPr="00F92F3B">
        <w:rPr>
          <w:rFonts w:eastAsia="SimSun"/>
        </w:rPr>
        <w:t xml:space="preserve">an </w:t>
      </w:r>
      <w:r>
        <w:rPr>
          <w:rFonts w:eastAsia="SimSun"/>
        </w:rPr>
        <w:t>e</w:t>
      </w:r>
      <w:r w:rsidRPr="00F92F3B">
        <w:rPr>
          <w:rFonts w:eastAsia="SimSun"/>
        </w:rPr>
        <w:t>MBMS bearer announcement as described in 3GPP TS 23.280 [2].</w:t>
      </w:r>
      <w:r>
        <w:rPr>
          <w:rFonts w:eastAsia="SimSun"/>
        </w:rPr>
        <w:t xml:space="preserve"> This step is optional as the service announcement related information could be sent in advance (implementation specific).</w:t>
      </w:r>
    </w:p>
    <w:p w14:paraId="25B20FAC" w14:textId="77777777" w:rsidR="003B5679" w:rsidRPr="00F92F3B" w:rsidRDefault="003B5679" w:rsidP="003B5679">
      <w:pPr>
        <w:pStyle w:val="NO"/>
        <w:rPr>
          <w:rFonts w:eastAsia="SimSun"/>
        </w:rPr>
      </w:pPr>
      <w:r>
        <w:t>NOTE:</w:t>
      </w:r>
      <w:r>
        <w:tab/>
        <w:t>Before the MC service UE handover to EPS, the eMBMS bearer may already pre-established before the start of MC group communication, or established to severing other affiliated MCX group member located in EPS coverage and with eMBMS capability.</w:t>
      </w:r>
    </w:p>
    <w:p w14:paraId="3B100430" w14:textId="77777777" w:rsidR="003B5679" w:rsidRPr="00F92F3B" w:rsidRDefault="003B5679" w:rsidP="003B5679">
      <w:pPr>
        <w:pStyle w:val="B10"/>
        <w:rPr>
          <w:rFonts w:eastAsia="SimSun"/>
        </w:rPr>
      </w:pPr>
      <w:r>
        <w:rPr>
          <w:rFonts w:eastAsia="SimSun"/>
        </w:rPr>
        <w:lastRenderedPageBreak/>
        <w:t>5.</w:t>
      </w:r>
      <w:r>
        <w:rPr>
          <w:rFonts w:eastAsia="SimSun"/>
        </w:rPr>
        <w:tab/>
        <w:t>If not already available, t</w:t>
      </w:r>
      <w:r w:rsidRPr="00F92F3B">
        <w:rPr>
          <w:rFonts w:eastAsia="SimSun"/>
        </w:rPr>
        <w:t xml:space="preserve">he MC service client stores the announced TMGI(s), service area, and any relevant information to the </w:t>
      </w:r>
      <w:r>
        <w:rPr>
          <w:rFonts w:eastAsia="SimSun"/>
        </w:rPr>
        <w:t>e</w:t>
      </w:r>
      <w:r w:rsidRPr="00F92F3B">
        <w:rPr>
          <w:rFonts w:eastAsia="SimSun"/>
        </w:rPr>
        <w:t>MBMS, which is delivered via the bearer announcement. As a result, the MC service client starts monitoring the bearer.</w:t>
      </w:r>
    </w:p>
    <w:p w14:paraId="707D82F2" w14:textId="77777777" w:rsidR="003B5679" w:rsidRPr="00F92F3B" w:rsidRDefault="003B5679" w:rsidP="003B5679">
      <w:pPr>
        <w:pStyle w:val="B10"/>
        <w:rPr>
          <w:rFonts w:eastAsia="SimSun"/>
        </w:rPr>
      </w:pPr>
      <w:r>
        <w:rPr>
          <w:rFonts w:eastAsia="SimSun"/>
        </w:rPr>
        <w:t>6.</w:t>
      </w:r>
      <w:r>
        <w:rPr>
          <w:rFonts w:eastAsia="SimSun"/>
        </w:rPr>
        <w:tab/>
      </w:r>
      <w:r w:rsidRPr="00F92F3B">
        <w:rPr>
          <w:rFonts w:eastAsia="SimSun"/>
        </w:rPr>
        <w:t>The MC service client sends an eMBMS listening status report to inform the server of its ability of receiving MC media over the specified bearer.</w:t>
      </w:r>
    </w:p>
    <w:p w14:paraId="1A157221" w14:textId="77777777" w:rsidR="003B5679" w:rsidRPr="00F92F3B" w:rsidRDefault="003B5679" w:rsidP="003B5679">
      <w:pPr>
        <w:pStyle w:val="B10"/>
        <w:rPr>
          <w:rFonts w:eastAsia="SimSun"/>
        </w:rPr>
      </w:pPr>
      <w:r>
        <w:rPr>
          <w:rFonts w:eastAsia="SimSun"/>
        </w:rPr>
        <w:t>7.</w:t>
      </w:r>
      <w:r>
        <w:rPr>
          <w:rFonts w:eastAsia="SimSun"/>
        </w:rPr>
        <w:tab/>
      </w:r>
      <w:r w:rsidRPr="00F92F3B">
        <w:rPr>
          <w:rFonts w:eastAsia="SimSun"/>
        </w:rPr>
        <w:t>The MC server sends the necessary information related to receiving the MC media in the form of the MapGroupToBearer</w:t>
      </w:r>
      <w:r>
        <w:rPr>
          <w:rFonts w:eastAsia="SimSun"/>
        </w:rPr>
        <w:t>.</w:t>
      </w:r>
    </w:p>
    <w:p w14:paraId="43C82B56" w14:textId="77777777" w:rsidR="003B5679" w:rsidRPr="00F92F3B" w:rsidRDefault="003B5679" w:rsidP="003B5679">
      <w:pPr>
        <w:pStyle w:val="B10"/>
        <w:rPr>
          <w:rFonts w:eastAsia="SimSun"/>
        </w:rPr>
      </w:pPr>
      <w:r>
        <w:rPr>
          <w:rFonts w:eastAsia="SimSun"/>
        </w:rPr>
        <w:t>8.</w:t>
      </w:r>
      <w:r>
        <w:rPr>
          <w:rFonts w:eastAsia="SimSun"/>
        </w:rPr>
        <w:tab/>
      </w:r>
      <w:r w:rsidRPr="00F92F3B">
        <w:rPr>
          <w:rFonts w:eastAsia="SimSun"/>
        </w:rPr>
        <w:t>The MC service group communication takes place over EPS, and the MC data is transmitted over an eMBMS bearer.</w:t>
      </w:r>
    </w:p>
    <w:p w14:paraId="713369CA" w14:textId="77777777" w:rsidR="003B5679" w:rsidRPr="00F92F3B" w:rsidRDefault="003B5679" w:rsidP="003B5679">
      <w:pPr>
        <w:pStyle w:val="Heading4"/>
      </w:pPr>
      <w:bookmarkStart w:id="741" w:name="_Toc101262602"/>
      <w:r w:rsidRPr="00F92F3B">
        <w:t>6.</w:t>
      </w:r>
      <w:r>
        <w:t>32.1.2</w:t>
      </w:r>
      <w:r>
        <w:tab/>
      </w:r>
      <w:r w:rsidRPr="00F92F3B">
        <w:t>Inter-system mobility from 5G MBS session to LTE unicast bearer</w:t>
      </w:r>
      <w:bookmarkEnd w:id="741"/>
    </w:p>
    <w:p w14:paraId="5C6E6BA2" w14:textId="77777777" w:rsidR="003B5679" w:rsidRPr="00F92F3B" w:rsidRDefault="003B5679" w:rsidP="003B5679">
      <w:r w:rsidRPr="00F92F3B">
        <w:t>The procedure provided in figure 6.</w:t>
      </w:r>
      <w:r>
        <w:t>32</w:t>
      </w:r>
      <w:r w:rsidRPr="00F92F3B">
        <w:t xml:space="preserve">.1.2-1 describes how the MC service server maintains MC service continuity while the MC service UE switches from 5G to LTE network, where the MC service server is unable to provide the MC services to the client over </w:t>
      </w:r>
      <w:r>
        <w:t>e</w:t>
      </w:r>
      <w:r w:rsidRPr="00F92F3B">
        <w:t>MBMS bearer.</w:t>
      </w:r>
    </w:p>
    <w:p w14:paraId="13240C6E" w14:textId="77777777" w:rsidR="003B5679" w:rsidRPr="00F92F3B" w:rsidRDefault="003B5679" w:rsidP="003B5679">
      <w:r w:rsidRPr="00F92F3B">
        <w:t>Pre-conditions:</w:t>
      </w:r>
    </w:p>
    <w:p w14:paraId="68FDA4FC" w14:textId="77777777" w:rsidR="003B5679" w:rsidRPr="00F92F3B" w:rsidRDefault="003B5679" w:rsidP="003B5679">
      <w:pPr>
        <w:pStyle w:val="B10"/>
      </w:pPr>
      <w:r w:rsidRPr="00F92F3B">
        <w:t>-</w:t>
      </w:r>
      <w:r w:rsidRPr="00F92F3B">
        <w:tab/>
        <w:t>MC service clients are attached to the 5GS, registered and affiliated to the same MC service group X.</w:t>
      </w:r>
    </w:p>
    <w:p w14:paraId="65AF4D42" w14:textId="77777777" w:rsidR="003B5679" w:rsidRPr="00F92F3B" w:rsidRDefault="003B5679" w:rsidP="003B5679">
      <w:pPr>
        <w:pStyle w:val="B10"/>
        <w:rPr>
          <w:lang w:eastAsia="zh-CN"/>
        </w:rPr>
      </w:pPr>
      <w:r w:rsidRPr="00F92F3B">
        <w:rPr>
          <w:lang w:eastAsia="zh-CN"/>
        </w:rPr>
        <w:t>-</w:t>
      </w:r>
      <w:r w:rsidRPr="00F92F3B">
        <w:rPr>
          <w:lang w:eastAsia="zh-CN"/>
        </w:rPr>
        <w:tab/>
        <w:t>The MC service</w:t>
      </w:r>
      <w:r>
        <w:rPr>
          <w:lang w:eastAsia="zh-CN"/>
        </w:rPr>
        <w:t>s</w:t>
      </w:r>
      <w:r w:rsidRPr="00F92F3B">
        <w:rPr>
          <w:lang w:eastAsia="zh-CN"/>
        </w:rPr>
        <w:t xml:space="preserve"> can be provided via both 5GS and EPS.</w:t>
      </w:r>
    </w:p>
    <w:bookmarkStart w:id="742" w:name="_MON_1695033284"/>
    <w:bookmarkEnd w:id="742"/>
    <w:p w14:paraId="1133C488" w14:textId="77777777" w:rsidR="003B5679" w:rsidRPr="00F92F3B" w:rsidRDefault="003B5679" w:rsidP="003B5679">
      <w:pPr>
        <w:pStyle w:val="TH"/>
      </w:pPr>
      <w:r w:rsidRPr="00F92F3B">
        <w:object w:dxaOrig="7655" w:dyaOrig="7823" w14:anchorId="0C2A4F1E">
          <v:shape id="_x0000_i1109" type="#_x0000_t75" style="width:429.1pt;height:438.25pt" o:ole="">
            <v:imagedata r:id="rId179" o:title=""/>
          </v:shape>
          <o:OLEObject Type="Embed" ProgID="Visio.Drawing.15" ShapeID="_x0000_i1109" DrawAspect="Content" ObjectID="_1716576044" r:id="rId180"/>
        </w:object>
      </w:r>
    </w:p>
    <w:p w14:paraId="0A0749EF" w14:textId="77777777" w:rsidR="003B5679" w:rsidRPr="00F92F3B" w:rsidRDefault="003B5679" w:rsidP="003B5679">
      <w:pPr>
        <w:pStyle w:val="TH"/>
      </w:pPr>
      <w:r w:rsidRPr="00F92F3B">
        <w:t>Figure 6.</w:t>
      </w:r>
      <w:r>
        <w:t>32</w:t>
      </w:r>
      <w:r w:rsidRPr="00F92F3B">
        <w:t>.1.2-1: Inter-system mobility from 5G MBS session to LTE unicast bearer.</w:t>
      </w:r>
    </w:p>
    <w:p w14:paraId="54AC15F6" w14:textId="77777777" w:rsidR="003B5679" w:rsidRPr="00F92F3B" w:rsidRDefault="003B5679" w:rsidP="003B5679">
      <w:pPr>
        <w:pStyle w:val="B10"/>
        <w:rPr>
          <w:rFonts w:eastAsia="SimSun"/>
        </w:rPr>
      </w:pPr>
      <w:r>
        <w:rPr>
          <w:rFonts w:eastAsia="SimSun"/>
        </w:rPr>
        <w:t>1.</w:t>
      </w:r>
      <w:r>
        <w:rPr>
          <w:rFonts w:eastAsia="SimSun"/>
        </w:rPr>
        <w:tab/>
      </w:r>
      <w:r w:rsidRPr="00F92F3B">
        <w:rPr>
          <w:rFonts w:eastAsia="SimSun"/>
        </w:rPr>
        <w:t>An MC service group communication takes place, and the MC data is delivered over 5G MBS session (either broadcast or multicast session mode), which is associated to the MC service group X.</w:t>
      </w:r>
    </w:p>
    <w:p w14:paraId="68D36AC9" w14:textId="77777777" w:rsidR="003B5679" w:rsidRPr="00F92F3B" w:rsidRDefault="003B5679" w:rsidP="003B5679">
      <w:pPr>
        <w:pStyle w:val="B10"/>
        <w:rPr>
          <w:rFonts w:eastAsia="SimSun"/>
        </w:rPr>
      </w:pPr>
      <w:r>
        <w:rPr>
          <w:rFonts w:eastAsia="SimSun"/>
        </w:rPr>
        <w:t>2.</w:t>
      </w:r>
      <w:r>
        <w:rPr>
          <w:rFonts w:eastAsia="SimSun"/>
        </w:rPr>
        <w:tab/>
      </w:r>
      <w:r w:rsidRPr="00F92F3B">
        <w:rPr>
          <w:rFonts w:eastAsia="SimSun"/>
        </w:rPr>
        <w:t>The MC service UE performs handover to EPS.</w:t>
      </w:r>
    </w:p>
    <w:p w14:paraId="11B49ADB" w14:textId="77777777" w:rsidR="003B5679" w:rsidRDefault="003B5679" w:rsidP="003B5679">
      <w:pPr>
        <w:pStyle w:val="B10"/>
      </w:pPr>
      <w:r>
        <w:t>3.</w:t>
      </w:r>
      <w:r>
        <w:tab/>
        <w:t>The MC service UE`s l</w:t>
      </w:r>
      <w:r w:rsidRPr="00687AD9">
        <w:t xml:space="preserve">ocation information </w:t>
      </w:r>
      <w:r>
        <w:t>is</w:t>
      </w:r>
      <w:r w:rsidRPr="00687AD9">
        <w:t xml:space="preserve"> provided via the </w:t>
      </w:r>
      <w:r>
        <w:t>l</w:t>
      </w:r>
      <w:r w:rsidRPr="00687AD9">
        <w:t>ocation management client</w:t>
      </w:r>
      <w:r>
        <w:t>, triggered by RAT change,</w:t>
      </w:r>
      <w:r w:rsidRPr="00687AD9">
        <w:t xml:space="preserve"> to the </w:t>
      </w:r>
      <w:r>
        <w:t>l</w:t>
      </w:r>
      <w:r w:rsidRPr="00687AD9">
        <w:t>ocation management server</w:t>
      </w:r>
      <w:r>
        <w:t>, where the latter provides the location information to the MC service server.</w:t>
      </w:r>
    </w:p>
    <w:p w14:paraId="58A5845F" w14:textId="77777777" w:rsidR="003B5679" w:rsidRPr="00626FB0" w:rsidRDefault="003B5679" w:rsidP="003B5679">
      <w:pPr>
        <w:pStyle w:val="EditorsNote"/>
      </w:pPr>
      <w:r w:rsidRPr="00626FB0">
        <w:t>Editor</w:t>
      </w:r>
      <w:r w:rsidRPr="00FB4866">
        <w:t>'</w:t>
      </w:r>
      <w:r w:rsidRPr="00626FB0">
        <w:t>s note: How MC Service server can determine inter system mobility using location reports is FFS.</w:t>
      </w:r>
    </w:p>
    <w:p w14:paraId="60D40EEB" w14:textId="77777777" w:rsidR="003B5679" w:rsidRPr="00F92F3B" w:rsidRDefault="003B5679" w:rsidP="003B5679">
      <w:pPr>
        <w:pStyle w:val="B10"/>
        <w:rPr>
          <w:rFonts w:eastAsia="SimSun"/>
        </w:rPr>
      </w:pPr>
      <w:r>
        <w:rPr>
          <w:rFonts w:eastAsia="SimSun"/>
        </w:rPr>
        <w:t>4.</w:t>
      </w:r>
      <w:r>
        <w:rPr>
          <w:rFonts w:eastAsia="SimSun"/>
        </w:rPr>
        <w:tab/>
        <w:t>The MC service server may interact with the EPC for providing the required media resources over the unicast bearer, if not already allocated.</w:t>
      </w:r>
    </w:p>
    <w:p w14:paraId="424D487A" w14:textId="77777777" w:rsidR="003B5679" w:rsidRPr="00F92F3B" w:rsidRDefault="003B5679" w:rsidP="003B5679">
      <w:pPr>
        <w:pStyle w:val="B10"/>
        <w:rPr>
          <w:rFonts w:eastAsia="SimSun"/>
        </w:rPr>
      </w:pPr>
      <w:r>
        <w:rPr>
          <w:rFonts w:eastAsia="SimSun"/>
        </w:rPr>
        <w:t>5.</w:t>
      </w:r>
      <w:r>
        <w:rPr>
          <w:rFonts w:eastAsia="SimSun"/>
        </w:rPr>
        <w:tab/>
      </w:r>
      <w:r w:rsidRPr="00F92F3B">
        <w:rPr>
          <w:rFonts w:eastAsia="SimSun"/>
        </w:rPr>
        <w:t>The MC service group communication takes place over EPS, and the MC data is transmitted over a unicast bearer.</w:t>
      </w:r>
    </w:p>
    <w:p w14:paraId="29E25ADF" w14:textId="77777777" w:rsidR="003B5679" w:rsidRPr="00F92F3B" w:rsidRDefault="003B5679" w:rsidP="003B5679">
      <w:pPr>
        <w:pStyle w:val="TH"/>
      </w:pPr>
    </w:p>
    <w:p w14:paraId="6BC4DBB9" w14:textId="77777777" w:rsidR="003B5679" w:rsidRPr="00F92F3B" w:rsidRDefault="003B5679" w:rsidP="003B5679"/>
    <w:p w14:paraId="7A2E49AE" w14:textId="77777777" w:rsidR="003B5679" w:rsidRPr="00F92F3B" w:rsidRDefault="003B5679" w:rsidP="003B5679">
      <w:pPr>
        <w:pStyle w:val="Heading4"/>
      </w:pPr>
      <w:bookmarkStart w:id="743" w:name="_Toc101262603"/>
      <w:r w:rsidRPr="00F92F3B">
        <w:lastRenderedPageBreak/>
        <w:t>6.</w:t>
      </w:r>
      <w:r>
        <w:t>32.1.3</w:t>
      </w:r>
      <w:r>
        <w:tab/>
      </w:r>
      <w:r w:rsidRPr="00F92F3B">
        <w:t>Inter-system mobility from LTE eMBMS to 5G MBS session</w:t>
      </w:r>
      <w:bookmarkEnd w:id="743"/>
    </w:p>
    <w:p w14:paraId="5CCD939E" w14:textId="77777777" w:rsidR="003B5679" w:rsidRPr="00F92F3B" w:rsidRDefault="003B5679" w:rsidP="003B5679">
      <w:r w:rsidRPr="00F92F3B">
        <w:t>The procedure provided in figure 6.</w:t>
      </w:r>
      <w:r>
        <w:t>32</w:t>
      </w:r>
      <w:r w:rsidRPr="00F92F3B">
        <w:t>.1.3-1 describes how the MC service server maintains MC service continuity while the MC service UE switches from LTE network to 5G, where the MC service server is able to provide the MC services to the client over 5G MBS sessions (either broadcast or multicast).</w:t>
      </w:r>
    </w:p>
    <w:p w14:paraId="55A4F488" w14:textId="77777777" w:rsidR="003B5679" w:rsidRPr="00F92F3B" w:rsidRDefault="003B5679" w:rsidP="003B5679">
      <w:r w:rsidRPr="00F92F3B">
        <w:t>Pre-conditions:</w:t>
      </w:r>
    </w:p>
    <w:p w14:paraId="3445E0F8" w14:textId="77777777" w:rsidR="003B5679" w:rsidRPr="00F92F3B" w:rsidRDefault="003B5679" w:rsidP="003B5679">
      <w:pPr>
        <w:pStyle w:val="B10"/>
      </w:pPr>
      <w:r w:rsidRPr="00F92F3B">
        <w:t>-</w:t>
      </w:r>
      <w:r w:rsidRPr="00F92F3B">
        <w:tab/>
        <w:t>MC service clients are attached to the EPC and affiliated to the same MC service group X.</w:t>
      </w:r>
    </w:p>
    <w:p w14:paraId="77D46295" w14:textId="77777777" w:rsidR="003B5679" w:rsidRPr="00F92F3B" w:rsidRDefault="003B5679" w:rsidP="003B5679">
      <w:pPr>
        <w:pStyle w:val="B10"/>
        <w:rPr>
          <w:lang w:eastAsia="zh-CN"/>
        </w:rPr>
      </w:pPr>
      <w:r w:rsidRPr="00F92F3B">
        <w:rPr>
          <w:lang w:eastAsia="zh-CN"/>
        </w:rPr>
        <w:t>-</w:t>
      </w:r>
      <w:r w:rsidRPr="00F92F3B">
        <w:rPr>
          <w:lang w:eastAsia="zh-CN"/>
        </w:rPr>
        <w:tab/>
        <w:t>The MC service</w:t>
      </w:r>
      <w:r>
        <w:rPr>
          <w:lang w:eastAsia="zh-CN"/>
        </w:rPr>
        <w:t>s</w:t>
      </w:r>
      <w:r w:rsidRPr="00F92F3B">
        <w:rPr>
          <w:lang w:eastAsia="zh-CN"/>
        </w:rPr>
        <w:t xml:space="preserve"> can be provided via both 5GS and EPS.</w:t>
      </w:r>
    </w:p>
    <w:p w14:paraId="29D6DBD3" w14:textId="77777777" w:rsidR="003B5679" w:rsidRDefault="003B5679" w:rsidP="003B5679">
      <w:pPr>
        <w:pStyle w:val="B10"/>
        <w:rPr>
          <w:lang w:eastAsia="zh-CN"/>
        </w:rPr>
      </w:pPr>
      <w:r w:rsidRPr="00F92F3B">
        <w:rPr>
          <w:lang w:eastAsia="zh-CN"/>
        </w:rPr>
        <w:t>-</w:t>
      </w:r>
      <w:r w:rsidRPr="00F92F3B">
        <w:rPr>
          <w:lang w:eastAsia="zh-CN"/>
        </w:rPr>
        <w:tab/>
        <w:t>The MC service client(s) is within the service area (if the session is limited to an area), where the MBS session is configured.</w:t>
      </w:r>
    </w:p>
    <w:p w14:paraId="32BC047F" w14:textId="77777777" w:rsidR="003B5679" w:rsidRPr="00F92F3B" w:rsidRDefault="003B5679" w:rsidP="003B5679">
      <w:pPr>
        <w:pStyle w:val="B10"/>
        <w:rPr>
          <w:lang w:eastAsia="zh-CN"/>
        </w:rPr>
      </w:pPr>
      <w:r w:rsidRPr="00F92F3B">
        <w:rPr>
          <w:lang w:eastAsia="zh-CN"/>
        </w:rPr>
        <w:t>-</w:t>
      </w:r>
      <w:r w:rsidRPr="00F92F3B">
        <w:rPr>
          <w:lang w:eastAsia="zh-CN"/>
        </w:rPr>
        <w:tab/>
      </w:r>
      <w:r>
        <w:rPr>
          <w:lang w:eastAsia="zh-CN"/>
        </w:rPr>
        <w:t>It is assumed that the MC service client(s) has not received the 5G MBS service announcement while camping in EPS.</w:t>
      </w:r>
    </w:p>
    <w:p w14:paraId="7205439E" w14:textId="77777777" w:rsidR="003B5679" w:rsidRDefault="003B5679" w:rsidP="003B5679">
      <w:pPr>
        <w:pStyle w:val="TH"/>
      </w:pPr>
    </w:p>
    <w:p w14:paraId="4EFFE92D" w14:textId="77777777" w:rsidR="003B5679" w:rsidRPr="00F92F3B" w:rsidRDefault="003B5679" w:rsidP="003B5679">
      <w:pPr>
        <w:pStyle w:val="TH"/>
      </w:pPr>
      <w:r w:rsidRPr="00F92F3B">
        <w:object w:dxaOrig="7655" w:dyaOrig="7823" w14:anchorId="4E29F077">
          <v:shape id="_x0000_i1110" type="#_x0000_t75" style="width:382.45pt;height:391.65pt" o:ole="">
            <v:imagedata r:id="rId181" o:title=""/>
          </v:shape>
          <o:OLEObject Type="Embed" ProgID="Visio.Drawing.15" ShapeID="_x0000_i1110" DrawAspect="Content" ObjectID="_1716576045" r:id="rId182"/>
        </w:object>
      </w:r>
    </w:p>
    <w:p w14:paraId="4AA14906" w14:textId="77777777" w:rsidR="003B5679" w:rsidRPr="00F92F3B" w:rsidRDefault="003B5679" w:rsidP="003B5679">
      <w:pPr>
        <w:pStyle w:val="TH"/>
      </w:pPr>
      <w:r w:rsidRPr="00F92F3B">
        <w:t>Figure 6.</w:t>
      </w:r>
      <w:r>
        <w:t>32</w:t>
      </w:r>
      <w:r w:rsidRPr="00F92F3B">
        <w:t xml:space="preserve">.1.3-1: Inter-system mobility from LTE </w:t>
      </w:r>
      <w:r>
        <w:t>e</w:t>
      </w:r>
      <w:r w:rsidRPr="00F92F3B">
        <w:t>MBMS bearer to 5G MBS sessions (either broadcast or multicast).</w:t>
      </w:r>
    </w:p>
    <w:p w14:paraId="287B57AD" w14:textId="77777777" w:rsidR="003B5679" w:rsidRPr="00F92F3B" w:rsidRDefault="003B5679" w:rsidP="003B5679">
      <w:pPr>
        <w:pStyle w:val="B10"/>
        <w:rPr>
          <w:rFonts w:eastAsia="SimSun"/>
        </w:rPr>
      </w:pPr>
      <w:r>
        <w:rPr>
          <w:rFonts w:eastAsia="SimSun"/>
        </w:rPr>
        <w:t>1.</w:t>
      </w:r>
      <w:r>
        <w:rPr>
          <w:rFonts w:eastAsia="SimSun"/>
        </w:rPr>
        <w:tab/>
      </w:r>
      <w:r w:rsidRPr="00F92F3B">
        <w:rPr>
          <w:rFonts w:eastAsia="SimSun"/>
        </w:rPr>
        <w:t>An MC service group communication takes place, and the MC data is delivered over eMBMS bearer, which is associated to the MC service group X.</w:t>
      </w:r>
    </w:p>
    <w:p w14:paraId="1EDF624A" w14:textId="77777777" w:rsidR="003B5679" w:rsidRDefault="003B5679" w:rsidP="003B5679">
      <w:pPr>
        <w:pStyle w:val="B10"/>
        <w:rPr>
          <w:rFonts w:eastAsia="SimSun"/>
        </w:rPr>
      </w:pPr>
      <w:r>
        <w:rPr>
          <w:rFonts w:eastAsia="SimSun"/>
        </w:rPr>
        <w:t>2.</w:t>
      </w:r>
      <w:r>
        <w:rPr>
          <w:rFonts w:eastAsia="SimSun"/>
        </w:rPr>
        <w:tab/>
      </w:r>
      <w:r w:rsidRPr="00F92F3B">
        <w:rPr>
          <w:rFonts w:eastAsia="SimSun"/>
        </w:rPr>
        <w:t>The MC service UE performs handover to 5GS.</w:t>
      </w:r>
    </w:p>
    <w:p w14:paraId="7ACA6D92" w14:textId="77777777" w:rsidR="003B5679" w:rsidRPr="00626FB0" w:rsidRDefault="003B5679" w:rsidP="003B5679">
      <w:pPr>
        <w:pStyle w:val="B10"/>
        <w:rPr>
          <w:rFonts w:eastAsia="SimSun"/>
        </w:rPr>
      </w:pPr>
      <w:r>
        <w:lastRenderedPageBreak/>
        <w:t>3.</w:t>
      </w:r>
      <w:r>
        <w:tab/>
        <w:t>The MC service UE`s l</w:t>
      </w:r>
      <w:r w:rsidRPr="00687AD9">
        <w:t xml:space="preserve">ocation information </w:t>
      </w:r>
      <w:r>
        <w:t>is</w:t>
      </w:r>
      <w:r w:rsidRPr="00687AD9">
        <w:t xml:space="preserve"> provided via the </w:t>
      </w:r>
      <w:r>
        <w:t>l</w:t>
      </w:r>
      <w:r w:rsidRPr="00687AD9">
        <w:t>ocation management client</w:t>
      </w:r>
      <w:r>
        <w:t>, triggered by RAT change,</w:t>
      </w:r>
      <w:r w:rsidRPr="00687AD9">
        <w:t xml:space="preserve"> to the </w:t>
      </w:r>
      <w:r>
        <w:t>l</w:t>
      </w:r>
      <w:r w:rsidRPr="00687AD9">
        <w:t>ocation management server</w:t>
      </w:r>
      <w:r>
        <w:t>, where the latter provides the location information to the MC service server.</w:t>
      </w:r>
    </w:p>
    <w:p w14:paraId="42DA7F30" w14:textId="77777777" w:rsidR="003B5679" w:rsidRPr="00626FB0" w:rsidRDefault="003B5679" w:rsidP="003B5679">
      <w:pPr>
        <w:pStyle w:val="EditorsNote"/>
      </w:pPr>
      <w:r w:rsidRPr="00626FB0">
        <w:t>Editor</w:t>
      </w:r>
      <w:r w:rsidRPr="00FB4866">
        <w:t>'</w:t>
      </w:r>
      <w:r w:rsidRPr="00626FB0">
        <w:t>s note: How MC Service server can determine inter system mobility using location reports is FFS.</w:t>
      </w:r>
    </w:p>
    <w:p w14:paraId="534E25BC" w14:textId="77777777" w:rsidR="003B5679" w:rsidRDefault="003B5679" w:rsidP="003B5679">
      <w:pPr>
        <w:pStyle w:val="B10"/>
        <w:rPr>
          <w:rFonts w:eastAsia="SimSun"/>
        </w:rPr>
      </w:pPr>
      <w:r>
        <w:rPr>
          <w:rFonts w:eastAsia="SimSun"/>
        </w:rPr>
        <w:t>4.</w:t>
      </w:r>
      <w:r>
        <w:rPr>
          <w:rFonts w:eastAsia="SimSun"/>
        </w:rPr>
        <w:tab/>
      </w:r>
      <w:r w:rsidRPr="00F92F3B">
        <w:rPr>
          <w:rFonts w:eastAsia="SimSun"/>
        </w:rPr>
        <w:t>The MC service server analyses the</w:t>
      </w:r>
      <w:r>
        <w:rPr>
          <w:rFonts w:eastAsia="SimSun"/>
        </w:rPr>
        <w:t xml:space="preserve"> location</w:t>
      </w:r>
      <w:r w:rsidRPr="00F92F3B">
        <w:rPr>
          <w:rFonts w:eastAsia="SimSun"/>
        </w:rPr>
        <w:t xml:space="preserve"> information</w:t>
      </w:r>
      <w:r>
        <w:rPr>
          <w:rFonts w:eastAsia="SimSun"/>
        </w:rPr>
        <w:t xml:space="preserve"> </w:t>
      </w:r>
      <w:r w:rsidRPr="00F92F3B">
        <w:rPr>
          <w:rFonts w:eastAsia="SimSun"/>
        </w:rPr>
        <w:t xml:space="preserve">and decides how to serve the client. If the MC service server decides </w:t>
      </w:r>
      <w:r>
        <w:rPr>
          <w:rFonts w:eastAsia="SimSun"/>
        </w:rPr>
        <w:t>to</w:t>
      </w:r>
      <w:r w:rsidRPr="00F92F3B">
        <w:rPr>
          <w:rFonts w:eastAsia="SimSun"/>
        </w:rPr>
        <w:t xml:space="preserve"> serve the client via 5G MBS session, it</w:t>
      </w:r>
      <w:r>
        <w:rPr>
          <w:rFonts w:eastAsia="SimSun"/>
        </w:rPr>
        <w:t xml:space="preserve"> may</w:t>
      </w:r>
      <w:r w:rsidRPr="00F92F3B">
        <w:rPr>
          <w:rFonts w:eastAsia="SimSun"/>
        </w:rPr>
        <w:t xml:space="preserve"> </w:t>
      </w:r>
      <w:r>
        <w:t xml:space="preserve">dynamically trigger the configuration of 5G MBS if 5G MBS session is not available yet and </w:t>
      </w:r>
      <w:r w:rsidRPr="00F92F3B">
        <w:rPr>
          <w:rFonts w:eastAsia="SimSun"/>
        </w:rPr>
        <w:t xml:space="preserve">send </w:t>
      </w:r>
      <w:r>
        <w:rPr>
          <w:rFonts w:eastAsia="SimSun"/>
        </w:rPr>
        <w:t xml:space="preserve">an </w:t>
      </w:r>
      <w:r w:rsidRPr="00F92F3B">
        <w:rPr>
          <w:rFonts w:eastAsia="SimSun"/>
        </w:rPr>
        <w:t>MBS service announcement indicating</w:t>
      </w:r>
      <w:r>
        <w:rPr>
          <w:rFonts w:eastAsia="SimSun"/>
        </w:rPr>
        <w:t xml:space="preserve"> information among others</w:t>
      </w:r>
      <w:r w:rsidRPr="00F92F3B">
        <w:rPr>
          <w:rFonts w:eastAsia="SimSun"/>
        </w:rPr>
        <w:t xml:space="preserve"> the session mode to serve the MC service client</w:t>
      </w:r>
      <w:r>
        <w:rPr>
          <w:rFonts w:eastAsia="SimSun"/>
        </w:rPr>
        <w:t xml:space="preserve"> and the corresponding MBS session ID</w:t>
      </w:r>
      <w:r w:rsidRPr="00F92F3B">
        <w:rPr>
          <w:rFonts w:eastAsia="SimSun"/>
        </w:rPr>
        <w:t>.</w:t>
      </w:r>
      <w:r>
        <w:rPr>
          <w:rFonts w:eastAsia="SimSun"/>
        </w:rPr>
        <w:t xml:space="preserve"> This step is optional as the service announcement related information could be sent in advance (implementation specific).</w:t>
      </w:r>
    </w:p>
    <w:p w14:paraId="780A7A34" w14:textId="77777777" w:rsidR="003B5679" w:rsidRPr="004A6E72" w:rsidRDefault="003B5679" w:rsidP="003B5679">
      <w:pPr>
        <w:pStyle w:val="NO"/>
        <w:rPr>
          <w:rFonts w:eastAsia="SimSun"/>
        </w:rPr>
      </w:pPr>
      <w:r>
        <w:t>NOTE:</w:t>
      </w:r>
      <w:r>
        <w:tab/>
        <w:t>Before the MC service UE handover to 5G, the 5G MBS session may already pre-configured before the start of MC group communication, or configured to severing other affiliated MCX group member located in 5G coverage and with 5G MBS capability.</w:t>
      </w:r>
    </w:p>
    <w:p w14:paraId="44FF2616" w14:textId="77777777" w:rsidR="003B5679" w:rsidRPr="00F92F3B" w:rsidRDefault="003B5679" w:rsidP="003B5679">
      <w:pPr>
        <w:pStyle w:val="B10"/>
        <w:rPr>
          <w:rFonts w:eastAsia="SimSun"/>
        </w:rPr>
      </w:pPr>
      <w:r>
        <w:rPr>
          <w:rFonts w:eastAsia="SimSun"/>
        </w:rPr>
        <w:t>5.</w:t>
      </w:r>
      <w:r>
        <w:rPr>
          <w:rFonts w:eastAsia="SimSun"/>
        </w:rPr>
        <w:tab/>
      </w:r>
      <w:r w:rsidRPr="00F92F3B">
        <w:rPr>
          <w:rFonts w:eastAsia="SimSun"/>
        </w:rPr>
        <w:t>The MC service UE acts according to the MBS session mode provided</w:t>
      </w:r>
      <w:r>
        <w:rPr>
          <w:rFonts w:eastAsia="SimSun"/>
        </w:rPr>
        <w:t xml:space="preserve"> to receive the DL media.</w:t>
      </w:r>
    </w:p>
    <w:p w14:paraId="0B64E3F3" w14:textId="77777777" w:rsidR="003B5679" w:rsidRPr="00F92F3B" w:rsidRDefault="003B5679" w:rsidP="003B5679">
      <w:pPr>
        <w:pStyle w:val="B10"/>
        <w:rPr>
          <w:rFonts w:eastAsia="SimSun"/>
        </w:rPr>
      </w:pPr>
      <w:r>
        <w:rPr>
          <w:rFonts w:eastAsia="SimSun"/>
        </w:rPr>
        <w:t>5a.</w:t>
      </w:r>
      <w:r>
        <w:rPr>
          <w:rFonts w:eastAsia="SimSun"/>
        </w:rPr>
        <w:tab/>
      </w:r>
      <w:r w:rsidRPr="00F92F3B">
        <w:rPr>
          <w:rFonts w:eastAsia="SimSun"/>
        </w:rPr>
        <w:t xml:space="preserve">In case of multicast MBS sessions, the MC service UE performs a UE session join towards the 5GC indicating the MBS session ID to join. It may </w:t>
      </w:r>
      <w:r>
        <w:rPr>
          <w:rFonts w:eastAsia="SimSun"/>
        </w:rPr>
        <w:t xml:space="preserve">as well </w:t>
      </w:r>
      <w:r w:rsidRPr="00F92F3B">
        <w:rPr>
          <w:rFonts w:eastAsia="SimSun"/>
        </w:rPr>
        <w:t xml:space="preserve">send a UE session join acknowledgement to the MC service server. </w:t>
      </w:r>
    </w:p>
    <w:p w14:paraId="38899F78" w14:textId="77777777" w:rsidR="003B5679" w:rsidRPr="00F92F3B" w:rsidRDefault="003B5679" w:rsidP="003B5679">
      <w:pPr>
        <w:pStyle w:val="B10"/>
        <w:rPr>
          <w:rFonts w:eastAsia="SimSun"/>
        </w:rPr>
      </w:pPr>
      <w:r w:rsidRPr="00F92F3B">
        <w:rPr>
          <w:rFonts w:eastAsia="SimSun"/>
        </w:rPr>
        <w:t xml:space="preserve"> </w:t>
      </w:r>
      <w:r>
        <w:rPr>
          <w:rFonts w:eastAsia="SimSun"/>
        </w:rPr>
        <w:t>5b.</w:t>
      </w:r>
      <w:r>
        <w:rPr>
          <w:rFonts w:eastAsia="SimSun"/>
        </w:rPr>
        <w:tab/>
      </w:r>
      <w:r w:rsidRPr="00F92F3B">
        <w:rPr>
          <w:rFonts w:eastAsia="SimSun"/>
        </w:rPr>
        <w:t>In case of broadcast MBS sessions, the MC service UE starts monitoring the broadcast MBS session.</w:t>
      </w:r>
    </w:p>
    <w:p w14:paraId="12B78F4B" w14:textId="77777777" w:rsidR="003B5679" w:rsidRDefault="003B5679" w:rsidP="003B5679">
      <w:pPr>
        <w:pStyle w:val="B10"/>
        <w:rPr>
          <w:rFonts w:eastAsia="SimSun"/>
        </w:rPr>
      </w:pPr>
      <w:r>
        <w:rPr>
          <w:rFonts w:eastAsia="SimSun"/>
        </w:rPr>
        <w:t>6.</w:t>
      </w:r>
      <w:r>
        <w:rPr>
          <w:rFonts w:eastAsia="SimSun"/>
        </w:rPr>
        <w:tab/>
        <w:t>The MC service client sends an MBS listening status report to the server indicating its ability to receive data over the indicated MBS session.</w:t>
      </w:r>
    </w:p>
    <w:p w14:paraId="2700FBC7" w14:textId="77777777" w:rsidR="003B5679" w:rsidRPr="00F92F3B" w:rsidRDefault="003B5679" w:rsidP="003B5679">
      <w:pPr>
        <w:pStyle w:val="B10"/>
        <w:rPr>
          <w:rFonts w:eastAsia="SimSun"/>
        </w:rPr>
      </w:pPr>
      <w:r>
        <w:rPr>
          <w:rFonts w:eastAsia="SimSun"/>
        </w:rPr>
        <w:t>7.</w:t>
      </w:r>
      <w:r>
        <w:rPr>
          <w:rFonts w:eastAsia="SimSun"/>
        </w:rPr>
        <w:tab/>
      </w:r>
      <w:r w:rsidRPr="00F92F3B">
        <w:rPr>
          <w:rFonts w:eastAsia="SimSun"/>
        </w:rPr>
        <w:t>The MC service server sends a MapGroupToSessionStream over the MBS session providing the required stream information to receive the media related to the group communication</w:t>
      </w:r>
      <w:r>
        <w:rPr>
          <w:rFonts w:eastAsia="SimSun"/>
        </w:rPr>
        <w:t>.</w:t>
      </w:r>
    </w:p>
    <w:p w14:paraId="6BC7B85D" w14:textId="77777777" w:rsidR="003B5679" w:rsidRPr="00F92F3B" w:rsidRDefault="003B5679" w:rsidP="003B5679">
      <w:pPr>
        <w:pStyle w:val="B10"/>
        <w:rPr>
          <w:rFonts w:eastAsia="SimSun"/>
        </w:rPr>
      </w:pPr>
      <w:r>
        <w:rPr>
          <w:rFonts w:eastAsia="SimSun"/>
        </w:rPr>
        <w:t>8.</w:t>
      </w:r>
      <w:r>
        <w:rPr>
          <w:rFonts w:eastAsia="SimSun"/>
        </w:rPr>
        <w:tab/>
      </w:r>
      <w:r w:rsidRPr="00F92F3B">
        <w:rPr>
          <w:rFonts w:eastAsia="SimSun"/>
        </w:rPr>
        <w:t xml:space="preserve">The MC service client processes the received information related to the MC data over the MBS session. </w:t>
      </w:r>
    </w:p>
    <w:p w14:paraId="67F8B507" w14:textId="77777777" w:rsidR="003B5679" w:rsidRDefault="003B5679" w:rsidP="003B5679">
      <w:pPr>
        <w:pStyle w:val="B10"/>
        <w:rPr>
          <w:rFonts w:eastAsia="SimSun"/>
        </w:rPr>
      </w:pPr>
      <w:r>
        <w:rPr>
          <w:rFonts w:eastAsia="SimSun"/>
        </w:rPr>
        <w:t>9.</w:t>
      </w:r>
      <w:r>
        <w:rPr>
          <w:rFonts w:eastAsia="SimSun"/>
        </w:rPr>
        <w:tab/>
      </w:r>
      <w:r w:rsidRPr="00F92F3B">
        <w:rPr>
          <w:rFonts w:eastAsia="SimSun"/>
        </w:rPr>
        <w:t>The MC service group communication takes place over 5GS, and the MC data is delivered over the broadcast or multicast MBS session.</w:t>
      </w:r>
    </w:p>
    <w:p w14:paraId="4B45C773" w14:textId="77777777" w:rsidR="003B5679" w:rsidRPr="00F92F3B" w:rsidRDefault="003B5679" w:rsidP="003B5679">
      <w:pPr>
        <w:pStyle w:val="Heading4"/>
      </w:pPr>
      <w:bookmarkStart w:id="744" w:name="_Toc101262604"/>
      <w:r>
        <w:t>6.32.1.4</w:t>
      </w:r>
      <w:r>
        <w:tab/>
      </w:r>
      <w:r w:rsidRPr="00F92F3B">
        <w:t>Inter-system mobility from LTE eMBMS to 5G unicast PDU session</w:t>
      </w:r>
      <w:bookmarkEnd w:id="744"/>
    </w:p>
    <w:p w14:paraId="4F0174EC" w14:textId="77777777" w:rsidR="003B5679" w:rsidRPr="00F92F3B" w:rsidRDefault="003B5679" w:rsidP="003B5679">
      <w:r w:rsidRPr="00F92F3B">
        <w:t>The procedure provided in figure 6</w:t>
      </w:r>
      <w:r>
        <w:t>.32</w:t>
      </w:r>
      <w:r w:rsidRPr="00F92F3B">
        <w:t>.1.4-1 describes how the MC service server manages MC service continuity while the MC service UE switches from LTE network to 5G, where the MC service server is able to provide the MC services to the client over 5G MBS sessions (either broadcast or multicast).</w:t>
      </w:r>
    </w:p>
    <w:p w14:paraId="05EF5C07" w14:textId="77777777" w:rsidR="003B5679" w:rsidRPr="00F92F3B" w:rsidRDefault="003B5679" w:rsidP="003B5679">
      <w:r w:rsidRPr="00F92F3B">
        <w:t>Pre-conditions:</w:t>
      </w:r>
    </w:p>
    <w:p w14:paraId="4AAA274C" w14:textId="77777777" w:rsidR="003B5679" w:rsidRPr="00F92F3B" w:rsidRDefault="003B5679" w:rsidP="003B5679">
      <w:pPr>
        <w:pStyle w:val="B10"/>
      </w:pPr>
      <w:r w:rsidRPr="00F92F3B">
        <w:t>-</w:t>
      </w:r>
      <w:r w:rsidRPr="00F92F3B">
        <w:tab/>
        <w:t>MC service clients are attached to the EPC and affiliated to the same MC service group X.</w:t>
      </w:r>
    </w:p>
    <w:p w14:paraId="7CB275A2" w14:textId="77777777" w:rsidR="003B5679" w:rsidRDefault="003B5679" w:rsidP="003B5679">
      <w:pPr>
        <w:pStyle w:val="B10"/>
        <w:rPr>
          <w:lang w:eastAsia="zh-CN"/>
        </w:rPr>
      </w:pPr>
      <w:r w:rsidRPr="00F92F3B">
        <w:rPr>
          <w:lang w:eastAsia="zh-CN"/>
        </w:rPr>
        <w:t>-</w:t>
      </w:r>
      <w:r w:rsidRPr="00F92F3B">
        <w:rPr>
          <w:lang w:eastAsia="zh-CN"/>
        </w:rPr>
        <w:tab/>
        <w:t>The MC service</w:t>
      </w:r>
      <w:r>
        <w:rPr>
          <w:lang w:eastAsia="zh-CN"/>
        </w:rPr>
        <w:t xml:space="preserve">s </w:t>
      </w:r>
      <w:r w:rsidRPr="00F92F3B">
        <w:rPr>
          <w:lang w:eastAsia="zh-CN"/>
        </w:rPr>
        <w:t>can be provided via both 5GS and EPS.</w:t>
      </w:r>
    </w:p>
    <w:p w14:paraId="6557BEB0" w14:textId="77777777" w:rsidR="003B5679" w:rsidRDefault="003B5679" w:rsidP="003B5679">
      <w:pPr>
        <w:pStyle w:val="TH"/>
      </w:pPr>
    </w:p>
    <w:p w14:paraId="723B4312" w14:textId="77777777" w:rsidR="003B5679" w:rsidRPr="00F92F3B" w:rsidRDefault="003B5679" w:rsidP="003B5679">
      <w:pPr>
        <w:pStyle w:val="TH"/>
      </w:pPr>
      <w:r w:rsidRPr="00F92F3B">
        <w:object w:dxaOrig="7655" w:dyaOrig="7823" w14:anchorId="39FAD268">
          <v:shape id="_x0000_i1111" type="#_x0000_t75" style="width:382.45pt;height:391.65pt" o:ole="">
            <v:imagedata r:id="rId183" o:title=""/>
          </v:shape>
          <o:OLEObject Type="Embed" ProgID="Visio.Drawing.15" ShapeID="_x0000_i1111" DrawAspect="Content" ObjectID="_1716576046" r:id="rId184"/>
        </w:object>
      </w:r>
    </w:p>
    <w:p w14:paraId="66890146" w14:textId="77777777" w:rsidR="003B5679" w:rsidRPr="00F92F3B" w:rsidRDefault="003B5679" w:rsidP="003B5679">
      <w:pPr>
        <w:pStyle w:val="TH"/>
      </w:pPr>
      <w:r>
        <w:t>Figure 6.32</w:t>
      </w:r>
      <w:r w:rsidRPr="00F92F3B">
        <w:t xml:space="preserve">.1.4-1: Inter-system mobility from LTE </w:t>
      </w:r>
      <w:r>
        <w:t>e</w:t>
      </w:r>
      <w:r w:rsidRPr="00F92F3B">
        <w:t>MBMS bearer to 5G unicast PDU session.</w:t>
      </w:r>
    </w:p>
    <w:p w14:paraId="3102BE76" w14:textId="77777777" w:rsidR="003B5679" w:rsidRPr="00F92F3B" w:rsidRDefault="003B5679" w:rsidP="003B5679">
      <w:pPr>
        <w:pStyle w:val="B10"/>
        <w:rPr>
          <w:rFonts w:eastAsia="SimSun"/>
        </w:rPr>
      </w:pPr>
      <w:r>
        <w:rPr>
          <w:rFonts w:eastAsia="SimSun"/>
        </w:rPr>
        <w:t>1.</w:t>
      </w:r>
      <w:r>
        <w:rPr>
          <w:rFonts w:eastAsia="SimSun"/>
        </w:rPr>
        <w:tab/>
      </w:r>
      <w:r w:rsidRPr="00F92F3B">
        <w:rPr>
          <w:rFonts w:eastAsia="SimSun"/>
        </w:rPr>
        <w:t xml:space="preserve">An MC service group communication takes place, and the MC data is delivered over </w:t>
      </w:r>
      <w:r>
        <w:rPr>
          <w:rFonts w:eastAsia="SimSun"/>
        </w:rPr>
        <w:t>e</w:t>
      </w:r>
      <w:r w:rsidRPr="00F92F3B">
        <w:rPr>
          <w:rFonts w:eastAsia="SimSun"/>
        </w:rPr>
        <w:t>MBMS bearer, which is associated to the MC service group X.</w:t>
      </w:r>
    </w:p>
    <w:p w14:paraId="51517B26" w14:textId="77777777" w:rsidR="003B5679" w:rsidRDefault="003B5679" w:rsidP="003B5679">
      <w:pPr>
        <w:pStyle w:val="B10"/>
        <w:rPr>
          <w:rFonts w:eastAsia="SimSun"/>
        </w:rPr>
      </w:pPr>
      <w:r>
        <w:rPr>
          <w:rFonts w:eastAsia="SimSun"/>
        </w:rPr>
        <w:t>2.</w:t>
      </w:r>
      <w:r>
        <w:rPr>
          <w:rFonts w:eastAsia="SimSun"/>
        </w:rPr>
        <w:tab/>
      </w:r>
      <w:r w:rsidRPr="00F92F3B">
        <w:rPr>
          <w:rFonts w:eastAsia="SimSun"/>
        </w:rPr>
        <w:t>The MC service UE performs handover to 5GS.</w:t>
      </w:r>
    </w:p>
    <w:p w14:paraId="3DEE492E" w14:textId="77777777" w:rsidR="003B5679" w:rsidRPr="00626FB0" w:rsidRDefault="003B5679" w:rsidP="003B5679">
      <w:pPr>
        <w:pStyle w:val="B10"/>
        <w:rPr>
          <w:rFonts w:eastAsia="SimSun"/>
        </w:rPr>
      </w:pPr>
      <w:r>
        <w:t>3.</w:t>
      </w:r>
      <w:r>
        <w:tab/>
        <w:t>The MC service UE`s l</w:t>
      </w:r>
      <w:r w:rsidRPr="00687AD9">
        <w:t xml:space="preserve">ocation information </w:t>
      </w:r>
      <w:r>
        <w:t>is</w:t>
      </w:r>
      <w:r w:rsidRPr="00687AD9">
        <w:t xml:space="preserve"> provided via the </w:t>
      </w:r>
      <w:r>
        <w:t>l</w:t>
      </w:r>
      <w:r w:rsidRPr="00687AD9">
        <w:t>ocation management client</w:t>
      </w:r>
      <w:r>
        <w:t xml:space="preserve">, triggered by RAT change, </w:t>
      </w:r>
      <w:r w:rsidRPr="00687AD9">
        <w:t xml:space="preserve">to the </w:t>
      </w:r>
      <w:r>
        <w:t>l</w:t>
      </w:r>
      <w:r w:rsidRPr="00687AD9">
        <w:t>ocation management server</w:t>
      </w:r>
      <w:r>
        <w:t>, where the latter provides the location information to the MC service server.</w:t>
      </w:r>
    </w:p>
    <w:p w14:paraId="797A4485" w14:textId="77777777" w:rsidR="003B5679" w:rsidRPr="00626FB0" w:rsidRDefault="003B5679" w:rsidP="003B5679">
      <w:pPr>
        <w:pStyle w:val="EditorsNote"/>
      </w:pPr>
      <w:r w:rsidRPr="00626FB0">
        <w:t>Editor</w:t>
      </w:r>
      <w:r w:rsidRPr="00FB4866">
        <w:t>'</w:t>
      </w:r>
      <w:r w:rsidRPr="00626FB0">
        <w:t>s note: How MC Service server can determine inter system mobility using location reports is FFS.</w:t>
      </w:r>
    </w:p>
    <w:p w14:paraId="62A3A836" w14:textId="77777777" w:rsidR="003B5679" w:rsidRDefault="003B5679" w:rsidP="003B5679">
      <w:pPr>
        <w:pStyle w:val="B10"/>
        <w:rPr>
          <w:rFonts w:eastAsia="SimSun"/>
        </w:rPr>
      </w:pPr>
      <w:r>
        <w:rPr>
          <w:rFonts w:eastAsia="SimSun"/>
        </w:rPr>
        <w:t>4.</w:t>
      </w:r>
      <w:r>
        <w:rPr>
          <w:rFonts w:eastAsia="SimSun"/>
        </w:rPr>
        <w:tab/>
      </w:r>
      <w:r w:rsidRPr="00F92F3B">
        <w:rPr>
          <w:rFonts w:eastAsia="SimSun"/>
        </w:rPr>
        <w:t xml:space="preserve">The MC service server may interact with the 5GC </w:t>
      </w:r>
      <w:r>
        <w:rPr>
          <w:rFonts w:eastAsia="SimSun"/>
        </w:rPr>
        <w:t xml:space="preserve">to request media resources (if not already allocated) </w:t>
      </w:r>
      <w:r w:rsidRPr="00F92F3B">
        <w:rPr>
          <w:rFonts w:eastAsia="SimSun"/>
        </w:rPr>
        <w:t>with specific requirements over unicast PDU session</w:t>
      </w:r>
      <w:r>
        <w:rPr>
          <w:rFonts w:eastAsia="SimSun"/>
        </w:rPr>
        <w:t>, as it is able to serve the MC service client via unicast PDU session, as described in 3GPP TS 23.289 [22].</w:t>
      </w:r>
    </w:p>
    <w:p w14:paraId="3B79103C" w14:textId="77777777" w:rsidR="003B5679" w:rsidRPr="00F92F3B" w:rsidRDefault="003B5679" w:rsidP="003B5679">
      <w:pPr>
        <w:pStyle w:val="B10"/>
      </w:pPr>
      <w:r>
        <w:rPr>
          <w:rFonts w:eastAsia="SimSun"/>
        </w:rPr>
        <w:t>5.</w:t>
      </w:r>
      <w:r>
        <w:rPr>
          <w:rFonts w:eastAsia="SimSun"/>
        </w:rPr>
        <w:tab/>
      </w:r>
      <w:r w:rsidRPr="00F92F3B">
        <w:rPr>
          <w:rFonts w:eastAsia="SimSun"/>
        </w:rPr>
        <w:t>The MC service group communication takes place over 5GS, and the MC data is delivered over unicast PDU session.</w:t>
      </w:r>
    </w:p>
    <w:p w14:paraId="2E70A7DD" w14:textId="77777777" w:rsidR="003B5679" w:rsidRPr="00F92F3B" w:rsidRDefault="003B5679" w:rsidP="003B5679">
      <w:pPr>
        <w:pStyle w:val="Heading3"/>
      </w:pPr>
      <w:bookmarkStart w:id="745" w:name="_Toc101262605"/>
      <w:r w:rsidRPr="00F92F3B">
        <w:t>6</w:t>
      </w:r>
      <w:r>
        <w:t>.32</w:t>
      </w:r>
      <w:r w:rsidRPr="00F92F3B">
        <w:t>.2</w:t>
      </w:r>
      <w:r w:rsidRPr="00F92F3B">
        <w:rPr>
          <w:rFonts w:ascii="Calibri" w:hAnsi="Calibri"/>
          <w:sz w:val="22"/>
          <w:szCs w:val="22"/>
          <w:lang w:eastAsia="en-GB"/>
        </w:rPr>
        <w:tab/>
      </w:r>
      <w:r w:rsidRPr="00F92F3B">
        <w:t>Impacts on existing nodes and functionality</w:t>
      </w:r>
      <w:bookmarkEnd w:id="745"/>
    </w:p>
    <w:p w14:paraId="32E48980" w14:textId="77777777" w:rsidR="003B5679" w:rsidRPr="00F92F3B" w:rsidRDefault="003B5679" w:rsidP="003B5679">
      <w:pPr>
        <w:rPr>
          <w:lang w:eastAsia="zh-CN"/>
        </w:rPr>
      </w:pPr>
      <w:r w:rsidRPr="00F92F3B">
        <w:rPr>
          <w:lang w:eastAsia="zh-CN"/>
        </w:rPr>
        <w:t>The MC service server and MC service clients are required to support the different 5G MBS service functional</w:t>
      </w:r>
      <w:r w:rsidRPr="00F92F3B">
        <w:t>i</w:t>
      </w:r>
      <w:r w:rsidRPr="00F92F3B">
        <w:rPr>
          <w:lang w:eastAsia="zh-CN"/>
        </w:rPr>
        <w:t>ties in order to enable the support of MC service group communications over MBS sessions.</w:t>
      </w:r>
    </w:p>
    <w:p w14:paraId="047BC088" w14:textId="77777777" w:rsidR="003B5679" w:rsidRPr="00F92F3B" w:rsidRDefault="003B5679" w:rsidP="003B5679">
      <w:pPr>
        <w:pStyle w:val="Heading3"/>
      </w:pPr>
      <w:bookmarkStart w:id="746" w:name="_Toc101262606"/>
      <w:r w:rsidRPr="00F92F3B">
        <w:lastRenderedPageBreak/>
        <w:t>6</w:t>
      </w:r>
      <w:r>
        <w:t>.32</w:t>
      </w:r>
      <w:r w:rsidRPr="00F92F3B">
        <w:t>.3</w:t>
      </w:r>
      <w:r w:rsidRPr="00F92F3B">
        <w:rPr>
          <w:rFonts w:ascii="Calibri" w:hAnsi="Calibri"/>
          <w:sz w:val="22"/>
          <w:szCs w:val="22"/>
          <w:lang w:eastAsia="en-GB"/>
        </w:rPr>
        <w:tab/>
      </w:r>
      <w:r w:rsidRPr="00F92F3B">
        <w:t>Solution evaluation</w:t>
      </w:r>
      <w:bookmarkEnd w:id="746"/>
    </w:p>
    <w:p w14:paraId="1A95CA65" w14:textId="77777777" w:rsidR="003B5679" w:rsidRPr="00F92F3B" w:rsidRDefault="003B5679" w:rsidP="003B5679">
      <w:pPr>
        <w:rPr>
          <w:lang w:eastAsia="zh-CN"/>
        </w:rPr>
      </w:pPr>
      <w:r w:rsidRPr="00F92F3B">
        <w:rPr>
          <w:lang w:eastAsia="zh-CN"/>
        </w:rPr>
        <w:t>This solution addresses an essential aspect to ensure MC service continuity between LTE eMBMS and 5G MBS. The solution provides the proper application layer signalling that guides the MC service client throughout the mobility and switch</w:t>
      </w:r>
      <w:r>
        <w:rPr>
          <w:lang w:eastAsia="zh-CN"/>
        </w:rPr>
        <w:t>.</w:t>
      </w:r>
    </w:p>
    <w:p w14:paraId="7F8245E0" w14:textId="77777777" w:rsidR="003B5679" w:rsidRPr="001C333C" w:rsidRDefault="003B5679" w:rsidP="003B5679">
      <w:pPr>
        <w:pStyle w:val="Heading2"/>
        <w:rPr>
          <w:rFonts w:ascii="Calibri" w:hAnsi="Calibri"/>
          <w:sz w:val="22"/>
          <w:szCs w:val="22"/>
          <w:lang w:val="en-US" w:eastAsia="en-GB"/>
        </w:rPr>
      </w:pPr>
      <w:bookmarkStart w:id="747" w:name="_Toc101262607"/>
      <w:r w:rsidRPr="001C333C">
        <w:rPr>
          <w:lang w:val="en-US"/>
        </w:rPr>
        <w:t>6.</w:t>
      </w:r>
      <w:r>
        <w:rPr>
          <w:lang w:val="en-US"/>
        </w:rPr>
        <w:t>33</w:t>
      </w:r>
      <w:r w:rsidRPr="001C333C">
        <w:rPr>
          <w:rFonts w:ascii="Calibri" w:hAnsi="Calibri"/>
          <w:sz w:val="22"/>
          <w:szCs w:val="22"/>
          <w:lang w:val="en-US" w:eastAsia="en-GB"/>
        </w:rPr>
        <w:tab/>
      </w:r>
      <w:r w:rsidRPr="001C333C">
        <w:rPr>
          <w:lang w:val="en-US"/>
        </w:rPr>
        <w:t xml:space="preserve">Solution </w:t>
      </w:r>
      <w:r>
        <w:rPr>
          <w:lang w:val="en-US"/>
        </w:rPr>
        <w:t>33</w:t>
      </w:r>
      <w:r w:rsidRPr="001C333C">
        <w:rPr>
          <w:lang w:val="en-US"/>
        </w:rPr>
        <w:t>: Service continuity for broadcast and multicast MBS sessions</w:t>
      </w:r>
      <w:bookmarkEnd w:id="747"/>
    </w:p>
    <w:p w14:paraId="43BFA3A0" w14:textId="77777777" w:rsidR="003B5679" w:rsidRDefault="003B5679" w:rsidP="003B5679">
      <w:pPr>
        <w:pStyle w:val="Heading3"/>
        <w:rPr>
          <w:lang w:val="en-US"/>
        </w:rPr>
      </w:pPr>
      <w:bookmarkStart w:id="748" w:name="_Toc101262608"/>
      <w:r w:rsidRPr="001C333C">
        <w:rPr>
          <w:lang w:val="en-US"/>
        </w:rPr>
        <w:t>6.</w:t>
      </w:r>
      <w:r>
        <w:rPr>
          <w:lang w:val="en-US"/>
        </w:rPr>
        <w:t>33</w:t>
      </w:r>
      <w:r w:rsidRPr="001C333C">
        <w:rPr>
          <w:lang w:val="en-US"/>
        </w:rPr>
        <w:t>.1</w:t>
      </w:r>
      <w:r w:rsidRPr="001C333C">
        <w:rPr>
          <w:rFonts w:ascii="Calibri" w:hAnsi="Calibri"/>
          <w:sz w:val="22"/>
          <w:szCs w:val="22"/>
          <w:lang w:val="en-US" w:eastAsia="en-GB"/>
        </w:rPr>
        <w:tab/>
      </w:r>
      <w:r w:rsidRPr="001C333C">
        <w:rPr>
          <w:lang w:val="en-US"/>
        </w:rPr>
        <w:t>Description</w:t>
      </w:r>
      <w:bookmarkEnd w:id="748"/>
    </w:p>
    <w:p w14:paraId="29F517B4" w14:textId="77777777" w:rsidR="003B5679" w:rsidRDefault="003B5679" w:rsidP="003B5679">
      <w:pPr>
        <w:rPr>
          <w:lang w:val="en-US"/>
        </w:rPr>
      </w:pPr>
      <w:r>
        <w:rPr>
          <w:lang w:val="en-US"/>
        </w:rPr>
        <w:t>The solution addresses key issue #13 related to service continuity when the MC data delivery being switched between 5G MBS session and unicast PDU session. The solution is applicable to both 5G MBS session modes: broadcast and multicast MBS sessions, and emphasizes the importance of introducing the MBS listening status report to both MBS session modes. The solution reflects on possible service interrupt due to this switch, i.e., break- before-make.</w:t>
      </w:r>
    </w:p>
    <w:p w14:paraId="3A9B216B" w14:textId="77777777" w:rsidR="003B5679" w:rsidRPr="00CB701C" w:rsidRDefault="003B5679" w:rsidP="003B5679">
      <w:pPr>
        <w:rPr>
          <w:lang w:val="en-US"/>
        </w:rPr>
      </w:pPr>
      <w:r>
        <w:rPr>
          <w:lang w:val="en-US"/>
        </w:rPr>
        <w:t>Table 6.33.1-1 defines the information elements send via the MBS listening status report, being send from the MC service client(s) to the MC service server irrespective of the MBS session mode. The defined information elements are similar to those defined in solution 19, with their validity to both broadcast and multicast MBS sessions.</w:t>
      </w:r>
    </w:p>
    <w:p w14:paraId="6C5DD538" w14:textId="77777777" w:rsidR="003B5679" w:rsidRPr="00B332D9" w:rsidRDefault="003B5679" w:rsidP="003B5679">
      <w:pPr>
        <w:pStyle w:val="TH"/>
        <w:rPr>
          <w:lang w:eastAsia="zh-CN"/>
        </w:rPr>
      </w:pPr>
      <w:r w:rsidRPr="00ED7869">
        <w:t>Table 6.</w:t>
      </w:r>
      <w:r>
        <w:t>33</w:t>
      </w:r>
      <w:r w:rsidRPr="00ED7869">
        <w:rPr>
          <w:lang w:eastAsia="zh-CN"/>
        </w:rPr>
        <w:t>.1</w:t>
      </w:r>
      <w:r w:rsidRPr="00ED7869">
        <w:t>-1: MBS listening</w:t>
      </w:r>
      <w:r w:rsidRPr="00ED7869">
        <w:rPr>
          <w:lang w:eastAsia="zh-CN"/>
        </w:rPr>
        <w:t xml:space="preserve"> status report</w:t>
      </w:r>
    </w:p>
    <w:tbl>
      <w:tblPr>
        <w:tblW w:w="8640" w:type="dxa"/>
        <w:jc w:val="center"/>
        <w:tblLayout w:type="fixed"/>
        <w:tblLook w:val="04A0" w:firstRow="1" w:lastRow="0" w:firstColumn="1" w:lastColumn="0" w:noHBand="0" w:noVBand="1"/>
      </w:tblPr>
      <w:tblGrid>
        <w:gridCol w:w="2880"/>
        <w:gridCol w:w="1440"/>
        <w:gridCol w:w="4320"/>
      </w:tblGrid>
      <w:tr w:rsidR="003B5679" w:rsidRPr="00ED7869" w14:paraId="7C513867"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66C9ACE5" w14:textId="77777777" w:rsidR="003B5679" w:rsidRPr="00ED7869" w:rsidRDefault="003B5679" w:rsidP="00EF6320">
            <w:pPr>
              <w:pStyle w:val="TAH"/>
            </w:pPr>
            <w:r w:rsidRPr="00ED7869">
              <w:t>Information element</w:t>
            </w:r>
          </w:p>
        </w:tc>
        <w:tc>
          <w:tcPr>
            <w:tcW w:w="1440" w:type="dxa"/>
            <w:tcBorders>
              <w:top w:val="single" w:sz="4" w:space="0" w:color="000000"/>
              <w:left w:val="single" w:sz="4" w:space="0" w:color="000000"/>
              <w:bottom w:val="single" w:sz="4" w:space="0" w:color="000000"/>
              <w:right w:val="nil"/>
            </w:tcBorders>
            <w:hideMark/>
          </w:tcPr>
          <w:p w14:paraId="61FAA83A" w14:textId="77777777" w:rsidR="003B5679" w:rsidRPr="00ED7869" w:rsidRDefault="003B5679" w:rsidP="00EF6320">
            <w:pPr>
              <w:pStyle w:val="TAH"/>
            </w:pPr>
            <w:r w:rsidRPr="00ED7869">
              <w:t>Status</w:t>
            </w:r>
          </w:p>
        </w:tc>
        <w:tc>
          <w:tcPr>
            <w:tcW w:w="4320" w:type="dxa"/>
            <w:tcBorders>
              <w:top w:val="single" w:sz="4" w:space="0" w:color="000000"/>
              <w:left w:val="single" w:sz="4" w:space="0" w:color="000000"/>
              <w:bottom w:val="single" w:sz="4" w:space="0" w:color="000000"/>
              <w:right w:val="single" w:sz="4" w:space="0" w:color="000000"/>
            </w:tcBorders>
            <w:hideMark/>
          </w:tcPr>
          <w:p w14:paraId="6814AD82" w14:textId="77777777" w:rsidR="003B5679" w:rsidRPr="00ED7869" w:rsidRDefault="003B5679" w:rsidP="00EF6320">
            <w:pPr>
              <w:pStyle w:val="TAH"/>
            </w:pPr>
            <w:r w:rsidRPr="00ED7869">
              <w:t>Description</w:t>
            </w:r>
          </w:p>
        </w:tc>
      </w:tr>
      <w:tr w:rsidR="003B5679" w:rsidRPr="00ED7869" w14:paraId="3D77DA80"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52EDC200" w14:textId="77777777" w:rsidR="003B5679" w:rsidRPr="000E4DC9" w:rsidRDefault="003B5679" w:rsidP="00EF6320">
            <w:pPr>
              <w:pStyle w:val="TAL"/>
            </w:pPr>
            <w:r w:rsidRPr="000E4DC9">
              <w:t>MBS session ID(s)</w:t>
            </w:r>
          </w:p>
        </w:tc>
        <w:tc>
          <w:tcPr>
            <w:tcW w:w="1440" w:type="dxa"/>
            <w:tcBorders>
              <w:top w:val="single" w:sz="4" w:space="0" w:color="000000"/>
              <w:left w:val="single" w:sz="4" w:space="0" w:color="000000"/>
              <w:bottom w:val="single" w:sz="4" w:space="0" w:color="000000"/>
              <w:right w:val="nil"/>
            </w:tcBorders>
            <w:hideMark/>
          </w:tcPr>
          <w:p w14:paraId="06385A23" w14:textId="77777777" w:rsidR="003B5679" w:rsidRPr="00225B12" w:rsidRDefault="003B5679" w:rsidP="00EF6320">
            <w:pPr>
              <w:pStyle w:val="TAL"/>
            </w:pPr>
            <w:r w:rsidRPr="00225B12">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AE6A5EA" w14:textId="77777777" w:rsidR="003B5679" w:rsidRPr="00E46FA1" w:rsidRDefault="003B5679" w:rsidP="00EF6320">
            <w:pPr>
              <w:pStyle w:val="TAL"/>
              <w:rPr>
                <w:lang w:eastAsia="zh-CN"/>
              </w:rPr>
            </w:pPr>
            <w:r w:rsidRPr="00225B12">
              <w:rPr>
                <w:lang w:eastAsia="zh-CN"/>
              </w:rPr>
              <w:t xml:space="preserve">The identity of the MBS session(s) </w:t>
            </w:r>
            <w:r>
              <w:rPr>
                <w:lang w:eastAsia="zh-CN"/>
              </w:rPr>
              <w:t>being reported. It can either be an MBS session of broadcast or multicast mode</w:t>
            </w:r>
          </w:p>
        </w:tc>
      </w:tr>
      <w:tr w:rsidR="003B5679" w:rsidRPr="00ED7869" w14:paraId="50F3F537"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A0627D5" w14:textId="77777777" w:rsidR="003B5679" w:rsidRPr="000E4DC9" w:rsidRDefault="003B5679" w:rsidP="00EF6320">
            <w:pPr>
              <w:pStyle w:val="TAL"/>
            </w:pPr>
            <w:r w:rsidRPr="000E4DC9">
              <w:t>MC service ID</w:t>
            </w:r>
          </w:p>
        </w:tc>
        <w:tc>
          <w:tcPr>
            <w:tcW w:w="1440" w:type="dxa"/>
            <w:tcBorders>
              <w:top w:val="single" w:sz="4" w:space="0" w:color="000000"/>
              <w:left w:val="single" w:sz="4" w:space="0" w:color="000000"/>
              <w:bottom w:val="single" w:sz="4" w:space="0" w:color="000000"/>
              <w:right w:val="nil"/>
            </w:tcBorders>
            <w:hideMark/>
          </w:tcPr>
          <w:p w14:paraId="1932ED39"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51C36B30" w14:textId="77777777" w:rsidR="003B5679" w:rsidRPr="00225B12" w:rsidRDefault="003B5679" w:rsidP="00EF6320">
            <w:pPr>
              <w:pStyle w:val="TAL"/>
            </w:pPr>
            <w:r w:rsidRPr="00225B12">
              <w:t xml:space="preserve">Identity of the MC service user who is </w:t>
            </w:r>
            <w:r>
              <w:t>sending the listening status report</w:t>
            </w:r>
          </w:p>
        </w:tc>
      </w:tr>
      <w:tr w:rsidR="003B5679" w:rsidRPr="00ED7869" w14:paraId="36D3F789" w14:textId="77777777" w:rsidTr="00EF6320">
        <w:trPr>
          <w:jc w:val="center"/>
        </w:trPr>
        <w:tc>
          <w:tcPr>
            <w:tcW w:w="2880" w:type="dxa"/>
            <w:tcBorders>
              <w:top w:val="single" w:sz="4" w:space="0" w:color="000000"/>
              <w:left w:val="single" w:sz="4" w:space="0" w:color="000000"/>
              <w:bottom w:val="single" w:sz="4" w:space="0" w:color="000000"/>
              <w:right w:val="nil"/>
            </w:tcBorders>
            <w:hideMark/>
          </w:tcPr>
          <w:p w14:paraId="3A132495" w14:textId="77777777" w:rsidR="003B5679" w:rsidRPr="000E4DC9" w:rsidRDefault="003B5679" w:rsidP="00EF6320">
            <w:pPr>
              <w:pStyle w:val="TAL"/>
            </w:pPr>
            <w:r w:rsidRPr="000E4DC9">
              <w:t xml:space="preserve">MBS </w:t>
            </w:r>
            <w:r>
              <w:t xml:space="preserve">session </w:t>
            </w:r>
            <w:r w:rsidRPr="000E4DC9">
              <w:t xml:space="preserve">listening status </w:t>
            </w:r>
            <w:r>
              <w:t>(s)</w:t>
            </w:r>
          </w:p>
        </w:tc>
        <w:tc>
          <w:tcPr>
            <w:tcW w:w="1440" w:type="dxa"/>
            <w:tcBorders>
              <w:top w:val="single" w:sz="4" w:space="0" w:color="000000"/>
              <w:left w:val="single" w:sz="4" w:space="0" w:color="000000"/>
              <w:bottom w:val="single" w:sz="4" w:space="0" w:color="000000"/>
              <w:right w:val="nil"/>
            </w:tcBorders>
            <w:hideMark/>
          </w:tcPr>
          <w:p w14:paraId="0B6F4DA9" w14:textId="77777777" w:rsidR="003B5679" w:rsidRPr="00225B12" w:rsidRDefault="003B5679" w:rsidP="00EF6320">
            <w:pPr>
              <w:pStyle w:val="TAL"/>
            </w:pPr>
            <w:r w:rsidRPr="00225B12">
              <w:t>M</w:t>
            </w:r>
          </w:p>
        </w:tc>
        <w:tc>
          <w:tcPr>
            <w:tcW w:w="4320" w:type="dxa"/>
            <w:tcBorders>
              <w:top w:val="single" w:sz="4" w:space="0" w:color="000000"/>
              <w:left w:val="single" w:sz="4" w:space="0" w:color="000000"/>
              <w:bottom w:val="single" w:sz="4" w:space="0" w:color="000000"/>
              <w:right w:val="single" w:sz="4" w:space="0" w:color="000000"/>
            </w:tcBorders>
            <w:hideMark/>
          </w:tcPr>
          <w:p w14:paraId="48030497" w14:textId="77777777" w:rsidR="003B5679" w:rsidRPr="00225B12" w:rsidRDefault="003B5679" w:rsidP="00EF6320">
            <w:pPr>
              <w:pStyle w:val="TAL"/>
            </w:pPr>
            <w:r w:rsidRPr="00225B12">
              <w:t>The broadcast listening status</w:t>
            </w:r>
            <w:r>
              <w:t xml:space="preserve"> per MBS session ID</w:t>
            </w:r>
          </w:p>
        </w:tc>
      </w:tr>
      <w:tr w:rsidR="003B5679" w:rsidRPr="00ED7869" w14:paraId="15C9F16F" w14:textId="77777777" w:rsidTr="00EF6320">
        <w:trPr>
          <w:jc w:val="center"/>
        </w:trPr>
        <w:tc>
          <w:tcPr>
            <w:tcW w:w="2880" w:type="dxa"/>
            <w:tcBorders>
              <w:top w:val="single" w:sz="4" w:space="0" w:color="000000"/>
              <w:left w:val="single" w:sz="4" w:space="0" w:color="000000"/>
              <w:bottom w:val="single" w:sz="4" w:space="0" w:color="000000"/>
              <w:right w:val="nil"/>
            </w:tcBorders>
          </w:tcPr>
          <w:p w14:paraId="7CCC2512" w14:textId="77777777" w:rsidR="003B5679" w:rsidRPr="000E4DC9" w:rsidRDefault="003B5679" w:rsidP="00EF6320">
            <w:pPr>
              <w:pStyle w:val="TAL"/>
              <w:tabs>
                <w:tab w:val="center" w:pos="1332"/>
              </w:tabs>
            </w:pPr>
            <w:r w:rsidRPr="000E4DC9">
              <w:t xml:space="preserve">MBS </w:t>
            </w:r>
            <w:r>
              <w:t xml:space="preserve">session </w:t>
            </w:r>
            <w:r w:rsidRPr="000E4DC9">
              <w:t>reception quality level</w:t>
            </w:r>
          </w:p>
        </w:tc>
        <w:tc>
          <w:tcPr>
            <w:tcW w:w="1440" w:type="dxa"/>
            <w:tcBorders>
              <w:top w:val="single" w:sz="4" w:space="0" w:color="000000"/>
              <w:left w:val="single" w:sz="4" w:space="0" w:color="000000"/>
              <w:bottom w:val="single" w:sz="4" w:space="0" w:color="000000"/>
              <w:right w:val="nil"/>
            </w:tcBorders>
          </w:tcPr>
          <w:p w14:paraId="3EB72FBB" w14:textId="77777777" w:rsidR="003B5679" w:rsidRPr="00225B12" w:rsidRDefault="003B5679" w:rsidP="00EF6320">
            <w:pPr>
              <w:pStyle w:val="TAL"/>
              <w:rPr>
                <w:lang w:eastAsia="zh-CN"/>
              </w:rPr>
            </w:pPr>
            <w:r w:rsidRPr="00225B12">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4AEED15" w14:textId="77777777" w:rsidR="003B5679" w:rsidRPr="00225B12" w:rsidRDefault="003B5679" w:rsidP="00EF6320">
            <w:pPr>
              <w:pStyle w:val="TAL"/>
              <w:rPr>
                <w:lang w:eastAsia="zh-CN"/>
              </w:rPr>
            </w:pPr>
            <w:r w:rsidRPr="00225B12">
              <w:rPr>
                <w:lang w:eastAsia="zh-CN"/>
              </w:rPr>
              <w:t xml:space="preserve">The reception quality level </w:t>
            </w:r>
            <w:r>
              <w:rPr>
                <w:lang w:eastAsia="zh-CN"/>
              </w:rPr>
              <w:t>per MBS session ID</w:t>
            </w:r>
          </w:p>
        </w:tc>
      </w:tr>
      <w:tr w:rsidR="003B5679" w:rsidRPr="00ED7869" w14:paraId="47D4416B" w14:textId="77777777" w:rsidTr="00EF6320">
        <w:trPr>
          <w:jc w:val="center"/>
        </w:trPr>
        <w:tc>
          <w:tcPr>
            <w:tcW w:w="2880" w:type="dxa"/>
            <w:tcBorders>
              <w:top w:val="single" w:sz="4" w:space="0" w:color="000000"/>
              <w:left w:val="single" w:sz="4" w:space="0" w:color="000000"/>
              <w:bottom w:val="single" w:sz="4" w:space="0" w:color="000000"/>
              <w:right w:val="nil"/>
            </w:tcBorders>
          </w:tcPr>
          <w:p w14:paraId="7F3FE8A4" w14:textId="77777777" w:rsidR="003B5679" w:rsidRPr="000E4DC9" w:rsidRDefault="003B5679" w:rsidP="00EF6320">
            <w:pPr>
              <w:pStyle w:val="TAL"/>
              <w:tabs>
                <w:tab w:val="center" w:pos="1332"/>
              </w:tabs>
            </w:pPr>
            <w:r w:rsidRPr="000E4DC9">
              <w:t>Unicast</w:t>
            </w:r>
            <w:r>
              <w:t xml:space="preserve"> PDU session</w:t>
            </w:r>
            <w:r w:rsidRPr="000E4DC9">
              <w:t xml:space="preserve"> listening status</w:t>
            </w:r>
          </w:p>
        </w:tc>
        <w:tc>
          <w:tcPr>
            <w:tcW w:w="1440" w:type="dxa"/>
            <w:tcBorders>
              <w:top w:val="single" w:sz="4" w:space="0" w:color="000000"/>
              <w:left w:val="single" w:sz="4" w:space="0" w:color="000000"/>
              <w:bottom w:val="single" w:sz="4" w:space="0" w:color="000000"/>
              <w:right w:val="nil"/>
            </w:tcBorders>
          </w:tcPr>
          <w:p w14:paraId="51CCDA0E" w14:textId="77777777" w:rsidR="003B5679" w:rsidRPr="00225B12" w:rsidRDefault="003B5679" w:rsidP="00EF6320">
            <w:pPr>
              <w:pStyle w:val="TAL"/>
              <w:rPr>
                <w:lang w:eastAsia="zh-CN"/>
              </w:rPr>
            </w:pPr>
            <w:r w:rsidRPr="00225B12">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AD63C4E" w14:textId="77777777" w:rsidR="003B5679" w:rsidRPr="00E46FA1" w:rsidRDefault="003B5679" w:rsidP="00EF6320">
            <w:pPr>
              <w:pStyle w:val="TAL"/>
              <w:rPr>
                <w:lang w:eastAsia="zh-CN"/>
              </w:rPr>
            </w:pPr>
            <w:r w:rsidRPr="00225B12">
              <w:rPr>
                <w:lang w:eastAsia="zh-CN"/>
              </w:rPr>
              <w:t xml:space="preserve">The unicast listening status associated with the </w:t>
            </w:r>
            <w:r>
              <w:rPr>
                <w:lang w:eastAsia="zh-CN"/>
              </w:rPr>
              <w:t xml:space="preserve">DL </w:t>
            </w:r>
            <w:r w:rsidRPr="00E46FA1">
              <w:rPr>
                <w:lang w:eastAsia="zh-CN"/>
              </w:rPr>
              <w:t xml:space="preserve">unicast </w:t>
            </w:r>
            <w:r>
              <w:rPr>
                <w:lang w:eastAsia="zh-CN"/>
              </w:rPr>
              <w:t>PDU session</w:t>
            </w:r>
          </w:p>
        </w:tc>
      </w:tr>
      <w:tr w:rsidR="003B5679" w:rsidRPr="00ED7869" w14:paraId="598DDB7E" w14:textId="77777777" w:rsidTr="00EF6320">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4DE91D8" w14:textId="77777777" w:rsidR="003B5679" w:rsidRPr="00225B12" w:rsidRDefault="003B5679" w:rsidP="00EF6320">
            <w:pPr>
              <w:pStyle w:val="TAN"/>
              <w:rPr>
                <w:lang w:eastAsia="zh-CN"/>
              </w:rPr>
            </w:pPr>
            <w:r w:rsidRPr="000E4DC9">
              <w:rPr>
                <w:lang w:eastAsia="zh-CN"/>
              </w:rPr>
              <w:t>NOTE:</w:t>
            </w:r>
            <w:r w:rsidRPr="000E4DC9">
              <w:rPr>
                <w:lang w:eastAsia="zh-CN"/>
              </w:rPr>
              <w:tab/>
              <w:t xml:space="preserve">The set of quality levels helps service continuity in broadcast </w:t>
            </w:r>
            <w:r>
              <w:rPr>
                <w:lang w:eastAsia="zh-CN"/>
              </w:rPr>
              <w:t xml:space="preserve">and multicast </w:t>
            </w:r>
            <w:r w:rsidRPr="000E4DC9">
              <w:rPr>
                <w:lang w:eastAsia="zh-CN"/>
              </w:rPr>
              <w:t>scenarios. A reception quality level may help to make an efficient switching decision to un</w:t>
            </w:r>
            <w:r w:rsidRPr="00225B12">
              <w:rPr>
                <w:lang w:eastAsia="zh-CN"/>
              </w:rPr>
              <w:t>icast delivery. How these levels are used is implementation specific.</w:t>
            </w:r>
          </w:p>
        </w:tc>
      </w:tr>
    </w:tbl>
    <w:p w14:paraId="322A4A50" w14:textId="77777777" w:rsidR="003B5679" w:rsidRDefault="003B5679" w:rsidP="003B5679">
      <w:pPr>
        <w:rPr>
          <w:lang w:val="en-US"/>
        </w:rPr>
      </w:pPr>
    </w:p>
    <w:p w14:paraId="1B71BB3A" w14:textId="77777777" w:rsidR="003B5679" w:rsidRDefault="003B5679" w:rsidP="003B5679">
      <w:pPr>
        <w:pStyle w:val="Heading4"/>
        <w:rPr>
          <w:lang w:val="en-US"/>
        </w:rPr>
      </w:pPr>
      <w:bookmarkStart w:id="749" w:name="_Toc101262609"/>
      <w:r>
        <w:rPr>
          <w:lang w:val="en-US"/>
        </w:rPr>
        <w:t>6.33.1.1</w:t>
      </w:r>
      <w:r>
        <w:rPr>
          <w:lang w:val="en-US"/>
        </w:rPr>
        <w:tab/>
        <w:t>Service continuity from broadcast and multicast MBS sessions to unicast PDU session</w:t>
      </w:r>
      <w:bookmarkEnd w:id="749"/>
    </w:p>
    <w:p w14:paraId="75286394" w14:textId="77777777" w:rsidR="003B5679" w:rsidRDefault="003B5679" w:rsidP="003B5679">
      <w:pPr>
        <w:rPr>
          <w:lang w:val="en-US"/>
        </w:rPr>
      </w:pPr>
      <w:r>
        <w:rPr>
          <w:lang w:val="en-US"/>
        </w:rPr>
        <w:t xml:space="preserve">The procedure shown in figure 6.33.1.1-1 describes how the MC service client informs the MC service server its inability to receive MC data via MBS session in the form of the MBS listening status report. </w:t>
      </w:r>
    </w:p>
    <w:p w14:paraId="298117DB" w14:textId="77777777" w:rsidR="003B5679" w:rsidRDefault="003B5679" w:rsidP="003B5679">
      <w:pPr>
        <w:rPr>
          <w:lang w:val="en-US"/>
        </w:rPr>
      </w:pPr>
      <w:r>
        <w:rPr>
          <w:lang w:val="en-US"/>
        </w:rPr>
        <w:t>Pre-conditions:</w:t>
      </w:r>
    </w:p>
    <w:p w14:paraId="587D0665" w14:textId="77777777" w:rsidR="003B5679" w:rsidRPr="00ED7869" w:rsidRDefault="003B5679" w:rsidP="003B5679">
      <w:pPr>
        <w:pStyle w:val="B10"/>
      </w:pPr>
      <w:r w:rsidRPr="00ED7869">
        <w:t>-</w:t>
      </w:r>
      <w:r w:rsidRPr="00ED7869">
        <w:tab/>
        <w:t>MC service clients are attached to the 5GS, registered and affiliated to the same MC service group X.</w:t>
      </w:r>
    </w:p>
    <w:p w14:paraId="4F6B48BA" w14:textId="77777777" w:rsidR="003B5679" w:rsidRDefault="003B5679" w:rsidP="003B5679">
      <w:pPr>
        <w:pStyle w:val="B10"/>
        <w:rPr>
          <w:lang w:eastAsia="zh-CN"/>
        </w:rPr>
      </w:pPr>
      <w:r w:rsidRPr="00ED7869">
        <w:rPr>
          <w:lang w:eastAsia="zh-CN"/>
        </w:rPr>
        <w:t>-</w:t>
      </w:r>
      <w:r w:rsidRPr="00ED7869">
        <w:rPr>
          <w:lang w:eastAsia="zh-CN"/>
        </w:rPr>
        <w:tab/>
        <w:t>The MC service server has decided to use an MBS session for MC service group communications associated to MC service group X.</w:t>
      </w:r>
    </w:p>
    <w:p w14:paraId="61D1E0F5" w14:textId="77777777" w:rsidR="003B5679" w:rsidRPr="003F5354" w:rsidRDefault="003B5679" w:rsidP="003B5679">
      <w:pPr>
        <w:pStyle w:val="B10"/>
        <w:rPr>
          <w:lang w:eastAsia="zh-CN"/>
        </w:rPr>
      </w:pPr>
      <w:r w:rsidRPr="00BF4FC0">
        <w:rPr>
          <w:lang w:eastAsia="zh-CN"/>
        </w:rPr>
        <w:t>-</w:t>
      </w:r>
      <w:r w:rsidRPr="00BF4FC0">
        <w:rPr>
          <w:lang w:eastAsia="zh-CN"/>
        </w:rPr>
        <w:tab/>
        <w:t xml:space="preserve">The MBS session is configured with certain QoS service requirements, announced and established. </w:t>
      </w:r>
      <w:r>
        <w:rPr>
          <w:lang w:eastAsia="zh-CN"/>
        </w:rPr>
        <w:t xml:space="preserve">In case of multicast </w:t>
      </w:r>
      <w:r w:rsidRPr="00BF4FC0">
        <w:rPr>
          <w:lang w:eastAsia="zh-CN"/>
        </w:rPr>
        <w:t>MBS session</w:t>
      </w:r>
      <w:r>
        <w:rPr>
          <w:lang w:eastAsia="zh-CN"/>
        </w:rPr>
        <w:t>s, the session</w:t>
      </w:r>
      <w:r w:rsidRPr="00BF4FC0">
        <w:rPr>
          <w:lang w:eastAsia="zh-CN"/>
        </w:rPr>
        <w:t xml:space="preserve"> is active</w:t>
      </w:r>
      <w:r>
        <w:rPr>
          <w:lang w:eastAsia="zh-CN"/>
        </w:rPr>
        <w:t>.</w:t>
      </w:r>
    </w:p>
    <w:p w14:paraId="4BB00B98" w14:textId="77777777" w:rsidR="003B5679" w:rsidRDefault="003B5679" w:rsidP="003B5679">
      <w:pPr>
        <w:pStyle w:val="TH"/>
      </w:pPr>
      <w:r>
        <w:object w:dxaOrig="7005" w:dyaOrig="6030" w14:anchorId="6666BD11">
          <v:shape id="_x0000_i1112" type="#_x0000_t75" style="width:350.45pt;height:301.3pt" o:ole="">
            <v:imagedata r:id="rId185" o:title=""/>
          </v:shape>
          <o:OLEObject Type="Embed" ProgID="Visio.Drawing.15" ShapeID="_x0000_i1112" DrawAspect="Content" ObjectID="_1716576047" r:id="rId186"/>
        </w:object>
      </w:r>
    </w:p>
    <w:p w14:paraId="3BB991F9" w14:textId="77777777" w:rsidR="003B5679" w:rsidRPr="00ED7869" w:rsidRDefault="003B5679" w:rsidP="003B5679">
      <w:pPr>
        <w:pStyle w:val="TF"/>
      </w:pPr>
      <w:r w:rsidRPr="00ED7869">
        <w:t>Figure 6.</w:t>
      </w:r>
      <w:r>
        <w:t>33.</w:t>
      </w:r>
      <w:r w:rsidRPr="00ED7869">
        <w:t>1</w:t>
      </w:r>
      <w:r>
        <w:t>.1</w:t>
      </w:r>
      <w:r w:rsidRPr="00ED7869">
        <w:t>-1: Service continuity from broadcast</w:t>
      </w:r>
      <w:r>
        <w:t xml:space="preserve"> and multicast MBS sessions</w:t>
      </w:r>
      <w:r w:rsidRPr="00ED7869">
        <w:t xml:space="preserve"> to unicast</w:t>
      </w:r>
      <w:r>
        <w:t xml:space="preserve"> PDU session</w:t>
      </w:r>
      <w:r w:rsidRPr="00ED7869">
        <w:t xml:space="preserve"> </w:t>
      </w:r>
    </w:p>
    <w:p w14:paraId="5921C96F" w14:textId="77777777" w:rsidR="003B5679" w:rsidRDefault="003B5679" w:rsidP="003B5679">
      <w:pPr>
        <w:pStyle w:val="B10"/>
      </w:pPr>
      <w:r>
        <w:t>1</w:t>
      </w:r>
      <w:r>
        <w:tab/>
        <w:t>A</w:t>
      </w:r>
      <w:r w:rsidRPr="00ED7869">
        <w:t xml:space="preserve"> group communication </w:t>
      </w:r>
      <w:r>
        <w:t xml:space="preserve">takes place and the MC data along with any necessary application layer signalling is transmitted to the MC service group X members over the broadcast and multicast MBS session. </w:t>
      </w:r>
    </w:p>
    <w:p w14:paraId="00398836" w14:textId="77777777" w:rsidR="003B5679" w:rsidRDefault="003B5679" w:rsidP="003B5679">
      <w:pPr>
        <w:pStyle w:val="B10"/>
      </w:pPr>
      <w:r>
        <w:t>2</w:t>
      </w:r>
      <w:r>
        <w:tab/>
        <w:t xml:space="preserve">The MC service client(s) detects bad MBS session reception quality, </w:t>
      </w:r>
      <w:r w:rsidRPr="00927F25">
        <w:t>this could be due to moving out of service area.</w:t>
      </w:r>
      <w:r>
        <w:t xml:space="preserve"> </w:t>
      </w:r>
    </w:p>
    <w:p w14:paraId="3A2B2DC6" w14:textId="77777777" w:rsidR="003B5679" w:rsidRDefault="003B5679" w:rsidP="003B5679">
      <w:pPr>
        <w:pStyle w:val="B10"/>
      </w:pPr>
      <w:r>
        <w:t>3</w:t>
      </w:r>
      <w:r>
        <w:tab/>
        <w:t>As a result, the MC service client sends an MBS listening status report to the MC service server indicating its MC service ID, MBS session ID(s) and the corresponding reception quality received by the MC client, along with the unicast PDU session. However, it is implementation specific how the reception quality level can be determined per MBS session, per stream, or per QoS flow stream.</w:t>
      </w:r>
    </w:p>
    <w:p w14:paraId="2587DA93" w14:textId="77777777" w:rsidR="003B5679" w:rsidRDefault="003B5679" w:rsidP="003B5679">
      <w:pPr>
        <w:pStyle w:val="B10"/>
      </w:pPr>
      <w:r>
        <w:t>4</w:t>
      </w:r>
      <w:r>
        <w:tab/>
        <w:t xml:space="preserve">The MC service server may interact with the 5GC for a dedicated QoS over the unicast PDU session with QoS requirements that meet the service requirements. </w:t>
      </w:r>
    </w:p>
    <w:p w14:paraId="67D912DD" w14:textId="77777777" w:rsidR="003B5679" w:rsidRDefault="003B5679" w:rsidP="003B5679">
      <w:pPr>
        <w:pStyle w:val="B10"/>
      </w:pPr>
      <w:r>
        <w:t>5</w:t>
      </w:r>
      <w:r>
        <w:tab/>
        <w:t xml:space="preserve">The MC service server sends the MC data and any necessary application layer signalling over the unicast PDU session. </w:t>
      </w:r>
    </w:p>
    <w:p w14:paraId="0DB5A3D8" w14:textId="77777777" w:rsidR="003B5679" w:rsidRDefault="003B5679" w:rsidP="003B5679">
      <w:pPr>
        <w:pStyle w:val="NO"/>
      </w:pPr>
      <w:r>
        <w:t>NOTE:</w:t>
      </w:r>
      <w:r>
        <w:tab/>
        <w:t xml:space="preserve">A possible service interruption may occur when switching from MBS session to unicast PDU session due to </w:t>
      </w:r>
      <w:r w:rsidRPr="00413341">
        <w:t>break-before-make</w:t>
      </w:r>
      <w:r>
        <w:t xml:space="preserve"> mechanism. </w:t>
      </w:r>
    </w:p>
    <w:p w14:paraId="0C5B5D1B" w14:textId="77777777" w:rsidR="003B5679" w:rsidRDefault="003B5679" w:rsidP="003B5679">
      <w:pPr>
        <w:pStyle w:val="Heading4"/>
        <w:rPr>
          <w:lang w:val="en-US"/>
        </w:rPr>
      </w:pPr>
      <w:bookmarkStart w:id="750" w:name="_Toc101262610"/>
      <w:r>
        <w:rPr>
          <w:lang w:val="en-US"/>
        </w:rPr>
        <w:t>6.33.1.2</w:t>
      </w:r>
      <w:r>
        <w:rPr>
          <w:lang w:val="en-US"/>
        </w:rPr>
        <w:tab/>
        <w:t>Service continuity from unicast PDU session to broadcast and multicast MBS session</w:t>
      </w:r>
      <w:bookmarkEnd w:id="750"/>
    </w:p>
    <w:p w14:paraId="280F7ACD" w14:textId="77777777" w:rsidR="003B5679" w:rsidRDefault="003B5679" w:rsidP="003B5679">
      <w:pPr>
        <w:rPr>
          <w:lang w:val="en-US"/>
        </w:rPr>
      </w:pPr>
      <w:r>
        <w:rPr>
          <w:lang w:val="en-US"/>
        </w:rPr>
        <w:t>The procedure shown in figure 6.33.1.2-1 describes how the MC service client informs the MC service server its ability to receive MC data via MBS session in the form of the MBS listening status report. The latter then facilitates the reception of MC data over the MBS session, based on the session mode.</w:t>
      </w:r>
    </w:p>
    <w:p w14:paraId="74E6C178" w14:textId="77777777" w:rsidR="003B5679" w:rsidRDefault="003B5679" w:rsidP="003B5679">
      <w:pPr>
        <w:rPr>
          <w:lang w:val="en-US"/>
        </w:rPr>
      </w:pPr>
      <w:r>
        <w:rPr>
          <w:lang w:val="en-US"/>
        </w:rPr>
        <w:t>Pre-conditions:</w:t>
      </w:r>
    </w:p>
    <w:p w14:paraId="5398FEDF" w14:textId="77777777" w:rsidR="003B5679" w:rsidRPr="00ED7869" w:rsidRDefault="003B5679" w:rsidP="003B5679">
      <w:pPr>
        <w:pStyle w:val="B10"/>
      </w:pPr>
      <w:r w:rsidRPr="00ED7869">
        <w:t>-</w:t>
      </w:r>
      <w:r w:rsidRPr="00ED7869">
        <w:tab/>
        <w:t>MC service clients are attached to the 5GS, registered and affiliated to the same MC service group X.</w:t>
      </w:r>
    </w:p>
    <w:p w14:paraId="2F76889B" w14:textId="77777777" w:rsidR="003B5679" w:rsidRDefault="003B5679" w:rsidP="003B5679">
      <w:pPr>
        <w:pStyle w:val="B10"/>
        <w:rPr>
          <w:lang w:eastAsia="zh-CN"/>
        </w:rPr>
      </w:pPr>
      <w:r w:rsidRPr="00ED7869">
        <w:rPr>
          <w:lang w:eastAsia="zh-CN"/>
        </w:rPr>
        <w:t>-</w:t>
      </w:r>
      <w:r w:rsidRPr="00ED7869">
        <w:rPr>
          <w:lang w:eastAsia="zh-CN"/>
        </w:rPr>
        <w:tab/>
        <w:t>The MC service server has decided to use an MBS session for MC service group communications associated to MC service group X.</w:t>
      </w:r>
    </w:p>
    <w:p w14:paraId="716362BF" w14:textId="77777777" w:rsidR="003B5679" w:rsidRDefault="003B5679" w:rsidP="003B5679">
      <w:pPr>
        <w:pStyle w:val="B10"/>
        <w:rPr>
          <w:lang w:eastAsia="zh-CN"/>
        </w:rPr>
      </w:pPr>
      <w:r w:rsidRPr="00ED7869">
        <w:rPr>
          <w:lang w:eastAsia="zh-CN"/>
        </w:rPr>
        <w:lastRenderedPageBreak/>
        <w:t>-</w:t>
      </w:r>
      <w:r w:rsidRPr="00ED7869">
        <w:rPr>
          <w:lang w:eastAsia="zh-CN"/>
        </w:rPr>
        <w:tab/>
      </w:r>
      <w:r w:rsidRPr="00C1395A">
        <w:rPr>
          <w:lang w:eastAsia="zh-CN"/>
        </w:rPr>
        <w:t>The MBS session is configured with certain QoS service requirements, announced and established.</w:t>
      </w:r>
    </w:p>
    <w:p w14:paraId="0CD01B52" w14:textId="77777777" w:rsidR="003B5679" w:rsidRPr="003F5354" w:rsidRDefault="003B5679" w:rsidP="003B5679">
      <w:pPr>
        <w:pStyle w:val="B10"/>
      </w:pPr>
      <w:r w:rsidRPr="00ED7869">
        <w:t>-</w:t>
      </w:r>
      <w:r w:rsidRPr="00ED7869">
        <w:tab/>
      </w:r>
      <w:r>
        <w:t>The MC service client has already received the MBS service announcement along with the necessary information to receive the MC data over the MBS session once possible.</w:t>
      </w:r>
    </w:p>
    <w:p w14:paraId="26B4DBDA" w14:textId="77777777" w:rsidR="003B5679" w:rsidRDefault="003B5679" w:rsidP="003B5679">
      <w:pPr>
        <w:pStyle w:val="TH"/>
      </w:pPr>
      <w:r>
        <w:object w:dxaOrig="7008" w:dyaOrig="6036" w14:anchorId="0E70147D">
          <v:shape id="_x0000_i1113" type="#_x0000_t75" style="width:350.45pt;height:301.3pt" o:ole="">
            <v:imagedata r:id="rId187" o:title=""/>
          </v:shape>
          <o:OLEObject Type="Embed" ProgID="Visio.Drawing.15" ShapeID="_x0000_i1113" DrawAspect="Content" ObjectID="_1716576048" r:id="rId188"/>
        </w:object>
      </w:r>
    </w:p>
    <w:p w14:paraId="0363037B" w14:textId="77777777" w:rsidR="003B5679" w:rsidRPr="00ED7869" w:rsidRDefault="003B5679" w:rsidP="003B5679">
      <w:pPr>
        <w:pStyle w:val="TF"/>
      </w:pPr>
      <w:r w:rsidRPr="00ED7869">
        <w:t>Figure 6.</w:t>
      </w:r>
      <w:r>
        <w:t>33</w:t>
      </w:r>
      <w:r w:rsidRPr="00ED7869">
        <w:t>.1.</w:t>
      </w:r>
      <w:r>
        <w:t>2</w:t>
      </w:r>
      <w:r w:rsidRPr="00ED7869">
        <w:t>-</w:t>
      </w:r>
      <w:r>
        <w:t>1</w:t>
      </w:r>
      <w:r w:rsidRPr="00ED7869">
        <w:t>: Service continuity from</w:t>
      </w:r>
      <w:r>
        <w:t xml:space="preserve"> unicast PDU session to</w:t>
      </w:r>
      <w:r w:rsidRPr="00ED7869">
        <w:t xml:space="preserve"> broadcast </w:t>
      </w:r>
      <w:r>
        <w:t>and multicast MBS sessions</w:t>
      </w:r>
    </w:p>
    <w:p w14:paraId="08892B87" w14:textId="77777777" w:rsidR="003B5679" w:rsidRDefault="003B5679" w:rsidP="003B5679">
      <w:pPr>
        <w:pStyle w:val="B10"/>
      </w:pPr>
      <w:r>
        <w:t>1.</w:t>
      </w:r>
      <w:r>
        <w:tab/>
        <w:t>A</w:t>
      </w:r>
      <w:r w:rsidRPr="00ED7869">
        <w:t xml:space="preserve"> group communication </w:t>
      </w:r>
      <w:r>
        <w:t xml:space="preserve">takes place and the MC data along with any necessary application layer signalling is transmitted to the MC service client a unicast PDU session. </w:t>
      </w:r>
    </w:p>
    <w:p w14:paraId="1157831B" w14:textId="77777777" w:rsidR="003B5679" w:rsidRDefault="003B5679" w:rsidP="003B5679">
      <w:pPr>
        <w:pStyle w:val="B10"/>
      </w:pPr>
      <w:r>
        <w:t>2.</w:t>
      </w:r>
      <w:r>
        <w:tab/>
        <w:t xml:space="preserve">The MC service client detects its ability to receive MC data over the announced MBS session reception, </w:t>
      </w:r>
      <w:r w:rsidRPr="00927F25">
        <w:t xml:space="preserve">this could be due to moving </w:t>
      </w:r>
      <w:r>
        <w:t>inside</w:t>
      </w:r>
      <w:r w:rsidRPr="00927F25">
        <w:t xml:space="preserve"> of</w:t>
      </w:r>
      <w:r>
        <w:t xml:space="preserve"> the</w:t>
      </w:r>
      <w:r w:rsidRPr="00927F25">
        <w:t xml:space="preserve"> service area.</w:t>
      </w:r>
      <w:r>
        <w:t xml:space="preserve"> </w:t>
      </w:r>
    </w:p>
    <w:p w14:paraId="654D6AF6" w14:textId="77777777" w:rsidR="003B5679" w:rsidRDefault="003B5679" w:rsidP="003B5679">
      <w:pPr>
        <w:pStyle w:val="B10"/>
      </w:pPr>
      <w:r>
        <w:t>3.</w:t>
      </w:r>
      <w:r>
        <w:tab/>
        <w:t>As a result, the MC service client sends an MBS listening status report to the MC service server indicating its MC service ID, MBS session ID(s) and the corresponding reception quality received by the MC client. However, it is implementation specific how the reception quality level can be determined per MBS session, per stream, or per QoS flow stream.</w:t>
      </w:r>
    </w:p>
    <w:p w14:paraId="660D5C7F" w14:textId="77777777" w:rsidR="003B5679" w:rsidRDefault="003B5679" w:rsidP="003B5679">
      <w:pPr>
        <w:pStyle w:val="B10"/>
      </w:pPr>
      <w:r>
        <w:t>4.</w:t>
      </w:r>
      <w:r>
        <w:tab/>
        <w:t xml:space="preserve">Based on the MBS session mode, the MC service client takes the following actions. </w:t>
      </w:r>
    </w:p>
    <w:p w14:paraId="29A25B04" w14:textId="77777777" w:rsidR="003B5679" w:rsidRDefault="003B5679" w:rsidP="003B5679">
      <w:pPr>
        <w:pStyle w:val="B10"/>
      </w:pPr>
      <w:r>
        <w:t>4a.</w:t>
      </w:r>
      <w:r>
        <w:tab/>
        <w:t xml:space="preserve">In case of multicast MBS session, the MC service client performs a UE session join towards the 5GC and sends a UE session join acknowledgement to the MC service server. </w:t>
      </w:r>
    </w:p>
    <w:p w14:paraId="548A6AFD" w14:textId="77777777" w:rsidR="003B5679" w:rsidRDefault="003B5679" w:rsidP="003B5679">
      <w:pPr>
        <w:pStyle w:val="B10"/>
      </w:pPr>
      <w:r>
        <w:t>4b.</w:t>
      </w:r>
      <w:r>
        <w:tab/>
        <w:t xml:space="preserve">In case of broadcast MBS sessions, the MC service client starts to monitor the broadcast MBS session. </w:t>
      </w:r>
    </w:p>
    <w:p w14:paraId="5D375123" w14:textId="77777777" w:rsidR="003B5679" w:rsidRDefault="003B5679" w:rsidP="003B5679">
      <w:pPr>
        <w:pStyle w:val="B10"/>
      </w:pPr>
      <w:r>
        <w:t>5.</w:t>
      </w:r>
      <w:r>
        <w:tab/>
        <w:t xml:space="preserve">The MC service server sends a MapGroupToSessionStream to the MC service client. </w:t>
      </w:r>
    </w:p>
    <w:p w14:paraId="2E3094C4" w14:textId="77777777" w:rsidR="003B5679" w:rsidRDefault="003B5679" w:rsidP="003B5679">
      <w:pPr>
        <w:pStyle w:val="B10"/>
      </w:pPr>
      <w:r>
        <w:t>6.</w:t>
      </w:r>
      <w:r>
        <w:tab/>
        <w:t xml:space="preserve">The MC service server sends the MC data and any necessary application layer signalling over the MBS session. </w:t>
      </w:r>
    </w:p>
    <w:p w14:paraId="18C7F002" w14:textId="77777777" w:rsidR="003B5679" w:rsidRPr="00ED7869" w:rsidRDefault="003B5679" w:rsidP="003B5679">
      <w:pPr>
        <w:pStyle w:val="NO"/>
      </w:pPr>
    </w:p>
    <w:p w14:paraId="494F372C" w14:textId="77777777" w:rsidR="003B5679" w:rsidRPr="00466366" w:rsidRDefault="003B5679" w:rsidP="003B5679">
      <w:pPr>
        <w:pStyle w:val="Heading3"/>
      </w:pPr>
      <w:bookmarkStart w:id="751" w:name="_Toc101262611"/>
      <w:r>
        <w:lastRenderedPageBreak/>
        <w:t>6.33.2</w:t>
      </w:r>
      <w:r>
        <w:tab/>
      </w:r>
      <w:r w:rsidRPr="00466366">
        <w:t>Impacts on existing nodes and functionality</w:t>
      </w:r>
      <w:bookmarkEnd w:id="751"/>
      <w:r w:rsidRPr="00466366">
        <w:t xml:space="preserve"> </w:t>
      </w:r>
    </w:p>
    <w:p w14:paraId="7F046088" w14:textId="77777777" w:rsidR="003B5679" w:rsidRPr="00466366" w:rsidRDefault="003B5679" w:rsidP="003B5679">
      <w:r>
        <w:t xml:space="preserve">MC service server and MC service clients are required to support the different 5G MBS service functionalities in order to enable the support of MC service group communication, including MC service continuity between broadcast and multicast sessions and unicast sessions upon needed. </w:t>
      </w:r>
    </w:p>
    <w:p w14:paraId="65F84188" w14:textId="77777777" w:rsidR="003B5679" w:rsidRPr="00466366" w:rsidRDefault="003B5679" w:rsidP="003B5679">
      <w:pPr>
        <w:pStyle w:val="Heading3"/>
      </w:pPr>
      <w:bookmarkStart w:id="752" w:name="_Toc101262612"/>
      <w:r>
        <w:t>6.33.3</w:t>
      </w:r>
      <w:r>
        <w:tab/>
      </w:r>
      <w:r w:rsidRPr="00466366">
        <w:t>Solution evaluation</w:t>
      </w:r>
      <w:bookmarkEnd w:id="752"/>
    </w:p>
    <w:p w14:paraId="7FF6EF9F" w14:textId="77777777" w:rsidR="003B5679" w:rsidRPr="001C333C" w:rsidRDefault="003B5679" w:rsidP="003B5679">
      <w:pPr>
        <w:rPr>
          <w:lang w:val="en-US"/>
        </w:rPr>
      </w:pPr>
      <w:r>
        <w:rPr>
          <w:lang w:val="en-US"/>
        </w:rPr>
        <w:t xml:space="preserve">The proposed solution assures service continuity of MC group communications. The solutions emphasize on the importance of MBS listening status report for this matter, and for both MBS session modes. </w:t>
      </w:r>
    </w:p>
    <w:p w14:paraId="3F539236" w14:textId="77777777" w:rsidR="003B5679" w:rsidRPr="006577ED" w:rsidRDefault="003B5679" w:rsidP="003B5679">
      <w:pPr>
        <w:pStyle w:val="Heading2"/>
        <w:rPr>
          <w:rFonts w:ascii="Calibri" w:eastAsia="SimSun" w:hAnsi="Calibri"/>
          <w:sz w:val="22"/>
          <w:szCs w:val="22"/>
          <w:lang w:eastAsia="en-GB"/>
        </w:rPr>
      </w:pPr>
      <w:bookmarkStart w:id="753" w:name="_Toc101262613"/>
      <w:r w:rsidRPr="006577ED">
        <w:rPr>
          <w:rFonts w:eastAsia="SimSun"/>
        </w:rPr>
        <w:t>6.34</w:t>
      </w:r>
      <w:r w:rsidRPr="006577ED">
        <w:rPr>
          <w:rFonts w:ascii="Calibri" w:eastAsia="SimSun" w:hAnsi="Calibri"/>
          <w:sz w:val="22"/>
          <w:szCs w:val="22"/>
          <w:lang w:eastAsia="en-GB"/>
        </w:rPr>
        <w:tab/>
      </w:r>
      <w:r w:rsidRPr="006577ED">
        <w:rPr>
          <w:rFonts w:eastAsia="SimSun"/>
        </w:rPr>
        <w:t xml:space="preserve">Solution 34: </w:t>
      </w:r>
      <w:r>
        <w:rPr>
          <w:rFonts w:eastAsia="SimSun"/>
        </w:rPr>
        <w:t>Providing stored files in the MCData content server for distribution over 5G MBS</w:t>
      </w:r>
      <w:bookmarkEnd w:id="753"/>
    </w:p>
    <w:p w14:paraId="041CE761" w14:textId="77777777" w:rsidR="003B5679" w:rsidRPr="006577ED" w:rsidRDefault="003B5679" w:rsidP="003B5679">
      <w:pPr>
        <w:pStyle w:val="Heading3"/>
        <w:rPr>
          <w:rFonts w:eastAsia="SimSun"/>
        </w:rPr>
      </w:pPr>
      <w:bookmarkStart w:id="754" w:name="_Toc101262614"/>
      <w:r w:rsidRPr="006577ED">
        <w:rPr>
          <w:rFonts w:eastAsia="SimSun"/>
        </w:rPr>
        <w:t>6.34.1</w:t>
      </w:r>
      <w:r w:rsidRPr="006577ED">
        <w:rPr>
          <w:rFonts w:ascii="Calibri" w:eastAsia="SimSun" w:hAnsi="Calibri"/>
          <w:sz w:val="22"/>
          <w:szCs w:val="22"/>
          <w:lang w:eastAsia="en-GB"/>
        </w:rPr>
        <w:tab/>
      </w:r>
      <w:r w:rsidRPr="006577ED">
        <w:rPr>
          <w:rFonts w:eastAsia="SimSun"/>
        </w:rPr>
        <w:t>Description</w:t>
      </w:r>
      <w:bookmarkEnd w:id="754"/>
    </w:p>
    <w:p w14:paraId="63E52BD5" w14:textId="77777777" w:rsidR="003B5679" w:rsidRPr="006577ED" w:rsidRDefault="003B5679" w:rsidP="003B5679">
      <w:pPr>
        <w:rPr>
          <w:rFonts w:eastAsia="SimSun"/>
          <w:noProof/>
        </w:rPr>
      </w:pPr>
      <w:r w:rsidRPr="006577ED">
        <w:rPr>
          <w:noProof/>
        </w:rPr>
        <w:t>The file delivery capability are provided as one capabilities of MBSF /MBSTF.</w:t>
      </w:r>
    </w:p>
    <w:p w14:paraId="69CF820A" w14:textId="77777777" w:rsidR="003B5679" w:rsidRDefault="003B5679" w:rsidP="003B5679">
      <w:r>
        <w:t xml:space="preserve">The procedures and information flows for file distribution of MC Data group are defined in 3GPP TS 23.282 [5]. </w:t>
      </w:r>
    </w:p>
    <w:p w14:paraId="58BC968B" w14:textId="77777777" w:rsidR="003B5679" w:rsidRDefault="003B5679" w:rsidP="003B5679">
      <w:pPr>
        <w:rPr>
          <w:lang w:eastAsia="zh-CN"/>
        </w:rPr>
      </w:pPr>
      <w:r>
        <w:t xml:space="preserve">When using 5G MBS, </w:t>
      </w:r>
      <w:r>
        <w:rPr>
          <w:lang w:eastAsia="zh-CN"/>
        </w:rPr>
        <w:t>MCData server can determine to use either pre-created MBS session or dynamic MBS session as defined in clause 7.3.3.1 for the transmission file to MC Data group. When MBSF/MBSTF are deployed in 5GS, MCData server could also determine to use File distribution capabilities provided by MBSF/MBSTF for file distribution.</w:t>
      </w:r>
    </w:p>
    <w:p w14:paraId="55E83553" w14:textId="77777777" w:rsidR="003B5679" w:rsidRDefault="003B5679" w:rsidP="003B5679">
      <w:pPr>
        <w:rPr>
          <w:noProof/>
          <w:lang w:eastAsia="zh-CN"/>
        </w:rPr>
      </w:pPr>
      <w:r>
        <w:rPr>
          <w:noProof/>
          <w:lang w:eastAsia="zh-CN"/>
        </w:rPr>
        <w:t>The solutions about usage of  MBS session could be exactly the same as the solutions of other MCX service type (could use the same conclusion in clause 8.2.3).</w:t>
      </w:r>
    </w:p>
    <w:p w14:paraId="4852A165" w14:textId="77777777" w:rsidR="003B5679" w:rsidRDefault="003B5679" w:rsidP="003B5679">
      <w:pPr>
        <w:rPr>
          <w:noProof/>
          <w:lang w:eastAsia="zh-CN"/>
        </w:rPr>
      </w:pPr>
      <w:r>
        <w:rPr>
          <w:noProof/>
          <w:lang w:eastAsia="zh-CN"/>
        </w:rPr>
        <w:t>The solutions about usage of file distribution capability of MBSF/MBTSF is described in this solution.</w:t>
      </w:r>
    </w:p>
    <w:p w14:paraId="25067D47" w14:textId="77777777" w:rsidR="003B5679" w:rsidRDefault="003B5679" w:rsidP="003B5679">
      <w:pPr>
        <w:pStyle w:val="Heading4"/>
        <w:rPr>
          <w:rFonts w:eastAsia="SimSun"/>
        </w:rPr>
      </w:pPr>
      <w:bookmarkStart w:id="755" w:name="_Toc101262615"/>
      <w:r w:rsidRPr="006577ED">
        <w:rPr>
          <w:rFonts w:eastAsia="SimSun"/>
        </w:rPr>
        <w:t>6.34.1.1</w:t>
      </w:r>
      <w:r w:rsidRPr="006577ED">
        <w:rPr>
          <w:rFonts w:eastAsia="SimSun"/>
        </w:rPr>
        <w:tab/>
      </w:r>
      <w:r>
        <w:rPr>
          <w:rFonts w:eastAsia="SimSun"/>
        </w:rPr>
        <w:t>Use of pre-created MBS user services</w:t>
      </w:r>
      <w:bookmarkEnd w:id="755"/>
    </w:p>
    <w:p w14:paraId="0500E19E" w14:textId="77777777" w:rsidR="003B5679" w:rsidRDefault="003B5679" w:rsidP="003B5679">
      <w:pPr>
        <w:pStyle w:val="Heading5"/>
        <w:rPr>
          <w:rFonts w:eastAsia="SimSun"/>
        </w:rPr>
      </w:pPr>
      <w:bookmarkStart w:id="756" w:name="_Toc91860574"/>
      <w:bookmarkStart w:id="757" w:name="_Toc101262616"/>
      <w:r>
        <w:rPr>
          <w:rFonts w:eastAsia="SimSun"/>
        </w:rPr>
        <w:t>6.34.1.1.1</w:t>
      </w:r>
      <w:r>
        <w:rPr>
          <w:rFonts w:eastAsia="SimSun"/>
        </w:rPr>
        <w:tab/>
        <w:t>General</w:t>
      </w:r>
      <w:bookmarkEnd w:id="756"/>
      <w:bookmarkEnd w:id="757"/>
    </w:p>
    <w:p w14:paraId="0DDC0F31" w14:textId="77777777" w:rsidR="003B5679" w:rsidRDefault="003B5679" w:rsidP="003B5679">
      <w:pPr>
        <w:rPr>
          <w:rFonts w:eastAsia="SimSun"/>
          <w:lang w:eastAsia="zh-CN"/>
        </w:rPr>
      </w:pPr>
      <w:r>
        <w:t xml:space="preserve">In this scenario, the MCData server pre-creates MBS user service(s) in certain pre-configured areas before the initiation of a group file distribution. When a user originates a request for a file distribution in one of these areas, the MCData server can use the pre-created MBS user service(s) for the DL </w:t>
      </w:r>
      <w:r>
        <w:rPr>
          <w:lang w:eastAsia="zh-CN"/>
        </w:rPr>
        <w:t>media transmission.</w:t>
      </w:r>
    </w:p>
    <w:p w14:paraId="4E3F8565" w14:textId="77777777" w:rsidR="003B5679" w:rsidRDefault="003B5679" w:rsidP="003B5679">
      <w:pPr>
        <w:rPr>
          <w:lang w:eastAsia="zh-CN"/>
        </w:rPr>
      </w:pPr>
      <w:r>
        <w:rPr>
          <w:lang w:eastAsia="zh-CN"/>
        </w:rPr>
        <w:t>The MBS user service can be announced prior to the file distribution or within the signalling message for the file distribution.</w:t>
      </w:r>
    </w:p>
    <w:p w14:paraId="75ED4F2D" w14:textId="77777777" w:rsidR="003B5679" w:rsidRDefault="003B5679" w:rsidP="003B5679">
      <w:r>
        <w:rPr>
          <w:lang w:eastAsia="zh-CN"/>
        </w:rPr>
        <w:t xml:space="preserve">The MBS user service does not transmit </w:t>
      </w:r>
      <w:r>
        <w:t>application level control signalling.</w:t>
      </w:r>
    </w:p>
    <w:p w14:paraId="2C03693C" w14:textId="77777777" w:rsidR="003B5679" w:rsidRDefault="003B5679" w:rsidP="003B5679">
      <w:pPr>
        <w:pStyle w:val="Heading5"/>
        <w:rPr>
          <w:rFonts w:eastAsia="SimSun"/>
          <w:lang w:eastAsia="zh-CN"/>
        </w:rPr>
      </w:pPr>
      <w:bookmarkStart w:id="758" w:name="_Toc91860575"/>
      <w:bookmarkStart w:id="759" w:name="_Toc101262617"/>
      <w:r>
        <w:rPr>
          <w:rFonts w:eastAsia="SimSun"/>
        </w:rPr>
        <w:t>6.34.1.1.2</w:t>
      </w:r>
      <w:r>
        <w:rPr>
          <w:rFonts w:eastAsia="SimSun"/>
        </w:rPr>
        <w:tab/>
      </w:r>
      <w:r>
        <w:rPr>
          <w:rFonts w:eastAsia="SimSun"/>
          <w:lang w:eastAsia="zh-CN"/>
        </w:rPr>
        <w:t>Procedure</w:t>
      </w:r>
      <w:bookmarkEnd w:id="758"/>
      <w:bookmarkEnd w:id="759"/>
    </w:p>
    <w:p w14:paraId="19E8EE41" w14:textId="77777777" w:rsidR="003B5679" w:rsidRPr="00163089" w:rsidRDefault="003B5679" w:rsidP="003B5679">
      <w:pPr>
        <w:rPr>
          <w:rFonts w:eastAsia="SimSun"/>
          <w:lang w:eastAsia="zh-CN"/>
        </w:rPr>
      </w:pPr>
      <w:r>
        <w:t xml:space="preserve">The procedure </w:t>
      </w:r>
      <w:r>
        <w:rPr>
          <w:lang w:eastAsia="zh-CN"/>
        </w:rPr>
        <w:t>figure </w:t>
      </w:r>
      <w:r>
        <w:t>6.34.1.1.2</w:t>
      </w:r>
      <w:r>
        <w:rPr>
          <w:lang w:eastAsia="zh-CN"/>
        </w:rPr>
        <w:t xml:space="preserve">-1 </w:t>
      </w:r>
      <w:r>
        <w:t>shows only</w:t>
      </w:r>
      <w:r>
        <w:rPr>
          <w:lang w:eastAsia="zh-CN"/>
        </w:rPr>
        <w:t xml:space="preserve"> one of the</w:t>
      </w:r>
      <w:r>
        <w:t xml:space="preserve"> receiving MCData clients using an MBS user service.</w:t>
      </w:r>
    </w:p>
    <w:p w14:paraId="1808E3B8" w14:textId="77777777" w:rsidR="003B5679" w:rsidRPr="00163089" w:rsidRDefault="003B5679" w:rsidP="003B5679">
      <w:r>
        <w:t>Pre-condition</w:t>
      </w:r>
      <w:r>
        <w:rPr>
          <w:lang w:eastAsia="zh-CN"/>
        </w:rPr>
        <w:t>s</w:t>
      </w:r>
      <w:r>
        <w:t>:</w:t>
      </w:r>
    </w:p>
    <w:p w14:paraId="2814D4D9" w14:textId="77777777" w:rsidR="003B5679" w:rsidRPr="00163089" w:rsidRDefault="003B5679" w:rsidP="003B5679">
      <w:pPr>
        <w:pStyle w:val="B10"/>
        <w:rPr>
          <w:lang w:eastAsia="zh-CN"/>
        </w:rPr>
      </w:pPr>
      <w:r>
        <w:t>-</w:t>
      </w:r>
      <w:r>
        <w:tab/>
      </w:r>
      <w:r>
        <w:rPr>
          <w:lang w:eastAsia="zh-CN"/>
        </w:rPr>
        <w:t>T</w:t>
      </w:r>
      <w:r>
        <w:t>he participating users are already affiliated.</w:t>
      </w:r>
    </w:p>
    <w:p w14:paraId="42365BDA" w14:textId="77777777" w:rsidR="003B5679" w:rsidRDefault="003B5679" w:rsidP="003B5679">
      <w:pPr>
        <w:pStyle w:val="TH"/>
        <w:rPr>
          <w:rFonts w:eastAsia="SimSun"/>
          <w:lang w:eastAsia="zh-CN"/>
        </w:rPr>
      </w:pPr>
      <w:r w:rsidRPr="00163089">
        <w:rPr>
          <w:rFonts w:eastAsia="SimSun"/>
          <w:lang w:eastAsia="zh-CN"/>
        </w:rPr>
        <w:object w:dxaOrig="7770" w:dyaOrig="6975" w14:anchorId="7CCEB4AE">
          <v:shape id="_x0000_i1114" type="#_x0000_t75" style="width:387.9pt;height:347.95pt" o:ole="">
            <v:imagedata r:id="rId189" o:title=""/>
          </v:shape>
          <o:OLEObject Type="Embed" ProgID="Visio.Drawing.11" ShapeID="_x0000_i1114" DrawAspect="Content" ObjectID="_1716576049" r:id="rId190"/>
        </w:object>
      </w:r>
    </w:p>
    <w:p w14:paraId="3A6E9DED" w14:textId="77777777" w:rsidR="003B5679" w:rsidRDefault="003B5679" w:rsidP="003B5679">
      <w:pPr>
        <w:pStyle w:val="TF"/>
        <w:rPr>
          <w:lang w:eastAsia="zh-CN"/>
        </w:rPr>
      </w:pPr>
      <w:r>
        <w:t>Figure 6.34.1.1.2</w:t>
      </w:r>
      <w:r>
        <w:rPr>
          <w:lang w:eastAsia="zh-CN"/>
        </w:rPr>
        <w:t>-1</w:t>
      </w:r>
      <w:r>
        <w:t xml:space="preserve">: Use of </w:t>
      </w:r>
      <w:r>
        <w:rPr>
          <w:lang w:eastAsia="zh-CN"/>
        </w:rPr>
        <w:t>p</w:t>
      </w:r>
      <w:r>
        <w:t xml:space="preserve">re-created MBS </w:t>
      </w:r>
      <w:r>
        <w:rPr>
          <w:lang w:eastAsia="zh-CN"/>
        </w:rPr>
        <w:t>user service</w:t>
      </w:r>
    </w:p>
    <w:p w14:paraId="40AD5DDF" w14:textId="77777777" w:rsidR="003B5679" w:rsidRDefault="003B5679" w:rsidP="003B5679">
      <w:pPr>
        <w:pStyle w:val="B10"/>
        <w:rPr>
          <w:lang w:eastAsia="zh-CN"/>
        </w:rPr>
      </w:pPr>
      <w:r>
        <w:rPr>
          <w:lang w:eastAsia="zh-CN"/>
        </w:rPr>
        <w:t>1.</w:t>
      </w:r>
      <w:r>
        <w:rPr>
          <w:lang w:eastAsia="zh-CN"/>
        </w:rPr>
        <w:tab/>
        <w:t>The MCData server determines to create a MBS user service with a given</w:t>
      </w:r>
      <w:r>
        <w:t xml:space="preserve"> an MBS user service ID for the group </w:t>
      </w:r>
      <w:r w:rsidRPr="00163089">
        <w:t>communication</w:t>
      </w:r>
      <w:r>
        <w:t xml:space="preserve"> session.</w:t>
      </w:r>
    </w:p>
    <w:p w14:paraId="55F70682" w14:textId="77777777" w:rsidR="003B5679" w:rsidRDefault="003B5679" w:rsidP="003B5679">
      <w:pPr>
        <w:pStyle w:val="B10"/>
      </w:pPr>
      <w:r>
        <w:rPr>
          <w:lang w:eastAsia="zh-CN"/>
        </w:rPr>
        <w:t>2.</w:t>
      </w:r>
      <w:r>
        <w:rPr>
          <w:lang w:eastAsia="zh-CN"/>
        </w:rPr>
        <w:tab/>
        <w:t>The MCData server determines to use MBS user service provided by MBSF/MBSTF for File distribution .It invokes the API over Nmb10/Nmb5 interface for the related MBS user service</w:t>
      </w:r>
      <w:r>
        <w:t xml:space="preserve">. </w:t>
      </w:r>
    </w:p>
    <w:p w14:paraId="00C1828C" w14:textId="77777777" w:rsidR="003B5679" w:rsidRDefault="003B5679" w:rsidP="003B5679">
      <w:pPr>
        <w:pStyle w:val="NO"/>
      </w:pPr>
      <w:r>
        <w:t>NOTE 1:</w:t>
      </w:r>
      <w:r>
        <w:tab/>
        <w:t xml:space="preserve">The procedure to determine the </w:t>
      </w:r>
      <w:r>
        <w:rPr>
          <w:rFonts w:eastAsia="Malgun Gothic"/>
        </w:rPr>
        <w:t>use</w:t>
      </w:r>
      <w:r>
        <w:t xml:space="preserve"> of MBS </w:t>
      </w:r>
      <w:r>
        <w:rPr>
          <w:rFonts w:eastAsia="Malgun Gothic"/>
        </w:rPr>
        <w:t>user services</w:t>
      </w:r>
      <w:r>
        <w:t xml:space="preserve"> is implementation specific. </w:t>
      </w:r>
    </w:p>
    <w:p w14:paraId="1AB9D5C1" w14:textId="77777777" w:rsidR="003B5679" w:rsidRPr="00163089" w:rsidRDefault="003B5679" w:rsidP="003B5679">
      <w:pPr>
        <w:pStyle w:val="EditorsNote"/>
      </w:pPr>
      <w:r w:rsidRPr="00163089">
        <w:t>Editor's note:</w:t>
      </w:r>
      <w:r>
        <w:tab/>
      </w:r>
      <w:r w:rsidRPr="00163089">
        <w:t xml:space="preserve">The APIs for MBS user services is FFS and up to SA4 definition in TS 26.502. </w:t>
      </w:r>
    </w:p>
    <w:p w14:paraId="664A1CFC" w14:textId="77777777" w:rsidR="003B5679" w:rsidRDefault="003B5679" w:rsidP="003B5679">
      <w:pPr>
        <w:pStyle w:val="B10"/>
      </w:pPr>
      <w:r>
        <w:rPr>
          <w:lang w:eastAsia="zh-CN"/>
        </w:rPr>
        <w:t>3.</w:t>
      </w:r>
      <w:r>
        <w:rPr>
          <w:lang w:eastAsia="zh-CN"/>
        </w:rPr>
        <w:tab/>
      </w:r>
      <w:r>
        <w:t xml:space="preserve">The </w:t>
      </w:r>
      <w:r>
        <w:rPr>
          <w:lang w:eastAsia="zh-CN"/>
        </w:rPr>
        <w:t>MCData server</w:t>
      </w:r>
      <w:r>
        <w:t xml:space="preserve"> passes using control plane signalling (Application Service Announcement) the MBS user service information for the service description associated with the pre-created MBS user service to the</w:t>
      </w:r>
      <w:r>
        <w:rPr>
          <w:lang w:eastAsia="zh-CN"/>
        </w:rPr>
        <w:t xml:space="preserve"> MCData </w:t>
      </w:r>
      <w:r>
        <w:t xml:space="preserve">client. The </w:t>
      </w:r>
      <w:r>
        <w:rPr>
          <w:lang w:eastAsia="zh-CN"/>
        </w:rPr>
        <w:t>MCData client</w:t>
      </w:r>
      <w:r>
        <w:t xml:space="preserve"> obtains the TMGI, identifying the MBS session, included in the MBS user service description.</w:t>
      </w:r>
    </w:p>
    <w:p w14:paraId="4446ED04" w14:textId="77777777" w:rsidR="003B5679" w:rsidRDefault="003B5679" w:rsidP="003B5679">
      <w:pPr>
        <w:pStyle w:val="B10"/>
        <w:rPr>
          <w:lang w:eastAsia="zh-CN"/>
        </w:rPr>
      </w:pPr>
      <w:r>
        <w:rPr>
          <w:lang w:eastAsia="zh-CN"/>
        </w:rPr>
        <w:t>4.</w:t>
      </w:r>
      <w:r>
        <w:rPr>
          <w:lang w:eastAsia="zh-CN"/>
        </w:rPr>
        <w:tab/>
      </w:r>
      <w:r>
        <w:t>Th</w:t>
      </w:r>
      <w:r>
        <w:rPr>
          <w:lang w:eastAsia="zh-CN"/>
        </w:rPr>
        <w:t xml:space="preserve">e MCData </w:t>
      </w:r>
      <w:r>
        <w:t>client stores the information associated with the MBS user service.</w:t>
      </w:r>
      <w:r>
        <w:rPr>
          <w:rFonts w:eastAsia="Malgun Gothic"/>
          <w:lang w:eastAsia="ko-KR"/>
        </w:rPr>
        <w:t xml:space="preserve"> The MCData client uses the TMGI and other MBS user service related information to activate the monitoring of the MBS session. Or if the MBS multicast session is used, MCData client should make a MBS session join to 5GS as defined in 3GPP TS 23.247 [19].</w:t>
      </w:r>
    </w:p>
    <w:p w14:paraId="6FFF7F2D" w14:textId="77777777" w:rsidR="003B5679" w:rsidRDefault="003B5679" w:rsidP="003B5679">
      <w:pPr>
        <w:pStyle w:val="B10"/>
      </w:pPr>
      <w:r>
        <w:t>5.</w:t>
      </w:r>
      <w:r>
        <w:tab/>
        <w:t xml:space="preserve">The MCData client that enters or is in the service area of at least one announced TMGI indicates to the MCData server that the MCData client is able to receive file distributed over MBS, whereby the MCData server may decide to use this MBS user service instead of unicast session for MC communication sessions. </w:t>
      </w:r>
    </w:p>
    <w:p w14:paraId="37BEE18D" w14:textId="77777777" w:rsidR="003B5679" w:rsidRDefault="003B5679" w:rsidP="003B5679">
      <w:pPr>
        <w:pStyle w:val="NO"/>
      </w:pPr>
      <w:r>
        <w:t>NOTE 2:</w:t>
      </w:r>
      <w:r>
        <w:tab/>
        <w:t>Step 3 is optional for the MCData UE on subsequent MBS user service announcements.</w:t>
      </w:r>
    </w:p>
    <w:p w14:paraId="30DFAFF8" w14:textId="77777777" w:rsidR="003B5679" w:rsidRDefault="003B5679" w:rsidP="003B5679">
      <w:pPr>
        <w:pStyle w:val="B10"/>
      </w:pPr>
      <w:r>
        <w:rPr>
          <w:lang w:eastAsia="zh-CN"/>
        </w:rPr>
        <w:t>6.</w:t>
      </w:r>
      <w:r>
        <w:rPr>
          <w:lang w:eastAsia="zh-CN"/>
        </w:rPr>
        <w:tab/>
      </w:r>
      <w:r>
        <w:t>If the MCData server</w:t>
      </w:r>
      <w:r>
        <w:rPr>
          <w:lang w:eastAsia="zh-CN"/>
        </w:rPr>
        <w:t xml:space="preserve"> wants to deliver a file to a group, the MCData server </w:t>
      </w:r>
      <w:r>
        <w:t>updates the MBS session to provide the file list when the pull ingest mode is defined. T</w:t>
      </w:r>
      <w:r>
        <w:rPr>
          <w:lang w:eastAsia="en-GB"/>
        </w:rPr>
        <w:t>he file list includes, among other information, the file URL to be used by the MBSTF to fetch the file and the earliest fetch time</w:t>
      </w:r>
      <w:r>
        <w:t>.</w:t>
      </w:r>
    </w:p>
    <w:p w14:paraId="106E9D74" w14:textId="77777777" w:rsidR="003B5679" w:rsidRDefault="003B5679" w:rsidP="003B5679">
      <w:pPr>
        <w:pStyle w:val="EditorsNote"/>
      </w:pPr>
      <w:r w:rsidRPr="00D03321">
        <w:lastRenderedPageBreak/>
        <w:t>Editor's note:</w:t>
      </w:r>
      <w:r>
        <w:tab/>
      </w:r>
      <w:r w:rsidRPr="00D03321">
        <w:t xml:space="preserve">The procedure and API for MCData service to use for </w:t>
      </w:r>
      <w:r>
        <w:t xml:space="preserve">providing the </w:t>
      </w:r>
      <w:r w:rsidRPr="00D03321">
        <w:t>file list is FFS and up to SA4 definition in TS 26.502.</w:t>
      </w:r>
    </w:p>
    <w:p w14:paraId="7E9B353E" w14:textId="77777777" w:rsidR="003B5679" w:rsidRDefault="003B5679" w:rsidP="003B5679">
      <w:pPr>
        <w:pStyle w:val="B10"/>
      </w:pPr>
      <w:r>
        <w:rPr>
          <w:lang w:eastAsia="zh-CN"/>
        </w:rPr>
        <w:t>7</w:t>
      </w:r>
      <w:r>
        <w:rPr>
          <w:rFonts w:eastAsia="Malgun Gothic"/>
          <w:lang w:eastAsia="ko-KR"/>
        </w:rPr>
        <w:t>.</w:t>
      </w:r>
      <w:r>
        <w:rPr>
          <w:rFonts w:eastAsia="Malgun Gothic"/>
          <w:lang w:eastAsia="ko-KR"/>
        </w:rPr>
        <w:tab/>
        <w:t>The MCData server signals the file transmission over the MBS user service to the</w:t>
      </w:r>
      <w:r>
        <w:t xml:space="preserve"> targeted MCData clients. </w:t>
      </w:r>
    </w:p>
    <w:p w14:paraId="23567E04" w14:textId="77777777" w:rsidR="003B5679" w:rsidRDefault="003B5679" w:rsidP="003B5679">
      <w:pPr>
        <w:pStyle w:val="NO"/>
      </w:pPr>
      <w:bookmarkStart w:id="760" w:name="_Hlk45033086"/>
      <w:r>
        <w:t>NOTE 3:</w:t>
      </w:r>
      <w:r>
        <w:tab/>
        <w:t>After step 8, the file can be provided for distribution over the MBS session. If the pull ingest mode is defined, the MBSTF fetches the file from the indicated file URL. If the push ingest mode is defined, the MCData server can start pushing the file to the corresponding URL.</w:t>
      </w:r>
      <w:bookmarkEnd w:id="760"/>
    </w:p>
    <w:p w14:paraId="482D27E9" w14:textId="77777777" w:rsidR="003B5679" w:rsidRDefault="003B5679" w:rsidP="003B5679">
      <w:pPr>
        <w:pStyle w:val="B10"/>
      </w:pPr>
      <w:r>
        <w:rPr>
          <w:rFonts w:eastAsia="Malgun Gothic"/>
          <w:lang w:eastAsia="ko-KR"/>
        </w:rPr>
        <w:t>8.</w:t>
      </w:r>
      <w:r>
        <w:rPr>
          <w:rFonts w:eastAsia="Malgun Gothic"/>
          <w:lang w:eastAsia="ko-KR"/>
        </w:rPr>
        <w:tab/>
        <w:t>The file, distributed from MBSTF over 5G MBS session is received by the MCData clients</w:t>
      </w:r>
      <w:r>
        <w:t>.</w:t>
      </w:r>
    </w:p>
    <w:p w14:paraId="0760E1ED" w14:textId="77777777" w:rsidR="003B5679" w:rsidRDefault="003B5679" w:rsidP="003B5679">
      <w:pPr>
        <w:pStyle w:val="Heading4"/>
        <w:rPr>
          <w:rFonts w:eastAsia="SimSun"/>
        </w:rPr>
      </w:pPr>
      <w:bookmarkStart w:id="761" w:name="_Toc91860576"/>
      <w:bookmarkStart w:id="762" w:name="_Toc101262618"/>
      <w:bookmarkStart w:id="763" w:name="_Toc525309199"/>
      <w:bookmarkStart w:id="764" w:name="_Toc468110574"/>
      <w:bookmarkStart w:id="765" w:name="_Toc468105479"/>
      <w:r>
        <w:rPr>
          <w:rFonts w:eastAsia="SimSun"/>
        </w:rPr>
        <w:t>6.34.1.2</w:t>
      </w:r>
      <w:r>
        <w:rPr>
          <w:rFonts w:eastAsia="SimSun"/>
          <w:lang w:eastAsia="zh-CN"/>
        </w:rPr>
        <w:tab/>
      </w:r>
      <w:r>
        <w:rPr>
          <w:rFonts w:eastAsia="SimSun"/>
        </w:rPr>
        <w:t xml:space="preserve">Use of </w:t>
      </w:r>
      <w:r>
        <w:rPr>
          <w:rFonts w:eastAsia="SimSun"/>
          <w:lang w:eastAsia="zh-CN"/>
        </w:rPr>
        <w:t>d</w:t>
      </w:r>
      <w:r>
        <w:rPr>
          <w:rFonts w:eastAsia="SimSun"/>
        </w:rPr>
        <w:t>ynamic MBS user service establishment</w:t>
      </w:r>
      <w:bookmarkEnd w:id="761"/>
      <w:bookmarkEnd w:id="762"/>
    </w:p>
    <w:bookmarkEnd w:id="763"/>
    <w:bookmarkEnd w:id="764"/>
    <w:bookmarkEnd w:id="765"/>
    <w:p w14:paraId="2AC7F121" w14:textId="77777777" w:rsidR="003B5679" w:rsidRPr="00D03321" w:rsidRDefault="003B5679" w:rsidP="003B5679">
      <w:pPr>
        <w:pStyle w:val="TH"/>
        <w:rPr>
          <w:rFonts w:eastAsia="SimSun"/>
        </w:rPr>
      </w:pPr>
      <w:r w:rsidRPr="00D03321">
        <w:rPr>
          <w:rFonts w:eastAsia="SimSun"/>
          <w:lang w:eastAsia="zh-CN"/>
        </w:rPr>
        <w:object w:dxaOrig="7770" w:dyaOrig="6390" w14:anchorId="20F67D09">
          <v:shape id="_x0000_i1115" type="#_x0000_t75" style="width:387.9pt;height:319.65pt" o:ole="">
            <v:imagedata r:id="rId191" o:title=""/>
          </v:shape>
          <o:OLEObject Type="Embed" ProgID="Visio.Drawing.11" ShapeID="_x0000_i1115" DrawAspect="Content" ObjectID="_1716576050" r:id="rId192"/>
        </w:object>
      </w:r>
    </w:p>
    <w:p w14:paraId="537A4306" w14:textId="77777777" w:rsidR="003B5679" w:rsidRDefault="003B5679" w:rsidP="003B5679">
      <w:pPr>
        <w:pStyle w:val="TF"/>
      </w:pPr>
      <w:r>
        <w:t>Figure 6.34.1.2-1: Use of dynamic MBS user service establishment</w:t>
      </w:r>
    </w:p>
    <w:p w14:paraId="146A1453" w14:textId="77777777" w:rsidR="003B5679" w:rsidRDefault="003B5679" w:rsidP="003B5679">
      <w:pPr>
        <w:pStyle w:val="B10"/>
      </w:pPr>
      <w:r>
        <w:rPr>
          <w:lang w:eastAsia="zh-CN"/>
        </w:rPr>
        <w:t>1.</w:t>
      </w:r>
      <w:r>
        <w:rPr>
          <w:lang w:eastAsia="zh-CN"/>
        </w:rPr>
        <w:tab/>
        <w:t>The MCData server determines to create a MBS user service with a given</w:t>
      </w:r>
      <w:r>
        <w:t xml:space="preserve"> an MBS user service id for the group communication session.</w:t>
      </w:r>
    </w:p>
    <w:p w14:paraId="449A7125" w14:textId="77777777" w:rsidR="003B5679" w:rsidRDefault="003B5679" w:rsidP="003B5679">
      <w:pPr>
        <w:pStyle w:val="B10"/>
      </w:pPr>
      <w:r>
        <w:rPr>
          <w:lang w:eastAsia="zh-CN"/>
        </w:rPr>
        <w:t>2.</w:t>
      </w:r>
      <w:r>
        <w:rPr>
          <w:lang w:eastAsia="zh-CN"/>
        </w:rPr>
        <w:tab/>
        <w:t>The MCData server determines to use MBS user service provided by MBSF/MBSTF for File distribution .It invokes the API over Nmb10/Nmb5 interface for the related MBS user service</w:t>
      </w:r>
      <w:r>
        <w:t xml:space="preserve">. </w:t>
      </w:r>
    </w:p>
    <w:p w14:paraId="73F36CBC" w14:textId="77777777" w:rsidR="003B5679" w:rsidRDefault="003B5679" w:rsidP="003B5679">
      <w:pPr>
        <w:pStyle w:val="NO"/>
      </w:pPr>
      <w:r>
        <w:t>NOTE 1:</w:t>
      </w:r>
      <w:r>
        <w:tab/>
        <w:t xml:space="preserve">The procedure to determine the </w:t>
      </w:r>
      <w:r>
        <w:rPr>
          <w:rFonts w:eastAsia="Malgun Gothic"/>
        </w:rPr>
        <w:t>use</w:t>
      </w:r>
      <w:r>
        <w:t xml:space="preserve"> of MBS </w:t>
      </w:r>
      <w:r>
        <w:rPr>
          <w:rFonts w:eastAsia="Malgun Gothic"/>
        </w:rPr>
        <w:t>user services</w:t>
      </w:r>
      <w:r>
        <w:t xml:space="preserve"> is implementation specific. </w:t>
      </w:r>
    </w:p>
    <w:p w14:paraId="5C9F4F66" w14:textId="77777777" w:rsidR="003B5679" w:rsidRDefault="003B5679" w:rsidP="003B5679">
      <w:pPr>
        <w:pStyle w:val="B10"/>
      </w:pPr>
      <w:r>
        <w:rPr>
          <w:lang w:eastAsia="en-GB"/>
        </w:rPr>
        <w:tab/>
        <w:t xml:space="preserve">When the pull ingest mode is defined, the MCData server </w:t>
      </w:r>
      <w:r>
        <w:t>provides the file list. T</w:t>
      </w:r>
      <w:r>
        <w:rPr>
          <w:lang w:eastAsia="en-GB"/>
        </w:rPr>
        <w:t>he file list includes, among other information, the file URL to be used by the MBSTF to fetch the file and the earliest fetch time</w:t>
      </w:r>
      <w:r>
        <w:t>.</w:t>
      </w:r>
      <w:r>
        <w:rPr>
          <w:lang w:eastAsia="zh-CN"/>
        </w:rPr>
        <w:t xml:space="preserve"> </w:t>
      </w:r>
      <w:r>
        <w:t>In response, the MCData server gets the TMGI of the MBS session and the metadata of the MBS user service. When the pull ingest mode is defined, the MCData server also obtains the scheduling parameter for the file delivery. When the push ingest mode is used, as part of the response from the MBSTF, the MCData server obtains the URL to be used to push the file.</w:t>
      </w:r>
    </w:p>
    <w:p w14:paraId="66B5D37E" w14:textId="77777777" w:rsidR="003B5679" w:rsidRDefault="003B5679" w:rsidP="003B5679">
      <w:pPr>
        <w:pStyle w:val="EditorsNote"/>
      </w:pPr>
      <w:r>
        <w:t>Editor's note:</w:t>
      </w:r>
      <w:r>
        <w:tab/>
      </w:r>
      <w:r w:rsidRPr="00D03321">
        <w:t>The APIs for MBS user services is FFS and up to SA4 definition in TS 26.502.</w:t>
      </w:r>
    </w:p>
    <w:p w14:paraId="687F8800" w14:textId="77777777" w:rsidR="003B5679" w:rsidRDefault="003B5679" w:rsidP="003B5679">
      <w:pPr>
        <w:pStyle w:val="B10"/>
      </w:pPr>
      <w:r>
        <w:rPr>
          <w:lang w:eastAsia="zh-CN"/>
        </w:rPr>
        <w:lastRenderedPageBreak/>
        <w:t>3.</w:t>
      </w:r>
      <w:r>
        <w:rPr>
          <w:lang w:eastAsia="zh-CN"/>
        </w:rPr>
        <w:tab/>
      </w:r>
      <w:r>
        <w:t xml:space="preserve">The </w:t>
      </w:r>
      <w:r>
        <w:rPr>
          <w:lang w:eastAsia="zh-CN"/>
        </w:rPr>
        <w:t>MCData server</w:t>
      </w:r>
      <w:r>
        <w:t xml:space="preserve"> passes using control plane signalling (Application Service Announcement) the MBS user service information to the</w:t>
      </w:r>
      <w:r>
        <w:rPr>
          <w:lang w:eastAsia="zh-CN"/>
        </w:rPr>
        <w:t xml:space="preserve"> MCData </w:t>
      </w:r>
      <w:r>
        <w:t xml:space="preserve">client. The </w:t>
      </w:r>
      <w:r>
        <w:rPr>
          <w:lang w:eastAsia="zh-CN"/>
        </w:rPr>
        <w:t>MCData client</w:t>
      </w:r>
      <w:r>
        <w:t xml:space="preserve"> obtains the TMGI, identifying the MBS session, from the MBS user service description.</w:t>
      </w:r>
    </w:p>
    <w:p w14:paraId="7F91522B" w14:textId="77777777" w:rsidR="003B5679" w:rsidRDefault="003B5679" w:rsidP="003B5679">
      <w:pPr>
        <w:pStyle w:val="B10"/>
        <w:rPr>
          <w:lang w:eastAsia="zh-CN"/>
        </w:rPr>
      </w:pPr>
      <w:r>
        <w:rPr>
          <w:lang w:eastAsia="zh-CN"/>
        </w:rPr>
        <w:t>4.</w:t>
      </w:r>
      <w:r>
        <w:rPr>
          <w:lang w:eastAsia="zh-CN"/>
        </w:rPr>
        <w:tab/>
      </w:r>
      <w:r>
        <w:t>Th</w:t>
      </w:r>
      <w:r>
        <w:rPr>
          <w:lang w:eastAsia="zh-CN"/>
        </w:rPr>
        <w:t xml:space="preserve">e MCData </w:t>
      </w:r>
      <w:r>
        <w:t>client stores the information associated with the MBS user service.</w:t>
      </w:r>
      <w:r>
        <w:rPr>
          <w:rFonts w:eastAsia="Malgun Gothic"/>
          <w:lang w:eastAsia="ko-KR"/>
        </w:rPr>
        <w:t xml:space="preserve"> The MCData client uses the TMGI and other MBS user service related information to activate the monitoring of the MBS session. If MBS multicast session is used, </w:t>
      </w:r>
      <w:r>
        <w:rPr>
          <w:lang w:eastAsia="zh-CN"/>
        </w:rPr>
        <w:t xml:space="preserve">MCData </w:t>
      </w:r>
      <w:r>
        <w:t xml:space="preserve">client shall make a MBS session join to 5GS as defined in 3GPP TS 23.247 [19]. </w:t>
      </w:r>
    </w:p>
    <w:p w14:paraId="050A4A97" w14:textId="77777777" w:rsidR="003B5679" w:rsidRDefault="003B5679" w:rsidP="003B5679">
      <w:pPr>
        <w:pStyle w:val="B10"/>
      </w:pPr>
      <w:r>
        <w:t>5.</w:t>
      </w:r>
      <w:r>
        <w:tab/>
        <w:t xml:space="preserve">The MCData client that enters or is in the service area of at least one announced TMGI indicates to the MCData server that the MCData client is able to receive file distributed over MBS, whereby the MCData server may decide to use this MBS user service instead of unicast session for MC communication sessions. </w:t>
      </w:r>
    </w:p>
    <w:p w14:paraId="76DC25D8" w14:textId="77777777" w:rsidR="003B5679" w:rsidRDefault="003B5679" w:rsidP="003B5679">
      <w:pPr>
        <w:pStyle w:val="B10"/>
      </w:pPr>
      <w:r>
        <w:rPr>
          <w:lang w:eastAsia="zh-CN"/>
        </w:rPr>
        <w:t>6</w:t>
      </w:r>
      <w:r>
        <w:rPr>
          <w:rFonts w:eastAsia="Malgun Gothic"/>
          <w:lang w:eastAsia="ko-KR"/>
        </w:rPr>
        <w:t>.</w:t>
      </w:r>
      <w:r>
        <w:rPr>
          <w:rFonts w:eastAsia="Malgun Gothic"/>
          <w:lang w:eastAsia="ko-KR"/>
        </w:rPr>
        <w:tab/>
        <w:t>The MCData server signals the file transmission over the MBS user service to the</w:t>
      </w:r>
      <w:r>
        <w:t xml:space="preserve"> targeted MCData clients. </w:t>
      </w:r>
    </w:p>
    <w:p w14:paraId="76A4C900" w14:textId="77777777" w:rsidR="003B5679" w:rsidRDefault="003B5679" w:rsidP="003B5679">
      <w:pPr>
        <w:pStyle w:val="NO"/>
      </w:pPr>
      <w:r>
        <w:t>NOTE 2:</w:t>
      </w:r>
      <w:r>
        <w:tab/>
        <w:t>After step 6, the file can be provided for distribution over the MBS session. If the pull ingest mode is defined, the MBSTF fetches the file from the indicated file URL. If the push ingest mode is defined, the MCData server can start pushing the file to the corresponding URL.</w:t>
      </w:r>
    </w:p>
    <w:p w14:paraId="2ABFF6D1" w14:textId="77777777" w:rsidR="003B5679" w:rsidRDefault="003B5679" w:rsidP="003B5679">
      <w:pPr>
        <w:pStyle w:val="B10"/>
        <w:rPr>
          <w:noProof/>
          <w:lang w:eastAsia="zh-CN"/>
        </w:rPr>
      </w:pPr>
      <w:r>
        <w:rPr>
          <w:rFonts w:eastAsia="Malgun Gothic"/>
          <w:lang w:eastAsia="ko-KR"/>
        </w:rPr>
        <w:t>7.</w:t>
      </w:r>
      <w:r>
        <w:rPr>
          <w:rFonts w:eastAsia="Malgun Gothic"/>
          <w:lang w:eastAsia="ko-KR"/>
        </w:rPr>
        <w:tab/>
        <w:t>The file, distributed from MBSTF over 5G MBS session is received by the MCData clients</w:t>
      </w:r>
      <w:r>
        <w:t>.</w:t>
      </w:r>
    </w:p>
    <w:p w14:paraId="216C8678" w14:textId="77777777" w:rsidR="003B5679" w:rsidRDefault="003B5679" w:rsidP="003B5679">
      <w:pPr>
        <w:rPr>
          <w:noProof/>
          <w:lang w:val="en-US"/>
        </w:rPr>
      </w:pPr>
    </w:p>
    <w:p w14:paraId="5B6F7B90" w14:textId="77777777" w:rsidR="003B5679" w:rsidRDefault="003B5679" w:rsidP="003B5679">
      <w:pPr>
        <w:pStyle w:val="Heading4"/>
        <w:rPr>
          <w:rFonts w:eastAsia="SimSun"/>
        </w:rPr>
      </w:pPr>
      <w:bookmarkStart w:id="766" w:name="_Toc101262619"/>
      <w:r w:rsidRPr="006577ED">
        <w:rPr>
          <w:rFonts w:eastAsia="SimSun"/>
        </w:rPr>
        <w:t>6.34.1.3</w:t>
      </w:r>
      <w:r w:rsidRPr="006577ED">
        <w:rPr>
          <w:rFonts w:eastAsia="SimSun"/>
        </w:rPr>
        <w:tab/>
      </w:r>
      <w:r>
        <w:rPr>
          <w:rFonts w:eastAsia="SimSun"/>
        </w:rPr>
        <w:t>Providing stored files in the MCData content server for distribution over MBS</w:t>
      </w:r>
      <w:bookmarkEnd w:id="766"/>
    </w:p>
    <w:p w14:paraId="5EE43893" w14:textId="77777777" w:rsidR="003B5679" w:rsidRDefault="003B5679" w:rsidP="003B5679">
      <w:pPr>
        <w:pStyle w:val="Heading5"/>
        <w:rPr>
          <w:rFonts w:eastAsia="SimSun"/>
        </w:rPr>
      </w:pPr>
      <w:bookmarkStart w:id="767" w:name="_Toc101262620"/>
      <w:r>
        <w:rPr>
          <w:rFonts w:eastAsia="SimSun"/>
        </w:rPr>
        <w:t>6.34.1.3.1</w:t>
      </w:r>
      <w:r>
        <w:rPr>
          <w:rFonts w:eastAsia="SimSun"/>
        </w:rPr>
        <w:tab/>
        <w:t>General</w:t>
      </w:r>
      <w:bookmarkEnd w:id="767"/>
    </w:p>
    <w:p w14:paraId="745B4381" w14:textId="77777777" w:rsidR="003B5679" w:rsidRDefault="003B5679" w:rsidP="003B5679">
      <w:pPr>
        <w:rPr>
          <w:rFonts w:eastAsia="SimSun"/>
        </w:rPr>
      </w:pPr>
      <w:r>
        <w:t>As described in 3GPP TS 23.282 [5], the MCData content server provides a repository area where authorized MCData users temporarily store files that are intended to be shared with other MCData users. The distribution of such files targeting a group of MCData users can be performed over MBS.</w:t>
      </w:r>
    </w:p>
    <w:p w14:paraId="6C399F7A" w14:textId="77777777" w:rsidR="003B5679" w:rsidRDefault="003B5679" w:rsidP="003B5679">
      <w:r>
        <w:t xml:space="preserve">For the case that the MBSF/MBSTF are deployed, </w:t>
      </w:r>
      <w:r>
        <w:rPr>
          <w:lang w:eastAsia="zh-CN"/>
        </w:rPr>
        <w:t>the</w:t>
      </w:r>
      <w:r>
        <w:t xml:space="preserve"> file can be provided by the MCData server to ingest the file into the MBSTF (e.g. pull or push) for distribution over the MBS sessions.</w:t>
      </w:r>
    </w:p>
    <w:p w14:paraId="79A7EFA5" w14:textId="77777777" w:rsidR="003B5679" w:rsidRDefault="003B5679" w:rsidP="003B5679">
      <w:pPr>
        <w:pStyle w:val="EditorsNote"/>
      </w:pPr>
      <w:r w:rsidRPr="00D03321">
        <w:t>Editor's note:</w:t>
      </w:r>
      <w:r w:rsidRPr="00D03321">
        <w:tab/>
        <w:t xml:space="preserve">It is FFS and up to SA4 definition </w:t>
      </w:r>
      <w:r>
        <w:t xml:space="preserve">on </w:t>
      </w:r>
      <w:r w:rsidRPr="00D03321">
        <w:t>how to provide the APIs for MCData to ingest the file in TS</w:t>
      </w:r>
      <w:r>
        <w:t> </w:t>
      </w:r>
      <w:r w:rsidRPr="00D03321">
        <w:t>26.502.</w:t>
      </w:r>
    </w:p>
    <w:p w14:paraId="3AA19589" w14:textId="77777777" w:rsidR="003B5679" w:rsidRDefault="003B5679" w:rsidP="003B5679">
      <w:pPr>
        <w:pStyle w:val="Heading5"/>
        <w:rPr>
          <w:rFonts w:eastAsia="SimSun"/>
          <w:lang w:eastAsia="zh-CN"/>
        </w:rPr>
      </w:pPr>
      <w:bookmarkStart w:id="768" w:name="_Toc38385405"/>
      <w:bookmarkStart w:id="769" w:name="_Toc91860579"/>
      <w:bookmarkStart w:id="770" w:name="_Toc101262621"/>
      <w:r w:rsidRPr="006577ED">
        <w:rPr>
          <w:rFonts w:eastAsia="SimSun"/>
        </w:rPr>
        <w:t>6.34.1.3.2</w:t>
      </w:r>
      <w:r>
        <w:rPr>
          <w:rFonts w:eastAsia="SimSun"/>
        </w:rPr>
        <w:tab/>
      </w:r>
      <w:bookmarkEnd w:id="768"/>
      <w:r>
        <w:rPr>
          <w:rFonts w:eastAsia="SimSun"/>
        </w:rPr>
        <w:t xml:space="preserve">File fetching by the </w:t>
      </w:r>
      <w:r>
        <w:rPr>
          <w:rFonts w:eastAsia="SimSun"/>
          <w:lang w:eastAsia="zh-CN"/>
        </w:rPr>
        <w:t>MCData server</w:t>
      </w:r>
      <w:bookmarkEnd w:id="769"/>
      <w:bookmarkEnd w:id="770"/>
    </w:p>
    <w:p w14:paraId="63F287B4" w14:textId="77777777" w:rsidR="003B5679" w:rsidRDefault="003B5679" w:rsidP="003B5679">
      <w:pPr>
        <w:rPr>
          <w:rFonts w:eastAsia="SimSun"/>
        </w:rPr>
      </w:pPr>
      <w:r>
        <w:t>A file can be fetched by the MCData server from the MCData content server over the MCData-FD-5 reference point using the file URL provided by MCData users. The MCData server, thus, enables via the Nmb8 interface that the file is ingested, either by pull or push, into the MBSTF for distribution over MBS.</w:t>
      </w:r>
    </w:p>
    <w:p w14:paraId="6A4CE38C" w14:textId="77777777" w:rsidR="003B5679" w:rsidRDefault="003B5679" w:rsidP="003B5679">
      <w:pPr>
        <w:pStyle w:val="NO"/>
      </w:pPr>
      <w:r>
        <w:t>NOTE 1:</w:t>
      </w:r>
      <w:r>
        <w:tab/>
        <w:t>The file also becomes available for the case that the MCData server decides to distribute the file over the Nmb8 interface to MCData users from the target MCData group.</w:t>
      </w:r>
    </w:p>
    <w:p w14:paraId="22C265ED" w14:textId="77777777" w:rsidR="003B5679" w:rsidRDefault="003B5679" w:rsidP="003B5679">
      <w:r>
        <w:t>When the MCData server defines a pull ingest mode, the MCData server provides via theNmb10/N33interface, the resource location from which the MBSTF will fetch the file as well as other session properties.</w:t>
      </w:r>
    </w:p>
    <w:p w14:paraId="16CCF670" w14:textId="77777777" w:rsidR="003B5679" w:rsidRDefault="003B5679" w:rsidP="003B5679">
      <w:r>
        <w:t>When the MCData server defines a push ingest mode, the MCData server directly ingests into the MBSTF via the Nmb8 interface the file obtained from the MCData content server. The MBSF provides to the MCData server the URL to be used to push the file(s).</w:t>
      </w:r>
    </w:p>
    <w:p w14:paraId="5016E926" w14:textId="77777777" w:rsidR="003B5679" w:rsidRDefault="003B5679" w:rsidP="003B5679">
      <w:pPr>
        <w:pStyle w:val="NO"/>
      </w:pPr>
      <w:r>
        <w:t>NOTE 2:</w:t>
      </w:r>
      <w:r>
        <w:tab/>
        <w:t>For the push ingest mode, the MCData server is always the functional entity ingesting the file content into the MBSTF via the Nmb8 interface.</w:t>
      </w:r>
    </w:p>
    <w:p w14:paraId="19FB3511" w14:textId="77777777" w:rsidR="003B5679" w:rsidRDefault="003B5679" w:rsidP="003B5679">
      <w:pPr>
        <w:rPr>
          <w:lang w:eastAsia="zh-CN"/>
        </w:rPr>
      </w:pPr>
      <w:r>
        <w:t xml:space="preserve">The procedure in </w:t>
      </w:r>
      <w:r>
        <w:rPr>
          <w:lang w:eastAsia="zh-CN"/>
        </w:rPr>
        <w:t xml:space="preserve">figure 6.34.1.3.2-1 </w:t>
      </w:r>
      <w:r>
        <w:t>describes the case where the file to be distributed over MBS is fetched by the MCData server from the MCData content server.</w:t>
      </w:r>
    </w:p>
    <w:p w14:paraId="552F93FB" w14:textId="77777777" w:rsidR="003B5679" w:rsidRDefault="003B5679" w:rsidP="003B5679">
      <w:r>
        <w:t>Pre-condition</w:t>
      </w:r>
      <w:r>
        <w:rPr>
          <w:lang w:eastAsia="zh-CN"/>
        </w:rPr>
        <w:t>s</w:t>
      </w:r>
      <w:r>
        <w:t>:</w:t>
      </w:r>
    </w:p>
    <w:p w14:paraId="1D4CF6FA" w14:textId="77777777" w:rsidR="003B5679" w:rsidRPr="00163089" w:rsidRDefault="003B5679" w:rsidP="003B5679">
      <w:pPr>
        <w:pStyle w:val="B10"/>
      </w:pPr>
      <w:r>
        <w:t>-</w:t>
      </w:r>
      <w:r>
        <w:tab/>
        <w:t>The MCData users on the MCData client 1 to n belong to the same MCData group and are already registered and affiliated for receiving MCData service.</w:t>
      </w:r>
    </w:p>
    <w:p w14:paraId="2CAB92CA" w14:textId="77777777" w:rsidR="003B5679" w:rsidRPr="00163089" w:rsidRDefault="003B5679" w:rsidP="003B5679">
      <w:pPr>
        <w:pStyle w:val="B10"/>
      </w:pPr>
      <w:r>
        <w:lastRenderedPageBreak/>
        <w:t>-</w:t>
      </w:r>
      <w:r>
        <w:tab/>
      </w:r>
      <w:r>
        <w:rPr>
          <w:lang w:eastAsia="zh-CN"/>
        </w:rPr>
        <w:t>T</w:t>
      </w:r>
      <w:r>
        <w:t>he file to be distributed is uploaded to the MCData content server.</w:t>
      </w:r>
    </w:p>
    <w:p w14:paraId="4D2B0B2D" w14:textId="77777777" w:rsidR="003B5679" w:rsidRPr="00163089" w:rsidRDefault="003B5679" w:rsidP="003B5679">
      <w:pPr>
        <w:pStyle w:val="B10"/>
        <w:rPr>
          <w:lang w:eastAsia="zh-CN"/>
        </w:rPr>
      </w:pPr>
      <w:r>
        <w:t>-</w:t>
      </w:r>
      <w:r>
        <w:tab/>
        <w:t>The MBSTF has the necessary permissions to fetch a file from the MCData system.</w:t>
      </w:r>
    </w:p>
    <w:p w14:paraId="0758953E" w14:textId="77777777" w:rsidR="003B5679" w:rsidRPr="00D03321" w:rsidRDefault="003B5679" w:rsidP="003B5679">
      <w:pPr>
        <w:pStyle w:val="TH"/>
        <w:rPr>
          <w:lang w:eastAsia="zh-CN"/>
        </w:rPr>
      </w:pPr>
      <w:r w:rsidRPr="00D03321">
        <w:rPr>
          <w:rFonts w:eastAsia="SimSun"/>
          <w:lang w:eastAsia="zh-CN"/>
        </w:rPr>
        <w:object w:dxaOrig="9045" w:dyaOrig="5820" w14:anchorId="2B2785A2">
          <v:shape id="_x0000_i1116" type="#_x0000_t75" style="width:452.4pt;height:290.9pt" o:ole="">
            <v:imagedata r:id="rId193" o:title=""/>
          </v:shape>
          <o:OLEObject Type="Embed" ProgID="Visio.Drawing.11" ShapeID="_x0000_i1116" DrawAspect="Content" ObjectID="_1716576051" r:id="rId194"/>
        </w:object>
      </w:r>
    </w:p>
    <w:p w14:paraId="6C622178" w14:textId="77777777" w:rsidR="003B5679" w:rsidRDefault="003B5679" w:rsidP="003B5679">
      <w:pPr>
        <w:pStyle w:val="TF"/>
      </w:pPr>
      <w:r>
        <w:t>Figure</w:t>
      </w:r>
      <w:r>
        <w:rPr>
          <w:lang w:eastAsia="zh-CN"/>
        </w:rPr>
        <w:t> 6.34.1.3.2-1</w:t>
      </w:r>
      <w:r>
        <w:t>: File fetching by the MCData server for file distribution over MBS</w:t>
      </w:r>
    </w:p>
    <w:p w14:paraId="0BAAF068" w14:textId="77777777" w:rsidR="003B5679" w:rsidRDefault="003B5679" w:rsidP="003B5679">
      <w:pPr>
        <w:pStyle w:val="B10"/>
      </w:pPr>
      <w:r>
        <w:t>1.</w:t>
      </w:r>
      <w:r>
        <w:tab/>
        <w:t>The MCData server receives a request from the MCData client 1 to distribute a file to a target MCData group. The MCData file distribution request contains the resource location (i.e. the file URL) in the MCData content server.</w:t>
      </w:r>
    </w:p>
    <w:p w14:paraId="37D58A57" w14:textId="77777777" w:rsidR="003B5679" w:rsidRDefault="003B5679" w:rsidP="003B5679">
      <w:pPr>
        <w:pStyle w:val="B10"/>
      </w:pPr>
      <w:r>
        <w:t>2.</w:t>
      </w:r>
      <w:r>
        <w:tab/>
        <w:t>The MCData server decides to fetch the file from the MCData content server via the MCData-FD-5 reference point.</w:t>
      </w:r>
    </w:p>
    <w:p w14:paraId="16290D2A" w14:textId="77777777" w:rsidR="003B5679" w:rsidRPr="00163089" w:rsidRDefault="003B5679" w:rsidP="003B5679">
      <w:pPr>
        <w:pStyle w:val="B10"/>
      </w:pPr>
      <w:r>
        <w:t>3.</w:t>
      </w:r>
      <w:r>
        <w:tab/>
        <w:t>The MCData server creates an MBS service and session for file delivery using Nmb10/N33 procedures via the Nmb10/Nmb5 interface, as described in 3GPP TS 26.502[. The MCData server indicates, among other session properties, the ingest mode. For the case of pull ingest mode, the MCData server provides the file URL from which the MBSTF will fetch the file. For the case of push ingest mode, the MBSF provides to the MCData server the URL to be used to push the file into the MBS session.</w:t>
      </w:r>
    </w:p>
    <w:p w14:paraId="3FEACAC4" w14:textId="77777777" w:rsidR="003B5679" w:rsidRPr="00163089" w:rsidRDefault="003B5679" w:rsidP="003B5679">
      <w:pPr>
        <w:pStyle w:val="NO"/>
      </w:pPr>
      <w:r>
        <w:t>NOTE 3:</w:t>
      </w:r>
      <w:r>
        <w:tab/>
        <w:t xml:space="preserve">Step 3 may also occur before step 2. </w:t>
      </w:r>
    </w:p>
    <w:p w14:paraId="2D71981F" w14:textId="77777777" w:rsidR="003B5679" w:rsidRPr="00163089" w:rsidRDefault="003B5679" w:rsidP="003B5679">
      <w:pPr>
        <w:pStyle w:val="B10"/>
      </w:pPr>
      <w:r>
        <w:t>4.</w:t>
      </w:r>
      <w:r>
        <w:tab/>
        <w:t>The MCData server provides to the MCData users from the target MCData group the application signalling related to the MBS session and the file distribution.</w:t>
      </w:r>
    </w:p>
    <w:p w14:paraId="79E5ABB5" w14:textId="77777777" w:rsidR="003B5679" w:rsidRPr="00163089" w:rsidRDefault="003B5679" w:rsidP="003B5679">
      <w:pPr>
        <w:pStyle w:val="B10"/>
      </w:pPr>
      <w:r>
        <w:t>5a.</w:t>
      </w:r>
      <w:r>
        <w:tab/>
        <w:t>For the case that the file is ingested into the MBSTF based on the push ingest mode, the MCData server pushes the file to the URL indicated by the MBSF.</w:t>
      </w:r>
    </w:p>
    <w:p w14:paraId="7AF945C5" w14:textId="77777777" w:rsidR="003B5679" w:rsidRPr="00163089" w:rsidRDefault="003B5679" w:rsidP="003B5679">
      <w:pPr>
        <w:pStyle w:val="B10"/>
      </w:pPr>
      <w:r>
        <w:t>5b.</w:t>
      </w:r>
      <w:r>
        <w:tab/>
        <w:t>For the case that the file is ingested into the MBSTF based on the pull ingest mode, the MCData pulls the file from the provided file URL.</w:t>
      </w:r>
    </w:p>
    <w:p w14:paraId="47F6A30F" w14:textId="77777777" w:rsidR="003B5679" w:rsidRPr="00163089" w:rsidRDefault="003B5679" w:rsidP="003B5679">
      <w:pPr>
        <w:pStyle w:val="B10"/>
      </w:pPr>
      <w:r>
        <w:t>6.</w:t>
      </w:r>
      <w:r>
        <w:tab/>
        <w:t xml:space="preserve">The MBSTF distributes the file over the established MBS session. </w:t>
      </w:r>
    </w:p>
    <w:p w14:paraId="5BDA401A" w14:textId="77777777" w:rsidR="003B5679" w:rsidRDefault="003B5679" w:rsidP="003B5679">
      <w:pPr>
        <w:pStyle w:val="Heading5"/>
        <w:rPr>
          <w:rFonts w:eastAsia="SimSun"/>
          <w:lang w:eastAsia="zh-CN"/>
        </w:rPr>
      </w:pPr>
      <w:bookmarkStart w:id="771" w:name="_Toc91860580"/>
      <w:bookmarkStart w:id="772" w:name="_Toc101262622"/>
      <w:r>
        <w:rPr>
          <w:rFonts w:eastAsia="SimSun"/>
          <w:lang w:eastAsia="zh-CN"/>
        </w:rPr>
        <w:t>6.34.1.3.3</w:t>
      </w:r>
      <w:r>
        <w:rPr>
          <w:rFonts w:eastAsia="SimSun"/>
        </w:rPr>
        <w:tab/>
        <w:t xml:space="preserve">File fetching by the </w:t>
      </w:r>
      <w:bookmarkEnd w:id="771"/>
      <w:r>
        <w:rPr>
          <w:rFonts w:eastAsia="SimSun"/>
          <w:lang w:eastAsia="zh-CN"/>
        </w:rPr>
        <w:t>MBSF/MBSTF/NEF</w:t>
      </w:r>
      <w:bookmarkEnd w:id="772"/>
    </w:p>
    <w:p w14:paraId="5EDA147D" w14:textId="77777777" w:rsidR="003B5679" w:rsidRDefault="003B5679" w:rsidP="003B5679">
      <w:pPr>
        <w:rPr>
          <w:rFonts w:eastAsia="SimSun"/>
          <w:lang w:eastAsia="zh-CN"/>
        </w:rPr>
      </w:pPr>
      <w:r>
        <w:rPr>
          <w:lang w:eastAsia="zh-CN"/>
        </w:rPr>
        <w:t xml:space="preserve">When the MCData server defines a pull ingest mode, the MCData server can alternatively provide to the MBSF/MBSTF/NEF the resource location in the MCData content server (i.e. the file URL contained within the </w:t>
      </w:r>
      <w:r>
        <w:rPr>
          <w:lang w:eastAsia="zh-CN"/>
        </w:rPr>
        <w:lastRenderedPageBreak/>
        <w:t>received file distribution request). The MBSF/MBSTF/NEF, thus, will directly fetch the file from the MCData content server.</w:t>
      </w:r>
    </w:p>
    <w:p w14:paraId="6F50E097" w14:textId="77777777" w:rsidR="003B5679" w:rsidRPr="00163089" w:rsidRDefault="003B5679" w:rsidP="003B5679">
      <w:pPr>
        <w:pStyle w:val="NO"/>
      </w:pPr>
      <w:r>
        <w:t>NOTE 1:</w:t>
      </w:r>
      <w:r>
        <w:tab/>
        <w:t>In order to the enable that the MBSTF fetches the file from the MCData content server, the MCData content server supports theNmb10 to the MBSTF.</w:t>
      </w:r>
    </w:p>
    <w:p w14:paraId="0CC4F140" w14:textId="77777777" w:rsidR="003B5679" w:rsidRPr="00163089" w:rsidRDefault="003B5679" w:rsidP="003B5679">
      <w:pPr>
        <w:pStyle w:val="NO"/>
      </w:pPr>
      <w:r>
        <w:t>NOTE 2:</w:t>
      </w:r>
      <w:r>
        <w:tab/>
        <w:t>For the case that the file is ingested into the MBSTF from the MCData content server, only the pull ingest mode is supported. When push ingest mode is required, the procedure is described in clause</w:t>
      </w:r>
      <w:r>
        <w:rPr>
          <w:lang w:eastAsia="zh-CN"/>
        </w:rPr>
        <w:t> 6.2.1.2.1.</w:t>
      </w:r>
    </w:p>
    <w:p w14:paraId="7A67E968" w14:textId="77777777" w:rsidR="003B5679" w:rsidRDefault="003B5679" w:rsidP="003B5679">
      <w:pPr>
        <w:rPr>
          <w:lang w:eastAsia="zh-CN"/>
        </w:rPr>
      </w:pPr>
      <w:r>
        <w:t xml:space="preserve">The procedure in </w:t>
      </w:r>
      <w:r>
        <w:rPr>
          <w:lang w:eastAsia="zh-CN"/>
        </w:rPr>
        <w:t xml:space="preserve">figure 6.34.1.3.3-1 </w:t>
      </w:r>
      <w:r>
        <w:t>describes the case where the file to be distributed over MBS is fetched by the MBSF/MBSTF/NEF from the MCData content server.</w:t>
      </w:r>
    </w:p>
    <w:p w14:paraId="7F722DB8" w14:textId="77777777" w:rsidR="003B5679" w:rsidRDefault="003B5679" w:rsidP="003B5679">
      <w:r>
        <w:t>Pre-condition</w:t>
      </w:r>
      <w:r>
        <w:rPr>
          <w:lang w:eastAsia="zh-CN"/>
        </w:rPr>
        <w:t>s</w:t>
      </w:r>
      <w:r>
        <w:t>:</w:t>
      </w:r>
    </w:p>
    <w:p w14:paraId="5A50DE42" w14:textId="77777777" w:rsidR="003B5679" w:rsidRPr="00163089" w:rsidRDefault="003B5679" w:rsidP="003B5679">
      <w:pPr>
        <w:pStyle w:val="B10"/>
      </w:pPr>
      <w:r>
        <w:t>-</w:t>
      </w:r>
      <w:r>
        <w:tab/>
        <w:t>The MCData users on the MCData client 1 to n belong to the same MCData group and are already registered and affiliated for receiving MCData service.</w:t>
      </w:r>
    </w:p>
    <w:p w14:paraId="6B6B71E6" w14:textId="77777777" w:rsidR="003B5679" w:rsidRPr="00163089" w:rsidRDefault="003B5679" w:rsidP="003B5679">
      <w:pPr>
        <w:pStyle w:val="B10"/>
      </w:pPr>
      <w:r>
        <w:t>-</w:t>
      </w:r>
      <w:r>
        <w:tab/>
      </w:r>
      <w:r>
        <w:rPr>
          <w:lang w:eastAsia="zh-CN"/>
        </w:rPr>
        <w:t>T</w:t>
      </w:r>
      <w:r>
        <w:t>he file to be distributed is uploaded to the MCData content server.</w:t>
      </w:r>
    </w:p>
    <w:p w14:paraId="13FD824A" w14:textId="77777777" w:rsidR="003B5679" w:rsidRPr="00163089" w:rsidRDefault="003B5679" w:rsidP="003B5679">
      <w:pPr>
        <w:pStyle w:val="B10"/>
        <w:rPr>
          <w:lang w:eastAsia="zh-CN"/>
        </w:rPr>
      </w:pPr>
      <w:r>
        <w:t>-</w:t>
      </w:r>
      <w:r>
        <w:tab/>
        <w:t>The MBSF/MBSTF/NEF has the necessary permissions to fetch a file from the MCData system.</w:t>
      </w:r>
    </w:p>
    <w:p w14:paraId="7F7BFC90" w14:textId="77777777" w:rsidR="003B5679" w:rsidRPr="00D03321" w:rsidRDefault="003B5679" w:rsidP="003B5679">
      <w:pPr>
        <w:pStyle w:val="TH"/>
        <w:rPr>
          <w:lang w:eastAsia="zh-CN"/>
        </w:rPr>
      </w:pPr>
      <w:r w:rsidRPr="00D03321">
        <w:rPr>
          <w:rFonts w:eastAsia="SimSun"/>
          <w:lang w:eastAsia="zh-CN"/>
        </w:rPr>
        <w:object w:dxaOrig="8790" w:dyaOrig="4965" w14:anchorId="263E56A5">
          <v:shape id="_x0000_i1117" type="#_x0000_t75" style="width:439.5pt;height:248.05pt" o:ole="">
            <v:imagedata r:id="rId195" o:title=""/>
          </v:shape>
          <o:OLEObject Type="Embed" ProgID="Visio.Drawing.11" ShapeID="_x0000_i1117" DrawAspect="Content" ObjectID="_1716576052" r:id="rId196"/>
        </w:object>
      </w:r>
    </w:p>
    <w:p w14:paraId="52951C8B" w14:textId="77777777" w:rsidR="003B5679" w:rsidRDefault="003B5679" w:rsidP="003B5679">
      <w:pPr>
        <w:pStyle w:val="TF"/>
      </w:pPr>
      <w:r>
        <w:t xml:space="preserve">Figure </w:t>
      </w:r>
      <w:r>
        <w:rPr>
          <w:lang w:eastAsia="zh-CN"/>
        </w:rPr>
        <w:t> 6.34.1.3.3-1</w:t>
      </w:r>
      <w:r>
        <w:t>: File fetching by the MBSF/MBSTF/NEF for file distribution over MBS</w:t>
      </w:r>
    </w:p>
    <w:p w14:paraId="3D74E0A1" w14:textId="77777777" w:rsidR="003B5679" w:rsidRDefault="003B5679" w:rsidP="003B5679">
      <w:pPr>
        <w:pStyle w:val="B10"/>
      </w:pPr>
      <w:r>
        <w:t>1.</w:t>
      </w:r>
      <w:r>
        <w:tab/>
        <w:t>The MCData server receives a request from the MCData client 1 to distribute a file to a target MCData group. The MCData file distribution request contains the resource location (i.e. the file URL) in the MCData content server.</w:t>
      </w:r>
    </w:p>
    <w:p w14:paraId="47DA5C0D" w14:textId="77777777" w:rsidR="003B5679" w:rsidRPr="00163089" w:rsidRDefault="003B5679" w:rsidP="003B5679">
      <w:pPr>
        <w:pStyle w:val="B10"/>
      </w:pPr>
      <w:r>
        <w:t>2.</w:t>
      </w:r>
      <w:r>
        <w:tab/>
        <w:t>The MCData server creates an MBS service and session for file delivery usingNmb10</w:t>
      </w:r>
      <w:r>
        <w:rPr>
          <w:lang w:eastAsia="zh-CN"/>
        </w:rPr>
        <w:t>/Nmb30</w:t>
      </w:r>
      <w:r>
        <w:t xml:space="preserve"> procedures via the xMB</w:t>
      </w:r>
      <w:r>
        <w:noBreakHyphen/>
        <w:t>C interface, as described in 3GPP TS 26.348 [19]. The MCData server defines, among other session properties, the ingest mode to pull. The MCData server provides the file URL from which the MBSF/MBSTF/NEF will fetch the file from the MCData content server.</w:t>
      </w:r>
    </w:p>
    <w:p w14:paraId="1F0A3737" w14:textId="77777777" w:rsidR="003B5679" w:rsidRPr="00163089" w:rsidRDefault="003B5679" w:rsidP="003B5679">
      <w:pPr>
        <w:pStyle w:val="B10"/>
      </w:pPr>
      <w:r>
        <w:t>3.</w:t>
      </w:r>
      <w:r>
        <w:tab/>
        <w:t>The MCData server provides to the MCData users from the target MCData group the application signalling related to the MBS session and the file distribution.</w:t>
      </w:r>
    </w:p>
    <w:p w14:paraId="65F5004F" w14:textId="77777777" w:rsidR="003B5679" w:rsidRPr="00163089" w:rsidRDefault="003B5679" w:rsidP="003B5679">
      <w:pPr>
        <w:pStyle w:val="B10"/>
      </w:pPr>
      <w:r>
        <w:t>4.</w:t>
      </w:r>
      <w:r>
        <w:tab/>
        <w:t>The MBSTF fetches the file from the MCData content server via the Nmb8 interface.</w:t>
      </w:r>
    </w:p>
    <w:p w14:paraId="0319D3E9" w14:textId="77777777" w:rsidR="003B5679" w:rsidRPr="00163089" w:rsidRDefault="003B5679" w:rsidP="003B5679">
      <w:pPr>
        <w:pStyle w:val="B10"/>
      </w:pPr>
      <w:r>
        <w:t>5.</w:t>
      </w:r>
      <w:r>
        <w:tab/>
        <w:t xml:space="preserve">The MBSTF distributes the file over the established MBS session. When the target MCData clients have activated the reception for that service and are located within the MBS area coverage, the MCData clients receive the file. </w:t>
      </w:r>
    </w:p>
    <w:p w14:paraId="10E332C4" w14:textId="77777777" w:rsidR="003B5679" w:rsidRPr="00163089" w:rsidRDefault="003B5679" w:rsidP="003B5679">
      <w:pPr>
        <w:pStyle w:val="Heading3"/>
        <w:rPr>
          <w:rFonts w:eastAsia="SimSun"/>
        </w:rPr>
      </w:pPr>
      <w:bookmarkStart w:id="773" w:name="_Toc101262623"/>
      <w:r>
        <w:rPr>
          <w:rFonts w:eastAsia="SimSun"/>
        </w:rPr>
        <w:lastRenderedPageBreak/>
        <w:t>6.34.2</w:t>
      </w:r>
      <w:r>
        <w:rPr>
          <w:rFonts w:ascii="Calibri" w:eastAsia="SimSun" w:hAnsi="Calibri"/>
          <w:sz w:val="22"/>
          <w:szCs w:val="22"/>
          <w:lang w:eastAsia="en-GB"/>
        </w:rPr>
        <w:tab/>
      </w:r>
      <w:r>
        <w:rPr>
          <w:rFonts w:eastAsia="SimSun"/>
        </w:rPr>
        <w:t>Impacts on existing nodes and functionality</w:t>
      </w:r>
      <w:bookmarkEnd w:id="773"/>
    </w:p>
    <w:p w14:paraId="771F479E" w14:textId="77777777" w:rsidR="003B5679" w:rsidRDefault="003B5679" w:rsidP="003B5679">
      <w:pPr>
        <w:rPr>
          <w:rFonts w:eastAsia="SimSun"/>
          <w:lang w:eastAsia="zh-CN"/>
        </w:rPr>
      </w:pPr>
      <w:r>
        <w:rPr>
          <w:lang w:eastAsia="zh-CN"/>
        </w:rPr>
        <w:t xml:space="preserve">In addition to the functions and procedure defined in 3GPP TS 23.282 [5]. MCData services server should supported the required features for invoking of File Distribution service of MBSF/MBSTF as the content provider.  </w:t>
      </w:r>
    </w:p>
    <w:p w14:paraId="060B7502" w14:textId="77777777" w:rsidR="003B5679" w:rsidRDefault="003B5679" w:rsidP="003B5679">
      <w:pPr>
        <w:pStyle w:val="Heading3"/>
        <w:rPr>
          <w:rFonts w:eastAsia="SimSun"/>
        </w:rPr>
      </w:pPr>
      <w:bookmarkStart w:id="774" w:name="_Toc101262624"/>
      <w:r>
        <w:rPr>
          <w:rFonts w:eastAsia="SimSun"/>
        </w:rPr>
        <w:t>6.34.3</w:t>
      </w:r>
      <w:r>
        <w:rPr>
          <w:rFonts w:ascii="Calibri" w:eastAsia="SimSun" w:hAnsi="Calibri"/>
          <w:sz w:val="22"/>
          <w:szCs w:val="22"/>
          <w:lang w:eastAsia="en-GB"/>
        </w:rPr>
        <w:tab/>
      </w:r>
      <w:r>
        <w:rPr>
          <w:rFonts w:eastAsia="SimSun"/>
        </w:rPr>
        <w:t>Solution evaluation</w:t>
      </w:r>
      <w:bookmarkEnd w:id="774"/>
    </w:p>
    <w:p w14:paraId="009483E7" w14:textId="77777777" w:rsidR="003B5679" w:rsidRDefault="003B5679" w:rsidP="003B5679">
      <w:pPr>
        <w:pStyle w:val="EditorsNote"/>
        <w:rPr>
          <w:rFonts w:eastAsia="SimSun"/>
          <w:noProof/>
        </w:rPr>
      </w:pPr>
      <w:r>
        <w:rPr>
          <w:noProof/>
        </w:rPr>
        <w:t>Editor's note:</w:t>
      </w:r>
      <w:r>
        <w:rPr>
          <w:noProof/>
        </w:rPr>
        <w:tab/>
        <w:t>Solution evaluation is FFS</w:t>
      </w:r>
    </w:p>
    <w:p w14:paraId="5C94F4E8" w14:textId="77777777" w:rsidR="003B5679" w:rsidRPr="00EE64C7" w:rsidRDefault="003B5679" w:rsidP="003B5679">
      <w:pPr>
        <w:pStyle w:val="Heading2"/>
        <w:rPr>
          <w:rFonts w:ascii="Calibri" w:hAnsi="Calibri"/>
          <w:sz w:val="22"/>
          <w:szCs w:val="22"/>
          <w:lang w:val="fr-FR" w:eastAsia="en-GB"/>
        </w:rPr>
      </w:pPr>
      <w:bookmarkStart w:id="775" w:name="_Toc101262625"/>
      <w:r w:rsidRPr="00EE64C7">
        <w:rPr>
          <w:lang w:val="fr-FR"/>
        </w:rPr>
        <w:t>6.x</w:t>
      </w:r>
      <w:r w:rsidRPr="00EE64C7">
        <w:rPr>
          <w:rFonts w:ascii="Calibri" w:hAnsi="Calibri"/>
          <w:sz w:val="22"/>
          <w:szCs w:val="22"/>
          <w:lang w:val="fr-FR" w:eastAsia="en-GB"/>
        </w:rPr>
        <w:tab/>
      </w:r>
      <w:r w:rsidRPr="00EE64C7">
        <w:rPr>
          <w:lang w:val="fr-FR"/>
        </w:rPr>
        <w:t>Solution x: &lt;Solution title&gt;</w:t>
      </w:r>
      <w:bookmarkEnd w:id="775"/>
    </w:p>
    <w:p w14:paraId="598446C4" w14:textId="77777777" w:rsidR="003B5679" w:rsidRPr="00E54A25" w:rsidRDefault="003B5679" w:rsidP="003B5679">
      <w:pPr>
        <w:pStyle w:val="Heading3"/>
        <w:rPr>
          <w:lang w:val="fr-FR"/>
        </w:rPr>
      </w:pPr>
      <w:bookmarkStart w:id="776" w:name="_Toc101262626"/>
      <w:r>
        <w:rPr>
          <w:lang w:val="fr-FR"/>
        </w:rPr>
        <w:t>6</w:t>
      </w:r>
      <w:r w:rsidRPr="00E54A25">
        <w:rPr>
          <w:lang w:val="fr-FR"/>
        </w:rPr>
        <w:t>.x.1</w:t>
      </w:r>
      <w:r w:rsidRPr="00E54A25">
        <w:rPr>
          <w:rFonts w:ascii="Calibri" w:hAnsi="Calibri"/>
          <w:sz w:val="22"/>
          <w:szCs w:val="22"/>
          <w:lang w:val="fr-FR" w:eastAsia="en-GB"/>
        </w:rPr>
        <w:tab/>
      </w:r>
      <w:r w:rsidRPr="00E54A25">
        <w:rPr>
          <w:lang w:val="fr-FR"/>
        </w:rPr>
        <w:t>Description</w:t>
      </w:r>
      <w:bookmarkEnd w:id="776"/>
    </w:p>
    <w:p w14:paraId="429BB461" w14:textId="77777777" w:rsidR="003B5679" w:rsidRDefault="003B5679" w:rsidP="003B5679">
      <w:pPr>
        <w:pStyle w:val="EditorsNote"/>
      </w:pPr>
      <w:r>
        <w:t xml:space="preserve">Editor's Note: Describe the solutions. Sub-clause(s) may be added to capture details, procedural flow etc. </w:t>
      </w:r>
    </w:p>
    <w:p w14:paraId="6A63CBA5" w14:textId="77777777" w:rsidR="003B5679" w:rsidRDefault="003B5679" w:rsidP="003B5679">
      <w:pPr>
        <w:pStyle w:val="Heading3"/>
      </w:pPr>
      <w:bookmarkStart w:id="777" w:name="_Toc101262627"/>
      <w:r>
        <w:t>6.x.2</w:t>
      </w:r>
      <w:r w:rsidRPr="00324420">
        <w:rPr>
          <w:rFonts w:ascii="Calibri" w:hAnsi="Calibri"/>
          <w:sz w:val="22"/>
          <w:szCs w:val="22"/>
          <w:lang w:eastAsia="en-GB"/>
        </w:rPr>
        <w:tab/>
      </w:r>
      <w:r>
        <w:t>Impacts on existing nodes and functionality</w:t>
      </w:r>
      <w:bookmarkEnd w:id="777"/>
    </w:p>
    <w:p w14:paraId="1188740D" w14:textId="77777777" w:rsidR="003B5679" w:rsidRDefault="003B5679" w:rsidP="003B5679">
      <w:pPr>
        <w:pStyle w:val="EditorsNote"/>
      </w:pPr>
      <w:r>
        <w:t>Editor's Note: Capture impacts on existing 3GPP nodes and functional elements.</w:t>
      </w:r>
    </w:p>
    <w:p w14:paraId="3AD8DAE8" w14:textId="77777777" w:rsidR="003B5679" w:rsidRDefault="003B5679" w:rsidP="003B5679">
      <w:pPr>
        <w:pStyle w:val="Heading3"/>
      </w:pPr>
      <w:bookmarkStart w:id="778" w:name="_Toc101262628"/>
      <w:r>
        <w:t>6.x.3</w:t>
      </w:r>
      <w:r w:rsidRPr="00324420">
        <w:rPr>
          <w:rFonts w:ascii="Calibri" w:hAnsi="Calibri"/>
          <w:sz w:val="22"/>
          <w:szCs w:val="22"/>
          <w:lang w:eastAsia="en-GB"/>
        </w:rPr>
        <w:tab/>
      </w:r>
      <w:r>
        <w:t>Solution evaluation</w:t>
      </w:r>
      <w:bookmarkEnd w:id="778"/>
    </w:p>
    <w:p w14:paraId="2C52DB5C" w14:textId="77777777" w:rsidR="003B5679" w:rsidRPr="00D10E21" w:rsidRDefault="003B5679" w:rsidP="003B5679">
      <w:pPr>
        <w:pStyle w:val="EditorsNote"/>
      </w:pPr>
      <w:r>
        <w:t>Editor's Note: Use this section for evaluation at solution level.</w:t>
      </w:r>
    </w:p>
    <w:p w14:paraId="01B6338A" w14:textId="77777777" w:rsidR="003B5679" w:rsidRDefault="003B5679" w:rsidP="003B5679">
      <w:pPr>
        <w:pStyle w:val="Heading1"/>
        <w:rPr>
          <w:lang w:val="en-US"/>
        </w:rPr>
      </w:pPr>
      <w:bookmarkStart w:id="779" w:name="_Toc101262629"/>
      <w:r>
        <w:rPr>
          <w:lang w:val="en-US"/>
        </w:rPr>
        <w:t>7</w:t>
      </w:r>
      <w:r>
        <w:rPr>
          <w:lang w:val="en-US"/>
        </w:rPr>
        <w:tab/>
        <w:t>Overall evaluation</w:t>
      </w:r>
      <w:bookmarkEnd w:id="779"/>
    </w:p>
    <w:p w14:paraId="45E3E3D0" w14:textId="77777777" w:rsidR="003B5679" w:rsidRDefault="003B5679" w:rsidP="003B5679">
      <w:pPr>
        <w:pStyle w:val="EditorsNote"/>
      </w:pPr>
      <w:r>
        <w:t>Editor</w:t>
      </w:r>
      <w:r w:rsidRPr="00AB1294">
        <w:t>'</w:t>
      </w:r>
      <w:r>
        <w:t>s note:</w:t>
      </w:r>
      <w:r>
        <w:tab/>
        <w:t>Update to this clause is FFS due to new solution being introduced.</w:t>
      </w:r>
    </w:p>
    <w:p w14:paraId="52A7829F" w14:textId="77777777" w:rsidR="003B5679" w:rsidRDefault="003B5679" w:rsidP="003B5679">
      <w:pPr>
        <w:pStyle w:val="Heading2"/>
        <w:rPr>
          <w:lang w:val="en-US"/>
        </w:rPr>
      </w:pPr>
      <w:bookmarkStart w:id="780" w:name="_Toc101262630"/>
      <w:r>
        <w:rPr>
          <w:lang w:val="en-US"/>
        </w:rPr>
        <w:t>7.1</w:t>
      </w:r>
      <w:r>
        <w:rPr>
          <w:lang w:val="en-US"/>
        </w:rPr>
        <w:tab/>
        <w:t>Key issue #13: MC service over 5G MBS</w:t>
      </w:r>
      <w:bookmarkEnd w:id="780"/>
      <w:r>
        <w:rPr>
          <w:lang w:val="en-US"/>
        </w:rPr>
        <w:t xml:space="preserve"> </w:t>
      </w:r>
    </w:p>
    <w:p w14:paraId="7F4AF95B" w14:textId="77777777" w:rsidR="003B5679" w:rsidRPr="009D52AA" w:rsidRDefault="003B5679" w:rsidP="003B5679">
      <w:pPr>
        <w:rPr>
          <w:lang w:val="en-US"/>
        </w:rPr>
      </w:pPr>
      <w:r>
        <w:rPr>
          <w:lang w:val="en-US"/>
        </w:rPr>
        <w:t xml:space="preserve">Table 7.1-1 provides an overview of the sub key issues within key issue #13 and their corresponding solutions, and dependencies on other WGs in order to keep track on solutions to be revised. </w:t>
      </w:r>
    </w:p>
    <w:p w14:paraId="7A4D11F7" w14:textId="77777777" w:rsidR="003B5679" w:rsidRDefault="003B5679" w:rsidP="003B5679">
      <w:pPr>
        <w:pStyle w:val="TH"/>
        <w:rPr>
          <w:lang w:eastAsia="zh-CN"/>
        </w:rPr>
      </w:pPr>
      <w:r w:rsidRPr="0052782D">
        <w:rPr>
          <w:rFonts w:eastAsia="Malgun Gothic"/>
        </w:rPr>
        <w:lastRenderedPageBreak/>
        <w:t xml:space="preserve">Table </w:t>
      </w:r>
      <w:r>
        <w:rPr>
          <w:rFonts w:eastAsia="Malgun Gothic"/>
        </w:rPr>
        <w:t>7</w:t>
      </w:r>
      <w:r w:rsidRPr="0052782D">
        <w:rPr>
          <w:rFonts w:eastAsia="Malgun Gothic"/>
        </w:rPr>
        <w:t>.</w:t>
      </w:r>
      <w:r>
        <w:rPr>
          <w:rFonts w:eastAsia="Malgun Gothic"/>
        </w:rPr>
        <w:t>1</w:t>
      </w:r>
      <w:r w:rsidRPr="0052782D">
        <w:rPr>
          <w:rFonts w:eastAsia="Malgun Gothic"/>
        </w:rPr>
        <w:t xml:space="preserve">-1: </w:t>
      </w:r>
      <w:r>
        <w:rPr>
          <w:rFonts w:eastAsia="Malgun Gothic"/>
        </w:rPr>
        <w:t>Sub-key issue #13 and the corresponding solutions and related dependencies.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23"/>
        <w:gridCol w:w="3855"/>
        <w:gridCol w:w="2553"/>
      </w:tblGrid>
      <w:tr w:rsidR="003B5679" w:rsidRPr="00BC4E3E" w14:paraId="34B7015E" w14:textId="77777777" w:rsidTr="00EF6320">
        <w:trPr>
          <w:jc w:val="center"/>
        </w:trPr>
        <w:tc>
          <w:tcPr>
            <w:tcW w:w="3290" w:type="dxa"/>
            <w:shd w:val="clear" w:color="auto" w:fill="auto"/>
          </w:tcPr>
          <w:p w14:paraId="79B71EF2" w14:textId="77777777" w:rsidR="003B5679" w:rsidRDefault="003B5679" w:rsidP="00EF6320">
            <w:pPr>
              <w:pStyle w:val="TAH"/>
            </w:pPr>
            <w:r>
              <w:lastRenderedPageBreak/>
              <w:t xml:space="preserve">Sub-key issue </w:t>
            </w:r>
          </w:p>
        </w:tc>
        <w:tc>
          <w:tcPr>
            <w:tcW w:w="3962" w:type="dxa"/>
            <w:shd w:val="clear" w:color="auto" w:fill="auto"/>
          </w:tcPr>
          <w:p w14:paraId="012B319D" w14:textId="77777777" w:rsidR="003B5679" w:rsidRDefault="003B5679" w:rsidP="00EF6320">
            <w:pPr>
              <w:pStyle w:val="TAH"/>
            </w:pPr>
            <w:r>
              <w:t>Corresponding solutions</w:t>
            </w:r>
          </w:p>
        </w:tc>
        <w:tc>
          <w:tcPr>
            <w:tcW w:w="2605" w:type="dxa"/>
          </w:tcPr>
          <w:p w14:paraId="711B05B6" w14:textId="77777777" w:rsidR="003B5679" w:rsidRDefault="003B5679" w:rsidP="00EF6320">
            <w:pPr>
              <w:pStyle w:val="TAH"/>
            </w:pPr>
            <w:r>
              <w:t>WG dependencies</w:t>
            </w:r>
          </w:p>
        </w:tc>
      </w:tr>
      <w:tr w:rsidR="003B5679" w:rsidRPr="00BC4E3E" w14:paraId="690236A4" w14:textId="77777777" w:rsidTr="00EF6320">
        <w:trPr>
          <w:jc w:val="center"/>
        </w:trPr>
        <w:tc>
          <w:tcPr>
            <w:tcW w:w="3290" w:type="dxa"/>
            <w:shd w:val="clear" w:color="auto" w:fill="auto"/>
          </w:tcPr>
          <w:p w14:paraId="6BBC47E4" w14:textId="77777777" w:rsidR="003B5679" w:rsidRDefault="003B5679" w:rsidP="00EF6320">
            <w:pPr>
              <w:pStyle w:val="TAL"/>
            </w:pPr>
            <w:r w:rsidRPr="00BC4E3E">
              <w:t xml:space="preserve">#13.1 </w:t>
            </w:r>
            <w:r w:rsidRPr="00BC4E3E">
              <w:rPr>
                <w:rFonts w:hint="eastAsia"/>
              </w:rPr>
              <w:t>i</w:t>
            </w:r>
            <w:r w:rsidRPr="00BC4E3E">
              <w:t>d</w:t>
            </w:r>
            <w:r w:rsidRPr="00BC4E3E">
              <w:rPr>
                <w:rFonts w:hint="eastAsia"/>
              </w:rPr>
              <w:t>enti</w:t>
            </w:r>
            <w:r w:rsidRPr="00BC4E3E">
              <w:t>f</w:t>
            </w:r>
            <w:r w:rsidRPr="00BC4E3E">
              <w:rPr>
                <w:rFonts w:hint="eastAsia"/>
              </w:rPr>
              <w:t>y 5G MBS features and configuration options which are applicable for MC service</w:t>
            </w:r>
          </w:p>
          <w:p w14:paraId="311EE061" w14:textId="77777777" w:rsidR="003B5679" w:rsidRDefault="003B5679" w:rsidP="00EF6320">
            <w:pPr>
              <w:pStyle w:val="TAL"/>
            </w:pPr>
          </w:p>
          <w:p w14:paraId="0892A81B" w14:textId="77777777" w:rsidR="003B5679" w:rsidRPr="00BC4E3E" w:rsidRDefault="003B5679" w:rsidP="00EF6320">
            <w:pPr>
              <w:pStyle w:val="TAL"/>
            </w:pPr>
          </w:p>
        </w:tc>
        <w:tc>
          <w:tcPr>
            <w:tcW w:w="3962" w:type="dxa"/>
            <w:shd w:val="clear" w:color="auto" w:fill="auto"/>
          </w:tcPr>
          <w:p w14:paraId="7D47D67E" w14:textId="77777777" w:rsidR="003B5679" w:rsidRPr="00BC4E3E" w:rsidRDefault="003B5679" w:rsidP="00EF6320">
            <w:pPr>
              <w:pStyle w:val="TAL"/>
            </w:pPr>
            <w:r w:rsidRPr="00BC4E3E">
              <w:t>Solution 10: MBS session configuration and service announcement aspects</w:t>
            </w:r>
          </w:p>
          <w:p w14:paraId="47FC92F0" w14:textId="77777777" w:rsidR="003B5679" w:rsidRPr="00BC4E3E" w:rsidRDefault="003B5679" w:rsidP="00EF6320">
            <w:pPr>
              <w:pStyle w:val="TAL"/>
            </w:pPr>
            <w:r w:rsidRPr="00BC4E3E">
              <w:t>Solution 12: Dynamic multicast MBS session and service announcement</w:t>
            </w:r>
          </w:p>
          <w:p w14:paraId="3F9DE212" w14:textId="77777777" w:rsidR="003B5679" w:rsidRPr="00BC4E3E" w:rsidRDefault="003B5679" w:rsidP="00EF6320">
            <w:pPr>
              <w:pStyle w:val="TAL"/>
            </w:pPr>
            <w:r w:rsidRPr="00BC4E3E">
              <w:t>Solution 13: Pre-established multicast MBS session and service announcement</w:t>
            </w:r>
          </w:p>
          <w:p w14:paraId="26F6A10F" w14:textId="77777777" w:rsidR="003B5679" w:rsidRPr="00BC4E3E" w:rsidRDefault="003B5679" w:rsidP="00EF6320">
            <w:pPr>
              <w:pStyle w:val="TAL"/>
            </w:pPr>
            <w:r w:rsidRPr="00BC4E3E">
              <w:t>Solution 14: Dynamic broadcast MBS session and service announcement</w:t>
            </w:r>
          </w:p>
          <w:p w14:paraId="5E8D9217" w14:textId="77777777" w:rsidR="003B5679" w:rsidRPr="00BC4E3E" w:rsidRDefault="003B5679" w:rsidP="00EF6320">
            <w:pPr>
              <w:pStyle w:val="TAL"/>
            </w:pPr>
            <w:r w:rsidRPr="00BC4E3E">
              <w:t>Solution 15: Pre-established broadcast MBS session and service announcement</w:t>
            </w:r>
          </w:p>
        </w:tc>
        <w:tc>
          <w:tcPr>
            <w:tcW w:w="2605" w:type="dxa"/>
          </w:tcPr>
          <w:p w14:paraId="782A6DCB" w14:textId="77777777" w:rsidR="003B5679" w:rsidRPr="00166F0F" w:rsidRDefault="003B5679" w:rsidP="00EF6320">
            <w:pPr>
              <w:pStyle w:val="TAL"/>
            </w:pPr>
            <w:r w:rsidRPr="00166F0F">
              <w:t>SA2:</w:t>
            </w:r>
          </w:p>
          <w:p w14:paraId="0EC3051A" w14:textId="77777777" w:rsidR="003B5679" w:rsidRPr="00166F0F" w:rsidRDefault="003B5679" w:rsidP="00EF6320">
            <w:pPr>
              <w:pStyle w:val="TAL"/>
            </w:pPr>
            <w:r w:rsidRPr="00166F0F">
              <w:t xml:space="preserve">- session configuration vs management related updates </w:t>
            </w:r>
          </w:p>
          <w:p w14:paraId="6AA76FC3" w14:textId="77777777" w:rsidR="003B5679" w:rsidRDefault="003B5679" w:rsidP="00EF6320">
            <w:pPr>
              <w:pStyle w:val="TAL"/>
              <w:rPr>
                <w:lang w:val="en-US"/>
              </w:rPr>
            </w:pPr>
            <w:r>
              <w:rPr>
                <w:lang w:val="en-US"/>
              </w:rPr>
              <w:t xml:space="preserve">- IE related to MBS service area during service announcement </w:t>
            </w:r>
          </w:p>
          <w:p w14:paraId="34778A52" w14:textId="77777777" w:rsidR="003B5679" w:rsidRPr="00BC4E3E" w:rsidRDefault="003B5679" w:rsidP="00EF6320">
            <w:pPr>
              <w:pStyle w:val="TAL"/>
              <w:rPr>
                <w:lang w:val="en-US"/>
              </w:rPr>
            </w:pPr>
            <w:r>
              <w:rPr>
                <w:lang w:val="en-US"/>
              </w:rPr>
              <w:t>- PCC related session configurations</w:t>
            </w:r>
          </w:p>
        </w:tc>
      </w:tr>
      <w:tr w:rsidR="003B5679" w:rsidRPr="00BC4E3E" w14:paraId="160D8614" w14:textId="77777777" w:rsidTr="00EF6320">
        <w:trPr>
          <w:jc w:val="center"/>
        </w:trPr>
        <w:tc>
          <w:tcPr>
            <w:tcW w:w="3290" w:type="dxa"/>
            <w:shd w:val="clear" w:color="auto" w:fill="auto"/>
          </w:tcPr>
          <w:p w14:paraId="14F71D07" w14:textId="77777777" w:rsidR="003B5679" w:rsidRDefault="003B5679" w:rsidP="00EF6320">
            <w:pPr>
              <w:pStyle w:val="TAL"/>
            </w:pPr>
            <w:r w:rsidRPr="00BC4E3E">
              <w:t>#13.2 how and when to use the broadcast and multicast service for the group communication</w:t>
            </w:r>
          </w:p>
          <w:p w14:paraId="67215B26" w14:textId="77777777" w:rsidR="003B5679" w:rsidRPr="00BC4E3E" w:rsidRDefault="003B5679" w:rsidP="00EF6320">
            <w:pPr>
              <w:pStyle w:val="TAL"/>
            </w:pPr>
          </w:p>
        </w:tc>
        <w:tc>
          <w:tcPr>
            <w:tcW w:w="3962" w:type="dxa"/>
            <w:shd w:val="clear" w:color="auto" w:fill="auto"/>
          </w:tcPr>
          <w:p w14:paraId="05B2B732" w14:textId="77777777" w:rsidR="003B5679" w:rsidRDefault="003B5679" w:rsidP="00EF6320">
            <w:pPr>
              <w:pStyle w:val="TAL"/>
            </w:pPr>
            <w:r w:rsidRPr="00BC4E3E">
              <w:t>Solution 9: General use of 5G MBS services for MC service group communications</w:t>
            </w:r>
          </w:p>
          <w:p w14:paraId="342AAC57" w14:textId="77777777" w:rsidR="003B5679" w:rsidRPr="00BC4E3E" w:rsidRDefault="003B5679" w:rsidP="00EF6320">
            <w:pPr>
              <w:pStyle w:val="TAL"/>
            </w:pPr>
            <w:r w:rsidRPr="00BC4E3E">
              <w:t>Solution 20: Selection of multicast and broadcast service for a group communication</w:t>
            </w:r>
          </w:p>
        </w:tc>
        <w:tc>
          <w:tcPr>
            <w:tcW w:w="2605" w:type="dxa"/>
          </w:tcPr>
          <w:p w14:paraId="642261C4" w14:textId="77777777" w:rsidR="003B5679" w:rsidRPr="00BC4E3E" w:rsidRDefault="003B5679" w:rsidP="00EF6320">
            <w:pPr>
              <w:pStyle w:val="TAL"/>
            </w:pPr>
          </w:p>
        </w:tc>
      </w:tr>
      <w:tr w:rsidR="003B5679" w:rsidRPr="00BC4E3E" w14:paraId="1459D396" w14:textId="77777777" w:rsidTr="00EF6320">
        <w:trPr>
          <w:jc w:val="center"/>
        </w:trPr>
        <w:tc>
          <w:tcPr>
            <w:tcW w:w="3290" w:type="dxa"/>
            <w:shd w:val="clear" w:color="auto" w:fill="auto"/>
          </w:tcPr>
          <w:p w14:paraId="1FDD79FF" w14:textId="77777777" w:rsidR="003B5679" w:rsidRDefault="003B5679" w:rsidP="00EF6320">
            <w:pPr>
              <w:pStyle w:val="TAL"/>
            </w:pPr>
            <w:r w:rsidRPr="00BC4E3E">
              <w:t>#13.3 how to make the group members aware of the broadcast/multicast service for the group communicatio</w:t>
            </w:r>
            <w:r>
              <w:t>n</w:t>
            </w:r>
          </w:p>
          <w:p w14:paraId="0E9DDF1E" w14:textId="77777777" w:rsidR="003B5679" w:rsidRDefault="003B5679" w:rsidP="00EF6320">
            <w:pPr>
              <w:pStyle w:val="TAL"/>
            </w:pPr>
          </w:p>
          <w:p w14:paraId="59852D35" w14:textId="77777777" w:rsidR="003B5679" w:rsidRPr="00BC4E3E" w:rsidRDefault="003B5679" w:rsidP="00EF6320">
            <w:pPr>
              <w:pStyle w:val="TAL"/>
            </w:pPr>
          </w:p>
        </w:tc>
        <w:tc>
          <w:tcPr>
            <w:tcW w:w="3962" w:type="dxa"/>
            <w:shd w:val="clear" w:color="auto" w:fill="auto"/>
          </w:tcPr>
          <w:p w14:paraId="652423A4" w14:textId="77777777" w:rsidR="003B5679" w:rsidRPr="00BC4E3E" w:rsidRDefault="003B5679" w:rsidP="00EF6320">
            <w:pPr>
              <w:pStyle w:val="TAL"/>
            </w:pPr>
            <w:r w:rsidRPr="00BC4E3E">
              <w:t>Solution 10: MBS session configuration and service announcement aspects</w:t>
            </w:r>
          </w:p>
          <w:p w14:paraId="36783F2B" w14:textId="77777777" w:rsidR="003B5679" w:rsidRPr="00BC4E3E" w:rsidRDefault="003B5679" w:rsidP="00EF6320">
            <w:pPr>
              <w:pStyle w:val="TAL"/>
            </w:pPr>
            <w:r w:rsidRPr="00BC4E3E">
              <w:t>Solution 12: Dynamic multicast MBS session and service announcement</w:t>
            </w:r>
          </w:p>
          <w:p w14:paraId="3E1C2060" w14:textId="77777777" w:rsidR="003B5679" w:rsidRPr="00BC4E3E" w:rsidRDefault="003B5679" w:rsidP="00EF6320">
            <w:pPr>
              <w:pStyle w:val="TAL"/>
            </w:pPr>
            <w:r w:rsidRPr="00BC4E3E">
              <w:t>Solution 13: Pre-established multicast MBS session and service announcement</w:t>
            </w:r>
          </w:p>
          <w:p w14:paraId="5812CEDA" w14:textId="77777777" w:rsidR="003B5679" w:rsidRPr="00BC4E3E" w:rsidRDefault="003B5679" w:rsidP="00EF6320">
            <w:pPr>
              <w:pStyle w:val="TAL"/>
            </w:pPr>
            <w:r w:rsidRPr="00BC4E3E">
              <w:t>Solution 14: Dynamic broadcast MBS session and service announcement</w:t>
            </w:r>
          </w:p>
          <w:p w14:paraId="64966213" w14:textId="77777777" w:rsidR="003B5679" w:rsidRPr="00BC4E3E" w:rsidRDefault="003B5679" w:rsidP="00EF6320">
            <w:pPr>
              <w:pStyle w:val="TAL"/>
            </w:pPr>
            <w:r w:rsidRPr="00BC4E3E">
              <w:t>Solution 15: Pre-established broadcast MBS session and service announcement</w:t>
            </w:r>
          </w:p>
        </w:tc>
        <w:tc>
          <w:tcPr>
            <w:tcW w:w="2605" w:type="dxa"/>
          </w:tcPr>
          <w:p w14:paraId="783D6DC8" w14:textId="77777777" w:rsidR="003B5679" w:rsidRPr="00166F0F" w:rsidRDefault="003B5679" w:rsidP="00EF6320">
            <w:pPr>
              <w:pStyle w:val="TAL"/>
            </w:pPr>
            <w:r w:rsidRPr="00166F0F">
              <w:t>SA2:</w:t>
            </w:r>
          </w:p>
          <w:p w14:paraId="67A98DA9" w14:textId="77777777" w:rsidR="003B5679" w:rsidRPr="00166F0F" w:rsidRDefault="003B5679" w:rsidP="00EF6320">
            <w:pPr>
              <w:pStyle w:val="TAL"/>
            </w:pPr>
            <w:r w:rsidRPr="00166F0F">
              <w:t xml:space="preserve">- session configuration vs management related updates </w:t>
            </w:r>
          </w:p>
          <w:p w14:paraId="6EAC7DE9" w14:textId="77777777" w:rsidR="003B5679" w:rsidRDefault="003B5679" w:rsidP="00EF6320">
            <w:pPr>
              <w:pStyle w:val="TAL"/>
              <w:rPr>
                <w:lang w:val="en-US"/>
              </w:rPr>
            </w:pPr>
            <w:r>
              <w:rPr>
                <w:lang w:val="en-US"/>
              </w:rPr>
              <w:t xml:space="preserve">- IE related to MBS service area during service announcement </w:t>
            </w:r>
          </w:p>
          <w:p w14:paraId="6A673499" w14:textId="77777777" w:rsidR="003B5679" w:rsidRPr="00BC4E3E" w:rsidRDefault="003B5679" w:rsidP="00EF6320">
            <w:pPr>
              <w:pStyle w:val="TAL"/>
            </w:pPr>
            <w:r>
              <w:rPr>
                <w:lang w:val="en-US"/>
              </w:rPr>
              <w:t>- PCC related session configurations</w:t>
            </w:r>
          </w:p>
        </w:tc>
      </w:tr>
      <w:tr w:rsidR="003B5679" w:rsidRPr="00BC4E3E" w14:paraId="566AD8BB" w14:textId="77777777" w:rsidTr="00EF6320">
        <w:trPr>
          <w:jc w:val="center"/>
        </w:trPr>
        <w:tc>
          <w:tcPr>
            <w:tcW w:w="3290" w:type="dxa"/>
            <w:shd w:val="clear" w:color="auto" w:fill="auto"/>
          </w:tcPr>
          <w:p w14:paraId="5516DA96" w14:textId="77777777" w:rsidR="003B5679" w:rsidRPr="00BC4E3E" w:rsidRDefault="003B5679" w:rsidP="00EF6320">
            <w:pPr>
              <w:pStyle w:val="TAL"/>
              <w:rPr>
                <w:noProof/>
              </w:rPr>
            </w:pPr>
            <w:r w:rsidRPr="00BC4E3E">
              <w:t xml:space="preserve">#13.4 </w:t>
            </w:r>
            <w:r w:rsidRPr="00BC4E3E">
              <w:rPr>
                <w:noProof/>
              </w:rPr>
              <w:t>how to maintain the service continuity when switching between 5G MBS delivery and unicast delivery</w:t>
            </w:r>
          </w:p>
        </w:tc>
        <w:tc>
          <w:tcPr>
            <w:tcW w:w="3962" w:type="dxa"/>
            <w:shd w:val="clear" w:color="auto" w:fill="auto"/>
          </w:tcPr>
          <w:p w14:paraId="68CC9610" w14:textId="77777777" w:rsidR="003B5679" w:rsidRPr="00BC4E3E" w:rsidRDefault="003B5679" w:rsidP="00EF6320">
            <w:pPr>
              <w:pStyle w:val="TAL"/>
            </w:pPr>
            <w:r w:rsidRPr="00BC4E3E">
              <w:t>Solution 18: Service continuity for multicast MBS session</w:t>
            </w:r>
          </w:p>
          <w:p w14:paraId="0BA5E165" w14:textId="77777777" w:rsidR="003B5679" w:rsidRDefault="003B5679" w:rsidP="00EF6320">
            <w:pPr>
              <w:pStyle w:val="TAL"/>
            </w:pPr>
            <w:r w:rsidRPr="00BC4E3E">
              <w:t>Solution 19: Service continuity for broadcast MBS session</w:t>
            </w:r>
          </w:p>
          <w:p w14:paraId="75C4A3A6" w14:textId="77777777" w:rsidR="003B5679" w:rsidRPr="00BC4E3E" w:rsidRDefault="003B5679" w:rsidP="00EF6320">
            <w:pPr>
              <w:pStyle w:val="TAL"/>
            </w:pPr>
            <w:r w:rsidRPr="0091640D">
              <w:t>Solution 33:</w:t>
            </w:r>
            <w:r>
              <w:t xml:space="preserve"> Service continuity for broadcast and multicast MBS sessions</w:t>
            </w:r>
          </w:p>
        </w:tc>
        <w:tc>
          <w:tcPr>
            <w:tcW w:w="2605" w:type="dxa"/>
          </w:tcPr>
          <w:p w14:paraId="13C70DD8" w14:textId="77777777" w:rsidR="003B5679" w:rsidRPr="00BC4E3E" w:rsidRDefault="003B5679" w:rsidP="00EF6320">
            <w:pPr>
              <w:pStyle w:val="TAL"/>
            </w:pPr>
          </w:p>
        </w:tc>
      </w:tr>
      <w:tr w:rsidR="003B5679" w:rsidRPr="00BC4E3E" w14:paraId="26B36881" w14:textId="77777777" w:rsidTr="00EF6320">
        <w:trPr>
          <w:jc w:val="center"/>
        </w:trPr>
        <w:tc>
          <w:tcPr>
            <w:tcW w:w="3290" w:type="dxa"/>
            <w:shd w:val="clear" w:color="auto" w:fill="auto"/>
          </w:tcPr>
          <w:p w14:paraId="5C095FCA" w14:textId="77777777" w:rsidR="003B5679" w:rsidRPr="00BC4E3E" w:rsidRDefault="003B5679" w:rsidP="00EF6320">
            <w:pPr>
              <w:pStyle w:val="TAL"/>
              <w:rPr>
                <w:noProof/>
              </w:rPr>
            </w:pPr>
            <w:r w:rsidRPr="00BC4E3E">
              <w:t xml:space="preserve">#13.5 </w:t>
            </w:r>
            <w:r w:rsidRPr="00BC4E3E">
              <w:rPr>
                <w:noProof/>
              </w:rPr>
              <w:t xml:space="preserve">how the </w:t>
            </w:r>
            <w:r w:rsidRPr="00BC4E3E">
              <w:rPr>
                <w:lang w:eastAsia="zh-CN"/>
              </w:rPr>
              <w:t xml:space="preserve">DL media, application-level control signalling (e.g., floor control messages), group status </w:t>
            </w:r>
            <w:r w:rsidRPr="00BC4E3E">
              <w:rPr>
                <w:noProof/>
              </w:rPr>
              <w:t>is delivered to the UE via the 5G MBS</w:t>
            </w:r>
          </w:p>
        </w:tc>
        <w:tc>
          <w:tcPr>
            <w:tcW w:w="3962" w:type="dxa"/>
            <w:shd w:val="clear" w:color="auto" w:fill="auto"/>
          </w:tcPr>
          <w:p w14:paraId="6EACAAC3" w14:textId="77777777" w:rsidR="003B5679" w:rsidRPr="00BC4E3E" w:rsidRDefault="003B5679" w:rsidP="00EF6320">
            <w:pPr>
              <w:pStyle w:val="TAL"/>
            </w:pPr>
            <w:r w:rsidRPr="00BC4E3E">
              <w:t>Solution 11: MC service group data transmissions over 5G MBS sessions</w:t>
            </w:r>
          </w:p>
          <w:p w14:paraId="711FE7A2" w14:textId="77777777" w:rsidR="003B5679" w:rsidRPr="00BC4E3E" w:rsidRDefault="003B5679" w:rsidP="00EF6320">
            <w:pPr>
              <w:pStyle w:val="TAL"/>
            </w:pPr>
            <w:r w:rsidRPr="00BC4E3E">
              <w:t>Solution 16: Data delivery over multicast MBS session</w:t>
            </w:r>
          </w:p>
          <w:p w14:paraId="70062829" w14:textId="77777777" w:rsidR="003B5679" w:rsidRDefault="003B5679" w:rsidP="00EF6320">
            <w:pPr>
              <w:pStyle w:val="TAL"/>
            </w:pPr>
            <w:r w:rsidRPr="00BC4E3E">
              <w:t>Solution 17: Data delivery over broadcast MBS session</w:t>
            </w:r>
          </w:p>
          <w:p w14:paraId="373FA5E8" w14:textId="77777777" w:rsidR="003B5679" w:rsidRPr="00BC4E3E" w:rsidRDefault="003B5679" w:rsidP="00EF6320">
            <w:pPr>
              <w:pStyle w:val="TAL"/>
            </w:pPr>
            <w:r w:rsidRPr="00BC4E3E">
              <w:t>Solution 21: Use of MBS transmission in MCPTT</w:t>
            </w:r>
          </w:p>
          <w:p w14:paraId="1FCC763F" w14:textId="77777777" w:rsidR="003B5679" w:rsidRPr="00BC4E3E" w:rsidRDefault="003B5679" w:rsidP="00EF6320">
            <w:pPr>
              <w:pStyle w:val="TAL"/>
            </w:pPr>
            <w:r w:rsidRPr="00BC4E3E">
              <w:t xml:space="preserve">Solution </w:t>
            </w:r>
            <w:r w:rsidRPr="00BC4E3E">
              <w:rPr>
                <w:lang w:eastAsia="zh-CN"/>
              </w:rPr>
              <w:t>22</w:t>
            </w:r>
            <w:r w:rsidRPr="00BC4E3E">
              <w:t>: Use of MBS transmission in MCVideo</w:t>
            </w:r>
          </w:p>
          <w:p w14:paraId="01E114E0" w14:textId="77777777" w:rsidR="003B5679" w:rsidRPr="00BC4E3E" w:rsidRDefault="003B5679" w:rsidP="00EF6320">
            <w:pPr>
              <w:pStyle w:val="TAL"/>
            </w:pPr>
            <w:r w:rsidRPr="00BC4E3E">
              <w:t>Solution 29: Use of broadcast and multicast MBS sessions in MCPTT</w:t>
            </w:r>
          </w:p>
          <w:p w14:paraId="32EA7B84" w14:textId="77777777" w:rsidR="003B5679" w:rsidRPr="00BC4E3E" w:rsidRDefault="003B5679" w:rsidP="00EF6320">
            <w:pPr>
              <w:pStyle w:val="TAL"/>
            </w:pPr>
            <w:r w:rsidRPr="00BC4E3E">
              <w:t>Solution 30: Use of broadcast and multicast MBS sessions in MCVideo</w:t>
            </w:r>
          </w:p>
        </w:tc>
        <w:tc>
          <w:tcPr>
            <w:tcW w:w="2605" w:type="dxa"/>
          </w:tcPr>
          <w:p w14:paraId="68913BE3" w14:textId="77777777" w:rsidR="003B5679" w:rsidRPr="00BC4E3E" w:rsidRDefault="003B5679" w:rsidP="00EF6320">
            <w:pPr>
              <w:pStyle w:val="TAL"/>
            </w:pPr>
          </w:p>
        </w:tc>
      </w:tr>
      <w:tr w:rsidR="003B5679" w:rsidRPr="00BC4E3E" w14:paraId="7202DE03" w14:textId="77777777" w:rsidTr="00EF6320">
        <w:trPr>
          <w:jc w:val="center"/>
        </w:trPr>
        <w:tc>
          <w:tcPr>
            <w:tcW w:w="3290" w:type="dxa"/>
            <w:shd w:val="clear" w:color="auto" w:fill="auto"/>
          </w:tcPr>
          <w:p w14:paraId="4BBCEC10" w14:textId="77777777" w:rsidR="003B5679" w:rsidRDefault="003B5679" w:rsidP="00EF6320">
            <w:pPr>
              <w:pStyle w:val="TAL"/>
              <w:rPr>
                <w:noProof/>
              </w:rPr>
            </w:pPr>
            <w:r w:rsidRPr="00BC4E3E">
              <w:t xml:space="preserve">#13.6 </w:t>
            </w:r>
            <w:r w:rsidRPr="00BC4E3E">
              <w:rPr>
                <w:noProof/>
              </w:rPr>
              <w:t xml:space="preserve">whether and how the MC services require the local </w:t>
            </w:r>
            <w:r w:rsidRPr="00BC4E3E">
              <w:rPr>
                <w:rFonts w:hint="eastAsia"/>
                <w:noProof/>
                <w:lang w:eastAsia="zh-CN"/>
              </w:rPr>
              <w:t xml:space="preserve">5G </w:t>
            </w:r>
            <w:r w:rsidRPr="00BC4E3E">
              <w:rPr>
                <w:noProof/>
              </w:rPr>
              <w:t>MBS services.</w:t>
            </w:r>
            <w:r w:rsidRPr="00BC4E3E">
              <w:rPr>
                <w:rFonts w:hint="eastAsia"/>
                <w:noProof/>
                <w:lang w:eastAsia="zh-CN"/>
              </w:rPr>
              <w:t xml:space="preserve"> And if required, </w:t>
            </w:r>
            <w:r w:rsidRPr="00BC4E3E">
              <w:rPr>
                <w:noProof/>
              </w:rPr>
              <w:t>how the MC service group communication is associated with the broadcast/multicast service area.</w:t>
            </w:r>
          </w:p>
          <w:p w14:paraId="29B8FB6E" w14:textId="77777777" w:rsidR="003B5679" w:rsidRDefault="003B5679" w:rsidP="00EF6320">
            <w:pPr>
              <w:pStyle w:val="TAL"/>
              <w:rPr>
                <w:noProof/>
              </w:rPr>
            </w:pPr>
          </w:p>
          <w:p w14:paraId="389267BB" w14:textId="77777777" w:rsidR="003B5679" w:rsidRPr="00BC4E3E" w:rsidRDefault="003B5679" w:rsidP="00EF6320">
            <w:pPr>
              <w:pStyle w:val="TAL"/>
            </w:pPr>
          </w:p>
        </w:tc>
        <w:tc>
          <w:tcPr>
            <w:tcW w:w="3962" w:type="dxa"/>
            <w:shd w:val="clear" w:color="auto" w:fill="auto"/>
          </w:tcPr>
          <w:p w14:paraId="63A23052" w14:textId="77777777" w:rsidR="003B5679" w:rsidRPr="00BC4E3E" w:rsidRDefault="003B5679" w:rsidP="00EF6320">
            <w:pPr>
              <w:pStyle w:val="TAL"/>
            </w:pPr>
            <w:r w:rsidRPr="00BC4E3E">
              <w:t>Solution 10: MBS session configuration and service announcement aspects</w:t>
            </w:r>
          </w:p>
          <w:p w14:paraId="6024AD40" w14:textId="77777777" w:rsidR="003B5679" w:rsidRPr="00BC4E3E" w:rsidRDefault="003B5679" w:rsidP="00EF6320">
            <w:pPr>
              <w:pStyle w:val="TAL"/>
            </w:pPr>
            <w:r w:rsidRPr="00BC4E3E">
              <w:t xml:space="preserve">Solution 12: Dynamic multicast MBS session and service announcement </w:t>
            </w:r>
          </w:p>
          <w:p w14:paraId="7A176CED" w14:textId="77777777" w:rsidR="003B5679" w:rsidRPr="00BC4E3E" w:rsidRDefault="003B5679" w:rsidP="00EF6320">
            <w:pPr>
              <w:pStyle w:val="TAL"/>
            </w:pPr>
            <w:r w:rsidRPr="00BC4E3E">
              <w:t>Solution 13: Pre-established multicast MBS session and service announcement</w:t>
            </w:r>
          </w:p>
          <w:p w14:paraId="6FBAC9E3" w14:textId="77777777" w:rsidR="003B5679" w:rsidRPr="00BC4E3E" w:rsidRDefault="003B5679" w:rsidP="00EF6320">
            <w:pPr>
              <w:pStyle w:val="TAL"/>
            </w:pPr>
            <w:r w:rsidRPr="00BC4E3E">
              <w:t>Solution 14: Dynamic broadcast MBS session and service announcement</w:t>
            </w:r>
          </w:p>
          <w:p w14:paraId="6BE00B2A" w14:textId="77777777" w:rsidR="003B5679" w:rsidRPr="00BC4E3E" w:rsidRDefault="003B5679" w:rsidP="00EF6320">
            <w:pPr>
              <w:pStyle w:val="TAL"/>
            </w:pPr>
            <w:r w:rsidRPr="00BC4E3E">
              <w:t>Solution 15: Pre-established broadcast MBS session and service announcement</w:t>
            </w:r>
          </w:p>
        </w:tc>
        <w:tc>
          <w:tcPr>
            <w:tcW w:w="2605" w:type="dxa"/>
          </w:tcPr>
          <w:p w14:paraId="0D193449" w14:textId="77777777" w:rsidR="003B5679" w:rsidRPr="00166F0F" w:rsidRDefault="003B5679" w:rsidP="00EF6320">
            <w:pPr>
              <w:pStyle w:val="TAL"/>
            </w:pPr>
            <w:r w:rsidRPr="00166F0F">
              <w:t>SA2:</w:t>
            </w:r>
          </w:p>
          <w:p w14:paraId="1AF788E6" w14:textId="77777777" w:rsidR="003B5679" w:rsidRPr="00166F0F" w:rsidRDefault="003B5679" w:rsidP="00EF6320">
            <w:pPr>
              <w:pStyle w:val="TAL"/>
            </w:pPr>
            <w:r w:rsidRPr="00166F0F">
              <w:t xml:space="preserve">- session configuration vs management related updates </w:t>
            </w:r>
          </w:p>
          <w:p w14:paraId="254B91C2" w14:textId="77777777" w:rsidR="003B5679" w:rsidRDefault="003B5679" w:rsidP="00EF6320">
            <w:pPr>
              <w:pStyle w:val="TAL"/>
              <w:rPr>
                <w:lang w:val="en-US"/>
              </w:rPr>
            </w:pPr>
            <w:r>
              <w:rPr>
                <w:lang w:val="en-US"/>
              </w:rPr>
              <w:t xml:space="preserve">- IE related to MBS service area during service announcement </w:t>
            </w:r>
          </w:p>
          <w:p w14:paraId="5F238DC6" w14:textId="77777777" w:rsidR="003B5679" w:rsidRPr="00BC4E3E" w:rsidRDefault="003B5679" w:rsidP="00EF6320">
            <w:pPr>
              <w:pStyle w:val="TAL"/>
            </w:pPr>
            <w:r>
              <w:rPr>
                <w:lang w:val="en-US"/>
              </w:rPr>
              <w:t>- PCC related session configurations</w:t>
            </w:r>
          </w:p>
        </w:tc>
      </w:tr>
      <w:tr w:rsidR="003B5679" w:rsidRPr="00BC4E3E" w14:paraId="10E116EC" w14:textId="77777777" w:rsidTr="00EF6320">
        <w:trPr>
          <w:jc w:val="center"/>
        </w:trPr>
        <w:tc>
          <w:tcPr>
            <w:tcW w:w="3290" w:type="dxa"/>
            <w:shd w:val="clear" w:color="auto" w:fill="auto"/>
          </w:tcPr>
          <w:p w14:paraId="730C074E" w14:textId="77777777" w:rsidR="003B5679" w:rsidRPr="00BC4E3E" w:rsidRDefault="003B5679" w:rsidP="00EF6320">
            <w:pPr>
              <w:pStyle w:val="TAL"/>
            </w:pPr>
            <w:r w:rsidRPr="00BC4E3E">
              <w:t>#13.7 how and when service requirements, e.g., required QoS requirements, are provided to the 5GC for MC service group communication data transmitted over 5G MBS sessions for both broadcast and multicast.</w:t>
            </w:r>
          </w:p>
        </w:tc>
        <w:tc>
          <w:tcPr>
            <w:tcW w:w="3962" w:type="dxa"/>
            <w:shd w:val="clear" w:color="auto" w:fill="auto"/>
          </w:tcPr>
          <w:p w14:paraId="2F814308" w14:textId="77777777" w:rsidR="003B5679" w:rsidRDefault="003B5679" w:rsidP="00EF6320">
            <w:pPr>
              <w:pStyle w:val="TAL"/>
            </w:pPr>
            <w:r w:rsidRPr="00BC4E3E">
              <w:t>Solution 10: MBS session configuration and service announcement aspects</w:t>
            </w:r>
          </w:p>
          <w:p w14:paraId="0CF561F3" w14:textId="77777777" w:rsidR="003B5679" w:rsidRDefault="003B5679" w:rsidP="00EF6320">
            <w:pPr>
              <w:pStyle w:val="TAL"/>
            </w:pPr>
            <w:r w:rsidRPr="00BC4E3E">
              <w:t>Solution 13: Pre-established multicast MBS session and service announcement</w:t>
            </w:r>
          </w:p>
          <w:p w14:paraId="3CBB6B2A" w14:textId="77777777" w:rsidR="003B5679" w:rsidRDefault="003B5679" w:rsidP="00EF6320">
            <w:pPr>
              <w:pStyle w:val="TAL"/>
            </w:pPr>
            <w:r w:rsidRPr="00BC4E3E">
              <w:t>Solution 15: Pre-established broadcast MBS session and service announcement</w:t>
            </w:r>
          </w:p>
          <w:p w14:paraId="7D0AF376" w14:textId="77777777" w:rsidR="003B5679" w:rsidRPr="00BC4E3E" w:rsidRDefault="003B5679" w:rsidP="00EF6320">
            <w:pPr>
              <w:pStyle w:val="TAL"/>
            </w:pPr>
          </w:p>
        </w:tc>
        <w:tc>
          <w:tcPr>
            <w:tcW w:w="2605" w:type="dxa"/>
          </w:tcPr>
          <w:p w14:paraId="282AE177" w14:textId="77777777" w:rsidR="003B5679" w:rsidRPr="00166F0F" w:rsidRDefault="003B5679" w:rsidP="00EF6320">
            <w:pPr>
              <w:pStyle w:val="TAL"/>
            </w:pPr>
            <w:r w:rsidRPr="00166F0F">
              <w:t>SA2:</w:t>
            </w:r>
          </w:p>
          <w:p w14:paraId="101865C7" w14:textId="77777777" w:rsidR="003B5679" w:rsidRPr="00166F0F" w:rsidRDefault="003B5679" w:rsidP="00EF6320">
            <w:pPr>
              <w:pStyle w:val="TAL"/>
            </w:pPr>
            <w:r w:rsidRPr="00166F0F">
              <w:t xml:space="preserve">- session configuration vs management related updates </w:t>
            </w:r>
          </w:p>
          <w:p w14:paraId="13054B14" w14:textId="77777777" w:rsidR="003B5679" w:rsidRDefault="003B5679" w:rsidP="00EF6320">
            <w:pPr>
              <w:pStyle w:val="TAL"/>
              <w:rPr>
                <w:lang w:val="en-US"/>
              </w:rPr>
            </w:pPr>
            <w:r>
              <w:rPr>
                <w:lang w:val="en-US"/>
              </w:rPr>
              <w:t xml:space="preserve">- IE related to MBS service area during service announcement </w:t>
            </w:r>
          </w:p>
          <w:p w14:paraId="4D1DF231" w14:textId="77777777" w:rsidR="003B5679" w:rsidRPr="00BC4E3E" w:rsidRDefault="003B5679" w:rsidP="00EF6320">
            <w:pPr>
              <w:pStyle w:val="TAL"/>
            </w:pPr>
            <w:r>
              <w:rPr>
                <w:lang w:val="en-US"/>
              </w:rPr>
              <w:t>- PCC related session configurations</w:t>
            </w:r>
          </w:p>
        </w:tc>
      </w:tr>
      <w:tr w:rsidR="003B5679" w:rsidRPr="005420A1" w14:paraId="7F25DB6A" w14:textId="77777777" w:rsidTr="00EF6320">
        <w:trPr>
          <w:jc w:val="center"/>
        </w:trPr>
        <w:tc>
          <w:tcPr>
            <w:tcW w:w="3290" w:type="dxa"/>
            <w:shd w:val="clear" w:color="auto" w:fill="auto"/>
          </w:tcPr>
          <w:p w14:paraId="26391C66" w14:textId="77777777" w:rsidR="003B5679" w:rsidRPr="00BC4E3E" w:rsidRDefault="003B5679" w:rsidP="00EF6320">
            <w:pPr>
              <w:pStyle w:val="TAL"/>
            </w:pPr>
            <w:r w:rsidRPr="00BC4E3E">
              <w:t>#13.8 how to support the service continuity when the MC service is provided via both 4G eMBMS and 5G MBS</w:t>
            </w:r>
          </w:p>
        </w:tc>
        <w:tc>
          <w:tcPr>
            <w:tcW w:w="3962" w:type="dxa"/>
            <w:shd w:val="clear" w:color="auto" w:fill="auto"/>
          </w:tcPr>
          <w:p w14:paraId="78034586" w14:textId="77777777" w:rsidR="003B5679" w:rsidRPr="005420A1" w:rsidRDefault="003B5679" w:rsidP="00EF6320">
            <w:pPr>
              <w:pStyle w:val="TAL"/>
              <w:rPr>
                <w:lang w:val="en-US"/>
              </w:rPr>
            </w:pPr>
            <w:r w:rsidRPr="0091640D">
              <w:rPr>
                <w:lang w:val="en-US"/>
              </w:rPr>
              <w:t>Solution 32:</w:t>
            </w:r>
            <w:r w:rsidRPr="005420A1">
              <w:rPr>
                <w:lang w:val="en-US"/>
              </w:rPr>
              <w:t xml:space="preserve"> Inter-system mobility between LT</w:t>
            </w:r>
            <w:r>
              <w:rPr>
                <w:lang w:val="en-US"/>
              </w:rPr>
              <w:t>E and 5G</w:t>
            </w:r>
          </w:p>
        </w:tc>
        <w:tc>
          <w:tcPr>
            <w:tcW w:w="2605" w:type="dxa"/>
          </w:tcPr>
          <w:p w14:paraId="308F2908" w14:textId="77777777" w:rsidR="003B5679" w:rsidRPr="005420A1" w:rsidRDefault="003B5679" w:rsidP="00EF6320">
            <w:pPr>
              <w:pStyle w:val="TAL"/>
              <w:rPr>
                <w:lang w:val="en-US"/>
              </w:rPr>
            </w:pPr>
          </w:p>
        </w:tc>
      </w:tr>
      <w:tr w:rsidR="003B5679" w:rsidRPr="00BC4E3E" w14:paraId="7AB7D0AB" w14:textId="77777777" w:rsidTr="00EF6320">
        <w:trPr>
          <w:jc w:val="center"/>
        </w:trPr>
        <w:tc>
          <w:tcPr>
            <w:tcW w:w="3290" w:type="dxa"/>
            <w:shd w:val="clear" w:color="auto" w:fill="auto"/>
          </w:tcPr>
          <w:p w14:paraId="6A5F6498" w14:textId="77777777" w:rsidR="003B5679" w:rsidRPr="00BC4E3E" w:rsidRDefault="003B5679" w:rsidP="00EF6320">
            <w:pPr>
              <w:pStyle w:val="TAL"/>
            </w:pPr>
            <w:r>
              <w:lastRenderedPageBreak/>
              <w:t>#13.9 identify the MC services application architecture supporting 5G MBS</w:t>
            </w:r>
          </w:p>
        </w:tc>
        <w:tc>
          <w:tcPr>
            <w:tcW w:w="3962" w:type="dxa"/>
            <w:shd w:val="clear" w:color="auto" w:fill="auto"/>
          </w:tcPr>
          <w:p w14:paraId="68A31B6B" w14:textId="77777777" w:rsidR="003B5679" w:rsidRPr="00BC4E3E" w:rsidRDefault="003B5679" w:rsidP="00EF6320">
            <w:pPr>
              <w:pStyle w:val="TAL"/>
            </w:pPr>
            <w:r w:rsidRPr="00BC4E3E">
              <w:rPr>
                <w:lang w:val="en-US"/>
              </w:rPr>
              <w:t xml:space="preserve">Solution 8: Application architecture </w:t>
            </w:r>
            <w:r w:rsidRPr="00BC4E3E">
              <w:t>over</w:t>
            </w:r>
            <w:r w:rsidRPr="00BC4E3E">
              <w:rPr>
                <w:lang w:val="en-US"/>
              </w:rPr>
              <w:t xml:space="preserve"> 5G MBS for transport only mode</w:t>
            </w:r>
          </w:p>
        </w:tc>
        <w:tc>
          <w:tcPr>
            <w:tcW w:w="2605" w:type="dxa"/>
          </w:tcPr>
          <w:p w14:paraId="545FCFE8" w14:textId="77777777" w:rsidR="003B5679" w:rsidRPr="00BC4E3E" w:rsidRDefault="003B5679" w:rsidP="00EF6320">
            <w:pPr>
              <w:pStyle w:val="TAL"/>
            </w:pPr>
          </w:p>
        </w:tc>
      </w:tr>
      <w:tr w:rsidR="003B5679" w:rsidRPr="007F4464" w14:paraId="729BFFFB" w14:textId="77777777" w:rsidTr="00EF6320">
        <w:trPr>
          <w:jc w:val="center"/>
        </w:trPr>
        <w:tc>
          <w:tcPr>
            <w:tcW w:w="3290" w:type="dxa"/>
            <w:shd w:val="clear" w:color="auto" w:fill="auto"/>
          </w:tcPr>
          <w:p w14:paraId="78CD24B5" w14:textId="77777777" w:rsidR="003B5679" w:rsidRDefault="003B5679" w:rsidP="00EF6320">
            <w:pPr>
              <w:pStyle w:val="TAL"/>
            </w:pPr>
            <w:r>
              <w:t>#13.</w:t>
            </w:r>
            <w:r w:rsidRPr="00AC5F41">
              <w:t>10 identify the functionalities related to 5G MBS sessions for group communication purposes, and address the differences between broadcast and multicast sessions</w:t>
            </w:r>
          </w:p>
        </w:tc>
        <w:tc>
          <w:tcPr>
            <w:tcW w:w="3962" w:type="dxa"/>
            <w:shd w:val="clear" w:color="auto" w:fill="auto"/>
          </w:tcPr>
          <w:p w14:paraId="710625DE" w14:textId="77777777" w:rsidR="003B5679" w:rsidRPr="00BC4E3E" w:rsidRDefault="003B5679" w:rsidP="00EF6320">
            <w:pPr>
              <w:pStyle w:val="TAL"/>
            </w:pPr>
            <w:r w:rsidRPr="00BC4E3E">
              <w:t>Solution 9: General use of 5G MBS services for MC service group communications</w:t>
            </w:r>
          </w:p>
          <w:p w14:paraId="13E7A811" w14:textId="77777777" w:rsidR="003B5679" w:rsidRPr="00BC4E3E" w:rsidRDefault="003B5679" w:rsidP="00EF6320">
            <w:pPr>
              <w:pStyle w:val="TAL"/>
            </w:pPr>
          </w:p>
        </w:tc>
        <w:tc>
          <w:tcPr>
            <w:tcW w:w="2605" w:type="dxa"/>
          </w:tcPr>
          <w:p w14:paraId="392755BD" w14:textId="77777777" w:rsidR="003B5679" w:rsidRPr="00824689" w:rsidRDefault="003B5679" w:rsidP="00EF6320">
            <w:pPr>
              <w:pStyle w:val="TAL"/>
              <w:rPr>
                <w:lang w:val="fr-FR"/>
              </w:rPr>
            </w:pPr>
            <w:r w:rsidRPr="00824689">
              <w:rPr>
                <w:lang w:val="fr-FR"/>
              </w:rPr>
              <w:t>SA2:</w:t>
            </w:r>
          </w:p>
          <w:p w14:paraId="35110B07" w14:textId="77777777" w:rsidR="003B5679" w:rsidRPr="00824689" w:rsidRDefault="003B5679" w:rsidP="00EF6320">
            <w:pPr>
              <w:pStyle w:val="TAL"/>
              <w:rPr>
                <w:lang w:val="fr-FR"/>
              </w:rPr>
            </w:pPr>
            <w:r w:rsidRPr="00824689">
              <w:rPr>
                <w:lang w:val="fr-FR"/>
              </w:rPr>
              <w:t xml:space="preserve">- session configuration vs management related updates </w:t>
            </w:r>
          </w:p>
          <w:p w14:paraId="69E0DD70" w14:textId="77777777" w:rsidR="003B5679" w:rsidRPr="00824689" w:rsidRDefault="003B5679" w:rsidP="00EF6320">
            <w:pPr>
              <w:pStyle w:val="TAL"/>
              <w:rPr>
                <w:lang w:val="fr-FR"/>
              </w:rPr>
            </w:pPr>
          </w:p>
        </w:tc>
      </w:tr>
      <w:tr w:rsidR="003B5679" w:rsidRPr="00BC4E3E" w14:paraId="454F79F7" w14:textId="77777777" w:rsidTr="00EF6320">
        <w:trPr>
          <w:jc w:val="center"/>
        </w:trPr>
        <w:tc>
          <w:tcPr>
            <w:tcW w:w="3290" w:type="dxa"/>
            <w:shd w:val="clear" w:color="auto" w:fill="auto"/>
          </w:tcPr>
          <w:p w14:paraId="65B82868" w14:textId="77777777" w:rsidR="003B5679" w:rsidRDefault="003B5679" w:rsidP="00EF6320">
            <w:pPr>
              <w:pStyle w:val="TAL"/>
            </w:pPr>
            <w:r>
              <w:t>#13.11 how to de-announce the MBS session for the group members and how to remove the MBS session</w:t>
            </w:r>
          </w:p>
        </w:tc>
        <w:tc>
          <w:tcPr>
            <w:tcW w:w="3962" w:type="dxa"/>
            <w:shd w:val="clear" w:color="auto" w:fill="auto"/>
          </w:tcPr>
          <w:p w14:paraId="64F31118" w14:textId="77777777" w:rsidR="003B5679" w:rsidRPr="00BC4E3E" w:rsidRDefault="003B5679" w:rsidP="00EF6320">
            <w:pPr>
              <w:pStyle w:val="TAL"/>
            </w:pPr>
            <w:r w:rsidRPr="00BC4E3E">
              <w:t>Solution 23: UE multicast MBS session leave aspects</w:t>
            </w:r>
          </w:p>
          <w:p w14:paraId="5BE3B476" w14:textId="77777777" w:rsidR="003B5679" w:rsidRPr="00BC4E3E" w:rsidRDefault="003B5679" w:rsidP="00EF6320">
            <w:pPr>
              <w:pStyle w:val="TAL"/>
            </w:pPr>
            <w:r w:rsidRPr="00BC4E3E">
              <w:t>Solution 24: 5G MBS session release aspects</w:t>
            </w:r>
          </w:p>
          <w:p w14:paraId="498EFE8A" w14:textId="77777777" w:rsidR="003B5679" w:rsidRPr="00BC4E3E" w:rsidRDefault="003B5679" w:rsidP="00EF6320">
            <w:pPr>
              <w:pStyle w:val="TAL"/>
            </w:pPr>
            <w:r w:rsidRPr="00BC4E3E">
              <w:rPr>
                <w:rFonts w:eastAsia="SimSun"/>
              </w:rPr>
              <w:t>Solution 28: MBS service de-announcement</w:t>
            </w:r>
          </w:p>
        </w:tc>
        <w:tc>
          <w:tcPr>
            <w:tcW w:w="2605" w:type="dxa"/>
          </w:tcPr>
          <w:p w14:paraId="0DC7CEA6" w14:textId="77777777" w:rsidR="003B5679" w:rsidRDefault="003B5679" w:rsidP="00EF6320">
            <w:pPr>
              <w:pStyle w:val="TAL"/>
              <w:rPr>
                <w:lang w:val="en-US"/>
              </w:rPr>
            </w:pPr>
          </w:p>
        </w:tc>
      </w:tr>
      <w:tr w:rsidR="003B5679" w:rsidRPr="00BC4E3E" w14:paraId="4C527A34" w14:textId="77777777" w:rsidTr="00EF6320">
        <w:trPr>
          <w:jc w:val="center"/>
        </w:trPr>
        <w:tc>
          <w:tcPr>
            <w:tcW w:w="3290" w:type="dxa"/>
            <w:shd w:val="clear" w:color="auto" w:fill="auto"/>
          </w:tcPr>
          <w:p w14:paraId="1506D366" w14:textId="77777777" w:rsidR="003B5679" w:rsidRDefault="003B5679" w:rsidP="00EF6320">
            <w:pPr>
              <w:pStyle w:val="TAL"/>
            </w:pPr>
            <w:r>
              <w:t>#13.12 how the DL data and application-level control signalling is delivered for specific MC services, e.g., MCPTT and MCVideo</w:t>
            </w:r>
          </w:p>
        </w:tc>
        <w:tc>
          <w:tcPr>
            <w:tcW w:w="3962" w:type="dxa"/>
            <w:shd w:val="clear" w:color="auto" w:fill="auto"/>
          </w:tcPr>
          <w:p w14:paraId="41E89B4A" w14:textId="77777777" w:rsidR="003B5679" w:rsidRPr="00BC4E3E" w:rsidRDefault="003B5679" w:rsidP="00EF6320">
            <w:pPr>
              <w:pStyle w:val="TAL"/>
            </w:pPr>
            <w:r w:rsidRPr="00BC4E3E">
              <w:t>Solution 21: Use of MBS transmission in MCPTT</w:t>
            </w:r>
          </w:p>
          <w:p w14:paraId="139A384F" w14:textId="77777777" w:rsidR="003B5679" w:rsidRPr="00BC4E3E" w:rsidRDefault="003B5679" w:rsidP="00EF6320">
            <w:pPr>
              <w:pStyle w:val="TAL"/>
            </w:pPr>
            <w:r w:rsidRPr="00BC4E3E">
              <w:t xml:space="preserve">Solution </w:t>
            </w:r>
            <w:r w:rsidRPr="00BC4E3E">
              <w:rPr>
                <w:lang w:eastAsia="zh-CN"/>
              </w:rPr>
              <w:t>22</w:t>
            </w:r>
            <w:r w:rsidRPr="00BC4E3E">
              <w:t>: Use of MBS transmission in MCVideo</w:t>
            </w:r>
          </w:p>
          <w:p w14:paraId="1E6EDAAF" w14:textId="77777777" w:rsidR="003B5679" w:rsidRPr="00BC4E3E" w:rsidRDefault="003B5679" w:rsidP="00EF6320">
            <w:pPr>
              <w:pStyle w:val="TAL"/>
            </w:pPr>
            <w:r w:rsidRPr="00BC4E3E">
              <w:t>Solution 29: Use of broadcast and multicast MBS sessions in MCPTT</w:t>
            </w:r>
          </w:p>
          <w:p w14:paraId="1DC836F4" w14:textId="77777777" w:rsidR="003B5679" w:rsidRPr="00BC4E3E" w:rsidRDefault="003B5679" w:rsidP="00EF6320">
            <w:pPr>
              <w:pStyle w:val="TAL"/>
            </w:pPr>
            <w:r w:rsidRPr="00BC4E3E">
              <w:t>Solution 30: Use of broadcast and multicast MBS sessions in MCVideo</w:t>
            </w:r>
          </w:p>
        </w:tc>
        <w:tc>
          <w:tcPr>
            <w:tcW w:w="2605" w:type="dxa"/>
          </w:tcPr>
          <w:p w14:paraId="24F0FE24" w14:textId="77777777" w:rsidR="003B5679" w:rsidRPr="0026657D" w:rsidRDefault="003B5679" w:rsidP="00EF6320">
            <w:pPr>
              <w:pStyle w:val="TAL"/>
            </w:pPr>
          </w:p>
        </w:tc>
      </w:tr>
      <w:tr w:rsidR="003B5679" w:rsidRPr="00BC4E3E" w14:paraId="22E68B71" w14:textId="77777777" w:rsidTr="00EF6320">
        <w:trPr>
          <w:jc w:val="center"/>
        </w:trPr>
        <w:tc>
          <w:tcPr>
            <w:tcW w:w="3290" w:type="dxa"/>
            <w:shd w:val="clear" w:color="auto" w:fill="auto"/>
          </w:tcPr>
          <w:p w14:paraId="1326EF8A" w14:textId="77777777" w:rsidR="003B5679" w:rsidRDefault="003B5679" w:rsidP="00EF6320">
            <w:pPr>
              <w:pStyle w:val="TAL"/>
            </w:pPr>
            <w:r>
              <w:t>#13.13 how the MC service server can modify, i.e., update an MBS session with respect to media and service requirements, included service area, or update its status if applicable</w:t>
            </w:r>
          </w:p>
        </w:tc>
        <w:tc>
          <w:tcPr>
            <w:tcW w:w="3962" w:type="dxa"/>
            <w:shd w:val="clear" w:color="auto" w:fill="auto"/>
          </w:tcPr>
          <w:p w14:paraId="57C04205" w14:textId="77777777" w:rsidR="003B5679" w:rsidRDefault="003B5679" w:rsidP="00EF6320">
            <w:pPr>
              <w:pStyle w:val="TAL"/>
            </w:pPr>
            <w:r w:rsidRPr="00BC4E3E">
              <w:t>Solution 25: 5G MBS session update for group communication</w:t>
            </w:r>
          </w:p>
          <w:p w14:paraId="05B19F33" w14:textId="77777777" w:rsidR="003B5679" w:rsidRPr="00BC4E3E" w:rsidRDefault="003B5679" w:rsidP="00EF6320">
            <w:pPr>
              <w:pStyle w:val="TAL"/>
            </w:pPr>
            <w:r w:rsidRPr="0091640D">
              <w:t>Solution 31:</w:t>
            </w:r>
            <w:r>
              <w:t xml:space="preserve"> Multicast MBS session activation and de-activation</w:t>
            </w:r>
          </w:p>
          <w:p w14:paraId="0A3511CA" w14:textId="77777777" w:rsidR="003B5679" w:rsidRPr="00BC4E3E" w:rsidRDefault="003B5679" w:rsidP="00EF6320">
            <w:pPr>
              <w:pStyle w:val="TAL"/>
            </w:pPr>
          </w:p>
        </w:tc>
        <w:tc>
          <w:tcPr>
            <w:tcW w:w="2605" w:type="dxa"/>
          </w:tcPr>
          <w:p w14:paraId="30F836F2" w14:textId="77777777" w:rsidR="003B5679" w:rsidRPr="00166F0F" w:rsidRDefault="003B5679" w:rsidP="00EF6320">
            <w:pPr>
              <w:pStyle w:val="TAL"/>
            </w:pPr>
            <w:r w:rsidRPr="00166F0F">
              <w:t>SA2:</w:t>
            </w:r>
          </w:p>
          <w:p w14:paraId="3D609D1C" w14:textId="77777777" w:rsidR="003B5679" w:rsidRPr="00166F0F" w:rsidRDefault="003B5679" w:rsidP="00EF6320">
            <w:pPr>
              <w:pStyle w:val="TAL"/>
            </w:pPr>
            <w:r w:rsidRPr="00166F0F">
              <w:t xml:space="preserve">- session configuration vs management related updates </w:t>
            </w:r>
          </w:p>
          <w:p w14:paraId="3E7801AE" w14:textId="77777777" w:rsidR="003B5679" w:rsidRDefault="003B5679" w:rsidP="00EF6320">
            <w:pPr>
              <w:pStyle w:val="TAL"/>
              <w:rPr>
                <w:lang w:val="en-US"/>
              </w:rPr>
            </w:pPr>
            <w:r>
              <w:rPr>
                <w:lang w:val="en-US"/>
              </w:rPr>
              <w:t xml:space="preserve">- IE related to MBS service area during service announcement </w:t>
            </w:r>
          </w:p>
          <w:p w14:paraId="1CE54721" w14:textId="77777777" w:rsidR="003B5679" w:rsidRPr="0026657D" w:rsidRDefault="003B5679" w:rsidP="00EF6320">
            <w:pPr>
              <w:pStyle w:val="TAL"/>
            </w:pPr>
            <w:r>
              <w:rPr>
                <w:lang w:val="en-US"/>
              </w:rPr>
              <w:t>- PCC related session configurations</w:t>
            </w:r>
          </w:p>
        </w:tc>
      </w:tr>
    </w:tbl>
    <w:p w14:paraId="01802859" w14:textId="77777777" w:rsidR="003B5679" w:rsidRDefault="003B5679" w:rsidP="003B5679">
      <w:pPr>
        <w:rPr>
          <w:rFonts w:eastAsia="SimSun"/>
        </w:rPr>
      </w:pPr>
    </w:p>
    <w:p w14:paraId="2C989DF3" w14:textId="77777777" w:rsidR="003B5679" w:rsidRPr="00DE4C4D" w:rsidRDefault="003B5679" w:rsidP="003B5679">
      <w:r>
        <w:rPr>
          <w:rFonts w:eastAsia="SimSun"/>
        </w:rPr>
        <w:t xml:space="preserve">To address sub-key issue#13.9, solution 8 </w:t>
      </w:r>
      <w:r>
        <w:t xml:space="preserve">provides the MC service application architecture over 5G MBS in reference point representation in alignment with 3GPP TS 23.247 [19]. The solution provides an updated functional model </w:t>
      </w:r>
      <w:r w:rsidRPr="00050E66">
        <w:t>for application plane</w:t>
      </w:r>
      <w:r>
        <w:t xml:space="preserve"> to support MC services including MCPTT, MCVideo and MCData over 5GS and defines the reference points between the different nodes. These architecture models are assumed to be for transport only mode. Furthermore, the solution provides a list of functions done by the MC service server to enable group communications over 5G MBS sessions.</w:t>
      </w:r>
    </w:p>
    <w:p w14:paraId="75F02EEB" w14:textId="77777777" w:rsidR="003B5679" w:rsidRDefault="003B5679" w:rsidP="003B5679">
      <w:pPr>
        <w:rPr>
          <w:rFonts w:eastAsia="SimSun"/>
        </w:rPr>
      </w:pPr>
      <w:r>
        <w:rPr>
          <w:rFonts w:eastAsia="SimSun"/>
        </w:rPr>
        <w:t xml:space="preserve">To address sub-key issue#13.2, solution 9 provides a high-level overview and description of the broadcast and multicast 5G MBS sessions. It provides an understanding of the concepts related to the use of 5G MBS sessions for MC group communications. The solution is based on the 5G MBS sessions aspects defined in 3GPP TS 23.247 [19], and it is recommended to understand and identify the functional properties of 5G MBS sessions as it introduces the proper procedures related to the use of 5G MBS sessions. Furthermore, the solution discusses the life cycle of both broadcast and multicast MBS sessions based on 3GPP TS 23.247 [19] and identifies the difference between types or modes of MBS sessions (broadcast or multicast), and how each mode requires different subsequent procedures for MC group communications. Similar to eMBMS bearers, MBS sessions are first configured (with or without PCC) either as a broadcast or multicast session mode and announced to the associated MC service group. However, the session establishment stage depends on the mode of the configured MBS session. Therefore, the MBS session mode is an essential information element in MBS session related procedures - in specific MBS session configuration and service announcement. Hence, it facilitates having aligned procedures, which are common for both broadcast and multicast MBS sessions. </w:t>
      </w:r>
      <w:r>
        <w:t>Finally, solution 20 discusses which MBS session mode to be considered for a certain MC group communication. As it is implementation specific it can be discarded in normative work.</w:t>
      </w:r>
    </w:p>
    <w:p w14:paraId="1A44E931" w14:textId="77777777" w:rsidR="003B5679" w:rsidRDefault="003B5679" w:rsidP="003B5679">
      <w:pPr>
        <w:rPr>
          <w:rFonts w:eastAsia="SimSun"/>
        </w:rPr>
      </w:pPr>
      <w:r>
        <w:rPr>
          <w:rFonts w:eastAsia="SimSun"/>
        </w:rPr>
        <w:t xml:space="preserve">To address sub-key issue#13.1, sub-key issue#13.3 and sub-key issue#13.7 similar to the concepts of eMBMS bearers, MC service server can either request the configuration of MBS sessions to be either dynamically or prior to application layer call setup (known as pre-established bearers in LTE). Solutions 12 and 14 cover dynamically configured and announced sessions for multicast MBS and broadcast MBS sessions, respectively. Furthermore, solution 10 addresses as well the MBS session configuration and service announcement aspects rather in one procedure being common for both broadcast and multicast MBS sessions via the use of the MBS session mode information element. These solutions are aligned, however solution 10 emphasizes on the importance of MBS listening status report for both MBS session modes, and the information elements related to MBS service area may need to be revisited upon further updates in 3GPP TS 23.247 [19]. </w:t>
      </w:r>
      <w:r>
        <w:t>Solutions 13 and 15 cover the same aspects for pre-established multicast MBS and broadcast MBS sessions, respectively. In the normative work, these solutions can be combined in one common procedure per configuration option.</w:t>
      </w:r>
    </w:p>
    <w:p w14:paraId="60B2C9C0" w14:textId="77777777" w:rsidR="003B5679" w:rsidRDefault="003B5679" w:rsidP="003B5679">
      <w:pPr>
        <w:rPr>
          <w:rFonts w:eastAsia="SimSun"/>
        </w:rPr>
      </w:pPr>
      <w:r>
        <w:rPr>
          <w:rFonts w:eastAsia="SimSun"/>
        </w:rPr>
        <w:lastRenderedPageBreak/>
        <w:t xml:space="preserve">To address sub-key issue#13.5, solution 11 discusses MC data transmission over both broadcast and multicast MBS sessions along with the required information elements. Both solutions identify the required information elements associated with the corresponding procedures. Furthermore, MC data transmission are discussed in solutions 16 and 17 for multicast MBS sessions and broadcast MBS sessions, respectively. They provide separate procedures per MBS session mode where solution 11 is applicable to both modes. Solution 16 introduces multicast session status report information being sent from the MC service clients to the server indicating their successful join of the corresponding multicast MBS session ID. This information however can also be achieved by sending an acknowledgement of the MBS session UE join notification as indicated in solution 10. Moreover, solution 11 is aligned with the life cycle of MBS sessions described in 3GPP TS 23.247 [19]. Moreover, solution 11 considers the aspects related to the ability of an MC service server to activate the established multicast MBS session prior to MC data transmission. </w:t>
      </w:r>
    </w:p>
    <w:p w14:paraId="45F2B97E" w14:textId="77777777" w:rsidR="003B5679" w:rsidRDefault="003B5679" w:rsidP="003B5679">
      <w:pPr>
        <w:rPr>
          <w:rFonts w:eastAsia="SimSun"/>
        </w:rPr>
      </w:pPr>
      <w:r>
        <w:rPr>
          <w:rFonts w:eastAsia="SimSun"/>
        </w:rPr>
        <w:t xml:space="preserve">During the broadcast MBS session configuration procedure, the session is also established and starts delivering the MC data to the associated MC service group. However, a configured multicast MBS session is only considered established once the first UE session join performed by MC service UE(s) get accepted. The multicast MBS session is then established and either has an active or inactive state. Such aspects are clearly </w:t>
      </w:r>
      <w:r w:rsidRPr="00AD07B6">
        <w:rPr>
          <w:rFonts w:eastAsia="SimSun"/>
        </w:rPr>
        <w:t xml:space="preserve">highlighted </w:t>
      </w:r>
      <w:r w:rsidRPr="006A5D4A">
        <w:rPr>
          <w:rFonts w:eastAsia="SimSun"/>
        </w:rPr>
        <w:t xml:space="preserve">in solutions </w:t>
      </w:r>
      <w:r>
        <w:rPr>
          <w:rFonts w:eastAsia="SimSun"/>
        </w:rPr>
        <w:t>31.</w:t>
      </w:r>
    </w:p>
    <w:p w14:paraId="0BC30273" w14:textId="77777777" w:rsidR="003B5679" w:rsidRDefault="003B5679" w:rsidP="003B5679">
      <w:pPr>
        <w:rPr>
          <w:rFonts w:eastAsia="SimSun"/>
        </w:rPr>
      </w:pPr>
      <w:r>
        <w:rPr>
          <w:rFonts w:eastAsia="SimSun"/>
        </w:rPr>
        <w:t>To address sub-key issue#13.3, The MC service server can configure several broadcast and multicast MBS sessions with certain aspects, such as service and media requirements, certain service area, or associated with a certain MC service group. However, the MC service server is still capable of updating and modifying any of the previously mentioned aspects once the need has emerged during its life cycle of the sessions. Solution 25 discusses the MBS session update procedure for MC group communication, which is applicable to both broadcast and multicast MBS sessions.</w:t>
      </w:r>
    </w:p>
    <w:p w14:paraId="5341A9ED" w14:textId="77777777" w:rsidR="003B5679" w:rsidRDefault="003B5679" w:rsidP="003B5679">
      <w:pPr>
        <w:rPr>
          <w:rFonts w:eastAsia="SimSun"/>
        </w:rPr>
      </w:pPr>
      <w:r>
        <w:rPr>
          <w:rFonts w:eastAsia="SimSun"/>
        </w:rPr>
        <w:t xml:space="preserve">To address sub-key issue#13.11, Once the MC service server decides that a certain MBS session is no longer needed for any group communication purposes, it can decide to release the session by triggering an MBS session release procedure defined in </w:t>
      </w:r>
      <w:r w:rsidRPr="00C05BDE">
        <w:rPr>
          <w:rFonts w:eastAsia="SimSun"/>
        </w:rPr>
        <w:t>solution 24</w:t>
      </w:r>
      <w:r>
        <w:rPr>
          <w:rFonts w:eastAsia="SimSun"/>
        </w:rPr>
        <w:t xml:space="preserve">. Furthermore, the server can decide to de-announce it as in </w:t>
      </w:r>
      <w:r w:rsidRPr="00C05BDE">
        <w:rPr>
          <w:rFonts w:eastAsia="SimSun"/>
        </w:rPr>
        <w:t>solution 28</w:t>
      </w:r>
      <w:r>
        <w:rPr>
          <w:rFonts w:eastAsia="SimSun"/>
        </w:rPr>
        <w:t xml:space="preserve"> so that the MC service client can stop monitoring or perform a UE session leave in broadcast or multicast MBS sessions, respectively.</w:t>
      </w:r>
    </w:p>
    <w:p w14:paraId="1920D320" w14:textId="77777777" w:rsidR="003B5679" w:rsidRDefault="003B5679" w:rsidP="003B5679">
      <w:pPr>
        <w:rPr>
          <w:rFonts w:eastAsia="SimSun"/>
        </w:rPr>
      </w:pPr>
      <w:r>
        <w:rPr>
          <w:rFonts w:eastAsia="SimSun"/>
        </w:rPr>
        <w:t xml:space="preserve">To address sub-key issue#13.4, </w:t>
      </w:r>
      <w:r w:rsidRPr="008B7E4B">
        <w:rPr>
          <w:rFonts w:eastAsia="SimSun"/>
        </w:rPr>
        <w:t xml:space="preserve">In terms of service continuity, two main aspects are considered. First, intra-system service continuity which facilitates the switch of MC data delivery between unicast PDU session and MBS sessions (of both session modes) as in solutions 18, 19 and </w:t>
      </w:r>
      <w:r>
        <w:rPr>
          <w:rFonts w:eastAsia="SimSun"/>
        </w:rPr>
        <w:t xml:space="preserve">33, where </w:t>
      </w:r>
      <w:r w:rsidRPr="006A5D4A">
        <w:rPr>
          <w:rFonts w:eastAsia="SimSun"/>
        </w:rPr>
        <w:t>solution</w:t>
      </w:r>
      <w:r>
        <w:rPr>
          <w:rFonts w:eastAsia="SimSun"/>
        </w:rPr>
        <w:t xml:space="preserve"> 33 provides a common procedure which is applicable to both broadcast and multicast. Solution 18 provides guidance </w:t>
      </w:r>
      <w:r>
        <w:t>about SA2</w:t>
      </w:r>
      <w:r>
        <w:rPr>
          <w:lang w:eastAsia="zh-CN"/>
        </w:rPr>
        <w:t>/RAN mechanism for</w:t>
      </w:r>
      <w:r>
        <w:t xml:space="preserve"> supporting of individual delivery and shared delivery for 5G MBS multicast. It can be used as substitution of application layer mechanism as </w:t>
      </w:r>
      <w:r w:rsidRPr="006A5D4A">
        <w:t xml:space="preserve">solution </w:t>
      </w:r>
      <w:r>
        <w:t>33</w:t>
      </w:r>
      <w:r>
        <w:rPr>
          <w:rFonts w:eastAsia="SimSun"/>
        </w:rPr>
        <w:t xml:space="preserve">. Solution 19 assumes that either unicast PDU session or MBS session is enabled, </w:t>
      </w:r>
      <w:r w:rsidRPr="008B7E4B">
        <w:rPr>
          <w:rFonts w:eastAsia="SimSun"/>
        </w:rPr>
        <w:t>whereas</w:t>
      </w:r>
      <w:r>
        <w:rPr>
          <w:rFonts w:eastAsia="SimSun"/>
        </w:rPr>
        <w:t xml:space="preserve"> </w:t>
      </w:r>
      <w:r w:rsidRPr="006A5D4A">
        <w:rPr>
          <w:rFonts w:eastAsia="SimSun"/>
        </w:rPr>
        <w:t xml:space="preserve">solution </w:t>
      </w:r>
      <w:r>
        <w:rPr>
          <w:rFonts w:eastAsia="SimSun"/>
        </w:rPr>
        <w:t xml:space="preserve">33 assumes that both of them are enabled in alignment with 3GPP TS 23.247 [19]. </w:t>
      </w:r>
    </w:p>
    <w:p w14:paraId="1B5026ED" w14:textId="77777777" w:rsidR="003B5679" w:rsidRDefault="003B5679" w:rsidP="003B5679">
      <w:pPr>
        <w:rPr>
          <w:rFonts w:eastAsia="SimSun"/>
        </w:rPr>
      </w:pPr>
      <w:r>
        <w:rPr>
          <w:rFonts w:eastAsia="SimSun"/>
        </w:rPr>
        <w:t>To address sub-key issue#13.8,</w:t>
      </w:r>
      <w:r w:rsidRPr="008B7E4B">
        <w:rPr>
          <w:rFonts w:eastAsia="SimSun"/>
        </w:rPr>
        <w:t xml:space="preserve"> inter-system service continuity between LTE and 5G </w:t>
      </w:r>
      <w:r>
        <w:rPr>
          <w:rFonts w:eastAsia="SimSun"/>
        </w:rPr>
        <w:t xml:space="preserve">is discussed in </w:t>
      </w:r>
      <w:r w:rsidRPr="006A5D4A">
        <w:rPr>
          <w:rFonts w:eastAsia="SimSun"/>
        </w:rPr>
        <w:t xml:space="preserve">solutions </w:t>
      </w:r>
      <w:r>
        <w:rPr>
          <w:rFonts w:eastAsia="SimSun"/>
        </w:rPr>
        <w:t>32, where the MC service clients are guided via the MC service server to switch between LTE and 5G (whether broadcast or multicast MBS sessions) to ensure service continuity when the same MC service is provided in both technologies.</w:t>
      </w:r>
    </w:p>
    <w:p w14:paraId="6CF223B1" w14:textId="77777777" w:rsidR="003B5679" w:rsidRPr="000D3F04" w:rsidRDefault="003B5679" w:rsidP="003B5679">
      <w:pPr>
        <w:rPr>
          <w:noProof/>
        </w:rPr>
      </w:pPr>
      <w:r>
        <w:rPr>
          <w:rFonts w:eastAsia="SimSun"/>
        </w:rPr>
        <w:t>To address sub-key issue#13.14 and sub-key issue#13.5, solutions 21 and 29 as well as 22 and 30 discuss aspects related to MCPTT and MCVideo call connect and disconnect over broadcast and multicast MBS sessions, respectively. However, solutions 29 and 30 provide common procedures for broadcast and multicast MBS sessions, and are aligned with the life cycle of MBS sessions described in 3GPP TS 23.247 [19], and service announcement concepts in 3GPP TS 23.280 [2].</w:t>
      </w:r>
      <w:r w:rsidRPr="000D3F04">
        <w:rPr>
          <w:noProof/>
        </w:rPr>
        <w:t xml:space="preserve"> It is proposed to use the Sol#29 as the baseline candidate solution in the normative work. Furthermore, solution #11 discusses MC DL delivery for MC group communication in general, which can be considered for normative work.</w:t>
      </w:r>
    </w:p>
    <w:p w14:paraId="20503616" w14:textId="77777777" w:rsidR="003B5679" w:rsidRDefault="003B5679" w:rsidP="003B5679">
      <w:pPr>
        <w:pStyle w:val="Heading1"/>
        <w:rPr>
          <w:lang w:val="en-US"/>
        </w:rPr>
      </w:pPr>
      <w:bookmarkStart w:id="781" w:name="_Toc101262631"/>
      <w:r>
        <w:rPr>
          <w:lang w:val="en-US"/>
        </w:rPr>
        <w:t>8</w:t>
      </w:r>
      <w:r>
        <w:rPr>
          <w:lang w:val="en-US"/>
        </w:rPr>
        <w:tab/>
        <w:t>Conclusions</w:t>
      </w:r>
      <w:bookmarkEnd w:id="781"/>
    </w:p>
    <w:p w14:paraId="4037BC57" w14:textId="77777777" w:rsidR="003B5679" w:rsidRPr="00115C8C" w:rsidRDefault="003B5679" w:rsidP="003B5679">
      <w:pPr>
        <w:pStyle w:val="Heading2"/>
        <w:rPr>
          <w:noProof/>
          <w:lang w:val="en-US"/>
        </w:rPr>
      </w:pPr>
      <w:bookmarkStart w:id="782" w:name="_Toc101262632"/>
      <w:r>
        <w:rPr>
          <w:noProof/>
          <w:lang w:val="en-US"/>
        </w:rPr>
        <w:t>8.1</w:t>
      </w:r>
      <w:r>
        <w:rPr>
          <w:noProof/>
          <w:lang w:val="en-US"/>
        </w:rPr>
        <w:tab/>
      </w:r>
      <w:r>
        <w:t xml:space="preserve">Key issues #2, 5, 6 and 8: </w:t>
      </w:r>
      <w:r w:rsidRPr="00115C8C">
        <w:rPr>
          <w:noProof/>
          <w:lang w:val="en-US"/>
        </w:rPr>
        <w:t>Unicast communication</w:t>
      </w:r>
      <w:bookmarkEnd w:id="782"/>
    </w:p>
    <w:p w14:paraId="354120FC" w14:textId="77777777" w:rsidR="003B5679" w:rsidRDefault="003B5679" w:rsidP="003B5679">
      <w:pPr>
        <w:rPr>
          <w:lang w:val="en-US"/>
        </w:rPr>
      </w:pPr>
      <w:r>
        <w:rPr>
          <w:lang w:val="en-US"/>
        </w:rPr>
        <w:t>The analysis done for key issues 2, 5, 6 and 8 and the corresponding solutions 1, 2, 3 and 4 addressing the focus area unicast communication are recommended for the normative work to support of MC services over 5GS.</w:t>
      </w:r>
    </w:p>
    <w:p w14:paraId="1E9B330C" w14:textId="77777777" w:rsidR="003B5679" w:rsidRDefault="003B5679" w:rsidP="003B5679">
      <w:pPr>
        <w:pStyle w:val="Heading2"/>
      </w:pPr>
      <w:bookmarkStart w:id="783" w:name="_Toc101262633"/>
      <w:r>
        <w:lastRenderedPageBreak/>
        <w:t>8.2</w:t>
      </w:r>
      <w:r>
        <w:tab/>
        <w:t>Key issue #13: MC services over 5G MBS</w:t>
      </w:r>
      <w:bookmarkEnd w:id="783"/>
    </w:p>
    <w:p w14:paraId="4302227C" w14:textId="77777777" w:rsidR="003B5679" w:rsidRDefault="003B5679" w:rsidP="003B5679">
      <w:pPr>
        <w:pStyle w:val="Heading3"/>
      </w:pPr>
      <w:bookmarkStart w:id="784" w:name="_Toc101262634"/>
      <w:r>
        <w:t>8.2.1</w:t>
      </w:r>
      <w:r>
        <w:tab/>
        <w:t>General</w:t>
      </w:r>
      <w:bookmarkEnd w:id="784"/>
      <w:r>
        <w:t xml:space="preserve"> </w:t>
      </w:r>
    </w:p>
    <w:p w14:paraId="43F1C1B1" w14:textId="77777777" w:rsidR="003B5679" w:rsidRDefault="003B5679" w:rsidP="003B5679">
      <w:r>
        <w:t>The conclusion related to key issue # 13 is arranged as follows:</w:t>
      </w:r>
    </w:p>
    <w:p w14:paraId="2CA08A8E" w14:textId="77777777" w:rsidR="003B5679" w:rsidRDefault="003B5679" w:rsidP="003B5679">
      <w:r>
        <w:t xml:space="preserve">Clause 8.2.2 provides a comprehensive conclusion to key issue #13 related to MC services over 5G MBS sessions. </w:t>
      </w:r>
    </w:p>
    <w:p w14:paraId="25F0289A" w14:textId="77777777" w:rsidR="003B5679" w:rsidRDefault="003B5679" w:rsidP="003B5679">
      <w:r>
        <w:t>Clause 8.2.3 provides detailed conclusions focused on the sub-issues within key issue #13.</w:t>
      </w:r>
    </w:p>
    <w:p w14:paraId="09526C92" w14:textId="77777777" w:rsidR="003B5679" w:rsidRDefault="003B5679" w:rsidP="003B5679">
      <w:pPr>
        <w:pStyle w:val="Heading3"/>
      </w:pPr>
      <w:bookmarkStart w:id="785" w:name="_Toc101262635"/>
      <w:r>
        <w:t>8.2.2</w:t>
      </w:r>
      <w:r>
        <w:tab/>
        <w:t>C</w:t>
      </w:r>
      <w:r w:rsidRPr="00AB46D9">
        <w:t>omprehensive conclusion</w:t>
      </w:r>
      <w:bookmarkEnd w:id="785"/>
    </w:p>
    <w:p w14:paraId="3A1BE199" w14:textId="77777777" w:rsidR="003B5679" w:rsidRDefault="003B5679" w:rsidP="003B5679">
      <w:r w:rsidRPr="007B2938">
        <w:t>The following aspects</w:t>
      </w:r>
      <w:r>
        <w:t xml:space="preserve"> and observations to be considered as lessons learned from the study and guidance to be taken into account in </w:t>
      </w:r>
      <w:r w:rsidRPr="007B2938">
        <w:t>the normative work</w:t>
      </w:r>
      <w:r>
        <w:t xml:space="preserve">. </w:t>
      </w:r>
    </w:p>
    <w:p w14:paraId="5AAA8C23" w14:textId="77777777" w:rsidR="003B5679" w:rsidRDefault="003B5679" w:rsidP="003B5679">
      <w:pPr>
        <w:pStyle w:val="B10"/>
      </w:pPr>
      <w:r>
        <w:t>1.</w:t>
      </w:r>
      <w:r>
        <w:tab/>
        <w:t xml:space="preserve">Transport only service mode has been defined. Use cases related to full-service mode – such as file delivery, has not yet been fully discussed, as it relies on work done in other work groups, e.g., SA2 and SA4. </w:t>
      </w:r>
    </w:p>
    <w:p w14:paraId="5BCF0796" w14:textId="77777777" w:rsidR="003B5679" w:rsidRPr="007B2938" w:rsidRDefault="003B5679" w:rsidP="003B5679">
      <w:pPr>
        <w:pStyle w:val="B10"/>
      </w:pPr>
      <w:r>
        <w:t>2.</w:t>
      </w:r>
      <w:r>
        <w:tab/>
      </w:r>
      <w:r w:rsidRPr="007B2938">
        <w:t>It is essential to include solutions which reflect the life cycle of broadcast and multicast MBS sessions in alignment with 3GPP TS 23.247 [19].</w:t>
      </w:r>
    </w:p>
    <w:p w14:paraId="3062DC69" w14:textId="77777777" w:rsidR="003B5679" w:rsidRPr="007B2938" w:rsidRDefault="003B5679" w:rsidP="003B5679">
      <w:pPr>
        <w:pStyle w:val="B10"/>
      </w:pPr>
      <w:r>
        <w:t>3.</w:t>
      </w:r>
      <w:r>
        <w:tab/>
      </w:r>
      <w:r w:rsidRPr="007B2938">
        <w:t>Broadcast and multicast MBS sessions are identified via MBS session ID, which may have any of two types: TMGI, and source specific IP multicast address, where the latter is only valid for multicast MBS sessions. Furthermore, the MBS session mode identif</w:t>
      </w:r>
      <w:r>
        <w:t xml:space="preserve">ies </w:t>
      </w:r>
      <w:r w:rsidRPr="007B2938">
        <w:t xml:space="preserve">the session type: broadcast or multicast MBS sessions. </w:t>
      </w:r>
    </w:p>
    <w:p w14:paraId="5BAE7698" w14:textId="77777777" w:rsidR="003B5679" w:rsidRPr="007B2938" w:rsidRDefault="003B5679" w:rsidP="003B5679">
      <w:pPr>
        <w:pStyle w:val="B10"/>
      </w:pPr>
      <w:r>
        <w:t>4.</w:t>
      </w:r>
      <w:r>
        <w:tab/>
      </w:r>
      <w:r w:rsidRPr="007B2938">
        <w:t xml:space="preserve">Utilizing the MBS session mode information element is recommended to provide common procedures which </w:t>
      </w:r>
      <w:r>
        <w:t xml:space="preserve">are </w:t>
      </w:r>
      <w:r w:rsidRPr="007B2938">
        <w:t>applicable to broadcast and multicast MBS sessions.</w:t>
      </w:r>
    </w:p>
    <w:p w14:paraId="4F0885E0" w14:textId="77777777" w:rsidR="003B5679" w:rsidRPr="007B2938" w:rsidRDefault="003B5679" w:rsidP="003B5679">
      <w:pPr>
        <w:pStyle w:val="B10"/>
      </w:pPr>
      <w:r>
        <w:t>5.</w:t>
      </w:r>
      <w:r>
        <w:tab/>
      </w:r>
      <w:r w:rsidRPr="007B2938">
        <w:t xml:space="preserve">Related to local MC services, broadcast MBS sessions are local MBS sessions by default, whereas multicast MBS sessions may or may not be related to a local service area. For local MBS services, i.e., for broadcast and local multicast MBS sessions, the service area is to be provided to the MC service clients during MBS service announcement. </w:t>
      </w:r>
    </w:p>
    <w:p w14:paraId="1504C85B" w14:textId="77777777" w:rsidR="003B5679" w:rsidRDefault="003B5679" w:rsidP="003B5679">
      <w:pPr>
        <w:pStyle w:val="B10"/>
      </w:pPr>
      <w:r>
        <w:t>6.</w:t>
      </w:r>
      <w:r>
        <w:tab/>
      </w:r>
      <w:r w:rsidRPr="007B2938">
        <w:t xml:space="preserve">Recommendations or aspects regarding the choice of session mode (either broadcast or multicast MBS sessions) can be excluded from normative work, as it is an implementation specific matter. </w:t>
      </w:r>
    </w:p>
    <w:p w14:paraId="738706B3" w14:textId="77777777" w:rsidR="003B5679" w:rsidRPr="007B2938" w:rsidRDefault="003B5679" w:rsidP="003B5679">
      <w:pPr>
        <w:pStyle w:val="B10"/>
      </w:pPr>
      <w:r>
        <w:rPr>
          <w:rFonts w:eastAsia="SimSun"/>
        </w:rPr>
        <w:t>7.</w:t>
      </w:r>
      <w:r>
        <w:rPr>
          <w:rFonts w:eastAsia="SimSun"/>
        </w:rPr>
        <w:tab/>
        <w:t xml:space="preserve">Regarding the term “pre-established”, it is recommended to rather use the term “pre-configured” instead, as the concept behind MBS session establishment has different meaning than in LTE. Having a rather detailed look into the multicast MBS session states, once established, a pre-configured multicast MBS session may have state transition from NULL/Configured to “inactive” state directly. Its state can then be triggered by MC service server or 5GC (MB-UPF) </w:t>
      </w:r>
      <w:r w:rsidRPr="00183E9F">
        <w:rPr>
          <w:rFonts w:eastAsia="SimSun"/>
        </w:rPr>
        <w:t xml:space="preserve">to change between “active” and “inactive” based on the need of transmitting MC data to the associated MC service group. However, dynamically configured multicast MBS sessions need to be established directly into “active” state. This is aligned with the multicast MBS session state model defined in 3GPP TS 23.247 [19]. </w:t>
      </w:r>
      <w:r>
        <w:rPr>
          <w:rFonts w:eastAsia="SimSun"/>
        </w:rPr>
        <w:t>Therefore, procedures related to dynamically configured multicast MBS sessions needs to describe the session state, i.e., being established directly with an “active” state, in alignment with 3GPP TS 23.247 [19].</w:t>
      </w:r>
    </w:p>
    <w:p w14:paraId="1E18F159" w14:textId="77777777" w:rsidR="003B5679" w:rsidRDefault="003B5679" w:rsidP="003B5679">
      <w:pPr>
        <w:pStyle w:val="B10"/>
      </w:pPr>
      <w:r>
        <w:t>8.</w:t>
      </w:r>
      <w:r>
        <w:tab/>
      </w:r>
      <w:r w:rsidRPr="007B2938">
        <w:t xml:space="preserve">The MC service server can request the configuration of MBS sessions/creation of MBS session (either broadcast or multicast MBS sessions) either dynamically once the need has emerged, or prior to application layer signalling call setup, i.e., pre-configured. </w:t>
      </w:r>
    </w:p>
    <w:p w14:paraId="3DEFA199" w14:textId="77777777" w:rsidR="003B5679" w:rsidRPr="003B7341" w:rsidRDefault="003B5679" w:rsidP="003B5679">
      <w:pPr>
        <w:pStyle w:val="B10"/>
        <w:rPr>
          <w:rFonts w:eastAsia="SimSun"/>
        </w:rPr>
      </w:pPr>
      <w:r>
        <w:rPr>
          <w:rFonts w:eastAsia="SimSun"/>
        </w:rPr>
        <w:t>9.</w:t>
      </w:r>
      <w:r>
        <w:rPr>
          <w:rFonts w:eastAsia="SimSun"/>
        </w:rPr>
        <w:tab/>
        <w:t>The MC service server can configure several broadcast and multicast MBS sessions with certain aspects, such as service and media requirements, certain service area, or associated with a certain MC service group. However, the MC service server is still capable of updating and modifying any of the previously mentioned aspects once the need has emerged during its life cycle of the sessions. The MBS session update for MC group communication is applicable to both broadcast and multicast MBS sessions.</w:t>
      </w:r>
    </w:p>
    <w:p w14:paraId="2D174240" w14:textId="77777777" w:rsidR="003B5679" w:rsidRDefault="003B5679" w:rsidP="003B5679">
      <w:pPr>
        <w:pStyle w:val="B10"/>
      </w:pPr>
      <w:r>
        <w:t>10.</w:t>
      </w:r>
      <w:r>
        <w:tab/>
      </w:r>
      <w:r w:rsidRPr="007B2938">
        <w:t xml:space="preserve">Open issues and unfinalized aspects in 3GPP TS 23.247 [19] are still to be considered and revisited during </w:t>
      </w:r>
      <w:r>
        <w:t>work related to MC services over 5G MBS sessions</w:t>
      </w:r>
      <w:r w:rsidRPr="007B2938">
        <w:t xml:space="preserve">. Current open issues in 3GPP TS 23.247 [19] include: first, changing related to the terminology of the life cycle of MBS sessions, in specific MBS session configuration step, and whether to utilize the term MBS session configuration or management. Second, possible update on the service announcement information elements related to MBS service area. Third, any future update in MBS session configuration when PCC rule is considered, hence related solutions </w:t>
      </w:r>
      <w:r>
        <w:t>may need to</w:t>
      </w:r>
      <w:r w:rsidRPr="007B2938">
        <w:t xml:space="preserve"> be revisited.</w:t>
      </w:r>
      <w:r>
        <w:t xml:space="preserve"> </w:t>
      </w:r>
    </w:p>
    <w:p w14:paraId="705558A7" w14:textId="77777777" w:rsidR="003B5679" w:rsidRDefault="003B5679" w:rsidP="003B5679">
      <w:pPr>
        <w:pStyle w:val="Heading3"/>
      </w:pPr>
      <w:bookmarkStart w:id="786" w:name="_Toc101262636"/>
      <w:r>
        <w:lastRenderedPageBreak/>
        <w:t>8.2.3</w:t>
      </w:r>
      <w:r>
        <w:tab/>
        <w:t>Conclusions based on sub-key issues</w:t>
      </w:r>
      <w:bookmarkEnd w:id="786"/>
    </w:p>
    <w:p w14:paraId="153702D8" w14:textId="77777777" w:rsidR="003B5679" w:rsidRDefault="003B5679" w:rsidP="003B5679">
      <w:r>
        <w:t xml:space="preserve">Related to 5G MBS features and configurations in sub key issue 13.1, </w:t>
      </w:r>
      <w:r w:rsidRPr="007B2938">
        <w:t xml:space="preserve">it is recommended to </w:t>
      </w:r>
      <w:r>
        <w:t>consider</w:t>
      </w:r>
      <w:r w:rsidRPr="007B2938">
        <w:t xml:space="preserve"> solution 10 as a common solution which is applicable to broadcast and multicast MBS session. Related to dynamically configured MBS sessions, solutions 12 and 14 can be combined in one solution being applicable to broadcast and multicast MBS sessions.</w:t>
      </w:r>
    </w:p>
    <w:p w14:paraId="7A74DBD3" w14:textId="77777777" w:rsidR="003B5679" w:rsidRPr="005F5B20" w:rsidRDefault="003B5679" w:rsidP="003B5679">
      <w:r>
        <w:t>Related to sub-key issue 13.2, solution 20 has brought some recommendations and considerations on this matter. However, the choice between broadcast or multicast MBS session is implementation specific, and not to be included in normative work.</w:t>
      </w:r>
    </w:p>
    <w:p w14:paraId="7022392B" w14:textId="77777777" w:rsidR="003B5679" w:rsidRPr="005F5B20" w:rsidRDefault="003B5679" w:rsidP="003B5679">
      <w:r>
        <w:t>Whether broadcast or multicast MBS sessions, the members of MC service group are provided with necessary information related to the associated session via the MBS service announcement phase, as in sub-key issue 13.3. Solutions 10 to 15 discuss such aspects, where solution 10 can be considered for normative work as it is applicable to both session modes.</w:t>
      </w:r>
    </w:p>
    <w:p w14:paraId="6BF808DA" w14:textId="77777777" w:rsidR="003B5679" w:rsidRDefault="003B5679" w:rsidP="003B5679">
      <w:r w:rsidRPr="007B2938">
        <w:t>In terms of MBS service continuity between unicast PDU session and multicast and broadcast MBS session</w:t>
      </w:r>
      <w:r>
        <w:t>, i.e., sub key issue 13.4</w:t>
      </w:r>
      <w:r w:rsidRPr="007B2938">
        <w:t xml:space="preserve">, solutions 18, 19 and </w:t>
      </w:r>
      <w:r>
        <w:t>33</w:t>
      </w:r>
      <w:r w:rsidRPr="007B2938">
        <w:t xml:space="preserve"> discuss related aspects</w:t>
      </w:r>
      <w:r>
        <w:t>, which</w:t>
      </w:r>
      <w:r w:rsidRPr="007B2938">
        <w:t xml:space="preserve"> can be merged and </w:t>
      </w:r>
      <w:r>
        <w:t>considered</w:t>
      </w:r>
      <w:r w:rsidRPr="007B2938">
        <w:t xml:space="preserve"> </w:t>
      </w:r>
      <w:r>
        <w:t>for</w:t>
      </w:r>
      <w:r w:rsidRPr="007B2938">
        <w:t xml:space="preserve"> normative work.</w:t>
      </w:r>
    </w:p>
    <w:p w14:paraId="25787222" w14:textId="77777777" w:rsidR="003B5679" w:rsidRPr="007B2938" w:rsidRDefault="003B5679" w:rsidP="003B5679">
      <w:r w:rsidRPr="007B2938">
        <w:t>In terms of MC data delivery</w:t>
      </w:r>
      <w:r>
        <w:t>, i.e., sub key issue #13.5</w:t>
      </w:r>
      <w:r w:rsidRPr="007B2938">
        <w:t xml:space="preserve">, it is recommended to </w:t>
      </w:r>
      <w:r>
        <w:t>consider</w:t>
      </w:r>
      <w:r w:rsidRPr="007B2938">
        <w:t xml:space="preserve"> solution 11 for MCX group communications and combined with solutions 16 and 17.</w:t>
      </w:r>
    </w:p>
    <w:p w14:paraId="18BF3B3A" w14:textId="77777777" w:rsidR="003B5679" w:rsidRDefault="003B5679" w:rsidP="003B5679">
      <w:r>
        <w:t>Related to local MBS sessions, i.e., sub key issue 13.6, they are addressed in solutions 10 to 15. Once local MBS is considered, either in broadcast or local multicast MBS sessions, the corresponding service area to be included in the MBS service announcement. The solutions recommendations are aligned with sub-key issue #13.3.</w:t>
      </w:r>
    </w:p>
    <w:p w14:paraId="7B4FCE5F" w14:textId="77777777" w:rsidR="003B5679" w:rsidRPr="009A6B06" w:rsidRDefault="003B5679" w:rsidP="003B5679">
      <w:r>
        <w:t>Sub key issue 13.7 discusses MC service requirements, i.e., QoS requirements for group communications. The interaction between the MC service server and the 5GC to provide the necessary service requirements are discussed in several solutions, including solutions 10, 13 and 15. The solutions recommendation is aligned with sub-key issue #13.3.</w:t>
      </w:r>
    </w:p>
    <w:p w14:paraId="3FAD1C74" w14:textId="77777777" w:rsidR="003B5679" w:rsidRPr="00C118CF" w:rsidRDefault="003B5679" w:rsidP="003B5679">
      <w:r>
        <w:t>Solution 32 addresses MC service continuity between 5G and LTE networks, as addressed in sub key issue 13.8. The MC service client is guided via application layer signalling sent by the MC service server. The solution considers all possible scenarios within the inter-system mobility (in terms of the MBS sessions/bearer availability to serve the MC service client) and can be considered for normative work.</w:t>
      </w:r>
    </w:p>
    <w:p w14:paraId="6F29776A" w14:textId="77777777" w:rsidR="003B5679" w:rsidRPr="009A6B06" w:rsidRDefault="003B5679" w:rsidP="003B5679">
      <w:r>
        <w:t>Sub key issue 13.9 discusses application architecture related to 5G MBS. Solution 8 provides a detailed functional model over the</w:t>
      </w:r>
      <w:r w:rsidRPr="00050E66">
        <w:t xml:space="preserve"> application plane</w:t>
      </w:r>
      <w:r>
        <w:t xml:space="preserve"> to enable MC services over 5G MBS including the reference point architecture. The solution is related to transport only mode and can be considered for normative work.</w:t>
      </w:r>
    </w:p>
    <w:p w14:paraId="24D6FF37" w14:textId="77777777" w:rsidR="003B5679" w:rsidRDefault="003B5679" w:rsidP="003B5679">
      <w:pPr>
        <w:rPr>
          <w:rFonts w:eastAsia="SimSun"/>
        </w:rPr>
      </w:pPr>
      <w:r>
        <w:rPr>
          <w:rFonts w:eastAsia="SimSun"/>
        </w:rPr>
        <w:t>Focusing on sub key issue 13.10 related to 5G MBS functionalities, solution 9 provides a high-level overview and description of the broadcast and multicast 5G MBS sessions. It provides an understanding of the concepts related to the use of 5G MBS sessions for MC group communications. The solution is recommended to understand and identify the functional properties of 5G MBS sessions as it introduces the proper procedures related to the use of 5G MBS sessions. Furthermore, the solution discusses the life cycle of both broadcast and multicast MBS sessions based on 3GPP TS 23.247 [19] and identifies the difference between types or modes of MBS sessions (broadcast or multicast), and how each mode requires different subsequent procedures for MC group communications.</w:t>
      </w:r>
    </w:p>
    <w:p w14:paraId="6709B56C" w14:textId="77777777" w:rsidR="003B5679" w:rsidRPr="003864A3" w:rsidRDefault="003B5679" w:rsidP="003B5679">
      <w:pPr>
        <w:rPr>
          <w:b/>
          <w:bCs/>
        </w:rPr>
      </w:pPr>
      <w:r>
        <w:rPr>
          <w:rFonts w:eastAsia="SimSun"/>
        </w:rPr>
        <w:t>It is recommended to combine solution 8 and 9 together as they are complementary to each other, and both can be considered for normative work.</w:t>
      </w:r>
    </w:p>
    <w:p w14:paraId="7A81E545" w14:textId="77777777" w:rsidR="003B5679" w:rsidRPr="008830F4" w:rsidRDefault="003B5679" w:rsidP="003B5679">
      <w:r>
        <w:t>Sub key issue 13.11 focuses on the removal of 5G MBS sessions. Solutions 24 and 28 consider the procedures associated to MBS session release and de-announcement, respectively, both being triggered by the MC service server and applicable to broadcast and multicast MBS sessions. The solutions describe the subsequent behaviour of MC service clients. Furthermore, solution 23 focuses on aspects related UE leaving a multicast MBS upon the request of MC service server. Solutions 24 and 28 can be combined. The solutions provide different use cases related to the removal or the un-use of MBS sessions and to be considered in normative work.</w:t>
      </w:r>
    </w:p>
    <w:p w14:paraId="64457DA1" w14:textId="77777777" w:rsidR="003B5679" w:rsidRDefault="003B5679" w:rsidP="003B5679">
      <w:r>
        <w:t>Sub key issue 13.12 is rather MCX focused. Solutions 21 and 29 discussed MCPTT group call connect and disconnect over 5G MBS sessions. Solution 29 can be considered for normative work as it is aligned with the life cycle of MBS sessions described in TS 23.247 [19] and is applicable to both broadcast and multicast MBS sessions. Solutions 22 and 30 discussed MCVideo group call connect and disconnect over 5G MBS sessions. Solution 30 can be considered for normative work as it is aligned with the life cycle of MBS sessions described in TS 23.247 [19] and is applicable to both broadcast and multicast MBS sessions.</w:t>
      </w:r>
    </w:p>
    <w:p w14:paraId="58F1632D" w14:textId="77777777" w:rsidR="003B5679" w:rsidRDefault="003B5679" w:rsidP="003B5679">
      <w:r>
        <w:lastRenderedPageBreak/>
        <w:t xml:space="preserve">Finally, sub key issue 13.13 discusses the </w:t>
      </w:r>
      <w:r w:rsidRPr="007B2938">
        <w:t xml:space="preserve">ability of the MC service server to </w:t>
      </w:r>
      <w:r>
        <w:t>modify or influence the 5G MBS session state (if applicable). The MC service server can update</w:t>
      </w:r>
      <w:r w:rsidRPr="007B2938">
        <w:t xml:space="preserve"> the service area, media or service requirements associated with a certain broadcast and multicast MBS session</w:t>
      </w:r>
      <w:r>
        <w:t xml:space="preserve"> have been discussed in solution 25. Furthermore, its ability to trigger the activation or de-activation of multicast MBS sessions is discussed in </w:t>
      </w:r>
      <w:r w:rsidRPr="001E6B3F">
        <w:t xml:space="preserve">solution </w:t>
      </w:r>
      <w:r>
        <w:t>31. Solutions 25 and 31 can be considered for normative work, as their underlying procedures describe the ability of MC service server to control the media or service requirements, targeted service area, as well as the NG-RAN resources associated to a multicast MBS session via the MBS session activation or de-activation.</w:t>
      </w:r>
    </w:p>
    <w:p w14:paraId="3F769F72" w14:textId="77777777" w:rsidR="003B5679" w:rsidRDefault="003B5679" w:rsidP="003B5679">
      <w:r>
        <w:rPr>
          <w:lang w:eastAsia="zh-CN"/>
        </w:rPr>
        <w:t>Solution 32 can be considered as the basis for supporting service continuity while UE preform inter-system mobility between 5G MBS and eMBMS for the normative work.</w:t>
      </w:r>
    </w:p>
    <w:p w14:paraId="44CFBA0C" w14:textId="77777777" w:rsidR="003B5679" w:rsidRDefault="003B5679" w:rsidP="003B5679">
      <w:pPr>
        <w:pStyle w:val="Heading2"/>
        <w:rPr>
          <w:noProof/>
          <w:lang w:val="en-US"/>
        </w:rPr>
      </w:pPr>
      <w:bookmarkStart w:id="787" w:name="_Toc101262637"/>
      <w:r>
        <w:rPr>
          <w:noProof/>
          <w:lang w:val="en-US"/>
        </w:rPr>
        <w:t>8.3</w:t>
      </w:r>
      <w:r>
        <w:rPr>
          <w:noProof/>
          <w:lang w:val="en-US"/>
        </w:rPr>
        <w:tab/>
        <w:t xml:space="preserve">Key issue#14: </w:t>
      </w:r>
      <w:r w:rsidRPr="003905FC">
        <w:rPr>
          <w:noProof/>
          <w:lang w:val="en-US"/>
        </w:rPr>
        <w:t>MC service over 5G ProSe</w:t>
      </w:r>
      <w:bookmarkEnd w:id="787"/>
    </w:p>
    <w:p w14:paraId="70212BD5" w14:textId="77777777" w:rsidR="003B5679" w:rsidRPr="00BF6C29" w:rsidRDefault="003B5679" w:rsidP="003B5679">
      <w:pPr>
        <w:rPr>
          <w:lang w:val="en-US"/>
        </w:rPr>
      </w:pPr>
      <w:r>
        <w:rPr>
          <w:lang w:val="en-US"/>
        </w:rPr>
        <w:t>The Sol</w:t>
      </w:r>
      <w:r>
        <w:rPr>
          <w:rFonts w:hint="eastAsia"/>
          <w:lang w:val="en-US" w:eastAsia="zh-CN"/>
        </w:rPr>
        <w:t>#</w:t>
      </w:r>
      <w:r>
        <w:rPr>
          <w:lang w:val="en-US"/>
        </w:rPr>
        <w:t xml:space="preserve">26 addresses </w:t>
      </w:r>
      <w:r w:rsidRPr="00D672E4">
        <w:rPr>
          <w:lang w:val="en-US"/>
        </w:rPr>
        <w:t xml:space="preserve">MC service support over 5G ProSe </w:t>
      </w:r>
      <w:r>
        <w:rPr>
          <w:lang w:val="en-US"/>
        </w:rPr>
        <w:t xml:space="preserve">transport corresponding to all technical aspects captured in key issue#14. </w:t>
      </w:r>
      <w:r>
        <w:t xml:space="preserve">5G </w:t>
      </w:r>
      <w:r>
        <w:rPr>
          <w:lang w:eastAsia="zh-CN"/>
        </w:rPr>
        <w:t xml:space="preserve">ProSe features required by </w:t>
      </w:r>
      <w:r w:rsidRPr="00AB1294">
        <w:rPr>
          <w:noProof/>
        </w:rPr>
        <w:t>MC services</w:t>
      </w:r>
      <w:r w:rsidRPr="001803B1">
        <w:rPr>
          <w:lang w:val="en-US"/>
        </w:rPr>
        <w:t xml:space="preserve"> </w:t>
      </w:r>
      <w:r>
        <w:rPr>
          <w:lang w:val="en-US"/>
        </w:rPr>
        <w:t xml:space="preserve">are analyzed, the existing information flows used </w:t>
      </w:r>
      <w:r w:rsidRPr="001803B1">
        <w:rPr>
          <w:lang w:val="en-US"/>
        </w:rPr>
        <w:t xml:space="preserve">for MC service over </w:t>
      </w:r>
      <w:r>
        <w:rPr>
          <w:lang w:val="en-US"/>
        </w:rPr>
        <w:t>4</w:t>
      </w:r>
      <w:r w:rsidRPr="001803B1">
        <w:rPr>
          <w:lang w:val="en-US"/>
        </w:rPr>
        <w:t>G ProSe</w:t>
      </w:r>
      <w:r>
        <w:rPr>
          <w:lang w:val="en-US"/>
        </w:rPr>
        <w:t xml:space="preserve"> can be reused, and the differences </w:t>
      </w:r>
      <w:r>
        <w:rPr>
          <w:rFonts w:hint="eastAsia"/>
          <w:lang w:val="en-US" w:eastAsia="zh-CN"/>
        </w:rPr>
        <w:t>are</w:t>
      </w:r>
      <w:r>
        <w:rPr>
          <w:lang w:val="en-US"/>
        </w:rPr>
        <w:t xml:space="preserve"> specified. Sol</w:t>
      </w:r>
      <w:r>
        <w:rPr>
          <w:rFonts w:hint="eastAsia"/>
          <w:lang w:val="en-US" w:eastAsia="zh-CN"/>
        </w:rPr>
        <w:t>#</w:t>
      </w:r>
      <w:r>
        <w:rPr>
          <w:lang w:val="en-US"/>
        </w:rPr>
        <w:t>26 is thus considered as a candidate solution for the normative work</w:t>
      </w:r>
      <w:r w:rsidRPr="00BC1824">
        <w:rPr>
          <w:lang w:val="en-US"/>
        </w:rPr>
        <w:t xml:space="preserve"> </w:t>
      </w:r>
      <w:r>
        <w:rPr>
          <w:lang w:val="en-US"/>
        </w:rPr>
        <w:t xml:space="preserve">to address the key issue to support MC services over </w:t>
      </w:r>
      <w:r w:rsidRPr="00D672E4">
        <w:rPr>
          <w:lang w:val="en-US"/>
        </w:rPr>
        <w:t>5G ProSe</w:t>
      </w:r>
      <w:r>
        <w:rPr>
          <w:lang w:val="en-US"/>
        </w:rPr>
        <w:t>.</w:t>
      </w:r>
    </w:p>
    <w:p w14:paraId="439B838A" w14:textId="77777777" w:rsidR="003B5679" w:rsidRDefault="003B5679" w:rsidP="003B5679">
      <w:pPr>
        <w:pStyle w:val="EditorsNote"/>
      </w:pPr>
      <w:r>
        <w:t>Editor's Note: This clause is intended to list conclusions that have been agreed during the course of the study item activities.</w:t>
      </w:r>
      <w:bookmarkStart w:id="788" w:name="historyclause"/>
    </w:p>
    <w:p w14:paraId="40121408" w14:textId="77777777" w:rsidR="003B5679" w:rsidRPr="00704F3A" w:rsidRDefault="003B5679" w:rsidP="003B5679"/>
    <w:p w14:paraId="10975B03" w14:textId="77777777" w:rsidR="003B5679" w:rsidRDefault="003B5679" w:rsidP="003B5679">
      <w:pPr>
        <w:pStyle w:val="Heading8"/>
      </w:pPr>
      <w:r>
        <w:br w:type="page"/>
      </w:r>
      <w:bookmarkStart w:id="789" w:name="_Toc101262638"/>
      <w:r w:rsidRPr="00526FC3">
        <w:lastRenderedPageBreak/>
        <w:t xml:space="preserve">Annex </w:t>
      </w:r>
      <w:r>
        <w:t>A</w:t>
      </w:r>
      <w:r w:rsidRPr="00526FC3">
        <w:t>:</w:t>
      </w:r>
      <w:r w:rsidRPr="00526FC3">
        <w:br/>
      </w:r>
      <w:r>
        <w:rPr>
          <w:lang w:eastAsia="zh-CN"/>
        </w:rPr>
        <w:t xml:space="preserve">Copy of TS 23.280 with highlighted </w:t>
      </w:r>
      <w:r>
        <w:rPr>
          <w:lang w:val="en-US"/>
        </w:rPr>
        <w:t>E-UTRAN/EPS</w:t>
      </w:r>
      <w:r>
        <w:t xml:space="preserve"> specific terminology and references</w:t>
      </w:r>
      <w:bookmarkEnd w:id="789"/>
    </w:p>
    <w:p w14:paraId="198B4F58" w14:textId="77777777" w:rsidR="003B5679" w:rsidRPr="00D21B3E" w:rsidRDefault="003B5679" w:rsidP="003B5679">
      <w:pPr>
        <w:pStyle w:val="EditorsNote"/>
      </w:pPr>
    </w:p>
    <w:p w14:paraId="106FA0DD" w14:textId="77777777" w:rsidR="003B5679" w:rsidRDefault="003B5679" w:rsidP="003B5679">
      <w:pPr>
        <w:pStyle w:val="EditorsNote"/>
      </w:pPr>
      <w:r w:rsidRPr="00DA1C25">
        <w:t>Editor's</w:t>
      </w:r>
      <w:r w:rsidRPr="00341477">
        <w:t xml:space="preserve"> note: </w:t>
      </w:r>
      <w:r>
        <w:br/>
      </w:r>
      <w:r>
        <w:tab/>
      </w:r>
      <w:r w:rsidRPr="00341477">
        <w:t xml:space="preserve">This copy of TS 23.280 has the following terminology highlighted, identified as </w:t>
      </w:r>
      <w:r>
        <w:rPr>
          <w:lang w:val="en-US"/>
        </w:rPr>
        <w:t>E-UTRAN/EPS</w:t>
      </w:r>
      <w:r w:rsidRPr="00341477">
        <w:t xml:space="preserve"> specific:</w:t>
      </w:r>
      <w:r w:rsidRPr="00341477">
        <w:br/>
      </w:r>
      <w:r w:rsidRPr="00346F41">
        <w:t xml:space="preserve">UE-R, UE-to-network relay, </w:t>
      </w:r>
      <w:r>
        <w:br/>
      </w:r>
      <w:r w:rsidRPr="00346F41">
        <w:t xml:space="preserve">EPC-level roaming, </w:t>
      </w:r>
      <w:r>
        <w:br/>
      </w:r>
      <w:r w:rsidRPr="00346F41">
        <w:t xml:space="preserve">GCSE_LTE, MBMS, BM-SC, MB2-U, MB2-C, GC1, TMGI, </w:t>
      </w:r>
      <w:r>
        <w:t xml:space="preserve">TMGIs, </w:t>
      </w:r>
      <w:r w:rsidRPr="00346F41">
        <w:t xml:space="preserve">MBSFN, ECGI, SAI, </w:t>
      </w:r>
      <w:r>
        <w:t xml:space="preserve">SAIs, </w:t>
      </w:r>
      <w:r w:rsidRPr="00346F41">
        <w:t>TS</w:t>
      </w:r>
      <w:r>
        <w:t> </w:t>
      </w:r>
      <w:r w:rsidRPr="00346F41">
        <w:t>23.246, TS 23.468, TS</w:t>
      </w:r>
      <w:r>
        <w:noBreakHyphen/>
      </w:r>
      <w:r w:rsidRPr="00346F41">
        <w:t xml:space="preserve">29.468, </w:t>
      </w:r>
      <w:r>
        <w:br/>
      </w:r>
      <w:r w:rsidRPr="00346F41">
        <w:t xml:space="preserve">PC5, ProSe, TS 23.303, </w:t>
      </w:r>
      <w:r>
        <w:br/>
      </w:r>
      <w:r w:rsidRPr="00346F41">
        <w:t xml:space="preserve">APN, </w:t>
      </w:r>
      <w:r>
        <w:t xml:space="preserve">APNs, </w:t>
      </w:r>
      <w:r w:rsidRPr="00346F41">
        <w:t xml:space="preserve">PAP, CHAP, </w:t>
      </w:r>
      <w:r>
        <w:br/>
      </w:r>
      <w:r w:rsidRPr="00346F41">
        <w:t xml:space="preserve">QCI, </w:t>
      </w:r>
      <w:r>
        <w:t xml:space="preserve">QCIs, </w:t>
      </w:r>
      <w:r w:rsidRPr="00346F41">
        <w:t xml:space="preserve">TS 23.203, </w:t>
      </w:r>
      <w:r>
        <w:t>EPS bearer,</w:t>
      </w:r>
      <w:r>
        <w:br/>
      </w:r>
      <w:r w:rsidRPr="00346F41">
        <w:t>LTE, EPS, EPC, E-UTRAN, eNB, TS 23.401, TS 36.300, GSMA PRD IR.88, TS 36.331</w:t>
      </w:r>
      <w:r>
        <w:t>, HSS</w:t>
      </w:r>
    </w:p>
    <w:p w14:paraId="257AF31D" w14:textId="77777777" w:rsidR="003B5679" w:rsidRPr="00C07199" w:rsidRDefault="003B5679" w:rsidP="003B5679">
      <w:pPr>
        <w:pStyle w:val="Heading8"/>
      </w:pPr>
      <w:bookmarkStart w:id="790" w:name="_Toc101262639"/>
      <w:r w:rsidRPr="00526FC3">
        <w:t xml:space="preserve">Annex </w:t>
      </w:r>
      <w:r>
        <w:t>B</w:t>
      </w:r>
      <w:r w:rsidRPr="00526FC3">
        <w:t>:</w:t>
      </w:r>
      <w:r w:rsidRPr="00526FC3">
        <w:br/>
      </w:r>
      <w:r>
        <w:rPr>
          <w:lang w:eastAsia="zh-CN"/>
        </w:rPr>
        <w:t xml:space="preserve">Copy of TS 23.379 with highlighted </w:t>
      </w:r>
      <w:r>
        <w:rPr>
          <w:lang w:val="en-US"/>
        </w:rPr>
        <w:t>E-UTRAN/EPS</w:t>
      </w:r>
      <w:r>
        <w:t xml:space="preserve"> specific terminology and references</w:t>
      </w:r>
      <w:bookmarkEnd w:id="790"/>
    </w:p>
    <w:p w14:paraId="78CD552E" w14:textId="77777777" w:rsidR="003B5679" w:rsidRDefault="003B5679" w:rsidP="003B5679"/>
    <w:p w14:paraId="7849C802" w14:textId="77777777" w:rsidR="003B5679" w:rsidRPr="00DA1C25" w:rsidRDefault="003B5679" w:rsidP="003B5679">
      <w:pPr>
        <w:pStyle w:val="EditorsNote"/>
      </w:pPr>
      <w:r w:rsidRPr="00DA1C25">
        <w:t>Editor's</w:t>
      </w:r>
      <w:r w:rsidRPr="00341477">
        <w:t xml:space="preserve"> note: </w:t>
      </w:r>
      <w:r>
        <w:br/>
      </w:r>
      <w:r>
        <w:tab/>
      </w:r>
      <w:r w:rsidRPr="00341477">
        <w:t>This copy of TS 23.</w:t>
      </w:r>
      <w:r>
        <w:t>379</w:t>
      </w:r>
      <w:r w:rsidRPr="00341477">
        <w:t xml:space="preserve"> has the following terminology highlighted, identified as </w:t>
      </w:r>
      <w:r w:rsidRPr="00816D30">
        <w:t>E-UTRAN/EPS</w:t>
      </w:r>
      <w:r w:rsidRPr="00341477">
        <w:t xml:space="preserve"> specific:</w:t>
      </w:r>
      <w:r w:rsidRPr="00341477">
        <w:br/>
      </w:r>
      <w:r w:rsidRPr="00346F41">
        <w:t xml:space="preserve">UE-R, UE-to-network relay, </w:t>
      </w:r>
      <w:r>
        <w:br/>
      </w:r>
      <w:r w:rsidRPr="00346F41">
        <w:t xml:space="preserve">EPC-level roaming, </w:t>
      </w:r>
      <w:r>
        <w:br/>
      </w:r>
      <w:r w:rsidRPr="00346F41">
        <w:t xml:space="preserve">GCSE_LTE, MBMS, BM-SC, MB2-U, MB2-C, GC1, TMGI, </w:t>
      </w:r>
      <w:r>
        <w:t xml:space="preserve">TMGIs, </w:t>
      </w:r>
      <w:r w:rsidRPr="00346F41">
        <w:t>MBSFN, ECGI, SAI, TS 23.246, TS 23.468, TS</w:t>
      </w:r>
      <w:r>
        <w:noBreakHyphen/>
      </w:r>
      <w:r w:rsidRPr="00346F41">
        <w:t xml:space="preserve">29.468, </w:t>
      </w:r>
      <w:r>
        <w:br/>
      </w:r>
      <w:r w:rsidRPr="00346F41">
        <w:t xml:space="preserve">PC5, ProSe, TS 23.303, </w:t>
      </w:r>
      <w:r>
        <w:br/>
      </w:r>
      <w:r w:rsidRPr="00346F41">
        <w:t xml:space="preserve">APN, </w:t>
      </w:r>
      <w:r>
        <w:t xml:space="preserve">APNs, </w:t>
      </w:r>
      <w:r w:rsidRPr="00346F41">
        <w:t xml:space="preserve">PAP, CHAP, </w:t>
      </w:r>
      <w:r>
        <w:br/>
      </w:r>
      <w:r w:rsidRPr="00346F41">
        <w:t xml:space="preserve">QCI, </w:t>
      </w:r>
      <w:r>
        <w:t xml:space="preserve">QCIs, </w:t>
      </w:r>
      <w:r w:rsidRPr="00346F41">
        <w:t xml:space="preserve">TS 23.203, </w:t>
      </w:r>
      <w:r>
        <w:t>EPS bearer,</w:t>
      </w:r>
      <w:r>
        <w:br/>
      </w:r>
      <w:r w:rsidRPr="00346F41">
        <w:t>LTE, EPS, EPC, E-UTRAN, eNB, TS 23.401, TS 36.300, GSMA PRD IR.88, TS 36.331</w:t>
      </w:r>
      <w:r>
        <w:t>, HSS</w:t>
      </w:r>
    </w:p>
    <w:p w14:paraId="418AF022" w14:textId="77777777" w:rsidR="003B5679" w:rsidRPr="00C07199" w:rsidRDefault="003B5679" w:rsidP="003B5679">
      <w:pPr>
        <w:pStyle w:val="Heading8"/>
      </w:pPr>
      <w:bookmarkStart w:id="791" w:name="_Toc101262640"/>
      <w:r w:rsidRPr="00526FC3">
        <w:t xml:space="preserve">Annex </w:t>
      </w:r>
      <w:r>
        <w:t>C</w:t>
      </w:r>
      <w:r w:rsidRPr="00526FC3">
        <w:t>:</w:t>
      </w:r>
      <w:r w:rsidRPr="00526FC3">
        <w:br/>
      </w:r>
      <w:r>
        <w:rPr>
          <w:lang w:eastAsia="zh-CN"/>
        </w:rPr>
        <w:t xml:space="preserve">Copy of TS 23.281 with highlighted </w:t>
      </w:r>
      <w:r>
        <w:rPr>
          <w:lang w:val="en-US"/>
        </w:rPr>
        <w:t>E-UTRAN/EPS</w:t>
      </w:r>
      <w:r>
        <w:t xml:space="preserve"> specific terminology and references</w:t>
      </w:r>
      <w:bookmarkEnd w:id="791"/>
    </w:p>
    <w:p w14:paraId="0A2B287D" w14:textId="77777777" w:rsidR="003B5679" w:rsidRDefault="003B5679" w:rsidP="003B5679"/>
    <w:p w14:paraId="34BCF89C" w14:textId="77777777" w:rsidR="003B5679" w:rsidRPr="00C07199" w:rsidRDefault="003B5679" w:rsidP="003B5679">
      <w:pPr>
        <w:pStyle w:val="EditorsNote"/>
      </w:pPr>
      <w:r w:rsidRPr="00E65FB1">
        <w:t>Editor's</w:t>
      </w:r>
      <w:r w:rsidRPr="00FC1A99">
        <w:t xml:space="preserve"> note: </w:t>
      </w:r>
      <w:r>
        <w:br/>
      </w:r>
      <w:r w:rsidRPr="00FC1A99">
        <w:t xml:space="preserve">This copy of TS 23.281 has the following terminology highlighted, identified as </w:t>
      </w:r>
      <w:r>
        <w:rPr>
          <w:lang w:val="en-US"/>
        </w:rPr>
        <w:t>E-UTRAN/EPS</w:t>
      </w:r>
      <w:r w:rsidRPr="00FC1A99">
        <w:t xml:space="preserve"> specific:</w:t>
      </w:r>
      <w:r w:rsidRPr="00FC1A99">
        <w:br/>
      </w:r>
      <w:r w:rsidRPr="00346F41">
        <w:t xml:space="preserve">UE-R, UE-to-network relay, </w:t>
      </w:r>
      <w:r>
        <w:br/>
      </w:r>
      <w:r w:rsidRPr="00346F41">
        <w:t xml:space="preserve">EPC-level roaming, </w:t>
      </w:r>
      <w:r>
        <w:br/>
      </w:r>
      <w:r w:rsidRPr="00346F41">
        <w:t xml:space="preserve">GCSE_LTE, MBMS, BM-SC, MB2-U, MB2-C, GC1, TMGI, </w:t>
      </w:r>
      <w:r>
        <w:t xml:space="preserve">TMGIs, </w:t>
      </w:r>
      <w:r w:rsidRPr="00346F41">
        <w:t>MBSFN, ECGI, SAI, TS 23.246, TS 23.468, TS</w:t>
      </w:r>
      <w:r>
        <w:noBreakHyphen/>
      </w:r>
      <w:r w:rsidRPr="00346F41">
        <w:t xml:space="preserve">29.468, </w:t>
      </w:r>
      <w:r>
        <w:br/>
      </w:r>
      <w:r w:rsidRPr="00346F41">
        <w:t xml:space="preserve">PC5, ProSe, TS 23.303, </w:t>
      </w:r>
      <w:r>
        <w:br/>
      </w:r>
      <w:r w:rsidRPr="00346F41">
        <w:t xml:space="preserve">APN, </w:t>
      </w:r>
      <w:r>
        <w:t xml:space="preserve">APNs, </w:t>
      </w:r>
      <w:r w:rsidRPr="00346F41">
        <w:t xml:space="preserve">PAP, CHAP, </w:t>
      </w:r>
      <w:r>
        <w:br/>
      </w:r>
      <w:r w:rsidRPr="00346F41">
        <w:t xml:space="preserve">QCI, </w:t>
      </w:r>
      <w:r>
        <w:t xml:space="preserve">QCIs, </w:t>
      </w:r>
      <w:r w:rsidRPr="00346F41">
        <w:t xml:space="preserve">TS 23.203, </w:t>
      </w:r>
      <w:r>
        <w:t>EPS bearer,</w:t>
      </w:r>
      <w:r>
        <w:br/>
      </w:r>
      <w:r w:rsidRPr="00346F41">
        <w:t>LTE, EPS, EPC, E-UTRAN, eNB, TS 23.401, TS 36.300, GSMA PRD IR.88, TS 36.331</w:t>
      </w:r>
      <w:r>
        <w:t>, HSS</w:t>
      </w:r>
    </w:p>
    <w:p w14:paraId="509A5129" w14:textId="77777777" w:rsidR="003B5679" w:rsidRPr="00C07199" w:rsidRDefault="003B5679" w:rsidP="003B5679">
      <w:pPr>
        <w:pStyle w:val="Heading8"/>
      </w:pPr>
      <w:bookmarkStart w:id="792" w:name="_Toc101262641"/>
      <w:r w:rsidRPr="00526FC3">
        <w:lastRenderedPageBreak/>
        <w:t xml:space="preserve">Annex </w:t>
      </w:r>
      <w:r>
        <w:t>D</w:t>
      </w:r>
      <w:r w:rsidRPr="00526FC3">
        <w:t>:</w:t>
      </w:r>
      <w:r w:rsidRPr="00526FC3">
        <w:br/>
      </w:r>
      <w:r>
        <w:rPr>
          <w:lang w:eastAsia="zh-CN"/>
        </w:rPr>
        <w:t xml:space="preserve">Copy of TS 23.282 with highlighted </w:t>
      </w:r>
      <w:r>
        <w:rPr>
          <w:lang w:val="en-US"/>
        </w:rPr>
        <w:t>E-UTRAN/EPS</w:t>
      </w:r>
      <w:r>
        <w:t xml:space="preserve"> specific terminology and references</w:t>
      </w:r>
      <w:bookmarkEnd w:id="792"/>
    </w:p>
    <w:p w14:paraId="4B287F97" w14:textId="77777777" w:rsidR="003B5679" w:rsidRDefault="003B5679" w:rsidP="003B5679"/>
    <w:p w14:paraId="6BB39AB2" w14:textId="77777777" w:rsidR="003B5679" w:rsidRPr="00C07199" w:rsidRDefault="003B5679" w:rsidP="003B5679">
      <w:pPr>
        <w:pStyle w:val="EditorsNote"/>
      </w:pPr>
      <w:r w:rsidRPr="000E51C7">
        <w:t>Editor's</w:t>
      </w:r>
      <w:r w:rsidRPr="00A80393">
        <w:t xml:space="preserve"> note: </w:t>
      </w:r>
      <w:r>
        <w:br/>
      </w:r>
      <w:r w:rsidRPr="00A80393">
        <w:t xml:space="preserve">This copy of TS 23.282 has the following terminology highlighted, identified as </w:t>
      </w:r>
      <w:r>
        <w:rPr>
          <w:lang w:val="en-US"/>
        </w:rPr>
        <w:t>E-UTRAN/EPS</w:t>
      </w:r>
      <w:r w:rsidRPr="00A80393">
        <w:t xml:space="preserve"> specific:</w:t>
      </w:r>
      <w:r w:rsidRPr="00A80393">
        <w:br/>
      </w:r>
      <w:r w:rsidRPr="00346F41">
        <w:t xml:space="preserve">UE-R, UE-to-network relay, </w:t>
      </w:r>
      <w:r>
        <w:br/>
      </w:r>
      <w:r w:rsidRPr="00346F41">
        <w:t xml:space="preserve">EPC-level roaming, </w:t>
      </w:r>
      <w:r>
        <w:br/>
      </w:r>
      <w:r w:rsidRPr="00346F41">
        <w:t xml:space="preserve">GCSE_LTE, MBMS, BM-SC, MB2-U, MB2-C, GC1, TMGI, </w:t>
      </w:r>
      <w:r>
        <w:t xml:space="preserve">TMGIs, </w:t>
      </w:r>
      <w:r w:rsidRPr="00346F41">
        <w:t>MBSFN, ECGI, SAI, TS 23.246, TS 23.468, TS</w:t>
      </w:r>
      <w:r>
        <w:noBreakHyphen/>
      </w:r>
      <w:r w:rsidRPr="00346F41">
        <w:t xml:space="preserve">29.468, </w:t>
      </w:r>
      <w:r>
        <w:br/>
      </w:r>
      <w:r w:rsidRPr="00346F41">
        <w:t xml:space="preserve">PC5, ProSe, TS 23.303, </w:t>
      </w:r>
      <w:r>
        <w:br/>
      </w:r>
      <w:r w:rsidRPr="00346F41">
        <w:t xml:space="preserve">APN, </w:t>
      </w:r>
      <w:r>
        <w:t xml:space="preserve">APNs, </w:t>
      </w:r>
      <w:r w:rsidRPr="00346F41">
        <w:t xml:space="preserve">PAP, CHAP, </w:t>
      </w:r>
      <w:r>
        <w:br/>
      </w:r>
      <w:r w:rsidRPr="00346F41">
        <w:t xml:space="preserve">QCI, </w:t>
      </w:r>
      <w:r>
        <w:t xml:space="preserve">QCIs, </w:t>
      </w:r>
      <w:r w:rsidRPr="00346F41">
        <w:t xml:space="preserve">TS 23.203, </w:t>
      </w:r>
      <w:r>
        <w:t>EPS bearer,</w:t>
      </w:r>
      <w:r>
        <w:br/>
      </w:r>
      <w:r w:rsidRPr="00346F41">
        <w:t>LTE, EPS, EPC, E-UTRAN, eNB, TS 23.401, TS 36.300, GSMA PRD IR.88, TS 36.331</w:t>
      </w:r>
      <w:r>
        <w:t>, HSS</w:t>
      </w:r>
    </w:p>
    <w:p w14:paraId="64428C82" w14:textId="77777777" w:rsidR="003B5679" w:rsidRPr="00C07199" w:rsidRDefault="003B5679" w:rsidP="003B5679">
      <w:pPr>
        <w:pStyle w:val="Heading8"/>
      </w:pPr>
      <w:bookmarkStart w:id="793" w:name="_Toc101262642"/>
      <w:r w:rsidRPr="00526FC3">
        <w:t xml:space="preserve">Annex </w:t>
      </w:r>
      <w:r>
        <w:t>E</w:t>
      </w:r>
      <w:r w:rsidRPr="00526FC3">
        <w:t>:</w:t>
      </w:r>
      <w:r w:rsidRPr="00526FC3">
        <w:br/>
      </w:r>
      <w:r>
        <w:rPr>
          <w:lang w:eastAsia="zh-CN"/>
        </w:rPr>
        <w:t xml:space="preserve">Copy of TS 23.283 with highlighted </w:t>
      </w:r>
      <w:r>
        <w:rPr>
          <w:lang w:val="en-US"/>
        </w:rPr>
        <w:t>E-UTRAN/EPS</w:t>
      </w:r>
      <w:r>
        <w:t xml:space="preserve"> specific terminology and references</w:t>
      </w:r>
      <w:bookmarkEnd w:id="793"/>
    </w:p>
    <w:p w14:paraId="68153C27" w14:textId="77777777" w:rsidR="003B5679" w:rsidRDefault="003B5679" w:rsidP="003B5679"/>
    <w:p w14:paraId="11B197B6" w14:textId="77777777" w:rsidR="003B5679" w:rsidRPr="00C07199" w:rsidRDefault="003B5679" w:rsidP="003B5679">
      <w:pPr>
        <w:pStyle w:val="EditorsNote"/>
      </w:pPr>
      <w:r w:rsidRPr="00856227">
        <w:t>Editor's</w:t>
      </w:r>
      <w:r w:rsidRPr="0013662B">
        <w:t xml:space="preserve"> note: </w:t>
      </w:r>
      <w:r>
        <w:br/>
      </w:r>
      <w:r w:rsidRPr="0013662B">
        <w:t xml:space="preserve">This copy of TS 23.283 has the following terminology highlighted, identified as </w:t>
      </w:r>
      <w:r>
        <w:rPr>
          <w:lang w:val="en-US"/>
        </w:rPr>
        <w:t>E-UTRAN/EPS</w:t>
      </w:r>
      <w:r w:rsidRPr="0013662B">
        <w:t xml:space="preserve"> specific:</w:t>
      </w:r>
      <w:r w:rsidRPr="0013662B">
        <w:br/>
      </w:r>
      <w:r w:rsidRPr="00346F41">
        <w:t xml:space="preserve">UE-R, UE-to-network relay, </w:t>
      </w:r>
      <w:r>
        <w:br/>
      </w:r>
      <w:r w:rsidRPr="00346F41">
        <w:t xml:space="preserve">EPC-level roaming, </w:t>
      </w:r>
      <w:r>
        <w:br/>
      </w:r>
      <w:r w:rsidRPr="00346F41">
        <w:t xml:space="preserve">GCSE_LTE, MBMS, BM-SC, MB2-U, MB2-C, GC1, TMGI, </w:t>
      </w:r>
      <w:r>
        <w:t xml:space="preserve">TMGIs, </w:t>
      </w:r>
      <w:r w:rsidRPr="00346F41">
        <w:t>MBSFN, ECGI, SAI, TS 23.246, TS 23.468, TS</w:t>
      </w:r>
      <w:r>
        <w:noBreakHyphen/>
      </w:r>
      <w:r w:rsidRPr="00346F41">
        <w:t xml:space="preserve">29.468, </w:t>
      </w:r>
      <w:r>
        <w:br/>
      </w:r>
      <w:r w:rsidRPr="00346F41">
        <w:t xml:space="preserve">PC5, ProSe, TS 23.303, </w:t>
      </w:r>
      <w:r>
        <w:br/>
      </w:r>
      <w:r w:rsidRPr="00346F41">
        <w:t xml:space="preserve">APN, </w:t>
      </w:r>
      <w:r>
        <w:t xml:space="preserve">APNs, </w:t>
      </w:r>
      <w:r w:rsidRPr="00346F41">
        <w:t xml:space="preserve">PAP, CHAP, </w:t>
      </w:r>
      <w:r>
        <w:br/>
      </w:r>
      <w:r w:rsidRPr="00346F41">
        <w:t xml:space="preserve">QCI, </w:t>
      </w:r>
      <w:r>
        <w:t xml:space="preserve">QCIs, </w:t>
      </w:r>
      <w:r w:rsidRPr="00346F41">
        <w:t xml:space="preserve">TS 23.203, </w:t>
      </w:r>
      <w:r>
        <w:t>EPS bearer,</w:t>
      </w:r>
      <w:r>
        <w:br/>
      </w:r>
      <w:r w:rsidRPr="00346F41">
        <w:t>LTE, EPS, EPC, E-UTRAN, eNB, TS 23.401, TS 36.300, GSMA PRD IR.88, TS 36.331</w:t>
      </w:r>
      <w:r>
        <w:t>, HSS</w:t>
      </w:r>
    </w:p>
    <w:p w14:paraId="6515D80A" w14:textId="77777777" w:rsidR="003B5679" w:rsidRPr="00C07199" w:rsidRDefault="003B5679" w:rsidP="003B5679"/>
    <w:p w14:paraId="120DD6F2" w14:textId="77777777" w:rsidR="003B5679" w:rsidRPr="00DA1C25" w:rsidRDefault="003B5679" w:rsidP="003B5679">
      <w:pPr>
        <w:pStyle w:val="EditorsNote"/>
      </w:pPr>
    </w:p>
    <w:p w14:paraId="37FBB730" w14:textId="77777777" w:rsidR="003B5679" w:rsidRPr="00235394" w:rsidRDefault="003B5679" w:rsidP="003B5679">
      <w:pPr>
        <w:pStyle w:val="Heading9"/>
      </w:pPr>
      <w:bookmarkStart w:id="794" w:name="_Toc101262643"/>
      <w:r>
        <w:lastRenderedPageBreak/>
        <w:t>Annex F</w:t>
      </w:r>
      <w:r w:rsidRPr="00235394">
        <w:t>:</w:t>
      </w:r>
      <w:r w:rsidRPr="00235394">
        <w:br/>
        <w:t>Change history</w:t>
      </w:r>
      <w:bookmarkEnd w:id="794"/>
    </w:p>
    <w:p w14:paraId="4EAF8BE5" w14:textId="77777777" w:rsidR="003B5679" w:rsidRPr="00235394" w:rsidRDefault="003B5679" w:rsidP="003B5679">
      <w:pPr>
        <w:pStyle w:val="TH"/>
      </w:pPr>
      <w:bookmarkStart w:id="795" w:name="OLE_LINK6"/>
      <w:bookmarkStart w:id="796" w:name="OLE_LINK7"/>
      <w:bookmarkStart w:id="797" w:name="OLE_LINK20"/>
      <w:bookmarkStart w:id="798" w:name="OLE_LINK21"/>
      <w:bookmarkStart w:id="799" w:name="OLE_LINK22"/>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B5679" w:rsidRPr="00235394" w14:paraId="14616B6C" w14:textId="77777777" w:rsidTr="00166F0F">
        <w:trPr>
          <w:cantSplit/>
        </w:trPr>
        <w:tc>
          <w:tcPr>
            <w:tcW w:w="9639" w:type="dxa"/>
            <w:gridSpan w:val="8"/>
            <w:tcBorders>
              <w:bottom w:val="nil"/>
            </w:tcBorders>
            <w:shd w:val="solid" w:color="FFFFFF" w:fill="auto"/>
          </w:tcPr>
          <w:bookmarkEnd w:id="795"/>
          <w:bookmarkEnd w:id="796"/>
          <w:p w14:paraId="3F96B9C4" w14:textId="77777777" w:rsidR="003B5679" w:rsidRPr="00235394" w:rsidRDefault="003B5679" w:rsidP="00EF6320">
            <w:pPr>
              <w:pStyle w:val="TAL"/>
              <w:jc w:val="center"/>
              <w:rPr>
                <w:b/>
                <w:sz w:val="16"/>
              </w:rPr>
            </w:pPr>
            <w:r w:rsidRPr="00235394">
              <w:rPr>
                <w:b/>
              </w:rPr>
              <w:lastRenderedPageBreak/>
              <w:t>Change history</w:t>
            </w:r>
          </w:p>
        </w:tc>
      </w:tr>
      <w:tr w:rsidR="003B5679" w:rsidRPr="00235394" w14:paraId="32C529BE" w14:textId="77777777" w:rsidTr="00166F0F">
        <w:tc>
          <w:tcPr>
            <w:tcW w:w="800" w:type="dxa"/>
            <w:shd w:val="pct10" w:color="auto" w:fill="FFFFFF"/>
          </w:tcPr>
          <w:p w14:paraId="7862D231" w14:textId="77777777" w:rsidR="003B5679" w:rsidRPr="00235394" w:rsidRDefault="003B5679" w:rsidP="00EF6320">
            <w:pPr>
              <w:pStyle w:val="TAL"/>
              <w:rPr>
                <w:b/>
                <w:sz w:val="16"/>
              </w:rPr>
            </w:pPr>
            <w:r w:rsidRPr="00235394">
              <w:rPr>
                <w:b/>
                <w:sz w:val="16"/>
              </w:rPr>
              <w:t>Date</w:t>
            </w:r>
          </w:p>
        </w:tc>
        <w:tc>
          <w:tcPr>
            <w:tcW w:w="800" w:type="dxa"/>
            <w:shd w:val="pct10" w:color="auto" w:fill="FFFFFF"/>
          </w:tcPr>
          <w:p w14:paraId="02269857" w14:textId="77777777" w:rsidR="003B5679" w:rsidRPr="00235394" w:rsidRDefault="003B5679" w:rsidP="00EF6320">
            <w:pPr>
              <w:pStyle w:val="TAL"/>
              <w:rPr>
                <w:b/>
                <w:sz w:val="16"/>
              </w:rPr>
            </w:pPr>
            <w:r>
              <w:rPr>
                <w:b/>
                <w:sz w:val="16"/>
              </w:rPr>
              <w:t>Meeting</w:t>
            </w:r>
          </w:p>
        </w:tc>
        <w:tc>
          <w:tcPr>
            <w:tcW w:w="1094" w:type="dxa"/>
            <w:shd w:val="pct10" w:color="auto" w:fill="FFFFFF"/>
          </w:tcPr>
          <w:p w14:paraId="1DAF02DF" w14:textId="77777777" w:rsidR="003B5679" w:rsidRPr="00235394" w:rsidRDefault="003B5679" w:rsidP="00EF6320">
            <w:pPr>
              <w:pStyle w:val="TAL"/>
              <w:rPr>
                <w:b/>
                <w:sz w:val="16"/>
              </w:rPr>
            </w:pPr>
            <w:r w:rsidRPr="00235394">
              <w:rPr>
                <w:b/>
                <w:sz w:val="16"/>
              </w:rPr>
              <w:t>TDoc</w:t>
            </w:r>
          </w:p>
        </w:tc>
        <w:tc>
          <w:tcPr>
            <w:tcW w:w="425" w:type="dxa"/>
            <w:shd w:val="pct10" w:color="auto" w:fill="FFFFFF"/>
          </w:tcPr>
          <w:p w14:paraId="5E0DE081" w14:textId="77777777" w:rsidR="003B5679" w:rsidRPr="00235394" w:rsidRDefault="003B5679" w:rsidP="00EF6320">
            <w:pPr>
              <w:pStyle w:val="TAL"/>
              <w:rPr>
                <w:b/>
                <w:sz w:val="16"/>
              </w:rPr>
            </w:pPr>
            <w:r w:rsidRPr="00235394">
              <w:rPr>
                <w:b/>
                <w:sz w:val="16"/>
              </w:rPr>
              <w:t>CR</w:t>
            </w:r>
          </w:p>
        </w:tc>
        <w:tc>
          <w:tcPr>
            <w:tcW w:w="425" w:type="dxa"/>
            <w:shd w:val="pct10" w:color="auto" w:fill="FFFFFF"/>
          </w:tcPr>
          <w:p w14:paraId="556AAE3F" w14:textId="77777777" w:rsidR="003B5679" w:rsidRPr="00235394" w:rsidRDefault="003B5679" w:rsidP="00EF6320">
            <w:pPr>
              <w:pStyle w:val="TAL"/>
              <w:rPr>
                <w:b/>
                <w:sz w:val="16"/>
              </w:rPr>
            </w:pPr>
            <w:r w:rsidRPr="00235394">
              <w:rPr>
                <w:b/>
                <w:sz w:val="16"/>
              </w:rPr>
              <w:t>Rev</w:t>
            </w:r>
          </w:p>
        </w:tc>
        <w:tc>
          <w:tcPr>
            <w:tcW w:w="425" w:type="dxa"/>
            <w:shd w:val="pct10" w:color="auto" w:fill="FFFFFF"/>
          </w:tcPr>
          <w:p w14:paraId="78AB8A9D" w14:textId="77777777" w:rsidR="003B5679" w:rsidRPr="00235394" w:rsidRDefault="003B5679" w:rsidP="00EF6320">
            <w:pPr>
              <w:pStyle w:val="TAL"/>
              <w:rPr>
                <w:b/>
                <w:sz w:val="16"/>
              </w:rPr>
            </w:pPr>
            <w:r>
              <w:rPr>
                <w:b/>
                <w:sz w:val="16"/>
              </w:rPr>
              <w:t>Cat</w:t>
            </w:r>
          </w:p>
        </w:tc>
        <w:tc>
          <w:tcPr>
            <w:tcW w:w="4962" w:type="dxa"/>
            <w:shd w:val="pct10" w:color="auto" w:fill="FFFFFF"/>
          </w:tcPr>
          <w:p w14:paraId="67F1A02B" w14:textId="77777777" w:rsidR="003B5679" w:rsidRPr="00235394" w:rsidRDefault="003B5679" w:rsidP="00EF6320">
            <w:pPr>
              <w:pStyle w:val="TAL"/>
              <w:rPr>
                <w:b/>
                <w:sz w:val="16"/>
              </w:rPr>
            </w:pPr>
            <w:r w:rsidRPr="00235394">
              <w:rPr>
                <w:b/>
                <w:sz w:val="16"/>
              </w:rPr>
              <w:t>Subject/Comment</w:t>
            </w:r>
          </w:p>
        </w:tc>
        <w:tc>
          <w:tcPr>
            <w:tcW w:w="708" w:type="dxa"/>
            <w:shd w:val="pct10" w:color="auto" w:fill="FFFFFF"/>
          </w:tcPr>
          <w:p w14:paraId="3B9A8AA2" w14:textId="77777777" w:rsidR="003B5679" w:rsidRPr="00235394" w:rsidRDefault="003B5679" w:rsidP="00EF6320">
            <w:pPr>
              <w:pStyle w:val="TAL"/>
              <w:rPr>
                <w:b/>
                <w:sz w:val="16"/>
              </w:rPr>
            </w:pPr>
            <w:r w:rsidRPr="00235394">
              <w:rPr>
                <w:b/>
                <w:sz w:val="16"/>
              </w:rPr>
              <w:t>New</w:t>
            </w:r>
            <w:r>
              <w:rPr>
                <w:b/>
                <w:sz w:val="16"/>
              </w:rPr>
              <w:t xml:space="preserve"> version</w:t>
            </w:r>
          </w:p>
        </w:tc>
      </w:tr>
      <w:tr w:rsidR="003B5679" w:rsidRPr="006B0D02" w14:paraId="7E702B26" w14:textId="77777777" w:rsidTr="00166F0F">
        <w:tc>
          <w:tcPr>
            <w:tcW w:w="800" w:type="dxa"/>
            <w:shd w:val="solid" w:color="FFFFFF" w:fill="auto"/>
          </w:tcPr>
          <w:p w14:paraId="50DF1D0A" w14:textId="77777777" w:rsidR="003B5679" w:rsidRPr="006B0D02" w:rsidRDefault="003B5679" w:rsidP="00EF6320">
            <w:pPr>
              <w:pStyle w:val="TAC"/>
              <w:rPr>
                <w:sz w:val="16"/>
                <w:szCs w:val="16"/>
              </w:rPr>
            </w:pPr>
            <w:r>
              <w:rPr>
                <w:sz w:val="16"/>
                <w:szCs w:val="16"/>
              </w:rPr>
              <w:t>2018-07</w:t>
            </w:r>
          </w:p>
        </w:tc>
        <w:tc>
          <w:tcPr>
            <w:tcW w:w="800" w:type="dxa"/>
            <w:shd w:val="solid" w:color="FFFFFF" w:fill="auto"/>
          </w:tcPr>
          <w:p w14:paraId="1A69D942" w14:textId="77777777" w:rsidR="003B5679" w:rsidRPr="006B0D02" w:rsidRDefault="003B5679" w:rsidP="00EF6320">
            <w:pPr>
              <w:pStyle w:val="TAC"/>
              <w:rPr>
                <w:sz w:val="16"/>
                <w:szCs w:val="16"/>
              </w:rPr>
            </w:pPr>
            <w:r>
              <w:rPr>
                <w:sz w:val="16"/>
                <w:szCs w:val="16"/>
              </w:rPr>
              <w:t>SA6#25</w:t>
            </w:r>
          </w:p>
        </w:tc>
        <w:tc>
          <w:tcPr>
            <w:tcW w:w="1094" w:type="dxa"/>
            <w:shd w:val="solid" w:color="FFFFFF" w:fill="auto"/>
          </w:tcPr>
          <w:p w14:paraId="69C07D89" w14:textId="77777777" w:rsidR="003B5679" w:rsidRPr="006B0D02" w:rsidRDefault="003B5679" w:rsidP="00EF6320">
            <w:pPr>
              <w:pStyle w:val="TAC"/>
              <w:rPr>
                <w:sz w:val="16"/>
                <w:szCs w:val="16"/>
              </w:rPr>
            </w:pPr>
          </w:p>
        </w:tc>
        <w:tc>
          <w:tcPr>
            <w:tcW w:w="425" w:type="dxa"/>
            <w:shd w:val="solid" w:color="FFFFFF" w:fill="auto"/>
          </w:tcPr>
          <w:p w14:paraId="189CD254" w14:textId="77777777" w:rsidR="003B5679" w:rsidRPr="006B0D02" w:rsidRDefault="003B5679" w:rsidP="00EF6320">
            <w:pPr>
              <w:pStyle w:val="TAL"/>
              <w:rPr>
                <w:sz w:val="16"/>
                <w:szCs w:val="16"/>
              </w:rPr>
            </w:pPr>
          </w:p>
        </w:tc>
        <w:tc>
          <w:tcPr>
            <w:tcW w:w="425" w:type="dxa"/>
            <w:shd w:val="solid" w:color="FFFFFF" w:fill="auto"/>
          </w:tcPr>
          <w:p w14:paraId="533DA706" w14:textId="77777777" w:rsidR="003B5679" w:rsidRPr="006B0D02" w:rsidRDefault="003B5679" w:rsidP="00EF6320">
            <w:pPr>
              <w:pStyle w:val="TAR"/>
              <w:rPr>
                <w:sz w:val="16"/>
                <w:szCs w:val="16"/>
              </w:rPr>
            </w:pPr>
          </w:p>
        </w:tc>
        <w:tc>
          <w:tcPr>
            <w:tcW w:w="425" w:type="dxa"/>
            <w:shd w:val="solid" w:color="FFFFFF" w:fill="auto"/>
          </w:tcPr>
          <w:p w14:paraId="7F3D6818" w14:textId="77777777" w:rsidR="003B5679" w:rsidRPr="006B0D02" w:rsidRDefault="003B5679" w:rsidP="00EF6320">
            <w:pPr>
              <w:pStyle w:val="TAC"/>
              <w:rPr>
                <w:sz w:val="16"/>
                <w:szCs w:val="16"/>
              </w:rPr>
            </w:pPr>
          </w:p>
        </w:tc>
        <w:tc>
          <w:tcPr>
            <w:tcW w:w="4962" w:type="dxa"/>
            <w:shd w:val="solid" w:color="FFFFFF" w:fill="auto"/>
          </w:tcPr>
          <w:p w14:paraId="71CF5587" w14:textId="77777777" w:rsidR="003B5679" w:rsidRPr="004169FA" w:rsidRDefault="003B5679" w:rsidP="00EF6320">
            <w:pPr>
              <w:pStyle w:val="TAL"/>
              <w:rPr>
                <w:sz w:val="16"/>
                <w:szCs w:val="16"/>
              </w:rPr>
            </w:pPr>
            <w:r w:rsidRPr="004169FA">
              <w:rPr>
                <w:sz w:val="16"/>
                <w:szCs w:val="16"/>
              </w:rPr>
              <w:t>Implementation of the following p-CRs approved by SA6:</w:t>
            </w:r>
          </w:p>
          <w:p w14:paraId="3A112324" w14:textId="77777777" w:rsidR="003B5679" w:rsidRPr="006B0D02" w:rsidRDefault="003B5679" w:rsidP="00EF6320">
            <w:pPr>
              <w:pStyle w:val="TAL"/>
              <w:rPr>
                <w:sz w:val="16"/>
                <w:szCs w:val="16"/>
              </w:rPr>
            </w:pPr>
            <w:r w:rsidRPr="004169FA">
              <w:rPr>
                <w:sz w:val="16"/>
                <w:szCs w:val="16"/>
              </w:rPr>
              <w:t>S6-181194, S6-181196, S6-181197, S6-18199, S6-181200, S6 18201, S6-181251, S6-181267</w:t>
            </w:r>
          </w:p>
        </w:tc>
        <w:tc>
          <w:tcPr>
            <w:tcW w:w="708" w:type="dxa"/>
            <w:shd w:val="solid" w:color="FFFFFF" w:fill="auto"/>
          </w:tcPr>
          <w:p w14:paraId="3E7DE2BC" w14:textId="77777777" w:rsidR="003B5679" w:rsidRPr="007D6048" w:rsidRDefault="003B5679" w:rsidP="00EF6320">
            <w:pPr>
              <w:pStyle w:val="TAC"/>
              <w:rPr>
                <w:sz w:val="16"/>
                <w:szCs w:val="16"/>
              </w:rPr>
            </w:pPr>
            <w:r>
              <w:rPr>
                <w:sz w:val="16"/>
                <w:szCs w:val="16"/>
              </w:rPr>
              <w:t>0.0.0</w:t>
            </w:r>
          </w:p>
        </w:tc>
      </w:tr>
      <w:tr w:rsidR="003B5679" w:rsidRPr="006B0D02" w14:paraId="2D9ABBF2" w14:textId="77777777" w:rsidTr="00166F0F">
        <w:tc>
          <w:tcPr>
            <w:tcW w:w="800" w:type="dxa"/>
            <w:shd w:val="solid" w:color="FFFFFF" w:fill="auto"/>
          </w:tcPr>
          <w:p w14:paraId="30343D61" w14:textId="77777777" w:rsidR="003B5679" w:rsidRDefault="003B5679" w:rsidP="00EF6320">
            <w:pPr>
              <w:pStyle w:val="TAC"/>
              <w:rPr>
                <w:sz w:val="16"/>
                <w:szCs w:val="16"/>
              </w:rPr>
            </w:pPr>
            <w:r>
              <w:rPr>
                <w:sz w:val="16"/>
                <w:szCs w:val="16"/>
              </w:rPr>
              <w:t>2018-07</w:t>
            </w:r>
          </w:p>
        </w:tc>
        <w:tc>
          <w:tcPr>
            <w:tcW w:w="800" w:type="dxa"/>
            <w:shd w:val="solid" w:color="FFFFFF" w:fill="auto"/>
          </w:tcPr>
          <w:p w14:paraId="5F236D5B" w14:textId="77777777" w:rsidR="003B5679" w:rsidRDefault="003B5679" w:rsidP="00EF6320">
            <w:pPr>
              <w:pStyle w:val="TAC"/>
              <w:rPr>
                <w:sz w:val="16"/>
                <w:szCs w:val="16"/>
              </w:rPr>
            </w:pPr>
            <w:r>
              <w:rPr>
                <w:sz w:val="16"/>
                <w:szCs w:val="16"/>
              </w:rPr>
              <w:t>SA6#25</w:t>
            </w:r>
          </w:p>
        </w:tc>
        <w:tc>
          <w:tcPr>
            <w:tcW w:w="1094" w:type="dxa"/>
            <w:shd w:val="solid" w:color="FFFFFF" w:fill="auto"/>
          </w:tcPr>
          <w:p w14:paraId="6D2721F5" w14:textId="77777777" w:rsidR="003B5679" w:rsidRPr="006B0D02" w:rsidRDefault="003B5679" w:rsidP="00EF6320">
            <w:pPr>
              <w:pStyle w:val="TAC"/>
              <w:rPr>
                <w:sz w:val="16"/>
                <w:szCs w:val="16"/>
              </w:rPr>
            </w:pPr>
          </w:p>
        </w:tc>
        <w:tc>
          <w:tcPr>
            <w:tcW w:w="425" w:type="dxa"/>
            <w:shd w:val="solid" w:color="FFFFFF" w:fill="auto"/>
          </w:tcPr>
          <w:p w14:paraId="114EB569" w14:textId="77777777" w:rsidR="003B5679" w:rsidRPr="006B0D02" w:rsidRDefault="003B5679" w:rsidP="00EF6320">
            <w:pPr>
              <w:pStyle w:val="TAL"/>
              <w:rPr>
                <w:sz w:val="16"/>
                <w:szCs w:val="16"/>
              </w:rPr>
            </w:pPr>
          </w:p>
        </w:tc>
        <w:tc>
          <w:tcPr>
            <w:tcW w:w="425" w:type="dxa"/>
            <w:shd w:val="solid" w:color="FFFFFF" w:fill="auto"/>
          </w:tcPr>
          <w:p w14:paraId="139224EF" w14:textId="77777777" w:rsidR="003B5679" w:rsidRPr="006B0D02" w:rsidRDefault="003B5679" w:rsidP="00EF6320">
            <w:pPr>
              <w:pStyle w:val="TAR"/>
              <w:rPr>
                <w:sz w:val="16"/>
                <w:szCs w:val="16"/>
              </w:rPr>
            </w:pPr>
          </w:p>
        </w:tc>
        <w:tc>
          <w:tcPr>
            <w:tcW w:w="425" w:type="dxa"/>
            <w:shd w:val="solid" w:color="FFFFFF" w:fill="auto"/>
          </w:tcPr>
          <w:p w14:paraId="689FA99B" w14:textId="77777777" w:rsidR="003B5679" w:rsidRPr="006B0D02" w:rsidRDefault="003B5679" w:rsidP="00EF6320">
            <w:pPr>
              <w:pStyle w:val="TAC"/>
              <w:rPr>
                <w:sz w:val="16"/>
                <w:szCs w:val="16"/>
              </w:rPr>
            </w:pPr>
          </w:p>
        </w:tc>
        <w:tc>
          <w:tcPr>
            <w:tcW w:w="4962" w:type="dxa"/>
            <w:shd w:val="solid" w:color="FFFFFF" w:fill="auto"/>
          </w:tcPr>
          <w:p w14:paraId="503A95C5" w14:textId="77777777" w:rsidR="003B5679" w:rsidRDefault="003B5679" w:rsidP="00EF6320">
            <w:pPr>
              <w:pStyle w:val="TAL"/>
              <w:rPr>
                <w:sz w:val="16"/>
                <w:szCs w:val="16"/>
              </w:rPr>
            </w:pPr>
            <w:r w:rsidRPr="004169FA">
              <w:rPr>
                <w:sz w:val="16"/>
                <w:szCs w:val="16"/>
              </w:rPr>
              <w:t>Correction of the change history to include references to the implemented pCRs</w:t>
            </w:r>
          </w:p>
        </w:tc>
        <w:tc>
          <w:tcPr>
            <w:tcW w:w="708" w:type="dxa"/>
            <w:shd w:val="solid" w:color="FFFFFF" w:fill="auto"/>
          </w:tcPr>
          <w:p w14:paraId="72908712" w14:textId="77777777" w:rsidR="003B5679" w:rsidRDefault="003B5679" w:rsidP="00EF6320">
            <w:pPr>
              <w:pStyle w:val="TAC"/>
              <w:rPr>
                <w:sz w:val="16"/>
                <w:szCs w:val="16"/>
              </w:rPr>
            </w:pPr>
            <w:r>
              <w:rPr>
                <w:sz w:val="16"/>
                <w:szCs w:val="16"/>
              </w:rPr>
              <w:t>0.1.0</w:t>
            </w:r>
          </w:p>
        </w:tc>
      </w:tr>
      <w:tr w:rsidR="003B5679" w:rsidRPr="006B0D02" w14:paraId="6511EC18" w14:textId="77777777" w:rsidTr="00166F0F">
        <w:tc>
          <w:tcPr>
            <w:tcW w:w="800" w:type="dxa"/>
            <w:shd w:val="solid" w:color="FFFFFF" w:fill="auto"/>
          </w:tcPr>
          <w:p w14:paraId="2428F6E0" w14:textId="77777777" w:rsidR="003B5679" w:rsidRDefault="003B5679" w:rsidP="00EF6320">
            <w:pPr>
              <w:pStyle w:val="TAC"/>
              <w:rPr>
                <w:sz w:val="16"/>
                <w:szCs w:val="16"/>
              </w:rPr>
            </w:pPr>
            <w:r>
              <w:rPr>
                <w:sz w:val="16"/>
                <w:szCs w:val="16"/>
              </w:rPr>
              <w:t>2018-10</w:t>
            </w:r>
          </w:p>
        </w:tc>
        <w:tc>
          <w:tcPr>
            <w:tcW w:w="800" w:type="dxa"/>
            <w:shd w:val="solid" w:color="FFFFFF" w:fill="auto"/>
          </w:tcPr>
          <w:p w14:paraId="5293BF8C" w14:textId="77777777" w:rsidR="003B5679" w:rsidRDefault="003B5679" w:rsidP="00EF6320">
            <w:pPr>
              <w:pStyle w:val="TAC"/>
              <w:rPr>
                <w:sz w:val="16"/>
                <w:szCs w:val="16"/>
              </w:rPr>
            </w:pPr>
            <w:r>
              <w:rPr>
                <w:sz w:val="16"/>
                <w:szCs w:val="16"/>
              </w:rPr>
              <w:t>SA6#26</w:t>
            </w:r>
          </w:p>
        </w:tc>
        <w:tc>
          <w:tcPr>
            <w:tcW w:w="1094" w:type="dxa"/>
            <w:shd w:val="solid" w:color="FFFFFF" w:fill="auto"/>
          </w:tcPr>
          <w:p w14:paraId="09284557" w14:textId="77777777" w:rsidR="003B5679" w:rsidRPr="006B0D02" w:rsidRDefault="003B5679" w:rsidP="00EF6320">
            <w:pPr>
              <w:pStyle w:val="TAC"/>
              <w:rPr>
                <w:sz w:val="16"/>
                <w:szCs w:val="16"/>
              </w:rPr>
            </w:pPr>
          </w:p>
        </w:tc>
        <w:tc>
          <w:tcPr>
            <w:tcW w:w="425" w:type="dxa"/>
            <w:shd w:val="solid" w:color="FFFFFF" w:fill="auto"/>
          </w:tcPr>
          <w:p w14:paraId="68F8C829" w14:textId="77777777" w:rsidR="003B5679" w:rsidRPr="006B0D02" w:rsidRDefault="003B5679" w:rsidP="00EF6320">
            <w:pPr>
              <w:pStyle w:val="TAL"/>
              <w:rPr>
                <w:sz w:val="16"/>
                <w:szCs w:val="16"/>
              </w:rPr>
            </w:pPr>
          </w:p>
        </w:tc>
        <w:tc>
          <w:tcPr>
            <w:tcW w:w="425" w:type="dxa"/>
            <w:shd w:val="solid" w:color="FFFFFF" w:fill="auto"/>
          </w:tcPr>
          <w:p w14:paraId="2B23B785" w14:textId="77777777" w:rsidR="003B5679" w:rsidRPr="006B0D02" w:rsidRDefault="003B5679" w:rsidP="00EF6320">
            <w:pPr>
              <w:pStyle w:val="TAR"/>
              <w:rPr>
                <w:sz w:val="16"/>
                <w:szCs w:val="16"/>
              </w:rPr>
            </w:pPr>
          </w:p>
        </w:tc>
        <w:tc>
          <w:tcPr>
            <w:tcW w:w="425" w:type="dxa"/>
            <w:shd w:val="solid" w:color="FFFFFF" w:fill="auto"/>
          </w:tcPr>
          <w:p w14:paraId="14442F01" w14:textId="77777777" w:rsidR="003B5679" w:rsidRPr="006B0D02" w:rsidRDefault="003B5679" w:rsidP="00EF6320">
            <w:pPr>
              <w:pStyle w:val="TAC"/>
              <w:rPr>
                <w:sz w:val="16"/>
                <w:szCs w:val="16"/>
              </w:rPr>
            </w:pPr>
          </w:p>
        </w:tc>
        <w:tc>
          <w:tcPr>
            <w:tcW w:w="4962" w:type="dxa"/>
            <w:shd w:val="solid" w:color="FFFFFF" w:fill="auto"/>
          </w:tcPr>
          <w:p w14:paraId="16CBE9FF" w14:textId="77777777" w:rsidR="003B5679" w:rsidRDefault="003B5679" w:rsidP="00EF6320">
            <w:pPr>
              <w:pStyle w:val="TAL"/>
              <w:rPr>
                <w:sz w:val="16"/>
                <w:szCs w:val="16"/>
              </w:rPr>
            </w:pPr>
            <w:r>
              <w:rPr>
                <w:sz w:val="16"/>
                <w:szCs w:val="16"/>
              </w:rPr>
              <w:t xml:space="preserve">Implementation </w:t>
            </w:r>
            <w:r w:rsidRPr="004169FA">
              <w:rPr>
                <w:sz w:val="16"/>
                <w:szCs w:val="16"/>
              </w:rPr>
              <w:t>of the following p-CRs approved by SA6:</w:t>
            </w:r>
          </w:p>
          <w:p w14:paraId="27DC8AB2" w14:textId="77777777" w:rsidR="003B5679" w:rsidRPr="00331CE6" w:rsidRDefault="003B5679" w:rsidP="00EF6320">
            <w:pPr>
              <w:pStyle w:val="TAL"/>
              <w:rPr>
                <w:sz w:val="16"/>
                <w:szCs w:val="16"/>
              </w:rPr>
            </w:pPr>
            <w:r w:rsidRPr="00331CE6">
              <w:rPr>
                <w:rFonts w:cs="Arial"/>
                <w:sz w:val="16"/>
                <w:szCs w:val="16"/>
              </w:rPr>
              <w:t>S6-181516, S6-181517, S6-181518, S6-181519, S6-181566, S6</w:t>
            </w:r>
            <w:r>
              <w:rPr>
                <w:rFonts w:cs="Arial"/>
                <w:sz w:val="16"/>
                <w:szCs w:val="16"/>
              </w:rPr>
              <w:noBreakHyphen/>
            </w:r>
            <w:r w:rsidRPr="00331CE6">
              <w:rPr>
                <w:rFonts w:cs="Arial"/>
                <w:sz w:val="16"/>
                <w:szCs w:val="16"/>
              </w:rPr>
              <w:t>181567, S6-181568, S6-181569, S6-181570</w:t>
            </w:r>
          </w:p>
        </w:tc>
        <w:tc>
          <w:tcPr>
            <w:tcW w:w="708" w:type="dxa"/>
            <w:shd w:val="solid" w:color="FFFFFF" w:fill="auto"/>
          </w:tcPr>
          <w:p w14:paraId="52C184D6" w14:textId="77777777" w:rsidR="003B5679" w:rsidRDefault="003B5679" w:rsidP="00EF6320">
            <w:pPr>
              <w:pStyle w:val="TAC"/>
              <w:rPr>
                <w:sz w:val="16"/>
                <w:szCs w:val="16"/>
              </w:rPr>
            </w:pPr>
            <w:r>
              <w:rPr>
                <w:sz w:val="16"/>
                <w:szCs w:val="16"/>
              </w:rPr>
              <w:t>0.2.0</w:t>
            </w:r>
          </w:p>
        </w:tc>
      </w:tr>
      <w:tr w:rsidR="003B5679" w:rsidRPr="006B0D02" w14:paraId="1E297DFA" w14:textId="77777777" w:rsidTr="00166F0F">
        <w:tc>
          <w:tcPr>
            <w:tcW w:w="800" w:type="dxa"/>
            <w:shd w:val="solid" w:color="FFFFFF" w:fill="auto"/>
          </w:tcPr>
          <w:p w14:paraId="7B9B3333" w14:textId="77777777" w:rsidR="003B5679" w:rsidRDefault="003B5679" w:rsidP="00EF6320">
            <w:pPr>
              <w:pStyle w:val="TAC"/>
              <w:rPr>
                <w:sz w:val="16"/>
                <w:szCs w:val="16"/>
              </w:rPr>
            </w:pPr>
            <w:r>
              <w:rPr>
                <w:sz w:val="16"/>
                <w:szCs w:val="16"/>
              </w:rPr>
              <w:t>2018-12</w:t>
            </w:r>
          </w:p>
        </w:tc>
        <w:tc>
          <w:tcPr>
            <w:tcW w:w="800" w:type="dxa"/>
            <w:shd w:val="solid" w:color="FFFFFF" w:fill="auto"/>
          </w:tcPr>
          <w:p w14:paraId="0C082D9B" w14:textId="77777777" w:rsidR="003B5679" w:rsidRDefault="003B5679" w:rsidP="00EF6320">
            <w:pPr>
              <w:pStyle w:val="TAC"/>
              <w:rPr>
                <w:sz w:val="16"/>
                <w:szCs w:val="16"/>
              </w:rPr>
            </w:pPr>
            <w:r>
              <w:rPr>
                <w:sz w:val="16"/>
                <w:szCs w:val="16"/>
              </w:rPr>
              <w:t>SA6#27</w:t>
            </w:r>
          </w:p>
        </w:tc>
        <w:tc>
          <w:tcPr>
            <w:tcW w:w="1094" w:type="dxa"/>
            <w:shd w:val="solid" w:color="FFFFFF" w:fill="auto"/>
          </w:tcPr>
          <w:p w14:paraId="30CA5360" w14:textId="77777777" w:rsidR="003B5679" w:rsidRPr="006B0D02" w:rsidRDefault="003B5679" w:rsidP="00EF6320">
            <w:pPr>
              <w:pStyle w:val="TAC"/>
              <w:rPr>
                <w:sz w:val="16"/>
                <w:szCs w:val="16"/>
              </w:rPr>
            </w:pPr>
          </w:p>
        </w:tc>
        <w:tc>
          <w:tcPr>
            <w:tcW w:w="425" w:type="dxa"/>
            <w:shd w:val="solid" w:color="FFFFFF" w:fill="auto"/>
          </w:tcPr>
          <w:p w14:paraId="5CED48F7" w14:textId="77777777" w:rsidR="003B5679" w:rsidRPr="006B0D02" w:rsidRDefault="003B5679" w:rsidP="00EF6320">
            <w:pPr>
              <w:pStyle w:val="TAL"/>
              <w:rPr>
                <w:sz w:val="16"/>
                <w:szCs w:val="16"/>
              </w:rPr>
            </w:pPr>
          </w:p>
        </w:tc>
        <w:tc>
          <w:tcPr>
            <w:tcW w:w="425" w:type="dxa"/>
            <w:shd w:val="solid" w:color="FFFFFF" w:fill="auto"/>
          </w:tcPr>
          <w:p w14:paraId="16150353" w14:textId="77777777" w:rsidR="003B5679" w:rsidRPr="006B0D02" w:rsidRDefault="003B5679" w:rsidP="00EF6320">
            <w:pPr>
              <w:pStyle w:val="TAR"/>
              <w:rPr>
                <w:sz w:val="16"/>
                <w:szCs w:val="16"/>
              </w:rPr>
            </w:pPr>
          </w:p>
        </w:tc>
        <w:tc>
          <w:tcPr>
            <w:tcW w:w="425" w:type="dxa"/>
            <w:shd w:val="solid" w:color="FFFFFF" w:fill="auto"/>
          </w:tcPr>
          <w:p w14:paraId="3F2D4797" w14:textId="77777777" w:rsidR="003B5679" w:rsidRPr="006B0D02" w:rsidRDefault="003B5679" w:rsidP="00EF6320">
            <w:pPr>
              <w:pStyle w:val="TAC"/>
              <w:rPr>
                <w:sz w:val="16"/>
                <w:szCs w:val="16"/>
              </w:rPr>
            </w:pPr>
          </w:p>
        </w:tc>
        <w:tc>
          <w:tcPr>
            <w:tcW w:w="4962" w:type="dxa"/>
            <w:shd w:val="solid" w:color="FFFFFF" w:fill="auto"/>
          </w:tcPr>
          <w:p w14:paraId="47204DC9" w14:textId="77777777" w:rsidR="003B5679" w:rsidRDefault="003B5679" w:rsidP="00EF6320">
            <w:pPr>
              <w:pStyle w:val="TAL"/>
              <w:rPr>
                <w:sz w:val="16"/>
                <w:szCs w:val="16"/>
              </w:rPr>
            </w:pPr>
            <w:r>
              <w:rPr>
                <w:sz w:val="16"/>
                <w:szCs w:val="16"/>
              </w:rPr>
              <w:t xml:space="preserve">Implementation </w:t>
            </w:r>
            <w:r w:rsidRPr="004169FA">
              <w:rPr>
                <w:sz w:val="16"/>
                <w:szCs w:val="16"/>
              </w:rPr>
              <w:t>of the following p-CRs approved by SA6:</w:t>
            </w:r>
          </w:p>
          <w:p w14:paraId="3D55015F" w14:textId="77777777" w:rsidR="003B5679" w:rsidRDefault="003B5679" w:rsidP="00EF6320">
            <w:pPr>
              <w:pStyle w:val="TAL"/>
              <w:rPr>
                <w:sz w:val="16"/>
                <w:szCs w:val="16"/>
              </w:rPr>
            </w:pPr>
            <w:r w:rsidRPr="00331CE6">
              <w:rPr>
                <w:sz w:val="16"/>
                <w:szCs w:val="16"/>
              </w:rPr>
              <w:t>S6-181789</w:t>
            </w:r>
            <w:r>
              <w:rPr>
                <w:sz w:val="16"/>
                <w:szCs w:val="16"/>
              </w:rPr>
              <w:t>, S6-181790, S6-181791, S6-181792, S6-181834, S6</w:t>
            </w:r>
            <w:r>
              <w:rPr>
                <w:sz w:val="16"/>
                <w:szCs w:val="16"/>
              </w:rPr>
              <w:noBreakHyphen/>
              <w:t>181794, S6-181795, S6-181835, S6-181797,</w:t>
            </w:r>
            <w:r w:rsidRPr="00331CE6">
              <w:rPr>
                <w:sz w:val="16"/>
                <w:szCs w:val="16"/>
              </w:rPr>
              <w:t xml:space="preserve"> </w:t>
            </w:r>
            <w:r>
              <w:rPr>
                <w:sz w:val="16"/>
                <w:szCs w:val="16"/>
              </w:rPr>
              <w:t>S6-181798</w:t>
            </w:r>
          </w:p>
        </w:tc>
        <w:tc>
          <w:tcPr>
            <w:tcW w:w="708" w:type="dxa"/>
            <w:shd w:val="solid" w:color="FFFFFF" w:fill="auto"/>
          </w:tcPr>
          <w:p w14:paraId="01225BD4" w14:textId="77777777" w:rsidR="003B5679" w:rsidRDefault="003B5679" w:rsidP="00EF6320">
            <w:pPr>
              <w:pStyle w:val="TAC"/>
              <w:rPr>
                <w:sz w:val="16"/>
                <w:szCs w:val="16"/>
              </w:rPr>
            </w:pPr>
            <w:r>
              <w:rPr>
                <w:sz w:val="16"/>
                <w:szCs w:val="16"/>
              </w:rPr>
              <w:t>0.3.0</w:t>
            </w:r>
          </w:p>
        </w:tc>
      </w:tr>
      <w:tr w:rsidR="003B5679" w:rsidRPr="006B0D02" w14:paraId="73179371" w14:textId="77777777" w:rsidTr="00166F0F">
        <w:tc>
          <w:tcPr>
            <w:tcW w:w="800" w:type="dxa"/>
            <w:shd w:val="solid" w:color="FFFFFF" w:fill="auto"/>
          </w:tcPr>
          <w:p w14:paraId="38D2AEDF" w14:textId="77777777" w:rsidR="003B5679" w:rsidRDefault="003B5679" w:rsidP="00EF6320">
            <w:pPr>
              <w:pStyle w:val="TAC"/>
              <w:rPr>
                <w:sz w:val="16"/>
                <w:szCs w:val="16"/>
              </w:rPr>
            </w:pPr>
            <w:r>
              <w:rPr>
                <w:sz w:val="16"/>
                <w:szCs w:val="16"/>
              </w:rPr>
              <w:t>2019-01</w:t>
            </w:r>
          </w:p>
        </w:tc>
        <w:tc>
          <w:tcPr>
            <w:tcW w:w="800" w:type="dxa"/>
            <w:shd w:val="solid" w:color="FFFFFF" w:fill="auto"/>
          </w:tcPr>
          <w:p w14:paraId="058B7832" w14:textId="77777777" w:rsidR="003B5679" w:rsidRDefault="003B5679" w:rsidP="00EF6320">
            <w:pPr>
              <w:pStyle w:val="TAC"/>
              <w:rPr>
                <w:sz w:val="16"/>
                <w:szCs w:val="16"/>
              </w:rPr>
            </w:pPr>
            <w:r>
              <w:rPr>
                <w:sz w:val="16"/>
                <w:szCs w:val="16"/>
              </w:rPr>
              <w:t>SA6#28</w:t>
            </w:r>
          </w:p>
        </w:tc>
        <w:tc>
          <w:tcPr>
            <w:tcW w:w="1094" w:type="dxa"/>
            <w:shd w:val="solid" w:color="FFFFFF" w:fill="auto"/>
          </w:tcPr>
          <w:p w14:paraId="528EC36C" w14:textId="77777777" w:rsidR="003B5679" w:rsidRPr="006B0D02" w:rsidRDefault="003B5679" w:rsidP="00EF6320">
            <w:pPr>
              <w:pStyle w:val="TAC"/>
              <w:rPr>
                <w:sz w:val="16"/>
                <w:szCs w:val="16"/>
              </w:rPr>
            </w:pPr>
          </w:p>
        </w:tc>
        <w:tc>
          <w:tcPr>
            <w:tcW w:w="425" w:type="dxa"/>
            <w:shd w:val="solid" w:color="FFFFFF" w:fill="auto"/>
          </w:tcPr>
          <w:p w14:paraId="49EBD4FC" w14:textId="77777777" w:rsidR="003B5679" w:rsidRPr="006B0D02" w:rsidRDefault="003B5679" w:rsidP="00EF6320">
            <w:pPr>
              <w:pStyle w:val="TAL"/>
              <w:rPr>
                <w:sz w:val="16"/>
                <w:szCs w:val="16"/>
              </w:rPr>
            </w:pPr>
          </w:p>
        </w:tc>
        <w:tc>
          <w:tcPr>
            <w:tcW w:w="425" w:type="dxa"/>
            <w:shd w:val="solid" w:color="FFFFFF" w:fill="auto"/>
          </w:tcPr>
          <w:p w14:paraId="77569DB6" w14:textId="77777777" w:rsidR="003B5679" w:rsidRPr="006B0D02" w:rsidRDefault="003B5679" w:rsidP="00EF6320">
            <w:pPr>
              <w:pStyle w:val="TAR"/>
              <w:rPr>
                <w:sz w:val="16"/>
                <w:szCs w:val="16"/>
              </w:rPr>
            </w:pPr>
          </w:p>
        </w:tc>
        <w:tc>
          <w:tcPr>
            <w:tcW w:w="425" w:type="dxa"/>
            <w:shd w:val="solid" w:color="FFFFFF" w:fill="auto"/>
          </w:tcPr>
          <w:p w14:paraId="50ED4AF9" w14:textId="77777777" w:rsidR="003B5679" w:rsidRPr="006B0D02" w:rsidRDefault="003B5679" w:rsidP="00EF6320">
            <w:pPr>
              <w:pStyle w:val="TAC"/>
              <w:rPr>
                <w:sz w:val="16"/>
                <w:szCs w:val="16"/>
              </w:rPr>
            </w:pPr>
          </w:p>
        </w:tc>
        <w:tc>
          <w:tcPr>
            <w:tcW w:w="4962" w:type="dxa"/>
            <w:shd w:val="solid" w:color="FFFFFF" w:fill="auto"/>
          </w:tcPr>
          <w:p w14:paraId="3A62160A" w14:textId="77777777" w:rsidR="003B5679" w:rsidRDefault="003B5679" w:rsidP="00EF6320">
            <w:pPr>
              <w:pStyle w:val="TAL"/>
              <w:rPr>
                <w:sz w:val="16"/>
                <w:szCs w:val="16"/>
              </w:rPr>
            </w:pPr>
            <w:r>
              <w:rPr>
                <w:sz w:val="16"/>
                <w:szCs w:val="16"/>
              </w:rPr>
              <w:t xml:space="preserve">Implementation </w:t>
            </w:r>
            <w:r w:rsidRPr="004169FA">
              <w:rPr>
                <w:sz w:val="16"/>
                <w:szCs w:val="16"/>
              </w:rPr>
              <w:t>of the following p-CRs approved by SA6:</w:t>
            </w:r>
          </w:p>
          <w:p w14:paraId="5FF44078" w14:textId="77777777" w:rsidR="003B5679" w:rsidRDefault="003B5679" w:rsidP="00EF6320">
            <w:pPr>
              <w:pStyle w:val="TAL"/>
              <w:rPr>
                <w:sz w:val="16"/>
                <w:szCs w:val="16"/>
              </w:rPr>
            </w:pPr>
            <w:r w:rsidRPr="00331CE6">
              <w:rPr>
                <w:sz w:val="16"/>
                <w:szCs w:val="16"/>
              </w:rPr>
              <w:t>S6-</w:t>
            </w:r>
            <w:r>
              <w:rPr>
                <w:sz w:val="16"/>
                <w:szCs w:val="16"/>
              </w:rPr>
              <w:t xml:space="preserve">190019, S6-190032, S6-190033, S6-190035, S6-190036 </w:t>
            </w:r>
          </w:p>
        </w:tc>
        <w:tc>
          <w:tcPr>
            <w:tcW w:w="708" w:type="dxa"/>
            <w:shd w:val="solid" w:color="FFFFFF" w:fill="auto"/>
          </w:tcPr>
          <w:p w14:paraId="385A1655" w14:textId="77777777" w:rsidR="003B5679" w:rsidRDefault="003B5679" w:rsidP="00EF6320">
            <w:pPr>
              <w:pStyle w:val="TAC"/>
              <w:rPr>
                <w:sz w:val="16"/>
                <w:szCs w:val="16"/>
              </w:rPr>
            </w:pPr>
            <w:r>
              <w:rPr>
                <w:sz w:val="16"/>
                <w:szCs w:val="16"/>
              </w:rPr>
              <w:t>0.4.0</w:t>
            </w:r>
          </w:p>
        </w:tc>
      </w:tr>
      <w:tr w:rsidR="003B5679" w:rsidRPr="006B0D02" w14:paraId="0F1431E9" w14:textId="77777777" w:rsidTr="00166F0F">
        <w:tc>
          <w:tcPr>
            <w:tcW w:w="800" w:type="dxa"/>
            <w:shd w:val="solid" w:color="FFFFFF" w:fill="auto"/>
          </w:tcPr>
          <w:p w14:paraId="6A804AB6" w14:textId="77777777" w:rsidR="003B5679" w:rsidRDefault="003B5679" w:rsidP="00EF6320">
            <w:pPr>
              <w:pStyle w:val="TAC"/>
              <w:rPr>
                <w:sz w:val="16"/>
                <w:szCs w:val="16"/>
              </w:rPr>
            </w:pPr>
            <w:r>
              <w:rPr>
                <w:sz w:val="16"/>
                <w:szCs w:val="16"/>
              </w:rPr>
              <w:t>2019-04</w:t>
            </w:r>
          </w:p>
        </w:tc>
        <w:tc>
          <w:tcPr>
            <w:tcW w:w="800" w:type="dxa"/>
            <w:shd w:val="solid" w:color="FFFFFF" w:fill="auto"/>
          </w:tcPr>
          <w:p w14:paraId="56BF2146" w14:textId="77777777" w:rsidR="003B5679" w:rsidRDefault="003B5679" w:rsidP="00EF6320">
            <w:pPr>
              <w:pStyle w:val="TAC"/>
              <w:rPr>
                <w:sz w:val="16"/>
                <w:szCs w:val="16"/>
              </w:rPr>
            </w:pPr>
            <w:r>
              <w:rPr>
                <w:sz w:val="16"/>
                <w:szCs w:val="16"/>
              </w:rPr>
              <w:t>SA6#30</w:t>
            </w:r>
          </w:p>
        </w:tc>
        <w:tc>
          <w:tcPr>
            <w:tcW w:w="1094" w:type="dxa"/>
            <w:shd w:val="solid" w:color="FFFFFF" w:fill="auto"/>
          </w:tcPr>
          <w:p w14:paraId="7D6C6F9D" w14:textId="77777777" w:rsidR="003B5679" w:rsidRPr="006B0D02" w:rsidRDefault="003B5679" w:rsidP="00EF6320">
            <w:pPr>
              <w:pStyle w:val="TAC"/>
              <w:rPr>
                <w:sz w:val="16"/>
                <w:szCs w:val="16"/>
              </w:rPr>
            </w:pPr>
          </w:p>
        </w:tc>
        <w:tc>
          <w:tcPr>
            <w:tcW w:w="425" w:type="dxa"/>
            <w:shd w:val="solid" w:color="FFFFFF" w:fill="auto"/>
          </w:tcPr>
          <w:p w14:paraId="4402DD89" w14:textId="77777777" w:rsidR="003B5679" w:rsidRPr="006B0D02" w:rsidRDefault="003B5679" w:rsidP="00EF6320">
            <w:pPr>
              <w:pStyle w:val="TAL"/>
              <w:rPr>
                <w:sz w:val="16"/>
                <w:szCs w:val="16"/>
              </w:rPr>
            </w:pPr>
          </w:p>
        </w:tc>
        <w:tc>
          <w:tcPr>
            <w:tcW w:w="425" w:type="dxa"/>
            <w:shd w:val="solid" w:color="FFFFFF" w:fill="auto"/>
          </w:tcPr>
          <w:p w14:paraId="3CF9A238" w14:textId="77777777" w:rsidR="003B5679" w:rsidRPr="006B0D02" w:rsidRDefault="003B5679" w:rsidP="00EF6320">
            <w:pPr>
              <w:pStyle w:val="TAR"/>
              <w:rPr>
                <w:sz w:val="16"/>
                <w:szCs w:val="16"/>
              </w:rPr>
            </w:pPr>
          </w:p>
        </w:tc>
        <w:tc>
          <w:tcPr>
            <w:tcW w:w="425" w:type="dxa"/>
            <w:shd w:val="solid" w:color="FFFFFF" w:fill="auto"/>
          </w:tcPr>
          <w:p w14:paraId="4FD102D4" w14:textId="77777777" w:rsidR="003B5679" w:rsidRPr="006B0D02" w:rsidRDefault="003B5679" w:rsidP="00EF6320">
            <w:pPr>
              <w:pStyle w:val="TAC"/>
              <w:rPr>
                <w:sz w:val="16"/>
                <w:szCs w:val="16"/>
              </w:rPr>
            </w:pPr>
          </w:p>
        </w:tc>
        <w:tc>
          <w:tcPr>
            <w:tcW w:w="4962" w:type="dxa"/>
            <w:shd w:val="solid" w:color="FFFFFF" w:fill="auto"/>
          </w:tcPr>
          <w:p w14:paraId="2066599B"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118859F1" w14:textId="77777777" w:rsidR="003B5679" w:rsidRDefault="003B5679" w:rsidP="00EF6320">
            <w:pPr>
              <w:pStyle w:val="TAL"/>
              <w:rPr>
                <w:sz w:val="16"/>
                <w:szCs w:val="16"/>
              </w:rPr>
            </w:pPr>
            <w:r w:rsidRPr="00331CE6">
              <w:rPr>
                <w:sz w:val="16"/>
                <w:szCs w:val="16"/>
              </w:rPr>
              <w:t>S6-</w:t>
            </w:r>
            <w:r>
              <w:rPr>
                <w:sz w:val="16"/>
                <w:szCs w:val="16"/>
              </w:rPr>
              <w:t xml:space="preserve">190833 </w:t>
            </w:r>
          </w:p>
        </w:tc>
        <w:tc>
          <w:tcPr>
            <w:tcW w:w="708" w:type="dxa"/>
            <w:shd w:val="solid" w:color="FFFFFF" w:fill="auto"/>
          </w:tcPr>
          <w:p w14:paraId="36EF22BB" w14:textId="77777777" w:rsidR="003B5679" w:rsidRDefault="003B5679" w:rsidP="00EF6320">
            <w:pPr>
              <w:pStyle w:val="TAC"/>
              <w:rPr>
                <w:sz w:val="16"/>
                <w:szCs w:val="16"/>
              </w:rPr>
            </w:pPr>
            <w:r>
              <w:rPr>
                <w:sz w:val="16"/>
                <w:szCs w:val="16"/>
              </w:rPr>
              <w:t>0.5.0</w:t>
            </w:r>
          </w:p>
        </w:tc>
      </w:tr>
      <w:tr w:rsidR="003B5679" w:rsidRPr="006B0D02" w14:paraId="1312FEB8" w14:textId="77777777" w:rsidTr="00166F0F">
        <w:tc>
          <w:tcPr>
            <w:tcW w:w="800" w:type="dxa"/>
            <w:shd w:val="solid" w:color="FFFFFF" w:fill="auto"/>
          </w:tcPr>
          <w:p w14:paraId="14CB602F" w14:textId="77777777" w:rsidR="003B5679" w:rsidRDefault="003B5679" w:rsidP="00EF6320">
            <w:pPr>
              <w:pStyle w:val="TAC"/>
              <w:rPr>
                <w:sz w:val="16"/>
                <w:szCs w:val="16"/>
              </w:rPr>
            </w:pPr>
            <w:r>
              <w:rPr>
                <w:sz w:val="16"/>
                <w:szCs w:val="16"/>
              </w:rPr>
              <w:t>2019-05</w:t>
            </w:r>
          </w:p>
        </w:tc>
        <w:tc>
          <w:tcPr>
            <w:tcW w:w="800" w:type="dxa"/>
            <w:shd w:val="solid" w:color="FFFFFF" w:fill="auto"/>
          </w:tcPr>
          <w:p w14:paraId="5935A8D0" w14:textId="77777777" w:rsidR="003B5679" w:rsidRDefault="003B5679" w:rsidP="00EF6320">
            <w:pPr>
              <w:pStyle w:val="TAC"/>
              <w:rPr>
                <w:sz w:val="16"/>
                <w:szCs w:val="16"/>
              </w:rPr>
            </w:pPr>
            <w:r>
              <w:rPr>
                <w:sz w:val="16"/>
                <w:szCs w:val="16"/>
              </w:rPr>
              <w:t>SA6#31</w:t>
            </w:r>
          </w:p>
        </w:tc>
        <w:tc>
          <w:tcPr>
            <w:tcW w:w="1094" w:type="dxa"/>
            <w:shd w:val="solid" w:color="FFFFFF" w:fill="auto"/>
          </w:tcPr>
          <w:p w14:paraId="7A9A272C" w14:textId="77777777" w:rsidR="003B5679" w:rsidRPr="006B0D02" w:rsidRDefault="003B5679" w:rsidP="00EF6320">
            <w:pPr>
              <w:pStyle w:val="TAC"/>
              <w:rPr>
                <w:sz w:val="16"/>
                <w:szCs w:val="16"/>
              </w:rPr>
            </w:pPr>
          </w:p>
        </w:tc>
        <w:tc>
          <w:tcPr>
            <w:tcW w:w="425" w:type="dxa"/>
            <w:shd w:val="solid" w:color="FFFFFF" w:fill="auto"/>
          </w:tcPr>
          <w:p w14:paraId="06DDCD9B" w14:textId="77777777" w:rsidR="003B5679" w:rsidRPr="006B0D02" w:rsidRDefault="003B5679" w:rsidP="00EF6320">
            <w:pPr>
              <w:pStyle w:val="TAL"/>
              <w:rPr>
                <w:sz w:val="16"/>
                <w:szCs w:val="16"/>
              </w:rPr>
            </w:pPr>
          </w:p>
        </w:tc>
        <w:tc>
          <w:tcPr>
            <w:tcW w:w="425" w:type="dxa"/>
            <w:shd w:val="solid" w:color="FFFFFF" w:fill="auto"/>
          </w:tcPr>
          <w:p w14:paraId="06256849" w14:textId="77777777" w:rsidR="003B5679" w:rsidRPr="006B0D02" w:rsidRDefault="003B5679" w:rsidP="00EF6320">
            <w:pPr>
              <w:pStyle w:val="TAR"/>
              <w:rPr>
                <w:sz w:val="16"/>
                <w:szCs w:val="16"/>
              </w:rPr>
            </w:pPr>
          </w:p>
        </w:tc>
        <w:tc>
          <w:tcPr>
            <w:tcW w:w="425" w:type="dxa"/>
            <w:shd w:val="solid" w:color="FFFFFF" w:fill="auto"/>
          </w:tcPr>
          <w:p w14:paraId="641E7C1A" w14:textId="77777777" w:rsidR="003B5679" w:rsidRPr="006B0D02" w:rsidRDefault="003B5679" w:rsidP="00EF6320">
            <w:pPr>
              <w:pStyle w:val="TAC"/>
              <w:rPr>
                <w:sz w:val="16"/>
                <w:szCs w:val="16"/>
              </w:rPr>
            </w:pPr>
          </w:p>
        </w:tc>
        <w:tc>
          <w:tcPr>
            <w:tcW w:w="4962" w:type="dxa"/>
            <w:shd w:val="solid" w:color="FFFFFF" w:fill="auto"/>
          </w:tcPr>
          <w:p w14:paraId="008BEB82"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12D68996" w14:textId="77777777" w:rsidR="003B5679" w:rsidRDefault="003B5679" w:rsidP="00EF6320">
            <w:pPr>
              <w:pStyle w:val="TAL"/>
              <w:rPr>
                <w:sz w:val="16"/>
                <w:szCs w:val="16"/>
              </w:rPr>
            </w:pPr>
            <w:r w:rsidRPr="00331CE6">
              <w:rPr>
                <w:sz w:val="16"/>
                <w:szCs w:val="16"/>
              </w:rPr>
              <w:t>S6-</w:t>
            </w:r>
            <w:r>
              <w:rPr>
                <w:sz w:val="16"/>
                <w:szCs w:val="16"/>
              </w:rPr>
              <w:t xml:space="preserve">191099 </w:t>
            </w:r>
          </w:p>
        </w:tc>
        <w:tc>
          <w:tcPr>
            <w:tcW w:w="708" w:type="dxa"/>
            <w:shd w:val="solid" w:color="FFFFFF" w:fill="auto"/>
          </w:tcPr>
          <w:p w14:paraId="4B68EB2D" w14:textId="77777777" w:rsidR="003B5679" w:rsidRDefault="003B5679" w:rsidP="00EF6320">
            <w:pPr>
              <w:pStyle w:val="TAC"/>
              <w:rPr>
                <w:sz w:val="16"/>
                <w:szCs w:val="16"/>
              </w:rPr>
            </w:pPr>
            <w:r>
              <w:rPr>
                <w:sz w:val="16"/>
                <w:szCs w:val="16"/>
              </w:rPr>
              <w:t>0.6.0</w:t>
            </w:r>
          </w:p>
        </w:tc>
      </w:tr>
      <w:tr w:rsidR="003B5679" w:rsidRPr="006B0D02" w14:paraId="4C7148B6" w14:textId="77777777" w:rsidTr="00166F0F">
        <w:tc>
          <w:tcPr>
            <w:tcW w:w="800" w:type="dxa"/>
            <w:shd w:val="solid" w:color="FFFFFF" w:fill="auto"/>
          </w:tcPr>
          <w:p w14:paraId="5AC2A113" w14:textId="77777777" w:rsidR="003B5679" w:rsidRDefault="003B5679" w:rsidP="00EF6320">
            <w:pPr>
              <w:pStyle w:val="TAC"/>
              <w:rPr>
                <w:sz w:val="16"/>
                <w:szCs w:val="16"/>
              </w:rPr>
            </w:pPr>
            <w:r>
              <w:rPr>
                <w:sz w:val="16"/>
                <w:szCs w:val="16"/>
              </w:rPr>
              <w:t>2019-07</w:t>
            </w:r>
          </w:p>
        </w:tc>
        <w:tc>
          <w:tcPr>
            <w:tcW w:w="800" w:type="dxa"/>
            <w:shd w:val="solid" w:color="FFFFFF" w:fill="auto"/>
          </w:tcPr>
          <w:p w14:paraId="77AA33A2" w14:textId="77777777" w:rsidR="003B5679" w:rsidRDefault="003B5679" w:rsidP="00EF6320">
            <w:pPr>
              <w:pStyle w:val="TAC"/>
              <w:rPr>
                <w:sz w:val="16"/>
                <w:szCs w:val="16"/>
              </w:rPr>
            </w:pPr>
            <w:r>
              <w:rPr>
                <w:sz w:val="16"/>
                <w:szCs w:val="16"/>
              </w:rPr>
              <w:t>SA6#32</w:t>
            </w:r>
          </w:p>
        </w:tc>
        <w:tc>
          <w:tcPr>
            <w:tcW w:w="1094" w:type="dxa"/>
            <w:shd w:val="solid" w:color="FFFFFF" w:fill="auto"/>
          </w:tcPr>
          <w:p w14:paraId="578BD6F8" w14:textId="77777777" w:rsidR="003B5679" w:rsidRPr="006B0D02" w:rsidRDefault="003B5679" w:rsidP="00EF6320">
            <w:pPr>
              <w:pStyle w:val="TAC"/>
              <w:rPr>
                <w:sz w:val="16"/>
                <w:szCs w:val="16"/>
              </w:rPr>
            </w:pPr>
          </w:p>
        </w:tc>
        <w:tc>
          <w:tcPr>
            <w:tcW w:w="425" w:type="dxa"/>
            <w:shd w:val="solid" w:color="FFFFFF" w:fill="auto"/>
          </w:tcPr>
          <w:p w14:paraId="2AC2D185" w14:textId="77777777" w:rsidR="003B5679" w:rsidRPr="006B0D02" w:rsidRDefault="003B5679" w:rsidP="00EF6320">
            <w:pPr>
              <w:pStyle w:val="TAL"/>
              <w:rPr>
                <w:sz w:val="16"/>
                <w:szCs w:val="16"/>
              </w:rPr>
            </w:pPr>
          </w:p>
        </w:tc>
        <w:tc>
          <w:tcPr>
            <w:tcW w:w="425" w:type="dxa"/>
            <w:shd w:val="solid" w:color="FFFFFF" w:fill="auto"/>
          </w:tcPr>
          <w:p w14:paraId="0EECA499" w14:textId="77777777" w:rsidR="003B5679" w:rsidRPr="006B0D02" w:rsidRDefault="003B5679" w:rsidP="00EF6320">
            <w:pPr>
              <w:pStyle w:val="TAR"/>
              <w:rPr>
                <w:sz w:val="16"/>
                <w:szCs w:val="16"/>
              </w:rPr>
            </w:pPr>
          </w:p>
        </w:tc>
        <w:tc>
          <w:tcPr>
            <w:tcW w:w="425" w:type="dxa"/>
            <w:shd w:val="solid" w:color="FFFFFF" w:fill="auto"/>
          </w:tcPr>
          <w:p w14:paraId="27734DC9" w14:textId="77777777" w:rsidR="003B5679" w:rsidRPr="006B0D02" w:rsidRDefault="003B5679" w:rsidP="00EF6320">
            <w:pPr>
              <w:pStyle w:val="TAC"/>
              <w:rPr>
                <w:sz w:val="16"/>
                <w:szCs w:val="16"/>
              </w:rPr>
            </w:pPr>
          </w:p>
        </w:tc>
        <w:tc>
          <w:tcPr>
            <w:tcW w:w="4962" w:type="dxa"/>
            <w:shd w:val="solid" w:color="FFFFFF" w:fill="auto"/>
          </w:tcPr>
          <w:p w14:paraId="0D7BE772"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656AC891" w14:textId="77777777" w:rsidR="003B5679" w:rsidRDefault="003B5679" w:rsidP="00EF6320">
            <w:pPr>
              <w:pStyle w:val="TAL"/>
              <w:rPr>
                <w:sz w:val="16"/>
                <w:szCs w:val="16"/>
              </w:rPr>
            </w:pPr>
            <w:r w:rsidRPr="00331CE6">
              <w:rPr>
                <w:sz w:val="16"/>
                <w:szCs w:val="16"/>
              </w:rPr>
              <w:t>S6-</w:t>
            </w:r>
            <w:r>
              <w:rPr>
                <w:sz w:val="16"/>
                <w:szCs w:val="16"/>
              </w:rPr>
              <w:t xml:space="preserve">191609 </w:t>
            </w:r>
          </w:p>
        </w:tc>
        <w:tc>
          <w:tcPr>
            <w:tcW w:w="708" w:type="dxa"/>
            <w:shd w:val="solid" w:color="FFFFFF" w:fill="auto"/>
          </w:tcPr>
          <w:p w14:paraId="4C9D5FCE" w14:textId="77777777" w:rsidR="003B5679" w:rsidRDefault="003B5679" w:rsidP="00EF6320">
            <w:pPr>
              <w:pStyle w:val="TAC"/>
              <w:rPr>
                <w:sz w:val="16"/>
                <w:szCs w:val="16"/>
              </w:rPr>
            </w:pPr>
            <w:r>
              <w:rPr>
                <w:sz w:val="16"/>
                <w:szCs w:val="16"/>
              </w:rPr>
              <w:t>0.7.0</w:t>
            </w:r>
          </w:p>
        </w:tc>
      </w:tr>
      <w:tr w:rsidR="003B5679" w:rsidRPr="006B0D02" w14:paraId="74A4CB10" w14:textId="77777777" w:rsidTr="00166F0F">
        <w:tc>
          <w:tcPr>
            <w:tcW w:w="800" w:type="dxa"/>
            <w:shd w:val="solid" w:color="FFFFFF" w:fill="auto"/>
          </w:tcPr>
          <w:p w14:paraId="30FF5705" w14:textId="77777777" w:rsidR="003B5679" w:rsidRDefault="003B5679" w:rsidP="00EF6320">
            <w:pPr>
              <w:pStyle w:val="TAC"/>
              <w:rPr>
                <w:sz w:val="16"/>
                <w:szCs w:val="16"/>
              </w:rPr>
            </w:pPr>
            <w:r>
              <w:rPr>
                <w:sz w:val="16"/>
                <w:szCs w:val="16"/>
              </w:rPr>
              <w:t>2019-11</w:t>
            </w:r>
          </w:p>
        </w:tc>
        <w:tc>
          <w:tcPr>
            <w:tcW w:w="800" w:type="dxa"/>
            <w:shd w:val="solid" w:color="FFFFFF" w:fill="auto"/>
          </w:tcPr>
          <w:p w14:paraId="4EBA19AE" w14:textId="77777777" w:rsidR="003B5679" w:rsidRDefault="003B5679" w:rsidP="00EF6320">
            <w:pPr>
              <w:pStyle w:val="TAC"/>
              <w:rPr>
                <w:sz w:val="16"/>
                <w:szCs w:val="16"/>
              </w:rPr>
            </w:pPr>
            <w:r>
              <w:rPr>
                <w:sz w:val="16"/>
                <w:szCs w:val="16"/>
              </w:rPr>
              <w:t>SA6#33</w:t>
            </w:r>
          </w:p>
        </w:tc>
        <w:tc>
          <w:tcPr>
            <w:tcW w:w="1094" w:type="dxa"/>
            <w:shd w:val="solid" w:color="FFFFFF" w:fill="auto"/>
          </w:tcPr>
          <w:p w14:paraId="54781142" w14:textId="77777777" w:rsidR="003B5679" w:rsidRPr="006B0D02" w:rsidRDefault="003B5679" w:rsidP="00EF6320">
            <w:pPr>
              <w:pStyle w:val="TAC"/>
              <w:rPr>
                <w:sz w:val="16"/>
                <w:szCs w:val="16"/>
              </w:rPr>
            </w:pPr>
          </w:p>
        </w:tc>
        <w:tc>
          <w:tcPr>
            <w:tcW w:w="425" w:type="dxa"/>
            <w:shd w:val="solid" w:color="FFFFFF" w:fill="auto"/>
          </w:tcPr>
          <w:p w14:paraId="1D3B0425" w14:textId="77777777" w:rsidR="003B5679" w:rsidRPr="006B0D02" w:rsidRDefault="003B5679" w:rsidP="00EF6320">
            <w:pPr>
              <w:pStyle w:val="TAL"/>
              <w:rPr>
                <w:sz w:val="16"/>
                <w:szCs w:val="16"/>
              </w:rPr>
            </w:pPr>
          </w:p>
        </w:tc>
        <w:tc>
          <w:tcPr>
            <w:tcW w:w="425" w:type="dxa"/>
            <w:shd w:val="solid" w:color="FFFFFF" w:fill="auto"/>
          </w:tcPr>
          <w:p w14:paraId="7C1AB9E2" w14:textId="77777777" w:rsidR="003B5679" w:rsidRPr="006B0D02" w:rsidRDefault="003B5679" w:rsidP="00EF6320">
            <w:pPr>
              <w:pStyle w:val="TAR"/>
              <w:rPr>
                <w:sz w:val="16"/>
                <w:szCs w:val="16"/>
              </w:rPr>
            </w:pPr>
          </w:p>
        </w:tc>
        <w:tc>
          <w:tcPr>
            <w:tcW w:w="425" w:type="dxa"/>
            <w:shd w:val="solid" w:color="FFFFFF" w:fill="auto"/>
          </w:tcPr>
          <w:p w14:paraId="285A0704" w14:textId="77777777" w:rsidR="003B5679" w:rsidRPr="006B0D02" w:rsidRDefault="003B5679" w:rsidP="00EF6320">
            <w:pPr>
              <w:pStyle w:val="TAC"/>
              <w:rPr>
                <w:sz w:val="16"/>
                <w:szCs w:val="16"/>
              </w:rPr>
            </w:pPr>
          </w:p>
        </w:tc>
        <w:tc>
          <w:tcPr>
            <w:tcW w:w="4962" w:type="dxa"/>
            <w:shd w:val="solid" w:color="FFFFFF" w:fill="auto"/>
          </w:tcPr>
          <w:p w14:paraId="20CBFE4B"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4CE754EB" w14:textId="77777777" w:rsidR="003B5679" w:rsidRDefault="003B5679" w:rsidP="00EF6320">
            <w:pPr>
              <w:pStyle w:val="TAL"/>
              <w:rPr>
                <w:sz w:val="16"/>
                <w:szCs w:val="16"/>
              </w:rPr>
            </w:pPr>
            <w:r>
              <w:rPr>
                <w:sz w:val="16"/>
                <w:szCs w:val="16"/>
              </w:rPr>
              <w:t xml:space="preserve">S6-192246, </w:t>
            </w:r>
            <w:r w:rsidRPr="00C72A9A">
              <w:rPr>
                <w:sz w:val="16"/>
                <w:szCs w:val="16"/>
              </w:rPr>
              <w:t>S6-192352</w:t>
            </w:r>
          </w:p>
        </w:tc>
        <w:tc>
          <w:tcPr>
            <w:tcW w:w="708" w:type="dxa"/>
            <w:shd w:val="solid" w:color="FFFFFF" w:fill="auto"/>
          </w:tcPr>
          <w:p w14:paraId="61B194C2" w14:textId="77777777" w:rsidR="003B5679" w:rsidRDefault="003B5679" w:rsidP="00EF6320">
            <w:pPr>
              <w:pStyle w:val="TAC"/>
              <w:rPr>
                <w:sz w:val="16"/>
                <w:szCs w:val="16"/>
              </w:rPr>
            </w:pPr>
            <w:r>
              <w:rPr>
                <w:sz w:val="16"/>
                <w:szCs w:val="16"/>
              </w:rPr>
              <w:t>0.8.0</w:t>
            </w:r>
          </w:p>
        </w:tc>
      </w:tr>
      <w:tr w:rsidR="003B5679" w:rsidRPr="006B0D02" w14:paraId="70273408" w14:textId="77777777" w:rsidTr="00166F0F">
        <w:tc>
          <w:tcPr>
            <w:tcW w:w="800" w:type="dxa"/>
            <w:shd w:val="solid" w:color="FFFFFF" w:fill="auto"/>
          </w:tcPr>
          <w:p w14:paraId="710F16ED" w14:textId="77777777" w:rsidR="003B5679" w:rsidRDefault="003B5679" w:rsidP="00EF6320">
            <w:pPr>
              <w:pStyle w:val="TAC"/>
              <w:rPr>
                <w:sz w:val="16"/>
                <w:szCs w:val="16"/>
              </w:rPr>
            </w:pPr>
            <w:r>
              <w:rPr>
                <w:sz w:val="16"/>
                <w:szCs w:val="16"/>
              </w:rPr>
              <w:t>2020-01</w:t>
            </w:r>
          </w:p>
        </w:tc>
        <w:tc>
          <w:tcPr>
            <w:tcW w:w="800" w:type="dxa"/>
            <w:shd w:val="solid" w:color="FFFFFF" w:fill="auto"/>
          </w:tcPr>
          <w:p w14:paraId="6AEF7483" w14:textId="77777777" w:rsidR="003B5679" w:rsidRDefault="003B5679" w:rsidP="00EF6320">
            <w:pPr>
              <w:pStyle w:val="TAC"/>
              <w:rPr>
                <w:sz w:val="16"/>
                <w:szCs w:val="16"/>
              </w:rPr>
            </w:pPr>
            <w:r>
              <w:rPr>
                <w:sz w:val="16"/>
                <w:szCs w:val="16"/>
              </w:rPr>
              <w:t>SA6#34</w:t>
            </w:r>
          </w:p>
        </w:tc>
        <w:tc>
          <w:tcPr>
            <w:tcW w:w="1094" w:type="dxa"/>
            <w:shd w:val="solid" w:color="FFFFFF" w:fill="auto"/>
          </w:tcPr>
          <w:p w14:paraId="7F55AD83" w14:textId="77777777" w:rsidR="003B5679" w:rsidRPr="006B0D02" w:rsidRDefault="003B5679" w:rsidP="00EF6320">
            <w:pPr>
              <w:pStyle w:val="TAC"/>
              <w:rPr>
                <w:sz w:val="16"/>
                <w:szCs w:val="16"/>
              </w:rPr>
            </w:pPr>
          </w:p>
        </w:tc>
        <w:tc>
          <w:tcPr>
            <w:tcW w:w="425" w:type="dxa"/>
            <w:shd w:val="solid" w:color="FFFFFF" w:fill="auto"/>
          </w:tcPr>
          <w:p w14:paraId="14EE7866" w14:textId="77777777" w:rsidR="003B5679" w:rsidRPr="006B0D02" w:rsidRDefault="003B5679" w:rsidP="00EF6320">
            <w:pPr>
              <w:pStyle w:val="TAL"/>
              <w:rPr>
                <w:sz w:val="16"/>
                <w:szCs w:val="16"/>
              </w:rPr>
            </w:pPr>
          </w:p>
        </w:tc>
        <w:tc>
          <w:tcPr>
            <w:tcW w:w="425" w:type="dxa"/>
            <w:shd w:val="solid" w:color="FFFFFF" w:fill="auto"/>
          </w:tcPr>
          <w:p w14:paraId="1B8D93A2" w14:textId="77777777" w:rsidR="003B5679" w:rsidRPr="006B0D02" w:rsidRDefault="003B5679" w:rsidP="00EF6320">
            <w:pPr>
              <w:pStyle w:val="TAR"/>
              <w:rPr>
                <w:sz w:val="16"/>
                <w:szCs w:val="16"/>
              </w:rPr>
            </w:pPr>
          </w:p>
        </w:tc>
        <w:tc>
          <w:tcPr>
            <w:tcW w:w="425" w:type="dxa"/>
            <w:shd w:val="solid" w:color="FFFFFF" w:fill="auto"/>
          </w:tcPr>
          <w:p w14:paraId="216578A2" w14:textId="77777777" w:rsidR="003B5679" w:rsidRPr="006B0D02" w:rsidRDefault="003B5679" w:rsidP="00EF6320">
            <w:pPr>
              <w:pStyle w:val="TAC"/>
              <w:rPr>
                <w:sz w:val="16"/>
                <w:szCs w:val="16"/>
              </w:rPr>
            </w:pPr>
          </w:p>
        </w:tc>
        <w:tc>
          <w:tcPr>
            <w:tcW w:w="4962" w:type="dxa"/>
            <w:shd w:val="solid" w:color="FFFFFF" w:fill="auto"/>
          </w:tcPr>
          <w:p w14:paraId="4CD19CF7"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207F9FD3" w14:textId="77777777" w:rsidR="003B5679" w:rsidRDefault="003B5679" w:rsidP="00EF6320">
            <w:pPr>
              <w:pStyle w:val="TAL"/>
              <w:rPr>
                <w:sz w:val="16"/>
                <w:szCs w:val="16"/>
              </w:rPr>
            </w:pPr>
            <w:r w:rsidRPr="00185555">
              <w:rPr>
                <w:sz w:val="16"/>
                <w:szCs w:val="16"/>
              </w:rPr>
              <w:t>S6-200013</w:t>
            </w:r>
            <w:r>
              <w:rPr>
                <w:sz w:val="16"/>
                <w:szCs w:val="16"/>
              </w:rPr>
              <w:t xml:space="preserve">, S6-200014, </w:t>
            </w:r>
            <w:r w:rsidRPr="00185555">
              <w:rPr>
                <w:sz w:val="16"/>
                <w:szCs w:val="16"/>
              </w:rPr>
              <w:t>S6-20001</w:t>
            </w:r>
            <w:r>
              <w:rPr>
                <w:sz w:val="16"/>
                <w:szCs w:val="16"/>
              </w:rPr>
              <w:t xml:space="preserve">5, </w:t>
            </w:r>
            <w:r w:rsidRPr="00185555">
              <w:rPr>
                <w:sz w:val="16"/>
                <w:szCs w:val="16"/>
              </w:rPr>
              <w:t>S6-20001</w:t>
            </w:r>
            <w:r>
              <w:rPr>
                <w:sz w:val="16"/>
                <w:szCs w:val="16"/>
              </w:rPr>
              <w:t xml:space="preserve">6, </w:t>
            </w:r>
            <w:r w:rsidRPr="00185555">
              <w:rPr>
                <w:sz w:val="16"/>
                <w:szCs w:val="16"/>
              </w:rPr>
              <w:t>S6-20001</w:t>
            </w:r>
            <w:r>
              <w:rPr>
                <w:sz w:val="16"/>
                <w:szCs w:val="16"/>
              </w:rPr>
              <w:t xml:space="preserve">7, </w:t>
            </w:r>
            <w:r w:rsidRPr="00185555">
              <w:rPr>
                <w:sz w:val="16"/>
                <w:szCs w:val="16"/>
              </w:rPr>
              <w:t>S6</w:t>
            </w:r>
            <w:r>
              <w:rPr>
                <w:sz w:val="16"/>
                <w:szCs w:val="16"/>
              </w:rPr>
              <w:noBreakHyphen/>
            </w:r>
            <w:r w:rsidRPr="00185555">
              <w:rPr>
                <w:sz w:val="16"/>
                <w:szCs w:val="16"/>
              </w:rPr>
              <w:t>20001</w:t>
            </w:r>
            <w:r>
              <w:rPr>
                <w:sz w:val="16"/>
                <w:szCs w:val="16"/>
              </w:rPr>
              <w:t>8, S6-200202, S6-200203, S6-200308</w:t>
            </w:r>
          </w:p>
        </w:tc>
        <w:tc>
          <w:tcPr>
            <w:tcW w:w="708" w:type="dxa"/>
            <w:shd w:val="solid" w:color="FFFFFF" w:fill="auto"/>
          </w:tcPr>
          <w:p w14:paraId="5B23314D" w14:textId="77777777" w:rsidR="003B5679" w:rsidRDefault="003B5679" w:rsidP="00EF6320">
            <w:pPr>
              <w:pStyle w:val="TAC"/>
              <w:rPr>
                <w:sz w:val="16"/>
                <w:szCs w:val="16"/>
              </w:rPr>
            </w:pPr>
            <w:r>
              <w:rPr>
                <w:sz w:val="16"/>
                <w:szCs w:val="16"/>
              </w:rPr>
              <w:t>0.9.0</w:t>
            </w:r>
          </w:p>
        </w:tc>
      </w:tr>
      <w:tr w:rsidR="003B5679" w:rsidRPr="006B0D02" w14:paraId="5E0CC775" w14:textId="77777777" w:rsidTr="00166F0F">
        <w:tc>
          <w:tcPr>
            <w:tcW w:w="800" w:type="dxa"/>
            <w:shd w:val="solid" w:color="FFFFFF" w:fill="auto"/>
          </w:tcPr>
          <w:p w14:paraId="2B0407AD" w14:textId="77777777" w:rsidR="003B5679" w:rsidRDefault="003B5679" w:rsidP="00EF6320">
            <w:pPr>
              <w:pStyle w:val="TAC"/>
              <w:rPr>
                <w:sz w:val="16"/>
                <w:szCs w:val="16"/>
              </w:rPr>
            </w:pPr>
            <w:r>
              <w:rPr>
                <w:sz w:val="16"/>
                <w:szCs w:val="16"/>
              </w:rPr>
              <w:t>2020-06</w:t>
            </w:r>
          </w:p>
        </w:tc>
        <w:tc>
          <w:tcPr>
            <w:tcW w:w="800" w:type="dxa"/>
            <w:shd w:val="solid" w:color="FFFFFF" w:fill="auto"/>
          </w:tcPr>
          <w:p w14:paraId="54A7398F" w14:textId="77777777" w:rsidR="003B5679" w:rsidRDefault="003B5679" w:rsidP="00EF6320">
            <w:pPr>
              <w:pStyle w:val="TAC"/>
              <w:rPr>
                <w:sz w:val="16"/>
                <w:szCs w:val="16"/>
              </w:rPr>
            </w:pPr>
            <w:r>
              <w:rPr>
                <w:sz w:val="16"/>
                <w:szCs w:val="16"/>
              </w:rPr>
              <w:t>SA6#37e</w:t>
            </w:r>
          </w:p>
        </w:tc>
        <w:tc>
          <w:tcPr>
            <w:tcW w:w="1094" w:type="dxa"/>
            <w:shd w:val="solid" w:color="FFFFFF" w:fill="auto"/>
          </w:tcPr>
          <w:p w14:paraId="2E580841" w14:textId="77777777" w:rsidR="003B5679" w:rsidRPr="006B0D02" w:rsidRDefault="003B5679" w:rsidP="00EF6320">
            <w:pPr>
              <w:pStyle w:val="TAC"/>
              <w:rPr>
                <w:sz w:val="16"/>
                <w:szCs w:val="16"/>
              </w:rPr>
            </w:pPr>
          </w:p>
        </w:tc>
        <w:tc>
          <w:tcPr>
            <w:tcW w:w="425" w:type="dxa"/>
            <w:shd w:val="solid" w:color="FFFFFF" w:fill="auto"/>
          </w:tcPr>
          <w:p w14:paraId="02416F46" w14:textId="77777777" w:rsidR="003B5679" w:rsidRPr="006B0D02" w:rsidRDefault="003B5679" w:rsidP="00EF6320">
            <w:pPr>
              <w:pStyle w:val="TAL"/>
              <w:rPr>
                <w:sz w:val="16"/>
                <w:szCs w:val="16"/>
              </w:rPr>
            </w:pPr>
          </w:p>
        </w:tc>
        <w:tc>
          <w:tcPr>
            <w:tcW w:w="425" w:type="dxa"/>
            <w:shd w:val="solid" w:color="FFFFFF" w:fill="auto"/>
          </w:tcPr>
          <w:p w14:paraId="235672C0" w14:textId="77777777" w:rsidR="003B5679" w:rsidRPr="006B0D02" w:rsidRDefault="003B5679" w:rsidP="00EF6320">
            <w:pPr>
              <w:pStyle w:val="TAR"/>
              <w:rPr>
                <w:sz w:val="16"/>
                <w:szCs w:val="16"/>
              </w:rPr>
            </w:pPr>
          </w:p>
        </w:tc>
        <w:tc>
          <w:tcPr>
            <w:tcW w:w="425" w:type="dxa"/>
            <w:shd w:val="solid" w:color="FFFFFF" w:fill="auto"/>
          </w:tcPr>
          <w:p w14:paraId="467CEA92" w14:textId="77777777" w:rsidR="003B5679" w:rsidRPr="006B0D02" w:rsidRDefault="003B5679" w:rsidP="00EF6320">
            <w:pPr>
              <w:pStyle w:val="TAC"/>
              <w:rPr>
                <w:sz w:val="16"/>
                <w:szCs w:val="16"/>
              </w:rPr>
            </w:pPr>
          </w:p>
        </w:tc>
        <w:tc>
          <w:tcPr>
            <w:tcW w:w="4962" w:type="dxa"/>
            <w:shd w:val="solid" w:color="FFFFFF" w:fill="auto"/>
          </w:tcPr>
          <w:p w14:paraId="413FC412"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4651C8FF" w14:textId="77777777" w:rsidR="003B5679" w:rsidRDefault="003B5679" w:rsidP="00EF6320">
            <w:pPr>
              <w:pStyle w:val="TAL"/>
              <w:rPr>
                <w:sz w:val="16"/>
                <w:szCs w:val="16"/>
              </w:rPr>
            </w:pPr>
            <w:r>
              <w:rPr>
                <w:sz w:val="16"/>
                <w:szCs w:val="16"/>
              </w:rPr>
              <w:t>S6-200937</w:t>
            </w:r>
          </w:p>
        </w:tc>
        <w:tc>
          <w:tcPr>
            <w:tcW w:w="708" w:type="dxa"/>
            <w:shd w:val="solid" w:color="FFFFFF" w:fill="auto"/>
          </w:tcPr>
          <w:p w14:paraId="4A98AC0A" w14:textId="77777777" w:rsidR="003B5679" w:rsidRDefault="003B5679" w:rsidP="00EF6320">
            <w:pPr>
              <w:pStyle w:val="TAC"/>
              <w:rPr>
                <w:sz w:val="16"/>
                <w:szCs w:val="16"/>
              </w:rPr>
            </w:pPr>
            <w:r>
              <w:rPr>
                <w:sz w:val="16"/>
                <w:szCs w:val="16"/>
              </w:rPr>
              <w:t>0.10.0</w:t>
            </w:r>
          </w:p>
        </w:tc>
      </w:tr>
      <w:tr w:rsidR="003B5679" w:rsidRPr="006B0D02" w14:paraId="417F87B0" w14:textId="77777777" w:rsidTr="00166F0F">
        <w:tc>
          <w:tcPr>
            <w:tcW w:w="800" w:type="dxa"/>
            <w:shd w:val="solid" w:color="FFFFFF" w:fill="auto"/>
          </w:tcPr>
          <w:p w14:paraId="2B4CCCD0" w14:textId="77777777" w:rsidR="003B5679" w:rsidRDefault="003B5679" w:rsidP="00EF6320">
            <w:pPr>
              <w:pStyle w:val="TAC"/>
              <w:rPr>
                <w:sz w:val="16"/>
                <w:szCs w:val="16"/>
              </w:rPr>
            </w:pPr>
            <w:r>
              <w:rPr>
                <w:sz w:val="16"/>
                <w:szCs w:val="16"/>
              </w:rPr>
              <w:t>2020-08</w:t>
            </w:r>
          </w:p>
        </w:tc>
        <w:tc>
          <w:tcPr>
            <w:tcW w:w="800" w:type="dxa"/>
            <w:shd w:val="solid" w:color="FFFFFF" w:fill="auto"/>
          </w:tcPr>
          <w:p w14:paraId="3C5A2453" w14:textId="77777777" w:rsidR="003B5679" w:rsidRDefault="003B5679" w:rsidP="00EF6320">
            <w:pPr>
              <w:pStyle w:val="TAC"/>
              <w:rPr>
                <w:sz w:val="16"/>
                <w:szCs w:val="16"/>
              </w:rPr>
            </w:pPr>
            <w:r>
              <w:rPr>
                <w:sz w:val="16"/>
                <w:szCs w:val="16"/>
              </w:rPr>
              <w:t>SA6#38e</w:t>
            </w:r>
          </w:p>
        </w:tc>
        <w:tc>
          <w:tcPr>
            <w:tcW w:w="1094" w:type="dxa"/>
            <w:shd w:val="solid" w:color="FFFFFF" w:fill="auto"/>
          </w:tcPr>
          <w:p w14:paraId="6930590B" w14:textId="77777777" w:rsidR="003B5679" w:rsidRPr="006B0D02" w:rsidRDefault="003B5679" w:rsidP="00EF6320">
            <w:pPr>
              <w:pStyle w:val="TAC"/>
              <w:rPr>
                <w:sz w:val="16"/>
                <w:szCs w:val="16"/>
              </w:rPr>
            </w:pPr>
          </w:p>
        </w:tc>
        <w:tc>
          <w:tcPr>
            <w:tcW w:w="425" w:type="dxa"/>
            <w:shd w:val="solid" w:color="FFFFFF" w:fill="auto"/>
          </w:tcPr>
          <w:p w14:paraId="7ED4F37A" w14:textId="77777777" w:rsidR="003B5679" w:rsidRPr="006B0D02" w:rsidRDefault="003B5679" w:rsidP="00EF6320">
            <w:pPr>
              <w:pStyle w:val="TAL"/>
              <w:rPr>
                <w:sz w:val="16"/>
                <w:szCs w:val="16"/>
              </w:rPr>
            </w:pPr>
          </w:p>
        </w:tc>
        <w:tc>
          <w:tcPr>
            <w:tcW w:w="425" w:type="dxa"/>
            <w:shd w:val="solid" w:color="FFFFFF" w:fill="auto"/>
          </w:tcPr>
          <w:p w14:paraId="4A8D9285" w14:textId="77777777" w:rsidR="003B5679" w:rsidRPr="006B0D02" w:rsidRDefault="003B5679" w:rsidP="00EF6320">
            <w:pPr>
              <w:pStyle w:val="TAR"/>
              <w:rPr>
                <w:sz w:val="16"/>
                <w:szCs w:val="16"/>
              </w:rPr>
            </w:pPr>
          </w:p>
        </w:tc>
        <w:tc>
          <w:tcPr>
            <w:tcW w:w="425" w:type="dxa"/>
            <w:shd w:val="solid" w:color="FFFFFF" w:fill="auto"/>
          </w:tcPr>
          <w:p w14:paraId="343AD441" w14:textId="77777777" w:rsidR="003B5679" w:rsidRPr="006B0D02" w:rsidRDefault="003B5679" w:rsidP="00EF6320">
            <w:pPr>
              <w:pStyle w:val="TAC"/>
              <w:rPr>
                <w:sz w:val="16"/>
                <w:szCs w:val="16"/>
              </w:rPr>
            </w:pPr>
          </w:p>
        </w:tc>
        <w:tc>
          <w:tcPr>
            <w:tcW w:w="4962" w:type="dxa"/>
            <w:shd w:val="solid" w:color="FFFFFF" w:fill="auto"/>
          </w:tcPr>
          <w:p w14:paraId="4FED9695"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68B6AB37" w14:textId="77777777" w:rsidR="003B5679" w:rsidRDefault="003B5679" w:rsidP="00EF6320">
            <w:pPr>
              <w:pStyle w:val="TAL"/>
              <w:rPr>
                <w:sz w:val="16"/>
                <w:szCs w:val="16"/>
              </w:rPr>
            </w:pPr>
            <w:r>
              <w:rPr>
                <w:sz w:val="16"/>
                <w:szCs w:val="16"/>
              </w:rPr>
              <w:t>S6</w:t>
            </w:r>
            <w:r>
              <w:rPr>
                <w:sz w:val="16"/>
                <w:szCs w:val="16"/>
              </w:rPr>
              <w:noBreakHyphen/>
              <w:t>200938, S6</w:t>
            </w:r>
            <w:r>
              <w:rPr>
                <w:sz w:val="16"/>
                <w:szCs w:val="16"/>
              </w:rPr>
              <w:noBreakHyphen/>
              <w:t>201201, S6</w:t>
            </w:r>
            <w:r>
              <w:rPr>
                <w:sz w:val="16"/>
                <w:szCs w:val="16"/>
              </w:rPr>
              <w:noBreakHyphen/>
              <w:t>201202, S6</w:t>
            </w:r>
            <w:r>
              <w:rPr>
                <w:sz w:val="16"/>
                <w:szCs w:val="16"/>
              </w:rPr>
              <w:noBreakHyphen/>
              <w:t>201203, S6</w:t>
            </w:r>
            <w:r>
              <w:rPr>
                <w:sz w:val="16"/>
                <w:szCs w:val="16"/>
              </w:rPr>
              <w:noBreakHyphen/>
              <w:t>201204, S6</w:t>
            </w:r>
            <w:r>
              <w:rPr>
                <w:sz w:val="16"/>
                <w:szCs w:val="16"/>
              </w:rPr>
              <w:noBreakHyphen/>
              <w:t>201205</w:t>
            </w:r>
          </w:p>
        </w:tc>
        <w:tc>
          <w:tcPr>
            <w:tcW w:w="708" w:type="dxa"/>
            <w:shd w:val="solid" w:color="FFFFFF" w:fill="auto"/>
          </w:tcPr>
          <w:p w14:paraId="42D35C0F" w14:textId="77777777" w:rsidR="003B5679" w:rsidRDefault="003B5679" w:rsidP="00EF6320">
            <w:pPr>
              <w:pStyle w:val="TAC"/>
              <w:rPr>
                <w:sz w:val="16"/>
                <w:szCs w:val="16"/>
              </w:rPr>
            </w:pPr>
            <w:r>
              <w:rPr>
                <w:sz w:val="16"/>
                <w:szCs w:val="16"/>
              </w:rPr>
              <w:t>0.11.0</w:t>
            </w:r>
          </w:p>
        </w:tc>
      </w:tr>
      <w:tr w:rsidR="003B5679" w:rsidRPr="006B0D02" w14:paraId="04D86EAA" w14:textId="77777777" w:rsidTr="00166F0F">
        <w:tc>
          <w:tcPr>
            <w:tcW w:w="800" w:type="dxa"/>
            <w:shd w:val="solid" w:color="FFFFFF" w:fill="auto"/>
          </w:tcPr>
          <w:p w14:paraId="5485356A" w14:textId="77777777" w:rsidR="003B5679" w:rsidRDefault="003B5679" w:rsidP="00EF6320">
            <w:pPr>
              <w:pStyle w:val="TAC"/>
              <w:rPr>
                <w:sz w:val="16"/>
                <w:szCs w:val="16"/>
              </w:rPr>
            </w:pPr>
            <w:r>
              <w:rPr>
                <w:sz w:val="16"/>
                <w:szCs w:val="16"/>
              </w:rPr>
              <w:t>2020-09</w:t>
            </w:r>
          </w:p>
        </w:tc>
        <w:tc>
          <w:tcPr>
            <w:tcW w:w="800" w:type="dxa"/>
            <w:shd w:val="solid" w:color="FFFFFF" w:fill="auto"/>
          </w:tcPr>
          <w:p w14:paraId="155F127B" w14:textId="77777777" w:rsidR="003B5679" w:rsidRDefault="003B5679" w:rsidP="00EF6320">
            <w:pPr>
              <w:pStyle w:val="TAC"/>
              <w:rPr>
                <w:sz w:val="16"/>
                <w:szCs w:val="16"/>
              </w:rPr>
            </w:pPr>
            <w:r>
              <w:rPr>
                <w:sz w:val="16"/>
                <w:szCs w:val="16"/>
              </w:rPr>
              <w:t>SA6#39e</w:t>
            </w:r>
          </w:p>
        </w:tc>
        <w:tc>
          <w:tcPr>
            <w:tcW w:w="1094" w:type="dxa"/>
            <w:shd w:val="solid" w:color="FFFFFF" w:fill="auto"/>
          </w:tcPr>
          <w:p w14:paraId="7B54AC88" w14:textId="77777777" w:rsidR="003B5679" w:rsidRPr="006B0D02" w:rsidRDefault="003B5679" w:rsidP="00EF6320">
            <w:pPr>
              <w:pStyle w:val="TAC"/>
              <w:rPr>
                <w:sz w:val="16"/>
                <w:szCs w:val="16"/>
              </w:rPr>
            </w:pPr>
          </w:p>
        </w:tc>
        <w:tc>
          <w:tcPr>
            <w:tcW w:w="425" w:type="dxa"/>
            <w:shd w:val="solid" w:color="FFFFFF" w:fill="auto"/>
          </w:tcPr>
          <w:p w14:paraId="7A6BD1EB" w14:textId="77777777" w:rsidR="003B5679" w:rsidRPr="006B0D02" w:rsidRDefault="003B5679" w:rsidP="00EF6320">
            <w:pPr>
              <w:pStyle w:val="TAL"/>
              <w:rPr>
                <w:sz w:val="16"/>
                <w:szCs w:val="16"/>
              </w:rPr>
            </w:pPr>
          </w:p>
        </w:tc>
        <w:tc>
          <w:tcPr>
            <w:tcW w:w="425" w:type="dxa"/>
            <w:shd w:val="solid" w:color="FFFFFF" w:fill="auto"/>
          </w:tcPr>
          <w:p w14:paraId="15610F99" w14:textId="77777777" w:rsidR="003B5679" w:rsidRPr="006B0D02" w:rsidRDefault="003B5679" w:rsidP="00EF6320">
            <w:pPr>
              <w:pStyle w:val="TAR"/>
              <w:rPr>
                <w:sz w:val="16"/>
                <w:szCs w:val="16"/>
              </w:rPr>
            </w:pPr>
          </w:p>
        </w:tc>
        <w:tc>
          <w:tcPr>
            <w:tcW w:w="425" w:type="dxa"/>
            <w:shd w:val="solid" w:color="FFFFFF" w:fill="auto"/>
          </w:tcPr>
          <w:p w14:paraId="47A0115C" w14:textId="77777777" w:rsidR="003B5679" w:rsidRPr="006B0D02" w:rsidRDefault="003B5679" w:rsidP="00EF6320">
            <w:pPr>
              <w:pStyle w:val="TAC"/>
              <w:rPr>
                <w:sz w:val="16"/>
                <w:szCs w:val="16"/>
              </w:rPr>
            </w:pPr>
          </w:p>
        </w:tc>
        <w:tc>
          <w:tcPr>
            <w:tcW w:w="4962" w:type="dxa"/>
            <w:shd w:val="solid" w:color="FFFFFF" w:fill="auto"/>
          </w:tcPr>
          <w:p w14:paraId="62C6D9C6"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019D7B97" w14:textId="77777777" w:rsidR="003B5679" w:rsidRDefault="003B5679" w:rsidP="00EF6320">
            <w:pPr>
              <w:pStyle w:val="TAL"/>
              <w:rPr>
                <w:sz w:val="16"/>
                <w:szCs w:val="16"/>
              </w:rPr>
            </w:pPr>
            <w:r>
              <w:rPr>
                <w:sz w:val="16"/>
                <w:szCs w:val="16"/>
              </w:rPr>
              <w:t>S6</w:t>
            </w:r>
            <w:r>
              <w:rPr>
                <w:sz w:val="16"/>
                <w:szCs w:val="16"/>
              </w:rPr>
              <w:noBreakHyphen/>
              <w:t>201348, S6</w:t>
            </w:r>
            <w:r>
              <w:rPr>
                <w:sz w:val="16"/>
                <w:szCs w:val="16"/>
              </w:rPr>
              <w:noBreakHyphen/>
              <w:t>201350, S6</w:t>
            </w:r>
            <w:r>
              <w:rPr>
                <w:sz w:val="16"/>
                <w:szCs w:val="16"/>
              </w:rPr>
              <w:noBreakHyphen/>
              <w:t>201507, S6</w:t>
            </w:r>
            <w:r>
              <w:rPr>
                <w:sz w:val="16"/>
                <w:szCs w:val="16"/>
              </w:rPr>
              <w:noBreakHyphen/>
              <w:t>201544, S6</w:t>
            </w:r>
            <w:r>
              <w:rPr>
                <w:sz w:val="16"/>
                <w:szCs w:val="16"/>
              </w:rPr>
              <w:noBreakHyphen/>
              <w:t>201545, S6</w:t>
            </w:r>
            <w:r>
              <w:rPr>
                <w:sz w:val="16"/>
                <w:szCs w:val="16"/>
              </w:rPr>
              <w:noBreakHyphen/>
              <w:t>201560</w:t>
            </w:r>
          </w:p>
        </w:tc>
        <w:tc>
          <w:tcPr>
            <w:tcW w:w="708" w:type="dxa"/>
            <w:shd w:val="solid" w:color="FFFFFF" w:fill="auto"/>
          </w:tcPr>
          <w:p w14:paraId="119B1099" w14:textId="77777777" w:rsidR="003B5679" w:rsidRDefault="003B5679" w:rsidP="00EF6320">
            <w:pPr>
              <w:pStyle w:val="TAC"/>
              <w:rPr>
                <w:sz w:val="16"/>
                <w:szCs w:val="16"/>
              </w:rPr>
            </w:pPr>
            <w:r>
              <w:rPr>
                <w:sz w:val="16"/>
                <w:szCs w:val="16"/>
              </w:rPr>
              <w:t>0.12.0</w:t>
            </w:r>
          </w:p>
        </w:tc>
      </w:tr>
      <w:tr w:rsidR="003B5679" w:rsidRPr="006B0D02" w14:paraId="1F63AEEB" w14:textId="77777777" w:rsidTr="00166F0F">
        <w:tc>
          <w:tcPr>
            <w:tcW w:w="800" w:type="dxa"/>
            <w:shd w:val="solid" w:color="FFFFFF" w:fill="auto"/>
          </w:tcPr>
          <w:p w14:paraId="7E1A2DC2" w14:textId="77777777" w:rsidR="003B5679" w:rsidRDefault="003B5679" w:rsidP="00EF6320">
            <w:pPr>
              <w:pStyle w:val="TAC"/>
              <w:rPr>
                <w:sz w:val="16"/>
                <w:szCs w:val="16"/>
              </w:rPr>
            </w:pPr>
            <w:r>
              <w:rPr>
                <w:sz w:val="16"/>
                <w:szCs w:val="16"/>
              </w:rPr>
              <w:t>2020-11</w:t>
            </w:r>
          </w:p>
        </w:tc>
        <w:tc>
          <w:tcPr>
            <w:tcW w:w="800" w:type="dxa"/>
            <w:shd w:val="solid" w:color="FFFFFF" w:fill="auto"/>
          </w:tcPr>
          <w:p w14:paraId="4D5A644C" w14:textId="77777777" w:rsidR="003B5679" w:rsidRDefault="003B5679" w:rsidP="00EF6320">
            <w:pPr>
              <w:pStyle w:val="TAC"/>
              <w:rPr>
                <w:sz w:val="16"/>
                <w:szCs w:val="16"/>
              </w:rPr>
            </w:pPr>
            <w:r>
              <w:rPr>
                <w:sz w:val="16"/>
                <w:szCs w:val="16"/>
              </w:rPr>
              <w:t>SA6#40e</w:t>
            </w:r>
          </w:p>
        </w:tc>
        <w:tc>
          <w:tcPr>
            <w:tcW w:w="1094" w:type="dxa"/>
            <w:shd w:val="solid" w:color="FFFFFF" w:fill="auto"/>
          </w:tcPr>
          <w:p w14:paraId="1FC6A0BC" w14:textId="77777777" w:rsidR="003B5679" w:rsidRPr="006B0D02" w:rsidRDefault="003B5679" w:rsidP="00EF6320">
            <w:pPr>
              <w:pStyle w:val="TAC"/>
              <w:rPr>
                <w:sz w:val="16"/>
                <w:szCs w:val="16"/>
              </w:rPr>
            </w:pPr>
          </w:p>
        </w:tc>
        <w:tc>
          <w:tcPr>
            <w:tcW w:w="425" w:type="dxa"/>
            <w:shd w:val="solid" w:color="FFFFFF" w:fill="auto"/>
          </w:tcPr>
          <w:p w14:paraId="22112012" w14:textId="77777777" w:rsidR="003B5679" w:rsidRPr="006B0D02" w:rsidRDefault="003B5679" w:rsidP="00EF6320">
            <w:pPr>
              <w:pStyle w:val="TAL"/>
              <w:rPr>
                <w:sz w:val="16"/>
                <w:szCs w:val="16"/>
              </w:rPr>
            </w:pPr>
          </w:p>
        </w:tc>
        <w:tc>
          <w:tcPr>
            <w:tcW w:w="425" w:type="dxa"/>
            <w:shd w:val="solid" w:color="FFFFFF" w:fill="auto"/>
          </w:tcPr>
          <w:p w14:paraId="060808DE" w14:textId="77777777" w:rsidR="003B5679" w:rsidRPr="006B0D02" w:rsidRDefault="003B5679" w:rsidP="00EF6320">
            <w:pPr>
              <w:pStyle w:val="TAR"/>
              <w:rPr>
                <w:sz w:val="16"/>
                <w:szCs w:val="16"/>
              </w:rPr>
            </w:pPr>
          </w:p>
        </w:tc>
        <w:tc>
          <w:tcPr>
            <w:tcW w:w="425" w:type="dxa"/>
            <w:shd w:val="solid" w:color="FFFFFF" w:fill="auto"/>
          </w:tcPr>
          <w:p w14:paraId="7D48D435" w14:textId="77777777" w:rsidR="003B5679" w:rsidRPr="006B0D02" w:rsidRDefault="003B5679" w:rsidP="00EF6320">
            <w:pPr>
              <w:pStyle w:val="TAC"/>
              <w:rPr>
                <w:sz w:val="16"/>
                <w:szCs w:val="16"/>
              </w:rPr>
            </w:pPr>
          </w:p>
        </w:tc>
        <w:tc>
          <w:tcPr>
            <w:tcW w:w="4962" w:type="dxa"/>
            <w:shd w:val="solid" w:color="FFFFFF" w:fill="auto"/>
          </w:tcPr>
          <w:p w14:paraId="6E01F1DB" w14:textId="77777777" w:rsidR="003B5679" w:rsidRDefault="003B5679" w:rsidP="00EF6320">
            <w:pPr>
              <w:pStyle w:val="TAL"/>
              <w:rPr>
                <w:sz w:val="16"/>
                <w:szCs w:val="16"/>
              </w:rPr>
            </w:pPr>
            <w:r>
              <w:rPr>
                <w:sz w:val="16"/>
                <w:szCs w:val="16"/>
              </w:rPr>
              <w:t xml:space="preserve">Implementation </w:t>
            </w:r>
            <w:r w:rsidRPr="004169FA">
              <w:rPr>
                <w:sz w:val="16"/>
                <w:szCs w:val="16"/>
              </w:rPr>
              <w:t>of the followi</w:t>
            </w:r>
            <w:r>
              <w:rPr>
                <w:sz w:val="16"/>
                <w:szCs w:val="16"/>
              </w:rPr>
              <w:t>ng p-CR</w:t>
            </w:r>
            <w:r w:rsidRPr="004169FA">
              <w:rPr>
                <w:sz w:val="16"/>
                <w:szCs w:val="16"/>
              </w:rPr>
              <w:t xml:space="preserve"> approved by SA6:</w:t>
            </w:r>
          </w:p>
          <w:p w14:paraId="5BA86175" w14:textId="77777777" w:rsidR="003B5679" w:rsidRDefault="003B5679" w:rsidP="00EF6320">
            <w:pPr>
              <w:pStyle w:val="TAL"/>
              <w:rPr>
                <w:sz w:val="16"/>
                <w:szCs w:val="16"/>
              </w:rPr>
            </w:pPr>
            <w:r w:rsidRPr="00D301B6">
              <w:rPr>
                <w:sz w:val="16"/>
                <w:szCs w:val="16"/>
              </w:rPr>
              <w:t>S6-202305</w:t>
            </w:r>
            <w:r>
              <w:rPr>
                <w:sz w:val="16"/>
                <w:szCs w:val="16"/>
              </w:rPr>
              <w:t xml:space="preserve">, </w:t>
            </w:r>
            <w:r w:rsidRPr="00D301B6">
              <w:rPr>
                <w:sz w:val="16"/>
                <w:szCs w:val="16"/>
              </w:rPr>
              <w:t>S6-20230</w:t>
            </w:r>
            <w:r>
              <w:rPr>
                <w:sz w:val="16"/>
                <w:szCs w:val="16"/>
              </w:rPr>
              <w:t xml:space="preserve">7, </w:t>
            </w:r>
            <w:r w:rsidRPr="00D301B6">
              <w:rPr>
                <w:sz w:val="16"/>
                <w:szCs w:val="16"/>
              </w:rPr>
              <w:t>S6-2023</w:t>
            </w:r>
            <w:r>
              <w:rPr>
                <w:sz w:val="16"/>
                <w:szCs w:val="16"/>
              </w:rPr>
              <w:t>10</w:t>
            </w:r>
          </w:p>
        </w:tc>
        <w:tc>
          <w:tcPr>
            <w:tcW w:w="708" w:type="dxa"/>
            <w:shd w:val="solid" w:color="FFFFFF" w:fill="auto"/>
          </w:tcPr>
          <w:p w14:paraId="65AFABEE" w14:textId="77777777" w:rsidR="003B5679" w:rsidRDefault="003B5679" w:rsidP="00EF6320">
            <w:pPr>
              <w:pStyle w:val="TAC"/>
              <w:rPr>
                <w:sz w:val="16"/>
                <w:szCs w:val="16"/>
              </w:rPr>
            </w:pPr>
            <w:r>
              <w:rPr>
                <w:sz w:val="16"/>
                <w:szCs w:val="16"/>
              </w:rPr>
              <w:t>0.13.0</w:t>
            </w:r>
          </w:p>
        </w:tc>
      </w:tr>
      <w:tr w:rsidR="003B5679" w:rsidRPr="006B0D02" w14:paraId="6DAD19A1" w14:textId="77777777" w:rsidTr="00166F0F">
        <w:tc>
          <w:tcPr>
            <w:tcW w:w="800" w:type="dxa"/>
            <w:shd w:val="solid" w:color="FFFFFF" w:fill="auto"/>
          </w:tcPr>
          <w:p w14:paraId="4E3A1E99" w14:textId="77777777" w:rsidR="003B5679" w:rsidRDefault="003B5679" w:rsidP="00EF6320">
            <w:pPr>
              <w:pStyle w:val="TAC"/>
              <w:rPr>
                <w:sz w:val="16"/>
                <w:szCs w:val="16"/>
              </w:rPr>
            </w:pPr>
            <w:r>
              <w:rPr>
                <w:sz w:val="16"/>
                <w:szCs w:val="16"/>
              </w:rPr>
              <w:t>2020-11</w:t>
            </w:r>
          </w:p>
        </w:tc>
        <w:tc>
          <w:tcPr>
            <w:tcW w:w="800" w:type="dxa"/>
            <w:shd w:val="solid" w:color="FFFFFF" w:fill="auto"/>
          </w:tcPr>
          <w:p w14:paraId="26B4BA63" w14:textId="77777777" w:rsidR="003B5679" w:rsidRDefault="003B5679" w:rsidP="00EF6320">
            <w:pPr>
              <w:pStyle w:val="TAC"/>
              <w:rPr>
                <w:sz w:val="16"/>
                <w:szCs w:val="16"/>
              </w:rPr>
            </w:pPr>
            <w:r w:rsidRPr="00D301B6">
              <w:rPr>
                <w:sz w:val="16"/>
                <w:szCs w:val="16"/>
              </w:rPr>
              <w:t>SA#9</w:t>
            </w:r>
            <w:r>
              <w:rPr>
                <w:sz w:val="16"/>
                <w:szCs w:val="16"/>
              </w:rPr>
              <w:t>0</w:t>
            </w:r>
            <w:r w:rsidRPr="00D301B6">
              <w:rPr>
                <w:sz w:val="16"/>
                <w:szCs w:val="16"/>
              </w:rPr>
              <w:t>-e</w:t>
            </w:r>
          </w:p>
        </w:tc>
        <w:tc>
          <w:tcPr>
            <w:tcW w:w="1094" w:type="dxa"/>
            <w:shd w:val="solid" w:color="FFFFFF" w:fill="auto"/>
          </w:tcPr>
          <w:p w14:paraId="7E5F2388" w14:textId="77777777" w:rsidR="003B5679" w:rsidRPr="006B0D02" w:rsidRDefault="003B5679" w:rsidP="00EF6320">
            <w:pPr>
              <w:pStyle w:val="TAC"/>
              <w:rPr>
                <w:sz w:val="16"/>
                <w:szCs w:val="16"/>
              </w:rPr>
            </w:pPr>
            <w:r w:rsidRPr="00D301B6">
              <w:rPr>
                <w:sz w:val="16"/>
                <w:szCs w:val="16"/>
              </w:rPr>
              <w:t>SP-200</w:t>
            </w:r>
            <w:r>
              <w:rPr>
                <w:sz w:val="16"/>
                <w:szCs w:val="16"/>
              </w:rPr>
              <w:t>984</w:t>
            </w:r>
          </w:p>
        </w:tc>
        <w:tc>
          <w:tcPr>
            <w:tcW w:w="425" w:type="dxa"/>
            <w:shd w:val="solid" w:color="FFFFFF" w:fill="auto"/>
          </w:tcPr>
          <w:p w14:paraId="22E301C2" w14:textId="77777777" w:rsidR="003B5679" w:rsidRPr="006B0D02" w:rsidRDefault="003B5679" w:rsidP="00EF6320">
            <w:pPr>
              <w:pStyle w:val="TAL"/>
              <w:rPr>
                <w:sz w:val="16"/>
                <w:szCs w:val="16"/>
              </w:rPr>
            </w:pPr>
          </w:p>
        </w:tc>
        <w:tc>
          <w:tcPr>
            <w:tcW w:w="425" w:type="dxa"/>
            <w:shd w:val="solid" w:color="FFFFFF" w:fill="auto"/>
          </w:tcPr>
          <w:p w14:paraId="79C731EF" w14:textId="77777777" w:rsidR="003B5679" w:rsidRPr="006B0D02" w:rsidRDefault="003B5679" w:rsidP="00EF6320">
            <w:pPr>
              <w:pStyle w:val="TAR"/>
              <w:rPr>
                <w:sz w:val="16"/>
                <w:szCs w:val="16"/>
              </w:rPr>
            </w:pPr>
          </w:p>
        </w:tc>
        <w:tc>
          <w:tcPr>
            <w:tcW w:w="425" w:type="dxa"/>
            <w:shd w:val="solid" w:color="FFFFFF" w:fill="auto"/>
          </w:tcPr>
          <w:p w14:paraId="69D3A272" w14:textId="77777777" w:rsidR="003B5679" w:rsidRPr="006B0D02" w:rsidRDefault="003B5679" w:rsidP="00EF6320">
            <w:pPr>
              <w:pStyle w:val="TAC"/>
              <w:rPr>
                <w:sz w:val="16"/>
                <w:szCs w:val="16"/>
              </w:rPr>
            </w:pPr>
          </w:p>
        </w:tc>
        <w:tc>
          <w:tcPr>
            <w:tcW w:w="4962" w:type="dxa"/>
            <w:shd w:val="solid" w:color="FFFFFF" w:fill="auto"/>
          </w:tcPr>
          <w:p w14:paraId="770BDCBB" w14:textId="77777777" w:rsidR="003B5679" w:rsidRDefault="003B5679" w:rsidP="00EF6320">
            <w:pPr>
              <w:pStyle w:val="TAL"/>
              <w:rPr>
                <w:sz w:val="16"/>
                <w:szCs w:val="16"/>
              </w:rPr>
            </w:pPr>
            <w:r w:rsidRPr="00D301B6">
              <w:rPr>
                <w:sz w:val="16"/>
                <w:szCs w:val="16"/>
              </w:rPr>
              <w:t>Presentation for information at SA#90-e</w:t>
            </w:r>
          </w:p>
        </w:tc>
        <w:tc>
          <w:tcPr>
            <w:tcW w:w="708" w:type="dxa"/>
            <w:shd w:val="solid" w:color="FFFFFF" w:fill="auto"/>
          </w:tcPr>
          <w:p w14:paraId="1D1FF2AA" w14:textId="77777777" w:rsidR="003B5679" w:rsidRDefault="003B5679" w:rsidP="00EF6320">
            <w:pPr>
              <w:pStyle w:val="TAC"/>
              <w:rPr>
                <w:sz w:val="16"/>
                <w:szCs w:val="16"/>
              </w:rPr>
            </w:pPr>
            <w:r w:rsidRPr="00D301B6">
              <w:rPr>
                <w:sz w:val="16"/>
                <w:szCs w:val="16"/>
              </w:rPr>
              <w:t>1.0.0</w:t>
            </w:r>
          </w:p>
        </w:tc>
      </w:tr>
      <w:tr w:rsidR="003B5679" w:rsidRPr="006B0D02" w14:paraId="6C77921B" w14:textId="77777777" w:rsidTr="00166F0F">
        <w:tc>
          <w:tcPr>
            <w:tcW w:w="800" w:type="dxa"/>
            <w:shd w:val="solid" w:color="FFFFFF" w:fill="auto"/>
          </w:tcPr>
          <w:p w14:paraId="24BD2655" w14:textId="77777777" w:rsidR="003B5679" w:rsidRDefault="003B5679" w:rsidP="00EF6320">
            <w:pPr>
              <w:pStyle w:val="TAC"/>
              <w:rPr>
                <w:sz w:val="16"/>
                <w:szCs w:val="16"/>
              </w:rPr>
            </w:pPr>
            <w:r>
              <w:rPr>
                <w:sz w:val="16"/>
                <w:szCs w:val="16"/>
              </w:rPr>
              <w:t>2021-01</w:t>
            </w:r>
          </w:p>
        </w:tc>
        <w:tc>
          <w:tcPr>
            <w:tcW w:w="800" w:type="dxa"/>
            <w:shd w:val="solid" w:color="FFFFFF" w:fill="auto"/>
          </w:tcPr>
          <w:p w14:paraId="077453A3" w14:textId="77777777" w:rsidR="003B5679" w:rsidRPr="00D301B6" w:rsidRDefault="003B5679" w:rsidP="00EF6320">
            <w:pPr>
              <w:pStyle w:val="TAC"/>
              <w:rPr>
                <w:sz w:val="16"/>
                <w:szCs w:val="16"/>
              </w:rPr>
            </w:pPr>
            <w:r>
              <w:rPr>
                <w:sz w:val="16"/>
                <w:szCs w:val="16"/>
              </w:rPr>
              <w:t>SA6#41e</w:t>
            </w:r>
          </w:p>
        </w:tc>
        <w:tc>
          <w:tcPr>
            <w:tcW w:w="1094" w:type="dxa"/>
            <w:shd w:val="solid" w:color="FFFFFF" w:fill="auto"/>
          </w:tcPr>
          <w:p w14:paraId="14B95601" w14:textId="77777777" w:rsidR="003B5679" w:rsidRPr="00D301B6" w:rsidRDefault="003B5679" w:rsidP="00EF6320">
            <w:pPr>
              <w:pStyle w:val="TAC"/>
              <w:rPr>
                <w:sz w:val="16"/>
                <w:szCs w:val="16"/>
              </w:rPr>
            </w:pPr>
          </w:p>
        </w:tc>
        <w:tc>
          <w:tcPr>
            <w:tcW w:w="425" w:type="dxa"/>
            <w:shd w:val="solid" w:color="FFFFFF" w:fill="auto"/>
          </w:tcPr>
          <w:p w14:paraId="25252A46" w14:textId="77777777" w:rsidR="003B5679" w:rsidRPr="006B0D02" w:rsidRDefault="003B5679" w:rsidP="00EF6320">
            <w:pPr>
              <w:pStyle w:val="TAL"/>
              <w:rPr>
                <w:sz w:val="16"/>
                <w:szCs w:val="16"/>
              </w:rPr>
            </w:pPr>
          </w:p>
        </w:tc>
        <w:tc>
          <w:tcPr>
            <w:tcW w:w="425" w:type="dxa"/>
            <w:shd w:val="solid" w:color="FFFFFF" w:fill="auto"/>
          </w:tcPr>
          <w:p w14:paraId="1DD384F7" w14:textId="77777777" w:rsidR="003B5679" w:rsidRPr="006B0D02" w:rsidRDefault="003B5679" w:rsidP="00EF6320">
            <w:pPr>
              <w:pStyle w:val="TAR"/>
              <w:rPr>
                <w:sz w:val="16"/>
                <w:szCs w:val="16"/>
              </w:rPr>
            </w:pPr>
          </w:p>
        </w:tc>
        <w:tc>
          <w:tcPr>
            <w:tcW w:w="425" w:type="dxa"/>
            <w:shd w:val="solid" w:color="FFFFFF" w:fill="auto"/>
          </w:tcPr>
          <w:p w14:paraId="56A0C0C9" w14:textId="77777777" w:rsidR="003B5679" w:rsidRPr="006B0D02" w:rsidRDefault="003B5679" w:rsidP="00EF6320">
            <w:pPr>
              <w:pStyle w:val="TAC"/>
              <w:rPr>
                <w:sz w:val="16"/>
                <w:szCs w:val="16"/>
              </w:rPr>
            </w:pPr>
          </w:p>
        </w:tc>
        <w:tc>
          <w:tcPr>
            <w:tcW w:w="4962" w:type="dxa"/>
            <w:shd w:val="solid" w:color="FFFFFF" w:fill="auto"/>
          </w:tcPr>
          <w:p w14:paraId="7010BCAD" w14:textId="77777777" w:rsidR="003B5679" w:rsidRDefault="003B5679" w:rsidP="00EF6320">
            <w:pPr>
              <w:pStyle w:val="TAL"/>
              <w:rPr>
                <w:sz w:val="16"/>
                <w:szCs w:val="16"/>
              </w:rPr>
            </w:pPr>
            <w:r>
              <w:rPr>
                <w:sz w:val="16"/>
                <w:szCs w:val="16"/>
              </w:rPr>
              <w:t>Implementation of the following p-CR approved by SA6:</w:t>
            </w:r>
          </w:p>
          <w:p w14:paraId="4D233AFF" w14:textId="77777777" w:rsidR="003B5679" w:rsidRPr="00D301B6" w:rsidRDefault="003B5679" w:rsidP="00EF6320">
            <w:pPr>
              <w:pStyle w:val="TAL"/>
              <w:rPr>
                <w:sz w:val="16"/>
                <w:szCs w:val="16"/>
              </w:rPr>
            </w:pPr>
            <w:r>
              <w:rPr>
                <w:sz w:val="16"/>
                <w:szCs w:val="16"/>
              </w:rPr>
              <w:t>S6-210211</w:t>
            </w:r>
          </w:p>
        </w:tc>
        <w:tc>
          <w:tcPr>
            <w:tcW w:w="708" w:type="dxa"/>
            <w:shd w:val="solid" w:color="FFFFFF" w:fill="auto"/>
          </w:tcPr>
          <w:p w14:paraId="5B9B361B" w14:textId="77777777" w:rsidR="003B5679" w:rsidRPr="00D301B6" w:rsidRDefault="003B5679" w:rsidP="00EF6320">
            <w:pPr>
              <w:pStyle w:val="TAC"/>
              <w:rPr>
                <w:sz w:val="16"/>
                <w:szCs w:val="16"/>
              </w:rPr>
            </w:pPr>
            <w:r>
              <w:rPr>
                <w:sz w:val="16"/>
                <w:szCs w:val="16"/>
              </w:rPr>
              <w:t>1.1.0</w:t>
            </w:r>
          </w:p>
        </w:tc>
      </w:tr>
      <w:tr w:rsidR="003B5679" w:rsidRPr="006B0D02" w14:paraId="4641DBE8" w14:textId="77777777" w:rsidTr="00166F0F">
        <w:tc>
          <w:tcPr>
            <w:tcW w:w="800" w:type="dxa"/>
            <w:shd w:val="solid" w:color="FFFFFF" w:fill="auto"/>
          </w:tcPr>
          <w:p w14:paraId="422D1004" w14:textId="77777777" w:rsidR="003B5679" w:rsidRDefault="003B5679" w:rsidP="00EF6320">
            <w:pPr>
              <w:pStyle w:val="TAC"/>
              <w:rPr>
                <w:sz w:val="16"/>
                <w:szCs w:val="16"/>
              </w:rPr>
            </w:pPr>
            <w:r>
              <w:rPr>
                <w:sz w:val="16"/>
                <w:szCs w:val="16"/>
              </w:rPr>
              <w:t>2021-03</w:t>
            </w:r>
          </w:p>
        </w:tc>
        <w:tc>
          <w:tcPr>
            <w:tcW w:w="800" w:type="dxa"/>
            <w:shd w:val="solid" w:color="FFFFFF" w:fill="auto"/>
          </w:tcPr>
          <w:p w14:paraId="55CC4D2F" w14:textId="77777777" w:rsidR="003B5679" w:rsidRDefault="003B5679" w:rsidP="00EF6320">
            <w:pPr>
              <w:pStyle w:val="TAC"/>
              <w:rPr>
                <w:sz w:val="16"/>
                <w:szCs w:val="16"/>
              </w:rPr>
            </w:pPr>
            <w:r>
              <w:rPr>
                <w:sz w:val="16"/>
                <w:szCs w:val="16"/>
              </w:rPr>
              <w:t>SA6#42e</w:t>
            </w:r>
          </w:p>
        </w:tc>
        <w:tc>
          <w:tcPr>
            <w:tcW w:w="1094" w:type="dxa"/>
            <w:shd w:val="solid" w:color="FFFFFF" w:fill="auto"/>
          </w:tcPr>
          <w:p w14:paraId="19B9D4D9" w14:textId="77777777" w:rsidR="003B5679" w:rsidRPr="00D301B6" w:rsidRDefault="003B5679" w:rsidP="00EF6320">
            <w:pPr>
              <w:pStyle w:val="TAC"/>
              <w:rPr>
                <w:sz w:val="16"/>
                <w:szCs w:val="16"/>
              </w:rPr>
            </w:pPr>
          </w:p>
        </w:tc>
        <w:tc>
          <w:tcPr>
            <w:tcW w:w="425" w:type="dxa"/>
            <w:shd w:val="solid" w:color="FFFFFF" w:fill="auto"/>
          </w:tcPr>
          <w:p w14:paraId="09275B55" w14:textId="77777777" w:rsidR="003B5679" w:rsidRPr="006B0D02" w:rsidRDefault="003B5679" w:rsidP="00EF6320">
            <w:pPr>
              <w:pStyle w:val="TAL"/>
              <w:rPr>
                <w:sz w:val="16"/>
                <w:szCs w:val="16"/>
              </w:rPr>
            </w:pPr>
          </w:p>
        </w:tc>
        <w:tc>
          <w:tcPr>
            <w:tcW w:w="425" w:type="dxa"/>
            <w:shd w:val="solid" w:color="FFFFFF" w:fill="auto"/>
          </w:tcPr>
          <w:p w14:paraId="45E77ED5" w14:textId="77777777" w:rsidR="003B5679" w:rsidRPr="006B0D02" w:rsidRDefault="003B5679" w:rsidP="00EF6320">
            <w:pPr>
              <w:pStyle w:val="TAR"/>
              <w:rPr>
                <w:sz w:val="16"/>
                <w:szCs w:val="16"/>
              </w:rPr>
            </w:pPr>
          </w:p>
        </w:tc>
        <w:tc>
          <w:tcPr>
            <w:tcW w:w="425" w:type="dxa"/>
            <w:shd w:val="solid" w:color="FFFFFF" w:fill="auto"/>
          </w:tcPr>
          <w:p w14:paraId="5CF978A2" w14:textId="77777777" w:rsidR="003B5679" w:rsidRPr="006B0D02" w:rsidRDefault="003B5679" w:rsidP="00EF6320">
            <w:pPr>
              <w:pStyle w:val="TAC"/>
              <w:rPr>
                <w:sz w:val="16"/>
                <w:szCs w:val="16"/>
              </w:rPr>
            </w:pPr>
          </w:p>
        </w:tc>
        <w:tc>
          <w:tcPr>
            <w:tcW w:w="4962" w:type="dxa"/>
            <w:shd w:val="solid" w:color="FFFFFF" w:fill="auto"/>
          </w:tcPr>
          <w:p w14:paraId="6995D516" w14:textId="77777777" w:rsidR="003B5679" w:rsidRDefault="003B5679" w:rsidP="00EF6320">
            <w:pPr>
              <w:pStyle w:val="TAL"/>
              <w:rPr>
                <w:sz w:val="16"/>
                <w:szCs w:val="16"/>
              </w:rPr>
            </w:pPr>
            <w:r>
              <w:rPr>
                <w:sz w:val="16"/>
                <w:szCs w:val="16"/>
              </w:rPr>
              <w:t>Implementation of the following p-CR approved by SA6:</w:t>
            </w:r>
          </w:p>
          <w:p w14:paraId="341C9EF6" w14:textId="77777777" w:rsidR="003B5679" w:rsidRDefault="003B5679" w:rsidP="00EF6320">
            <w:pPr>
              <w:pStyle w:val="TAL"/>
              <w:rPr>
                <w:sz w:val="16"/>
                <w:szCs w:val="16"/>
              </w:rPr>
            </w:pPr>
            <w:r>
              <w:rPr>
                <w:sz w:val="16"/>
                <w:szCs w:val="16"/>
              </w:rPr>
              <w:t>S6-210712</w:t>
            </w:r>
          </w:p>
        </w:tc>
        <w:tc>
          <w:tcPr>
            <w:tcW w:w="708" w:type="dxa"/>
            <w:shd w:val="solid" w:color="FFFFFF" w:fill="auto"/>
          </w:tcPr>
          <w:p w14:paraId="490B0168" w14:textId="77777777" w:rsidR="003B5679" w:rsidRDefault="003B5679" w:rsidP="00EF6320">
            <w:pPr>
              <w:pStyle w:val="TAC"/>
              <w:rPr>
                <w:sz w:val="16"/>
                <w:szCs w:val="16"/>
              </w:rPr>
            </w:pPr>
            <w:r>
              <w:rPr>
                <w:sz w:val="16"/>
                <w:szCs w:val="16"/>
              </w:rPr>
              <w:t>1.2.0</w:t>
            </w:r>
          </w:p>
        </w:tc>
      </w:tr>
      <w:tr w:rsidR="003B5679" w:rsidRPr="006B0D02" w14:paraId="072E2963" w14:textId="77777777" w:rsidTr="00166F0F">
        <w:tc>
          <w:tcPr>
            <w:tcW w:w="800" w:type="dxa"/>
            <w:shd w:val="solid" w:color="FFFFFF" w:fill="auto"/>
          </w:tcPr>
          <w:p w14:paraId="679E270D" w14:textId="77777777" w:rsidR="003B5679" w:rsidRDefault="003B5679" w:rsidP="00EF6320">
            <w:pPr>
              <w:pStyle w:val="TAC"/>
              <w:rPr>
                <w:sz w:val="16"/>
                <w:szCs w:val="16"/>
              </w:rPr>
            </w:pPr>
            <w:r>
              <w:rPr>
                <w:sz w:val="16"/>
                <w:szCs w:val="16"/>
              </w:rPr>
              <w:t>2021-04</w:t>
            </w:r>
          </w:p>
        </w:tc>
        <w:tc>
          <w:tcPr>
            <w:tcW w:w="800" w:type="dxa"/>
            <w:shd w:val="solid" w:color="FFFFFF" w:fill="auto"/>
          </w:tcPr>
          <w:p w14:paraId="394CFA69" w14:textId="77777777" w:rsidR="003B5679" w:rsidRDefault="003B5679" w:rsidP="00EF6320">
            <w:pPr>
              <w:pStyle w:val="TAC"/>
              <w:rPr>
                <w:sz w:val="16"/>
                <w:szCs w:val="16"/>
              </w:rPr>
            </w:pPr>
            <w:r>
              <w:rPr>
                <w:sz w:val="16"/>
                <w:szCs w:val="16"/>
              </w:rPr>
              <w:t>SA6#42-bis-e</w:t>
            </w:r>
          </w:p>
        </w:tc>
        <w:tc>
          <w:tcPr>
            <w:tcW w:w="1094" w:type="dxa"/>
            <w:shd w:val="solid" w:color="FFFFFF" w:fill="auto"/>
          </w:tcPr>
          <w:p w14:paraId="592F5C12" w14:textId="77777777" w:rsidR="003B5679" w:rsidRPr="00D301B6" w:rsidRDefault="003B5679" w:rsidP="00EF6320">
            <w:pPr>
              <w:pStyle w:val="TAC"/>
              <w:rPr>
                <w:sz w:val="16"/>
                <w:szCs w:val="16"/>
              </w:rPr>
            </w:pPr>
          </w:p>
        </w:tc>
        <w:tc>
          <w:tcPr>
            <w:tcW w:w="425" w:type="dxa"/>
            <w:shd w:val="solid" w:color="FFFFFF" w:fill="auto"/>
          </w:tcPr>
          <w:p w14:paraId="08EBF4C9" w14:textId="77777777" w:rsidR="003B5679" w:rsidRPr="006B0D02" w:rsidRDefault="003B5679" w:rsidP="00EF6320">
            <w:pPr>
              <w:pStyle w:val="TAL"/>
              <w:rPr>
                <w:sz w:val="16"/>
                <w:szCs w:val="16"/>
              </w:rPr>
            </w:pPr>
          </w:p>
        </w:tc>
        <w:tc>
          <w:tcPr>
            <w:tcW w:w="425" w:type="dxa"/>
            <w:shd w:val="solid" w:color="FFFFFF" w:fill="auto"/>
          </w:tcPr>
          <w:p w14:paraId="5F1A791E" w14:textId="77777777" w:rsidR="003B5679" w:rsidRPr="006B0D02" w:rsidRDefault="003B5679" w:rsidP="00EF6320">
            <w:pPr>
              <w:pStyle w:val="TAR"/>
              <w:rPr>
                <w:sz w:val="16"/>
                <w:szCs w:val="16"/>
              </w:rPr>
            </w:pPr>
          </w:p>
        </w:tc>
        <w:tc>
          <w:tcPr>
            <w:tcW w:w="425" w:type="dxa"/>
            <w:shd w:val="solid" w:color="FFFFFF" w:fill="auto"/>
          </w:tcPr>
          <w:p w14:paraId="15A55349" w14:textId="77777777" w:rsidR="003B5679" w:rsidRPr="006B0D02" w:rsidRDefault="003B5679" w:rsidP="00EF6320">
            <w:pPr>
              <w:pStyle w:val="TAC"/>
              <w:rPr>
                <w:sz w:val="16"/>
                <w:szCs w:val="16"/>
              </w:rPr>
            </w:pPr>
          </w:p>
        </w:tc>
        <w:tc>
          <w:tcPr>
            <w:tcW w:w="4962" w:type="dxa"/>
            <w:shd w:val="solid" w:color="FFFFFF" w:fill="auto"/>
          </w:tcPr>
          <w:p w14:paraId="0278D3C4" w14:textId="77777777" w:rsidR="003B5679" w:rsidRDefault="003B5679" w:rsidP="00EF6320">
            <w:pPr>
              <w:pStyle w:val="TAL"/>
              <w:rPr>
                <w:sz w:val="16"/>
                <w:szCs w:val="16"/>
              </w:rPr>
            </w:pPr>
            <w:r>
              <w:rPr>
                <w:sz w:val="16"/>
                <w:szCs w:val="16"/>
              </w:rPr>
              <w:t>Implementation of the following p-CR approved by SA6:</w:t>
            </w:r>
          </w:p>
          <w:p w14:paraId="7060BB2D" w14:textId="77777777" w:rsidR="003B5679" w:rsidRDefault="003B5679" w:rsidP="00EF6320">
            <w:pPr>
              <w:pStyle w:val="TAL"/>
              <w:rPr>
                <w:sz w:val="16"/>
                <w:szCs w:val="16"/>
              </w:rPr>
            </w:pPr>
            <w:r>
              <w:rPr>
                <w:sz w:val="16"/>
                <w:szCs w:val="16"/>
              </w:rPr>
              <w:t>S6-210952, S6-210786, S6-211029, S6-211025</w:t>
            </w:r>
          </w:p>
        </w:tc>
        <w:tc>
          <w:tcPr>
            <w:tcW w:w="708" w:type="dxa"/>
            <w:shd w:val="solid" w:color="FFFFFF" w:fill="auto"/>
          </w:tcPr>
          <w:p w14:paraId="49F9974C" w14:textId="77777777" w:rsidR="003B5679" w:rsidRDefault="003B5679" w:rsidP="00EF6320">
            <w:pPr>
              <w:pStyle w:val="TAC"/>
              <w:rPr>
                <w:sz w:val="16"/>
                <w:szCs w:val="16"/>
              </w:rPr>
            </w:pPr>
            <w:r>
              <w:rPr>
                <w:sz w:val="16"/>
                <w:szCs w:val="16"/>
              </w:rPr>
              <w:t>1.3.0</w:t>
            </w:r>
          </w:p>
        </w:tc>
      </w:tr>
      <w:tr w:rsidR="003B5679" w:rsidRPr="006B0D02" w14:paraId="3959B5B3" w14:textId="77777777" w:rsidTr="00166F0F">
        <w:tc>
          <w:tcPr>
            <w:tcW w:w="800" w:type="dxa"/>
            <w:shd w:val="solid" w:color="FFFFFF" w:fill="auto"/>
          </w:tcPr>
          <w:p w14:paraId="10F6683A" w14:textId="77777777" w:rsidR="003B5679" w:rsidRDefault="003B5679" w:rsidP="00EF6320">
            <w:pPr>
              <w:pStyle w:val="TAC"/>
              <w:rPr>
                <w:sz w:val="16"/>
                <w:szCs w:val="16"/>
              </w:rPr>
            </w:pPr>
            <w:r>
              <w:rPr>
                <w:sz w:val="16"/>
                <w:szCs w:val="16"/>
              </w:rPr>
              <w:t>2021-06</w:t>
            </w:r>
          </w:p>
        </w:tc>
        <w:tc>
          <w:tcPr>
            <w:tcW w:w="800" w:type="dxa"/>
            <w:shd w:val="solid" w:color="FFFFFF" w:fill="auto"/>
          </w:tcPr>
          <w:p w14:paraId="58092175" w14:textId="77777777" w:rsidR="003B5679" w:rsidRDefault="003B5679" w:rsidP="00EF6320">
            <w:pPr>
              <w:pStyle w:val="TAC"/>
              <w:rPr>
                <w:sz w:val="16"/>
                <w:szCs w:val="16"/>
              </w:rPr>
            </w:pPr>
            <w:r>
              <w:rPr>
                <w:sz w:val="16"/>
                <w:szCs w:val="16"/>
              </w:rPr>
              <w:t>SA6#43e</w:t>
            </w:r>
          </w:p>
        </w:tc>
        <w:tc>
          <w:tcPr>
            <w:tcW w:w="1094" w:type="dxa"/>
            <w:shd w:val="solid" w:color="FFFFFF" w:fill="auto"/>
          </w:tcPr>
          <w:p w14:paraId="71555BAB" w14:textId="77777777" w:rsidR="003B5679" w:rsidRPr="00D301B6" w:rsidRDefault="003B5679" w:rsidP="00EF6320">
            <w:pPr>
              <w:pStyle w:val="TAC"/>
              <w:rPr>
                <w:sz w:val="16"/>
                <w:szCs w:val="16"/>
              </w:rPr>
            </w:pPr>
          </w:p>
        </w:tc>
        <w:tc>
          <w:tcPr>
            <w:tcW w:w="425" w:type="dxa"/>
            <w:shd w:val="solid" w:color="FFFFFF" w:fill="auto"/>
          </w:tcPr>
          <w:p w14:paraId="72AAAAFA" w14:textId="77777777" w:rsidR="003B5679" w:rsidRPr="006B0D02" w:rsidRDefault="003B5679" w:rsidP="00EF6320">
            <w:pPr>
              <w:pStyle w:val="TAL"/>
              <w:rPr>
                <w:sz w:val="16"/>
                <w:szCs w:val="16"/>
              </w:rPr>
            </w:pPr>
          </w:p>
        </w:tc>
        <w:tc>
          <w:tcPr>
            <w:tcW w:w="425" w:type="dxa"/>
            <w:shd w:val="solid" w:color="FFFFFF" w:fill="auto"/>
          </w:tcPr>
          <w:p w14:paraId="186E1C67" w14:textId="77777777" w:rsidR="003B5679" w:rsidRPr="006B0D02" w:rsidRDefault="003B5679" w:rsidP="00EF6320">
            <w:pPr>
              <w:pStyle w:val="TAR"/>
              <w:rPr>
                <w:sz w:val="16"/>
                <w:szCs w:val="16"/>
              </w:rPr>
            </w:pPr>
          </w:p>
        </w:tc>
        <w:tc>
          <w:tcPr>
            <w:tcW w:w="425" w:type="dxa"/>
            <w:shd w:val="solid" w:color="FFFFFF" w:fill="auto"/>
          </w:tcPr>
          <w:p w14:paraId="53445E54" w14:textId="77777777" w:rsidR="003B5679" w:rsidRPr="006B0D02" w:rsidRDefault="003B5679" w:rsidP="00EF6320">
            <w:pPr>
              <w:pStyle w:val="TAC"/>
              <w:rPr>
                <w:sz w:val="16"/>
                <w:szCs w:val="16"/>
              </w:rPr>
            </w:pPr>
          </w:p>
        </w:tc>
        <w:tc>
          <w:tcPr>
            <w:tcW w:w="4962" w:type="dxa"/>
            <w:shd w:val="solid" w:color="FFFFFF" w:fill="auto"/>
          </w:tcPr>
          <w:p w14:paraId="00E39E3A" w14:textId="77777777" w:rsidR="003B5679" w:rsidRDefault="003B5679" w:rsidP="00EF6320">
            <w:pPr>
              <w:pStyle w:val="TAL"/>
              <w:rPr>
                <w:sz w:val="16"/>
                <w:szCs w:val="16"/>
              </w:rPr>
            </w:pPr>
            <w:r>
              <w:rPr>
                <w:sz w:val="16"/>
                <w:szCs w:val="16"/>
              </w:rPr>
              <w:t>Implementation of the following p-CR approved by SA6:</w:t>
            </w:r>
          </w:p>
          <w:p w14:paraId="3739C527" w14:textId="77777777" w:rsidR="003B5679" w:rsidRDefault="003B5679" w:rsidP="00EF6320">
            <w:pPr>
              <w:pStyle w:val="TAL"/>
              <w:rPr>
                <w:sz w:val="16"/>
                <w:szCs w:val="16"/>
              </w:rPr>
            </w:pPr>
            <w:r w:rsidRPr="00F97A94">
              <w:rPr>
                <w:sz w:val="16"/>
                <w:szCs w:val="16"/>
              </w:rPr>
              <w:t>S6-211402</w:t>
            </w:r>
            <w:r>
              <w:rPr>
                <w:sz w:val="16"/>
                <w:szCs w:val="16"/>
              </w:rPr>
              <w:t xml:space="preserve">, </w:t>
            </w:r>
            <w:r w:rsidRPr="00F97A94">
              <w:rPr>
                <w:sz w:val="16"/>
                <w:szCs w:val="16"/>
              </w:rPr>
              <w:t>S6-211371</w:t>
            </w:r>
            <w:r>
              <w:rPr>
                <w:sz w:val="16"/>
                <w:szCs w:val="16"/>
              </w:rPr>
              <w:t xml:space="preserve">, </w:t>
            </w:r>
            <w:r w:rsidRPr="00F97A94">
              <w:rPr>
                <w:sz w:val="16"/>
                <w:szCs w:val="16"/>
              </w:rPr>
              <w:t>S6-211451</w:t>
            </w:r>
            <w:r>
              <w:rPr>
                <w:sz w:val="16"/>
                <w:szCs w:val="16"/>
              </w:rPr>
              <w:t xml:space="preserve">, </w:t>
            </w:r>
            <w:r w:rsidRPr="00F97A94">
              <w:rPr>
                <w:sz w:val="16"/>
                <w:szCs w:val="16"/>
              </w:rPr>
              <w:t>S6-211403</w:t>
            </w:r>
            <w:r>
              <w:rPr>
                <w:sz w:val="16"/>
                <w:szCs w:val="16"/>
              </w:rPr>
              <w:t xml:space="preserve">, </w:t>
            </w:r>
            <w:r w:rsidRPr="00F97A94">
              <w:rPr>
                <w:sz w:val="16"/>
                <w:szCs w:val="16"/>
              </w:rPr>
              <w:t>S6-211404</w:t>
            </w:r>
            <w:r>
              <w:rPr>
                <w:sz w:val="16"/>
                <w:szCs w:val="16"/>
              </w:rPr>
              <w:t>,</w:t>
            </w:r>
          </w:p>
          <w:p w14:paraId="3E4D37D8" w14:textId="77777777" w:rsidR="003B5679" w:rsidRDefault="003B5679" w:rsidP="00EF6320">
            <w:pPr>
              <w:pStyle w:val="TAL"/>
              <w:rPr>
                <w:sz w:val="16"/>
                <w:szCs w:val="16"/>
              </w:rPr>
            </w:pPr>
            <w:r w:rsidRPr="00F97A94">
              <w:rPr>
                <w:sz w:val="16"/>
                <w:szCs w:val="16"/>
              </w:rPr>
              <w:t>S6-211443</w:t>
            </w:r>
            <w:r>
              <w:rPr>
                <w:sz w:val="16"/>
                <w:szCs w:val="16"/>
              </w:rPr>
              <w:t xml:space="preserve">, </w:t>
            </w:r>
            <w:r w:rsidRPr="00F97A94">
              <w:rPr>
                <w:sz w:val="16"/>
                <w:szCs w:val="16"/>
              </w:rPr>
              <w:t>S6-211444</w:t>
            </w:r>
            <w:r>
              <w:rPr>
                <w:sz w:val="16"/>
                <w:szCs w:val="16"/>
              </w:rPr>
              <w:t xml:space="preserve">, </w:t>
            </w:r>
            <w:r w:rsidRPr="00F97A94">
              <w:rPr>
                <w:sz w:val="16"/>
                <w:szCs w:val="16"/>
              </w:rPr>
              <w:t>S6-211445</w:t>
            </w:r>
            <w:r>
              <w:rPr>
                <w:sz w:val="16"/>
                <w:szCs w:val="16"/>
              </w:rPr>
              <w:t xml:space="preserve">, </w:t>
            </w:r>
            <w:r w:rsidRPr="00F97A94">
              <w:rPr>
                <w:sz w:val="16"/>
                <w:szCs w:val="16"/>
              </w:rPr>
              <w:t>S6-211446</w:t>
            </w:r>
            <w:r>
              <w:rPr>
                <w:sz w:val="16"/>
                <w:szCs w:val="16"/>
              </w:rPr>
              <w:t xml:space="preserve">, </w:t>
            </w:r>
            <w:r w:rsidRPr="00F97A94">
              <w:rPr>
                <w:sz w:val="16"/>
                <w:szCs w:val="16"/>
              </w:rPr>
              <w:t>S6-211406</w:t>
            </w:r>
            <w:r>
              <w:rPr>
                <w:sz w:val="16"/>
                <w:szCs w:val="16"/>
              </w:rPr>
              <w:t>,</w:t>
            </w:r>
          </w:p>
          <w:p w14:paraId="33643422" w14:textId="77777777" w:rsidR="003B5679" w:rsidRDefault="003B5679" w:rsidP="00EF6320">
            <w:pPr>
              <w:pStyle w:val="TAL"/>
              <w:rPr>
                <w:sz w:val="16"/>
                <w:szCs w:val="16"/>
              </w:rPr>
            </w:pPr>
            <w:r w:rsidRPr="00F97A94">
              <w:rPr>
                <w:sz w:val="16"/>
                <w:szCs w:val="16"/>
              </w:rPr>
              <w:t>S6-211447</w:t>
            </w:r>
            <w:r>
              <w:rPr>
                <w:sz w:val="16"/>
                <w:szCs w:val="16"/>
              </w:rPr>
              <w:t xml:space="preserve">, </w:t>
            </w:r>
            <w:r w:rsidRPr="00F97A94">
              <w:rPr>
                <w:sz w:val="16"/>
                <w:szCs w:val="16"/>
              </w:rPr>
              <w:t>S6-211448</w:t>
            </w:r>
            <w:r>
              <w:rPr>
                <w:sz w:val="16"/>
                <w:szCs w:val="16"/>
              </w:rPr>
              <w:t xml:space="preserve">, </w:t>
            </w:r>
            <w:r w:rsidRPr="00F97A94">
              <w:rPr>
                <w:sz w:val="16"/>
                <w:szCs w:val="16"/>
              </w:rPr>
              <w:t>S6-211449</w:t>
            </w:r>
            <w:r>
              <w:rPr>
                <w:sz w:val="16"/>
                <w:szCs w:val="16"/>
              </w:rPr>
              <w:t xml:space="preserve">, </w:t>
            </w:r>
            <w:r w:rsidRPr="00F97A94">
              <w:rPr>
                <w:sz w:val="16"/>
                <w:szCs w:val="16"/>
              </w:rPr>
              <w:t>S6-211450</w:t>
            </w:r>
            <w:r>
              <w:rPr>
                <w:sz w:val="16"/>
                <w:szCs w:val="16"/>
              </w:rPr>
              <w:t xml:space="preserve">, </w:t>
            </w:r>
            <w:r w:rsidRPr="00F97A94">
              <w:rPr>
                <w:sz w:val="16"/>
                <w:szCs w:val="16"/>
              </w:rPr>
              <w:t>S6-211452</w:t>
            </w:r>
          </w:p>
        </w:tc>
        <w:tc>
          <w:tcPr>
            <w:tcW w:w="708" w:type="dxa"/>
            <w:shd w:val="solid" w:color="FFFFFF" w:fill="auto"/>
          </w:tcPr>
          <w:p w14:paraId="2630CDF3" w14:textId="77777777" w:rsidR="003B5679" w:rsidRDefault="003B5679" w:rsidP="00EF6320">
            <w:pPr>
              <w:pStyle w:val="TAC"/>
              <w:rPr>
                <w:sz w:val="16"/>
                <w:szCs w:val="16"/>
              </w:rPr>
            </w:pPr>
            <w:r>
              <w:rPr>
                <w:sz w:val="16"/>
                <w:szCs w:val="16"/>
              </w:rPr>
              <w:t>1.4.0</w:t>
            </w:r>
          </w:p>
        </w:tc>
      </w:tr>
      <w:tr w:rsidR="003B5679" w:rsidRPr="006B0D02" w14:paraId="7D122D76" w14:textId="77777777" w:rsidTr="00166F0F">
        <w:tc>
          <w:tcPr>
            <w:tcW w:w="800" w:type="dxa"/>
            <w:shd w:val="solid" w:color="FFFFFF" w:fill="auto"/>
          </w:tcPr>
          <w:p w14:paraId="419C6660" w14:textId="77777777" w:rsidR="003B5679" w:rsidRDefault="003B5679" w:rsidP="00EF6320">
            <w:pPr>
              <w:pStyle w:val="TAC"/>
              <w:rPr>
                <w:sz w:val="16"/>
                <w:szCs w:val="16"/>
              </w:rPr>
            </w:pPr>
            <w:r>
              <w:rPr>
                <w:sz w:val="16"/>
                <w:szCs w:val="16"/>
              </w:rPr>
              <w:t>2021-07</w:t>
            </w:r>
          </w:p>
        </w:tc>
        <w:tc>
          <w:tcPr>
            <w:tcW w:w="800" w:type="dxa"/>
            <w:shd w:val="solid" w:color="FFFFFF" w:fill="auto"/>
          </w:tcPr>
          <w:p w14:paraId="28103C41" w14:textId="77777777" w:rsidR="003B5679" w:rsidRDefault="003B5679" w:rsidP="00EF6320">
            <w:pPr>
              <w:pStyle w:val="TAC"/>
              <w:rPr>
                <w:sz w:val="16"/>
                <w:szCs w:val="16"/>
              </w:rPr>
            </w:pPr>
            <w:r>
              <w:rPr>
                <w:sz w:val="16"/>
                <w:szCs w:val="16"/>
              </w:rPr>
              <w:t>SA6#44e</w:t>
            </w:r>
          </w:p>
        </w:tc>
        <w:tc>
          <w:tcPr>
            <w:tcW w:w="1094" w:type="dxa"/>
            <w:shd w:val="solid" w:color="FFFFFF" w:fill="auto"/>
          </w:tcPr>
          <w:p w14:paraId="11E4591E" w14:textId="77777777" w:rsidR="003B5679" w:rsidRPr="00D301B6" w:rsidRDefault="003B5679" w:rsidP="00EF6320">
            <w:pPr>
              <w:pStyle w:val="TAC"/>
              <w:rPr>
                <w:sz w:val="16"/>
                <w:szCs w:val="16"/>
              </w:rPr>
            </w:pPr>
          </w:p>
        </w:tc>
        <w:tc>
          <w:tcPr>
            <w:tcW w:w="425" w:type="dxa"/>
            <w:shd w:val="solid" w:color="FFFFFF" w:fill="auto"/>
          </w:tcPr>
          <w:p w14:paraId="003B7CAA" w14:textId="77777777" w:rsidR="003B5679" w:rsidRPr="006B0D02" w:rsidRDefault="003B5679" w:rsidP="00EF6320">
            <w:pPr>
              <w:pStyle w:val="TAL"/>
              <w:rPr>
                <w:sz w:val="16"/>
                <w:szCs w:val="16"/>
              </w:rPr>
            </w:pPr>
          </w:p>
        </w:tc>
        <w:tc>
          <w:tcPr>
            <w:tcW w:w="425" w:type="dxa"/>
            <w:shd w:val="solid" w:color="FFFFFF" w:fill="auto"/>
          </w:tcPr>
          <w:p w14:paraId="052A320B" w14:textId="77777777" w:rsidR="003B5679" w:rsidRPr="006B0D02" w:rsidRDefault="003B5679" w:rsidP="00EF6320">
            <w:pPr>
              <w:pStyle w:val="TAR"/>
              <w:rPr>
                <w:sz w:val="16"/>
                <w:szCs w:val="16"/>
              </w:rPr>
            </w:pPr>
          </w:p>
        </w:tc>
        <w:tc>
          <w:tcPr>
            <w:tcW w:w="425" w:type="dxa"/>
            <w:shd w:val="solid" w:color="FFFFFF" w:fill="auto"/>
          </w:tcPr>
          <w:p w14:paraId="3ECE90E3" w14:textId="77777777" w:rsidR="003B5679" w:rsidRPr="006B0D02" w:rsidRDefault="003B5679" w:rsidP="00EF6320">
            <w:pPr>
              <w:pStyle w:val="TAC"/>
              <w:rPr>
                <w:sz w:val="16"/>
                <w:szCs w:val="16"/>
              </w:rPr>
            </w:pPr>
          </w:p>
        </w:tc>
        <w:tc>
          <w:tcPr>
            <w:tcW w:w="4962" w:type="dxa"/>
            <w:shd w:val="solid" w:color="FFFFFF" w:fill="auto"/>
          </w:tcPr>
          <w:p w14:paraId="159921DB" w14:textId="77777777" w:rsidR="003B5679" w:rsidRDefault="003B5679" w:rsidP="00EF6320">
            <w:pPr>
              <w:pStyle w:val="TAL"/>
              <w:rPr>
                <w:sz w:val="16"/>
                <w:szCs w:val="16"/>
              </w:rPr>
            </w:pPr>
            <w:r>
              <w:rPr>
                <w:sz w:val="16"/>
                <w:szCs w:val="16"/>
              </w:rPr>
              <w:t>Implementation of the following p-CRs approved by SA6:</w:t>
            </w:r>
          </w:p>
          <w:p w14:paraId="2EB48389" w14:textId="77777777" w:rsidR="003B5679" w:rsidRDefault="003B5679" w:rsidP="00EF6320">
            <w:pPr>
              <w:pStyle w:val="TAL"/>
              <w:rPr>
                <w:sz w:val="16"/>
                <w:szCs w:val="16"/>
              </w:rPr>
            </w:pPr>
            <w:r w:rsidRPr="00D406C1">
              <w:rPr>
                <w:sz w:val="16"/>
                <w:szCs w:val="16"/>
              </w:rPr>
              <w:t>S6-211563, S6-211679, S6-211683, S6-211685, S6-211686,</w:t>
            </w:r>
          </w:p>
          <w:p w14:paraId="5E26E25A" w14:textId="77777777" w:rsidR="003B5679" w:rsidRDefault="003B5679" w:rsidP="00EF6320">
            <w:pPr>
              <w:pStyle w:val="TAL"/>
              <w:rPr>
                <w:sz w:val="16"/>
                <w:szCs w:val="16"/>
              </w:rPr>
            </w:pPr>
            <w:r w:rsidRPr="00D406C1">
              <w:rPr>
                <w:sz w:val="16"/>
                <w:szCs w:val="16"/>
              </w:rPr>
              <w:t xml:space="preserve">S6-211716, S6-211717, S6-211718, S6-211719, S6-211720, </w:t>
            </w:r>
          </w:p>
          <w:p w14:paraId="14C690C2" w14:textId="77777777" w:rsidR="003B5679" w:rsidRDefault="003B5679" w:rsidP="00EF6320">
            <w:pPr>
              <w:pStyle w:val="TAL"/>
              <w:rPr>
                <w:sz w:val="16"/>
                <w:szCs w:val="16"/>
              </w:rPr>
            </w:pPr>
            <w:r w:rsidRPr="00D406C1">
              <w:rPr>
                <w:sz w:val="16"/>
                <w:szCs w:val="16"/>
              </w:rPr>
              <w:t xml:space="preserve">S6-211721, S6-211750, S6-211791, S6-211805, S6-211806, </w:t>
            </w:r>
          </w:p>
          <w:p w14:paraId="20AC11D5" w14:textId="77777777" w:rsidR="003B5679" w:rsidRDefault="003B5679" w:rsidP="00EF6320">
            <w:pPr>
              <w:pStyle w:val="TAL"/>
              <w:rPr>
                <w:sz w:val="16"/>
                <w:szCs w:val="16"/>
              </w:rPr>
            </w:pPr>
            <w:r w:rsidRPr="00D406C1">
              <w:rPr>
                <w:sz w:val="16"/>
                <w:szCs w:val="16"/>
              </w:rPr>
              <w:t>S6-211807, S6-211809, S6-211845, S6-211846</w:t>
            </w:r>
          </w:p>
        </w:tc>
        <w:tc>
          <w:tcPr>
            <w:tcW w:w="708" w:type="dxa"/>
            <w:shd w:val="solid" w:color="FFFFFF" w:fill="auto"/>
          </w:tcPr>
          <w:p w14:paraId="0434EA6E" w14:textId="77777777" w:rsidR="003B5679" w:rsidRDefault="003B5679" w:rsidP="00EF6320">
            <w:pPr>
              <w:pStyle w:val="TAC"/>
              <w:rPr>
                <w:sz w:val="16"/>
                <w:szCs w:val="16"/>
              </w:rPr>
            </w:pPr>
            <w:r>
              <w:rPr>
                <w:sz w:val="16"/>
                <w:szCs w:val="16"/>
              </w:rPr>
              <w:t>1.5.0</w:t>
            </w:r>
          </w:p>
        </w:tc>
      </w:tr>
      <w:tr w:rsidR="003B5679" w:rsidRPr="006B0D02" w14:paraId="47C6887F" w14:textId="77777777" w:rsidTr="00166F0F">
        <w:tc>
          <w:tcPr>
            <w:tcW w:w="800" w:type="dxa"/>
            <w:shd w:val="solid" w:color="FFFFFF" w:fill="auto"/>
          </w:tcPr>
          <w:p w14:paraId="3D670E37" w14:textId="77777777" w:rsidR="003B5679" w:rsidRDefault="003B5679" w:rsidP="00EF6320">
            <w:pPr>
              <w:pStyle w:val="TAC"/>
              <w:rPr>
                <w:sz w:val="16"/>
                <w:szCs w:val="16"/>
              </w:rPr>
            </w:pPr>
            <w:r>
              <w:rPr>
                <w:sz w:val="16"/>
                <w:szCs w:val="16"/>
              </w:rPr>
              <w:t>2021-09</w:t>
            </w:r>
          </w:p>
        </w:tc>
        <w:tc>
          <w:tcPr>
            <w:tcW w:w="800" w:type="dxa"/>
            <w:shd w:val="solid" w:color="FFFFFF" w:fill="auto"/>
          </w:tcPr>
          <w:p w14:paraId="359921AF" w14:textId="77777777" w:rsidR="003B5679" w:rsidRDefault="003B5679" w:rsidP="00EF6320">
            <w:pPr>
              <w:pStyle w:val="TAC"/>
              <w:rPr>
                <w:sz w:val="16"/>
                <w:szCs w:val="16"/>
              </w:rPr>
            </w:pPr>
            <w:r>
              <w:rPr>
                <w:sz w:val="16"/>
                <w:szCs w:val="16"/>
              </w:rPr>
              <w:t>SA6#45e</w:t>
            </w:r>
          </w:p>
        </w:tc>
        <w:tc>
          <w:tcPr>
            <w:tcW w:w="1094" w:type="dxa"/>
            <w:shd w:val="solid" w:color="FFFFFF" w:fill="auto"/>
          </w:tcPr>
          <w:p w14:paraId="4EADF7E9" w14:textId="77777777" w:rsidR="003B5679" w:rsidRPr="00D301B6" w:rsidRDefault="003B5679" w:rsidP="00EF6320">
            <w:pPr>
              <w:pStyle w:val="TAC"/>
              <w:rPr>
                <w:sz w:val="16"/>
                <w:szCs w:val="16"/>
              </w:rPr>
            </w:pPr>
          </w:p>
        </w:tc>
        <w:tc>
          <w:tcPr>
            <w:tcW w:w="425" w:type="dxa"/>
            <w:shd w:val="solid" w:color="FFFFFF" w:fill="auto"/>
          </w:tcPr>
          <w:p w14:paraId="030C8E79" w14:textId="77777777" w:rsidR="003B5679" w:rsidRPr="006B0D02" w:rsidRDefault="003B5679" w:rsidP="00EF6320">
            <w:pPr>
              <w:pStyle w:val="TAL"/>
              <w:rPr>
                <w:sz w:val="16"/>
                <w:szCs w:val="16"/>
              </w:rPr>
            </w:pPr>
          </w:p>
        </w:tc>
        <w:tc>
          <w:tcPr>
            <w:tcW w:w="425" w:type="dxa"/>
            <w:shd w:val="solid" w:color="FFFFFF" w:fill="auto"/>
          </w:tcPr>
          <w:p w14:paraId="13C26FDB" w14:textId="77777777" w:rsidR="003B5679" w:rsidRPr="006B0D02" w:rsidRDefault="003B5679" w:rsidP="00EF6320">
            <w:pPr>
              <w:pStyle w:val="TAR"/>
              <w:rPr>
                <w:sz w:val="16"/>
                <w:szCs w:val="16"/>
              </w:rPr>
            </w:pPr>
          </w:p>
        </w:tc>
        <w:tc>
          <w:tcPr>
            <w:tcW w:w="425" w:type="dxa"/>
            <w:shd w:val="solid" w:color="FFFFFF" w:fill="auto"/>
          </w:tcPr>
          <w:p w14:paraId="2549EB5F" w14:textId="77777777" w:rsidR="003B5679" w:rsidRPr="006B0D02" w:rsidRDefault="003B5679" w:rsidP="00EF6320">
            <w:pPr>
              <w:pStyle w:val="TAC"/>
              <w:rPr>
                <w:sz w:val="16"/>
                <w:szCs w:val="16"/>
              </w:rPr>
            </w:pPr>
          </w:p>
        </w:tc>
        <w:tc>
          <w:tcPr>
            <w:tcW w:w="4962" w:type="dxa"/>
            <w:shd w:val="solid" w:color="FFFFFF" w:fill="auto"/>
          </w:tcPr>
          <w:p w14:paraId="1FD75895" w14:textId="77777777" w:rsidR="003B5679" w:rsidRDefault="003B5679" w:rsidP="00EF6320">
            <w:pPr>
              <w:pStyle w:val="TAL"/>
              <w:rPr>
                <w:sz w:val="16"/>
                <w:szCs w:val="16"/>
              </w:rPr>
            </w:pPr>
            <w:r>
              <w:rPr>
                <w:sz w:val="16"/>
                <w:szCs w:val="16"/>
              </w:rPr>
              <w:t>Implementation of the following p-CRs approved by SA6:</w:t>
            </w:r>
          </w:p>
          <w:p w14:paraId="236E0108" w14:textId="77777777" w:rsidR="003B5679" w:rsidRDefault="003B5679" w:rsidP="00EF6320">
            <w:pPr>
              <w:pStyle w:val="TAL"/>
              <w:rPr>
                <w:sz w:val="16"/>
                <w:szCs w:val="16"/>
              </w:rPr>
            </w:pPr>
            <w:r>
              <w:rPr>
                <w:sz w:val="16"/>
                <w:szCs w:val="16"/>
              </w:rPr>
              <w:t>S6</w:t>
            </w:r>
            <w:r>
              <w:rPr>
                <w:sz w:val="16"/>
                <w:szCs w:val="16"/>
              </w:rPr>
              <w:noBreakHyphen/>
              <w:t>211912, S6</w:t>
            </w:r>
            <w:r>
              <w:rPr>
                <w:sz w:val="16"/>
                <w:szCs w:val="16"/>
              </w:rPr>
              <w:noBreakHyphen/>
              <w:t>211913, S6</w:t>
            </w:r>
            <w:r>
              <w:rPr>
                <w:sz w:val="16"/>
                <w:szCs w:val="16"/>
              </w:rPr>
              <w:noBreakHyphen/>
              <w:t>212011, S6</w:t>
            </w:r>
            <w:r>
              <w:rPr>
                <w:sz w:val="16"/>
                <w:szCs w:val="16"/>
              </w:rPr>
              <w:noBreakHyphen/>
              <w:t>212012, S6</w:t>
            </w:r>
            <w:r>
              <w:rPr>
                <w:sz w:val="16"/>
                <w:szCs w:val="16"/>
              </w:rPr>
              <w:noBreakHyphen/>
              <w:t>212016, S6</w:t>
            </w:r>
            <w:r>
              <w:rPr>
                <w:sz w:val="16"/>
                <w:szCs w:val="16"/>
              </w:rPr>
              <w:noBreakHyphen/>
              <w:t>212017, S6</w:t>
            </w:r>
            <w:r>
              <w:rPr>
                <w:sz w:val="16"/>
                <w:szCs w:val="16"/>
              </w:rPr>
              <w:noBreakHyphen/>
              <w:t>212018, S6</w:t>
            </w:r>
            <w:r>
              <w:rPr>
                <w:sz w:val="16"/>
                <w:szCs w:val="16"/>
              </w:rPr>
              <w:noBreakHyphen/>
              <w:t>212019, S6</w:t>
            </w:r>
            <w:r>
              <w:rPr>
                <w:sz w:val="16"/>
                <w:szCs w:val="16"/>
              </w:rPr>
              <w:noBreakHyphen/>
              <w:t>212020, S6</w:t>
            </w:r>
            <w:r>
              <w:rPr>
                <w:sz w:val="16"/>
                <w:szCs w:val="16"/>
              </w:rPr>
              <w:noBreakHyphen/>
              <w:t>212021, S6</w:t>
            </w:r>
            <w:r>
              <w:rPr>
                <w:sz w:val="16"/>
                <w:szCs w:val="16"/>
              </w:rPr>
              <w:noBreakHyphen/>
              <w:t>212055, S6</w:t>
            </w:r>
            <w:r>
              <w:rPr>
                <w:sz w:val="16"/>
                <w:szCs w:val="16"/>
              </w:rPr>
              <w:noBreakHyphen/>
              <w:t>212061, S6</w:t>
            </w:r>
            <w:r>
              <w:rPr>
                <w:sz w:val="16"/>
                <w:szCs w:val="16"/>
              </w:rPr>
              <w:noBreakHyphen/>
              <w:t>212131, S6</w:t>
            </w:r>
            <w:r>
              <w:rPr>
                <w:sz w:val="16"/>
                <w:szCs w:val="16"/>
              </w:rPr>
              <w:noBreakHyphen/>
            </w:r>
            <w:r w:rsidRPr="00DF1E0D">
              <w:rPr>
                <w:sz w:val="16"/>
                <w:szCs w:val="16"/>
              </w:rPr>
              <w:t>212132, S</w:t>
            </w:r>
            <w:r>
              <w:rPr>
                <w:sz w:val="16"/>
                <w:szCs w:val="16"/>
              </w:rPr>
              <w:t>6</w:t>
            </w:r>
            <w:r>
              <w:rPr>
                <w:sz w:val="16"/>
                <w:szCs w:val="16"/>
              </w:rPr>
              <w:noBreakHyphen/>
              <w:t>212133, S6</w:t>
            </w:r>
            <w:r>
              <w:rPr>
                <w:sz w:val="16"/>
                <w:szCs w:val="16"/>
              </w:rPr>
              <w:noBreakHyphen/>
              <w:t>212157, S6</w:t>
            </w:r>
            <w:r>
              <w:rPr>
                <w:sz w:val="16"/>
                <w:szCs w:val="16"/>
              </w:rPr>
              <w:noBreakHyphen/>
              <w:t>212158, S6</w:t>
            </w:r>
            <w:r>
              <w:rPr>
                <w:sz w:val="16"/>
                <w:szCs w:val="16"/>
              </w:rPr>
              <w:noBreakHyphen/>
              <w:t>212159, S6</w:t>
            </w:r>
            <w:r>
              <w:rPr>
                <w:sz w:val="16"/>
                <w:szCs w:val="16"/>
              </w:rPr>
              <w:noBreakHyphen/>
            </w:r>
            <w:r w:rsidRPr="00DF1E0D">
              <w:rPr>
                <w:sz w:val="16"/>
                <w:szCs w:val="16"/>
              </w:rPr>
              <w:t>212160</w:t>
            </w:r>
          </w:p>
        </w:tc>
        <w:tc>
          <w:tcPr>
            <w:tcW w:w="708" w:type="dxa"/>
            <w:shd w:val="solid" w:color="FFFFFF" w:fill="auto"/>
          </w:tcPr>
          <w:p w14:paraId="4E2A4C86" w14:textId="77777777" w:rsidR="003B5679" w:rsidRDefault="003B5679" w:rsidP="00EF6320">
            <w:pPr>
              <w:pStyle w:val="TAC"/>
              <w:rPr>
                <w:sz w:val="16"/>
                <w:szCs w:val="16"/>
              </w:rPr>
            </w:pPr>
            <w:r>
              <w:rPr>
                <w:sz w:val="16"/>
                <w:szCs w:val="16"/>
              </w:rPr>
              <w:t>1.6.0</w:t>
            </w:r>
          </w:p>
        </w:tc>
      </w:tr>
      <w:tr w:rsidR="003B5679" w:rsidRPr="006B0D02" w14:paraId="5549A25F" w14:textId="77777777" w:rsidTr="00166F0F">
        <w:tc>
          <w:tcPr>
            <w:tcW w:w="800" w:type="dxa"/>
            <w:shd w:val="solid" w:color="FFFFFF" w:fill="auto"/>
          </w:tcPr>
          <w:p w14:paraId="266F457B" w14:textId="77777777" w:rsidR="003B5679" w:rsidRDefault="003B5679" w:rsidP="00EF6320">
            <w:pPr>
              <w:pStyle w:val="TAC"/>
              <w:rPr>
                <w:sz w:val="16"/>
                <w:szCs w:val="16"/>
              </w:rPr>
            </w:pPr>
            <w:r>
              <w:rPr>
                <w:sz w:val="16"/>
                <w:szCs w:val="16"/>
              </w:rPr>
              <w:t>2021-10</w:t>
            </w:r>
          </w:p>
        </w:tc>
        <w:tc>
          <w:tcPr>
            <w:tcW w:w="800" w:type="dxa"/>
            <w:shd w:val="solid" w:color="FFFFFF" w:fill="auto"/>
          </w:tcPr>
          <w:p w14:paraId="15C95541" w14:textId="77777777" w:rsidR="003B5679" w:rsidRDefault="003B5679" w:rsidP="00EF6320">
            <w:pPr>
              <w:pStyle w:val="TAC"/>
              <w:rPr>
                <w:sz w:val="16"/>
                <w:szCs w:val="16"/>
              </w:rPr>
            </w:pPr>
            <w:r>
              <w:rPr>
                <w:sz w:val="16"/>
                <w:szCs w:val="16"/>
              </w:rPr>
              <w:t>SA6#45-bis-e</w:t>
            </w:r>
          </w:p>
        </w:tc>
        <w:tc>
          <w:tcPr>
            <w:tcW w:w="1094" w:type="dxa"/>
            <w:shd w:val="solid" w:color="FFFFFF" w:fill="auto"/>
          </w:tcPr>
          <w:p w14:paraId="67D862B9" w14:textId="77777777" w:rsidR="003B5679" w:rsidRPr="00D301B6" w:rsidRDefault="003B5679" w:rsidP="00EF6320">
            <w:pPr>
              <w:pStyle w:val="TAC"/>
              <w:rPr>
                <w:sz w:val="16"/>
                <w:szCs w:val="16"/>
              </w:rPr>
            </w:pPr>
          </w:p>
        </w:tc>
        <w:tc>
          <w:tcPr>
            <w:tcW w:w="425" w:type="dxa"/>
            <w:shd w:val="solid" w:color="FFFFFF" w:fill="auto"/>
          </w:tcPr>
          <w:p w14:paraId="73503150" w14:textId="77777777" w:rsidR="003B5679" w:rsidRPr="006B0D02" w:rsidRDefault="003B5679" w:rsidP="00EF6320">
            <w:pPr>
              <w:pStyle w:val="TAL"/>
              <w:rPr>
                <w:sz w:val="16"/>
                <w:szCs w:val="16"/>
              </w:rPr>
            </w:pPr>
          </w:p>
        </w:tc>
        <w:tc>
          <w:tcPr>
            <w:tcW w:w="425" w:type="dxa"/>
            <w:shd w:val="solid" w:color="FFFFFF" w:fill="auto"/>
          </w:tcPr>
          <w:p w14:paraId="6680CFA8" w14:textId="77777777" w:rsidR="003B5679" w:rsidRPr="006B0D02" w:rsidRDefault="003B5679" w:rsidP="00EF6320">
            <w:pPr>
              <w:pStyle w:val="TAR"/>
              <w:rPr>
                <w:sz w:val="16"/>
                <w:szCs w:val="16"/>
              </w:rPr>
            </w:pPr>
          </w:p>
        </w:tc>
        <w:tc>
          <w:tcPr>
            <w:tcW w:w="425" w:type="dxa"/>
            <w:shd w:val="solid" w:color="FFFFFF" w:fill="auto"/>
          </w:tcPr>
          <w:p w14:paraId="76AB5B23" w14:textId="77777777" w:rsidR="003B5679" w:rsidRPr="006B0D02" w:rsidRDefault="003B5679" w:rsidP="00EF6320">
            <w:pPr>
              <w:pStyle w:val="TAC"/>
              <w:rPr>
                <w:sz w:val="16"/>
                <w:szCs w:val="16"/>
              </w:rPr>
            </w:pPr>
          </w:p>
        </w:tc>
        <w:tc>
          <w:tcPr>
            <w:tcW w:w="4962" w:type="dxa"/>
            <w:shd w:val="solid" w:color="FFFFFF" w:fill="auto"/>
          </w:tcPr>
          <w:p w14:paraId="26D43844" w14:textId="77777777" w:rsidR="003B5679" w:rsidRDefault="003B5679" w:rsidP="00EF6320">
            <w:pPr>
              <w:pStyle w:val="TAL"/>
              <w:rPr>
                <w:sz w:val="16"/>
                <w:szCs w:val="16"/>
              </w:rPr>
            </w:pPr>
            <w:r>
              <w:rPr>
                <w:sz w:val="16"/>
                <w:szCs w:val="16"/>
              </w:rPr>
              <w:t>Implementation of the following p-CRs approved by SA6:</w:t>
            </w:r>
          </w:p>
          <w:p w14:paraId="367F4792" w14:textId="77777777" w:rsidR="003B5679" w:rsidRDefault="003B5679" w:rsidP="00EF6320">
            <w:pPr>
              <w:pStyle w:val="TAL"/>
              <w:rPr>
                <w:sz w:val="16"/>
                <w:szCs w:val="16"/>
              </w:rPr>
            </w:pPr>
            <w:r>
              <w:rPr>
                <w:sz w:val="16"/>
                <w:szCs w:val="16"/>
              </w:rPr>
              <w:t xml:space="preserve">S6-212272, </w:t>
            </w:r>
            <w:r w:rsidRPr="00565372">
              <w:rPr>
                <w:sz w:val="16"/>
                <w:szCs w:val="16"/>
              </w:rPr>
              <w:t>S6-212491</w:t>
            </w:r>
            <w:r>
              <w:rPr>
                <w:sz w:val="16"/>
                <w:szCs w:val="16"/>
              </w:rPr>
              <w:t xml:space="preserve">, </w:t>
            </w:r>
            <w:r w:rsidRPr="00565372">
              <w:rPr>
                <w:sz w:val="16"/>
                <w:szCs w:val="16"/>
              </w:rPr>
              <w:t>S6-212265</w:t>
            </w:r>
            <w:r>
              <w:rPr>
                <w:sz w:val="16"/>
                <w:szCs w:val="16"/>
              </w:rPr>
              <w:t xml:space="preserve">, </w:t>
            </w:r>
            <w:r w:rsidRPr="00565372">
              <w:rPr>
                <w:sz w:val="16"/>
                <w:szCs w:val="16"/>
              </w:rPr>
              <w:t>S6-212267</w:t>
            </w:r>
            <w:r>
              <w:rPr>
                <w:sz w:val="16"/>
                <w:szCs w:val="16"/>
              </w:rPr>
              <w:t xml:space="preserve">, </w:t>
            </w:r>
            <w:r w:rsidRPr="00565372">
              <w:rPr>
                <w:sz w:val="16"/>
                <w:szCs w:val="16"/>
              </w:rPr>
              <w:t>S6-212381</w:t>
            </w:r>
            <w:r>
              <w:rPr>
                <w:sz w:val="16"/>
                <w:szCs w:val="16"/>
              </w:rPr>
              <w:t xml:space="preserve">, </w:t>
            </w:r>
            <w:r w:rsidRPr="00565372">
              <w:rPr>
                <w:sz w:val="16"/>
                <w:szCs w:val="16"/>
              </w:rPr>
              <w:t>S6</w:t>
            </w:r>
            <w:r>
              <w:rPr>
                <w:sz w:val="16"/>
                <w:szCs w:val="16"/>
              </w:rPr>
              <w:noBreakHyphen/>
            </w:r>
            <w:r w:rsidRPr="00565372">
              <w:rPr>
                <w:sz w:val="16"/>
                <w:szCs w:val="16"/>
              </w:rPr>
              <w:t>212375</w:t>
            </w:r>
            <w:r>
              <w:rPr>
                <w:sz w:val="16"/>
                <w:szCs w:val="16"/>
              </w:rPr>
              <w:t xml:space="preserve">, </w:t>
            </w:r>
            <w:r w:rsidRPr="00565372">
              <w:rPr>
                <w:sz w:val="16"/>
                <w:szCs w:val="16"/>
              </w:rPr>
              <w:t>S6-212263</w:t>
            </w:r>
            <w:r>
              <w:rPr>
                <w:sz w:val="16"/>
                <w:szCs w:val="16"/>
              </w:rPr>
              <w:t xml:space="preserve">, </w:t>
            </w:r>
            <w:r w:rsidRPr="00565372">
              <w:rPr>
                <w:sz w:val="16"/>
                <w:szCs w:val="16"/>
              </w:rPr>
              <w:t>S6-212492</w:t>
            </w:r>
            <w:r>
              <w:rPr>
                <w:sz w:val="16"/>
                <w:szCs w:val="16"/>
              </w:rPr>
              <w:t xml:space="preserve">, </w:t>
            </w:r>
            <w:r w:rsidRPr="00565372">
              <w:rPr>
                <w:sz w:val="16"/>
                <w:szCs w:val="16"/>
              </w:rPr>
              <w:t>S6-212268</w:t>
            </w:r>
            <w:r>
              <w:rPr>
                <w:sz w:val="16"/>
                <w:szCs w:val="16"/>
              </w:rPr>
              <w:t xml:space="preserve">, </w:t>
            </w:r>
            <w:r w:rsidRPr="00565372">
              <w:rPr>
                <w:sz w:val="16"/>
                <w:szCs w:val="16"/>
              </w:rPr>
              <w:t>S6-212470</w:t>
            </w:r>
            <w:r>
              <w:rPr>
                <w:sz w:val="16"/>
                <w:szCs w:val="16"/>
              </w:rPr>
              <w:t xml:space="preserve">, </w:t>
            </w:r>
            <w:r w:rsidRPr="00565372">
              <w:rPr>
                <w:sz w:val="16"/>
                <w:szCs w:val="16"/>
              </w:rPr>
              <w:t>S6</w:t>
            </w:r>
            <w:r>
              <w:rPr>
                <w:sz w:val="16"/>
                <w:szCs w:val="16"/>
              </w:rPr>
              <w:noBreakHyphen/>
            </w:r>
            <w:r w:rsidRPr="00565372">
              <w:rPr>
                <w:sz w:val="16"/>
                <w:szCs w:val="16"/>
              </w:rPr>
              <w:t>212471</w:t>
            </w:r>
            <w:r>
              <w:rPr>
                <w:sz w:val="16"/>
                <w:szCs w:val="16"/>
              </w:rPr>
              <w:t xml:space="preserve">, </w:t>
            </w:r>
            <w:r w:rsidRPr="00565372">
              <w:rPr>
                <w:sz w:val="16"/>
                <w:szCs w:val="16"/>
              </w:rPr>
              <w:t>S6-212430</w:t>
            </w:r>
            <w:r>
              <w:rPr>
                <w:sz w:val="16"/>
                <w:szCs w:val="16"/>
              </w:rPr>
              <w:t xml:space="preserve">, </w:t>
            </w:r>
            <w:r w:rsidRPr="00565372">
              <w:rPr>
                <w:sz w:val="16"/>
                <w:szCs w:val="16"/>
              </w:rPr>
              <w:t>S6-212472</w:t>
            </w:r>
          </w:p>
        </w:tc>
        <w:tc>
          <w:tcPr>
            <w:tcW w:w="708" w:type="dxa"/>
            <w:shd w:val="solid" w:color="FFFFFF" w:fill="auto"/>
          </w:tcPr>
          <w:p w14:paraId="4BE96EBA" w14:textId="77777777" w:rsidR="003B5679" w:rsidRDefault="003B5679" w:rsidP="00EF6320">
            <w:pPr>
              <w:pStyle w:val="TAC"/>
              <w:rPr>
                <w:sz w:val="16"/>
                <w:szCs w:val="16"/>
              </w:rPr>
            </w:pPr>
            <w:r>
              <w:rPr>
                <w:sz w:val="16"/>
                <w:szCs w:val="16"/>
              </w:rPr>
              <w:t>1.7.0</w:t>
            </w:r>
          </w:p>
        </w:tc>
      </w:tr>
      <w:tr w:rsidR="003B5679" w:rsidRPr="006B0D02" w14:paraId="59CE68D5" w14:textId="77777777" w:rsidTr="00166F0F">
        <w:tc>
          <w:tcPr>
            <w:tcW w:w="800" w:type="dxa"/>
            <w:shd w:val="solid" w:color="FFFFFF" w:fill="auto"/>
          </w:tcPr>
          <w:p w14:paraId="04E6F753" w14:textId="77777777" w:rsidR="003B5679" w:rsidRDefault="003B5679" w:rsidP="00EF6320">
            <w:pPr>
              <w:pStyle w:val="TAC"/>
              <w:rPr>
                <w:sz w:val="16"/>
                <w:szCs w:val="16"/>
              </w:rPr>
            </w:pPr>
            <w:r>
              <w:rPr>
                <w:sz w:val="16"/>
                <w:szCs w:val="16"/>
              </w:rPr>
              <w:t>2021-11</w:t>
            </w:r>
          </w:p>
        </w:tc>
        <w:tc>
          <w:tcPr>
            <w:tcW w:w="800" w:type="dxa"/>
            <w:shd w:val="solid" w:color="FFFFFF" w:fill="auto"/>
          </w:tcPr>
          <w:p w14:paraId="2BAAD257" w14:textId="77777777" w:rsidR="003B5679" w:rsidRDefault="003B5679" w:rsidP="00EF6320">
            <w:pPr>
              <w:pStyle w:val="TAC"/>
              <w:rPr>
                <w:sz w:val="16"/>
                <w:szCs w:val="16"/>
              </w:rPr>
            </w:pPr>
            <w:r>
              <w:rPr>
                <w:sz w:val="16"/>
                <w:szCs w:val="16"/>
              </w:rPr>
              <w:t>SA6#46e</w:t>
            </w:r>
          </w:p>
        </w:tc>
        <w:tc>
          <w:tcPr>
            <w:tcW w:w="1094" w:type="dxa"/>
            <w:shd w:val="solid" w:color="FFFFFF" w:fill="auto"/>
          </w:tcPr>
          <w:p w14:paraId="53542D5E" w14:textId="77777777" w:rsidR="003B5679" w:rsidRPr="00D301B6" w:rsidRDefault="003B5679" w:rsidP="00EF6320">
            <w:pPr>
              <w:pStyle w:val="TAC"/>
              <w:rPr>
                <w:sz w:val="16"/>
                <w:szCs w:val="16"/>
              </w:rPr>
            </w:pPr>
          </w:p>
        </w:tc>
        <w:tc>
          <w:tcPr>
            <w:tcW w:w="425" w:type="dxa"/>
            <w:shd w:val="solid" w:color="FFFFFF" w:fill="auto"/>
          </w:tcPr>
          <w:p w14:paraId="5F5D6037" w14:textId="77777777" w:rsidR="003B5679" w:rsidRPr="006B0D02" w:rsidRDefault="003B5679" w:rsidP="00EF6320">
            <w:pPr>
              <w:pStyle w:val="TAL"/>
              <w:rPr>
                <w:sz w:val="16"/>
                <w:szCs w:val="16"/>
              </w:rPr>
            </w:pPr>
          </w:p>
        </w:tc>
        <w:tc>
          <w:tcPr>
            <w:tcW w:w="425" w:type="dxa"/>
            <w:shd w:val="solid" w:color="FFFFFF" w:fill="auto"/>
          </w:tcPr>
          <w:p w14:paraId="1C40FB7E" w14:textId="77777777" w:rsidR="003B5679" w:rsidRPr="006B0D02" w:rsidRDefault="003B5679" w:rsidP="00EF6320">
            <w:pPr>
              <w:pStyle w:val="TAR"/>
              <w:rPr>
                <w:sz w:val="16"/>
                <w:szCs w:val="16"/>
              </w:rPr>
            </w:pPr>
          </w:p>
        </w:tc>
        <w:tc>
          <w:tcPr>
            <w:tcW w:w="425" w:type="dxa"/>
            <w:shd w:val="solid" w:color="FFFFFF" w:fill="auto"/>
          </w:tcPr>
          <w:p w14:paraId="03FCDEA1" w14:textId="77777777" w:rsidR="003B5679" w:rsidRPr="006B0D02" w:rsidRDefault="003B5679" w:rsidP="00EF6320">
            <w:pPr>
              <w:pStyle w:val="TAC"/>
              <w:rPr>
                <w:sz w:val="16"/>
                <w:szCs w:val="16"/>
              </w:rPr>
            </w:pPr>
          </w:p>
        </w:tc>
        <w:tc>
          <w:tcPr>
            <w:tcW w:w="4962" w:type="dxa"/>
            <w:shd w:val="solid" w:color="FFFFFF" w:fill="auto"/>
          </w:tcPr>
          <w:p w14:paraId="16F56F67" w14:textId="77777777" w:rsidR="003B5679" w:rsidRDefault="003B5679" w:rsidP="00EF6320">
            <w:pPr>
              <w:pStyle w:val="TAL"/>
              <w:rPr>
                <w:sz w:val="16"/>
                <w:szCs w:val="16"/>
              </w:rPr>
            </w:pPr>
            <w:r>
              <w:rPr>
                <w:sz w:val="16"/>
                <w:szCs w:val="16"/>
              </w:rPr>
              <w:t>Implementation of the following p-CRs approved by SA6:</w:t>
            </w:r>
          </w:p>
          <w:p w14:paraId="60BF7CA3" w14:textId="77777777" w:rsidR="003B5679" w:rsidRDefault="003B5679" w:rsidP="00EF6320">
            <w:pPr>
              <w:pStyle w:val="TAL"/>
              <w:rPr>
                <w:sz w:val="16"/>
                <w:szCs w:val="16"/>
              </w:rPr>
            </w:pPr>
            <w:r w:rsidRPr="000A61B2">
              <w:rPr>
                <w:sz w:val="16"/>
                <w:szCs w:val="16"/>
              </w:rPr>
              <w:t>S6-212557</w:t>
            </w:r>
            <w:r>
              <w:rPr>
                <w:sz w:val="16"/>
                <w:szCs w:val="16"/>
              </w:rPr>
              <w:t xml:space="preserve">, </w:t>
            </w:r>
            <w:r w:rsidRPr="000A61B2">
              <w:rPr>
                <w:sz w:val="16"/>
                <w:szCs w:val="16"/>
              </w:rPr>
              <w:t>S6-212659</w:t>
            </w:r>
            <w:r>
              <w:rPr>
                <w:sz w:val="16"/>
                <w:szCs w:val="16"/>
              </w:rPr>
              <w:t xml:space="preserve">, </w:t>
            </w:r>
            <w:r w:rsidRPr="000A61B2">
              <w:rPr>
                <w:sz w:val="16"/>
                <w:szCs w:val="16"/>
              </w:rPr>
              <w:t>S6-212710</w:t>
            </w:r>
            <w:r>
              <w:rPr>
                <w:sz w:val="16"/>
                <w:szCs w:val="16"/>
              </w:rPr>
              <w:t xml:space="preserve">, </w:t>
            </w:r>
            <w:r w:rsidRPr="000A61B2">
              <w:rPr>
                <w:sz w:val="16"/>
                <w:szCs w:val="16"/>
              </w:rPr>
              <w:t>S6-212798</w:t>
            </w:r>
            <w:r>
              <w:rPr>
                <w:sz w:val="16"/>
                <w:szCs w:val="16"/>
              </w:rPr>
              <w:t>, S6-212841</w:t>
            </w:r>
          </w:p>
        </w:tc>
        <w:tc>
          <w:tcPr>
            <w:tcW w:w="708" w:type="dxa"/>
            <w:shd w:val="solid" w:color="FFFFFF" w:fill="auto"/>
          </w:tcPr>
          <w:p w14:paraId="2D1D583A" w14:textId="77777777" w:rsidR="003B5679" w:rsidRDefault="003B5679" w:rsidP="00EF6320">
            <w:pPr>
              <w:pStyle w:val="TAC"/>
              <w:rPr>
                <w:sz w:val="16"/>
                <w:szCs w:val="16"/>
              </w:rPr>
            </w:pPr>
            <w:r>
              <w:rPr>
                <w:sz w:val="16"/>
                <w:szCs w:val="16"/>
              </w:rPr>
              <w:t>1.8.0</w:t>
            </w:r>
          </w:p>
        </w:tc>
      </w:tr>
      <w:tr w:rsidR="003B5679" w:rsidRPr="006B0D02" w14:paraId="38252944" w14:textId="77777777" w:rsidTr="00166F0F">
        <w:tc>
          <w:tcPr>
            <w:tcW w:w="800" w:type="dxa"/>
            <w:shd w:val="solid" w:color="FFFFFF" w:fill="auto"/>
          </w:tcPr>
          <w:p w14:paraId="5E98A352" w14:textId="77777777" w:rsidR="003B5679" w:rsidRDefault="003B5679" w:rsidP="00EF6320">
            <w:pPr>
              <w:pStyle w:val="TAC"/>
              <w:rPr>
                <w:sz w:val="16"/>
                <w:szCs w:val="16"/>
              </w:rPr>
            </w:pPr>
            <w:r>
              <w:rPr>
                <w:sz w:val="16"/>
                <w:szCs w:val="16"/>
              </w:rPr>
              <w:t>2022-02</w:t>
            </w:r>
          </w:p>
        </w:tc>
        <w:tc>
          <w:tcPr>
            <w:tcW w:w="800" w:type="dxa"/>
            <w:shd w:val="solid" w:color="FFFFFF" w:fill="auto"/>
          </w:tcPr>
          <w:p w14:paraId="20BE68DE" w14:textId="77777777" w:rsidR="003B5679" w:rsidRDefault="003B5679" w:rsidP="00EF6320">
            <w:pPr>
              <w:pStyle w:val="TAC"/>
              <w:rPr>
                <w:sz w:val="16"/>
                <w:szCs w:val="16"/>
              </w:rPr>
            </w:pPr>
            <w:r>
              <w:rPr>
                <w:sz w:val="16"/>
                <w:szCs w:val="16"/>
              </w:rPr>
              <w:t>SA6#47e</w:t>
            </w:r>
          </w:p>
        </w:tc>
        <w:tc>
          <w:tcPr>
            <w:tcW w:w="1094" w:type="dxa"/>
            <w:shd w:val="solid" w:color="FFFFFF" w:fill="auto"/>
          </w:tcPr>
          <w:p w14:paraId="43C9CB97" w14:textId="77777777" w:rsidR="003B5679" w:rsidRPr="00D301B6" w:rsidRDefault="003B5679" w:rsidP="00EF6320">
            <w:pPr>
              <w:pStyle w:val="TAC"/>
              <w:rPr>
                <w:sz w:val="16"/>
                <w:szCs w:val="16"/>
              </w:rPr>
            </w:pPr>
          </w:p>
        </w:tc>
        <w:tc>
          <w:tcPr>
            <w:tcW w:w="425" w:type="dxa"/>
            <w:shd w:val="solid" w:color="FFFFFF" w:fill="auto"/>
          </w:tcPr>
          <w:p w14:paraId="2F942983" w14:textId="77777777" w:rsidR="003B5679" w:rsidRPr="006B0D02" w:rsidRDefault="003B5679" w:rsidP="00EF6320">
            <w:pPr>
              <w:pStyle w:val="TAL"/>
              <w:rPr>
                <w:sz w:val="16"/>
                <w:szCs w:val="16"/>
              </w:rPr>
            </w:pPr>
          </w:p>
        </w:tc>
        <w:tc>
          <w:tcPr>
            <w:tcW w:w="425" w:type="dxa"/>
            <w:shd w:val="solid" w:color="FFFFFF" w:fill="auto"/>
          </w:tcPr>
          <w:p w14:paraId="62094F45" w14:textId="77777777" w:rsidR="003B5679" w:rsidRPr="006B0D02" w:rsidRDefault="003B5679" w:rsidP="00EF6320">
            <w:pPr>
              <w:pStyle w:val="TAR"/>
              <w:rPr>
                <w:sz w:val="16"/>
                <w:szCs w:val="16"/>
              </w:rPr>
            </w:pPr>
          </w:p>
        </w:tc>
        <w:tc>
          <w:tcPr>
            <w:tcW w:w="425" w:type="dxa"/>
            <w:shd w:val="solid" w:color="FFFFFF" w:fill="auto"/>
          </w:tcPr>
          <w:p w14:paraId="1A32EB40" w14:textId="77777777" w:rsidR="003B5679" w:rsidRPr="006B0D02" w:rsidRDefault="003B5679" w:rsidP="00EF6320">
            <w:pPr>
              <w:pStyle w:val="TAC"/>
              <w:rPr>
                <w:sz w:val="16"/>
                <w:szCs w:val="16"/>
              </w:rPr>
            </w:pPr>
          </w:p>
        </w:tc>
        <w:tc>
          <w:tcPr>
            <w:tcW w:w="4962" w:type="dxa"/>
            <w:shd w:val="solid" w:color="FFFFFF" w:fill="auto"/>
          </w:tcPr>
          <w:p w14:paraId="2E77C048" w14:textId="77777777" w:rsidR="003B5679" w:rsidRDefault="003B5679" w:rsidP="00EF6320">
            <w:pPr>
              <w:pStyle w:val="TAL"/>
              <w:rPr>
                <w:sz w:val="16"/>
                <w:szCs w:val="16"/>
              </w:rPr>
            </w:pPr>
            <w:r>
              <w:rPr>
                <w:sz w:val="16"/>
                <w:szCs w:val="16"/>
              </w:rPr>
              <w:t>Implementation of the following p-CR approved by SA6:</w:t>
            </w:r>
          </w:p>
          <w:p w14:paraId="43184F51" w14:textId="77777777" w:rsidR="003B5679" w:rsidRDefault="003B5679" w:rsidP="00EF6320">
            <w:pPr>
              <w:pStyle w:val="TAL"/>
              <w:rPr>
                <w:sz w:val="16"/>
                <w:szCs w:val="16"/>
              </w:rPr>
            </w:pPr>
            <w:r>
              <w:rPr>
                <w:sz w:val="16"/>
                <w:szCs w:val="16"/>
              </w:rPr>
              <w:t>S6-220404</w:t>
            </w:r>
          </w:p>
        </w:tc>
        <w:tc>
          <w:tcPr>
            <w:tcW w:w="708" w:type="dxa"/>
            <w:shd w:val="solid" w:color="FFFFFF" w:fill="auto"/>
          </w:tcPr>
          <w:p w14:paraId="16A7A301" w14:textId="77777777" w:rsidR="003B5679" w:rsidRDefault="003B5679" w:rsidP="00EF6320">
            <w:pPr>
              <w:pStyle w:val="TAC"/>
              <w:rPr>
                <w:sz w:val="16"/>
                <w:szCs w:val="16"/>
              </w:rPr>
            </w:pPr>
            <w:r>
              <w:rPr>
                <w:sz w:val="16"/>
                <w:szCs w:val="16"/>
              </w:rPr>
              <w:t>1.9.0</w:t>
            </w:r>
          </w:p>
        </w:tc>
      </w:tr>
      <w:tr w:rsidR="0036213E" w:rsidRPr="006B0D02" w14:paraId="308F9747" w14:textId="77777777" w:rsidTr="00166F0F">
        <w:tc>
          <w:tcPr>
            <w:tcW w:w="800" w:type="dxa"/>
            <w:shd w:val="solid" w:color="FFFFFF" w:fill="auto"/>
          </w:tcPr>
          <w:p w14:paraId="6147C877" w14:textId="39ADE4F5" w:rsidR="0036213E" w:rsidRDefault="0036213E" w:rsidP="00EF6320">
            <w:pPr>
              <w:pStyle w:val="TAC"/>
              <w:rPr>
                <w:sz w:val="16"/>
                <w:szCs w:val="16"/>
              </w:rPr>
            </w:pPr>
            <w:r>
              <w:rPr>
                <w:sz w:val="16"/>
                <w:szCs w:val="16"/>
              </w:rPr>
              <w:t>2022-04</w:t>
            </w:r>
          </w:p>
        </w:tc>
        <w:tc>
          <w:tcPr>
            <w:tcW w:w="800" w:type="dxa"/>
            <w:shd w:val="solid" w:color="FFFFFF" w:fill="auto"/>
          </w:tcPr>
          <w:p w14:paraId="19E270FF" w14:textId="5F356358" w:rsidR="0036213E" w:rsidRDefault="0036213E" w:rsidP="00EF6320">
            <w:pPr>
              <w:pStyle w:val="TAC"/>
              <w:rPr>
                <w:sz w:val="16"/>
                <w:szCs w:val="16"/>
              </w:rPr>
            </w:pPr>
            <w:r>
              <w:rPr>
                <w:sz w:val="16"/>
                <w:szCs w:val="16"/>
              </w:rPr>
              <w:t>SA6#48e</w:t>
            </w:r>
          </w:p>
        </w:tc>
        <w:tc>
          <w:tcPr>
            <w:tcW w:w="1094" w:type="dxa"/>
            <w:shd w:val="solid" w:color="FFFFFF" w:fill="auto"/>
          </w:tcPr>
          <w:p w14:paraId="1F15B277" w14:textId="77777777" w:rsidR="0036213E" w:rsidRPr="00D301B6" w:rsidRDefault="0036213E" w:rsidP="00EF6320">
            <w:pPr>
              <w:pStyle w:val="TAC"/>
              <w:rPr>
                <w:sz w:val="16"/>
                <w:szCs w:val="16"/>
              </w:rPr>
            </w:pPr>
          </w:p>
        </w:tc>
        <w:tc>
          <w:tcPr>
            <w:tcW w:w="425" w:type="dxa"/>
            <w:shd w:val="solid" w:color="FFFFFF" w:fill="auto"/>
          </w:tcPr>
          <w:p w14:paraId="1E6C522E" w14:textId="77777777" w:rsidR="0036213E" w:rsidRPr="006B0D02" w:rsidRDefault="0036213E" w:rsidP="00EF6320">
            <w:pPr>
              <w:pStyle w:val="TAL"/>
              <w:rPr>
                <w:sz w:val="16"/>
                <w:szCs w:val="16"/>
              </w:rPr>
            </w:pPr>
          </w:p>
        </w:tc>
        <w:tc>
          <w:tcPr>
            <w:tcW w:w="425" w:type="dxa"/>
            <w:shd w:val="solid" w:color="FFFFFF" w:fill="auto"/>
          </w:tcPr>
          <w:p w14:paraId="3C99651C" w14:textId="77777777" w:rsidR="0036213E" w:rsidRPr="006B0D02" w:rsidRDefault="0036213E" w:rsidP="00EF6320">
            <w:pPr>
              <w:pStyle w:val="TAR"/>
              <w:rPr>
                <w:sz w:val="16"/>
                <w:szCs w:val="16"/>
              </w:rPr>
            </w:pPr>
          </w:p>
        </w:tc>
        <w:tc>
          <w:tcPr>
            <w:tcW w:w="425" w:type="dxa"/>
            <w:shd w:val="solid" w:color="FFFFFF" w:fill="auto"/>
          </w:tcPr>
          <w:p w14:paraId="63C8B810" w14:textId="77777777" w:rsidR="0036213E" w:rsidRPr="006B0D02" w:rsidRDefault="0036213E" w:rsidP="00EF6320">
            <w:pPr>
              <w:pStyle w:val="TAC"/>
              <w:rPr>
                <w:sz w:val="16"/>
                <w:szCs w:val="16"/>
              </w:rPr>
            </w:pPr>
          </w:p>
        </w:tc>
        <w:tc>
          <w:tcPr>
            <w:tcW w:w="4962" w:type="dxa"/>
            <w:shd w:val="solid" w:color="FFFFFF" w:fill="auto"/>
          </w:tcPr>
          <w:p w14:paraId="18EDB7AA" w14:textId="77777777" w:rsidR="0036213E" w:rsidRDefault="0036213E" w:rsidP="00EF6320">
            <w:pPr>
              <w:pStyle w:val="TAL"/>
              <w:rPr>
                <w:sz w:val="16"/>
                <w:szCs w:val="16"/>
              </w:rPr>
            </w:pPr>
            <w:r>
              <w:rPr>
                <w:sz w:val="16"/>
                <w:szCs w:val="16"/>
              </w:rPr>
              <w:t>Implementation of the following p-CR approved by SA6:</w:t>
            </w:r>
          </w:p>
          <w:p w14:paraId="264A364D" w14:textId="55E26B98" w:rsidR="0036213E" w:rsidRDefault="0036213E" w:rsidP="00EF6320">
            <w:pPr>
              <w:pStyle w:val="TAL"/>
              <w:rPr>
                <w:sz w:val="16"/>
                <w:szCs w:val="16"/>
              </w:rPr>
            </w:pPr>
            <w:r w:rsidRPr="0036213E">
              <w:rPr>
                <w:sz w:val="16"/>
                <w:szCs w:val="16"/>
              </w:rPr>
              <w:t>S6-220676</w:t>
            </w:r>
            <w:r>
              <w:rPr>
                <w:sz w:val="16"/>
                <w:szCs w:val="16"/>
              </w:rPr>
              <w:t xml:space="preserve">, </w:t>
            </w:r>
            <w:r w:rsidRPr="0036213E">
              <w:rPr>
                <w:sz w:val="16"/>
                <w:szCs w:val="16"/>
              </w:rPr>
              <w:t>S6-220678</w:t>
            </w:r>
          </w:p>
        </w:tc>
        <w:tc>
          <w:tcPr>
            <w:tcW w:w="708" w:type="dxa"/>
            <w:shd w:val="solid" w:color="FFFFFF" w:fill="auto"/>
          </w:tcPr>
          <w:p w14:paraId="0811DE73" w14:textId="6A46793D" w:rsidR="0036213E" w:rsidRDefault="0036213E" w:rsidP="00EF6320">
            <w:pPr>
              <w:pStyle w:val="TAC"/>
              <w:rPr>
                <w:sz w:val="16"/>
                <w:szCs w:val="16"/>
              </w:rPr>
            </w:pPr>
            <w:r>
              <w:rPr>
                <w:sz w:val="16"/>
                <w:szCs w:val="16"/>
              </w:rPr>
              <w:t>1.10.0</w:t>
            </w:r>
          </w:p>
        </w:tc>
      </w:tr>
      <w:tr w:rsidR="00166F0F" w:rsidRPr="006B0D02" w14:paraId="4806663D" w14:textId="77777777" w:rsidTr="00166F0F">
        <w:tc>
          <w:tcPr>
            <w:tcW w:w="800" w:type="dxa"/>
            <w:shd w:val="solid" w:color="FFFFFF" w:fill="auto"/>
          </w:tcPr>
          <w:p w14:paraId="5E160E91" w14:textId="0A4AA39E" w:rsidR="00166F0F" w:rsidRDefault="00166F0F" w:rsidP="00166F0F">
            <w:pPr>
              <w:pStyle w:val="TAC"/>
              <w:rPr>
                <w:sz w:val="16"/>
                <w:szCs w:val="16"/>
              </w:rPr>
            </w:pPr>
            <w:r>
              <w:rPr>
                <w:sz w:val="16"/>
                <w:szCs w:val="16"/>
              </w:rPr>
              <w:t>2022-0</w:t>
            </w:r>
            <w:r w:rsidR="00DB21F8">
              <w:rPr>
                <w:sz w:val="16"/>
                <w:szCs w:val="16"/>
              </w:rPr>
              <w:t>6</w:t>
            </w:r>
          </w:p>
        </w:tc>
        <w:tc>
          <w:tcPr>
            <w:tcW w:w="800" w:type="dxa"/>
            <w:shd w:val="solid" w:color="FFFFFF" w:fill="auto"/>
          </w:tcPr>
          <w:p w14:paraId="0F39BA1A" w14:textId="0C418F74" w:rsidR="00166F0F" w:rsidRDefault="00166F0F" w:rsidP="00166F0F">
            <w:pPr>
              <w:pStyle w:val="TAC"/>
              <w:rPr>
                <w:sz w:val="16"/>
                <w:szCs w:val="16"/>
              </w:rPr>
            </w:pPr>
            <w:r w:rsidRPr="00D301B6">
              <w:rPr>
                <w:sz w:val="16"/>
                <w:szCs w:val="16"/>
              </w:rPr>
              <w:t>SA#9</w:t>
            </w:r>
            <w:r>
              <w:rPr>
                <w:sz w:val="16"/>
                <w:szCs w:val="16"/>
              </w:rPr>
              <w:t>6</w:t>
            </w:r>
          </w:p>
        </w:tc>
        <w:tc>
          <w:tcPr>
            <w:tcW w:w="1094" w:type="dxa"/>
            <w:shd w:val="solid" w:color="FFFFFF" w:fill="auto"/>
          </w:tcPr>
          <w:p w14:paraId="34A540BA" w14:textId="2BF6F210" w:rsidR="00166F0F" w:rsidRPr="00D301B6" w:rsidRDefault="00166F0F" w:rsidP="00166F0F">
            <w:pPr>
              <w:pStyle w:val="TAC"/>
              <w:rPr>
                <w:sz w:val="16"/>
                <w:szCs w:val="16"/>
              </w:rPr>
            </w:pPr>
            <w:r w:rsidRPr="00166F0F">
              <w:rPr>
                <w:sz w:val="16"/>
                <w:szCs w:val="16"/>
              </w:rPr>
              <w:t>SP-220464</w:t>
            </w:r>
          </w:p>
        </w:tc>
        <w:tc>
          <w:tcPr>
            <w:tcW w:w="425" w:type="dxa"/>
            <w:shd w:val="solid" w:color="FFFFFF" w:fill="auto"/>
          </w:tcPr>
          <w:p w14:paraId="42B0EBC6" w14:textId="77777777" w:rsidR="00166F0F" w:rsidRPr="006B0D02" w:rsidRDefault="00166F0F" w:rsidP="00166F0F">
            <w:pPr>
              <w:pStyle w:val="TAL"/>
              <w:rPr>
                <w:sz w:val="16"/>
                <w:szCs w:val="16"/>
              </w:rPr>
            </w:pPr>
          </w:p>
        </w:tc>
        <w:tc>
          <w:tcPr>
            <w:tcW w:w="425" w:type="dxa"/>
            <w:shd w:val="solid" w:color="FFFFFF" w:fill="auto"/>
          </w:tcPr>
          <w:p w14:paraId="1851DA5B" w14:textId="77777777" w:rsidR="00166F0F" w:rsidRPr="006B0D02" w:rsidRDefault="00166F0F" w:rsidP="00166F0F">
            <w:pPr>
              <w:pStyle w:val="TAR"/>
              <w:rPr>
                <w:sz w:val="16"/>
                <w:szCs w:val="16"/>
              </w:rPr>
            </w:pPr>
          </w:p>
        </w:tc>
        <w:tc>
          <w:tcPr>
            <w:tcW w:w="425" w:type="dxa"/>
            <w:shd w:val="solid" w:color="FFFFFF" w:fill="auto"/>
          </w:tcPr>
          <w:p w14:paraId="17329D38" w14:textId="77777777" w:rsidR="00166F0F" w:rsidRPr="006B0D02" w:rsidRDefault="00166F0F" w:rsidP="00166F0F">
            <w:pPr>
              <w:pStyle w:val="TAC"/>
              <w:rPr>
                <w:sz w:val="16"/>
                <w:szCs w:val="16"/>
              </w:rPr>
            </w:pPr>
          </w:p>
        </w:tc>
        <w:tc>
          <w:tcPr>
            <w:tcW w:w="4962" w:type="dxa"/>
            <w:shd w:val="solid" w:color="FFFFFF" w:fill="auto"/>
          </w:tcPr>
          <w:p w14:paraId="0BC61DC0" w14:textId="76F9FC92" w:rsidR="00166F0F" w:rsidRDefault="00166F0F" w:rsidP="00166F0F">
            <w:pPr>
              <w:pStyle w:val="TAL"/>
              <w:rPr>
                <w:sz w:val="16"/>
                <w:szCs w:val="16"/>
              </w:rPr>
            </w:pPr>
            <w:r w:rsidRPr="00D301B6">
              <w:rPr>
                <w:sz w:val="16"/>
                <w:szCs w:val="16"/>
              </w:rPr>
              <w:t xml:space="preserve">Presentation for </w:t>
            </w:r>
            <w:r>
              <w:rPr>
                <w:sz w:val="16"/>
                <w:szCs w:val="16"/>
              </w:rPr>
              <w:t>approval at</w:t>
            </w:r>
            <w:r w:rsidRPr="00D301B6">
              <w:rPr>
                <w:sz w:val="16"/>
                <w:szCs w:val="16"/>
              </w:rPr>
              <w:t xml:space="preserve"> SA#9</w:t>
            </w:r>
            <w:r>
              <w:rPr>
                <w:sz w:val="16"/>
                <w:szCs w:val="16"/>
              </w:rPr>
              <w:t>6</w:t>
            </w:r>
          </w:p>
        </w:tc>
        <w:tc>
          <w:tcPr>
            <w:tcW w:w="708" w:type="dxa"/>
            <w:shd w:val="solid" w:color="FFFFFF" w:fill="auto"/>
          </w:tcPr>
          <w:p w14:paraId="4A700F43" w14:textId="1CE73D09" w:rsidR="00166F0F" w:rsidRDefault="00166F0F" w:rsidP="00166F0F">
            <w:pPr>
              <w:pStyle w:val="TAC"/>
              <w:rPr>
                <w:sz w:val="16"/>
                <w:szCs w:val="16"/>
              </w:rPr>
            </w:pPr>
            <w:r>
              <w:rPr>
                <w:sz w:val="16"/>
                <w:szCs w:val="16"/>
              </w:rPr>
              <w:t>2</w:t>
            </w:r>
            <w:r w:rsidRPr="00D301B6">
              <w:rPr>
                <w:sz w:val="16"/>
                <w:szCs w:val="16"/>
              </w:rPr>
              <w:t>.0.0</w:t>
            </w:r>
          </w:p>
        </w:tc>
      </w:tr>
      <w:tr w:rsidR="00961B69" w:rsidRPr="006B0D02" w14:paraId="287FE004" w14:textId="77777777" w:rsidTr="00166F0F">
        <w:tc>
          <w:tcPr>
            <w:tcW w:w="800" w:type="dxa"/>
            <w:shd w:val="solid" w:color="FFFFFF" w:fill="auto"/>
          </w:tcPr>
          <w:p w14:paraId="45D66882" w14:textId="5F56B038" w:rsidR="00961B69" w:rsidRDefault="00961B69" w:rsidP="00961B69">
            <w:pPr>
              <w:pStyle w:val="TAC"/>
              <w:rPr>
                <w:sz w:val="16"/>
                <w:szCs w:val="16"/>
              </w:rPr>
            </w:pPr>
            <w:r w:rsidRPr="00961B69">
              <w:rPr>
                <w:sz w:val="16"/>
                <w:szCs w:val="16"/>
              </w:rPr>
              <w:t>20</w:t>
            </w:r>
            <w:r>
              <w:rPr>
                <w:sz w:val="16"/>
                <w:szCs w:val="16"/>
              </w:rPr>
              <w:t>22</w:t>
            </w:r>
            <w:r w:rsidRPr="00961B69">
              <w:rPr>
                <w:sz w:val="16"/>
                <w:szCs w:val="16"/>
              </w:rPr>
              <w:t>-</w:t>
            </w:r>
            <w:r>
              <w:rPr>
                <w:sz w:val="16"/>
                <w:szCs w:val="16"/>
              </w:rPr>
              <w:t>06</w:t>
            </w:r>
          </w:p>
        </w:tc>
        <w:tc>
          <w:tcPr>
            <w:tcW w:w="800" w:type="dxa"/>
            <w:shd w:val="solid" w:color="FFFFFF" w:fill="auto"/>
          </w:tcPr>
          <w:p w14:paraId="4D741952" w14:textId="050BC16B" w:rsidR="00961B69" w:rsidRPr="00D301B6" w:rsidRDefault="00961B69" w:rsidP="00961B69">
            <w:pPr>
              <w:pStyle w:val="TAC"/>
              <w:rPr>
                <w:sz w:val="16"/>
                <w:szCs w:val="16"/>
              </w:rPr>
            </w:pPr>
            <w:r w:rsidRPr="00961B69">
              <w:rPr>
                <w:sz w:val="16"/>
                <w:szCs w:val="16"/>
              </w:rPr>
              <w:t>SA#</w:t>
            </w:r>
            <w:r>
              <w:rPr>
                <w:sz w:val="16"/>
                <w:szCs w:val="16"/>
              </w:rPr>
              <w:t>96</w:t>
            </w:r>
          </w:p>
        </w:tc>
        <w:tc>
          <w:tcPr>
            <w:tcW w:w="1094" w:type="dxa"/>
            <w:shd w:val="solid" w:color="FFFFFF" w:fill="auto"/>
          </w:tcPr>
          <w:p w14:paraId="79FC2D50" w14:textId="2B01E216" w:rsidR="00961B69" w:rsidRPr="00166F0F" w:rsidRDefault="00961B69" w:rsidP="00961B69">
            <w:pPr>
              <w:pStyle w:val="TAC"/>
              <w:rPr>
                <w:sz w:val="16"/>
                <w:szCs w:val="16"/>
              </w:rPr>
            </w:pPr>
            <w:r w:rsidRPr="00961B69">
              <w:rPr>
                <w:sz w:val="16"/>
                <w:szCs w:val="16"/>
              </w:rPr>
              <w:t>SP-220464</w:t>
            </w:r>
          </w:p>
        </w:tc>
        <w:tc>
          <w:tcPr>
            <w:tcW w:w="425" w:type="dxa"/>
            <w:shd w:val="solid" w:color="FFFFFF" w:fill="auto"/>
          </w:tcPr>
          <w:p w14:paraId="5A633DB0" w14:textId="77777777" w:rsidR="00961B69" w:rsidRPr="006B0D02" w:rsidRDefault="00961B69" w:rsidP="00961B69">
            <w:pPr>
              <w:pStyle w:val="TAL"/>
              <w:rPr>
                <w:sz w:val="16"/>
                <w:szCs w:val="16"/>
              </w:rPr>
            </w:pPr>
          </w:p>
        </w:tc>
        <w:tc>
          <w:tcPr>
            <w:tcW w:w="425" w:type="dxa"/>
            <w:shd w:val="solid" w:color="FFFFFF" w:fill="auto"/>
          </w:tcPr>
          <w:p w14:paraId="2C426ADF" w14:textId="77777777" w:rsidR="00961B69" w:rsidRPr="006B0D02" w:rsidRDefault="00961B69" w:rsidP="00961B69">
            <w:pPr>
              <w:pStyle w:val="TAR"/>
              <w:rPr>
                <w:sz w:val="16"/>
                <w:szCs w:val="16"/>
              </w:rPr>
            </w:pPr>
          </w:p>
        </w:tc>
        <w:tc>
          <w:tcPr>
            <w:tcW w:w="425" w:type="dxa"/>
            <w:shd w:val="solid" w:color="FFFFFF" w:fill="auto"/>
          </w:tcPr>
          <w:p w14:paraId="0B0AB000" w14:textId="77777777" w:rsidR="00961B69" w:rsidRPr="006B0D02" w:rsidRDefault="00961B69" w:rsidP="00961B69">
            <w:pPr>
              <w:pStyle w:val="TAC"/>
              <w:rPr>
                <w:sz w:val="16"/>
                <w:szCs w:val="16"/>
              </w:rPr>
            </w:pPr>
          </w:p>
        </w:tc>
        <w:tc>
          <w:tcPr>
            <w:tcW w:w="4962" w:type="dxa"/>
            <w:shd w:val="solid" w:color="FFFFFF" w:fill="auto"/>
          </w:tcPr>
          <w:p w14:paraId="340EB250" w14:textId="3DE9E0C9" w:rsidR="00961B69" w:rsidRPr="00D301B6" w:rsidRDefault="00961B69" w:rsidP="00961B69">
            <w:pPr>
              <w:pStyle w:val="TAL"/>
              <w:rPr>
                <w:sz w:val="16"/>
                <w:szCs w:val="16"/>
              </w:rPr>
            </w:pPr>
            <w:r w:rsidRPr="00961B69">
              <w:rPr>
                <w:sz w:val="16"/>
                <w:szCs w:val="16"/>
              </w:rPr>
              <w:t>MCC Editorial update for publication after TSG SA approval (SA#</w:t>
            </w:r>
            <w:r>
              <w:rPr>
                <w:sz w:val="16"/>
                <w:szCs w:val="16"/>
              </w:rPr>
              <w:t>96</w:t>
            </w:r>
            <w:r w:rsidRPr="00961B69">
              <w:rPr>
                <w:sz w:val="16"/>
                <w:szCs w:val="16"/>
              </w:rPr>
              <w:t>)</w:t>
            </w:r>
          </w:p>
        </w:tc>
        <w:tc>
          <w:tcPr>
            <w:tcW w:w="708" w:type="dxa"/>
            <w:shd w:val="solid" w:color="FFFFFF" w:fill="auto"/>
          </w:tcPr>
          <w:p w14:paraId="32DB7763" w14:textId="58A9F07E" w:rsidR="00961B69" w:rsidRDefault="00961B69" w:rsidP="00961B69">
            <w:pPr>
              <w:pStyle w:val="TAC"/>
              <w:rPr>
                <w:sz w:val="16"/>
                <w:szCs w:val="16"/>
              </w:rPr>
            </w:pPr>
            <w:r w:rsidRPr="00961B69">
              <w:rPr>
                <w:sz w:val="16"/>
                <w:szCs w:val="16"/>
              </w:rPr>
              <w:t>1</w:t>
            </w:r>
            <w:r>
              <w:rPr>
                <w:sz w:val="16"/>
                <w:szCs w:val="16"/>
              </w:rPr>
              <w:t>8</w:t>
            </w:r>
            <w:r w:rsidRPr="00961B69">
              <w:rPr>
                <w:sz w:val="16"/>
                <w:szCs w:val="16"/>
              </w:rPr>
              <w:t>.0.0</w:t>
            </w:r>
          </w:p>
        </w:tc>
      </w:tr>
      <w:bookmarkEnd w:id="788"/>
      <w:bookmarkEnd w:id="797"/>
      <w:bookmarkEnd w:id="798"/>
      <w:bookmarkEnd w:id="799"/>
    </w:tbl>
    <w:p w14:paraId="04ACEF9F" w14:textId="77777777" w:rsidR="003B5679" w:rsidRPr="00235394" w:rsidRDefault="003B5679" w:rsidP="003B5679"/>
    <w:sectPr w:rsidR="003B5679" w:rsidRPr="00235394">
      <w:headerReference w:type="default" r:id="rId197"/>
      <w:footerReference w:type="default" r:id="rId19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50B1BB" w14:textId="77777777" w:rsidR="0090669E" w:rsidRDefault="0090669E">
      <w:r>
        <w:separator/>
      </w:r>
    </w:p>
  </w:endnote>
  <w:endnote w:type="continuationSeparator" w:id="0">
    <w:p w14:paraId="0367C224" w14:textId="77777777" w:rsidR="0090669E" w:rsidRDefault="009066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GulimChe">
    <w:charset w:val="81"/>
    <w:family w:val="modern"/>
    <w:pitch w:val="fixed"/>
    <w:sig w:usb0="B00002AF" w:usb1="69D77CFB" w:usb2="00000030" w:usb3="00000000" w:csb0="0008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C15292" w14:textId="77777777" w:rsidR="0090669E" w:rsidRDefault="0090669E">
      <w:r>
        <w:separator/>
      </w:r>
    </w:p>
  </w:footnote>
  <w:footnote w:type="continuationSeparator" w:id="0">
    <w:p w14:paraId="45817D9E" w14:textId="77777777" w:rsidR="0090669E" w:rsidRDefault="009066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24C7E27F"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961B69">
      <w:rPr>
        <w:rFonts w:ascii="Arial" w:hAnsi="Arial" w:cs="Arial"/>
        <w:b/>
        <w:noProof/>
        <w:sz w:val="18"/>
        <w:szCs w:val="18"/>
      </w:rPr>
      <w:t>3GPP TR 23.783 V18.0.0 (2022-06)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824689">
      <w:rPr>
        <w:rFonts w:ascii="Arial" w:hAnsi="Arial" w:cs="Arial"/>
        <w:b/>
        <w:noProof/>
        <w:sz w:val="18"/>
        <w:szCs w:val="18"/>
      </w:rPr>
      <w:t>5</w:t>
    </w:r>
    <w:r>
      <w:rPr>
        <w:rFonts w:ascii="Arial" w:hAnsi="Arial" w:cs="Arial"/>
        <w:b/>
        <w:sz w:val="18"/>
        <w:szCs w:val="18"/>
      </w:rPr>
      <w:fldChar w:fldCharType="end"/>
    </w:r>
  </w:p>
  <w:p w14:paraId="13C538E8" w14:textId="404E0AA2"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961B69">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D99E36B8"/>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7A162058"/>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958456B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F91C347E"/>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70C7C70"/>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D6147F26"/>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7A5ECFBA"/>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A12DCA"/>
    <w:multiLevelType w:val="hybridMultilevel"/>
    <w:tmpl w:val="D3423672"/>
    <w:lvl w:ilvl="0" w:tplc="E9F8597C">
      <w:start w:val="4"/>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0" w15:restartNumberingAfterBreak="0">
    <w:nsid w:val="02BB00BD"/>
    <w:multiLevelType w:val="hybridMultilevel"/>
    <w:tmpl w:val="A2B8E3C4"/>
    <w:lvl w:ilvl="0" w:tplc="0B925DBE">
      <w:start w:val="9"/>
      <w:numFmt w:val="bullet"/>
      <w:lvlText w:val="-"/>
      <w:lvlJc w:val="left"/>
      <w:pPr>
        <w:ind w:left="645" w:hanging="360"/>
      </w:pPr>
      <w:rPr>
        <w:rFonts w:ascii="Times New Roman" w:eastAsia="SimSun" w:hAnsi="Times New Roman" w:cs="Times New Roman" w:hint="default"/>
      </w:rPr>
    </w:lvl>
    <w:lvl w:ilvl="1" w:tplc="04090003" w:tentative="1">
      <w:start w:val="1"/>
      <w:numFmt w:val="bullet"/>
      <w:lvlText w:val=""/>
      <w:lvlJc w:val="left"/>
      <w:pPr>
        <w:ind w:left="1125" w:hanging="420"/>
      </w:pPr>
      <w:rPr>
        <w:rFonts w:ascii="Wingdings" w:hAnsi="Wingdings" w:hint="default"/>
      </w:rPr>
    </w:lvl>
    <w:lvl w:ilvl="2" w:tplc="04090005" w:tentative="1">
      <w:start w:val="1"/>
      <w:numFmt w:val="bullet"/>
      <w:lvlText w:val=""/>
      <w:lvlJc w:val="left"/>
      <w:pPr>
        <w:ind w:left="1545" w:hanging="420"/>
      </w:pPr>
      <w:rPr>
        <w:rFonts w:ascii="Wingdings" w:hAnsi="Wingdings" w:hint="default"/>
      </w:rPr>
    </w:lvl>
    <w:lvl w:ilvl="3" w:tplc="04090001" w:tentative="1">
      <w:start w:val="1"/>
      <w:numFmt w:val="bullet"/>
      <w:lvlText w:val=""/>
      <w:lvlJc w:val="left"/>
      <w:pPr>
        <w:ind w:left="1965" w:hanging="420"/>
      </w:pPr>
      <w:rPr>
        <w:rFonts w:ascii="Wingdings" w:hAnsi="Wingdings" w:hint="default"/>
      </w:rPr>
    </w:lvl>
    <w:lvl w:ilvl="4" w:tplc="04090003" w:tentative="1">
      <w:start w:val="1"/>
      <w:numFmt w:val="bullet"/>
      <w:lvlText w:val=""/>
      <w:lvlJc w:val="left"/>
      <w:pPr>
        <w:ind w:left="2385" w:hanging="420"/>
      </w:pPr>
      <w:rPr>
        <w:rFonts w:ascii="Wingdings" w:hAnsi="Wingdings" w:hint="default"/>
      </w:rPr>
    </w:lvl>
    <w:lvl w:ilvl="5" w:tplc="04090005" w:tentative="1">
      <w:start w:val="1"/>
      <w:numFmt w:val="bullet"/>
      <w:lvlText w:val=""/>
      <w:lvlJc w:val="left"/>
      <w:pPr>
        <w:ind w:left="2805" w:hanging="420"/>
      </w:pPr>
      <w:rPr>
        <w:rFonts w:ascii="Wingdings" w:hAnsi="Wingdings" w:hint="default"/>
      </w:rPr>
    </w:lvl>
    <w:lvl w:ilvl="6" w:tplc="04090001" w:tentative="1">
      <w:start w:val="1"/>
      <w:numFmt w:val="bullet"/>
      <w:lvlText w:val=""/>
      <w:lvlJc w:val="left"/>
      <w:pPr>
        <w:ind w:left="3225" w:hanging="420"/>
      </w:pPr>
      <w:rPr>
        <w:rFonts w:ascii="Wingdings" w:hAnsi="Wingdings" w:hint="default"/>
      </w:rPr>
    </w:lvl>
    <w:lvl w:ilvl="7" w:tplc="04090003" w:tentative="1">
      <w:start w:val="1"/>
      <w:numFmt w:val="bullet"/>
      <w:lvlText w:val=""/>
      <w:lvlJc w:val="left"/>
      <w:pPr>
        <w:ind w:left="3645" w:hanging="420"/>
      </w:pPr>
      <w:rPr>
        <w:rFonts w:ascii="Wingdings" w:hAnsi="Wingdings" w:hint="default"/>
      </w:rPr>
    </w:lvl>
    <w:lvl w:ilvl="8" w:tplc="04090005" w:tentative="1">
      <w:start w:val="1"/>
      <w:numFmt w:val="bullet"/>
      <w:lvlText w:val=""/>
      <w:lvlJc w:val="left"/>
      <w:pPr>
        <w:ind w:left="4065" w:hanging="420"/>
      </w:pPr>
      <w:rPr>
        <w:rFonts w:ascii="Wingdings" w:hAnsi="Wingdings" w:hint="default"/>
      </w:rPr>
    </w:lvl>
  </w:abstractNum>
  <w:abstractNum w:abstractNumId="11" w15:restartNumberingAfterBreak="0">
    <w:nsid w:val="07FB46C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0A603540"/>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3" w15:restartNumberingAfterBreak="0">
    <w:nsid w:val="10C15FE7"/>
    <w:multiLevelType w:val="hybridMultilevel"/>
    <w:tmpl w:val="1736DD48"/>
    <w:lvl w:ilvl="0" w:tplc="4E462B14">
      <w:start w:val="1"/>
      <w:numFmt w:val="bullet"/>
      <w:pStyle w:val="B3"/>
      <w:lvlText w:val=""/>
      <w:lvlJc w:val="left"/>
      <w:pPr>
        <w:tabs>
          <w:tab w:val="num" w:pos="1644"/>
        </w:tabs>
        <w:ind w:left="1644" w:hanging="453"/>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139A340D"/>
    <w:multiLevelType w:val="hybridMultilevel"/>
    <w:tmpl w:val="866E9D46"/>
    <w:lvl w:ilvl="0" w:tplc="003C570A">
      <w:start w:val="1"/>
      <w:numFmt w:val="decimal"/>
      <w:lvlText w:val="%1."/>
      <w:lvlJc w:val="left"/>
      <w:pPr>
        <w:ind w:left="644" w:hanging="360"/>
      </w:pPr>
    </w:lvl>
    <w:lvl w:ilvl="1" w:tplc="04090019">
      <w:start w:val="1"/>
      <w:numFmt w:val="lowerLetter"/>
      <w:lvlText w:val="%2)"/>
      <w:lvlJc w:val="left"/>
      <w:pPr>
        <w:ind w:left="1124" w:hanging="420"/>
      </w:pPr>
    </w:lvl>
    <w:lvl w:ilvl="2" w:tplc="0409001B">
      <w:start w:val="1"/>
      <w:numFmt w:val="lowerRoman"/>
      <w:lvlText w:val="%3."/>
      <w:lvlJc w:val="right"/>
      <w:pPr>
        <w:ind w:left="1544" w:hanging="420"/>
      </w:pPr>
    </w:lvl>
    <w:lvl w:ilvl="3" w:tplc="0409000F">
      <w:start w:val="1"/>
      <w:numFmt w:val="decimal"/>
      <w:lvlText w:val="%4."/>
      <w:lvlJc w:val="left"/>
      <w:pPr>
        <w:ind w:left="1964" w:hanging="420"/>
      </w:pPr>
    </w:lvl>
    <w:lvl w:ilvl="4" w:tplc="04090019">
      <w:start w:val="1"/>
      <w:numFmt w:val="lowerLetter"/>
      <w:lvlText w:val="%5)"/>
      <w:lvlJc w:val="left"/>
      <w:pPr>
        <w:ind w:left="2384" w:hanging="420"/>
      </w:pPr>
    </w:lvl>
    <w:lvl w:ilvl="5" w:tplc="0409001B">
      <w:start w:val="1"/>
      <w:numFmt w:val="lowerRoman"/>
      <w:lvlText w:val="%6."/>
      <w:lvlJc w:val="right"/>
      <w:pPr>
        <w:ind w:left="2804" w:hanging="420"/>
      </w:pPr>
    </w:lvl>
    <w:lvl w:ilvl="6" w:tplc="0409000F">
      <w:start w:val="1"/>
      <w:numFmt w:val="decimal"/>
      <w:lvlText w:val="%7."/>
      <w:lvlJc w:val="left"/>
      <w:pPr>
        <w:ind w:left="3224" w:hanging="420"/>
      </w:pPr>
    </w:lvl>
    <w:lvl w:ilvl="7" w:tplc="04090019">
      <w:start w:val="1"/>
      <w:numFmt w:val="lowerLetter"/>
      <w:lvlText w:val="%8)"/>
      <w:lvlJc w:val="left"/>
      <w:pPr>
        <w:ind w:left="3644" w:hanging="420"/>
      </w:pPr>
    </w:lvl>
    <w:lvl w:ilvl="8" w:tplc="0409001B">
      <w:start w:val="1"/>
      <w:numFmt w:val="lowerRoman"/>
      <w:lvlText w:val="%9."/>
      <w:lvlJc w:val="right"/>
      <w:pPr>
        <w:ind w:left="4064" w:hanging="420"/>
      </w:pPr>
    </w:lvl>
  </w:abstractNum>
  <w:abstractNum w:abstractNumId="15" w15:restartNumberingAfterBreak="0">
    <w:nsid w:val="1A01560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6" w15:restartNumberingAfterBreak="0">
    <w:nsid w:val="1B251218"/>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1B3A27F9"/>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8" w15:restartNumberingAfterBreak="0">
    <w:nsid w:val="1BB517B7"/>
    <w:multiLevelType w:val="hybridMultilevel"/>
    <w:tmpl w:val="C8BECE3A"/>
    <w:lvl w:ilvl="0" w:tplc="AC50F612">
      <w:start w:val="1"/>
      <w:numFmt w:val="decimal"/>
      <w:lvlText w:val="%1."/>
      <w:lvlJc w:val="left"/>
      <w:pPr>
        <w:ind w:left="647" w:hanging="360"/>
      </w:pPr>
      <w:rPr>
        <w:rFonts w:hint="default"/>
      </w:rPr>
    </w:lvl>
    <w:lvl w:ilvl="1" w:tplc="04090019" w:tentative="1">
      <w:start w:val="1"/>
      <w:numFmt w:val="lowerLetter"/>
      <w:lvlText w:val="%2)"/>
      <w:lvlJc w:val="left"/>
      <w:pPr>
        <w:ind w:left="1127" w:hanging="420"/>
      </w:pPr>
    </w:lvl>
    <w:lvl w:ilvl="2" w:tplc="0409001B" w:tentative="1">
      <w:start w:val="1"/>
      <w:numFmt w:val="lowerRoman"/>
      <w:lvlText w:val="%3."/>
      <w:lvlJc w:val="right"/>
      <w:pPr>
        <w:ind w:left="1547" w:hanging="420"/>
      </w:pPr>
    </w:lvl>
    <w:lvl w:ilvl="3" w:tplc="0409000F" w:tentative="1">
      <w:start w:val="1"/>
      <w:numFmt w:val="decimal"/>
      <w:lvlText w:val="%4."/>
      <w:lvlJc w:val="left"/>
      <w:pPr>
        <w:ind w:left="1967" w:hanging="420"/>
      </w:pPr>
    </w:lvl>
    <w:lvl w:ilvl="4" w:tplc="04090019" w:tentative="1">
      <w:start w:val="1"/>
      <w:numFmt w:val="lowerLetter"/>
      <w:lvlText w:val="%5)"/>
      <w:lvlJc w:val="left"/>
      <w:pPr>
        <w:ind w:left="2387" w:hanging="420"/>
      </w:pPr>
    </w:lvl>
    <w:lvl w:ilvl="5" w:tplc="0409001B" w:tentative="1">
      <w:start w:val="1"/>
      <w:numFmt w:val="lowerRoman"/>
      <w:lvlText w:val="%6."/>
      <w:lvlJc w:val="right"/>
      <w:pPr>
        <w:ind w:left="2807" w:hanging="420"/>
      </w:pPr>
    </w:lvl>
    <w:lvl w:ilvl="6" w:tplc="0409000F" w:tentative="1">
      <w:start w:val="1"/>
      <w:numFmt w:val="decimal"/>
      <w:lvlText w:val="%7."/>
      <w:lvlJc w:val="left"/>
      <w:pPr>
        <w:ind w:left="3227" w:hanging="420"/>
      </w:pPr>
    </w:lvl>
    <w:lvl w:ilvl="7" w:tplc="04090019" w:tentative="1">
      <w:start w:val="1"/>
      <w:numFmt w:val="lowerLetter"/>
      <w:lvlText w:val="%8)"/>
      <w:lvlJc w:val="left"/>
      <w:pPr>
        <w:ind w:left="3647" w:hanging="420"/>
      </w:pPr>
    </w:lvl>
    <w:lvl w:ilvl="8" w:tplc="0409001B" w:tentative="1">
      <w:start w:val="1"/>
      <w:numFmt w:val="lowerRoman"/>
      <w:lvlText w:val="%9."/>
      <w:lvlJc w:val="right"/>
      <w:pPr>
        <w:ind w:left="4067" w:hanging="420"/>
      </w:pPr>
    </w:lvl>
  </w:abstractNum>
  <w:abstractNum w:abstractNumId="19" w15:restartNumberingAfterBreak="0">
    <w:nsid w:val="216A26DF"/>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2397D66"/>
    <w:multiLevelType w:val="hybridMultilevel"/>
    <w:tmpl w:val="B718BE04"/>
    <w:lvl w:ilvl="0" w:tplc="BE58D518">
      <w:start w:val="4"/>
      <w:numFmt w:val="bullet"/>
      <w:lvlText w:val="-"/>
      <w:lvlJc w:val="left"/>
      <w:pPr>
        <w:ind w:left="644" w:hanging="360"/>
      </w:pPr>
      <w:rPr>
        <w:rFonts w:ascii="Times New Roman" w:eastAsia="Times New Roman" w:hAnsi="Times New Roman" w:cs="Times New Roman" w:hint="default"/>
      </w:rPr>
    </w:lvl>
    <w:lvl w:ilvl="1" w:tplc="08070003">
      <w:start w:val="1"/>
      <w:numFmt w:val="bullet"/>
      <w:lvlText w:val="o"/>
      <w:lvlJc w:val="left"/>
      <w:pPr>
        <w:ind w:left="1364" w:hanging="360"/>
      </w:pPr>
      <w:rPr>
        <w:rFonts w:ascii="Courier New" w:hAnsi="Courier New" w:cs="Courier New" w:hint="default"/>
      </w:rPr>
    </w:lvl>
    <w:lvl w:ilvl="2" w:tplc="08070005">
      <w:start w:val="1"/>
      <w:numFmt w:val="bullet"/>
      <w:lvlText w:val=""/>
      <w:lvlJc w:val="left"/>
      <w:pPr>
        <w:ind w:left="2084" w:hanging="360"/>
      </w:pPr>
      <w:rPr>
        <w:rFonts w:ascii="Wingdings" w:hAnsi="Wingdings" w:hint="default"/>
      </w:rPr>
    </w:lvl>
    <w:lvl w:ilvl="3" w:tplc="08070001">
      <w:start w:val="1"/>
      <w:numFmt w:val="bullet"/>
      <w:lvlText w:val=""/>
      <w:lvlJc w:val="left"/>
      <w:pPr>
        <w:ind w:left="2804" w:hanging="360"/>
      </w:pPr>
      <w:rPr>
        <w:rFonts w:ascii="Symbol" w:hAnsi="Symbol" w:hint="default"/>
      </w:rPr>
    </w:lvl>
    <w:lvl w:ilvl="4" w:tplc="08070003">
      <w:start w:val="1"/>
      <w:numFmt w:val="bullet"/>
      <w:lvlText w:val="o"/>
      <w:lvlJc w:val="left"/>
      <w:pPr>
        <w:ind w:left="3524" w:hanging="360"/>
      </w:pPr>
      <w:rPr>
        <w:rFonts w:ascii="Courier New" w:hAnsi="Courier New" w:cs="Courier New" w:hint="default"/>
      </w:rPr>
    </w:lvl>
    <w:lvl w:ilvl="5" w:tplc="08070005">
      <w:start w:val="1"/>
      <w:numFmt w:val="bullet"/>
      <w:lvlText w:val=""/>
      <w:lvlJc w:val="left"/>
      <w:pPr>
        <w:ind w:left="4244" w:hanging="360"/>
      </w:pPr>
      <w:rPr>
        <w:rFonts w:ascii="Wingdings" w:hAnsi="Wingdings" w:hint="default"/>
      </w:rPr>
    </w:lvl>
    <w:lvl w:ilvl="6" w:tplc="08070001">
      <w:start w:val="1"/>
      <w:numFmt w:val="bullet"/>
      <w:lvlText w:val=""/>
      <w:lvlJc w:val="left"/>
      <w:pPr>
        <w:ind w:left="4964" w:hanging="360"/>
      </w:pPr>
      <w:rPr>
        <w:rFonts w:ascii="Symbol" w:hAnsi="Symbol" w:hint="default"/>
      </w:rPr>
    </w:lvl>
    <w:lvl w:ilvl="7" w:tplc="08070003">
      <w:start w:val="1"/>
      <w:numFmt w:val="bullet"/>
      <w:lvlText w:val="o"/>
      <w:lvlJc w:val="left"/>
      <w:pPr>
        <w:ind w:left="5684" w:hanging="360"/>
      </w:pPr>
      <w:rPr>
        <w:rFonts w:ascii="Courier New" w:hAnsi="Courier New" w:cs="Courier New" w:hint="default"/>
      </w:rPr>
    </w:lvl>
    <w:lvl w:ilvl="8" w:tplc="08070005">
      <w:start w:val="1"/>
      <w:numFmt w:val="bullet"/>
      <w:lvlText w:val=""/>
      <w:lvlJc w:val="left"/>
      <w:pPr>
        <w:ind w:left="6404" w:hanging="360"/>
      </w:pPr>
      <w:rPr>
        <w:rFonts w:ascii="Wingdings" w:hAnsi="Wingdings" w:hint="default"/>
      </w:rPr>
    </w:lvl>
  </w:abstractNum>
  <w:abstractNum w:abstractNumId="22" w15:restartNumberingAfterBreak="0">
    <w:nsid w:val="33A4621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3" w15:restartNumberingAfterBreak="0">
    <w:nsid w:val="355C4860"/>
    <w:multiLevelType w:val="hybridMultilevel"/>
    <w:tmpl w:val="BA90A4E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C80964"/>
    <w:multiLevelType w:val="hybridMultilevel"/>
    <w:tmpl w:val="E9C00184"/>
    <w:lvl w:ilvl="0" w:tplc="3EF48BA0">
      <w:start w:val="1"/>
      <w:numFmt w:val="decimal"/>
      <w:pStyle w:val="BN"/>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362569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6" w15:restartNumberingAfterBreak="0">
    <w:nsid w:val="3BFD20C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7" w15:restartNumberingAfterBreak="0">
    <w:nsid w:val="3F73609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8" w15:restartNumberingAfterBreak="0">
    <w:nsid w:val="3FA60D4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9" w15:restartNumberingAfterBreak="0">
    <w:nsid w:val="4F2D3CBA"/>
    <w:multiLevelType w:val="hybridMultilevel"/>
    <w:tmpl w:val="E770663C"/>
    <w:lvl w:ilvl="0" w:tplc="C86A0B8A">
      <w:start w:val="1"/>
      <w:numFmt w:val="lowerLetter"/>
      <w:pStyle w:val="BL"/>
      <w:lvlText w:val="%1)"/>
      <w:lvlJc w:val="left"/>
      <w:pPr>
        <w:tabs>
          <w:tab w:val="num" w:pos="737"/>
        </w:tabs>
        <w:ind w:left="737" w:hanging="453"/>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52641B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58AF7ADE"/>
    <w:multiLevelType w:val="hybridMultilevel"/>
    <w:tmpl w:val="866E9D46"/>
    <w:lvl w:ilvl="0" w:tplc="003C570A">
      <w:start w:val="1"/>
      <w:numFmt w:val="decimal"/>
      <w:lvlText w:val="%1."/>
      <w:lvlJc w:val="left"/>
      <w:pPr>
        <w:ind w:left="644" w:hanging="360"/>
      </w:pPr>
    </w:lvl>
    <w:lvl w:ilvl="1" w:tplc="04090019">
      <w:start w:val="1"/>
      <w:numFmt w:val="lowerLetter"/>
      <w:lvlText w:val="%2)"/>
      <w:lvlJc w:val="left"/>
      <w:pPr>
        <w:ind w:left="1124" w:hanging="420"/>
      </w:pPr>
    </w:lvl>
    <w:lvl w:ilvl="2" w:tplc="0409001B">
      <w:start w:val="1"/>
      <w:numFmt w:val="lowerRoman"/>
      <w:lvlText w:val="%3."/>
      <w:lvlJc w:val="right"/>
      <w:pPr>
        <w:ind w:left="1544" w:hanging="420"/>
      </w:pPr>
    </w:lvl>
    <w:lvl w:ilvl="3" w:tplc="0409000F">
      <w:start w:val="1"/>
      <w:numFmt w:val="decimal"/>
      <w:lvlText w:val="%4."/>
      <w:lvlJc w:val="left"/>
      <w:pPr>
        <w:ind w:left="1964" w:hanging="420"/>
      </w:pPr>
    </w:lvl>
    <w:lvl w:ilvl="4" w:tplc="04090019">
      <w:start w:val="1"/>
      <w:numFmt w:val="lowerLetter"/>
      <w:lvlText w:val="%5)"/>
      <w:lvlJc w:val="left"/>
      <w:pPr>
        <w:ind w:left="2384" w:hanging="420"/>
      </w:pPr>
    </w:lvl>
    <w:lvl w:ilvl="5" w:tplc="0409001B">
      <w:start w:val="1"/>
      <w:numFmt w:val="lowerRoman"/>
      <w:lvlText w:val="%6."/>
      <w:lvlJc w:val="right"/>
      <w:pPr>
        <w:ind w:left="2804" w:hanging="420"/>
      </w:pPr>
    </w:lvl>
    <w:lvl w:ilvl="6" w:tplc="0409000F">
      <w:start w:val="1"/>
      <w:numFmt w:val="decimal"/>
      <w:lvlText w:val="%7."/>
      <w:lvlJc w:val="left"/>
      <w:pPr>
        <w:ind w:left="3224" w:hanging="420"/>
      </w:pPr>
    </w:lvl>
    <w:lvl w:ilvl="7" w:tplc="04090019">
      <w:start w:val="1"/>
      <w:numFmt w:val="lowerLetter"/>
      <w:lvlText w:val="%8)"/>
      <w:lvlJc w:val="left"/>
      <w:pPr>
        <w:ind w:left="3644" w:hanging="420"/>
      </w:pPr>
    </w:lvl>
    <w:lvl w:ilvl="8" w:tplc="0409001B">
      <w:start w:val="1"/>
      <w:numFmt w:val="lowerRoman"/>
      <w:lvlText w:val="%9."/>
      <w:lvlJc w:val="right"/>
      <w:pPr>
        <w:ind w:left="4064" w:hanging="420"/>
      </w:pPr>
    </w:lvl>
  </w:abstractNum>
  <w:abstractNum w:abstractNumId="32" w15:restartNumberingAfterBreak="0">
    <w:nsid w:val="63185F27"/>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3" w15:restartNumberingAfterBreak="0">
    <w:nsid w:val="67713573"/>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6B9A3EFD"/>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6" w15:restartNumberingAfterBreak="0">
    <w:nsid w:val="70BD643C"/>
    <w:multiLevelType w:val="hybridMultilevel"/>
    <w:tmpl w:val="699CF268"/>
    <w:lvl w:ilvl="0" w:tplc="1674C0D4">
      <w:start w:val="1"/>
      <w:numFmt w:val="bullet"/>
      <w:pStyle w:val="TB1"/>
      <w:lvlText w:val=""/>
      <w:lvlJc w:val="left"/>
      <w:pPr>
        <w:ind w:left="720" w:hanging="360"/>
      </w:pPr>
      <w:rPr>
        <w:rFonts w:ascii="Symbol" w:hAnsi="Symbol" w:hint="default"/>
      </w:rPr>
    </w:lvl>
    <w:lvl w:ilvl="1" w:tplc="2A0EB680">
      <w:start w:val="1"/>
      <w:numFmt w:val="bullet"/>
      <w:lvlText w:val=""/>
      <w:lvlJc w:val="left"/>
      <w:pPr>
        <w:ind w:left="1440" w:hanging="360"/>
      </w:pPr>
      <w:rPr>
        <w:rFonts w:ascii="Symbol" w:hAnsi="Symbol" w:hint="default"/>
        <w:color w:val="auto"/>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156C54"/>
    <w:multiLevelType w:val="hybridMultilevel"/>
    <w:tmpl w:val="EAFC6A0C"/>
    <w:lvl w:ilvl="0" w:tplc="8564E26C">
      <w:start w:val="1"/>
      <w:numFmt w:val="bullet"/>
      <w:pStyle w:val="B2"/>
      <w:lvlText w:val="-"/>
      <w:lvlJc w:val="left"/>
      <w:pPr>
        <w:tabs>
          <w:tab w:val="num" w:pos="1191"/>
        </w:tabs>
        <w:ind w:left="1191" w:hanging="454"/>
      </w:pPr>
      <w:rPr>
        <w:rFont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92F5895"/>
    <w:multiLevelType w:val="hybridMultilevel"/>
    <w:tmpl w:val="18ACF656"/>
    <w:lvl w:ilvl="0" w:tplc="48BE087C">
      <w:start w:val="1"/>
      <w:numFmt w:val="bullet"/>
      <w:pStyle w:val="TB2"/>
      <w:lvlText w:val=""/>
      <w:lvlJc w:val="left"/>
      <w:pPr>
        <w:ind w:left="1403" w:hanging="360"/>
      </w:pPr>
      <w:rPr>
        <w:rFonts w:ascii="Symbol" w:hAnsi="Symbol" w:hint="default"/>
      </w:rPr>
    </w:lvl>
    <w:lvl w:ilvl="1" w:tplc="04090003" w:tentative="1">
      <w:start w:val="1"/>
      <w:numFmt w:val="bullet"/>
      <w:lvlText w:val="o"/>
      <w:lvlJc w:val="left"/>
      <w:pPr>
        <w:ind w:left="2123" w:hanging="360"/>
      </w:pPr>
      <w:rPr>
        <w:rFonts w:ascii="Courier New" w:hAnsi="Courier New" w:cs="Courier New" w:hint="default"/>
      </w:rPr>
    </w:lvl>
    <w:lvl w:ilvl="2" w:tplc="04090005" w:tentative="1">
      <w:start w:val="1"/>
      <w:numFmt w:val="bullet"/>
      <w:lvlText w:val=""/>
      <w:lvlJc w:val="left"/>
      <w:pPr>
        <w:ind w:left="2843" w:hanging="360"/>
      </w:pPr>
      <w:rPr>
        <w:rFonts w:ascii="Wingdings" w:hAnsi="Wingdings" w:hint="default"/>
      </w:rPr>
    </w:lvl>
    <w:lvl w:ilvl="3" w:tplc="04090001" w:tentative="1">
      <w:start w:val="1"/>
      <w:numFmt w:val="bullet"/>
      <w:lvlText w:val=""/>
      <w:lvlJc w:val="left"/>
      <w:pPr>
        <w:ind w:left="3563" w:hanging="360"/>
      </w:pPr>
      <w:rPr>
        <w:rFonts w:ascii="Symbol" w:hAnsi="Symbol" w:hint="default"/>
      </w:rPr>
    </w:lvl>
    <w:lvl w:ilvl="4" w:tplc="04090003" w:tentative="1">
      <w:start w:val="1"/>
      <w:numFmt w:val="bullet"/>
      <w:lvlText w:val="o"/>
      <w:lvlJc w:val="left"/>
      <w:pPr>
        <w:ind w:left="4283" w:hanging="360"/>
      </w:pPr>
      <w:rPr>
        <w:rFonts w:ascii="Courier New" w:hAnsi="Courier New" w:cs="Courier New" w:hint="default"/>
      </w:rPr>
    </w:lvl>
    <w:lvl w:ilvl="5" w:tplc="04090005" w:tentative="1">
      <w:start w:val="1"/>
      <w:numFmt w:val="bullet"/>
      <w:lvlText w:val=""/>
      <w:lvlJc w:val="left"/>
      <w:pPr>
        <w:ind w:left="5003" w:hanging="360"/>
      </w:pPr>
      <w:rPr>
        <w:rFonts w:ascii="Wingdings" w:hAnsi="Wingdings" w:hint="default"/>
      </w:rPr>
    </w:lvl>
    <w:lvl w:ilvl="6" w:tplc="04090001" w:tentative="1">
      <w:start w:val="1"/>
      <w:numFmt w:val="bullet"/>
      <w:lvlText w:val=""/>
      <w:lvlJc w:val="left"/>
      <w:pPr>
        <w:ind w:left="5723" w:hanging="360"/>
      </w:pPr>
      <w:rPr>
        <w:rFonts w:ascii="Symbol" w:hAnsi="Symbol" w:hint="default"/>
      </w:rPr>
    </w:lvl>
    <w:lvl w:ilvl="7" w:tplc="04090003" w:tentative="1">
      <w:start w:val="1"/>
      <w:numFmt w:val="bullet"/>
      <w:lvlText w:val="o"/>
      <w:lvlJc w:val="left"/>
      <w:pPr>
        <w:ind w:left="6443" w:hanging="360"/>
      </w:pPr>
      <w:rPr>
        <w:rFonts w:ascii="Courier New" w:hAnsi="Courier New" w:cs="Courier New" w:hint="default"/>
      </w:rPr>
    </w:lvl>
    <w:lvl w:ilvl="8" w:tplc="04090005" w:tentative="1">
      <w:start w:val="1"/>
      <w:numFmt w:val="bullet"/>
      <w:lvlText w:val=""/>
      <w:lvlJc w:val="left"/>
      <w:pPr>
        <w:ind w:left="7163" w:hanging="360"/>
      </w:pPr>
      <w:rPr>
        <w:rFonts w:ascii="Wingdings" w:hAnsi="Wingdings" w:hint="default"/>
      </w:rPr>
    </w:lvl>
  </w:abstractNum>
  <w:num w:numId="1">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abstractNumId w:val="9"/>
  </w:num>
  <w:num w:numId="4">
    <w:abstractNumId w:val="34"/>
  </w:num>
  <w:num w:numId="5">
    <w:abstractNumId w:val="10"/>
  </w:num>
  <w:num w:numId="6">
    <w:abstractNumId w:val="18"/>
  </w:num>
  <w:num w:numId="7">
    <w:abstractNumId w:val="20"/>
  </w:num>
  <w:num w:numId="8">
    <w:abstractNumId w:val="37"/>
  </w:num>
  <w:num w:numId="9">
    <w:abstractNumId w:val="13"/>
  </w:num>
  <w:num w:numId="10">
    <w:abstractNumId w:val="29"/>
  </w:num>
  <w:num w:numId="11">
    <w:abstractNumId w:val="24"/>
  </w:num>
  <w:num w:numId="12">
    <w:abstractNumId w:val="36"/>
  </w:num>
  <w:num w:numId="13">
    <w:abstractNumId w:val="38"/>
  </w:num>
  <w:num w:numId="14">
    <w:abstractNumId w:val="8"/>
  </w:num>
  <w:num w:numId="15">
    <w:abstractNumId w:val="21"/>
  </w:num>
  <w:num w:numId="16">
    <w:abstractNumId w:val="6"/>
  </w:num>
  <w:num w:numId="17">
    <w:abstractNumId w:val="4"/>
  </w:num>
  <w:num w:numId="18">
    <w:abstractNumId w:val="3"/>
  </w:num>
  <w:num w:numId="19">
    <w:abstractNumId w:val="2"/>
  </w:num>
  <w:num w:numId="20">
    <w:abstractNumId w:val="1"/>
  </w:num>
  <w:num w:numId="21">
    <w:abstractNumId w:val="5"/>
  </w:num>
  <w:num w:numId="22">
    <w:abstractNumId w:val="0"/>
  </w:num>
  <w:num w:numId="23">
    <w:abstractNumId w:val="19"/>
  </w:num>
  <w:num w:numId="24">
    <w:abstractNumId w:val="32"/>
  </w:num>
  <w:num w:numId="25">
    <w:abstractNumId w:val="27"/>
  </w:num>
  <w:num w:numId="26">
    <w:abstractNumId w:val="30"/>
  </w:num>
  <w:num w:numId="27">
    <w:abstractNumId w:val="17"/>
  </w:num>
  <w:num w:numId="28">
    <w:abstractNumId w:val="12"/>
  </w:num>
  <w:num w:numId="29">
    <w:abstractNumId w:val="15"/>
  </w:num>
  <w:num w:numId="30">
    <w:abstractNumId w:val="28"/>
  </w:num>
  <w:num w:numId="31">
    <w:abstractNumId w:val="35"/>
  </w:num>
  <w:num w:numId="32">
    <w:abstractNumId w:val="25"/>
  </w:num>
  <w:num w:numId="33">
    <w:abstractNumId w:val="11"/>
  </w:num>
  <w:num w:numId="34">
    <w:abstractNumId w:val="26"/>
  </w:num>
  <w:num w:numId="35">
    <w:abstractNumId w:val="16"/>
  </w:num>
  <w:num w:numId="36">
    <w:abstractNumId w:val="22"/>
  </w:num>
  <w:num w:numId="37">
    <w:abstractNumId w:val="33"/>
  </w:num>
  <w:num w:numId="38">
    <w:abstractNumId w:val="23"/>
  </w:num>
  <w:num w:numId="39">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118CF"/>
    <w:rsid w:val="00033397"/>
    <w:rsid w:val="00040095"/>
    <w:rsid w:val="00051834"/>
    <w:rsid w:val="00054A22"/>
    <w:rsid w:val="00062023"/>
    <w:rsid w:val="000655A6"/>
    <w:rsid w:val="00080512"/>
    <w:rsid w:val="000C47C3"/>
    <w:rsid w:val="000D58AB"/>
    <w:rsid w:val="00133525"/>
    <w:rsid w:val="00166F0F"/>
    <w:rsid w:val="001A4C42"/>
    <w:rsid w:val="001A5DE6"/>
    <w:rsid w:val="001A7420"/>
    <w:rsid w:val="001B6637"/>
    <w:rsid w:val="001C21C3"/>
    <w:rsid w:val="001D02C2"/>
    <w:rsid w:val="001F0C1D"/>
    <w:rsid w:val="001F1132"/>
    <w:rsid w:val="001F168B"/>
    <w:rsid w:val="002347A2"/>
    <w:rsid w:val="002675F0"/>
    <w:rsid w:val="002760EE"/>
    <w:rsid w:val="002B6339"/>
    <w:rsid w:val="002E00EE"/>
    <w:rsid w:val="003172DC"/>
    <w:rsid w:val="0035462D"/>
    <w:rsid w:val="00356555"/>
    <w:rsid w:val="0036213E"/>
    <w:rsid w:val="003765B8"/>
    <w:rsid w:val="003B5679"/>
    <w:rsid w:val="003C3971"/>
    <w:rsid w:val="00423334"/>
    <w:rsid w:val="004345EC"/>
    <w:rsid w:val="00465515"/>
    <w:rsid w:val="0049751D"/>
    <w:rsid w:val="004C30AC"/>
    <w:rsid w:val="004D3578"/>
    <w:rsid w:val="004E213A"/>
    <w:rsid w:val="004F0988"/>
    <w:rsid w:val="004F3340"/>
    <w:rsid w:val="005217BA"/>
    <w:rsid w:val="0053388B"/>
    <w:rsid w:val="00535773"/>
    <w:rsid w:val="00543E6C"/>
    <w:rsid w:val="00565087"/>
    <w:rsid w:val="00597B11"/>
    <w:rsid w:val="005D2E01"/>
    <w:rsid w:val="005D7526"/>
    <w:rsid w:val="005E4BB2"/>
    <w:rsid w:val="005F788A"/>
    <w:rsid w:val="00600D5B"/>
    <w:rsid w:val="00602AEA"/>
    <w:rsid w:val="00614FDF"/>
    <w:rsid w:val="0063543D"/>
    <w:rsid w:val="00647114"/>
    <w:rsid w:val="00676853"/>
    <w:rsid w:val="006912E9"/>
    <w:rsid w:val="006A323F"/>
    <w:rsid w:val="006B30D0"/>
    <w:rsid w:val="006C3D95"/>
    <w:rsid w:val="006E5C86"/>
    <w:rsid w:val="00701116"/>
    <w:rsid w:val="0071174C"/>
    <w:rsid w:val="00713C44"/>
    <w:rsid w:val="00734A5B"/>
    <w:rsid w:val="0074026F"/>
    <w:rsid w:val="007429F6"/>
    <w:rsid w:val="00744E76"/>
    <w:rsid w:val="00765EA3"/>
    <w:rsid w:val="00774DA4"/>
    <w:rsid w:val="00781F0F"/>
    <w:rsid w:val="007B600E"/>
    <w:rsid w:val="007F0F4A"/>
    <w:rsid w:val="007F4464"/>
    <w:rsid w:val="008028A4"/>
    <w:rsid w:val="00824689"/>
    <w:rsid w:val="00830747"/>
    <w:rsid w:val="008768CA"/>
    <w:rsid w:val="008C384C"/>
    <w:rsid w:val="008E2D68"/>
    <w:rsid w:val="008E6756"/>
    <w:rsid w:val="0090271F"/>
    <w:rsid w:val="00902E23"/>
    <w:rsid w:val="0090669E"/>
    <w:rsid w:val="009114D7"/>
    <w:rsid w:val="0091348E"/>
    <w:rsid w:val="00917CCB"/>
    <w:rsid w:val="00933FB0"/>
    <w:rsid w:val="00942EC2"/>
    <w:rsid w:val="00961B69"/>
    <w:rsid w:val="009F37B7"/>
    <w:rsid w:val="00A10F02"/>
    <w:rsid w:val="00A164B4"/>
    <w:rsid w:val="00A26956"/>
    <w:rsid w:val="00A27486"/>
    <w:rsid w:val="00A53724"/>
    <w:rsid w:val="00A56066"/>
    <w:rsid w:val="00A73129"/>
    <w:rsid w:val="00A82346"/>
    <w:rsid w:val="00A92BA1"/>
    <w:rsid w:val="00A95A32"/>
    <w:rsid w:val="00AB4A5D"/>
    <w:rsid w:val="00AC6BC6"/>
    <w:rsid w:val="00AE65E2"/>
    <w:rsid w:val="00AF1460"/>
    <w:rsid w:val="00B15449"/>
    <w:rsid w:val="00B93086"/>
    <w:rsid w:val="00BA19ED"/>
    <w:rsid w:val="00BA4B8D"/>
    <w:rsid w:val="00BC0F7D"/>
    <w:rsid w:val="00BD7D31"/>
    <w:rsid w:val="00BE3255"/>
    <w:rsid w:val="00BF128E"/>
    <w:rsid w:val="00C074DD"/>
    <w:rsid w:val="00C1496A"/>
    <w:rsid w:val="00C33079"/>
    <w:rsid w:val="00C45231"/>
    <w:rsid w:val="00C551FF"/>
    <w:rsid w:val="00C72833"/>
    <w:rsid w:val="00C80F1D"/>
    <w:rsid w:val="00C91962"/>
    <w:rsid w:val="00C93F40"/>
    <w:rsid w:val="00CA3D0C"/>
    <w:rsid w:val="00CF2E80"/>
    <w:rsid w:val="00CF5D08"/>
    <w:rsid w:val="00D5579B"/>
    <w:rsid w:val="00D57972"/>
    <w:rsid w:val="00D675A9"/>
    <w:rsid w:val="00D738D6"/>
    <w:rsid w:val="00D755EB"/>
    <w:rsid w:val="00D76048"/>
    <w:rsid w:val="00D82E6F"/>
    <w:rsid w:val="00D87E00"/>
    <w:rsid w:val="00D9134D"/>
    <w:rsid w:val="00DA7A03"/>
    <w:rsid w:val="00DB1818"/>
    <w:rsid w:val="00DB21F8"/>
    <w:rsid w:val="00DC309B"/>
    <w:rsid w:val="00DC4DA2"/>
    <w:rsid w:val="00DD4C17"/>
    <w:rsid w:val="00DD74A5"/>
    <w:rsid w:val="00DF2B1F"/>
    <w:rsid w:val="00DF62CD"/>
    <w:rsid w:val="00E16509"/>
    <w:rsid w:val="00E216F5"/>
    <w:rsid w:val="00E44582"/>
    <w:rsid w:val="00E77645"/>
    <w:rsid w:val="00EA15B0"/>
    <w:rsid w:val="00EA5EA7"/>
    <w:rsid w:val="00EC4A25"/>
    <w:rsid w:val="00EF608C"/>
    <w:rsid w:val="00F025A2"/>
    <w:rsid w:val="00F04712"/>
    <w:rsid w:val="00F13360"/>
    <w:rsid w:val="00F22EC7"/>
    <w:rsid w:val="00F325C8"/>
    <w:rsid w:val="00F653B8"/>
    <w:rsid w:val="00F9008D"/>
    <w:rsid w:val="00FA126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link w:val="TALChar"/>
    <w:pPr>
      <w:keepNext/>
      <w:keepLines/>
      <w:spacing w:after="0"/>
    </w:pPr>
    <w:rPr>
      <w:rFonts w:ascii="Arial" w:hAnsi="Arial"/>
      <w:sz w:val="18"/>
    </w:rPr>
  </w:style>
  <w:style w:type="paragraph" w:customStyle="1" w:styleId="TAH">
    <w:name w:val="TAH"/>
    <w:basedOn w:val="TAC"/>
    <w:link w:val="TAHC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link w:val="EXCh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0">
    <w:name w:val="B1"/>
    <w:basedOn w:val="Normal"/>
    <w:link w:val="B1Char"/>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0">
    <w:name w:val="B2"/>
    <w:basedOn w:val="Normal"/>
    <w:pPr>
      <w:ind w:left="851" w:hanging="284"/>
    </w:pPr>
  </w:style>
  <w:style w:type="paragraph" w:customStyle="1" w:styleId="B30">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customStyle="1" w:styleId="UnresolvedMention1">
    <w:name w:val="Unresolved Mention1"/>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2Char">
    <w:name w:val="Heading 2 Char"/>
    <w:link w:val="Heading2"/>
    <w:rsid w:val="003B5679"/>
    <w:rPr>
      <w:rFonts w:ascii="Arial" w:hAnsi="Arial"/>
      <w:sz w:val="32"/>
      <w:lang w:eastAsia="en-US"/>
    </w:rPr>
  </w:style>
  <w:style w:type="character" w:customStyle="1" w:styleId="Heading3Char">
    <w:name w:val="Heading 3 Char"/>
    <w:link w:val="Heading3"/>
    <w:rsid w:val="003B5679"/>
    <w:rPr>
      <w:rFonts w:ascii="Arial" w:hAnsi="Arial"/>
      <w:sz w:val="28"/>
      <w:lang w:eastAsia="en-US"/>
    </w:rPr>
  </w:style>
  <w:style w:type="character" w:customStyle="1" w:styleId="Heading4Char">
    <w:name w:val="Heading 4 Char"/>
    <w:link w:val="Heading4"/>
    <w:rsid w:val="003B5679"/>
    <w:rPr>
      <w:rFonts w:ascii="Arial" w:hAnsi="Arial"/>
      <w:sz w:val="24"/>
      <w:lang w:eastAsia="en-US"/>
    </w:rPr>
  </w:style>
  <w:style w:type="character" w:customStyle="1" w:styleId="Heading5Char">
    <w:name w:val="Heading 5 Char"/>
    <w:link w:val="Heading5"/>
    <w:rsid w:val="003B5679"/>
    <w:rPr>
      <w:rFonts w:ascii="Arial" w:hAnsi="Arial"/>
      <w:sz w:val="22"/>
      <w:lang w:eastAsia="en-US"/>
    </w:rPr>
  </w:style>
  <w:style w:type="paragraph" w:styleId="Index1">
    <w:name w:val="index 1"/>
    <w:basedOn w:val="Normal"/>
    <w:rsid w:val="003B5679"/>
    <w:pPr>
      <w:keepLines/>
      <w:overflowPunct w:val="0"/>
      <w:autoSpaceDE w:val="0"/>
      <w:autoSpaceDN w:val="0"/>
      <w:adjustRightInd w:val="0"/>
      <w:textAlignment w:val="baseline"/>
    </w:pPr>
  </w:style>
  <w:style w:type="paragraph" w:styleId="Index2">
    <w:name w:val="index 2"/>
    <w:basedOn w:val="Index1"/>
    <w:rsid w:val="003B5679"/>
    <w:pPr>
      <w:ind w:left="284"/>
    </w:pPr>
  </w:style>
  <w:style w:type="character" w:customStyle="1" w:styleId="FooterChar">
    <w:name w:val="Footer Char"/>
    <w:link w:val="Footer"/>
    <w:rsid w:val="003B5679"/>
    <w:rPr>
      <w:rFonts w:ascii="Arial" w:hAnsi="Arial"/>
      <w:b/>
      <w:i/>
      <w:noProof/>
      <w:sz w:val="18"/>
      <w:lang w:eastAsia="ja-JP"/>
    </w:rPr>
  </w:style>
  <w:style w:type="character" w:styleId="FootnoteReference">
    <w:name w:val="footnote reference"/>
    <w:rsid w:val="003B5679"/>
    <w:rPr>
      <w:b/>
      <w:position w:val="6"/>
      <w:sz w:val="16"/>
    </w:rPr>
  </w:style>
  <w:style w:type="paragraph" w:styleId="FootnoteText">
    <w:name w:val="footnote text"/>
    <w:basedOn w:val="Normal"/>
    <w:link w:val="FootnoteTextChar"/>
    <w:rsid w:val="003B5679"/>
    <w:pPr>
      <w:keepLines/>
      <w:overflowPunct w:val="0"/>
      <w:autoSpaceDE w:val="0"/>
      <w:autoSpaceDN w:val="0"/>
      <w:adjustRightInd w:val="0"/>
      <w:ind w:left="454" w:hanging="454"/>
      <w:textAlignment w:val="baseline"/>
    </w:pPr>
    <w:rPr>
      <w:sz w:val="16"/>
    </w:rPr>
  </w:style>
  <w:style w:type="character" w:customStyle="1" w:styleId="FootnoteTextChar">
    <w:name w:val="Footnote Text Char"/>
    <w:basedOn w:val="DefaultParagraphFont"/>
    <w:link w:val="FootnoteText"/>
    <w:rsid w:val="003B5679"/>
    <w:rPr>
      <w:sz w:val="16"/>
      <w:lang w:eastAsia="en-US"/>
    </w:rPr>
  </w:style>
  <w:style w:type="character" w:customStyle="1" w:styleId="NOChar">
    <w:name w:val="NO Char"/>
    <w:link w:val="NO"/>
    <w:locked/>
    <w:rsid w:val="003B5679"/>
    <w:rPr>
      <w:lang w:eastAsia="en-US"/>
    </w:rPr>
  </w:style>
  <w:style w:type="character" w:customStyle="1" w:styleId="TALChar">
    <w:name w:val="TAL Char"/>
    <w:link w:val="TAL"/>
    <w:locked/>
    <w:rsid w:val="003B5679"/>
    <w:rPr>
      <w:rFonts w:ascii="Arial" w:hAnsi="Arial"/>
      <w:sz w:val="18"/>
      <w:lang w:eastAsia="en-US"/>
    </w:rPr>
  </w:style>
  <w:style w:type="paragraph" w:styleId="ListNumber2">
    <w:name w:val="List Number 2"/>
    <w:basedOn w:val="ListNumber"/>
    <w:rsid w:val="003B5679"/>
    <w:pPr>
      <w:ind w:left="851"/>
    </w:pPr>
  </w:style>
  <w:style w:type="paragraph" w:styleId="ListNumber">
    <w:name w:val="List Number"/>
    <w:basedOn w:val="List"/>
    <w:rsid w:val="003B5679"/>
  </w:style>
  <w:style w:type="paragraph" w:styleId="List">
    <w:name w:val="List"/>
    <w:basedOn w:val="Normal"/>
    <w:rsid w:val="003B5679"/>
    <w:pPr>
      <w:overflowPunct w:val="0"/>
      <w:autoSpaceDE w:val="0"/>
      <w:autoSpaceDN w:val="0"/>
      <w:adjustRightInd w:val="0"/>
      <w:ind w:left="568" w:hanging="284"/>
      <w:textAlignment w:val="baseline"/>
    </w:pPr>
  </w:style>
  <w:style w:type="character" w:customStyle="1" w:styleId="TACChar">
    <w:name w:val="TAC Char"/>
    <w:link w:val="TAC"/>
    <w:locked/>
    <w:rsid w:val="003B5679"/>
    <w:rPr>
      <w:rFonts w:ascii="Arial" w:hAnsi="Arial"/>
      <w:sz w:val="18"/>
      <w:lang w:eastAsia="en-US"/>
    </w:rPr>
  </w:style>
  <w:style w:type="character" w:customStyle="1" w:styleId="TAHCar">
    <w:name w:val="TAH Car"/>
    <w:link w:val="TAH"/>
    <w:locked/>
    <w:rsid w:val="003B5679"/>
    <w:rPr>
      <w:rFonts w:ascii="Arial" w:hAnsi="Arial"/>
      <w:b/>
      <w:sz w:val="18"/>
      <w:lang w:eastAsia="en-US"/>
    </w:rPr>
  </w:style>
  <w:style w:type="character" w:customStyle="1" w:styleId="EXChar">
    <w:name w:val="EX Char"/>
    <w:link w:val="EX"/>
    <w:locked/>
    <w:rsid w:val="003B5679"/>
    <w:rPr>
      <w:lang w:eastAsia="en-US"/>
    </w:rPr>
  </w:style>
  <w:style w:type="character" w:customStyle="1" w:styleId="B1Char">
    <w:name w:val="B1 Char"/>
    <w:link w:val="B10"/>
    <w:qFormat/>
    <w:locked/>
    <w:rsid w:val="003B5679"/>
    <w:rPr>
      <w:lang w:eastAsia="en-US"/>
    </w:rPr>
  </w:style>
  <w:style w:type="paragraph" w:styleId="ListBullet2">
    <w:name w:val="List Bullet 2"/>
    <w:basedOn w:val="ListBullet"/>
    <w:rsid w:val="003B5679"/>
    <w:pPr>
      <w:ind w:left="851"/>
    </w:pPr>
  </w:style>
  <w:style w:type="paragraph" w:styleId="ListBullet">
    <w:name w:val="List Bullet"/>
    <w:basedOn w:val="List"/>
    <w:rsid w:val="003B5679"/>
  </w:style>
  <w:style w:type="character" w:customStyle="1" w:styleId="EditorsNoteChar">
    <w:name w:val="Editor's Note Char"/>
    <w:aliases w:val="EN Char"/>
    <w:link w:val="EditorsNote"/>
    <w:locked/>
    <w:rsid w:val="003B5679"/>
    <w:rPr>
      <w:color w:val="FF0000"/>
      <w:lang w:eastAsia="en-US"/>
    </w:rPr>
  </w:style>
  <w:style w:type="character" w:customStyle="1" w:styleId="THChar">
    <w:name w:val="TH Char"/>
    <w:link w:val="TH"/>
    <w:qFormat/>
    <w:locked/>
    <w:rsid w:val="003B5679"/>
    <w:rPr>
      <w:rFonts w:ascii="Arial" w:hAnsi="Arial"/>
      <w:b/>
      <w:lang w:eastAsia="en-US"/>
    </w:rPr>
  </w:style>
  <w:style w:type="character" w:customStyle="1" w:styleId="TFChar">
    <w:name w:val="TF Char"/>
    <w:link w:val="TF"/>
    <w:qFormat/>
    <w:locked/>
    <w:rsid w:val="003B5679"/>
    <w:rPr>
      <w:rFonts w:ascii="Arial" w:hAnsi="Arial"/>
      <w:b/>
      <w:lang w:eastAsia="en-US"/>
    </w:rPr>
  </w:style>
  <w:style w:type="paragraph" w:styleId="ListBullet3">
    <w:name w:val="List Bullet 3"/>
    <w:basedOn w:val="ListBullet2"/>
    <w:rsid w:val="003B5679"/>
    <w:pPr>
      <w:ind w:left="1135"/>
    </w:pPr>
  </w:style>
  <w:style w:type="paragraph" w:styleId="List2">
    <w:name w:val="List 2"/>
    <w:basedOn w:val="List"/>
    <w:rsid w:val="003B5679"/>
    <w:pPr>
      <w:ind w:left="851"/>
    </w:pPr>
  </w:style>
  <w:style w:type="paragraph" w:styleId="List3">
    <w:name w:val="List 3"/>
    <w:basedOn w:val="List2"/>
    <w:rsid w:val="003B5679"/>
    <w:pPr>
      <w:ind w:left="1135"/>
    </w:pPr>
  </w:style>
  <w:style w:type="paragraph" w:styleId="List4">
    <w:name w:val="List 4"/>
    <w:basedOn w:val="List3"/>
    <w:rsid w:val="003B5679"/>
    <w:pPr>
      <w:ind w:left="1418"/>
    </w:pPr>
  </w:style>
  <w:style w:type="paragraph" w:styleId="List5">
    <w:name w:val="List 5"/>
    <w:basedOn w:val="List4"/>
    <w:rsid w:val="003B5679"/>
    <w:pPr>
      <w:ind w:left="1702"/>
    </w:pPr>
  </w:style>
  <w:style w:type="paragraph" w:styleId="ListBullet4">
    <w:name w:val="List Bullet 4"/>
    <w:basedOn w:val="ListBullet3"/>
    <w:rsid w:val="003B5679"/>
    <w:pPr>
      <w:ind w:left="1418"/>
    </w:pPr>
  </w:style>
  <w:style w:type="paragraph" w:styleId="ListBullet5">
    <w:name w:val="List Bullet 5"/>
    <w:basedOn w:val="ListBullet4"/>
    <w:rsid w:val="003B5679"/>
    <w:pPr>
      <w:ind w:left="1702"/>
    </w:pPr>
  </w:style>
  <w:style w:type="paragraph" w:styleId="IndexHeading">
    <w:name w:val="index heading"/>
    <w:basedOn w:val="Normal"/>
    <w:next w:val="Normal"/>
    <w:rsid w:val="003B5679"/>
    <w:pPr>
      <w:pBdr>
        <w:top w:val="single" w:sz="12" w:space="0" w:color="auto"/>
      </w:pBdr>
      <w:overflowPunct w:val="0"/>
      <w:autoSpaceDE w:val="0"/>
      <w:autoSpaceDN w:val="0"/>
      <w:adjustRightInd w:val="0"/>
      <w:spacing w:before="360" w:after="240"/>
      <w:textAlignment w:val="baseline"/>
    </w:pPr>
    <w:rPr>
      <w:b/>
      <w:i/>
      <w:sz w:val="26"/>
    </w:rPr>
  </w:style>
  <w:style w:type="paragraph" w:customStyle="1" w:styleId="INDENT1">
    <w:name w:val="INDENT1"/>
    <w:basedOn w:val="Normal"/>
    <w:rsid w:val="003B5679"/>
    <w:pPr>
      <w:overflowPunct w:val="0"/>
      <w:autoSpaceDE w:val="0"/>
      <w:autoSpaceDN w:val="0"/>
      <w:adjustRightInd w:val="0"/>
      <w:ind w:left="851"/>
      <w:textAlignment w:val="baseline"/>
    </w:pPr>
  </w:style>
  <w:style w:type="paragraph" w:customStyle="1" w:styleId="INDENT2">
    <w:name w:val="INDENT2"/>
    <w:basedOn w:val="Normal"/>
    <w:rsid w:val="003B5679"/>
    <w:pPr>
      <w:overflowPunct w:val="0"/>
      <w:autoSpaceDE w:val="0"/>
      <w:autoSpaceDN w:val="0"/>
      <w:adjustRightInd w:val="0"/>
      <w:ind w:left="1135" w:hanging="284"/>
      <w:textAlignment w:val="baseline"/>
    </w:pPr>
  </w:style>
  <w:style w:type="paragraph" w:customStyle="1" w:styleId="INDENT3">
    <w:name w:val="INDENT3"/>
    <w:basedOn w:val="Normal"/>
    <w:rsid w:val="003B5679"/>
    <w:pPr>
      <w:overflowPunct w:val="0"/>
      <w:autoSpaceDE w:val="0"/>
      <w:autoSpaceDN w:val="0"/>
      <w:adjustRightInd w:val="0"/>
      <w:ind w:left="1701" w:hanging="567"/>
      <w:textAlignment w:val="baseline"/>
    </w:pPr>
  </w:style>
  <w:style w:type="paragraph" w:customStyle="1" w:styleId="FigureTitle">
    <w:name w:val="Figure_Title"/>
    <w:basedOn w:val="Normal"/>
    <w:next w:val="Normal"/>
    <w:rsid w:val="003B5679"/>
    <w:pPr>
      <w:keepLines/>
      <w:tabs>
        <w:tab w:val="left" w:pos="794"/>
        <w:tab w:val="left" w:pos="1191"/>
        <w:tab w:val="left" w:pos="1588"/>
        <w:tab w:val="left" w:pos="1985"/>
      </w:tabs>
      <w:overflowPunct w:val="0"/>
      <w:autoSpaceDE w:val="0"/>
      <w:autoSpaceDN w:val="0"/>
      <w:adjustRightInd w:val="0"/>
      <w:spacing w:before="120" w:after="480"/>
      <w:jc w:val="center"/>
      <w:textAlignment w:val="baseline"/>
    </w:pPr>
    <w:rPr>
      <w:b/>
      <w:sz w:val="24"/>
    </w:rPr>
  </w:style>
  <w:style w:type="paragraph" w:customStyle="1" w:styleId="RecCCITT">
    <w:name w:val="Rec_CCITT_#"/>
    <w:basedOn w:val="Normal"/>
    <w:rsid w:val="003B5679"/>
    <w:pPr>
      <w:keepNext/>
      <w:keepLines/>
      <w:overflowPunct w:val="0"/>
      <w:autoSpaceDE w:val="0"/>
      <w:autoSpaceDN w:val="0"/>
      <w:adjustRightInd w:val="0"/>
      <w:textAlignment w:val="baseline"/>
    </w:pPr>
    <w:rPr>
      <w:b/>
    </w:rPr>
  </w:style>
  <w:style w:type="paragraph" w:customStyle="1" w:styleId="enumlev2">
    <w:name w:val="enumlev2"/>
    <w:basedOn w:val="Normal"/>
    <w:rsid w:val="003B5679"/>
    <w:pPr>
      <w:tabs>
        <w:tab w:val="left" w:pos="794"/>
        <w:tab w:val="left" w:pos="1191"/>
        <w:tab w:val="left" w:pos="1588"/>
        <w:tab w:val="left" w:pos="1985"/>
      </w:tabs>
      <w:overflowPunct w:val="0"/>
      <w:autoSpaceDE w:val="0"/>
      <w:autoSpaceDN w:val="0"/>
      <w:adjustRightInd w:val="0"/>
      <w:spacing w:before="86"/>
      <w:ind w:left="1588" w:hanging="397"/>
      <w:jc w:val="both"/>
      <w:textAlignment w:val="baseline"/>
    </w:pPr>
    <w:rPr>
      <w:lang w:val="en-US"/>
    </w:rPr>
  </w:style>
  <w:style w:type="paragraph" w:customStyle="1" w:styleId="CouvRecTitle">
    <w:name w:val="Couv Rec Title"/>
    <w:basedOn w:val="Normal"/>
    <w:rsid w:val="003B5679"/>
    <w:pPr>
      <w:keepNext/>
      <w:keepLines/>
      <w:overflowPunct w:val="0"/>
      <w:autoSpaceDE w:val="0"/>
      <w:autoSpaceDN w:val="0"/>
      <w:adjustRightInd w:val="0"/>
      <w:spacing w:before="240"/>
      <w:ind w:left="1418"/>
      <w:textAlignment w:val="baseline"/>
    </w:pPr>
    <w:rPr>
      <w:rFonts w:ascii="Arial" w:hAnsi="Arial"/>
      <w:b/>
      <w:sz w:val="36"/>
      <w:lang w:val="en-US"/>
    </w:rPr>
  </w:style>
  <w:style w:type="paragraph" w:styleId="Caption">
    <w:name w:val="caption"/>
    <w:basedOn w:val="Normal"/>
    <w:next w:val="Normal"/>
    <w:qFormat/>
    <w:rsid w:val="003B5679"/>
    <w:pPr>
      <w:overflowPunct w:val="0"/>
      <w:autoSpaceDE w:val="0"/>
      <w:autoSpaceDN w:val="0"/>
      <w:adjustRightInd w:val="0"/>
      <w:spacing w:before="120" w:after="120"/>
      <w:textAlignment w:val="baseline"/>
    </w:pPr>
    <w:rPr>
      <w:b/>
    </w:rPr>
  </w:style>
  <w:style w:type="paragraph" w:styleId="DocumentMap">
    <w:name w:val="Document Map"/>
    <w:basedOn w:val="Normal"/>
    <w:link w:val="DocumentMapChar"/>
    <w:rsid w:val="003B5679"/>
    <w:pPr>
      <w:shd w:val="clear" w:color="auto" w:fill="000080"/>
      <w:overflowPunct w:val="0"/>
      <w:autoSpaceDE w:val="0"/>
      <w:autoSpaceDN w:val="0"/>
      <w:adjustRightInd w:val="0"/>
      <w:textAlignment w:val="baseline"/>
    </w:pPr>
    <w:rPr>
      <w:rFonts w:ascii="Tahoma" w:hAnsi="Tahoma"/>
    </w:rPr>
  </w:style>
  <w:style w:type="character" w:customStyle="1" w:styleId="DocumentMapChar">
    <w:name w:val="Document Map Char"/>
    <w:basedOn w:val="DefaultParagraphFont"/>
    <w:link w:val="DocumentMap"/>
    <w:rsid w:val="003B5679"/>
    <w:rPr>
      <w:rFonts w:ascii="Tahoma" w:hAnsi="Tahoma"/>
      <w:shd w:val="clear" w:color="auto" w:fill="000080"/>
      <w:lang w:eastAsia="en-US"/>
    </w:rPr>
  </w:style>
  <w:style w:type="paragraph" w:styleId="PlainText">
    <w:name w:val="Plain Text"/>
    <w:basedOn w:val="Normal"/>
    <w:link w:val="PlainTextChar"/>
    <w:rsid w:val="003B5679"/>
    <w:pPr>
      <w:overflowPunct w:val="0"/>
      <w:autoSpaceDE w:val="0"/>
      <w:autoSpaceDN w:val="0"/>
      <w:adjustRightInd w:val="0"/>
      <w:textAlignment w:val="baseline"/>
    </w:pPr>
    <w:rPr>
      <w:rFonts w:ascii="Courier New" w:hAnsi="Courier New"/>
      <w:lang w:val="nb-NO"/>
    </w:rPr>
  </w:style>
  <w:style w:type="character" w:customStyle="1" w:styleId="PlainTextChar">
    <w:name w:val="Plain Text Char"/>
    <w:basedOn w:val="DefaultParagraphFont"/>
    <w:link w:val="PlainText"/>
    <w:rsid w:val="003B5679"/>
    <w:rPr>
      <w:rFonts w:ascii="Courier New" w:hAnsi="Courier New"/>
      <w:lang w:val="nb-NO" w:eastAsia="en-US"/>
    </w:rPr>
  </w:style>
  <w:style w:type="paragraph" w:styleId="BodyText">
    <w:name w:val="Body Text"/>
    <w:basedOn w:val="Normal"/>
    <w:link w:val="BodyTextChar"/>
    <w:rsid w:val="003B5679"/>
    <w:pPr>
      <w:overflowPunct w:val="0"/>
      <w:autoSpaceDE w:val="0"/>
      <w:autoSpaceDN w:val="0"/>
      <w:adjustRightInd w:val="0"/>
      <w:textAlignment w:val="baseline"/>
    </w:pPr>
  </w:style>
  <w:style w:type="character" w:customStyle="1" w:styleId="BodyTextChar">
    <w:name w:val="Body Text Char"/>
    <w:basedOn w:val="DefaultParagraphFont"/>
    <w:link w:val="BodyText"/>
    <w:rsid w:val="003B5679"/>
    <w:rPr>
      <w:lang w:eastAsia="en-US"/>
    </w:rPr>
  </w:style>
  <w:style w:type="character" w:styleId="CommentReference">
    <w:name w:val="annotation reference"/>
    <w:rsid w:val="003B5679"/>
    <w:rPr>
      <w:sz w:val="16"/>
    </w:rPr>
  </w:style>
  <w:style w:type="paragraph" w:styleId="CommentText">
    <w:name w:val="annotation text"/>
    <w:basedOn w:val="Normal"/>
    <w:link w:val="CommentTextChar"/>
    <w:rsid w:val="003B5679"/>
    <w:pPr>
      <w:overflowPunct w:val="0"/>
      <w:autoSpaceDE w:val="0"/>
      <w:autoSpaceDN w:val="0"/>
      <w:adjustRightInd w:val="0"/>
      <w:textAlignment w:val="baseline"/>
    </w:pPr>
  </w:style>
  <w:style w:type="character" w:customStyle="1" w:styleId="CommentTextChar">
    <w:name w:val="Comment Text Char"/>
    <w:basedOn w:val="DefaultParagraphFont"/>
    <w:link w:val="CommentText"/>
    <w:rsid w:val="003B5679"/>
    <w:rPr>
      <w:lang w:eastAsia="en-US"/>
    </w:rPr>
  </w:style>
  <w:style w:type="paragraph" w:styleId="Revision">
    <w:name w:val="Revision"/>
    <w:hidden/>
    <w:uiPriority w:val="99"/>
    <w:semiHidden/>
    <w:rsid w:val="003B5679"/>
    <w:rPr>
      <w:lang w:eastAsia="en-US"/>
    </w:rPr>
  </w:style>
  <w:style w:type="character" w:customStyle="1" w:styleId="NOZchn">
    <w:name w:val="NO Zchn"/>
    <w:locked/>
    <w:rsid w:val="003B5679"/>
    <w:rPr>
      <w:lang w:val="en-GB" w:eastAsia="en-US"/>
    </w:rPr>
  </w:style>
  <w:style w:type="character" w:customStyle="1" w:styleId="TAHChar">
    <w:name w:val="TAH Char"/>
    <w:locked/>
    <w:rsid w:val="003B5679"/>
    <w:rPr>
      <w:rFonts w:ascii="Arial" w:hAnsi="Arial"/>
      <w:b/>
      <w:sz w:val="18"/>
      <w:lang w:val="en-GB" w:eastAsia="en-US"/>
    </w:rPr>
  </w:style>
  <w:style w:type="character" w:customStyle="1" w:styleId="TALCar">
    <w:name w:val="TAL Car"/>
    <w:locked/>
    <w:rsid w:val="003B5679"/>
    <w:rPr>
      <w:rFonts w:ascii="Arial" w:hAnsi="Arial"/>
      <w:sz w:val="18"/>
      <w:lang w:val="en-GB" w:eastAsia="en-US"/>
    </w:rPr>
  </w:style>
  <w:style w:type="character" w:customStyle="1" w:styleId="CommentSubjectChar">
    <w:name w:val="Comment Subject Char"/>
    <w:link w:val="CommentSubject"/>
    <w:rsid w:val="003B5679"/>
    <w:rPr>
      <w:b/>
      <w:bCs/>
      <w:lang w:eastAsia="en-US"/>
    </w:rPr>
  </w:style>
  <w:style w:type="paragraph" w:styleId="CommentSubject">
    <w:name w:val="annotation subject"/>
    <w:basedOn w:val="CommentText"/>
    <w:next w:val="CommentText"/>
    <w:link w:val="CommentSubjectChar"/>
    <w:rsid w:val="003B5679"/>
    <w:rPr>
      <w:b/>
      <w:bCs/>
    </w:rPr>
  </w:style>
  <w:style w:type="character" w:customStyle="1" w:styleId="CommentSubjectChar1">
    <w:name w:val="Comment Subject Char1"/>
    <w:basedOn w:val="CommentTextChar"/>
    <w:rsid w:val="003B5679"/>
    <w:rPr>
      <w:b/>
      <w:bCs/>
      <w:lang w:eastAsia="en-US"/>
    </w:rPr>
  </w:style>
  <w:style w:type="paragraph" w:customStyle="1" w:styleId="CRCoverPage">
    <w:name w:val="CR Cover Page"/>
    <w:rsid w:val="003B5679"/>
    <w:pPr>
      <w:spacing w:after="120"/>
    </w:pPr>
    <w:rPr>
      <w:rFonts w:ascii="Arial" w:hAnsi="Arial"/>
      <w:lang w:eastAsia="en-US"/>
    </w:rPr>
  </w:style>
  <w:style w:type="paragraph" w:customStyle="1" w:styleId="tdoc-header">
    <w:name w:val="tdoc-header"/>
    <w:rsid w:val="003B5679"/>
    <w:rPr>
      <w:rFonts w:ascii="Arial" w:hAnsi="Arial"/>
      <w:noProof/>
      <w:sz w:val="24"/>
      <w:lang w:eastAsia="en-US"/>
    </w:rPr>
  </w:style>
  <w:style w:type="paragraph" w:customStyle="1" w:styleId="B1">
    <w:name w:val="B1+"/>
    <w:basedOn w:val="B10"/>
    <w:rsid w:val="003B5679"/>
    <w:pPr>
      <w:numPr>
        <w:numId w:val="7"/>
      </w:numPr>
      <w:overflowPunct w:val="0"/>
      <w:autoSpaceDE w:val="0"/>
      <w:autoSpaceDN w:val="0"/>
      <w:adjustRightInd w:val="0"/>
      <w:textAlignment w:val="baseline"/>
    </w:pPr>
  </w:style>
  <w:style w:type="paragraph" w:customStyle="1" w:styleId="B2">
    <w:name w:val="B2+"/>
    <w:basedOn w:val="B20"/>
    <w:rsid w:val="003B5679"/>
    <w:pPr>
      <w:numPr>
        <w:numId w:val="8"/>
      </w:numPr>
      <w:overflowPunct w:val="0"/>
      <w:autoSpaceDE w:val="0"/>
      <w:autoSpaceDN w:val="0"/>
      <w:adjustRightInd w:val="0"/>
      <w:textAlignment w:val="baseline"/>
    </w:pPr>
  </w:style>
  <w:style w:type="paragraph" w:customStyle="1" w:styleId="B3">
    <w:name w:val="B3+"/>
    <w:basedOn w:val="B30"/>
    <w:rsid w:val="003B5679"/>
    <w:pPr>
      <w:numPr>
        <w:numId w:val="9"/>
      </w:numPr>
      <w:tabs>
        <w:tab w:val="left" w:pos="1134"/>
      </w:tabs>
      <w:overflowPunct w:val="0"/>
      <w:autoSpaceDE w:val="0"/>
      <w:autoSpaceDN w:val="0"/>
      <w:adjustRightInd w:val="0"/>
      <w:textAlignment w:val="baseline"/>
    </w:pPr>
  </w:style>
  <w:style w:type="paragraph" w:customStyle="1" w:styleId="BL">
    <w:name w:val="BL"/>
    <w:basedOn w:val="Normal"/>
    <w:rsid w:val="003B5679"/>
    <w:pPr>
      <w:numPr>
        <w:numId w:val="10"/>
      </w:numPr>
      <w:tabs>
        <w:tab w:val="left" w:pos="851"/>
      </w:tabs>
      <w:overflowPunct w:val="0"/>
      <w:autoSpaceDE w:val="0"/>
      <w:autoSpaceDN w:val="0"/>
      <w:adjustRightInd w:val="0"/>
      <w:textAlignment w:val="baseline"/>
    </w:pPr>
  </w:style>
  <w:style w:type="paragraph" w:customStyle="1" w:styleId="BN">
    <w:name w:val="BN"/>
    <w:basedOn w:val="Normal"/>
    <w:rsid w:val="003B5679"/>
    <w:pPr>
      <w:numPr>
        <w:numId w:val="11"/>
      </w:numPr>
      <w:overflowPunct w:val="0"/>
      <w:autoSpaceDE w:val="0"/>
      <w:autoSpaceDN w:val="0"/>
      <w:adjustRightInd w:val="0"/>
      <w:textAlignment w:val="baseline"/>
    </w:pPr>
  </w:style>
  <w:style w:type="paragraph" w:customStyle="1" w:styleId="FL">
    <w:name w:val="FL"/>
    <w:basedOn w:val="Normal"/>
    <w:rsid w:val="003B5679"/>
    <w:pPr>
      <w:keepNext/>
      <w:keepLines/>
      <w:overflowPunct w:val="0"/>
      <w:autoSpaceDE w:val="0"/>
      <w:autoSpaceDN w:val="0"/>
      <w:adjustRightInd w:val="0"/>
      <w:spacing w:before="60"/>
      <w:jc w:val="center"/>
      <w:textAlignment w:val="baseline"/>
    </w:pPr>
    <w:rPr>
      <w:rFonts w:ascii="Arial" w:hAnsi="Arial"/>
      <w:b/>
    </w:rPr>
  </w:style>
  <w:style w:type="paragraph" w:customStyle="1" w:styleId="TB1">
    <w:name w:val="TB1"/>
    <w:basedOn w:val="Normal"/>
    <w:qFormat/>
    <w:rsid w:val="003B5679"/>
    <w:pPr>
      <w:keepNext/>
      <w:keepLines/>
      <w:numPr>
        <w:numId w:val="12"/>
      </w:numPr>
      <w:tabs>
        <w:tab w:val="left" w:pos="720"/>
      </w:tabs>
      <w:overflowPunct w:val="0"/>
      <w:autoSpaceDE w:val="0"/>
      <w:autoSpaceDN w:val="0"/>
      <w:adjustRightInd w:val="0"/>
      <w:spacing w:after="0"/>
      <w:ind w:left="737" w:hanging="380"/>
      <w:textAlignment w:val="baseline"/>
    </w:pPr>
    <w:rPr>
      <w:rFonts w:ascii="Arial" w:hAnsi="Arial"/>
      <w:sz w:val="18"/>
    </w:rPr>
  </w:style>
  <w:style w:type="paragraph" w:customStyle="1" w:styleId="TB2">
    <w:name w:val="TB2"/>
    <w:basedOn w:val="Normal"/>
    <w:qFormat/>
    <w:rsid w:val="003B5679"/>
    <w:pPr>
      <w:keepNext/>
      <w:keepLines/>
      <w:numPr>
        <w:numId w:val="13"/>
      </w:numPr>
      <w:tabs>
        <w:tab w:val="left" w:pos="1109"/>
      </w:tabs>
      <w:overflowPunct w:val="0"/>
      <w:autoSpaceDE w:val="0"/>
      <w:autoSpaceDN w:val="0"/>
      <w:adjustRightInd w:val="0"/>
      <w:spacing w:after="0"/>
      <w:ind w:left="1100" w:hanging="380"/>
      <w:textAlignment w:val="baseline"/>
    </w:pPr>
    <w:rPr>
      <w:rFonts w:ascii="Arial" w:hAnsi="Arial"/>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42" Type="http://schemas.openxmlformats.org/officeDocument/2006/relationships/image" Target="media/image19.emf"/><Relationship Id="rId63" Type="http://schemas.openxmlformats.org/officeDocument/2006/relationships/oleObject" Target="embeddings/Microsoft_Visio_2003-2010_Drawing13.vsd"/><Relationship Id="rId84" Type="http://schemas.openxmlformats.org/officeDocument/2006/relationships/oleObject" Target="embeddings/Microsoft_Visio_2003-2010_Drawing21.vsd"/><Relationship Id="rId138" Type="http://schemas.openxmlformats.org/officeDocument/2006/relationships/package" Target="embeddings/Microsoft_Visio_Drawing27.vsdx"/><Relationship Id="rId159" Type="http://schemas.openxmlformats.org/officeDocument/2006/relationships/image" Target="media/image77.emf"/><Relationship Id="rId170" Type="http://schemas.openxmlformats.org/officeDocument/2006/relationships/package" Target="embeddings/Microsoft_Visio_Drawing41.vsdx"/><Relationship Id="rId191" Type="http://schemas.openxmlformats.org/officeDocument/2006/relationships/image" Target="media/image93.emf"/><Relationship Id="rId196" Type="http://schemas.openxmlformats.org/officeDocument/2006/relationships/oleObject" Target="embeddings/Microsoft_Visio_2003-2010_Drawing40.vsd"/><Relationship Id="rId200" Type="http://schemas.openxmlformats.org/officeDocument/2006/relationships/theme" Target="theme/theme1.xml"/><Relationship Id="rId16" Type="http://schemas.openxmlformats.org/officeDocument/2006/relationships/oleObject" Target="embeddings/Microsoft_Visio_2003-2010_Drawing2.vsd"/><Relationship Id="rId107" Type="http://schemas.openxmlformats.org/officeDocument/2006/relationships/image" Target="media/image51.emf"/><Relationship Id="rId11" Type="http://schemas.openxmlformats.org/officeDocument/2006/relationships/image" Target="media/image3.emf"/><Relationship Id="rId32" Type="http://schemas.openxmlformats.org/officeDocument/2006/relationships/image" Target="media/image14.emf"/><Relationship Id="rId37" Type="http://schemas.openxmlformats.org/officeDocument/2006/relationships/oleObject" Target="embeddings/Microsoft_Visio_2003-2010_Drawing6.vsd"/><Relationship Id="rId53" Type="http://schemas.openxmlformats.org/officeDocument/2006/relationships/package" Target="embeddings/Microsoft_Visio_Drawing10.vsdx"/><Relationship Id="rId58" Type="http://schemas.openxmlformats.org/officeDocument/2006/relationships/image" Target="media/image27.emf"/><Relationship Id="rId74" Type="http://schemas.openxmlformats.org/officeDocument/2006/relationships/image" Target="media/image35.emf"/><Relationship Id="rId79" Type="http://schemas.openxmlformats.org/officeDocument/2006/relationships/package" Target="embeddings/Microsoft_Visio_Drawing14.vsdx"/><Relationship Id="rId102" Type="http://schemas.openxmlformats.org/officeDocument/2006/relationships/oleObject" Target="embeddings/Microsoft_Visio_2003-2010_Drawing26.vsd"/><Relationship Id="rId123" Type="http://schemas.openxmlformats.org/officeDocument/2006/relationships/image" Target="media/image59.emf"/><Relationship Id="rId128" Type="http://schemas.openxmlformats.org/officeDocument/2006/relationships/oleObject" Target="embeddings/Microsoft_Visio_2003-2010_Drawing33.vsd"/><Relationship Id="rId144" Type="http://schemas.openxmlformats.org/officeDocument/2006/relationships/package" Target="embeddings/Microsoft_Visio_Drawing30.vsdx"/><Relationship Id="rId149" Type="http://schemas.openxmlformats.org/officeDocument/2006/relationships/image" Target="media/image72.emf"/><Relationship Id="rId5" Type="http://schemas.openxmlformats.org/officeDocument/2006/relationships/settings" Target="settings.xml"/><Relationship Id="rId90" Type="http://schemas.openxmlformats.org/officeDocument/2006/relationships/package" Target="embeddings/Microsoft_Visio_Drawing17.vsdx"/><Relationship Id="rId95" Type="http://schemas.openxmlformats.org/officeDocument/2006/relationships/image" Target="media/image45.emf"/><Relationship Id="rId160" Type="http://schemas.openxmlformats.org/officeDocument/2006/relationships/package" Target="embeddings/Microsoft_Visio_Drawing36.vsdx"/><Relationship Id="rId165" Type="http://schemas.openxmlformats.org/officeDocument/2006/relationships/image" Target="media/image80.emf"/><Relationship Id="rId181" Type="http://schemas.openxmlformats.org/officeDocument/2006/relationships/image" Target="media/image88.emf"/><Relationship Id="rId186" Type="http://schemas.openxmlformats.org/officeDocument/2006/relationships/package" Target="embeddings/Microsoft_Visio_Drawing49.vsdx"/><Relationship Id="rId22" Type="http://schemas.openxmlformats.org/officeDocument/2006/relationships/package" Target="embeddings/Microsoft_Visio_Drawing2.vsdx"/><Relationship Id="rId27" Type="http://schemas.openxmlformats.org/officeDocument/2006/relationships/oleObject" Target="embeddings/Microsoft_Visio_2003-2010_Drawing3.vsd"/><Relationship Id="rId43" Type="http://schemas.openxmlformats.org/officeDocument/2006/relationships/oleObject" Target="embeddings/Microsoft_Visio_2003-2010_Drawing8.vsd"/><Relationship Id="rId48" Type="http://schemas.openxmlformats.org/officeDocument/2006/relationships/image" Target="media/image22.emf"/><Relationship Id="rId64" Type="http://schemas.openxmlformats.org/officeDocument/2006/relationships/image" Target="media/image30.emf"/><Relationship Id="rId69" Type="http://schemas.openxmlformats.org/officeDocument/2006/relationships/oleObject" Target="embeddings/Microsoft_Visio_2003-2010_Drawing15.vsd"/><Relationship Id="rId113" Type="http://schemas.openxmlformats.org/officeDocument/2006/relationships/image" Target="media/image54.emf"/><Relationship Id="rId118" Type="http://schemas.openxmlformats.org/officeDocument/2006/relationships/package" Target="embeddings/Microsoft_Visio_Drawing20.vsdx"/><Relationship Id="rId134" Type="http://schemas.openxmlformats.org/officeDocument/2006/relationships/package" Target="embeddings/Microsoft_Visio_Drawing25.vsdx"/><Relationship Id="rId139" Type="http://schemas.openxmlformats.org/officeDocument/2006/relationships/image" Target="media/image67.emf"/><Relationship Id="rId80" Type="http://schemas.openxmlformats.org/officeDocument/2006/relationships/oleObject" Target="embeddings/Microsoft_Visio_2003-2010_Drawing19.vsd"/><Relationship Id="rId85" Type="http://schemas.openxmlformats.org/officeDocument/2006/relationships/image" Target="media/image40.emf"/><Relationship Id="rId150" Type="http://schemas.openxmlformats.org/officeDocument/2006/relationships/package" Target="embeddings/Microsoft_Visio_Drawing33.vsdx"/><Relationship Id="rId155" Type="http://schemas.openxmlformats.org/officeDocument/2006/relationships/image" Target="media/image75.emf"/><Relationship Id="rId171" Type="http://schemas.openxmlformats.org/officeDocument/2006/relationships/image" Target="media/image83.emf"/><Relationship Id="rId176" Type="http://schemas.openxmlformats.org/officeDocument/2006/relationships/package" Target="embeddings/Microsoft_Visio_Drawing44.vsdx"/><Relationship Id="rId192" Type="http://schemas.openxmlformats.org/officeDocument/2006/relationships/oleObject" Target="embeddings/Microsoft_Visio_2003-2010_Drawing38.vsd"/><Relationship Id="rId197" Type="http://schemas.openxmlformats.org/officeDocument/2006/relationships/header" Target="header1.xml"/><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package" Target="embeddings/Microsoft_Visio_Drawing5.vsdx"/><Relationship Id="rId38" Type="http://schemas.openxmlformats.org/officeDocument/2006/relationships/image" Target="media/image17.emf"/><Relationship Id="rId59" Type="http://schemas.openxmlformats.org/officeDocument/2006/relationships/oleObject" Target="embeddings/Microsoft_Visio_2003-2010_Drawing11.vsd"/><Relationship Id="rId103" Type="http://schemas.openxmlformats.org/officeDocument/2006/relationships/image" Target="media/image49.emf"/><Relationship Id="rId108" Type="http://schemas.openxmlformats.org/officeDocument/2006/relationships/oleObject" Target="embeddings/Microsoft_Visio_2003-2010_Drawing29.vsd"/><Relationship Id="rId124" Type="http://schemas.openxmlformats.org/officeDocument/2006/relationships/package" Target="embeddings/Microsoft_Visio_Drawing23.vsdx"/><Relationship Id="rId129" Type="http://schemas.openxmlformats.org/officeDocument/2006/relationships/image" Target="media/image62.emf"/><Relationship Id="rId54" Type="http://schemas.openxmlformats.org/officeDocument/2006/relationships/image" Target="media/image25.emf"/><Relationship Id="rId70" Type="http://schemas.openxmlformats.org/officeDocument/2006/relationships/image" Target="media/image33.emf"/><Relationship Id="rId75" Type="http://schemas.openxmlformats.org/officeDocument/2006/relationships/oleObject" Target="embeddings/Microsoft_Visio_2003-2010_Drawing17.vsd"/><Relationship Id="rId91" Type="http://schemas.openxmlformats.org/officeDocument/2006/relationships/image" Target="media/image43.emf"/><Relationship Id="rId96" Type="http://schemas.openxmlformats.org/officeDocument/2006/relationships/oleObject" Target="embeddings/Microsoft_Visio_2003-2010_Drawing23.vsd"/><Relationship Id="rId140" Type="http://schemas.openxmlformats.org/officeDocument/2006/relationships/package" Target="embeddings/Microsoft_Visio_Drawing28.vsdx"/><Relationship Id="rId145" Type="http://schemas.openxmlformats.org/officeDocument/2006/relationships/image" Target="media/image70.emf"/><Relationship Id="rId161" Type="http://schemas.openxmlformats.org/officeDocument/2006/relationships/image" Target="media/image78.emf"/><Relationship Id="rId166" Type="http://schemas.openxmlformats.org/officeDocument/2006/relationships/package" Target="embeddings/Microsoft_Visio_Drawing39.vsdx"/><Relationship Id="rId182" Type="http://schemas.openxmlformats.org/officeDocument/2006/relationships/package" Target="embeddings/Microsoft_Visio_Drawing47.vsdx"/><Relationship Id="rId187" Type="http://schemas.openxmlformats.org/officeDocument/2006/relationships/image" Target="media/image91.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9.emf"/><Relationship Id="rId28" Type="http://schemas.openxmlformats.org/officeDocument/2006/relationships/image" Target="media/image12.emf"/><Relationship Id="rId49" Type="http://schemas.openxmlformats.org/officeDocument/2006/relationships/package" Target="embeddings/Microsoft_Visio_Drawing9.vsdx"/><Relationship Id="rId114" Type="http://schemas.openxmlformats.org/officeDocument/2006/relationships/oleObject" Target="embeddings/Microsoft_Visio_2003-2010_Drawing32.vsd"/><Relationship Id="rId119" Type="http://schemas.openxmlformats.org/officeDocument/2006/relationships/image" Target="media/image57.emf"/><Relationship Id="rId44" Type="http://schemas.openxmlformats.org/officeDocument/2006/relationships/image" Target="media/image20.emf"/><Relationship Id="rId60" Type="http://schemas.openxmlformats.org/officeDocument/2006/relationships/image" Target="media/image28.emf"/><Relationship Id="rId65" Type="http://schemas.openxmlformats.org/officeDocument/2006/relationships/package" Target="embeddings/Microsoft_Visio_Drawing12.vsdx"/><Relationship Id="rId81" Type="http://schemas.openxmlformats.org/officeDocument/2006/relationships/image" Target="media/image38.emf"/><Relationship Id="rId86" Type="http://schemas.openxmlformats.org/officeDocument/2006/relationships/package" Target="embeddings/Microsoft_Visio_Drawing15.vsdx"/><Relationship Id="rId130" Type="http://schemas.openxmlformats.org/officeDocument/2006/relationships/oleObject" Target="embeddings/Microsoft_Visio_2003-2010_Drawing34.vsd"/><Relationship Id="rId135" Type="http://schemas.openxmlformats.org/officeDocument/2006/relationships/image" Target="media/image65.emf"/><Relationship Id="rId151" Type="http://schemas.openxmlformats.org/officeDocument/2006/relationships/image" Target="media/image73.emf"/><Relationship Id="rId156" Type="http://schemas.openxmlformats.org/officeDocument/2006/relationships/oleObject" Target="embeddings/Microsoft_Visio_2003-2010_Drawing35.vsd"/><Relationship Id="rId177" Type="http://schemas.openxmlformats.org/officeDocument/2006/relationships/image" Target="media/image86.emf"/><Relationship Id="rId198" Type="http://schemas.openxmlformats.org/officeDocument/2006/relationships/footer" Target="footer1.xml"/><Relationship Id="rId172" Type="http://schemas.openxmlformats.org/officeDocument/2006/relationships/package" Target="embeddings/Microsoft_Visio_Drawing42.vsdx"/><Relationship Id="rId193" Type="http://schemas.openxmlformats.org/officeDocument/2006/relationships/image" Target="media/image94.emf"/><Relationship Id="rId13" Type="http://schemas.openxmlformats.org/officeDocument/2006/relationships/image" Target="media/image4.emf"/><Relationship Id="rId18" Type="http://schemas.openxmlformats.org/officeDocument/2006/relationships/package" Target="embeddings/Microsoft_Visio_Drawing.vsdx"/><Relationship Id="rId39" Type="http://schemas.openxmlformats.org/officeDocument/2006/relationships/oleObject" Target="embeddings/Microsoft_Visio_2003-2010_Drawing7.vsd"/><Relationship Id="rId109" Type="http://schemas.openxmlformats.org/officeDocument/2006/relationships/image" Target="media/image52.emf"/><Relationship Id="rId34" Type="http://schemas.openxmlformats.org/officeDocument/2006/relationships/image" Target="media/image15.emf"/><Relationship Id="rId50" Type="http://schemas.openxmlformats.org/officeDocument/2006/relationships/image" Target="media/image23.emf"/><Relationship Id="rId55" Type="http://schemas.openxmlformats.org/officeDocument/2006/relationships/oleObject" Target="embeddings/Microsoft_Visio_2003-2010_Drawing10.vsd"/><Relationship Id="rId76" Type="http://schemas.openxmlformats.org/officeDocument/2006/relationships/image" Target="media/image36.emf"/><Relationship Id="rId97" Type="http://schemas.openxmlformats.org/officeDocument/2006/relationships/image" Target="media/image46.emf"/><Relationship Id="rId104" Type="http://schemas.openxmlformats.org/officeDocument/2006/relationships/oleObject" Target="embeddings/Microsoft_Visio_2003-2010_Drawing27.vsd"/><Relationship Id="rId120" Type="http://schemas.openxmlformats.org/officeDocument/2006/relationships/package" Target="embeddings/Microsoft_Visio_Drawing21.vsdx"/><Relationship Id="rId125" Type="http://schemas.openxmlformats.org/officeDocument/2006/relationships/image" Target="media/image60.emf"/><Relationship Id="rId141" Type="http://schemas.openxmlformats.org/officeDocument/2006/relationships/image" Target="media/image68.emf"/><Relationship Id="rId146" Type="http://schemas.openxmlformats.org/officeDocument/2006/relationships/package" Target="embeddings/Microsoft_Visio_Drawing31.vsdx"/><Relationship Id="rId167" Type="http://schemas.openxmlformats.org/officeDocument/2006/relationships/image" Target="media/image81.emf"/><Relationship Id="rId188" Type="http://schemas.openxmlformats.org/officeDocument/2006/relationships/package" Target="embeddings/Microsoft_Visio_Drawing50.vsdx"/><Relationship Id="rId7" Type="http://schemas.openxmlformats.org/officeDocument/2006/relationships/footnotes" Target="footnotes.xml"/><Relationship Id="rId71" Type="http://schemas.openxmlformats.org/officeDocument/2006/relationships/oleObject" Target="embeddings/Microsoft_Visio_2003-2010_Drawing16.vsd"/><Relationship Id="rId92" Type="http://schemas.openxmlformats.org/officeDocument/2006/relationships/package" Target="embeddings/Microsoft_Visio_Drawing18.vsdx"/><Relationship Id="rId162" Type="http://schemas.openxmlformats.org/officeDocument/2006/relationships/package" Target="embeddings/Microsoft_Visio_Drawing37.vsdx"/><Relationship Id="rId183" Type="http://schemas.openxmlformats.org/officeDocument/2006/relationships/image" Target="media/image89.emf"/><Relationship Id="rId2" Type="http://schemas.openxmlformats.org/officeDocument/2006/relationships/customXml" Target="../customXml/item1.xml"/><Relationship Id="rId29" Type="http://schemas.openxmlformats.org/officeDocument/2006/relationships/package" Target="embeddings/Microsoft_Visio_Drawing4.vsdx"/><Relationship Id="rId24" Type="http://schemas.openxmlformats.org/officeDocument/2006/relationships/image" Target="media/image10.emf"/><Relationship Id="rId40" Type="http://schemas.openxmlformats.org/officeDocument/2006/relationships/image" Target="media/image18.emf"/><Relationship Id="rId45" Type="http://schemas.openxmlformats.org/officeDocument/2006/relationships/package" Target="embeddings/Microsoft_Visio_Drawing7.vsdx"/><Relationship Id="rId66" Type="http://schemas.openxmlformats.org/officeDocument/2006/relationships/image" Target="media/image31.emf"/><Relationship Id="rId87" Type="http://schemas.openxmlformats.org/officeDocument/2006/relationships/image" Target="media/image41.emf"/><Relationship Id="rId110" Type="http://schemas.openxmlformats.org/officeDocument/2006/relationships/oleObject" Target="embeddings/Microsoft_Visio_2003-2010_Drawing30.vsd"/><Relationship Id="rId115" Type="http://schemas.openxmlformats.org/officeDocument/2006/relationships/image" Target="media/image55.emf"/><Relationship Id="rId131" Type="http://schemas.openxmlformats.org/officeDocument/2006/relationships/image" Target="media/image63.emf"/><Relationship Id="rId136" Type="http://schemas.openxmlformats.org/officeDocument/2006/relationships/package" Target="embeddings/Microsoft_Visio_Drawing26.vsdx"/><Relationship Id="rId157" Type="http://schemas.openxmlformats.org/officeDocument/2006/relationships/image" Target="media/image76.emf"/><Relationship Id="rId178" Type="http://schemas.openxmlformats.org/officeDocument/2006/relationships/package" Target="embeddings/Microsoft_Visio_Drawing45.vsdx"/><Relationship Id="rId61" Type="http://schemas.openxmlformats.org/officeDocument/2006/relationships/oleObject" Target="embeddings/Microsoft_Visio_2003-2010_Drawing12.vsd"/><Relationship Id="rId82" Type="http://schemas.openxmlformats.org/officeDocument/2006/relationships/oleObject" Target="embeddings/Microsoft_Visio_2003-2010_Drawing20.vsd"/><Relationship Id="rId152" Type="http://schemas.openxmlformats.org/officeDocument/2006/relationships/package" Target="embeddings/Microsoft_Visio_Drawing34.vsdx"/><Relationship Id="rId173" Type="http://schemas.openxmlformats.org/officeDocument/2006/relationships/image" Target="media/image84.emf"/><Relationship Id="rId194" Type="http://schemas.openxmlformats.org/officeDocument/2006/relationships/oleObject" Target="embeddings/Microsoft_Visio_2003-2010_Drawing39.vsd"/><Relationship Id="rId199" Type="http://schemas.openxmlformats.org/officeDocument/2006/relationships/fontTable" Target="fontTable.xml"/><Relationship Id="rId19" Type="http://schemas.openxmlformats.org/officeDocument/2006/relationships/image" Target="media/image7.emf"/><Relationship Id="rId14" Type="http://schemas.openxmlformats.org/officeDocument/2006/relationships/oleObject" Target="embeddings/Microsoft_Visio_2003-2010_Drawing1.vsd"/><Relationship Id="rId30" Type="http://schemas.openxmlformats.org/officeDocument/2006/relationships/image" Target="media/image13.emf"/><Relationship Id="rId35" Type="http://schemas.openxmlformats.org/officeDocument/2006/relationships/oleObject" Target="embeddings/Microsoft_Visio_2003-2010_Drawing5.vsd"/><Relationship Id="rId56" Type="http://schemas.openxmlformats.org/officeDocument/2006/relationships/image" Target="media/image26.emf"/><Relationship Id="rId77" Type="http://schemas.openxmlformats.org/officeDocument/2006/relationships/oleObject" Target="embeddings/Microsoft_Visio_2003-2010_Drawing18.vsd"/><Relationship Id="rId100" Type="http://schemas.openxmlformats.org/officeDocument/2006/relationships/oleObject" Target="embeddings/Microsoft_Visio_2003-2010_Drawing25.vsd"/><Relationship Id="rId105" Type="http://schemas.openxmlformats.org/officeDocument/2006/relationships/image" Target="media/image50.emf"/><Relationship Id="rId126" Type="http://schemas.openxmlformats.org/officeDocument/2006/relationships/oleObject" Target="embeddings/oleObject1.bin"/><Relationship Id="rId147" Type="http://schemas.openxmlformats.org/officeDocument/2006/relationships/image" Target="media/image71.emf"/><Relationship Id="rId168" Type="http://schemas.openxmlformats.org/officeDocument/2006/relationships/package" Target="embeddings/Microsoft_Visio_Drawing40.vsdx"/><Relationship Id="rId8" Type="http://schemas.openxmlformats.org/officeDocument/2006/relationships/endnotes" Target="endnotes.xml"/><Relationship Id="rId51" Type="http://schemas.openxmlformats.org/officeDocument/2006/relationships/oleObject" Target="embeddings/Microsoft_Visio_2003-2010_Drawing9.vsd"/><Relationship Id="rId72" Type="http://schemas.openxmlformats.org/officeDocument/2006/relationships/image" Target="media/image34.emf"/><Relationship Id="rId93" Type="http://schemas.openxmlformats.org/officeDocument/2006/relationships/image" Target="media/image44.emf"/><Relationship Id="rId98" Type="http://schemas.openxmlformats.org/officeDocument/2006/relationships/oleObject" Target="embeddings/Microsoft_Visio_2003-2010_Drawing24.vsd"/><Relationship Id="rId121" Type="http://schemas.openxmlformats.org/officeDocument/2006/relationships/image" Target="media/image58.emf"/><Relationship Id="rId142" Type="http://schemas.openxmlformats.org/officeDocument/2006/relationships/package" Target="embeddings/Microsoft_Visio_Drawing29.vsdx"/><Relationship Id="rId163" Type="http://schemas.openxmlformats.org/officeDocument/2006/relationships/image" Target="media/image79.emf"/><Relationship Id="rId184" Type="http://schemas.openxmlformats.org/officeDocument/2006/relationships/package" Target="embeddings/Microsoft_Visio_Drawing48.vsdx"/><Relationship Id="rId189" Type="http://schemas.openxmlformats.org/officeDocument/2006/relationships/image" Target="media/image92.emf"/><Relationship Id="rId3" Type="http://schemas.openxmlformats.org/officeDocument/2006/relationships/numbering" Target="numbering.xml"/><Relationship Id="rId25" Type="http://schemas.openxmlformats.org/officeDocument/2006/relationships/package" Target="embeddings/Microsoft_Visio_Drawing3.vsdx"/><Relationship Id="rId46" Type="http://schemas.openxmlformats.org/officeDocument/2006/relationships/image" Target="media/image21.emf"/><Relationship Id="rId67" Type="http://schemas.openxmlformats.org/officeDocument/2006/relationships/oleObject" Target="embeddings/Microsoft_Visio_2003-2010_Drawing14.vsd"/><Relationship Id="rId116" Type="http://schemas.openxmlformats.org/officeDocument/2006/relationships/package" Target="embeddings/Microsoft_Visio_Drawing19.vsdx"/><Relationship Id="rId137" Type="http://schemas.openxmlformats.org/officeDocument/2006/relationships/image" Target="media/image66.emf"/><Relationship Id="rId158" Type="http://schemas.openxmlformats.org/officeDocument/2006/relationships/oleObject" Target="embeddings/Microsoft_Visio_2003-2010_Drawing36.vsd"/><Relationship Id="rId20" Type="http://schemas.openxmlformats.org/officeDocument/2006/relationships/package" Target="embeddings/Microsoft_Visio_Drawing1.vsdx"/><Relationship Id="rId41" Type="http://schemas.openxmlformats.org/officeDocument/2006/relationships/package" Target="embeddings/Microsoft_Visio_Drawing6.vsdx"/><Relationship Id="rId62" Type="http://schemas.openxmlformats.org/officeDocument/2006/relationships/image" Target="media/image29.emf"/><Relationship Id="rId83" Type="http://schemas.openxmlformats.org/officeDocument/2006/relationships/image" Target="media/image39.emf"/><Relationship Id="rId88" Type="http://schemas.openxmlformats.org/officeDocument/2006/relationships/package" Target="embeddings/Microsoft_Visio_Drawing16.vsdx"/><Relationship Id="rId111" Type="http://schemas.openxmlformats.org/officeDocument/2006/relationships/image" Target="media/image53.emf"/><Relationship Id="rId132" Type="http://schemas.openxmlformats.org/officeDocument/2006/relationships/package" Target="embeddings/Microsoft_Visio_Drawing24.vsdx"/><Relationship Id="rId153" Type="http://schemas.openxmlformats.org/officeDocument/2006/relationships/image" Target="media/image74.emf"/><Relationship Id="rId174" Type="http://schemas.openxmlformats.org/officeDocument/2006/relationships/package" Target="embeddings/Microsoft_Visio_Drawing43.vsdx"/><Relationship Id="rId179" Type="http://schemas.openxmlformats.org/officeDocument/2006/relationships/image" Target="media/image87.emf"/><Relationship Id="rId195" Type="http://schemas.openxmlformats.org/officeDocument/2006/relationships/image" Target="media/image95.emf"/><Relationship Id="rId190" Type="http://schemas.openxmlformats.org/officeDocument/2006/relationships/oleObject" Target="embeddings/Microsoft_Visio_2003-2010_Drawing37.vsd"/><Relationship Id="rId15" Type="http://schemas.openxmlformats.org/officeDocument/2006/relationships/image" Target="media/image5.emf"/><Relationship Id="rId36" Type="http://schemas.openxmlformats.org/officeDocument/2006/relationships/image" Target="media/image16.emf"/><Relationship Id="rId57" Type="http://schemas.openxmlformats.org/officeDocument/2006/relationships/package" Target="embeddings/Microsoft_Visio_Drawing11.vsdx"/><Relationship Id="rId106" Type="http://schemas.openxmlformats.org/officeDocument/2006/relationships/oleObject" Target="embeddings/Microsoft_Visio_2003-2010_Drawing28.vsd"/><Relationship Id="rId127" Type="http://schemas.openxmlformats.org/officeDocument/2006/relationships/image" Target="media/image61.emf"/><Relationship Id="rId10" Type="http://schemas.openxmlformats.org/officeDocument/2006/relationships/image" Target="media/image2.png"/><Relationship Id="rId31" Type="http://schemas.openxmlformats.org/officeDocument/2006/relationships/oleObject" Target="embeddings/Microsoft_Visio_2003-2010_Drawing4.vsd"/><Relationship Id="rId52" Type="http://schemas.openxmlformats.org/officeDocument/2006/relationships/image" Target="media/image24.emf"/><Relationship Id="rId73" Type="http://schemas.openxmlformats.org/officeDocument/2006/relationships/package" Target="embeddings/Microsoft_Visio_Drawing13.vsdx"/><Relationship Id="rId78" Type="http://schemas.openxmlformats.org/officeDocument/2006/relationships/image" Target="media/image37.emf"/><Relationship Id="rId94" Type="http://schemas.openxmlformats.org/officeDocument/2006/relationships/oleObject" Target="embeddings/Microsoft_Visio_2003-2010_Drawing22.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package" Target="embeddings/Microsoft_Visio_Drawing22.vsdx"/><Relationship Id="rId143" Type="http://schemas.openxmlformats.org/officeDocument/2006/relationships/image" Target="media/image69.emf"/><Relationship Id="rId148" Type="http://schemas.openxmlformats.org/officeDocument/2006/relationships/package" Target="embeddings/Microsoft_Visio_Drawing32.vsdx"/><Relationship Id="rId164" Type="http://schemas.openxmlformats.org/officeDocument/2006/relationships/package" Target="embeddings/Microsoft_Visio_Drawing38.vsdx"/><Relationship Id="rId169" Type="http://schemas.openxmlformats.org/officeDocument/2006/relationships/image" Target="media/image82.emf"/><Relationship Id="rId185" Type="http://schemas.openxmlformats.org/officeDocument/2006/relationships/image" Target="media/image90.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package" Target="embeddings/Microsoft_Visio_Drawing46.vsdx"/><Relationship Id="rId26" Type="http://schemas.openxmlformats.org/officeDocument/2006/relationships/image" Target="media/image11.emf"/><Relationship Id="rId47" Type="http://schemas.openxmlformats.org/officeDocument/2006/relationships/package" Target="embeddings/Microsoft_Visio_Drawing8.vsdx"/><Relationship Id="rId68" Type="http://schemas.openxmlformats.org/officeDocument/2006/relationships/image" Target="media/image32.emf"/><Relationship Id="rId89" Type="http://schemas.openxmlformats.org/officeDocument/2006/relationships/image" Target="media/image42.emf"/><Relationship Id="rId112" Type="http://schemas.openxmlformats.org/officeDocument/2006/relationships/oleObject" Target="embeddings/Microsoft_Visio_2003-2010_Drawing31.vsd"/><Relationship Id="rId133" Type="http://schemas.openxmlformats.org/officeDocument/2006/relationships/image" Target="media/image64.emf"/><Relationship Id="rId154" Type="http://schemas.openxmlformats.org/officeDocument/2006/relationships/package" Target="embeddings/Microsoft_Visio_Drawing35.vsdx"/><Relationship Id="rId175" Type="http://schemas.openxmlformats.org/officeDocument/2006/relationships/image" Target="media/image8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A9ABB3-88C2-4690-A54E-7D4AEC6D6F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9</TotalTime>
  <Pages>195</Pages>
  <Words>65223</Words>
  <Characters>371772</Characters>
  <Application>Microsoft Office Word</Application>
  <DocSecurity>0</DocSecurity>
  <Lines>3098</Lines>
  <Paragraphs>872</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3GPP TS ab.cde</vt:lpstr>
      <vt:lpstr>3GPP TS ab.cde</vt:lpstr>
    </vt:vector>
  </TitlesOfParts>
  <Company>ETSI</Company>
  <LinksUpToDate>false</LinksUpToDate>
  <CharactersWithSpaces>436123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CR0071r1</cp:lastModifiedBy>
  <cp:revision>8</cp:revision>
  <cp:lastPrinted>2019-02-25T14:05:00Z</cp:lastPrinted>
  <dcterms:created xsi:type="dcterms:W3CDTF">2022-04-19T09:56:00Z</dcterms:created>
  <dcterms:modified xsi:type="dcterms:W3CDTF">2022-06-12T19:49:00Z</dcterms:modified>
</cp:coreProperties>
</file>